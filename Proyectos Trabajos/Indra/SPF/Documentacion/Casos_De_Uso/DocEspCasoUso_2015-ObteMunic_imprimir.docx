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3E55E" w14:textId="77777777" w:rsidR="00626AB9" w:rsidRPr="00D24F20" w:rsidRDefault="00626AB9" w:rsidP="00626AB9">
      <w:pPr>
        <w:pStyle w:val="Ttulo"/>
        <w:spacing w:before="120"/>
        <w:jc w:val="right"/>
        <w:rPr>
          <w:rFonts w:asciiTheme="minorHAnsi" w:hAnsiTheme="minorHAnsi" w:cstheme="minorHAnsi"/>
        </w:rPr>
      </w:pPr>
    </w:p>
    <w:p w14:paraId="6773E55F" w14:textId="77777777" w:rsidR="00626AB9" w:rsidRPr="00D24F20" w:rsidRDefault="0070527F" w:rsidP="0070527F">
      <w:pPr>
        <w:pStyle w:val="Ttulo"/>
        <w:tabs>
          <w:tab w:val="left" w:pos="2625"/>
        </w:tabs>
        <w:spacing w:before="120"/>
        <w:jc w:val="both"/>
        <w:rPr>
          <w:rFonts w:asciiTheme="minorHAnsi" w:hAnsiTheme="minorHAnsi" w:cstheme="minorHAnsi"/>
        </w:rPr>
      </w:pPr>
      <w:r w:rsidRPr="00D24F20">
        <w:rPr>
          <w:rFonts w:asciiTheme="minorHAnsi" w:hAnsiTheme="minorHAnsi" w:cstheme="minorHAnsi"/>
        </w:rPr>
        <w:tab/>
      </w:r>
    </w:p>
    <w:p w14:paraId="6773E560" w14:textId="77777777" w:rsidR="00626AB9" w:rsidRPr="00D24F20" w:rsidRDefault="00626AB9" w:rsidP="008360D8">
      <w:pPr>
        <w:spacing w:before="120" w:after="0"/>
        <w:jc w:val="right"/>
        <w:rPr>
          <w:rFonts w:asciiTheme="minorHAnsi" w:eastAsia="Arial Unicode MS" w:hAnsiTheme="minorHAnsi" w:cstheme="minorHAnsi"/>
          <w:b/>
          <w:bCs/>
          <w:sz w:val="36"/>
          <w:szCs w:val="36"/>
          <w:lang w:val="es-MX"/>
        </w:rPr>
      </w:pPr>
    </w:p>
    <w:p w14:paraId="6773E561" w14:textId="77777777" w:rsidR="006E0A93" w:rsidRPr="00D24F20" w:rsidRDefault="006E0A93" w:rsidP="006E0A93">
      <w:pPr>
        <w:spacing w:before="120" w:after="0"/>
        <w:jc w:val="right"/>
        <w:rPr>
          <w:rFonts w:asciiTheme="minorHAnsi" w:eastAsia="Arial Unicode MS" w:hAnsiTheme="minorHAnsi" w:cstheme="minorHAnsi"/>
          <w:b/>
          <w:bCs/>
          <w:sz w:val="36"/>
          <w:szCs w:val="36"/>
          <w:lang w:val="es-MX"/>
        </w:rPr>
      </w:pPr>
      <w:r w:rsidRPr="00D24F20">
        <w:rPr>
          <w:rFonts w:asciiTheme="minorHAnsi" w:eastAsia="Arial Unicode MS" w:hAnsiTheme="minorHAnsi" w:cstheme="minorHAnsi"/>
          <w:b/>
          <w:bCs/>
          <w:sz w:val="36"/>
          <w:szCs w:val="36"/>
          <w:lang w:val="es-MX"/>
        </w:rPr>
        <w:t xml:space="preserve">DIRECCIÓN GENERAL ADJUNTA DE ESTRATEGIA </w:t>
      </w:r>
      <w:r w:rsidR="00C97A6D" w:rsidRPr="00D24F20">
        <w:rPr>
          <w:rFonts w:asciiTheme="minorHAnsi" w:eastAsia="Arial Unicode MS" w:hAnsiTheme="minorHAnsi" w:cstheme="minorHAnsi"/>
          <w:b/>
          <w:bCs/>
          <w:sz w:val="36"/>
          <w:szCs w:val="36"/>
          <w:lang w:val="es-MX"/>
        </w:rPr>
        <w:t>TECNOLÓGICA (</w:t>
      </w:r>
      <w:r w:rsidRPr="00D24F20">
        <w:rPr>
          <w:rFonts w:asciiTheme="minorHAnsi" w:eastAsia="Arial Unicode MS" w:hAnsiTheme="minorHAnsi" w:cstheme="minorHAnsi"/>
          <w:b/>
          <w:bCs/>
          <w:sz w:val="36"/>
          <w:szCs w:val="36"/>
          <w:lang w:val="es-MX"/>
        </w:rPr>
        <w:t>DGAET)</w:t>
      </w:r>
    </w:p>
    <w:p w14:paraId="6773E562" w14:textId="77777777" w:rsidR="00AE6FD6" w:rsidRPr="00D24F20" w:rsidRDefault="00AE6FD6" w:rsidP="00AE6FD6">
      <w:pPr>
        <w:pStyle w:val="Ttulo"/>
        <w:tabs>
          <w:tab w:val="left" w:pos="1909"/>
        </w:tabs>
        <w:spacing w:before="120"/>
        <w:jc w:val="both"/>
        <w:rPr>
          <w:rFonts w:asciiTheme="minorHAnsi" w:hAnsiTheme="minorHAnsi" w:cstheme="minorHAnsi"/>
        </w:rPr>
      </w:pPr>
      <w:r w:rsidRPr="00D24F20">
        <w:rPr>
          <w:rFonts w:asciiTheme="minorHAnsi" w:hAnsiTheme="minorHAnsi" w:cstheme="minorHAnsi"/>
        </w:rPr>
        <w:tab/>
      </w:r>
    </w:p>
    <w:p w14:paraId="6773E564" w14:textId="62DFE18E" w:rsidR="006A5C61" w:rsidRPr="00E265A7" w:rsidRDefault="008D05F7" w:rsidP="00E265A7">
      <w:pPr>
        <w:pStyle w:val="Ttulo"/>
        <w:spacing w:before="120"/>
        <w:jc w:val="right"/>
        <w:rPr>
          <w:rFonts w:asciiTheme="minorHAnsi" w:hAnsiTheme="minorHAnsi" w:cstheme="minorHAnsi"/>
          <w:b w:val="0"/>
        </w:rPr>
      </w:pPr>
      <w:r w:rsidRPr="00D24F20">
        <w:rPr>
          <w:rFonts w:asciiTheme="minorHAnsi" w:hAnsiTheme="minorHAnsi" w:cstheme="minorHAnsi"/>
        </w:rPr>
        <w:t>Control Electr</w:t>
      </w:r>
      <w:r w:rsidR="006A5C61" w:rsidRPr="00D24F20">
        <w:rPr>
          <w:rFonts w:asciiTheme="minorHAnsi" w:hAnsiTheme="minorHAnsi" w:cstheme="minorHAnsi"/>
        </w:rPr>
        <w:t xml:space="preserve">ónico de Contraprestaciones / </w:t>
      </w:r>
      <w:r w:rsidRPr="00D24F20">
        <w:rPr>
          <w:rFonts w:asciiTheme="minorHAnsi" w:hAnsiTheme="minorHAnsi" w:cstheme="minorHAnsi"/>
        </w:rPr>
        <w:t>CONEC II</w:t>
      </w:r>
    </w:p>
    <w:p w14:paraId="6773E565" w14:textId="77777777" w:rsidR="006A5C61" w:rsidRPr="00D24F20" w:rsidRDefault="00045FD0" w:rsidP="00AE6FD6">
      <w:pPr>
        <w:pStyle w:val="Ttulo"/>
        <w:jc w:val="right"/>
        <w:rPr>
          <w:rFonts w:asciiTheme="minorHAnsi" w:hAnsiTheme="minorHAnsi" w:cstheme="minorHAnsi"/>
          <w:sz w:val="28"/>
          <w:szCs w:val="28"/>
        </w:rPr>
      </w:pPr>
      <w:r w:rsidRPr="00D24F20">
        <w:rPr>
          <w:rFonts w:asciiTheme="minorHAnsi" w:hAnsiTheme="minorHAnsi" w:cstheme="minorHAnsi"/>
          <w:sz w:val="28"/>
          <w:szCs w:val="28"/>
        </w:rPr>
        <w:t xml:space="preserve">Especificación </w:t>
      </w:r>
      <w:r w:rsidR="0081016C" w:rsidRPr="00D24F20">
        <w:rPr>
          <w:rFonts w:asciiTheme="minorHAnsi" w:hAnsiTheme="minorHAnsi" w:cstheme="minorHAnsi"/>
          <w:sz w:val="28"/>
          <w:szCs w:val="28"/>
        </w:rPr>
        <w:t xml:space="preserve">de </w:t>
      </w:r>
      <w:r w:rsidR="00EA2941" w:rsidRPr="00D24F20">
        <w:rPr>
          <w:rFonts w:asciiTheme="minorHAnsi" w:hAnsiTheme="minorHAnsi" w:cstheme="minorHAnsi"/>
          <w:sz w:val="28"/>
          <w:szCs w:val="28"/>
        </w:rPr>
        <w:t>Caso de Uso</w:t>
      </w:r>
    </w:p>
    <w:p w14:paraId="6773E566" w14:textId="75611C41" w:rsidR="008C26F4" w:rsidRPr="00D24F20" w:rsidRDefault="00AB443F" w:rsidP="008C26F4">
      <w:pPr>
        <w:pStyle w:val="Ttulo"/>
        <w:spacing w:before="120"/>
        <w:jc w:val="right"/>
        <w:rPr>
          <w:rFonts w:asciiTheme="minorHAnsi" w:hAnsiTheme="minorHAnsi" w:cstheme="minorHAnsi"/>
          <w:sz w:val="28"/>
          <w:szCs w:val="28"/>
        </w:rPr>
      </w:pPr>
      <w:r w:rsidRPr="00D24F20">
        <w:rPr>
          <w:rFonts w:asciiTheme="minorHAnsi" w:hAnsiTheme="minorHAnsi" w:cstheme="minorHAnsi"/>
          <w:sz w:val="28"/>
          <w:szCs w:val="28"/>
        </w:rPr>
        <w:t>2015</w:t>
      </w:r>
      <w:r w:rsidR="001F42AC">
        <w:rPr>
          <w:rFonts w:asciiTheme="minorHAnsi" w:hAnsiTheme="minorHAnsi" w:cstheme="minorHAnsi"/>
          <w:sz w:val="28"/>
          <w:szCs w:val="28"/>
        </w:rPr>
        <w:t xml:space="preserve"> - Obtener Municipios</w:t>
      </w:r>
    </w:p>
    <w:p w14:paraId="6773E567" w14:textId="77777777" w:rsidR="008C26F4" w:rsidRPr="00D24F20" w:rsidRDefault="008C26F4" w:rsidP="00AE6FD6">
      <w:pPr>
        <w:pStyle w:val="Ttulo"/>
        <w:jc w:val="right"/>
        <w:rPr>
          <w:rFonts w:asciiTheme="minorHAnsi" w:hAnsiTheme="minorHAnsi" w:cstheme="minorHAnsi"/>
          <w:sz w:val="24"/>
          <w:szCs w:val="32"/>
        </w:rPr>
      </w:pPr>
    </w:p>
    <w:p w14:paraId="6773E568" w14:textId="1951DC38" w:rsidR="00AE6FD6" w:rsidRPr="00D24F20" w:rsidRDefault="00AE6FD6" w:rsidP="00AE6FD6">
      <w:pPr>
        <w:pStyle w:val="Ttulo"/>
        <w:spacing w:before="120"/>
        <w:jc w:val="right"/>
        <w:rPr>
          <w:rFonts w:asciiTheme="minorHAnsi" w:hAnsiTheme="minorHAnsi" w:cstheme="minorHAnsi"/>
          <w:sz w:val="24"/>
          <w:szCs w:val="24"/>
        </w:rPr>
      </w:pPr>
      <w:r w:rsidRPr="00D24F20">
        <w:rPr>
          <w:rFonts w:asciiTheme="minorHAnsi" w:hAnsiTheme="minorHAnsi" w:cstheme="minorHAnsi"/>
          <w:sz w:val="24"/>
          <w:szCs w:val="24"/>
        </w:rPr>
        <w:t xml:space="preserve">Versión </w:t>
      </w:r>
      <w:r w:rsidR="00AA783E" w:rsidRPr="00D24F20">
        <w:rPr>
          <w:rFonts w:asciiTheme="minorHAnsi" w:hAnsiTheme="minorHAnsi" w:cstheme="minorHAnsi"/>
          <w:sz w:val="24"/>
          <w:szCs w:val="24"/>
        </w:rPr>
        <w:t>1.</w:t>
      </w:r>
      <w:r w:rsidR="00872443" w:rsidRPr="00D24F20">
        <w:rPr>
          <w:rFonts w:asciiTheme="minorHAnsi" w:hAnsiTheme="minorHAnsi" w:cstheme="minorHAnsi"/>
          <w:sz w:val="24"/>
          <w:szCs w:val="24"/>
        </w:rPr>
        <w:t>0</w:t>
      </w:r>
    </w:p>
    <w:p w14:paraId="6773E569" w14:textId="77777777" w:rsidR="00AE6FD6" w:rsidRPr="00D24F20" w:rsidRDefault="00AE6FD6" w:rsidP="00AE6FD6">
      <w:pPr>
        <w:pStyle w:val="Ttulo"/>
        <w:spacing w:before="120"/>
        <w:jc w:val="right"/>
        <w:rPr>
          <w:rFonts w:asciiTheme="minorHAnsi" w:hAnsiTheme="minorHAnsi" w:cstheme="minorHAnsi"/>
          <w:sz w:val="22"/>
          <w:szCs w:val="22"/>
        </w:rPr>
      </w:pPr>
    </w:p>
    <w:p w14:paraId="6773E56A" w14:textId="76C12F03" w:rsidR="00AE6FD6" w:rsidRPr="00D24F20" w:rsidRDefault="00AE6FD6" w:rsidP="00AE6FD6">
      <w:pPr>
        <w:pStyle w:val="Ttulo"/>
        <w:spacing w:before="120"/>
        <w:jc w:val="right"/>
        <w:rPr>
          <w:rFonts w:asciiTheme="minorHAnsi" w:hAnsiTheme="minorHAnsi" w:cstheme="minorHAnsi"/>
          <w:sz w:val="22"/>
          <w:szCs w:val="22"/>
        </w:rPr>
      </w:pPr>
      <w:r w:rsidRPr="00D24F20">
        <w:rPr>
          <w:rFonts w:asciiTheme="minorHAnsi" w:hAnsiTheme="minorHAnsi" w:cstheme="minorHAnsi"/>
          <w:sz w:val="22"/>
          <w:szCs w:val="22"/>
        </w:rPr>
        <w:t>Fecha:</w:t>
      </w:r>
      <w:r w:rsidR="00A8239D" w:rsidRPr="00D24F20">
        <w:rPr>
          <w:rFonts w:asciiTheme="minorHAnsi" w:hAnsiTheme="minorHAnsi" w:cstheme="minorHAnsi"/>
          <w:sz w:val="22"/>
          <w:szCs w:val="22"/>
        </w:rPr>
        <w:t xml:space="preserve"> </w:t>
      </w:r>
      <w:r w:rsidR="003761EC">
        <w:rPr>
          <w:rFonts w:asciiTheme="minorHAnsi" w:hAnsiTheme="minorHAnsi" w:cstheme="minorHAnsi"/>
          <w:sz w:val="22"/>
          <w:szCs w:val="22"/>
        </w:rPr>
        <w:t>09</w:t>
      </w:r>
      <w:r w:rsidR="000F006A" w:rsidRPr="00D24F20">
        <w:rPr>
          <w:rFonts w:asciiTheme="minorHAnsi" w:hAnsiTheme="minorHAnsi" w:cstheme="minorHAnsi"/>
          <w:sz w:val="22"/>
          <w:szCs w:val="22"/>
        </w:rPr>
        <w:t>/</w:t>
      </w:r>
      <w:r w:rsidR="000460DB">
        <w:rPr>
          <w:rFonts w:asciiTheme="minorHAnsi" w:hAnsiTheme="minorHAnsi" w:cstheme="minorHAnsi"/>
          <w:sz w:val="22"/>
          <w:szCs w:val="22"/>
        </w:rPr>
        <w:t>11</w:t>
      </w:r>
      <w:r w:rsidR="000F006A" w:rsidRPr="00D24F20">
        <w:rPr>
          <w:rFonts w:asciiTheme="minorHAnsi" w:hAnsiTheme="minorHAnsi" w:cstheme="minorHAnsi"/>
          <w:sz w:val="22"/>
          <w:szCs w:val="22"/>
        </w:rPr>
        <w:t>/2016</w:t>
      </w:r>
      <w:bookmarkStart w:id="0" w:name="_GoBack"/>
      <w:bookmarkEnd w:id="0"/>
    </w:p>
    <w:p w14:paraId="6773E56B" w14:textId="77777777" w:rsidR="00AE6FD6" w:rsidRPr="00D24F20" w:rsidRDefault="00AE6FD6" w:rsidP="00AE6FD6">
      <w:pPr>
        <w:rPr>
          <w:rFonts w:asciiTheme="minorHAnsi" w:hAnsiTheme="minorHAnsi" w:cstheme="minorHAnsi"/>
          <w:szCs w:val="20"/>
          <w:lang w:val="es-MX"/>
        </w:rPr>
      </w:pPr>
    </w:p>
    <w:p w14:paraId="6773E56C" w14:textId="77777777" w:rsidR="00626AB9" w:rsidRPr="00D24F20" w:rsidRDefault="00626AB9" w:rsidP="00626AB9">
      <w:pPr>
        <w:pStyle w:val="Ttulo"/>
        <w:spacing w:before="120"/>
        <w:jc w:val="right"/>
        <w:rPr>
          <w:rFonts w:asciiTheme="minorHAnsi" w:hAnsiTheme="minorHAnsi" w:cstheme="minorHAnsi"/>
          <w:sz w:val="22"/>
          <w:szCs w:val="22"/>
        </w:rPr>
      </w:pPr>
    </w:p>
    <w:p w14:paraId="6773E56D" w14:textId="77777777" w:rsidR="007E79AD" w:rsidRPr="00D24F20" w:rsidRDefault="007E79AD">
      <w:pPr>
        <w:spacing w:before="0" w:after="0" w:line="240" w:lineRule="auto"/>
        <w:jc w:val="left"/>
        <w:rPr>
          <w:rFonts w:asciiTheme="minorHAnsi" w:eastAsia="Arial Unicode MS" w:hAnsiTheme="minorHAnsi" w:cstheme="minorHAnsi"/>
          <w:b/>
          <w:bCs/>
          <w:sz w:val="28"/>
          <w:szCs w:val="28"/>
        </w:rPr>
      </w:pPr>
      <w:r w:rsidRPr="00D24F20">
        <w:rPr>
          <w:rFonts w:asciiTheme="minorHAnsi" w:hAnsiTheme="minorHAnsi" w:cstheme="minorHAnsi"/>
          <w:sz w:val="28"/>
          <w:szCs w:val="28"/>
        </w:rPr>
        <w:br w:type="page"/>
      </w:r>
    </w:p>
    <w:p w14:paraId="6773E56E" w14:textId="77777777" w:rsidR="00E94919" w:rsidRPr="00D24F20" w:rsidRDefault="00E94919" w:rsidP="00E94919">
      <w:pPr>
        <w:pStyle w:val="Ttulo"/>
        <w:rPr>
          <w:rFonts w:asciiTheme="minorHAnsi" w:hAnsiTheme="minorHAnsi" w:cstheme="minorHAnsi"/>
          <w:sz w:val="20"/>
          <w:szCs w:val="20"/>
        </w:rPr>
      </w:pPr>
      <w:r w:rsidRPr="00D24F20">
        <w:rPr>
          <w:rFonts w:asciiTheme="minorHAnsi" w:hAnsiTheme="minorHAnsi" w:cstheme="minorHAnsi"/>
          <w:sz w:val="20"/>
          <w:szCs w:val="20"/>
        </w:rPr>
        <w:lastRenderedPageBreak/>
        <w:t>Contenido</w:t>
      </w:r>
    </w:p>
    <w:p w14:paraId="07FF6599" w14:textId="1A9D8CF4" w:rsidR="00D24F20" w:rsidRPr="00D24F20" w:rsidRDefault="00487C61">
      <w:pPr>
        <w:pStyle w:val="TDC1"/>
        <w:tabs>
          <w:tab w:val="left" w:pos="567"/>
          <w:tab w:val="right" w:leader="dot" w:pos="9964"/>
        </w:tabs>
        <w:rPr>
          <w:rFonts w:asciiTheme="minorHAnsi" w:eastAsiaTheme="minorEastAsia" w:hAnsiTheme="minorHAnsi" w:cstheme="minorBidi"/>
          <w:b w:val="0"/>
          <w:bCs w:val="0"/>
          <w:noProof/>
          <w:sz w:val="22"/>
          <w:szCs w:val="22"/>
        </w:rPr>
      </w:pPr>
      <w:r w:rsidRPr="00D24F20">
        <w:rPr>
          <w:rFonts w:asciiTheme="minorHAnsi" w:hAnsiTheme="minorHAnsi" w:cstheme="minorHAnsi"/>
          <w:lang w:val="es-MX"/>
        </w:rPr>
        <w:fldChar w:fldCharType="begin"/>
      </w:r>
      <w:r w:rsidR="00E94919" w:rsidRPr="00D24F20">
        <w:rPr>
          <w:rFonts w:asciiTheme="minorHAnsi" w:hAnsiTheme="minorHAnsi" w:cstheme="minorHAnsi"/>
          <w:lang w:val="es-MX"/>
        </w:rPr>
        <w:instrText xml:space="preserve"> TOC \o "1-4" \h \z \u </w:instrText>
      </w:r>
      <w:r w:rsidRPr="00D24F20">
        <w:rPr>
          <w:rFonts w:asciiTheme="minorHAnsi" w:hAnsiTheme="minorHAnsi" w:cstheme="minorHAnsi"/>
          <w:lang w:val="es-MX"/>
        </w:rPr>
        <w:fldChar w:fldCharType="separate"/>
      </w:r>
      <w:hyperlink w:anchor="_Toc487560559" w:history="1">
        <w:r w:rsidR="00D24F20" w:rsidRPr="00D24F20">
          <w:rPr>
            <w:rStyle w:val="Hipervnculo"/>
            <w:rFonts w:asciiTheme="minorHAnsi" w:hAnsiTheme="minorHAnsi" w:cstheme="minorHAnsi"/>
            <w:noProof/>
          </w:rPr>
          <w:t>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Histórico de Cambios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_Toc487560559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3</w:t>
        </w:r>
        <w:r w:rsidR="00D24F20" w:rsidRPr="00D24F20">
          <w:rPr>
            <w:rFonts w:asciiTheme="minorHAnsi" w:hAnsiTheme="minorHAnsi"/>
            <w:noProof/>
            <w:webHidden/>
          </w:rPr>
          <w:fldChar w:fldCharType="end"/>
        </w:r>
      </w:hyperlink>
    </w:p>
    <w:p w14:paraId="6BE94C96" w14:textId="482F9F2F"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0" w:history="1">
        <w:r w:rsidR="00D24F20" w:rsidRPr="00D24F20">
          <w:rPr>
            <w:rStyle w:val="Hipervnculo"/>
            <w:rFonts w:asciiTheme="minorHAnsi" w:hAnsiTheme="minorHAnsi" w:cstheme="minorHAnsi"/>
            <w:noProof/>
          </w:rPr>
          <w:t>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Introducción Obtener Municipios.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_Toc487560560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4</w:t>
        </w:r>
        <w:r w:rsidR="00D24F20" w:rsidRPr="00D24F20">
          <w:rPr>
            <w:rFonts w:asciiTheme="minorHAnsi" w:hAnsiTheme="minorHAnsi"/>
            <w:noProof/>
            <w:webHidden/>
          </w:rPr>
          <w:fldChar w:fldCharType="end"/>
        </w:r>
      </w:hyperlink>
    </w:p>
    <w:p w14:paraId="702C12F0" w14:textId="70FFDFBD"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1" w:history="1">
        <w:r w:rsidR="00D24F20" w:rsidRPr="00D24F20">
          <w:rPr>
            <w:rStyle w:val="Hipervnculo"/>
            <w:rFonts w:asciiTheme="minorHAnsi" w:hAnsiTheme="minorHAnsi" w:cstheme="minorHAnsi"/>
            <w:noProof/>
          </w:rPr>
          <w:t>3.</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Funcionalidad del Sistema: Obtener Municipios.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_Toc487560561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4</w:t>
        </w:r>
        <w:r w:rsidR="00D24F20" w:rsidRPr="00D24F20">
          <w:rPr>
            <w:rFonts w:asciiTheme="minorHAnsi" w:hAnsiTheme="minorHAnsi"/>
            <w:noProof/>
            <w:webHidden/>
          </w:rPr>
          <w:fldChar w:fldCharType="end"/>
        </w:r>
      </w:hyperlink>
    </w:p>
    <w:p w14:paraId="65DF66DD" w14:textId="53915192"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2" w:history="1">
        <w:r w:rsidR="00D24F20" w:rsidRPr="00D24F20">
          <w:rPr>
            <w:rStyle w:val="Hipervnculo"/>
            <w:rFonts w:asciiTheme="minorHAnsi" w:hAnsiTheme="minorHAnsi" w:cstheme="minorHAnsi"/>
            <w:noProof/>
          </w:rPr>
          <w:t>3.1.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Breve Descripción.</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_Toc487560562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4</w:t>
        </w:r>
        <w:r w:rsidR="00D24F20" w:rsidRPr="00D24F20">
          <w:rPr>
            <w:rFonts w:asciiTheme="minorHAnsi" w:hAnsiTheme="minorHAnsi"/>
            <w:noProof/>
            <w:webHidden/>
          </w:rPr>
          <w:fldChar w:fldCharType="end"/>
        </w:r>
      </w:hyperlink>
    </w:p>
    <w:p w14:paraId="467A18DB" w14:textId="4046344E"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3" w:history="1">
        <w:r w:rsidR="00D24F20" w:rsidRPr="00D24F20">
          <w:rPr>
            <w:rStyle w:val="Hipervnculo"/>
            <w:rFonts w:asciiTheme="minorHAnsi" w:hAnsiTheme="minorHAnsi" w:cstheme="minorHAnsi"/>
            <w:noProof/>
          </w:rPr>
          <w:t>3.2.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Contribución a los Requerimientos.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_Toc487560563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4</w:t>
        </w:r>
        <w:r w:rsidR="00D24F20" w:rsidRPr="00D24F20">
          <w:rPr>
            <w:rFonts w:asciiTheme="minorHAnsi" w:hAnsiTheme="minorHAnsi"/>
            <w:noProof/>
            <w:webHidden/>
          </w:rPr>
          <w:fldChar w:fldCharType="end"/>
        </w:r>
      </w:hyperlink>
    </w:p>
    <w:p w14:paraId="55186AF7" w14:textId="4546D9D3"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4" w:history="1">
        <w:r w:rsidR="00D24F20" w:rsidRPr="00D24F20">
          <w:rPr>
            <w:rStyle w:val="Hipervnculo"/>
            <w:rFonts w:asciiTheme="minorHAnsi" w:hAnsiTheme="minorHAnsi" w:cstheme="minorHAnsi"/>
            <w:noProof/>
          </w:rPr>
          <w:t>4.</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Diagrama de la Funcionalidad del Sistema</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_Toc487560564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5</w:t>
        </w:r>
        <w:r w:rsidR="00D24F20" w:rsidRPr="00D24F20">
          <w:rPr>
            <w:rFonts w:asciiTheme="minorHAnsi" w:hAnsiTheme="minorHAnsi"/>
            <w:noProof/>
            <w:webHidden/>
          </w:rPr>
          <w:fldChar w:fldCharType="end"/>
        </w:r>
      </w:hyperlink>
    </w:p>
    <w:p w14:paraId="24CC64AB" w14:textId="36E8A24A"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5" w:history="1">
        <w:r w:rsidR="00D24F20" w:rsidRPr="00D24F20">
          <w:rPr>
            <w:rStyle w:val="Hipervnculo"/>
            <w:rFonts w:asciiTheme="minorHAnsi" w:hAnsiTheme="minorHAnsi" w:cstheme="minorHAnsi"/>
            <w:noProof/>
          </w:rPr>
          <w:t>5.</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Actores Involucrados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_Toc487560565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5</w:t>
        </w:r>
        <w:r w:rsidR="00D24F20" w:rsidRPr="00D24F20">
          <w:rPr>
            <w:rFonts w:asciiTheme="minorHAnsi" w:hAnsiTheme="minorHAnsi"/>
            <w:noProof/>
            <w:webHidden/>
          </w:rPr>
          <w:fldChar w:fldCharType="end"/>
        </w:r>
      </w:hyperlink>
    </w:p>
    <w:p w14:paraId="503EACEB" w14:textId="58DA7F0D"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6" w:history="1">
        <w:r w:rsidR="00D24F20" w:rsidRPr="00D24F20">
          <w:rPr>
            <w:rStyle w:val="Hipervnculo"/>
            <w:rFonts w:asciiTheme="minorHAnsi" w:hAnsiTheme="minorHAnsi" w:cstheme="minorHAnsi"/>
            <w:noProof/>
          </w:rPr>
          <w:t>6.</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Diagrama de Actividades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_Toc487560566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6</w:t>
        </w:r>
        <w:r w:rsidR="00D24F20" w:rsidRPr="00D24F20">
          <w:rPr>
            <w:rFonts w:asciiTheme="minorHAnsi" w:hAnsiTheme="minorHAnsi"/>
            <w:noProof/>
            <w:webHidden/>
          </w:rPr>
          <w:fldChar w:fldCharType="end"/>
        </w:r>
      </w:hyperlink>
    </w:p>
    <w:p w14:paraId="0F7C8113" w14:textId="4BD1BC20"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7" w:history="1">
        <w:r w:rsidR="00D24F20" w:rsidRPr="00D24F20">
          <w:rPr>
            <w:rStyle w:val="Hipervnculo"/>
            <w:rFonts w:asciiTheme="minorHAnsi" w:hAnsiTheme="minorHAnsi" w:cstheme="minorHAnsi"/>
            <w:noProof/>
          </w:rPr>
          <w:t>7.</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Precondiciones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_Toc487560567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6</w:t>
        </w:r>
        <w:r w:rsidR="00D24F20" w:rsidRPr="00D24F20">
          <w:rPr>
            <w:rFonts w:asciiTheme="minorHAnsi" w:hAnsiTheme="minorHAnsi"/>
            <w:noProof/>
            <w:webHidden/>
          </w:rPr>
          <w:fldChar w:fldCharType="end"/>
        </w:r>
      </w:hyperlink>
    </w:p>
    <w:p w14:paraId="3670773E" w14:textId="2CA525BA"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8" w:history="1">
        <w:r w:rsidR="00D24F20" w:rsidRPr="00D24F20">
          <w:rPr>
            <w:rStyle w:val="Hipervnculo"/>
            <w:rFonts w:asciiTheme="minorHAnsi" w:hAnsiTheme="minorHAnsi" w:cstheme="minorHAnsi"/>
            <w:noProof/>
          </w:rPr>
          <w:t>7.1.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&lt;Precondición 1&gt; Catálogo de Municipio Existente.</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_Toc487560568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6</w:t>
        </w:r>
        <w:r w:rsidR="00D24F20" w:rsidRPr="00D24F20">
          <w:rPr>
            <w:rFonts w:asciiTheme="minorHAnsi" w:hAnsiTheme="minorHAnsi"/>
            <w:noProof/>
            <w:webHidden/>
          </w:rPr>
          <w:fldChar w:fldCharType="end"/>
        </w:r>
      </w:hyperlink>
    </w:p>
    <w:p w14:paraId="139B47FD" w14:textId="562C8131"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69" w:history="1">
        <w:r w:rsidR="00D24F20" w:rsidRPr="00D24F20">
          <w:rPr>
            <w:rStyle w:val="Hipervnculo"/>
            <w:rFonts w:asciiTheme="minorHAnsi" w:hAnsiTheme="minorHAnsi" w:cstheme="minorHAnsi"/>
            <w:noProof/>
          </w:rPr>
          <w:t>7.2.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&lt;Precondición 2&gt; Conexión con la BD.</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_Toc487560569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7</w:t>
        </w:r>
        <w:r w:rsidR="00D24F20" w:rsidRPr="00D24F20">
          <w:rPr>
            <w:rFonts w:asciiTheme="minorHAnsi" w:hAnsiTheme="minorHAnsi"/>
            <w:noProof/>
            <w:webHidden/>
          </w:rPr>
          <w:fldChar w:fldCharType="end"/>
        </w:r>
      </w:hyperlink>
    </w:p>
    <w:p w14:paraId="47256CCE" w14:textId="2CA1B042"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70" w:history="1">
        <w:r w:rsidR="00D24F20" w:rsidRPr="00D24F20">
          <w:rPr>
            <w:rStyle w:val="Hipervnculo"/>
            <w:rFonts w:asciiTheme="minorHAnsi" w:hAnsiTheme="minorHAnsi" w:cstheme="minorHAnsi"/>
            <w:noProof/>
          </w:rPr>
          <w:t>8.</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Flujo de Eventos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_Toc487560570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7</w:t>
        </w:r>
        <w:r w:rsidR="00D24F20" w:rsidRPr="00D24F20">
          <w:rPr>
            <w:rFonts w:asciiTheme="minorHAnsi" w:hAnsiTheme="minorHAnsi"/>
            <w:noProof/>
            <w:webHidden/>
          </w:rPr>
          <w:fldChar w:fldCharType="end"/>
        </w:r>
      </w:hyperlink>
    </w:p>
    <w:p w14:paraId="01CC0803" w14:textId="08297D72"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71" w:history="1">
        <w:r w:rsidR="00D24F20" w:rsidRPr="00D24F20">
          <w:rPr>
            <w:rStyle w:val="Hipervnculo"/>
            <w:rFonts w:asciiTheme="minorHAnsi" w:hAnsiTheme="minorHAnsi" w:cstheme="minorHAnsi"/>
            <w:noProof/>
          </w:rPr>
          <w:t>8.1.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Flujo Básico</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_Toc487560571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7</w:t>
        </w:r>
        <w:r w:rsidR="00D24F20" w:rsidRPr="00D24F20">
          <w:rPr>
            <w:rFonts w:asciiTheme="minorHAnsi" w:hAnsiTheme="minorHAnsi"/>
            <w:noProof/>
            <w:webHidden/>
          </w:rPr>
          <w:fldChar w:fldCharType="end"/>
        </w:r>
      </w:hyperlink>
    </w:p>
    <w:p w14:paraId="0B5C0128" w14:textId="225E8149"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72" w:history="1">
        <w:r w:rsidR="00D24F20" w:rsidRPr="00D24F20">
          <w:rPr>
            <w:rStyle w:val="Hipervnculo"/>
            <w:rFonts w:asciiTheme="minorHAnsi" w:hAnsiTheme="minorHAnsi" w:cstheme="minorHAnsi"/>
            <w:noProof/>
          </w:rPr>
          <w:t>8.2.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Flujos Alternos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_Toc487560572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7</w:t>
        </w:r>
        <w:r w:rsidR="00D24F20" w:rsidRPr="00D24F20">
          <w:rPr>
            <w:rFonts w:asciiTheme="minorHAnsi" w:hAnsiTheme="minorHAnsi"/>
            <w:noProof/>
            <w:webHidden/>
          </w:rPr>
          <w:fldChar w:fldCharType="end"/>
        </w:r>
      </w:hyperlink>
    </w:p>
    <w:p w14:paraId="63A5197F" w14:textId="637AD873" w:rsidR="00D24F20" w:rsidRPr="00D24F20" w:rsidRDefault="00D87CB6">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0573" w:history="1">
        <w:r w:rsidR="00D24F20" w:rsidRPr="00D24F20">
          <w:rPr>
            <w:rStyle w:val="Hipervnculo"/>
            <w:rFonts w:asciiTheme="minorHAnsi" w:hAnsiTheme="minorHAnsi" w:cstheme="minorHAnsi"/>
            <w:noProof/>
          </w:rPr>
          <w:t>8.2.1.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Opcionales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_Toc487560573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7</w:t>
        </w:r>
        <w:r w:rsidR="00D24F20" w:rsidRPr="00D24F20">
          <w:rPr>
            <w:rFonts w:asciiTheme="minorHAnsi" w:hAnsiTheme="minorHAnsi"/>
            <w:noProof/>
            <w:webHidden/>
          </w:rPr>
          <w:fldChar w:fldCharType="end"/>
        </w:r>
      </w:hyperlink>
    </w:p>
    <w:p w14:paraId="4FD01649" w14:textId="636497C2" w:rsidR="00D24F20" w:rsidRPr="00D24F20" w:rsidRDefault="00D87CB6">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0574" w:history="1">
        <w:r w:rsidR="00D24F20" w:rsidRPr="00D24F20">
          <w:rPr>
            <w:rStyle w:val="Hipervnculo"/>
            <w:rFonts w:asciiTheme="minorHAnsi" w:hAnsiTheme="minorHAnsi" w:cstheme="minorHAnsi"/>
            <w:noProof/>
          </w:rPr>
          <w:t>8.2.2.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Generales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_Toc487560574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7</w:t>
        </w:r>
        <w:r w:rsidR="00D24F20" w:rsidRPr="00D24F20">
          <w:rPr>
            <w:rFonts w:asciiTheme="minorHAnsi" w:hAnsiTheme="minorHAnsi"/>
            <w:noProof/>
            <w:webHidden/>
          </w:rPr>
          <w:fldChar w:fldCharType="end"/>
        </w:r>
      </w:hyperlink>
    </w:p>
    <w:p w14:paraId="7CF3D46B" w14:textId="1D26387F" w:rsidR="00D24F20" w:rsidRPr="00D24F20" w:rsidRDefault="00D87CB6">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0575" w:history="1">
        <w:r w:rsidR="00D24F20" w:rsidRPr="00D24F20">
          <w:rPr>
            <w:rStyle w:val="Hipervnculo"/>
            <w:rFonts w:asciiTheme="minorHAnsi" w:hAnsiTheme="minorHAnsi" w:cstheme="minorHAnsi"/>
            <w:noProof/>
          </w:rPr>
          <w:t>8.2.3.</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Extraordinarios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_Toc487560575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31290E46" w14:textId="0E598D93" w:rsidR="00D24F20" w:rsidRPr="00D24F20" w:rsidRDefault="00D87CB6">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0576" w:history="1">
        <w:r w:rsidR="00D24F20" w:rsidRPr="00D24F20">
          <w:rPr>
            <w:rStyle w:val="Hipervnculo"/>
            <w:rFonts w:asciiTheme="minorHAnsi" w:hAnsiTheme="minorHAnsi" w:cstheme="minorHAnsi"/>
            <w:noProof/>
          </w:rPr>
          <w:t>8.2.4.</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De excepción</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_Toc487560576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0F156195" w14:textId="4E5B620F" w:rsidR="00D24F20" w:rsidRPr="00D24F20" w:rsidRDefault="00D87CB6">
      <w:pPr>
        <w:pStyle w:val="TDC1"/>
        <w:tabs>
          <w:tab w:val="left" w:pos="1000"/>
          <w:tab w:val="right" w:leader="dot" w:pos="9964"/>
        </w:tabs>
        <w:rPr>
          <w:rFonts w:asciiTheme="minorHAnsi" w:eastAsiaTheme="minorEastAsia" w:hAnsiTheme="minorHAnsi" w:cstheme="minorBidi"/>
          <w:b w:val="0"/>
          <w:bCs w:val="0"/>
          <w:noProof/>
          <w:sz w:val="22"/>
          <w:szCs w:val="22"/>
        </w:rPr>
      </w:pPr>
      <w:hyperlink w:anchor="_Toc487560577" w:history="1">
        <w:r w:rsidR="00D24F20" w:rsidRPr="00D24F20">
          <w:rPr>
            <w:rStyle w:val="Hipervnculo"/>
            <w:rFonts w:asciiTheme="minorHAnsi" w:hAnsiTheme="minorHAnsi" w:cstheme="minorHAnsi"/>
            <w:noProof/>
          </w:rPr>
          <w:t>8.2.4.1.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AE01 Error de conexión con el servicio de MCS.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_Toc487560577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424D55EA" w14:textId="5DC80948" w:rsidR="00D24F20" w:rsidRPr="00D24F20" w:rsidRDefault="00D87CB6">
      <w:pPr>
        <w:pStyle w:val="TDC1"/>
        <w:tabs>
          <w:tab w:val="left" w:pos="1000"/>
          <w:tab w:val="right" w:leader="dot" w:pos="9964"/>
        </w:tabs>
        <w:rPr>
          <w:rFonts w:asciiTheme="minorHAnsi" w:eastAsiaTheme="minorEastAsia" w:hAnsiTheme="minorHAnsi" w:cstheme="minorBidi"/>
          <w:b w:val="0"/>
          <w:bCs w:val="0"/>
          <w:noProof/>
          <w:sz w:val="22"/>
          <w:szCs w:val="22"/>
        </w:rPr>
      </w:pPr>
      <w:hyperlink w:anchor="_Toc487560578" w:history="1">
        <w:r w:rsidR="00D24F20" w:rsidRPr="00D24F20">
          <w:rPr>
            <w:rStyle w:val="Hipervnculo"/>
            <w:rFonts w:asciiTheme="minorHAnsi" w:hAnsiTheme="minorHAnsi" w:cstheme="minorHAnsi"/>
            <w:noProof/>
          </w:rPr>
          <w:t>8.2.4.2.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AE02 Error de existencia de información.</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_Toc487560578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2BE5C21C" w14:textId="19FFA6FA"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79" w:history="1">
        <w:r w:rsidR="00D24F20" w:rsidRPr="00D24F20">
          <w:rPr>
            <w:rStyle w:val="Hipervnculo"/>
            <w:rFonts w:asciiTheme="minorHAnsi" w:hAnsiTheme="minorHAnsi" w:cstheme="minorHAnsi"/>
            <w:noProof/>
          </w:rPr>
          <w:t>8.3.</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Puntos de Extensión</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_Toc487560579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28546651" w14:textId="2BC80E4A"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0" w:history="1">
        <w:r w:rsidR="00D24F20" w:rsidRPr="00D24F20">
          <w:rPr>
            <w:rStyle w:val="Hipervnculo"/>
            <w:rFonts w:asciiTheme="minorHAnsi" w:hAnsiTheme="minorHAnsi" w:cstheme="minorHAnsi"/>
            <w:noProof/>
          </w:rPr>
          <w:t>8.4.</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Requerimientos Especiales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_Toc487560580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48E60977" w14:textId="0B926570"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1" w:history="1">
        <w:r w:rsidR="00D24F20" w:rsidRPr="00D24F20">
          <w:rPr>
            <w:rStyle w:val="Hipervnculo"/>
            <w:rFonts w:asciiTheme="minorHAnsi" w:hAnsiTheme="minorHAnsi" w:cstheme="minorHAnsi"/>
            <w:noProof/>
          </w:rPr>
          <w:t>8.5.</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Pos Condiciones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_Toc487560581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3C06047B" w14:textId="0EC17E2C" w:rsidR="00D24F20" w:rsidRPr="00D24F20" w:rsidRDefault="00D87CB6">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0582" w:history="1">
        <w:r w:rsidR="00D24F20" w:rsidRPr="00D24F20">
          <w:rPr>
            <w:rStyle w:val="Hipervnculo"/>
            <w:rFonts w:asciiTheme="minorHAnsi" w:hAnsiTheme="minorHAnsi" w:cstheme="minorHAnsi"/>
            <w:noProof/>
          </w:rPr>
          <w:t>8.5.1.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&lt;Pos condición 1&gt; Información Obtenida.</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_Toc487560582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4DE6ABE3" w14:textId="7CDACA34"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3" w:history="1">
        <w:r w:rsidR="00D24F20" w:rsidRPr="00D24F20">
          <w:rPr>
            <w:rStyle w:val="Hipervnculo"/>
            <w:rFonts w:asciiTheme="minorHAnsi" w:hAnsiTheme="minorHAnsi" w:cstheme="minorHAnsi"/>
            <w:noProof/>
          </w:rPr>
          <w:t>9.</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Reglas de Negocio</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_Toc487560583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255D0F10" w14:textId="09C2C61E"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4" w:history="1">
        <w:r w:rsidR="00D24F20" w:rsidRPr="00D24F20">
          <w:rPr>
            <w:rStyle w:val="Hipervnculo"/>
            <w:rFonts w:asciiTheme="minorHAnsi" w:hAnsiTheme="minorHAnsi" w:cstheme="minorHAnsi"/>
            <w:noProof/>
          </w:rPr>
          <w:t>10.</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Validaciones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_Toc487560584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8</w:t>
        </w:r>
        <w:r w:rsidR="00D24F20" w:rsidRPr="00D24F20">
          <w:rPr>
            <w:rFonts w:asciiTheme="minorHAnsi" w:hAnsiTheme="minorHAnsi"/>
            <w:noProof/>
            <w:webHidden/>
          </w:rPr>
          <w:fldChar w:fldCharType="end"/>
        </w:r>
      </w:hyperlink>
    </w:p>
    <w:p w14:paraId="7E17AC5B" w14:textId="15473CEB"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5" w:history="1">
        <w:r w:rsidR="00D24F20" w:rsidRPr="00D24F20">
          <w:rPr>
            <w:rStyle w:val="Hipervnculo"/>
            <w:rFonts w:asciiTheme="minorHAnsi" w:hAnsiTheme="minorHAnsi" w:cstheme="minorHAnsi"/>
            <w:noProof/>
          </w:rPr>
          <w:t>11.</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Criterios de Aceptación</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_Toc487560585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9</w:t>
        </w:r>
        <w:r w:rsidR="00D24F20" w:rsidRPr="00D24F20">
          <w:rPr>
            <w:rFonts w:asciiTheme="minorHAnsi" w:hAnsiTheme="minorHAnsi"/>
            <w:noProof/>
            <w:webHidden/>
          </w:rPr>
          <w:fldChar w:fldCharType="end"/>
        </w:r>
      </w:hyperlink>
    </w:p>
    <w:p w14:paraId="6D3C0D33" w14:textId="57CC39DC"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6" w:history="1">
        <w:r w:rsidR="00D24F20" w:rsidRPr="00D24F20">
          <w:rPr>
            <w:rStyle w:val="Hipervnculo"/>
            <w:rFonts w:asciiTheme="minorHAnsi" w:hAnsiTheme="minorHAnsi" w:cstheme="minorHAnsi"/>
            <w:noProof/>
          </w:rPr>
          <w:t>12.</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Referencias</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_Toc487560586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9</w:t>
        </w:r>
        <w:r w:rsidR="00D24F20" w:rsidRPr="00D24F20">
          <w:rPr>
            <w:rFonts w:asciiTheme="minorHAnsi" w:hAnsiTheme="minorHAnsi"/>
            <w:noProof/>
            <w:webHidden/>
          </w:rPr>
          <w:fldChar w:fldCharType="end"/>
        </w:r>
      </w:hyperlink>
    </w:p>
    <w:p w14:paraId="33D35E55" w14:textId="2DB53412" w:rsidR="00D24F20" w:rsidRPr="00D24F20" w:rsidRDefault="00D87CB6">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0587" w:history="1">
        <w:r w:rsidR="00D24F20" w:rsidRPr="00D24F20">
          <w:rPr>
            <w:rStyle w:val="Hipervnculo"/>
            <w:rFonts w:asciiTheme="minorHAnsi" w:hAnsiTheme="minorHAnsi" w:cstheme="minorHAnsi"/>
            <w:noProof/>
          </w:rPr>
          <w:t>13.</w:t>
        </w:r>
        <w:r w:rsidR="00D24F20" w:rsidRPr="00D24F20">
          <w:rPr>
            <w:rFonts w:asciiTheme="minorHAnsi" w:eastAsiaTheme="minorEastAsia" w:hAnsiTheme="minorHAnsi" w:cstheme="minorBidi"/>
            <w:b w:val="0"/>
            <w:bCs w:val="0"/>
            <w:noProof/>
            <w:sz w:val="22"/>
            <w:szCs w:val="22"/>
          </w:rPr>
          <w:tab/>
        </w:r>
        <w:r w:rsidR="00D24F20" w:rsidRPr="00D24F20">
          <w:rPr>
            <w:rStyle w:val="Hipervnculo"/>
            <w:rFonts w:asciiTheme="minorHAnsi" w:hAnsiTheme="minorHAnsi" w:cstheme="minorHAnsi"/>
            <w:noProof/>
          </w:rPr>
          <w:t>Firmas de Aprobación</w:t>
        </w:r>
        <w:r w:rsidR="00D24F20" w:rsidRPr="00D24F20">
          <w:rPr>
            <w:rFonts w:asciiTheme="minorHAnsi" w:hAnsiTheme="minorHAnsi"/>
            <w:noProof/>
            <w:webHidden/>
          </w:rPr>
          <w:tab/>
        </w:r>
        <w:r w:rsidR="00D24F20" w:rsidRPr="00D24F20">
          <w:rPr>
            <w:rFonts w:asciiTheme="minorHAnsi" w:hAnsiTheme="minorHAnsi"/>
            <w:noProof/>
            <w:webHidden/>
          </w:rPr>
          <w:fldChar w:fldCharType="begin"/>
        </w:r>
        <w:r w:rsidR="00D24F20" w:rsidRPr="00D24F20">
          <w:rPr>
            <w:rFonts w:asciiTheme="minorHAnsi" w:hAnsiTheme="minorHAnsi"/>
            <w:noProof/>
            <w:webHidden/>
          </w:rPr>
          <w:instrText xml:space="preserve"> PAGEREF _Toc487560587 \h </w:instrText>
        </w:r>
        <w:r w:rsidR="00D24F20" w:rsidRPr="00D24F20">
          <w:rPr>
            <w:rFonts w:asciiTheme="minorHAnsi" w:hAnsiTheme="minorHAnsi"/>
            <w:noProof/>
            <w:webHidden/>
          </w:rPr>
        </w:r>
        <w:r w:rsidR="00D24F20" w:rsidRPr="00D24F20">
          <w:rPr>
            <w:rFonts w:asciiTheme="minorHAnsi" w:hAnsiTheme="minorHAnsi"/>
            <w:noProof/>
            <w:webHidden/>
          </w:rPr>
          <w:fldChar w:fldCharType="separate"/>
        </w:r>
        <w:r w:rsidR="00846114">
          <w:rPr>
            <w:rFonts w:asciiTheme="minorHAnsi" w:hAnsiTheme="minorHAnsi"/>
            <w:noProof/>
            <w:webHidden/>
          </w:rPr>
          <w:t>10</w:t>
        </w:r>
        <w:r w:rsidR="00D24F20" w:rsidRPr="00D24F20">
          <w:rPr>
            <w:rFonts w:asciiTheme="minorHAnsi" w:hAnsiTheme="minorHAnsi"/>
            <w:noProof/>
            <w:webHidden/>
          </w:rPr>
          <w:fldChar w:fldCharType="end"/>
        </w:r>
      </w:hyperlink>
    </w:p>
    <w:p w14:paraId="6773E596" w14:textId="004C3E51" w:rsidR="007E79AD" w:rsidRPr="00D24F20" w:rsidRDefault="00487C61" w:rsidP="00E94919">
      <w:pPr>
        <w:rPr>
          <w:rFonts w:asciiTheme="minorHAnsi" w:hAnsiTheme="minorHAnsi" w:cstheme="minorHAnsi"/>
          <w:lang w:val="es-MX"/>
        </w:rPr>
      </w:pPr>
      <w:r w:rsidRPr="00D24F20">
        <w:rPr>
          <w:rFonts w:asciiTheme="minorHAnsi" w:hAnsiTheme="minorHAnsi" w:cstheme="minorHAnsi"/>
          <w:szCs w:val="20"/>
          <w:lang w:val="es-MX"/>
        </w:rPr>
        <w:fldChar w:fldCharType="end"/>
      </w:r>
    </w:p>
    <w:p w14:paraId="6773E597" w14:textId="77777777" w:rsidR="006323D2" w:rsidRPr="00D24F20" w:rsidRDefault="006323D2">
      <w:pPr>
        <w:spacing w:before="0" w:after="0" w:line="240" w:lineRule="auto"/>
        <w:jc w:val="left"/>
        <w:rPr>
          <w:rFonts w:asciiTheme="minorHAnsi" w:hAnsiTheme="minorHAnsi" w:cstheme="minorHAnsi"/>
          <w:lang w:val="es-MX"/>
        </w:rPr>
      </w:pPr>
      <w:r w:rsidRPr="00D24F20">
        <w:rPr>
          <w:rFonts w:asciiTheme="minorHAnsi" w:hAnsiTheme="minorHAnsi" w:cstheme="minorHAnsi"/>
          <w:lang w:val="es-MX"/>
        </w:rPr>
        <w:br w:type="page"/>
      </w:r>
    </w:p>
    <w:p w14:paraId="6773E598" w14:textId="77777777" w:rsidR="007E79AD" w:rsidRPr="00D24F20" w:rsidRDefault="007E79AD" w:rsidP="007E79AD">
      <w:pPr>
        <w:pStyle w:val="EstiloTtulo1Antes6ptoDespus3ptoInterlineadoMn"/>
        <w:numPr>
          <w:ilvl w:val="0"/>
          <w:numId w:val="2"/>
        </w:numPr>
        <w:jc w:val="left"/>
        <w:rPr>
          <w:rFonts w:asciiTheme="minorHAnsi" w:hAnsiTheme="minorHAnsi" w:cstheme="minorHAnsi"/>
          <w:sz w:val="20"/>
        </w:rPr>
      </w:pPr>
      <w:bookmarkStart w:id="1" w:name="_Toc320607853"/>
      <w:bookmarkStart w:id="2" w:name="_Toc327442077"/>
      <w:bookmarkStart w:id="3" w:name="_Toc327875845"/>
      <w:bookmarkStart w:id="4" w:name="_Toc330896134"/>
      <w:bookmarkStart w:id="5" w:name="_Toc487560559"/>
      <w:r w:rsidRPr="00D24F20">
        <w:rPr>
          <w:rFonts w:asciiTheme="minorHAnsi" w:hAnsiTheme="minorHAnsi" w:cstheme="minorHAnsi"/>
          <w:sz w:val="20"/>
        </w:rPr>
        <w:lastRenderedPageBreak/>
        <w:t>Histórico de Cambios</w:t>
      </w:r>
      <w:bookmarkEnd w:id="1"/>
      <w:bookmarkEnd w:id="2"/>
      <w:bookmarkEnd w:id="3"/>
      <w:bookmarkEnd w:id="4"/>
      <w:bookmarkEnd w:id="5"/>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37328C" w:rsidRPr="00D24F20" w14:paraId="5701537A" w14:textId="77777777" w:rsidTr="00F96E97">
        <w:trPr>
          <w:trHeight w:val="540"/>
          <w:jc w:val="center"/>
        </w:trPr>
        <w:tc>
          <w:tcPr>
            <w:tcW w:w="945" w:type="dxa"/>
            <w:shd w:val="clear" w:color="auto" w:fill="BFBFBF"/>
            <w:hideMark/>
          </w:tcPr>
          <w:p w14:paraId="067B1B9B" w14:textId="77777777" w:rsidR="0037328C" w:rsidRPr="00D24F20" w:rsidRDefault="0037328C" w:rsidP="00F96E97">
            <w:pPr>
              <w:jc w:val="center"/>
              <w:rPr>
                <w:rFonts w:asciiTheme="minorHAnsi" w:hAnsiTheme="minorHAnsi" w:cstheme="minorHAnsi"/>
                <w:b/>
                <w:bCs/>
                <w:szCs w:val="20"/>
                <w:lang w:val="es-MX" w:eastAsia="es-MX"/>
              </w:rPr>
            </w:pPr>
            <w:bookmarkStart w:id="6" w:name="_Hlk487560667"/>
            <w:r w:rsidRPr="00D24F20">
              <w:rPr>
                <w:rFonts w:asciiTheme="minorHAnsi" w:hAnsiTheme="minorHAnsi" w:cstheme="minorHAnsi"/>
                <w:b/>
                <w:bCs/>
                <w:szCs w:val="20"/>
                <w:lang w:val="es-MX" w:eastAsia="es-MX"/>
              </w:rPr>
              <w:t>Versión</w:t>
            </w:r>
          </w:p>
        </w:tc>
        <w:tc>
          <w:tcPr>
            <w:tcW w:w="2755" w:type="dxa"/>
            <w:shd w:val="clear" w:color="auto" w:fill="BFBFBF"/>
            <w:hideMark/>
          </w:tcPr>
          <w:p w14:paraId="3BDEB6CB" w14:textId="77777777" w:rsidR="0037328C" w:rsidRPr="00D24F20" w:rsidRDefault="0037328C" w:rsidP="00F96E97">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Comentario / Descripción</w:t>
            </w:r>
          </w:p>
        </w:tc>
        <w:tc>
          <w:tcPr>
            <w:tcW w:w="2480" w:type="dxa"/>
            <w:shd w:val="clear" w:color="auto" w:fill="BFBFBF"/>
            <w:hideMark/>
          </w:tcPr>
          <w:p w14:paraId="6A175288" w14:textId="77777777" w:rsidR="0037328C" w:rsidRPr="00D24F20" w:rsidRDefault="0037328C" w:rsidP="00F96E97">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Responsable de Actualización</w:t>
            </w:r>
          </w:p>
        </w:tc>
        <w:tc>
          <w:tcPr>
            <w:tcW w:w="1985" w:type="dxa"/>
            <w:shd w:val="clear" w:color="auto" w:fill="BFBFBF"/>
            <w:hideMark/>
          </w:tcPr>
          <w:p w14:paraId="1BC6229F" w14:textId="77777777" w:rsidR="0037328C" w:rsidRPr="00D24F20" w:rsidRDefault="0037328C" w:rsidP="00F96E97">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 xml:space="preserve">Fecha de Actualización </w:t>
            </w:r>
          </w:p>
        </w:tc>
        <w:tc>
          <w:tcPr>
            <w:tcW w:w="1695" w:type="dxa"/>
            <w:shd w:val="clear" w:color="auto" w:fill="BFBFBF"/>
          </w:tcPr>
          <w:p w14:paraId="1B2AE0DE" w14:textId="77777777" w:rsidR="0037328C" w:rsidRPr="00D24F20" w:rsidRDefault="0037328C" w:rsidP="00F96E97">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Estado del Documento</w:t>
            </w:r>
          </w:p>
        </w:tc>
      </w:tr>
      <w:tr w:rsidR="0037328C" w:rsidRPr="00D24F20" w14:paraId="3C2AF9AA" w14:textId="77777777" w:rsidTr="00F96E97">
        <w:trPr>
          <w:trHeight w:val="285"/>
          <w:jc w:val="center"/>
        </w:trPr>
        <w:tc>
          <w:tcPr>
            <w:tcW w:w="945" w:type="dxa"/>
            <w:shd w:val="clear" w:color="auto" w:fill="D9D9D9"/>
            <w:vAlign w:val="center"/>
            <w:hideMark/>
          </w:tcPr>
          <w:p w14:paraId="68EC5D50" w14:textId="77777777" w:rsidR="0037328C" w:rsidRPr="00D24F20" w:rsidRDefault="0037328C" w:rsidP="00F96E97">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0.1</w:t>
            </w:r>
          </w:p>
        </w:tc>
        <w:tc>
          <w:tcPr>
            <w:tcW w:w="2755" w:type="dxa"/>
            <w:shd w:val="clear" w:color="auto" w:fill="D9D9D9"/>
            <w:vAlign w:val="center"/>
            <w:hideMark/>
          </w:tcPr>
          <w:p w14:paraId="4EC4B8C7" w14:textId="77777777" w:rsidR="0037328C" w:rsidRPr="00D24F20" w:rsidRDefault="0037328C" w:rsidP="00F96E97">
            <w:pPr>
              <w:rPr>
                <w:rFonts w:asciiTheme="minorHAnsi" w:hAnsiTheme="minorHAnsi" w:cstheme="minorHAnsi"/>
                <w:szCs w:val="20"/>
                <w:lang w:val="es-MX" w:eastAsia="es-MX"/>
              </w:rPr>
            </w:pPr>
            <w:r w:rsidRPr="00D24F20">
              <w:rPr>
                <w:rFonts w:asciiTheme="minorHAnsi" w:hAnsiTheme="minorHAnsi" w:cstheme="minorHAnsi"/>
                <w:szCs w:val="20"/>
                <w:lang w:val="es-MX" w:eastAsia="es-MX"/>
              </w:rPr>
              <w:t> Elaboración del documento</w:t>
            </w:r>
          </w:p>
        </w:tc>
        <w:tc>
          <w:tcPr>
            <w:tcW w:w="2480" w:type="dxa"/>
            <w:shd w:val="clear" w:color="auto" w:fill="D9D9D9"/>
            <w:vAlign w:val="center"/>
          </w:tcPr>
          <w:p w14:paraId="6BF187A7" w14:textId="014CDBAE" w:rsidR="0037328C" w:rsidRPr="00D24F20" w:rsidRDefault="00706BE5" w:rsidP="00F96E97">
            <w:pPr>
              <w:jc w:val="center"/>
              <w:rPr>
                <w:rFonts w:asciiTheme="minorHAnsi" w:eastAsia="Arial Unicode MS" w:hAnsiTheme="minorHAnsi" w:cstheme="minorHAnsi"/>
                <w:bCs/>
                <w:szCs w:val="20"/>
              </w:rPr>
            </w:pPr>
            <w:r w:rsidRPr="00706BE5">
              <w:rPr>
                <w:rFonts w:asciiTheme="minorHAnsi" w:eastAsia="Arial Unicode MS" w:hAnsiTheme="minorHAnsi" w:cstheme="minorHAnsi"/>
                <w:bCs/>
                <w:szCs w:val="20"/>
              </w:rPr>
              <w:t>Denise González Díaz</w:t>
            </w:r>
          </w:p>
        </w:tc>
        <w:tc>
          <w:tcPr>
            <w:tcW w:w="1985" w:type="dxa"/>
            <w:shd w:val="clear" w:color="auto" w:fill="D9D9D9"/>
            <w:vAlign w:val="center"/>
          </w:tcPr>
          <w:p w14:paraId="2BEDF7F2" w14:textId="6C316BB8" w:rsidR="0037328C" w:rsidRPr="00D24F20" w:rsidRDefault="005A0569" w:rsidP="00F96E97">
            <w:pPr>
              <w:jc w:val="center"/>
              <w:rPr>
                <w:rFonts w:asciiTheme="minorHAnsi" w:hAnsiTheme="minorHAnsi" w:cstheme="minorHAnsi"/>
                <w:szCs w:val="20"/>
                <w:lang w:val="es-MX" w:eastAsia="es-MX"/>
              </w:rPr>
            </w:pPr>
            <w:r>
              <w:rPr>
                <w:rFonts w:asciiTheme="minorHAnsi" w:hAnsiTheme="minorHAnsi" w:cstheme="minorHAnsi"/>
                <w:szCs w:val="20"/>
                <w:lang w:val="es-MX" w:eastAsia="es-MX"/>
              </w:rPr>
              <w:t>01/11/2016</w:t>
            </w:r>
          </w:p>
        </w:tc>
        <w:tc>
          <w:tcPr>
            <w:tcW w:w="1695" w:type="dxa"/>
            <w:shd w:val="clear" w:color="auto" w:fill="D9D9D9"/>
          </w:tcPr>
          <w:p w14:paraId="634DD681" w14:textId="77777777" w:rsidR="0037328C" w:rsidRPr="00D24F20" w:rsidRDefault="0037328C" w:rsidP="00F96E97">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Elaborado</w:t>
            </w:r>
          </w:p>
        </w:tc>
      </w:tr>
      <w:tr w:rsidR="00D9475C" w:rsidRPr="00D24F20" w14:paraId="02E0408C" w14:textId="77777777" w:rsidTr="00F96E97">
        <w:trPr>
          <w:trHeight w:val="285"/>
          <w:jc w:val="center"/>
        </w:trPr>
        <w:tc>
          <w:tcPr>
            <w:tcW w:w="945" w:type="dxa"/>
            <w:shd w:val="clear" w:color="auto" w:fill="auto"/>
            <w:vAlign w:val="center"/>
            <w:hideMark/>
          </w:tcPr>
          <w:p w14:paraId="57B8D0B0" w14:textId="77777777" w:rsidR="00D9475C" w:rsidRPr="00D24F20" w:rsidRDefault="00D9475C" w:rsidP="00D9475C">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0.1</w:t>
            </w:r>
          </w:p>
        </w:tc>
        <w:tc>
          <w:tcPr>
            <w:tcW w:w="2755" w:type="dxa"/>
            <w:shd w:val="clear" w:color="auto" w:fill="auto"/>
            <w:vAlign w:val="center"/>
            <w:hideMark/>
          </w:tcPr>
          <w:p w14:paraId="682AD949" w14:textId="77777777" w:rsidR="00D9475C" w:rsidRPr="00D24F20" w:rsidRDefault="00D9475C" w:rsidP="00D9475C">
            <w:pPr>
              <w:rPr>
                <w:rFonts w:asciiTheme="minorHAnsi" w:hAnsiTheme="minorHAnsi" w:cstheme="minorHAnsi"/>
                <w:szCs w:val="20"/>
                <w:lang w:val="es-MX" w:eastAsia="es-MX"/>
              </w:rPr>
            </w:pPr>
            <w:r w:rsidRPr="00D24F20">
              <w:rPr>
                <w:rFonts w:asciiTheme="minorHAnsi" w:hAnsiTheme="minorHAnsi" w:cstheme="minorHAnsi"/>
                <w:szCs w:val="20"/>
                <w:lang w:val="es-MX" w:eastAsia="es-MX"/>
              </w:rPr>
              <w:t>Entrega del documento</w:t>
            </w:r>
          </w:p>
        </w:tc>
        <w:tc>
          <w:tcPr>
            <w:tcW w:w="2480" w:type="dxa"/>
            <w:shd w:val="clear" w:color="auto" w:fill="auto"/>
            <w:vAlign w:val="center"/>
          </w:tcPr>
          <w:p w14:paraId="4EDEAE32" w14:textId="271C3521" w:rsidR="00D9475C" w:rsidRPr="00D24F20" w:rsidRDefault="00D9475C" w:rsidP="00D9475C">
            <w:pPr>
              <w:jc w:val="center"/>
              <w:rPr>
                <w:rFonts w:asciiTheme="minorHAnsi" w:hAnsiTheme="minorHAnsi" w:cstheme="minorHAnsi"/>
                <w:szCs w:val="20"/>
                <w:lang w:val="es-MX" w:eastAsia="es-MX"/>
              </w:rPr>
            </w:pPr>
            <w:r w:rsidRPr="00706BE5">
              <w:rPr>
                <w:rFonts w:asciiTheme="minorHAnsi" w:hAnsiTheme="minorHAnsi" w:cstheme="minorHAnsi"/>
                <w:szCs w:val="20"/>
                <w:lang w:val="es-MX" w:eastAsia="es-MX"/>
              </w:rPr>
              <w:t>Denise González Díaz</w:t>
            </w:r>
          </w:p>
        </w:tc>
        <w:tc>
          <w:tcPr>
            <w:tcW w:w="1985" w:type="dxa"/>
            <w:shd w:val="clear" w:color="auto" w:fill="auto"/>
            <w:vAlign w:val="center"/>
          </w:tcPr>
          <w:p w14:paraId="4FCD847D" w14:textId="05EA0F17" w:rsidR="00D9475C" w:rsidRPr="00D24F20" w:rsidRDefault="00D9475C" w:rsidP="00D9475C">
            <w:pPr>
              <w:jc w:val="center"/>
              <w:rPr>
                <w:rFonts w:asciiTheme="minorHAnsi" w:hAnsiTheme="minorHAnsi" w:cstheme="minorHAnsi"/>
                <w:szCs w:val="20"/>
                <w:lang w:val="es-MX" w:eastAsia="es-MX"/>
              </w:rPr>
            </w:pPr>
            <w:r>
              <w:rPr>
                <w:rFonts w:asciiTheme="minorHAnsi" w:hAnsiTheme="minorHAnsi" w:cstheme="minorHAnsi"/>
                <w:szCs w:val="20"/>
                <w:lang w:val="es-MX" w:eastAsia="es-MX"/>
              </w:rPr>
              <w:t>04/11/2016</w:t>
            </w:r>
          </w:p>
        </w:tc>
        <w:tc>
          <w:tcPr>
            <w:tcW w:w="1695" w:type="dxa"/>
          </w:tcPr>
          <w:p w14:paraId="1A607E76" w14:textId="77777777" w:rsidR="00D9475C" w:rsidRPr="00D24F20" w:rsidRDefault="00D9475C" w:rsidP="00D9475C">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Entregado</w:t>
            </w:r>
          </w:p>
        </w:tc>
      </w:tr>
      <w:tr w:rsidR="00D9475C" w:rsidRPr="00D24F20" w14:paraId="6D35692E" w14:textId="77777777" w:rsidTr="00F96E97">
        <w:trPr>
          <w:trHeight w:val="285"/>
          <w:jc w:val="center"/>
        </w:trPr>
        <w:tc>
          <w:tcPr>
            <w:tcW w:w="945" w:type="dxa"/>
            <w:shd w:val="clear" w:color="auto" w:fill="D9D9D9"/>
            <w:vAlign w:val="center"/>
            <w:hideMark/>
          </w:tcPr>
          <w:p w14:paraId="7018FFDE" w14:textId="77777777" w:rsidR="00D9475C" w:rsidRPr="00D24F20" w:rsidRDefault="00D9475C" w:rsidP="00D9475C">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0.2</w:t>
            </w:r>
          </w:p>
        </w:tc>
        <w:tc>
          <w:tcPr>
            <w:tcW w:w="2755" w:type="dxa"/>
            <w:shd w:val="clear" w:color="auto" w:fill="D9D9D9"/>
            <w:vAlign w:val="center"/>
            <w:hideMark/>
          </w:tcPr>
          <w:p w14:paraId="0A1CCCA8" w14:textId="77777777" w:rsidR="00D9475C" w:rsidRPr="00D24F20" w:rsidRDefault="00D9475C" w:rsidP="00D9475C">
            <w:pPr>
              <w:rPr>
                <w:rFonts w:asciiTheme="minorHAnsi" w:hAnsiTheme="minorHAnsi" w:cstheme="minorHAnsi"/>
                <w:szCs w:val="20"/>
                <w:lang w:val="es-MX" w:eastAsia="es-MX"/>
              </w:rPr>
            </w:pPr>
            <w:r w:rsidRPr="00D24F20">
              <w:rPr>
                <w:rFonts w:asciiTheme="minorHAnsi" w:hAnsiTheme="minorHAnsi" w:cstheme="minorHAnsi"/>
                <w:szCs w:val="20"/>
                <w:lang w:val="es-MX" w:eastAsia="es-MX"/>
              </w:rPr>
              <w:t>Actualización de calidad</w:t>
            </w:r>
          </w:p>
        </w:tc>
        <w:tc>
          <w:tcPr>
            <w:tcW w:w="2480" w:type="dxa"/>
            <w:shd w:val="clear" w:color="auto" w:fill="D9D9D9"/>
            <w:vAlign w:val="center"/>
          </w:tcPr>
          <w:p w14:paraId="0DE40DE5" w14:textId="5F1880A4" w:rsidR="00D9475C" w:rsidRPr="00D24F20" w:rsidRDefault="00D9475C" w:rsidP="00D9475C">
            <w:pPr>
              <w:jc w:val="center"/>
              <w:rPr>
                <w:rFonts w:asciiTheme="minorHAnsi" w:hAnsiTheme="minorHAnsi" w:cstheme="minorHAnsi"/>
                <w:szCs w:val="20"/>
                <w:lang w:val="es-MX" w:eastAsia="es-MX"/>
              </w:rPr>
            </w:pPr>
            <w:r w:rsidRPr="00706BE5">
              <w:rPr>
                <w:rFonts w:asciiTheme="minorHAnsi" w:hAnsiTheme="minorHAnsi" w:cstheme="minorHAnsi"/>
                <w:szCs w:val="20"/>
                <w:lang w:val="es-MX" w:eastAsia="es-MX"/>
              </w:rPr>
              <w:t>Denise González Díaz</w:t>
            </w:r>
          </w:p>
        </w:tc>
        <w:tc>
          <w:tcPr>
            <w:tcW w:w="1985" w:type="dxa"/>
            <w:shd w:val="clear" w:color="auto" w:fill="D9D9D9"/>
            <w:vAlign w:val="center"/>
          </w:tcPr>
          <w:p w14:paraId="00F5BAE6" w14:textId="4D9B9EC4" w:rsidR="00D9475C" w:rsidRPr="00D24F20" w:rsidRDefault="004E727A" w:rsidP="00D9475C">
            <w:pPr>
              <w:jc w:val="center"/>
              <w:rPr>
                <w:rFonts w:asciiTheme="minorHAnsi" w:hAnsiTheme="minorHAnsi" w:cstheme="minorHAnsi"/>
                <w:szCs w:val="20"/>
                <w:lang w:val="es-MX" w:eastAsia="es-MX"/>
              </w:rPr>
            </w:pPr>
            <w:r>
              <w:rPr>
                <w:rFonts w:asciiTheme="minorHAnsi" w:hAnsiTheme="minorHAnsi" w:cstheme="minorHAnsi"/>
                <w:szCs w:val="20"/>
                <w:lang w:val="es-MX" w:eastAsia="es-MX"/>
              </w:rPr>
              <w:t>08</w:t>
            </w:r>
            <w:r w:rsidR="00DB473A">
              <w:rPr>
                <w:rFonts w:asciiTheme="minorHAnsi" w:hAnsiTheme="minorHAnsi" w:cstheme="minorHAnsi"/>
                <w:szCs w:val="20"/>
                <w:lang w:val="es-MX" w:eastAsia="es-MX"/>
              </w:rPr>
              <w:t>/11/2016</w:t>
            </w:r>
          </w:p>
        </w:tc>
        <w:tc>
          <w:tcPr>
            <w:tcW w:w="1695" w:type="dxa"/>
            <w:shd w:val="clear" w:color="auto" w:fill="D9D9D9"/>
          </w:tcPr>
          <w:p w14:paraId="6E0FBF93" w14:textId="77777777" w:rsidR="00D9475C" w:rsidRPr="00D24F20" w:rsidRDefault="00D9475C" w:rsidP="00D9475C">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Actualizado</w:t>
            </w:r>
          </w:p>
        </w:tc>
      </w:tr>
      <w:tr w:rsidR="00DB473A" w:rsidRPr="00D24F20" w14:paraId="14CD1548" w14:textId="77777777" w:rsidTr="00F96E97">
        <w:trPr>
          <w:trHeight w:val="285"/>
          <w:jc w:val="center"/>
        </w:trPr>
        <w:tc>
          <w:tcPr>
            <w:tcW w:w="945" w:type="dxa"/>
            <w:shd w:val="clear" w:color="auto" w:fill="auto"/>
            <w:vAlign w:val="center"/>
          </w:tcPr>
          <w:p w14:paraId="3510FBFA" w14:textId="77777777" w:rsidR="00DB473A" w:rsidRPr="00D24F20" w:rsidRDefault="00DB473A" w:rsidP="00DB473A">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1.0</w:t>
            </w:r>
          </w:p>
        </w:tc>
        <w:tc>
          <w:tcPr>
            <w:tcW w:w="2755" w:type="dxa"/>
            <w:shd w:val="clear" w:color="auto" w:fill="auto"/>
            <w:vAlign w:val="center"/>
          </w:tcPr>
          <w:p w14:paraId="679F7FCF" w14:textId="77777777" w:rsidR="00DB473A" w:rsidRPr="00D24F20" w:rsidRDefault="00DB473A" w:rsidP="00DB473A">
            <w:pPr>
              <w:rPr>
                <w:rFonts w:asciiTheme="minorHAnsi" w:hAnsiTheme="minorHAnsi" w:cstheme="minorHAnsi"/>
                <w:szCs w:val="20"/>
                <w:lang w:val="es-MX" w:eastAsia="es-MX"/>
              </w:rPr>
            </w:pPr>
            <w:r w:rsidRPr="00D24F20">
              <w:rPr>
                <w:rFonts w:asciiTheme="minorHAnsi" w:hAnsiTheme="minorHAnsi" w:cstheme="minorHAnsi"/>
                <w:szCs w:val="20"/>
                <w:lang w:val="es-MX" w:eastAsia="es-MX"/>
              </w:rPr>
              <w:t>Cierre del documento</w:t>
            </w:r>
          </w:p>
        </w:tc>
        <w:tc>
          <w:tcPr>
            <w:tcW w:w="2480" w:type="dxa"/>
            <w:shd w:val="clear" w:color="auto" w:fill="auto"/>
            <w:vAlign w:val="center"/>
          </w:tcPr>
          <w:p w14:paraId="6CF707CE" w14:textId="78E6A089" w:rsidR="00DB473A" w:rsidRPr="00D24F20" w:rsidRDefault="00DB473A" w:rsidP="00DB473A">
            <w:pPr>
              <w:jc w:val="center"/>
              <w:rPr>
                <w:rFonts w:asciiTheme="minorHAnsi" w:eastAsia="Arial Unicode MS" w:hAnsiTheme="minorHAnsi" w:cstheme="minorHAnsi"/>
                <w:bCs/>
                <w:szCs w:val="20"/>
              </w:rPr>
            </w:pPr>
            <w:r w:rsidRPr="00706BE5">
              <w:rPr>
                <w:rFonts w:asciiTheme="minorHAnsi" w:hAnsiTheme="minorHAnsi" w:cstheme="minorHAnsi"/>
                <w:szCs w:val="20"/>
                <w:lang w:val="es-MX" w:eastAsia="es-MX"/>
              </w:rPr>
              <w:t>Denise González Díaz</w:t>
            </w:r>
          </w:p>
        </w:tc>
        <w:tc>
          <w:tcPr>
            <w:tcW w:w="1985" w:type="dxa"/>
            <w:shd w:val="clear" w:color="auto" w:fill="auto"/>
            <w:vAlign w:val="center"/>
          </w:tcPr>
          <w:p w14:paraId="5BF36158" w14:textId="3A62B5C4" w:rsidR="00DB473A" w:rsidRPr="00D24F20" w:rsidRDefault="00DB473A" w:rsidP="00DB473A">
            <w:pPr>
              <w:jc w:val="center"/>
              <w:rPr>
                <w:rFonts w:asciiTheme="minorHAnsi" w:hAnsiTheme="minorHAnsi" w:cstheme="minorHAnsi"/>
                <w:szCs w:val="20"/>
                <w:lang w:val="es-MX" w:eastAsia="es-MX"/>
              </w:rPr>
            </w:pPr>
            <w:r>
              <w:rPr>
                <w:rFonts w:asciiTheme="minorHAnsi" w:hAnsiTheme="minorHAnsi" w:cstheme="minorHAnsi"/>
                <w:szCs w:val="20"/>
                <w:lang w:val="es-MX" w:eastAsia="es-MX"/>
              </w:rPr>
              <w:t>09/11/2016</w:t>
            </w:r>
          </w:p>
        </w:tc>
        <w:tc>
          <w:tcPr>
            <w:tcW w:w="1695" w:type="dxa"/>
            <w:shd w:val="clear" w:color="auto" w:fill="auto"/>
          </w:tcPr>
          <w:p w14:paraId="22EA6262" w14:textId="77777777" w:rsidR="00DB473A" w:rsidRPr="00D24F20" w:rsidRDefault="00DB473A" w:rsidP="00DB473A">
            <w:pPr>
              <w:jc w:val="center"/>
              <w:rPr>
                <w:rFonts w:asciiTheme="minorHAnsi" w:hAnsiTheme="minorHAnsi" w:cstheme="minorHAnsi"/>
                <w:szCs w:val="20"/>
                <w:lang w:val="es-MX" w:eastAsia="es-MX"/>
              </w:rPr>
            </w:pPr>
            <w:r w:rsidRPr="00D24F20">
              <w:rPr>
                <w:rFonts w:asciiTheme="minorHAnsi" w:hAnsiTheme="minorHAnsi" w:cstheme="minorHAnsi"/>
                <w:szCs w:val="20"/>
                <w:lang w:val="es-MX" w:eastAsia="es-MX"/>
              </w:rPr>
              <w:t>Cerrado</w:t>
            </w:r>
          </w:p>
        </w:tc>
      </w:tr>
    </w:tbl>
    <w:bookmarkEnd w:id="6"/>
    <w:p w14:paraId="6773E5B1" w14:textId="77777777" w:rsidR="007E79AD" w:rsidRPr="00D24F20" w:rsidRDefault="007E79AD" w:rsidP="007E79AD">
      <w:pPr>
        <w:tabs>
          <w:tab w:val="left" w:pos="5797"/>
        </w:tabs>
        <w:rPr>
          <w:rFonts w:asciiTheme="minorHAnsi" w:hAnsiTheme="minorHAnsi" w:cstheme="minorHAnsi"/>
          <w:lang w:val="es-MX"/>
        </w:rPr>
      </w:pPr>
      <w:r w:rsidRPr="00D24F20">
        <w:rPr>
          <w:rFonts w:asciiTheme="minorHAnsi" w:hAnsiTheme="minorHAnsi" w:cstheme="minorHAnsi"/>
          <w:lang w:val="es-MX"/>
        </w:rPr>
        <w:tab/>
      </w:r>
    </w:p>
    <w:p w14:paraId="6773E5B2" w14:textId="77777777" w:rsidR="007E79AD" w:rsidRPr="00D24F20" w:rsidRDefault="007E79AD" w:rsidP="007E79AD">
      <w:pPr>
        <w:rPr>
          <w:rFonts w:asciiTheme="minorHAnsi" w:hAnsiTheme="minorHAnsi" w:cstheme="minorHAnsi"/>
          <w:lang w:val="es-MX"/>
        </w:rPr>
      </w:pPr>
    </w:p>
    <w:p w14:paraId="6773E5B3" w14:textId="77777777" w:rsidR="007E79AD" w:rsidRPr="00D24F20"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D24F20" w14:paraId="6773E5B6" w14:textId="77777777" w:rsidTr="0034632A">
        <w:trPr>
          <w:trHeight w:val="427"/>
          <w:jc w:val="center"/>
        </w:trPr>
        <w:tc>
          <w:tcPr>
            <w:tcW w:w="4669" w:type="dxa"/>
            <w:shd w:val="clear" w:color="auto" w:fill="BFBFBF"/>
            <w:hideMark/>
          </w:tcPr>
          <w:p w14:paraId="6773E5B4" w14:textId="77777777" w:rsidR="007E79AD" w:rsidRPr="00D24F20" w:rsidRDefault="007E79AD" w:rsidP="007E79AD">
            <w:pPr>
              <w:rPr>
                <w:rFonts w:asciiTheme="minorHAnsi" w:hAnsiTheme="minorHAnsi" w:cstheme="minorHAnsi"/>
                <w:b/>
              </w:rPr>
            </w:pPr>
            <w:r w:rsidRPr="00D24F20">
              <w:rPr>
                <w:rFonts w:asciiTheme="minorHAnsi" w:hAnsiTheme="minorHAnsi" w:cstheme="minorHAnsi"/>
                <w:b/>
              </w:rPr>
              <w:t>Firma del responsable de última actualización</w:t>
            </w:r>
          </w:p>
        </w:tc>
        <w:tc>
          <w:tcPr>
            <w:tcW w:w="2546" w:type="dxa"/>
            <w:shd w:val="clear" w:color="auto" w:fill="BFBFBF"/>
            <w:hideMark/>
          </w:tcPr>
          <w:p w14:paraId="6773E5B5" w14:textId="77777777" w:rsidR="007E79AD" w:rsidRPr="00D24F20" w:rsidRDefault="007E79AD" w:rsidP="007E79AD">
            <w:pPr>
              <w:rPr>
                <w:rFonts w:asciiTheme="minorHAnsi" w:hAnsiTheme="minorHAnsi" w:cstheme="minorHAnsi"/>
                <w:b/>
              </w:rPr>
            </w:pPr>
            <w:r w:rsidRPr="00D24F20">
              <w:rPr>
                <w:rFonts w:asciiTheme="minorHAnsi" w:hAnsiTheme="minorHAnsi" w:cstheme="minorHAnsi"/>
                <w:b/>
              </w:rPr>
              <w:t xml:space="preserve">Rúbrica </w:t>
            </w:r>
          </w:p>
        </w:tc>
      </w:tr>
      <w:tr w:rsidR="007E79AD" w:rsidRPr="00D24F20" w14:paraId="6773E5BC" w14:textId="77777777" w:rsidTr="007E79AD">
        <w:trPr>
          <w:trHeight w:val="285"/>
          <w:jc w:val="center"/>
        </w:trPr>
        <w:tc>
          <w:tcPr>
            <w:tcW w:w="4669" w:type="dxa"/>
            <w:shd w:val="clear" w:color="auto" w:fill="FFFFFF"/>
            <w:vAlign w:val="center"/>
          </w:tcPr>
          <w:p w14:paraId="6773E5B7" w14:textId="77777777" w:rsidR="007E79AD" w:rsidRPr="00D24F20" w:rsidRDefault="007E79AD" w:rsidP="007E79AD">
            <w:pPr>
              <w:rPr>
                <w:rFonts w:asciiTheme="minorHAnsi" w:hAnsiTheme="minorHAnsi" w:cstheme="minorHAnsi"/>
              </w:rPr>
            </w:pPr>
          </w:p>
          <w:p w14:paraId="6773E5B8" w14:textId="77777777" w:rsidR="00E36313" w:rsidRPr="00D24F20" w:rsidRDefault="00E36313" w:rsidP="007E79AD">
            <w:pPr>
              <w:rPr>
                <w:rFonts w:asciiTheme="minorHAnsi" w:hAnsiTheme="minorHAnsi" w:cstheme="minorHAnsi"/>
              </w:rPr>
            </w:pPr>
          </w:p>
          <w:p w14:paraId="6773E5B9" w14:textId="77777777" w:rsidR="00E36313" w:rsidRPr="00D24F20" w:rsidRDefault="00E36313" w:rsidP="007E79AD">
            <w:pPr>
              <w:rPr>
                <w:rFonts w:asciiTheme="minorHAnsi" w:hAnsiTheme="minorHAnsi" w:cstheme="minorHAnsi"/>
              </w:rPr>
            </w:pPr>
          </w:p>
          <w:p w14:paraId="6773E5BA" w14:textId="77777777" w:rsidR="00E36313" w:rsidRPr="00D24F20" w:rsidRDefault="00E36313" w:rsidP="007E79AD">
            <w:pPr>
              <w:rPr>
                <w:rFonts w:asciiTheme="minorHAnsi" w:hAnsiTheme="minorHAnsi" w:cstheme="minorHAnsi"/>
              </w:rPr>
            </w:pPr>
          </w:p>
        </w:tc>
        <w:tc>
          <w:tcPr>
            <w:tcW w:w="2546" w:type="dxa"/>
            <w:shd w:val="clear" w:color="auto" w:fill="FFFFFF"/>
            <w:vAlign w:val="center"/>
          </w:tcPr>
          <w:p w14:paraId="6773E5BB" w14:textId="77777777" w:rsidR="007E79AD" w:rsidRPr="00D24F20" w:rsidRDefault="007E79AD" w:rsidP="007E79AD">
            <w:pPr>
              <w:rPr>
                <w:rFonts w:asciiTheme="minorHAnsi" w:hAnsiTheme="minorHAnsi" w:cstheme="minorHAnsi"/>
              </w:rPr>
            </w:pPr>
          </w:p>
        </w:tc>
      </w:tr>
    </w:tbl>
    <w:p w14:paraId="6773E5BD" w14:textId="77777777" w:rsidR="007E79AD" w:rsidRPr="00D24F20" w:rsidRDefault="007E79AD" w:rsidP="007E79AD">
      <w:pPr>
        <w:rPr>
          <w:rFonts w:asciiTheme="minorHAnsi" w:hAnsiTheme="minorHAnsi" w:cstheme="minorHAnsi"/>
        </w:rPr>
      </w:pPr>
    </w:p>
    <w:p w14:paraId="6773E5BE" w14:textId="77777777" w:rsidR="007E79AD" w:rsidRPr="00D24F20" w:rsidRDefault="007E79AD" w:rsidP="007E79AD">
      <w:pPr>
        <w:rPr>
          <w:rFonts w:asciiTheme="minorHAnsi" w:hAnsiTheme="minorHAnsi" w:cstheme="minorHAnsi"/>
        </w:rPr>
      </w:pPr>
    </w:p>
    <w:p w14:paraId="6773E5BF" w14:textId="77777777" w:rsidR="0081016C" w:rsidRPr="00D24F20" w:rsidRDefault="00A027A6" w:rsidP="006F7C8E">
      <w:pPr>
        <w:pStyle w:val="ndice2"/>
      </w:pPr>
      <w:r w:rsidRPr="00D24F20">
        <w:br w:type="page"/>
      </w:r>
      <w:bookmarkStart w:id="7" w:name="_Toc115491660"/>
      <w:bookmarkStart w:id="8" w:name="_Toc126228547"/>
      <w:bookmarkStart w:id="9" w:name="_Toc126229114"/>
      <w:bookmarkStart w:id="10" w:name="_Toc126231375"/>
      <w:bookmarkStart w:id="11" w:name="_Toc126231386"/>
      <w:bookmarkStart w:id="12" w:name="_Toc126231482"/>
      <w:bookmarkStart w:id="13" w:name="_Toc126231549"/>
      <w:bookmarkStart w:id="14" w:name="_Toc126231663"/>
    </w:p>
    <w:p w14:paraId="6773E5C0" w14:textId="0E1721AC" w:rsidR="00D16B4F" w:rsidRPr="00D24F20" w:rsidRDefault="00D16B4F" w:rsidP="002376EB">
      <w:pPr>
        <w:pStyle w:val="EstiloTtulo1Antes6ptoDespus3ptoInterlineadoMn"/>
        <w:numPr>
          <w:ilvl w:val="0"/>
          <w:numId w:val="2"/>
        </w:numPr>
        <w:tabs>
          <w:tab w:val="left" w:pos="708"/>
        </w:tabs>
        <w:jc w:val="left"/>
        <w:rPr>
          <w:rFonts w:asciiTheme="minorHAnsi" w:hAnsiTheme="minorHAnsi" w:cstheme="minorHAnsi"/>
          <w:sz w:val="20"/>
        </w:rPr>
      </w:pPr>
      <w:bookmarkStart w:id="15" w:name="_Toc294257054"/>
      <w:bookmarkStart w:id="16" w:name="_Toc371934662"/>
      <w:bookmarkStart w:id="17" w:name="_Toc487560560"/>
      <w:r w:rsidRPr="00D24F20">
        <w:rPr>
          <w:rFonts w:asciiTheme="minorHAnsi" w:hAnsiTheme="minorHAnsi" w:cstheme="minorHAnsi"/>
          <w:sz w:val="20"/>
        </w:rPr>
        <w:lastRenderedPageBreak/>
        <w:t>Introducción</w:t>
      </w:r>
      <w:bookmarkEnd w:id="15"/>
      <w:bookmarkEnd w:id="16"/>
      <w:r w:rsidR="00AB443F" w:rsidRPr="00D24F20">
        <w:rPr>
          <w:rFonts w:asciiTheme="minorHAnsi" w:hAnsiTheme="minorHAnsi" w:cstheme="minorHAnsi"/>
          <w:sz w:val="20"/>
        </w:rPr>
        <w:t xml:space="preserve"> Obtener Municipios</w:t>
      </w:r>
      <w:r w:rsidR="00EF0432" w:rsidRPr="00D24F20">
        <w:rPr>
          <w:rFonts w:asciiTheme="minorHAnsi" w:hAnsiTheme="minorHAnsi" w:cstheme="minorHAnsi"/>
          <w:sz w:val="20"/>
        </w:rPr>
        <w:t>.</w:t>
      </w:r>
      <w:bookmarkEnd w:id="17"/>
    </w:p>
    <w:p w14:paraId="6773E5C1" w14:textId="77777777" w:rsidR="008D05F7" w:rsidRPr="00D24F20" w:rsidRDefault="008D05F7" w:rsidP="006E485C">
      <w:pPr>
        <w:pStyle w:val="Prrafodelista"/>
        <w:ind w:left="360"/>
        <w:rPr>
          <w:rFonts w:asciiTheme="minorHAnsi" w:hAnsiTheme="minorHAnsi" w:cstheme="minorHAnsi"/>
        </w:rPr>
      </w:pPr>
      <w:bookmarkStart w:id="18" w:name="_Toc371934663"/>
      <w:r w:rsidRPr="00D24F20">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6773E5C2" w14:textId="2D23F007" w:rsidR="00D16B4F" w:rsidRPr="00D24F20" w:rsidRDefault="00D16B4F" w:rsidP="002376EB">
      <w:pPr>
        <w:pStyle w:val="EstiloTtulo1Antes6ptoDespus3ptoInterlineadoMn"/>
        <w:numPr>
          <w:ilvl w:val="0"/>
          <w:numId w:val="2"/>
        </w:numPr>
        <w:tabs>
          <w:tab w:val="left" w:pos="708"/>
        </w:tabs>
        <w:jc w:val="left"/>
        <w:rPr>
          <w:rFonts w:asciiTheme="minorHAnsi" w:hAnsiTheme="minorHAnsi" w:cstheme="minorHAnsi"/>
          <w:sz w:val="20"/>
        </w:rPr>
      </w:pPr>
      <w:bookmarkStart w:id="19" w:name="_Toc487560561"/>
      <w:r w:rsidRPr="00D24F20">
        <w:rPr>
          <w:rFonts w:asciiTheme="minorHAnsi" w:hAnsiTheme="minorHAnsi" w:cstheme="minorHAnsi"/>
          <w:sz w:val="20"/>
        </w:rPr>
        <w:t>Funcionalidad del Sistema</w:t>
      </w:r>
      <w:bookmarkEnd w:id="18"/>
      <w:r w:rsidR="009E4CA7" w:rsidRPr="00D24F20">
        <w:rPr>
          <w:rFonts w:asciiTheme="minorHAnsi" w:hAnsiTheme="minorHAnsi" w:cstheme="minorHAnsi"/>
          <w:sz w:val="20"/>
        </w:rPr>
        <w:t>:</w:t>
      </w:r>
      <w:r w:rsidR="00AB443F" w:rsidRPr="00D24F20">
        <w:rPr>
          <w:rFonts w:asciiTheme="minorHAnsi" w:hAnsiTheme="minorHAnsi" w:cstheme="minorHAnsi"/>
          <w:sz w:val="20"/>
        </w:rPr>
        <w:t xml:space="preserve"> Obtener Municipios</w:t>
      </w:r>
      <w:r w:rsidR="00EF0432" w:rsidRPr="00D24F20">
        <w:rPr>
          <w:rFonts w:asciiTheme="minorHAnsi" w:hAnsiTheme="minorHAnsi" w:cstheme="minorHAnsi"/>
          <w:sz w:val="20"/>
        </w:rPr>
        <w:t>.</w:t>
      </w:r>
      <w:bookmarkEnd w:id="19"/>
    </w:p>
    <w:p w14:paraId="6773E5C3" w14:textId="77777777" w:rsidR="00D16B4F" w:rsidRPr="00D24F20"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0" w:name="_Toc371934664"/>
      <w:bookmarkStart w:id="21" w:name="_Toc289774372"/>
      <w:bookmarkStart w:id="22" w:name="_Toc126991045"/>
      <w:bookmarkStart w:id="23" w:name="_Toc487560562"/>
      <w:r w:rsidRPr="00D24F20">
        <w:rPr>
          <w:rFonts w:asciiTheme="minorHAnsi" w:hAnsiTheme="minorHAnsi" w:cstheme="minorHAnsi"/>
          <w:sz w:val="20"/>
        </w:rPr>
        <w:t>Breve Descripción</w:t>
      </w:r>
      <w:bookmarkEnd w:id="20"/>
      <w:bookmarkEnd w:id="21"/>
      <w:bookmarkEnd w:id="22"/>
      <w:r w:rsidR="00EF0432" w:rsidRPr="00D24F20">
        <w:rPr>
          <w:rFonts w:asciiTheme="minorHAnsi" w:hAnsiTheme="minorHAnsi" w:cstheme="minorHAnsi"/>
          <w:sz w:val="20"/>
        </w:rPr>
        <w:t>.</w:t>
      </w:r>
      <w:bookmarkEnd w:id="23"/>
    </w:p>
    <w:p w14:paraId="6773E5C4" w14:textId="0CB103C4" w:rsidR="00974412" w:rsidRPr="00D24F20" w:rsidRDefault="00A240C8" w:rsidP="006F7C8E">
      <w:pPr>
        <w:pStyle w:val="ndice2"/>
      </w:pPr>
      <w:r w:rsidRPr="00D24F20">
        <w:t>P</w:t>
      </w:r>
      <w:r w:rsidR="006F7C8E" w:rsidRPr="00D24F20">
        <w:t>ermitir al sistema CONEC II obtener</w:t>
      </w:r>
      <w:r w:rsidR="00372469" w:rsidRPr="00D24F20">
        <w:t xml:space="preserve"> los Municipios de las Entidades Federativas</w:t>
      </w:r>
      <w:r w:rsidR="006F7C8E" w:rsidRPr="00D24F20">
        <w:t xml:space="preserve"> del sistema MCS</w:t>
      </w:r>
      <w:r w:rsidR="009E77F1" w:rsidRPr="00D24F20">
        <w:t>, con la finalidad de utilizar la información en el sistema.</w:t>
      </w:r>
    </w:p>
    <w:p w14:paraId="6773E5C5" w14:textId="77777777" w:rsidR="00D16B4F" w:rsidRPr="00D24F20"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4" w:name="_Toc371934665"/>
      <w:bookmarkStart w:id="25" w:name="_Toc289774373"/>
      <w:bookmarkStart w:id="26" w:name="_Toc126991046"/>
      <w:bookmarkStart w:id="27" w:name="_Toc487560563"/>
      <w:r w:rsidRPr="00D24F20">
        <w:rPr>
          <w:rFonts w:asciiTheme="minorHAnsi" w:hAnsiTheme="minorHAnsi" w:cstheme="minorHAnsi"/>
          <w:sz w:val="20"/>
        </w:rPr>
        <w:t>Contribución a los Requerimientos</w:t>
      </w:r>
      <w:bookmarkEnd w:id="24"/>
      <w:bookmarkEnd w:id="25"/>
      <w:bookmarkEnd w:id="26"/>
      <w:r w:rsidR="00EF0432" w:rsidRPr="00D24F20">
        <w:rPr>
          <w:rFonts w:asciiTheme="minorHAnsi" w:hAnsiTheme="minorHAnsi" w:cstheme="minorHAnsi"/>
          <w:sz w:val="20"/>
        </w:rPr>
        <w:t>.</w:t>
      </w:r>
      <w:bookmarkEnd w:id="27"/>
    </w:p>
    <w:tbl>
      <w:tblPr>
        <w:tblStyle w:val="Tablaconcuadrcula"/>
        <w:tblW w:w="0" w:type="auto"/>
        <w:jc w:val="center"/>
        <w:tblLook w:val="04A0" w:firstRow="1" w:lastRow="0" w:firstColumn="1" w:lastColumn="0" w:noHBand="0" w:noVBand="1"/>
      </w:tblPr>
      <w:tblGrid>
        <w:gridCol w:w="1462"/>
        <w:gridCol w:w="2545"/>
        <w:gridCol w:w="2842"/>
        <w:gridCol w:w="2363"/>
      </w:tblGrid>
      <w:tr w:rsidR="00C50D12" w:rsidRPr="00D24F20" w14:paraId="6773E5CA" w14:textId="77777777" w:rsidTr="009823BF">
        <w:trPr>
          <w:jc w:val="center"/>
        </w:trPr>
        <w:tc>
          <w:tcPr>
            <w:tcW w:w="14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6"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No.</w:t>
            </w:r>
          </w:p>
        </w:tc>
        <w:tc>
          <w:tcPr>
            <w:tcW w:w="254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7"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Necesidad del Usuario</w:t>
            </w:r>
          </w:p>
        </w:tc>
        <w:tc>
          <w:tcPr>
            <w:tcW w:w="284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8"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Característica del Producto</w:t>
            </w:r>
          </w:p>
        </w:tc>
        <w:tc>
          <w:tcPr>
            <w:tcW w:w="236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9"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Funcionalidad del sistema</w:t>
            </w:r>
          </w:p>
        </w:tc>
      </w:tr>
      <w:tr w:rsidR="00C50D12" w:rsidRPr="00D24F20" w14:paraId="6773E5CF" w14:textId="77777777" w:rsidTr="00AB443F">
        <w:trPr>
          <w:jc w:val="center"/>
        </w:trPr>
        <w:tc>
          <w:tcPr>
            <w:tcW w:w="1462" w:type="dxa"/>
            <w:tcBorders>
              <w:top w:val="single" w:sz="4" w:space="0" w:color="auto"/>
              <w:left w:val="single" w:sz="4" w:space="0" w:color="auto"/>
              <w:bottom w:val="single" w:sz="4" w:space="0" w:color="auto"/>
              <w:right w:val="single" w:sz="4" w:space="0" w:color="auto"/>
            </w:tcBorders>
            <w:vAlign w:val="center"/>
          </w:tcPr>
          <w:p w14:paraId="6773E5CB" w14:textId="705428DD" w:rsidR="006E485C" w:rsidRPr="00D24F20" w:rsidRDefault="00AB443F" w:rsidP="0034123A">
            <w:pPr>
              <w:rPr>
                <w:rFonts w:asciiTheme="minorHAnsi" w:hAnsiTheme="minorHAnsi" w:cstheme="minorHAnsi"/>
              </w:rPr>
            </w:pPr>
            <w:r w:rsidRPr="00D24F20">
              <w:rPr>
                <w:rFonts w:asciiTheme="minorHAnsi" w:hAnsiTheme="minorHAnsi" w:cstheme="minorHAnsi"/>
              </w:rPr>
              <w:t>FUNC-CONF-039</w:t>
            </w:r>
          </w:p>
        </w:tc>
        <w:tc>
          <w:tcPr>
            <w:tcW w:w="2545" w:type="dxa"/>
            <w:tcBorders>
              <w:top w:val="single" w:sz="4" w:space="0" w:color="auto"/>
              <w:left w:val="single" w:sz="4" w:space="0" w:color="auto"/>
              <w:bottom w:val="single" w:sz="4" w:space="0" w:color="auto"/>
              <w:right w:val="single" w:sz="4" w:space="0" w:color="auto"/>
            </w:tcBorders>
            <w:vAlign w:val="center"/>
          </w:tcPr>
          <w:p w14:paraId="6773E5CC" w14:textId="6EED0615" w:rsidR="00017CCD" w:rsidRPr="00D24F20" w:rsidRDefault="00A93320" w:rsidP="00EF0432">
            <w:pPr>
              <w:spacing w:before="0" w:after="0" w:line="240" w:lineRule="auto"/>
              <w:rPr>
                <w:rFonts w:asciiTheme="minorHAnsi" w:hAnsiTheme="minorHAnsi" w:cstheme="minorHAnsi"/>
                <w:szCs w:val="20"/>
                <w:lang w:eastAsia="es-MX"/>
              </w:rPr>
            </w:pPr>
            <w:r w:rsidRPr="00D24F20">
              <w:rPr>
                <w:rFonts w:asciiTheme="minorHAnsi" w:hAnsiTheme="minorHAnsi" w:cstheme="minorHAnsi"/>
                <w:szCs w:val="20"/>
                <w:lang w:eastAsia="es-MX"/>
              </w:rPr>
              <w:t>Obtener los municipios de las E</w:t>
            </w:r>
            <w:r w:rsidR="00A51D65" w:rsidRPr="00D24F20">
              <w:rPr>
                <w:rFonts w:asciiTheme="minorHAnsi" w:hAnsiTheme="minorHAnsi" w:cstheme="minorHAnsi"/>
                <w:szCs w:val="20"/>
                <w:lang w:eastAsia="es-MX"/>
              </w:rPr>
              <w:t>ntidades Federativas de MCS.</w:t>
            </w:r>
          </w:p>
        </w:tc>
        <w:tc>
          <w:tcPr>
            <w:tcW w:w="2842" w:type="dxa"/>
            <w:tcBorders>
              <w:top w:val="single" w:sz="4" w:space="0" w:color="auto"/>
              <w:left w:val="single" w:sz="4" w:space="0" w:color="auto"/>
              <w:bottom w:val="single" w:sz="4" w:space="0" w:color="auto"/>
              <w:right w:val="single" w:sz="4" w:space="0" w:color="auto"/>
            </w:tcBorders>
            <w:vAlign w:val="center"/>
          </w:tcPr>
          <w:p w14:paraId="6773E5CD" w14:textId="5864C9C3" w:rsidR="00EF0432" w:rsidRPr="00D24F20" w:rsidRDefault="00AB443F" w:rsidP="00235D34">
            <w:pPr>
              <w:spacing w:before="0" w:after="0" w:line="240" w:lineRule="auto"/>
              <w:rPr>
                <w:rFonts w:asciiTheme="minorHAnsi" w:hAnsiTheme="minorHAnsi" w:cstheme="minorHAnsi"/>
                <w:szCs w:val="20"/>
                <w:lang w:eastAsia="es-MX"/>
              </w:rPr>
            </w:pPr>
            <w:r w:rsidRPr="00D24F20">
              <w:rPr>
                <w:rFonts w:asciiTheme="minorHAnsi" w:hAnsiTheme="minorHAnsi" w:cstheme="minorHAnsi"/>
                <w:szCs w:val="20"/>
                <w:lang w:eastAsia="es-MX"/>
              </w:rPr>
              <w:t>El sistema permitirá</w:t>
            </w:r>
            <w:r w:rsidR="00235D34" w:rsidRPr="00D24F20">
              <w:rPr>
                <w:rFonts w:asciiTheme="minorHAnsi" w:hAnsiTheme="minorHAnsi" w:cstheme="minorHAnsi"/>
                <w:szCs w:val="20"/>
                <w:lang w:eastAsia="es-MX"/>
              </w:rPr>
              <w:t xml:space="preserve"> </w:t>
            </w:r>
            <w:r w:rsidR="00C70B9E" w:rsidRPr="00D24F20">
              <w:rPr>
                <w:rFonts w:asciiTheme="minorHAnsi" w:hAnsiTheme="minorHAnsi" w:cstheme="minorHAnsi"/>
                <w:szCs w:val="20"/>
                <w:lang w:eastAsia="es-MX"/>
              </w:rPr>
              <w:t>al usuario (</w:t>
            </w:r>
            <w:r w:rsidR="00235D34" w:rsidRPr="00D24F20">
              <w:rPr>
                <w:rFonts w:asciiTheme="minorHAnsi" w:hAnsiTheme="minorHAnsi" w:cstheme="minorHAnsi"/>
                <w:szCs w:val="20"/>
                <w:lang w:eastAsia="es-MX"/>
              </w:rPr>
              <w:t>CONEC II</w:t>
            </w:r>
            <w:r w:rsidR="00C70B9E" w:rsidRPr="00D24F20">
              <w:rPr>
                <w:rFonts w:asciiTheme="minorHAnsi" w:hAnsiTheme="minorHAnsi" w:cstheme="minorHAnsi"/>
                <w:szCs w:val="20"/>
                <w:lang w:eastAsia="es-MX"/>
              </w:rPr>
              <w:t>)</w:t>
            </w:r>
            <w:r w:rsidR="00235D34" w:rsidRPr="00D24F20">
              <w:rPr>
                <w:rFonts w:asciiTheme="minorHAnsi" w:hAnsiTheme="minorHAnsi" w:cstheme="minorHAnsi"/>
                <w:szCs w:val="20"/>
                <w:lang w:eastAsia="es-MX"/>
              </w:rPr>
              <w:t xml:space="preserve"> o</w:t>
            </w:r>
            <w:r w:rsidRPr="00D24F20">
              <w:rPr>
                <w:rFonts w:asciiTheme="minorHAnsi" w:hAnsiTheme="minorHAnsi" w:cstheme="minorHAnsi"/>
                <w:szCs w:val="20"/>
                <w:lang w:eastAsia="es-MX"/>
              </w:rPr>
              <w:t xml:space="preserve">btener los Municipios de las Entidades Federativas de MCS </w:t>
            </w:r>
            <w:r w:rsidR="00A93320" w:rsidRPr="00D24F20">
              <w:rPr>
                <w:rFonts w:asciiTheme="minorHAnsi" w:hAnsiTheme="minorHAnsi" w:cstheme="minorHAnsi"/>
                <w:szCs w:val="20"/>
                <w:lang w:eastAsia="es-MX"/>
              </w:rPr>
              <w:t xml:space="preserve">para </w:t>
            </w:r>
            <w:r w:rsidRPr="00D24F20">
              <w:rPr>
                <w:rFonts w:asciiTheme="minorHAnsi" w:hAnsiTheme="minorHAnsi" w:cstheme="minorHAnsi"/>
                <w:szCs w:val="20"/>
                <w:lang w:eastAsia="es-MX"/>
              </w:rPr>
              <w:t>el registro de los clientes, instalaciones, factores de distancia y criminalidad.</w:t>
            </w:r>
          </w:p>
        </w:tc>
        <w:tc>
          <w:tcPr>
            <w:tcW w:w="2363" w:type="dxa"/>
            <w:tcBorders>
              <w:top w:val="single" w:sz="4" w:space="0" w:color="auto"/>
              <w:left w:val="single" w:sz="4" w:space="0" w:color="auto"/>
              <w:bottom w:val="single" w:sz="4" w:space="0" w:color="auto"/>
              <w:right w:val="single" w:sz="4" w:space="0" w:color="auto"/>
            </w:tcBorders>
            <w:vAlign w:val="center"/>
          </w:tcPr>
          <w:p w14:paraId="6773E5CE" w14:textId="3A934B58" w:rsidR="00EF0432" w:rsidRPr="00D24F20" w:rsidRDefault="00AB443F" w:rsidP="00A93320">
            <w:pPr>
              <w:pStyle w:val="ndice2"/>
              <w:ind w:left="0"/>
            </w:pPr>
            <w:r w:rsidRPr="00D24F20">
              <w:t>2015 - Obtener Municipios</w:t>
            </w:r>
          </w:p>
        </w:tc>
      </w:tr>
    </w:tbl>
    <w:p w14:paraId="6773E5DF" w14:textId="77777777" w:rsidR="00413552" w:rsidRPr="00D24F20" w:rsidRDefault="00413552" w:rsidP="009823BF">
      <w:pPr>
        <w:rPr>
          <w:rFonts w:asciiTheme="minorHAnsi" w:hAnsiTheme="minorHAnsi" w:cstheme="minorHAnsi"/>
        </w:rPr>
      </w:pPr>
      <w:bookmarkStart w:id="28" w:name="_Toc371934666"/>
      <w:bookmarkStart w:id="29" w:name="_Toc289774376"/>
      <w:bookmarkStart w:id="30" w:name="_Toc126991049"/>
      <w:bookmarkStart w:id="31" w:name="_Toc289774377"/>
    </w:p>
    <w:p w14:paraId="6773E5E0" w14:textId="77777777" w:rsidR="00D16B4F" w:rsidRPr="00D24F20"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2" w:name="_Toc487560564"/>
      <w:r w:rsidRPr="00D24F20">
        <w:rPr>
          <w:rFonts w:asciiTheme="minorHAnsi" w:hAnsiTheme="minorHAnsi" w:cstheme="minorHAnsi"/>
          <w:sz w:val="20"/>
        </w:rPr>
        <w:lastRenderedPageBreak/>
        <w:t>Diagrama de la Funcionalidad del Sistema</w:t>
      </w:r>
      <w:bookmarkEnd w:id="28"/>
      <w:bookmarkEnd w:id="29"/>
      <w:bookmarkEnd w:id="30"/>
      <w:bookmarkEnd w:id="32"/>
    </w:p>
    <w:p w14:paraId="6773E5E2" w14:textId="7726EF87" w:rsidR="00D16B4F" w:rsidRPr="00D24F20" w:rsidRDefault="00D21826" w:rsidP="003F6D41">
      <w:pPr>
        <w:pStyle w:val="ndice2"/>
        <w:jc w:val="center"/>
      </w:pPr>
      <w:r w:rsidRPr="00D24F20">
        <w:rPr>
          <w:noProof/>
          <w:lang w:val="es-MX" w:eastAsia="es-MX"/>
        </w:rPr>
        <w:drawing>
          <wp:inline distT="0" distB="0" distL="0" distR="0" wp14:anchorId="15CB7611" wp14:editId="0E3ACEB4">
            <wp:extent cx="5324475" cy="2533650"/>
            <wp:effectExtent l="0" t="0" r="0" b="0"/>
            <wp:docPr id="9" name="Imagen 9" descr="C:\Users\Antonia Lira\Desktop\CONEC I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a Lira\Desktop\CONEC II\20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533650"/>
                    </a:xfrm>
                    <a:prstGeom prst="rect">
                      <a:avLst/>
                    </a:prstGeom>
                    <a:noFill/>
                    <a:ln>
                      <a:noFill/>
                    </a:ln>
                  </pic:spPr>
                </pic:pic>
              </a:graphicData>
            </a:graphic>
          </wp:inline>
        </w:drawing>
      </w:r>
    </w:p>
    <w:p w14:paraId="6773E5E3" w14:textId="77777777" w:rsidR="00D16B4F" w:rsidRPr="00D24F20"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7"/>
      <w:bookmarkStart w:id="34" w:name="_Toc487560565"/>
      <w:r w:rsidRPr="00D24F20">
        <w:rPr>
          <w:rFonts w:asciiTheme="minorHAnsi" w:hAnsiTheme="minorHAnsi" w:cstheme="minorHAnsi"/>
          <w:sz w:val="20"/>
        </w:rPr>
        <w:t>Actores Involucrados</w:t>
      </w:r>
      <w:bookmarkEnd w:id="33"/>
      <w:bookmarkEnd w:id="34"/>
    </w:p>
    <w:tbl>
      <w:tblPr>
        <w:tblStyle w:val="Tablaconcuadrcula"/>
        <w:tblW w:w="0" w:type="auto"/>
        <w:jc w:val="center"/>
        <w:tblLook w:val="04A0" w:firstRow="1" w:lastRow="0" w:firstColumn="1" w:lastColumn="0" w:noHBand="0" w:noVBand="1"/>
      </w:tblPr>
      <w:tblGrid>
        <w:gridCol w:w="741"/>
        <w:gridCol w:w="3402"/>
        <w:gridCol w:w="5687"/>
      </w:tblGrid>
      <w:tr w:rsidR="00EC4DD4" w:rsidRPr="00D24F20" w14:paraId="6773E5E7" w14:textId="77777777" w:rsidTr="001F42AC">
        <w:trPr>
          <w:jc w:val="center"/>
        </w:trPr>
        <w:tc>
          <w:tcPr>
            <w:tcW w:w="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E4"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No.</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E5"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 xml:space="preserve">Nombre </w:t>
            </w:r>
          </w:p>
        </w:tc>
        <w:tc>
          <w:tcPr>
            <w:tcW w:w="5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E6" w14:textId="77777777" w:rsidR="00D16B4F" w:rsidRPr="00D24F20" w:rsidRDefault="00D16B4F">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Descripción</w:t>
            </w:r>
          </w:p>
        </w:tc>
      </w:tr>
      <w:tr w:rsidR="00EC4DD4" w:rsidRPr="00D24F20" w14:paraId="6773E5EB" w14:textId="77777777" w:rsidTr="001F42AC">
        <w:trPr>
          <w:jc w:val="center"/>
        </w:trPr>
        <w:tc>
          <w:tcPr>
            <w:tcW w:w="741" w:type="dxa"/>
            <w:tcBorders>
              <w:top w:val="single" w:sz="4" w:space="0" w:color="auto"/>
              <w:left w:val="single" w:sz="4" w:space="0" w:color="auto"/>
              <w:bottom w:val="single" w:sz="4" w:space="0" w:color="auto"/>
              <w:right w:val="single" w:sz="4" w:space="0" w:color="auto"/>
            </w:tcBorders>
            <w:vAlign w:val="center"/>
          </w:tcPr>
          <w:p w14:paraId="6773E5E8" w14:textId="77777777" w:rsidR="00CF6856" w:rsidRPr="00D24F20" w:rsidRDefault="00413552" w:rsidP="00FE2192">
            <w:pPr>
              <w:rPr>
                <w:rFonts w:asciiTheme="minorHAnsi" w:hAnsiTheme="minorHAnsi" w:cstheme="minorHAnsi"/>
              </w:rPr>
            </w:pPr>
            <w:r w:rsidRPr="00D24F20">
              <w:rPr>
                <w:rFonts w:asciiTheme="minorHAnsi" w:hAnsiTheme="minorHAnsi" w:cstheme="minorHAnsi"/>
              </w:rPr>
              <w:t>1.</w:t>
            </w:r>
          </w:p>
        </w:tc>
        <w:tc>
          <w:tcPr>
            <w:tcW w:w="3402" w:type="dxa"/>
            <w:tcBorders>
              <w:top w:val="single" w:sz="4" w:space="0" w:color="auto"/>
              <w:left w:val="single" w:sz="4" w:space="0" w:color="auto"/>
              <w:bottom w:val="single" w:sz="4" w:space="0" w:color="auto"/>
              <w:right w:val="single" w:sz="4" w:space="0" w:color="auto"/>
            </w:tcBorders>
            <w:vAlign w:val="center"/>
          </w:tcPr>
          <w:p w14:paraId="6773E5E9" w14:textId="05767231" w:rsidR="00CF6856" w:rsidRPr="00D24F20" w:rsidRDefault="00A105A9" w:rsidP="00FE2192">
            <w:pPr>
              <w:rPr>
                <w:rFonts w:asciiTheme="minorHAnsi" w:hAnsiTheme="minorHAnsi" w:cstheme="minorHAnsi"/>
                <w:szCs w:val="20"/>
              </w:rPr>
            </w:pPr>
            <w:r w:rsidRPr="00D24F20">
              <w:rPr>
                <w:rFonts w:asciiTheme="minorHAnsi" w:hAnsiTheme="minorHAnsi" w:cstheme="minorHAnsi"/>
                <w:szCs w:val="20"/>
              </w:rPr>
              <w:t>Sistema MCS.</w:t>
            </w:r>
          </w:p>
        </w:tc>
        <w:tc>
          <w:tcPr>
            <w:tcW w:w="5687" w:type="dxa"/>
            <w:tcBorders>
              <w:top w:val="single" w:sz="4" w:space="0" w:color="auto"/>
              <w:left w:val="single" w:sz="4" w:space="0" w:color="auto"/>
              <w:bottom w:val="single" w:sz="4" w:space="0" w:color="auto"/>
              <w:right w:val="single" w:sz="4" w:space="0" w:color="auto"/>
            </w:tcBorders>
            <w:vAlign w:val="center"/>
          </w:tcPr>
          <w:p w14:paraId="55E5A6E1" w14:textId="74221705" w:rsidR="00CF6856" w:rsidRPr="00D24F20" w:rsidRDefault="000F6409" w:rsidP="004165BA">
            <w:pPr>
              <w:pStyle w:val="ndice2"/>
              <w:ind w:left="0"/>
            </w:pPr>
            <w:r w:rsidRPr="00D24F20">
              <w:t>Sistema</w:t>
            </w:r>
            <w:r w:rsidR="00F1160E" w:rsidRPr="00D24F20">
              <w:t xml:space="preserve"> que brinda </w:t>
            </w:r>
            <w:r w:rsidR="004653B7" w:rsidRPr="00D24F20">
              <w:t xml:space="preserve">información de </w:t>
            </w:r>
            <w:r w:rsidR="00F1160E" w:rsidRPr="00D24F20">
              <w:t>“</w:t>
            </w:r>
            <w:r w:rsidR="00E01797" w:rsidRPr="00D24F20">
              <w:t>Municipios</w:t>
            </w:r>
            <w:r w:rsidR="00F1160E" w:rsidRPr="00D24F20">
              <w:t xml:space="preserve">” para la administración de los siguientes </w:t>
            </w:r>
            <w:r w:rsidR="00E01797" w:rsidRPr="00D24F20">
              <w:t>módulos</w:t>
            </w:r>
            <w:r w:rsidR="00F1160E" w:rsidRPr="00D24F20">
              <w:t>:</w:t>
            </w:r>
          </w:p>
          <w:p w14:paraId="57637270" w14:textId="77777777" w:rsidR="00F1160E" w:rsidRPr="00D24F20" w:rsidRDefault="00E92EA4" w:rsidP="00F1160E">
            <w:pPr>
              <w:rPr>
                <w:rFonts w:asciiTheme="minorHAnsi" w:hAnsiTheme="minorHAnsi" w:cstheme="minorHAnsi"/>
              </w:rPr>
            </w:pPr>
            <w:r w:rsidRPr="00D24F20">
              <w:rPr>
                <w:rFonts w:asciiTheme="minorHAnsi" w:hAnsiTheme="minorHAnsi" w:cstheme="minorHAnsi"/>
              </w:rPr>
              <w:t>C</w:t>
            </w:r>
            <w:r w:rsidR="00F1160E" w:rsidRPr="00D24F20">
              <w:rPr>
                <w:rFonts w:asciiTheme="minorHAnsi" w:hAnsiTheme="minorHAnsi" w:cstheme="minorHAnsi"/>
              </w:rPr>
              <w:t xml:space="preserve">lientes, instalaciones, factores de distancia y </w:t>
            </w:r>
            <w:r w:rsidR="00181958" w:rsidRPr="00D24F20">
              <w:rPr>
                <w:rFonts w:asciiTheme="minorHAnsi" w:hAnsiTheme="minorHAnsi" w:cstheme="minorHAnsi"/>
              </w:rPr>
              <w:t xml:space="preserve">factor de </w:t>
            </w:r>
            <w:r w:rsidR="00F1160E" w:rsidRPr="00D24F20">
              <w:rPr>
                <w:rFonts w:asciiTheme="minorHAnsi" w:hAnsiTheme="minorHAnsi" w:cstheme="minorHAnsi"/>
              </w:rPr>
              <w:t>criminalidad.</w:t>
            </w:r>
          </w:p>
          <w:p w14:paraId="6773E5EA" w14:textId="00677D21" w:rsidR="004653B7" w:rsidRPr="00D24F20" w:rsidRDefault="004653B7" w:rsidP="00F1160E">
            <w:pPr>
              <w:rPr>
                <w:rFonts w:asciiTheme="minorHAnsi" w:hAnsiTheme="minorHAnsi" w:cstheme="minorHAnsi"/>
                <w:highlight w:val="yellow"/>
              </w:rPr>
            </w:pPr>
            <w:r w:rsidRPr="00D24F20">
              <w:rPr>
                <w:rFonts w:asciiTheme="minorHAnsi" w:hAnsiTheme="minorHAnsi" w:cstheme="minorHAnsi"/>
              </w:rPr>
              <w:t>La información se obtendrá de la BD “SICOGUA”.</w:t>
            </w:r>
          </w:p>
        </w:tc>
      </w:tr>
    </w:tbl>
    <w:p w14:paraId="6773E5EC" w14:textId="77777777" w:rsidR="00D16B4F" w:rsidRPr="00D24F20"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5" w:name="_Toc371934668"/>
      <w:bookmarkStart w:id="36" w:name="_Toc487560566"/>
      <w:r w:rsidRPr="00D24F20">
        <w:rPr>
          <w:rFonts w:asciiTheme="minorHAnsi" w:hAnsiTheme="minorHAnsi" w:cstheme="minorHAnsi"/>
          <w:sz w:val="20"/>
        </w:rPr>
        <w:lastRenderedPageBreak/>
        <w:t>Diagrama de Actividades</w:t>
      </w:r>
      <w:bookmarkEnd w:id="31"/>
      <w:bookmarkEnd w:id="35"/>
      <w:bookmarkEnd w:id="36"/>
    </w:p>
    <w:p w14:paraId="6773E5ED" w14:textId="5ADA06F0" w:rsidR="00D16B4F" w:rsidRPr="00D24F20" w:rsidRDefault="00C70B9E" w:rsidP="00EE21E2">
      <w:pPr>
        <w:pStyle w:val="ndice2"/>
      </w:pPr>
      <w:bookmarkStart w:id="37" w:name="_Toc228339738"/>
      <w:bookmarkStart w:id="38" w:name="_Toc182735726"/>
      <w:r w:rsidRPr="00D24F20">
        <w:rPr>
          <w:noProof/>
          <w:lang w:val="es-MX" w:eastAsia="es-MX"/>
        </w:rPr>
        <w:drawing>
          <wp:inline distT="0" distB="0" distL="0" distR="0" wp14:anchorId="70042B74" wp14:editId="1D917DA0">
            <wp:extent cx="5819231" cy="5257439"/>
            <wp:effectExtent l="0" t="0" r="0" b="0"/>
            <wp:docPr id="2" name="Imagen 2" descr="D:\2015 - Obtener minicipi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5 - Obtener minicipio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161" cy="5259183"/>
                    </a:xfrm>
                    <a:prstGeom prst="rect">
                      <a:avLst/>
                    </a:prstGeom>
                    <a:noFill/>
                    <a:ln>
                      <a:noFill/>
                    </a:ln>
                  </pic:spPr>
                </pic:pic>
              </a:graphicData>
            </a:graphic>
          </wp:inline>
        </w:drawing>
      </w:r>
    </w:p>
    <w:p w14:paraId="6773E5EE" w14:textId="77777777" w:rsidR="00D16B4F" w:rsidRPr="00D24F20"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9" w:name="_Toc371934669"/>
      <w:bookmarkStart w:id="40" w:name="_Toc487560567"/>
      <w:r w:rsidRPr="00D24F20">
        <w:rPr>
          <w:rFonts w:asciiTheme="minorHAnsi" w:hAnsiTheme="minorHAnsi" w:cstheme="minorHAnsi"/>
          <w:sz w:val="20"/>
        </w:rPr>
        <w:t>Precondiciones</w:t>
      </w:r>
      <w:bookmarkEnd w:id="37"/>
      <w:bookmarkEnd w:id="38"/>
      <w:bookmarkEnd w:id="39"/>
      <w:bookmarkEnd w:id="40"/>
    </w:p>
    <w:p w14:paraId="6773E5EF" w14:textId="77777777" w:rsidR="00455180" w:rsidRPr="00D24F20" w:rsidRDefault="00455180" w:rsidP="00455180">
      <w:pPr>
        <w:rPr>
          <w:rFonts w:asciiTheme="minorHAnsi" w:hAnsiTheme="minorHAnsi" w:cstheme="minorHAnsi"/>
          <w:szCs w:val="20"/>
        </w:rPr>
      </w:pPr>
      <w:bookmarkStart w:id="41" w:name="_Toc427934378"/>
      <w:bookmarkStart w:id="42" w:name="_Toc427941333"/>
      <w:bookmarkStart w:id="43" w:name="_Toc428182528"/>
      <w:bookmarkStart w:id="44" w:name="_Toc429062442"/>
      <w:bookmarkStart w:id="45" w:name="_Toc371934672"/>
      <w:bookmarkStart w:id="46" w:name="_Toc289774375"/>
      <w:bookmarkStart w:id="47" w:name="_Toc126991048"/>
      <w:r w:rsidRPr="00D24F20">
        <w:rPr>
          <w:rFonts w:asciiTheme="minorHAnsi" w:hAnsiTheme="minorHAnsi" w:cstheme="minorHAnsi"/>
          <w:szCs w:val="20"/>
        </w:rPr>
        <w:t>Las precondiciones que deben existir para que esta funcionalidad se ejecute son las siguientes:</w:t>
      </w:r>
      <w:bookmarkEnd w:id="41"/>
      <w:bookmarkEnd w:id="42"/>
      <w:bookmarkEnd w:id="43"/>
      <w:bookmarkEnd w:id="44"/>
    </w:p>
    <w:p w14:paraId="6773E5F0" w14:textId="71C99564" w:rsidR="00455180" w:rsidRPr="00D24F20" w:rsidRDefault="00455180" w:rsidP="00B11F4E">
      <w:pPr>
        <w:pStyle w:val="EstiloTtulo1Antes6ptoDespus3ptoInterlineadoMn"/>
        <w:numPr>
          <w:ilvl w:val="1"/>
          <w:numId w:val="2"/>
        </w:numPr>
        <w:jc w:val="left"/>
        <w:rPr>
          <w:rFonts w:asciiTheme="minorHAnsi" w:hAnsiTheme="minorHAnsi" w:cstheme="minorHAnsi"/>
          <w:sz w:val="20"/>
        </w:rPr>
      </w:pPr>
      <w:bookmarkStart w:id="48" w:name="_Toc228339739"/>
      <w:bookmarkStart w:id="49" w:name="_Toc432760413"/>
      <w:bookmarkStart w:id="50" w:name="_Toc435197750"/>
      <w:bookmarkStart w:id="51" w:name="_Toc461701833"/>
      <w:bookmarkStart w:id="52" w:name="_Toc487560568"/>
      <w:r w:rsidRPr="00D24F20">
        <w:rPr>
          <w:rFonts w:asciiTheme="minorHAnsi" w:hAnsiTheme="minorHAnsi" w:cstheme="minorHAnsi"/>
          <w:sz w:val="20"/>
        </w:rPr>
        <w:t>&lt;Precondición 1&gt;</w:t>
      </w:r>
      <w:bookmarkEnd w:id="48"/>
      <w:bookmarkEnd w:id="49"/>
      <w:bookmarkEnd w:id="50"/>
      <w:bookmarkEnd w:id="51"/>
      <w:r w:rsidR="00897C7E" w:rsidRPr="00D24F20">
        <w:rPr>
          <w:rFonts w:asciiTheme="minorHAnsi" w:hAnsiTheme="minorHAnsi" w:cstheme="minorHAnsi"/>
          <w:sz w:val="20"/>
        </w:rPr>
        <w:t xml:space="preserve"> </w:t>
      </w:r>
      <w:r w:rsidR="00590320" w:rsidRPr="00D24F20">
        <w:rPr>
          <w:rFonts w:asciiTheme="minorHAnsi" w:hAnsiTheme="minorHAnsi" w:cstheme="minorHAnsi"/>
          <w:sz w:val="20"/>
        </w:rPr>
        <w:t>Catálogo de Municipio Existente</w:t>
      </w:r>
      <w:r w:rsidR="00B11F4E" w:rsidRPr="00D24F20">
        <w:rPr>
          <w:rFonts w:asciiTheme="minorHAnsi" w:hAnsiTheme="minorHAnsi" w:cstheme="minorHAnsi"/>
          <w:sz w:val="20"/>
        </w:rPr>
        <w:t>.</w:t>
      </w:r>
      <w:bookmarkEnd w:id="52"/>
    </w:p>
    <w:p w14:paraId="5D750D1F" w14:textId="79490338" w:rsidR="00590320" w:rsidRPr="00D24F20" w:rsidRDefault="00985519" w:rsidP="00590320">
      <w:pPr>
        <w:rPr>
          <w:rFonts w:asciiTheme="minorHAnsi" w:hAnsiTheme="minorHAnsi" w:cstheme="minorHAnsi"/>
        </w:rPr>
      </w:pPr>
      <w:r w:rsidRPr="00D24F20">
        <w:rPr>
          <w:rFonts w:asciiTheme="minorHAnsi" w:hAnsiTheme="minorHAnsi" w:cstheme="minorHAnsi"/>
        </w:rPr>
        <w:t xml:space="preserve">Se debe contar con </w:t>
      </w:r>
      <w:r w:rsidR="001F2B47" w:rsidRPr="00D24F20">
        <w:rPr>
          <w:rFonts w:asciiTheme="minorHAnsi" w:hAnsiTheme="minorHAnsi" w:cstheme="minorHAnsi"/>
        </w:rPr>
        <w:t>un catálogo de “Municipios” previo en la B</w:t>
      </w:r>
      <w:r w:rsidR="00181958" w:rsidRPr="00D24F20">
        <w:rPr>
          <w:rFonts w:asciiTheme="minorHAnsi" w:hAnsiTheme="minorHAnsi" w:cstheme="minorHAnsi"/>
        </w:rPr>
        <w:t>ase de datos</w:t>
      </w:r>
      <w:r w:rsidR="001F2B47" w:rsidRPr="00D24F20">
        <w:rPr>
          <w:rFonts w:asciiTheme="minorHAnsi" w:hAnsiTheme="minorHAnsi" w:cstheme="minorHAnsi"/>
        </w:rPr>
        <w:t xml:space="preserve"> de</w:t>
      </w:r>
      <w:r w:rsidR="00DE5DDB" w:rsidRPr="00D24F20">
        <w:rPr>
          <w:rFonts w:asciiTheme="minorHAnsi" w:hAnsiTheme="minorHAnsi" w:cstheme="minorHAnsi"/>
        </w:rPr>
        <w:t xml:space="preserve"> SICOGUA</w:t>
      </w:r>
      <w:r w:rsidR="001F2B47" w:rsidRPr="00D24F20">
        <w:rPr>
          <w:rFonts w:asciiTheme="minorHAnsi" w:hAnsiTheme="minorHAnsi" w:cstheme="minorHAnsi"/>
        </w:rPr>
        <w:t>.</w:t>
      </w:r>
    </w:p>
    <w:p w14:paraId="20457F77" w14:textId="0AADDDCA" w:rsidR="00DE5DDB" w:rsidRPr="00D24F20" w:rsidRDefault="00DE5DDB" w:rsidP="00EE21E2">
      <w:pPr>
        <w:pStyle w:val="EstiloTtulo1Antes6ptoDespus3ptoInterlineadoMn"/>
        <w:numPr>
          <w:ilvl w:val="1"/>
          <w:numId w:val="2"/>
        </w:numPr>
        <w:jc w:val="left"/>
        <w:rPr>
          <w:rFonts w:asciiTheme="minorHAnsi" w:hAnsiTheme="minorHAnsi" w:cstheme="minorHAnsi"/>
          <w:sz w:val="20"/>
        </w:rPr>
      </w:pPr>
      <w:bookmarkStart w:id="53" w:name="_Toc487560569"/>
      <w:r w:rsidRPr="00D24F20">
        <w:rPr>
          <w:rFonts w:asciiTheme="minorHAnsi" w:hAnsiTheme="minorHAnsi" w:cstheme="minorHAnsi"/>
          <w:sz w:val="20"/>
        </w:rPr>
        <w:lastRenderedPageBreak/>
        <w:t>&lt;Precondición 2&gt; Conexión con la BD.</w:t>
      </w:r>
      <w:bookmarkEnd w:id="53"/>
    </w:p>
    <w:p w14:paraId="1DF28FA7" w14:textId="26C64944" w:rsidR="00DE5DDB" w:rsidRPr="00D24F20" w:rsidRDefault="00DE5DDB" w:rsidP="00590320">
      <w:pPr>
        <w:rPr>
          <w:rFonts w:asciiTheme="minorHAnsi" w:hAnsiTheme="minorHAnsi" w:cstheme="minorHAnsi"/>
        </w:rPr>
      </w:pPr>
      <w:r w:rsidRPr="00D24F20">
        <w:rPr>
          <w:rFonts w:asciiTheme="minorHAnsi" w:hAnsiTheme="minorHAnsi" w:cstheme="minorHAnsi"/>
        </w:rPr>
        <w:t>Se debe tener conexión y permisos para consultar la BD SICOGUA.</w:t>
      </w:r>
    </w:p>
    <w:p w14:paraId="6773E5F8" w14:textId="77777777" w:rsidR="00D16B4F" w:rsidRPr="00D24F20" w:rsidRDefault="00D16B4F" w:rsidP="00EE21E2">
      <w:pPr>
        <w:pStyle w:val="EstiloTtulo1Antes6ptoDespus3ptoInterlineadoMn"/>
        <w:numPr>
          <w:ilvl w:val="0"/>
          <w:numId w:val="2"/>
        </w:numPr>
        <w:tabs>
          <w:tab w:val="left" w:pos="708"/>
        </w:tabs>
        <w:jc w:val="left"/>
        <w:rPr>
          <w:rFonts w:asciiTheme="minorHAnsi" w:hAnsiTheme="minorHAnsi" w:cstheme="minorHAnsi"/>
          <w:sz w:val="20"/>
        </w:rPr>
      </w:pPr>
      <w:bookmarkStart w:id="54" w:name="_Toc487560570"/>
      <w:r w:rsidRPr="00D24F20">
        <w:rPr>
          <w:rFonts w:asciiTheme="minorHAnsi" w:hAnsiTheme="minorHAnsi" w:cstheme="minorHAnsi"/>
          <w:sz w:val="20"/>
        </w:rPr>
        <w:t>Flujo de Eventos</w:t>
      </w:r>
      <w:bookmarkEnd w:id="45"/>
      <w:bookmarkEnd w:id="46"/>
      <w:bookmarkEnd w:id="47"/>
      <w:bookmarkEnd w:id="54"/>
    </w:p>
    <w:p w14:paraId="6773E5F9" w14:textId="77777777" w:rsidR="00D16B4F" w:rsidRPr="00D24F20" w:rsidRDefault="00D16B4F" w:rsidP="00EE21E2">
      <w:pPr>
        <w:pStyle w:val="EstiloTtulo1Antes6ptoDespus3ptoInterlineadoMn"/>
        <w:numPr>
          <w:ilvl w:val="1"/>
          <w:numId w:val="2"/>
        </w:numPr>
        <w:tabs>
          <w:tab w:val="left" w:pos="708"/>
        </w:tabs>
        <w:jc w:val="left"/>
        <w:rPr>
          <w:rFonts w:asciiTheme="minorHAnsi" w:hAnsiTheme="minorHAnsi" w:cstheme="minorHAnsi"/>
          <w:sz w:val="20"/>
        </w:rPr>
      </w:pPr>
      <w:bookmarkStart w:id="55" w:name="_Toc371934673"/>
      <w:bookmarkStart w:id="56" w:name="_Toc289774378"/>
      <w:bookmarkStart w:id="57" w:name="_Toc126991050"/>
      <w:bookmarkStart w:id="58" w:name="_Toc487560571"/>
      <w:r w:rsidRPr="00D24F20">
        <w:rPr>
          <w:rFonts w:asciiTheme="minorHAnsi" w:hAnsiTheme="minorHAnsi" w:cstheme="minorHAnsi"/>
          <w:sz w:val="20"/>
        </w:rPr>
        <w:t>Flujo Básico</w:t>
      </w:r>
      <w:bookmarkEnd w:id="55"/>
      <w:bookmarkEnd w:id="56"/>
      <w:bookmarkEnd w:id="57"/>
      <w:bookmarkEnd w:id="58"/>
    </w:p>
    <w:tbl>
      <w:tblPr>
        <w:tblStyle w:val="Tablaconcuadrcula"/>
        <w:tblW w:w="0" w:type="auto"/>
        <w:jc w:val="center"/>
        <w:tblLook w:val="04A0" w:firstRow="1" w:lastRow="0" w:firstColumn="1" w:lastColumn="0" w:noHBand="0" w:noVBand="1"/>
      </w:tblPr>
      <w:tblGrid>
        <w:gridCol w:w="719"/>
        <w:gridCol w:w="1723"/>
        <w:gridCol w:w="7447"/>
      </w:tblGrid>
      <w:tr w:rsidR="00455180" w:rsidRPr="00D24F20" w14:paraId="6773E5FD" w14:textId="77777777" w:rsidTr="001F42AC">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FA" w14:textId="77777777" w:rsidR="00455180" w:rsidRPr="00D24F20" w:rsidRDefault="00455180" w:rsidP="001F42AC">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FB" w14:textId="77777777" w:rsidR="00455180" w:rsidRPr="00D24F20" w:rsidRDefault="00455180" w:rsidP="009E5B8D">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FC" w14:textId="77777777" w:rsidR="00455180" w:rsidRPr="00D24F20" w:rsidRDefault="00455180" w:rsidP="009E5B8D">
            <w:pPr>
              <w:jc w:val="center"/>
              <w:rPr>
                <w:rFonts w:asciiTheme="minorHAnsi" w:hAnsiTheme="minorHAnsi" w:cstheme="minorHAnsi"/>
                <w:b/>
                <w:bCs/>
                <w:szCs w:val="20"/>
                <w:lang w:val="es-MX" w:eastAsia="es-MX"/>
              </w:rPr>
            </w:pPr>
            <w:r w:rsidRPr="00D24F20">
              <w:rPr>
                <w:rFonts w:asciiTheme="minorHAnsi" w:hAnsiTheme="minorHAnsi" w:cstheme="minorHAnsi"/>
                <w:b/>
                <w:bCs/>
                <w:szCs w:val="20"/>
                <w:lang w:val="es-MX" w:eastAsia="es-MX"/>
              </w:rPr>
              <w:t>Descripción de la acción</w:t>
            </w:r>
          </w:p>
        </w:tc>
      </w:tr>
      <w:tr w:rsidR="009F4550" w:rsidRPr="00D24F20" w14:paraId="6773E601"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6773E5FE" w14:textId="77777777" w:rsidR="009F4550" w:rsidRPr="00D24F20" w:rsidRDefault="006A5C61" w:rsidP="001F42AC">
            <w:pPr>
              <w:jc w:val="center"/>
              <w:rPr>
                <w:rFonts w:asciiTheme="minorHAnsi" w:hAnsiTheme="minorHAnsi" w:cstheme="minorHAnsi"/>
                <w:bCs/>
                <w:szCs w:val="20"/>
              </w:rPr>
            </w:pPr>
            <w:r w:rsidRPr="00D24F20">
              <w:rPr>
                <w:rFonts w:asciiTheme="minorHAnsi" w:hAnsiTheme="minorHAnsi" w:cstheme="minorHAnsi"/>
                <w:bCs/>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6773E5FF" w14:textId="69632A20" w:rsidR="009F4550" w:rsidRPr="00D24F20" w:rsidRDefault="00B5642E" w:rsidP="009E5B8D">
            <w:pPr>
              <w:jc w:val="left"/>
              <w:rPr>
                <w:rFonts w:asciiTheme="minorHAnsi" w:hAnsiTheme="minorHAnsi" w:cstheme="minorHAnsi"/>
                <w:szCs w:val="20"/>
              </w:rPr>
            </w:pPr>
            <w:r w:rsidRPr="00D24F20">
              <w:rPr>
                <w:rFonts w:asciiTheme="minorHAnsi" w:hAnsiTheme="minorHAnsi" w:cstheme="minorHAnsi"/>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4AA91DE" w14:textId="5C89449A" w:rsidR="00F13544" w:rsidRPr="00D24F20" w:rsidRDefault="00F13544" w:rsidP="009E5B8D">
            <w:pPr>
              <w:rPr>
                <w:rFonts w:asciiTheme="minorHAnsi" w:hAnsiTheme="minorHAnsi" w:cstheme="minorHAnsi"/>
                <w:bCs/>
                <w:color w:val="000000" w:themeColor="text1"/>
                <w:szCs w:val="20"/>
              </w:rPr>
            </w:pPr>
            <w:r w:rsidRPr="00D24F20">
              <w:rPr>
                <w:rFonts w:asciiTheme="minorHAnsi" w:hAnsiTheme="minorHAnsi" w:cstheme="minorHAnsi"/>
                <w:bCs/>
                <w:color w:val="000000" w:themeColor="text1"/>
                <w:szCs w:val="20"/>
              </w:rPr>
              <w:t>Solicita</w:t>
            </w:r>
            <w:r w:rsidR="00B5642E" w:rsidRPr="00D24F20">
              <w:rPr>
                <w:rFonts w:asciiTheme="minorHAnsi" w:hAnsiTheme="minorHAnsi" w:cstheme="minorHAnsi"/>
                <w:bCs/>
                <w:color w:val="000000" w:themeColor="text1"/>
                <w:szCs w:val="20"/>
              </w:rPr>
              <w:t xml:space="preserve"> información </w:t>
            </w:r>
            <w:r w:rsidR="00F81C94" w:rsidRPr="00D24F20">
              <w:rPr>
                <w:rFonts w:asciiTheme="minorHAnsi" w:hAnsiTheme="minorHAnsi" w:cstheme="minorHAnsi"/>
                <w:bCs/>
                <w:color w:val="000000" w:themeColor="text1"/>
                <w:szCs w:val="20"/>
              </w:rPr>
              <w:t>de</w:t>
            </w:r>
            <w:r w:rsidR="006709FD" w:rsidRPr="00D24F20">
              <w:rPr>
                <w:rFonts w:asciiTheme="minorHAnsi" w:hAnsiTheme="minorHAnsi" w:cstheme="minorHAnsi"/>
                <w:bCs/>
                <w:color w:val="000000" w:themeColor="text1"/>
                <w:szCs w:val="20"/>
              </w:rPr>
              <w:t xml:space="preserve"> los</w:t>
            </w:r>
            <w:r w:rsidR="00F81C94" w:rsidRPr="00D24F20">
              <w:rPr>
                <w:rFonts w:asciiTheme="minorHAnsi" w:hAnsiTheme="minorHAnsi" w:cstheme="minorHAnsi"/>
                <w:bCs/>
                <w:color w:val="000000" w:themeColor="text1"/>
                <w:szCs w:val="20"/>
              </w:rPr>
              <w:t xml:space="preserve"> “</w:t>
            </w:r>
            <w:r w:rsidR="00A93320" w:rsidRPr="00D24F20">
              <w:rPr>
                <w:rFonts w:asciiTheme="minorHAnsi" w:hAnsiTheme="minorHAnsi" w:cstheme="minorHAnsi"/>
                <w:bCs/>
                <w:color w:val="000000" w:themeColor="text1"/>
                <w:szCs w:val="20"/>
              </w:rPr>
              <w:t>M</w:t>
            </w:r>
            <w:r w:rsidR="007F2982" w:rsidRPr="00D24F20">
              <w:rPr>
                <w:rFonts w:asciiTheme="minorHAnsi" w:hAnsiTheme="minorHAnsi" w:cstheme="minorHAnsi"/>
                <w:bCs/>
                <w:color w:val="000000" w:themeColor="text1"/>
                <w:szCs w:val="20"/>
              </w:rPr>
              <w:t xml:space="preserve">unicipios” </w:t>
            </w:r>
            <w:r w:rsidR="002C7EE0" w:rsidRPr="00D24F20">
              <w:rPr>
                <w:rFonts w:asciiTheme="minorHAnsi" w:hAnsiTheme="minorHAnsi" w:cstheme="minorHAnsi"/>
                <w:bCs/>
                <w:szCs w:val="20"/>
              </w:rPr>
              <w:t xml:space="preserve"> mediante un servicio en el sistema de MCS</w:t>
            </w:r>
            <w:r w:rsidR="008F587D" w:rsidRPr="00D24F20">
              <w:rPr>
                <w:rFonts w:asciiTheme="minorHAnsi" w:hAnsiTheme="minorHAnsi" w:cstheme="minorHAnsi"/>
                <w:bCs/>
                <w:szCs w:val="20"/>
              </w:rPr>
              <w:t>,</w:t>
            </w:r>
            <w:r w:rsidRPr="00D24F20">
              <w:rPr>
                <w:rFonts w:asciiTheme="minorHAnsi" w:hAnsiTheme="minorHAnsi" w:cstheme="minorHAnsi"/>
                <w:bCs/>
                <w:color w:val="000000" w:themeColor="text1"/>
                <w:szCs w:val="20"/>
              </w:rPr>
              <w:t xml:space="preserve"> con el parámetro siguiente:</w:t>
            </w:r>
          </w:p>
          <w:p w14:paraId="6773E600" w14:textId="1919B3D8" w:rsidR="009F4550" w:rsidRPr="00D24F20" w:rsidRDefault="00F13544" w:rsidP="00EE21E2">
            <w:pPr>
              <w:pStyle w:val="Prrafodelista"/>
              <w:numPr>
                <w:ilvl w:val="0"/>
                <w:numId w:val="40"/>
              </w:numPr>
              <w:rPr>
                <w:rFonts w:asciiTheme="minorHAnsi" w:hAnsiTheme="minorHAnsi" w:cstheme="minorHAnsi"/>
                <w:bCs/>
                <w:szCs w:val="20"/>
              </w:rPr>
            </w:pPr>
            <w:r w:rsidRPr="00D24F20">
              <w:rPr>
                <w:rFonts w:asciiTheme="minorHAnsi" w:hAnsiTheme="minorHAnsi" w:cstheme="minorHAnsi"/>
                <w:bCs/>
                <w:color w:val="000000" w:themeColor="text1"/>
                <w:szCs w:val="20"/>
              </w:rPr>
              <w:t>“</w:t>
            </w:r>
            <w:r w:rsidR="005A6658" w:rsidRPr="00D24F20">
              <w:rPr>
                <w:rFonts w:asciiTheme="minorHAnsi" w:hAnsiTheme="minorHAnsi" w:cstheme="minorHAnsi"/>
                <w:bCs/>
                <w:color w:val="000000" w:themeColor="text1"/>
                <w:szCs w:val="20"/>
              </w:rPr>
              <w:t xml:space="preserve">Identificador del </w:t>
            </w:r>
            <w:r w:rsidR="006709FD" w:rsidRPr="00D24F20">
              <w:rPr>
                <w:rFonts w:asciiTheme="minorHAnsi" w:hAnsiTheme="minorHAnsi" w:cstheme="minorHAnsi"/>
                <w:bCs/>
                <w:color w:val="000000" w:themeColor="text1"/>
                <w:szCs w:val="20"/>
              </w:rPr>
              <w:t>Estado</w:t>
            </w:r>
            <w:r w:rsidRPr="00D24F20">
              <w:rPr>
                <w:rFonts w:asciiTheme="minorHAnsi" w:hAnsiTheme="minorHAnsi" w:cstheme="minorHAnsi"/>
                <w:bCs/>
                <w:color w:val="000000" w:themeColor="text1"/>
                <w:szCs w:val="20"/>
              </w:rPr>
              <w:t>”</w:t>
            </w:r>
          </w:p>
        </w:tc>
      </w:tr>
      <w:tr w:rsidR="00673792" w:rsidRPr="00D24F20" w14:paraId="6773E60D"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02" w14:textId="3EAAA7F9" w:rsidR="00455180" w:rsidRPr="00D24F20" w:rsidRDefault="006A5C61" w:rsidP="001F42AC">
            <w:pPr>
              <w:jc w:val="center"/>
              <w:rPr>
                <w:rFonts w:asciiTheme="minorHAnsi" w:hAnsiTheme="minorHAnsi" w:cstheme="minorHAnsi"/>
                <w:bCs/>
                <w:szCs w:val="20"/>
                <w:lang w:val="es-MX"/>
              </w:rPr>
            </w:pPr>
            <w:r w:rsidRPr="00D24F20">
              <w:rPr>
                <w:rFonts w:asciiTheme="minorHAnsi" w:hAnsiTheme="minorHAnsi" w:cstheme="minorHAnsi"/>
                <w:bCs/>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6773E603" w14:textId="672E018D" w:rsidR="00455180" w:rsidRPr="00D24F20" w:rsidRDefault="00FF1C21" w:rsidP="009E5B8D">
            <w:pPr>
              <w:rPr>
                <w:rFonts w:asciiTheme="minorHAnsi" w:hAnsiTheme="minorHAnsi" w:cstheme="minorHAnsi"/>
                <w:bCs/>
                <w:szCs w:val="20"/>
              </w:rPr>
            </w:pPr>
            <w:r w:rsidRPr="00D24F20">
              <w:rPr>
                <w:rFonts w:asciiTheme="minorHAnsi" w:hAnsiTheme="minorHAnsi" w:cstheme="minorHAnsi"/>
                <w:bCs/>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0BA9B412" w14:textId="5697516E" w:rsidR="00996C03" w:rsidRPr="00D24F20" w:rsidRDefault="00B5642E" w:rsidP="009E5B8D">
            <w:pPr>
              <w:rPr>
                <w:rFonts w:asciiTheme="minorHAnsi" w:hAnsiTheme="minorHAnsi" w:cstheme="minorHAnsi"/>
                <w:szCs w:val="20"/>
                <w:lang w:val="es-MX" w:eastAsia="en-US"/>
              </w:rPr>
            </w:pPr>
            <w:r w:rsidRPr="00D24F20">
              <w:rPr>
                <w:rFonts w:asciiTheme="minorHAnsi" w:hAnsiTheme="minorHAnsi" w:cstheme="minorHAnsi"/>
                <w:szCs w:val="20"/>
                <w:lang w:val="es-MX" w:eastAsia="en-US"/>
              </w:rPr>
              <w:t xml:space="preserve">Enviar </w:t>
            </w:r>
            <w:r w:rsidR="0011525F" w:rsidRPr="00D24F20">
              <w:rPr>
                <w:rFonts w:asciiTheme="minorHAnsi" w:hAnsiTheme="minorHAnsi" w:cstheme="minorHAnsi"/>
                <w:szCs w:val="20"/>
                <w:lang w:val="es-MX" w:eastAsia="en-US"/>
              </w:rPr>
              <w:t>petición de</w:t>
            </w:r>
            <w:r w:rsidRPr="00D24F20">
              <w:rPr>
                <w:rFonts w:asciiTheme="minorHAnsi" w:hAnsiTheme="minorHAnsi" w:cstheme="minorHAnsi"/>
                <w:szCs w:val="20"/>
                <w:lang w:val="es-MX" w:eastAsia="en-US"/>
              </w:rPr>
              <w:t xml:space="preserve"> la información</w:t>
            </w:r>
            <w:r w:rsidR="00996C03" w:rsidRPr="00D24F20">
              <w:rPr>
                <w:rFonts w:asciiTheme="minorHAnsi" w:hAnsiTheme="minorHAnsi" w:cstheme="minorHAnsi"/>
                <w:szCs w:val="20"/>
                <w:lang w:val="es-MX" w:eastAsia="en-US"/>
              </w:rPr>
              <w:t>.</w:t>
            </w:r>
          </w:p>
          <w:p w14:paraId="6773E60C" w14:textId="5D00711C" w:rsidR="00996C03" w:rsidRPr="00D24F20" w:rsidRDefault="00C42D2F" w:rsidP="009E5B8D">
            <w:pPr>
              <w:rPr>
                <w:rFonts w:asciiTheme="minorHAnsi" w:hAnsiTheme="minorHAnsi" w:cstheme="minorHAnsi"/>
                <w:szCs w:val="20"/>
                <w:lang w:val="es-MX" w:eastAsia="en-US"/>
              </w:rPr>
            </w:pPr>
            <w:r w:rsidRPr="00D24F20">
              <w:rPr>
                <w:rFonts w:asciiTheme="minorHAnsi" w:hAnsiTheme="minorHAnsi" w:cstheme="minorHAnsi"/>
                <w:szCs w:val="20"/>
                <w:lang w:val="es-MX" w:eastAsia="en-US"/>
              </w:rPr>
              <w:t xml:space="preserve">Si </w:t>
            </w:r>
            <w:r w:rsidR="00FA0680" w:rsidRPr="00D24F20">
              <w:rPr>
                <w:rFonts w:asciiTheme="minorHAnsi" w:hAnsiTheme="minorHAnsi" w:cstheme="minorHAnsi"/>
                <w:szCs w:val="20"/>
                <w:lang w:val="es-MX" w:eastAsia="en-US"/>
              </w:rPr>
              <w:t>existe un error</w:t>
            </w:r>
            <w:r w:rsidRPr="00D24F20">
              <w:rPr>
                <w:rFonts w:asciiTheme="minorHAnsi" w:hAnsiTheme="minorHAnsi" w:cstheme="minorHAnsi"/>
                <w:szCs w:val="20"/>
                <w:lang w:val="es-MX" w:eastAsia="en-US"/>
              </w:rPr>
              <w:t xml:space="preserve"> en la conexión</w:t>
            </w:r>
            <w:r w:rsidR="00FA0680" w:rsidRPr="00D24F20">
              <w:rPr>
                <w:rFonts w:asciiTheme="minorHAnsi" w:hAnsiTheme="minorHAnsi" w:cstheme="minorHAnsi"/>
                <w:szCs w:val="20"/>
                <w:lang w:val="es-MX" w:eastAsia="en-US"/>
              </w:rPr>
              <w:t xml:space="preserve"> con</w:t>
            </w:r>
            <w:r w:rsidR="00F13544" w:rsidRPr="00D24F20">
              <w:rPr>
                <w:rFonts w:asciiTheme="minorHAnsi" w:hAnsiTheme="minorHAnsi" w:cstheme="minorHAnsi"/>
                <w:szCs w:val="20"/>
                <w:lang w:val="es-MX" w:eastAsia="en-US"/>
              </w:rPr>
              <w:t xml:space="preserve"> el servicio</w:t>
            </w:r>
            <w:r w:rsidR="0043027B" w:rsidRPr="00D24F20">
              <w:rPr>
                <w:rFonts w:asciiTheme="minorHAnsi" w:hAnsiTheme="minorHAnsi" w:cstheme="minorHAnsi"/>
                <w:szCs w:val="20"/>
                <w:lang w:val="es-MX" w:eastAsia="en-US"/>
              </w:rPr>
              <w:t>,</w:t>
            </w:r>
            <w:r w:rsidRPr="00D24F20">
              <w:rPr>
                <w:rFonts w:asciiTheme="minorHAnsi" w:hAnsiTheme="minorHAnsi" w:cstheme="minorHAnsi"/>
                <w:szCs w:val="20"/>
                <w:lang w:val="es-MX" w:eastAsia="en-US"/>
              </w:rPr>
              <w:t xml:space="preserve"> continúa con el flujo </w:t>
            </w:r>
            <w:r w:rsidRPr="00D24F20">
              <w:rPr>
                <w:rFonts w:asciiTheme="minorHAnsi" w:hAnsiTheme="minorHAnsi" w:cstheme="minorHAnsi"/>
                <w:b/>
                <w:szCs w:val="20"/>
                <w:lang w:val="es-MX" w:eastAsia="en-US"/>
              </w:rPr>
              <w:t>AE01 Error de conexión</w:t>
            </w:r>
            <w:r w:rsidR="00521067" w:rsidRPr="00D24F20">
              <w:rPr>
                <w:rFonts w:asciiTheme="minorHAnsi" w:hAnsiTheme="minorHAnsi" w:cstheme="minorHAnsi"/>
                <w:b/>
                <w:szCs w:val="20"/>
                <w:lang w:val="es-MX" w:eastAsia="en-US"/>
              </w:rPr>
              <w:t xml:space="preserve"> con </w:t>
            </w:r>
            <w:r w:rsidR="00F13544" w:rsidRPr="00D24F20">
              <w:rPr>
                <w:rFonts w:asciiTheme="minorHAnsi" w:hAnsiTheme="minorHAnsi" w:cstheme="minorHAnsi"/>
                <w:b/>
                <w:szCs w:val="20"/>
                <w:lang w:val="es-MX" w:eastAsia="en-US"/>
              </w:rPr>
              <w:t>el servicio de</w:t>
            </w:r>
            <w:r w:rsidR="00521067" w:rsidRPr="00D24F20">
              <w:rPr>
                <w:rFonts w:asciiTheme="minorHAnsi" w:hAnsiTheme="minorHAnsi" w:cstheme="minorHAnsi"/>
                <w:b/>
                <w:szCs w:val="20"/>
                <w:lang w:val="es-MX" w:eastAsia="en-US"/>
              </w:rPr>
              <w:t xml:space="preserve"> MCS</w:t>
            </w:r>
            <w:r w:rsidRPr="00D24F20">
              <w:rPr>
                <w:rFonts w:asciiTheme="minorHAnsi" w:hAnsiTheme="minorHAnsi" w:cstheme="minorHAnsi"/>
                <w:b/>
                <w:szCs w:val="20"/>
                <w:lang w:val="es-MX" w:eastAsia="en-US"/>
              </w:rPr>
              <w:t>.</w:t>
            </w:r>
          </w:p>
        </w:tc>
      </w:tr>
      <w:tr w:rsidR="00521067" w:rsidRPr="00D24F20" w14:paraId="4298575B"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D0D6037" w14:textId="6538A6FB" w:rsidR="00521067" w:rsidRPr="00D24F20" w:rsidRDefault="00521067" w:rsidP="001F42AC">
            <w:pPr>
              <w:jc w:val="center"/>
              <w:rPr>
                <w:rFonts w:asciiTheme="minorHAnsi" w:hAnsiTheme="minorHAnsi" w:cstheme="minorHAnsi"/>
                <w:bCs/>
                <w:szCs w:val="20"/>
                <w:lang w:val="es-MX"/>
              </w:rPr>
            </w:pPr>
            <w:r w:rsidRPr="00D24F20">
              <w:rPr>
                <w:rFonts w:asciiTheme="minorHAnsi" w:hAnsiTheme="minorHAnsi" w:cstheme="minorHAnsi"/>
                <w:bCs/>
                <w:szCs w:val="20"/>
              </w:rPr>
              <w:t>3</w:t>
            </w:r>
          </w:p>
        </w:tc>
        <w:tc>
          <w:tcPr>
            <w:tcW w:w="1723" w:type="dxa"/>
            <w:tcBorders>
              <w:top w:val="single" w:sz="4" w:space="0" w:color="auto"/>
              <w:left w:val="single" w:sz="4" w:space="0" w:color="auto"/>
              <w:bottom w:val="single" w:sz="4" w:space="0" w:color="auto"/>
              <w:right w:val="single" w:sz="4" w:space="0" w:color="auto"/>
            </w:tcBorders>
            <w:vAlign w:val="center"/>
          </w:tcPr>
          <w:p w14:paraId="05310D41" w14:textId="496AC519" w:rsidR="00521067" w:rsidRPr="00D24F20" w:rsidRDefault="00521067" w:rsidP="009E5B8D">
            <w:pPr>
              <w:rPr>
                <w:rFonts w:asciiTheme="minorHAnsi" w:hAnsiTheme="minorHAnsi" w:cstheme="minorHAnsi"/>
                <w:bCs/>
                <w:szCs w:val="20"/>
              </w:rPr>
            </w:pPr>
            <w:r w:rsidRPr="00D24F20">
              <w:rPr>
                <w:rFonts w:asciiTheme="minorHAnsi" w:hAnsiTheme="minorHAnsi" w:cstheme="minorHAnsi"/>
                <w:bCs/>
                <w:szCs w:val="20"/>
              </w:rPr>
              <w:t>MCS.</w:t>
            </w:r>
          </w:p>
        </w:tc>
        <w:tc>
          <w:tcPr>
            <w:tcW w:w="7447" w:type="dxa"/>
            <w:tcBorders>
              <w:top w:val="single" w:sz="4" w:space="0" w:color="auto"/>
              <w:left w:val="single" w:sz="4" w:space="0" w:color="auto"/>
              <w:bottom w:val="single" w:sz="4" w:space="0" w:color="auto"/>
              <w:right w:val="single" w:sz="4" w:space="0" w:color="auto"/>
            </w:tcBorders>
            <w:vAlign w:val="center"/>
          </w:tcPr>
          <w:p w14:paraId="45D6200C" w14:textId="201828B9" w:rsidR="00521067" w:rsidRPr="00D24F20" w:rsidRDefault="00521067" w:rsidP="009E5B8D">
            <w:pPr>
              <w:rPr>
                <w:rFonts w:asciiTheme="minorHAnsi" w:hAnsiTheme="minorHAnsi" w:cstheme="minorHAnsi"/>
                <w:szCs w:val="20"/>
                <w:lang w:val="es-MX" w:eastAsia="en-US"/>
              </w:rPr>
            </w:pPr>
            <w:r w:rsidRPr="00D24F20">
              <w:rPr>
                <w:rFonts w:asciiTheme="minorHAnsi" w:hAnsiTheme="minorHAnsi" w:cstheme="minorHAnsi"/>
                <w:bCs/>
                <w:color w:val="000000" w:themeColor="text1"/>
                <w:szCs w:val="20"/>
              </w:rPr>
              <w:t>Recibe petición</w:t>
            </w:r>
          </w:p>
        </w:tc>
      </w:tr>
      <w:tr w:rsidR="00521067" w:rsidRPr="00D24F20" w14:paraId="6773E614"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0E" w14:textId="5E6E14EB" w:rsidR="00521067" w:rsidRPr="00D24F20" w:rsidRDefault="00521067" w:rsidP="001F42AC">
            <w:pPr>
              <w:jc w:val="center"/>
              <w:rPr>
                <w:rFonts w:asciiTheme="minorHAnsi" w:hAnsiTheme="minorHAnsi" w:cstheme="minorHAnsi"/>
                <w:bCs/>
                <w:szCs w:val="20"/>
              </w:rPr>
            </w:pPr>
            <w:r w:rsidRPr="00D24F20">
              <w:rPr>
                <w:rFonts w:asciiTheme="minorHAnsi" w:hAnsiTheme="minorHAnsi" w:cstheme="minorHAnsi"/>
                <w:bCs/>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6773E60F" w14:textId="765F0676" w:rsidR="00521067" w:rsidRPr="00D24F20" w:rsidRDefault="00521067" w:rsidP="009E5B8D">
            <w:pPr>
              <w:keepLines/>
              <w:spacing w:after="0"/>
              <w:jc w:val="left"/>
              <w:rPr>
                <w:rFonts w:asciiTheme="minorHAnsi" w:hAnsiTheme="minorHAnsi" w:cstheme="minorHAnsi"/>
                <w:bCs/>
                <w:szCs w:val="20"/>
              </w:rPr>
            </w:pPr>
            <w:r w:rsidRPr="00D24F20">
              <w:rPr>
                <w:rFonts w:asciiTheme="minorHAnsi" w:hAnsiTheme="minorHAnsi" w:cstheme="minorHAnsi"/>
                <w:color w:val="000000" w:themeColor="text1"/>
                <w:szCs w:val="20"/>
              </w:rPr>
              <w:t>MCS.</w:t>
            </w:r>
          </w:p>
        </w:tc>
        <w:tc>
          <w:tcPr>
            <w:tcW w:w="7447" w:type="dxa"/>
            <w:tcBorders>
              <w:top w:val="single" w:sz="4" w:space="0" w:color="auto"/>
              <w:left w:val="single" w:sz="4" w:space="0" w:color="auto"/>
              <w:bottom w:val="single" w:sz="4" w:space="0" w:color="auto"/>
              <w:right w:val="single" w:sz="4" w:space="0" w:color="auto"/>
            </w:tcBorders>
            <w:vAlign w:val="center"/>
          </w:tcPr>
          <w:p w14:paraId="731FE177" w14:textId="49E610C8" w:rsidR="00521067" w:rsidRPr="00D24F20" w:rsidRDefault="00521067" w:rsidP="009E5B8D">
            <w:pPr>
              <w:keepLines/>
              <w:spacing w:after="0"/>
              <w:jc w:val="left"/>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 xml:space="preserve"> </w:t>
            </w:r>
            <w:r w:rsidR="009B173C" w:rsidRPr="00D24F20">
              <w:rPr>
                <w:rFonts w:asciiTheme="minorHAnsi" w:hAnsiTheme="minorHAnsi" w:cstheme="minorHAnsi"/>
                <w:color w:val="000000" w:themeColor="text1"/>
                <w:szCs w:val="20"/>
                <w:lang w:val="es-MX"/>
              </w:rPr>
              <w:t xml:space="preserve">Valida </w:t>
            </w:r>
            <w:r w:rsidR="00D21826" w:rsidRPr="00D24F20">
              <w:rPr>
                <w:rFonts w:asciiTheme="minorHAnsi" w:hAnsiTheme="minorHAnsi" w:cstheme="minorHAnsi"/>
                <w:color w:val="000000" w:themeColor="text1"/>
                <w:szCs w:val="20"/>
                <w:lang w:val="es-MX"/>
              </w:rPr>
              <w:t>que exista información.</w:t>
            </w:r>
          </w:p>
          <w:p w14:paraId="6773E613" w14:textId="641371A8" w:rsidR="00521067" w:rsidRPr="00D24F20" w:rsidRDefault="00521067" w:rsidP="009E5B8D">
            <w:pPr>
              <w:pStyle w:val="Prrafodelista"/>
              <w:keepLines/>
              <w:numPr>
                <w:ilvl w:val="0"/>
                <w:numId w:val="37"/>
              </w:numPr>
              <w:spacing w:after="0"/>
              <w:jc w:val="left"/>
              <w:rPr>
                <w:rFonts w:asciiTheme="minorHAnsi" w:hAnsiTheme="minorHAnsi" w:cstheme="minorHAnsi"/>
                <w:bCs/>
                <w:color w:val="000000" w:themeColor="text1"/>
                <w:szCs w:val="20"/>
              </w:rPr>
            </w:pPr>
            <w:r w:rsidRPr="00D24F20">
              <w:rPr>
                <w:rFonts w:asciiTheme="minorHAnsi" w:hAnsiTheme="minorHAnsi" w:cstheme="minorHAnsi"/>
                <w:color w:val="000000" w:themeColor="text1"/>
                <w:szCs w:val="20"/>
                <w:lang w:val="es-MX"/>
              </w:rPr>
              <w:t xml:space="preserve">En </w:t>
            </w:r>
            <w:r w:rsidR="009B173C" w:rsidRPr="00D24F20">
              <w:rPr>
                <w:rFonts w:asciiTheme="minorHAnsi" w:hAnsiTheme="minorHAnsi" w:cstheme="minorHAnsi"/>
                <w:color w:val="000000" w:themeColor="text1"/>
                <w:szCs w:val="20"/>
                <w:lang w:val="es-MX"/>
              </w:rPr>
              <w:t>caso contrario</w:t>
            </w:r>
            <w:r w:rsidR="00D21826" w:rsidRPr="00D24F20">
              <w:rPr>
                <w:rFonts w:asciiTheme="minorHAnsi" w:hAnsiTheme="minorHAnsi" w:cstheme="minorHAnsi"/>
                <w:color w:val="000000" w:themeColor="text1"/>
                <w:szCs w:val="20"/>
                <w:lang w:val="es-MX"/>
              </w:rPr>
              <w:t>,</w:t>
            </w:r>
            <w:r w:rsidR="009B173C" w:rsidRPr="00D24F20">
              <w:rPr>
                <w:rFonts w:asciiTheme="minorHAnsi" w:hAnsiTheme="minorHAnsi" w:cstheme="minorHAnsi"/>
                <w:color w:val="000000" w:themeColor="text1"/>
                <w:szCs w:val="20"/>
                <w:lang w:val="es-MX"/>
              </w:rPr>
              <w:t xml:space="preserve"> co</w:t>
            </w:r>
            <w:r w:rsidR="00D21826" w:rsidRPr="00D24F20">
              <w:rPr>
                <w:rFonts w:asciiTheme="minorHAnsi" w:hAnsiTheme="minorHAnsi" w:cstheme="minorHAnsi"/>
                <w:color w:val="000000" w:themeColor="text1"/>
                <w:szCs w:val="20"/>
                <w:lang w:val="es-MX"/>
              </w:rPr>
              <w:t>ntinú</w:t>
            </w:r>
            <w:r w:rsidR="009B173C" w:rsidRPr="00D24F20">
              <w:rPr>
                <w:rFonts w:asciiTheme="minorHAnsi" w:hAnsiTheme="minorHAnsi" w:cstheme="minorHAnsi"/>
                <w:color w:val="000000" w:themeColor="text1"/>
                <w:szCs w:val="20"/>
                <w:lang w:val="es-MX"/>
              </w:rPr>
              <w:t xml:space="preserve">a con el flujo </w:t>
            </w:r>
            <w:r w:rsidR="009B173C" w:rsidRPr="00D24F20">
              <w:rPr>
                <w:rFonts w:asciiTheme="minorHAnsi" w:hAnsiTheme="minorHAnsi" w:cstheme="minorHAnsi"/>
                <w:b/>
                <w:color w:val="000000" w:themeColor="text1"/>
                <w:szCs w:val="20"/>
                <w:lang w:val="es-MX"/>
              </w:rPr>
              <w:t>AE02 Error de existencia de información.</w:t>
            </w:r>
          </w:p>
        </w:tc>
      </w:tr>
      <w:tr w:rsidR="00521067" w:rsidRPr="00D24F20" w14:paraId="6773E618"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15" w14:textId="7E66B8DC" w:rsidR="00521067" w:rsidRPr="00D24F20" w:rsidRDefault="00521067" w:rsidP="001F42AC">
            <w:pPr>
              <w:jc w:val="center"/>
              <w:rPr>
                <w:rFonts w:asciiTheme="minorHAnsi" w:hAnsiTheme="minorHAnsi" w:cstheme="minorHAnsi"/>
                <w:bCs/>
                <w:szCs w:val="20"/>
              </w:rPr>
            </w:pPr>
            <w:r w:rsidRPr="00D24F20">
              <w:rPr>
                <w:rFonts w:asciiTheme="minorHAnsi" w:hAnsiTheme="minorHAnsi" w:cstheme="minorHAnsi"/>
                <w:bCs/>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6773E616" w14:textId="2883B65A" w:rsidR="00521067" w:rsidRPr="00D24F20" w:rsidRDefault="00521067" w:rsidP="009E5B8D">
            <w:pPr>
              <w:jc w:val="left"/>
              <w:rPr>
                <w:rFonts w:asciiTheme="minorHAnsi" w:hAnsiTheme="minorHAnsi" w:cstheme="minorHAnsi"/>
                <w:color w:val="000000" w:themeColor="text1"/>
                <w:szCs w:val="20"/>
              </w:rPr>
            </w:pPr>
            <w:r w:rsidRPr="00D24F20">
              <w:rPr>
                <w:rFonts w:asciiTheme="minorHAnsi" w:hAnsiTheme="minorHAnsi" w:cstheme="minorHAnsi"/>
                <w:color w:val="000000" w:themeColor="text1"/>
                <w:szCs w:val="20"/>
              </w:rPr>
              <w:t>MCS.</w:t>
            </w:r>
          </w:p>
        </w:tc>
        <w:tc>
          <w:tcPr>
            <w:tcW w:w="7447" w:type="dxa"/>
            <w:tcBorders>
              <w:top w:val="single" w:sz="4" w:space="0" w:color="auto"/>
              <w:left w:val="single" w:sz="4" w:space="0" w:color="auto"/>
              <w:bottom w:val="single" w:sz="4" w:space="0" w:color="auto"/>
              <w:right w:val="single" w:sz="4" w:space="0" w:color="auto"/>
            </w:tcBorders>
            <w:vAlign w:val="center"/>
          </w:tcPr>
          <w:p w14:paraId="6773E617" w14:textId="37A810E5" w:rsidR="00521067" w:rsidRPr="00D24F20" w:rsidRDefault="00521067" w:rsidP="009E5B8D">
            <w:pPr>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Env</w:t>
            </w:r>
            <w:r w:rsidR="00D21826" w:rsidRPr="00D24F20">
              <w:rPr>
                <w:rFonts w:asciiTheme="minorHAnsi" w:hAnsiTheme="minorHAnsi" w:cstheme="minorHAnsi"/>
                <w:color w:val="000000" w:themeColor="text1"/>
                <w:szCs w:val="20"/>
                <w:lang w:val="es-MX"/>
              </w:rPr>
              <w:t>í</w:t>
            </w:r>
            <w:r w:rsidRPr="00D24F20">
              <w:rPr>
                <w:rFonts w:asciiTheme="minorHAnsi" w:hAnsiTheme="minorHAnsi" w:cstheme="minorHAnsi"/>
                <w:color w:val="000000" w:themeColor="text1"/>
                <w:szCs w:val="20"/>
                <w:lang w:val="es-MX"/>
              </w:rPr>
              <w:t>a la información solicitada.</w:t>
            </w:r>
          </w:p>
        </w:tc>
      </w:tr>
      <w:tr w:rsidR="00521067" w:rsidRPr="00D24F20" w14:paraId="2968A0AC"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FE7B7CF" w14:textId="1E66EC4A" w:rsidR="00521067" w:rsidRPr="00D24F20" w:rsidRDefault="00521067" w:rsidP="001F42AC">
            <w:pPr>
              <w:jc w:val="center"/>
              <w:rPr>
                <w:rFonts w:asciiTheme="minorHAnsi" w:hAnsiTheme="minorHAnsi" w:cstheme="minorHAnsi"/>
                <w:bCs/>
                <w:szCs w:val="20"/>
              </w:rPr>
            </w:pPr>
            <w:r w:rsidRPr="00D24F20">
              <w:rPr>
                <w:rFonts w:asciiTheme="minorHAnsi" w:hAnsiTheme="minorHAnsi" w:cstheme="minorHAnsi"/>
                <w:bCs/>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57836A85" w14:textId="69956B4A" w:rsidR="00521067" w:rsidRPr="00D24F20" w:rsidRDefault="00521067" w:rsidP="009E5B8D">
            <w:pPr>
              <w:jc w:val="left"/>
              <w:rPr>
                <w:rFonts w:asciiTheme="minorHAnsi" w:hAnsiTheme="minorHAnsi" w:cstheme="minorHAnsi"/>
                <w:color w:val="000000" w:themeColor="text1"/>
                <w:szCs w:val="20"/>
              </w:rPr>
            </w:pPr>
            <w:r w:rsidRPr="00D24F20">
              <w:rPr>
                <w:rFonts w:asciiTheme="minorHAnsi" w:hAnsiTheme="minorHAnsi" w:cstheme="minorHAnsi"/>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39A2D7BE" w14:textId="77777777" w:rsidR="00F13544" w:rsidRPr="00D24F20" w:rsidRDefault="00725AEF" w:rsidP="009E5B8D">
            <w:pPr>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Obtiene</w:t>
            </w:r>
            <w:r w:rsidR="00F13544" w:rsidRPr="00D24F20">
              <w:rPr>
                <w:rFonts w:asciiTheme="minorHAnsi" w:hAnsiTheme="minorHAnsi" w:cstheme="minorHAnsi"/>
                <w:color w:val="000000" w:themeColor="text1"/>
                <w:szCs w:val="20"/>
                <w:lang w:val="es-MX"/>
              </w:rPr>
              <w:t xml:space="preserve"> la información siguiente:</w:t>
            </w:r>
          </w:p>
          <w:p w14:paraId="19DA3A9E" w14:textId="6DCA440E" w:rsidR="00F13544" w:rsidRPr="00D24F20" w:rsidRDefault="00F13544" w:rsidP="009E5B8D">
            <w:pPr>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“Identificador del Municipio”</w:t>
            </w:r>
            <w:r w:rsidR="00407B23" w:rsidRPr="00D24F20">
              <w:rPr>
                <w:rFonts w:asciiTheme="minorHAnsi" w:hAnsiTheme="minorHAnsi" w:cstheme="minorHAnsi"/>
                <w:color w:val="000000" w:themeColor="text1"/>
                <w:szCs w:val="20"/>
                <w:lang w:val="es-MX"/>
              </w:rPr>
              <w:t>,</w:t>
            </w:r>
          </w:p>
          <w:p w14:paraId="4C08E550" w14:textId="7894AFFC" w:rsidR="00F13544" w:rsidRPr="00D24F20" w:rsidRDefault="00F13544" w:rsidP="009E5B8D">
            <w:pPr>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“Identificador del Estado”</w:t>
            </w:r>
            <w:r w:rsidR="00407B23" w:rsidRPr="00D24F20">
              <w:rPr>
                <w:rFonts w:asciiTheme="minorHAnsi" w:hAnsiTheme="minorHAnsi" w:cstheme="minorHAnsi"/>
                <w:color w:val="000000" w:themeColor="text1"/>
                <w:szCs w:val="20"/>
                <w:lang w:val="es-MX"/>
              </w:rPr>
              <w:t>,</w:t>
            </w:r>
          </w:p>
          <w:p w14:paraId="758BCAC1" w14:textId="7B30425E" w:rsidR="00F13544" w:rsidRPr="00D24F20" w:rsidRDefault="00F13544" w:rsidP="009E5B8D">
            <w:pPr>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“Nombre del Municipio”</w:t>
            </w:r>
            <w:r w:rsidR="00407B23" w:rsidRPr="00D24F20">
              <w:rPr>
                <w:rFonts w:asciiTheme="minorHAnsi" w:hAnsiTheme="minorHAnsi" w:cstheme="minorHAnsi"/>
                <w:color w:val="000000" w:themeColor="text1"/>
                <w:szCs w:val="20"/>
                <w:lang w:val="es-MX"/>
              </w:rPr>
              <w:t>,</w:t>
            </w:r>
          </w:p>
          <w:p w14:paraId="60DA31CA" w14:textId="056EF8AD" w:rsidR="00407B23" w:rsidRPr="00D24F20" w:rsidRDefault="00407B23" w:rsidP="009E5B8D">
            <w:pPr>
              <w:rPr>
                <w:rFonts w:asciiTheme="minorHAnsi" w:hAnsiTheme="minorHAnsi" w:cstheme="minorHAnsi"/>
                <w:color w:val="000000" w:themeColor="text1"/>
                <w:szCs w:val="20"/>
                <w:lang w:val="es-MX"/>
              </w:rPr>
            </w:pPr>
            <w:r w:rsidRPr="00D24F20">
              <w:rPr>
                <w:rFonts w:asciiTheme="minorHAnsi" w:hAnsiTheme="minorHAnsi" w:cstheme="minorHAnsi"/>
                <w:color w:val="000000" w:themeColor="text1"/>
                <w:szCs w:val="20"/>
                <w:lang w:val="es-MX"/>
              </w:rPr>
              <w:t>“Nombre del Estado”,</w:t>
            </w:r>
          </w:p>
          <w:p w14:paraId="679A66DA" w14:textId="2DC52898" w:rsidR="00CB6ECA" w:rsidRPr="00D24F20" w:rsidRDefault="00407B23" w:rsidP="00EE21E2">
            <w:pPr>
              <w:rPr>
                <w:rFonts w:asciiTheme="minorHAnsi" w:hAnsiTheme="minorHAnsi"/>
                <w:lang w:val="es-MX"/>
              </w:rPr>
            </w:pPr>
            <w:r w:rsidRPr="00D24F20">
              <w:rPr>
                <w:rFonts w:asciiTheme="minorHAnsi" w:hAnsiTheme="minorHAnsi" w:cstheme="minorHAnsi"/>
                <w:color w:val="000000" w:themeColor="text1"/>
                <w:szCs w:val="20"/>
                <w:lang w:val="es-MX"/>
              </w:rPr>
              <w:t>“Nombre de Localidad”.</w:t>
            </w:r>
          </w:p>
        </w:tc>
      </w:tr>
      <w:tr w:rsidR="00521067" w:rsidRPr="00D24F20" w14:paraId="66AF1B78" w14:textId="77777777" w:rsidTr="001F42A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E588113" w14:textId="373B707C" w:rsidR="00521067" w:rsidRPr="00D24F20" w:rsidRDefault="00521067" w:rsidP="001F42AC">
            <w:pPr>
              <w:jc w:val="center"/>
              <w:rPr>
                <w:rFonts w:asciiTheme="minorHAnsi" w:hAnsiTheme="minorHAnsi" w:cstheme="minorHAnsi"/>
                <w:bCs/>
                <w:szCs w:val="20"/>
              </w:rPr>
            </w:pPr>
            <w:r w:rsidRPr="00D24F20">
              <w:rPr>
                <w:rFonts w:asciiTheme="minorHAnsi" w:hAnsiTheme="minorHAnsi" w:cstheme="minorHAnsi"/>
                <w:bCs/>
                <w:szCs w:val="20"/>
              </w:rPr>
              <w:t>7</w:t>
            </w:r>
          </w:p>
        </w:tc>
        <w:tc>
          <w:tcPr>
            <w:tcW w:w="1723" w:type="dxa"/>
            <w:tcBorders>
              <w:top w:val="single" w:sz="4" w:space="0" w:color="auto"/>
              <w:left w:val="single" w:sz="4" w:space="0" w:color="auto"/>
              <w:bottom w:val="single" w:sz="4" w:space="0" w:color="auto"/>
              <w:right w:val="single" w:sz="4" w:space="0" w:color="auto"/>
            </w:tcBorders>
            <w:vAlign w:val="center"/>
          </w:tcPr>
          <w:p w14:paraId="745C6A80" w14:textId="32E1FBF9" w:rsidR="00521067" w:rsidRPr="00D24F20" w:rsidRDefault="00521067" w:rsidP="009E5B8D">
            <w:pPr>
              <w:jc w:val="left"/>
              <w:rPr>
                <w:rFonts w:asciiTheme="minorHAnsi" w:hAnsiTheme="minorHAnsi" w:cstheme="minorHAnsi"/>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186E9DF9" w14:textId="7E0561DF" w:rsidR="00521067" w:rsidRPr="00D24F20" w:rsidRDefault="00521067" w:rsidP="009E5B8D">
            <w:pPr>
              <w:rPr>
                <w:rFonts w:asciiTheme="minorHAnsi" w:hAnsiTheme="minorHAnsi" w:cstheme="minorHAnsi"/>
                <w:color w:val="000000" w:themeColor="text1"/>
                <w:szCs w:val="20"/>
                <w:lang w:val="es-MX"/>
              </w:rPr>
            </w:pPr>
            <w:r w:rsidRPr="00D24F20">
              <w:rPr>
                <w:rFonts w:asciiTheme="minorHAnsi" w:hAnsiTheme="minorHAnsi" w:cstheme="minorHAnsi"/>
                <w:bCs/>
                <w:szCs w:val="20"/>
              </w:rPr>
              <w:t>Fin del flujo básico.</w:t>
            </w:r>
          </w:p>
        </w:tc>
      </w:tr>
    </w:tbl>
    <w:p w14:paraId="6773E61D" w14:textId="77777777" w:rsidR="00D16B4F" w:rsidRPr="00D24F20" w:rsidRDefault="00D16B4F" w:rsidP="00EE21E2">
      <w:pPr>
        <w:pStyle w:val="EstiloTtulo1Antes6ptoDespus3ptoInterlineadoMn"/>
        <w:numPr>
          <w:ilvl w:val="1"/>
          <w:numId w:val="2"/>
        </w:numPr>
        <w:tabs>
          <w:tab w:val="left" w:pos="708"/>
        </w:tabs>
        <w:jc w:val="left"/>
        <w:rPr>
          <w:rFonts w:asciiTheme="minorHAnsi" w:hAnsiTheme="minorHAnsi" w:cstheme="minorHAnsi"/>
          <w:sz w:val="20"/>
        </w:rPr>
      </w:pPr>
      <w:bookmarkStart w:id="59" w:name="_Toc371934674"/>
      <w:bookmarkStart w:id="60" w:name="_Toc228339743"/>
      <w:bookmarkStart w:id="61" w:name="_Toc487560572"/>
      <w:r w:rsidRPr="00D24F20">
        <w:rPr>
          <w:rFonts w:asciiTheme="minorHAnsi" w:hAnsiTheme="minorHAnsi" w:cstheme="minorHAnsi"/>
          <w:sz w:val="20"/>
        </w:rPr>
        <w:t>Flujos Alternos</w:t>
      </w:r>
      <w:bookmarkEnd w:id="59"/>
      <w:bookmarkEnd w:id="60"/>
      <w:bookmarkEnd w:id="61"/>
    </w:p>
    <w:p w14:paraId="6773E61E" w14:textId="77777777" w:rsidR="00205A73" w:rsidRPr="00D24F20" w:rsidRDefault="00455180" w:rsidP="00EE21E2">
      <w:pPr>
        <w:pStyle w:val="EstiloTtulo1Antes6ptoDespus3ptoInterlineadoMn"/>
        <w:numPr>
          <w:ilvl w:val="2"/>
          <w:numId w:val="2"/>
        </w:numPr>
        <w:jc w:val="left"/>
        <w:rPr>
          <w:rFonts w:asciiTheme="minorHAnsi" w:hAnsiTheme="minorHAnsi" w:cstheme="minorHAnsi"/>
          <w:sz w:val="20"/>
        </w:rPr>
      </w:pPr>
      <w:bookmarkStart w:id="62" w:name="_Toc52616587"/>
      <w:bookmarkStart w:id="63" w:name="_Toc182735731"/>
      <w:bookmarkStart w:id="64" w:name="_Toc228339744"/>
      <w:bookmarkStart w:id="65" w:name="_Toc461701838"/>
      <w:bookmarkStart w:id="66" w:name="_Toc487560573"/>
      <w:r w:rsidRPr="00D24F20">
        <w:rPr>
          <w:rFonts w:asciiTheme="minorHAnsi" w:hAnsiTheme="minorHAnsi" w:cstheme="minorHAnsi"/>
          <w:sz w:val="20"/>
        </w:rPr>
        <w:t>Opcionales</w:t>
      </w:r>
      <w:bookmarkStart w:id="67" w:name="_Toc371934678"/>
      <w:bookmarkStart w:id="68" w:name="_Toc228339745"/>
      <w:bookmarkStart w:id="69" w:name="_Toc182735732"/>
      <w:bookmarkStart w:id="70" w:name="_Toc52616588"/>
      <w:bookmarkEnd w:id="62"/>
      <w:bookmarkEnd w:id="63"/>
      <w:bookmarkEnd w:id="64"/>
      <w:bookmarkEnd w:id="65"/>
      <w:bookmarkEnd w:id="66"/>
      <w:r w:rsidR="00205A73" w:rsidRPr="00D24F20">
        <w:rPr>
          <w:rFonts w:asciiTheme="minorHAnsi" w:hAnsiTheme="minorHAnsi" w:cstheme="minorHAnsi"/>
          <w:sz w:val="20"/>
        </w:rPr>
        <w:t xml:space="preserve"> </w:t>
      </w:r>
    </w:p>
    <w:p w14:paraId="6773E645" w14:textId="30D86D04" w:rsidR="00205A73" w:rsidRPr="00D24F20" w:rsidRDefault="004E1FC5" w:rsidP="006F7C8E">
      <w:pPr>
        <w:pStyle w:val="ndice2"/>
      </w:pPr>
      <w:r w:rsidRPr="00D24F20">
        <w:t xml:space="preserve">No aplica para esta funcionalidad del </w:t>
      </w:r>
      <w:r w:rsidR="00556D02" w:rsidRPr="00D24F20">
        <w:t>sistema.</w:t>
      </w:r>
    </w:p>
    <w:p w14:paraId="6773E68F" w14:textId="78BC6D67" w:rsidR="00D16B4F" w:rsidRPr="00D24F20" w:rsidRDefault="00D16B4F" w:rsidP="00EE21E2">
      <w:pPr>
        <w:pStyle w:val="EstiloTtulo1Antes6ptoDespus3ptoInterlineadoMn"/>
        <w:numPr>
          <w:ilvl w:val="2"/>
          <w:numId w:val="2"/>
        </w:numPr>
        <w:jc w:val="left"/>
        <w:rPr>
          <w:rFonts w:asciiTheme="minorHAnsi" w:hAnsiTheme="minorHAnsi" w:cstheme="minorHAnsi"/>
          <w:sz w:val="20"/>
        </w:rPr>
      </w:pPr>
      <w:bookmarkStart w:id="71" w:name="_Toc487560574"/>
      <w:r w:rsidRPr="00D24F20">
        <w:rPr>
          <w:rFonts w:asciiTheme="minorHAnsi" w:hAnsiTheme="minorHAnsi" w:cstheme="minorHAnsi"/>
          <w:sz w:val="20"/>
        </w:rPr>
        <w:t>Generales</w:t>
      </w:r>
      <w:bookmarkEnd w:id="67"/>
      <w:bookmarkEnd w:id="68"/>
      <w:bookmarkEnd w:id="69"/>
      <w:bookmarkEnd w:id="70"/>
      <w:bookmarkEnd w:id="71"/>
    </w:p>
    <w:p w14:paraId="6773E6AE" w14:textId="41023C36" w:rsidR="004A5B35" w:rsidRPr="00D24F20" w:rsidRDefault="004E1FC5" w:rsidP="006F7C8E">
      <w:pPr>
        <w:pStyle w:val="ndice2"/>
      </w:pPr>
      <w:bookmarkStart w:id="72" w:name="_Toc371934681"/>
      <w:bookmarkStart w:id="73" w:name="_Toc228339746"/>
      <w:bookmarkStart w:id="74" w:name="_Toc182735733"/>
      <w:bookmarkStart w:id="75" w:name="_Toc52616589"/>
      <w:r w:rsidRPr="00D24F20">
        <w:t>No aplica para esta funcionalidad del sistema.</w:t>
      </w:r>
    </w:p>
    <w:p w14:paraId="6773E6AF" w14:textId="77777777" w:rsidR="00D16B4F" w:rsidRPr="00D24F20" w:rsidRDefault="00D16B4F" w:rsidP="00EE21E2">
      <w:pPr>
        <w:pStyle w:val="EstiloTtulo1Antes6ptoDespus3ptoInterlineadoMn"/>
        <w:numPr>
          <w:ilvl w:val="2"/>
          <w:numId w:val="2"/>
        </w:numPr>
        <w:jc w:val="left"/>
        <w:rPr>
          <w:rFonts w:asciiTheme="minorHAnsi" w:hAnsiTheme="minorHAnsi" w:cstheme="minorHAnsi"/>
          <w:sz w:val="20"/>
        </w:rPr>
      </w:pPr>
      <w:bookmarkStart w:id="76" w:name="_Toc487560575"/>
      <w:r w:rsidRPr="00D24F20">
        <w:rPr>
          <w:rFonts w:asciiTheme="minorHAnsi" w:hAnsiTheme="minorHAnsi" w:cstheme="minorHAnsi"/>
          <w:sz w:val="20"/>
        </w:rPr>
        <w:lastRenderedPageBreak/>
        <w:t>Extraordinarios</w:t>
      </w:r>
      <w:bookmarkEnd w:id="72"/>
      <w:bookmarkEnd w:id="73"/>
      <w:bookmarkEnd w:id="74"/>
      <w:bookmarkEnd w:id="75"/>
      <w:bookmarkEnd w:id="76"/>
      <w:r w:rsidRPr="00D24F20">
        <w:rPr>
          <w:rFonts w:asciiTheme="minorHAnsi" w:hAnsiTheme="minorHAnsi" w:cstheme="minorHAnsi"/>
          <w:sz w:val="20"/>
        </w:rPr>
        <w:tab/>
      </w:r>
    </w:p>
    <w:p w14:paraId="6773E6B0" w14:textId="77777777" w:rsidR="00554004" w:rsidRPr="00D24F20" w:rsidRDefault="009F4550" w:rsidP="006F7C8E">
      <w:pPr>
        <w:pStyle w:val="ndice2"/>
      </w:pPr>
      <w:bookmarkStart w:id="77" w:name="_Hlk482972054"/>
      <w:r w:rsidRPr="00D24F20">
        <w:t>No aplica para esta funcionalidad del sistema</w:t>
      </w:r>
      <w:r w:rsidR="00554004" w:rsidRPr="00D24F20">
        <w:t>.</w:t>
      </w:r>
    </w:p>
    <w:p w14:paraId="6773E6B1" w14:textId="6AB4F70A" w:rsidR="00AC7686" w:rsidRPr="00D24F20" w:rsidRDefault="00D16B4F" w:rsidP="00EE21E2">
      <w:pPr>
        <w:pStyle w:val="EstiloTtulo1Antes6ptoDespus3ptoInterlineadoMn"/>
        <w:numPr>
          <w:ilvl w:val="2"/>
          <w:numId w:val="2"/>
        </w:numPr>
        <w:jc w:val="left"/>
        <w:rPr>
          <w:rFonts w:asciiTheme="minorHAnsi" w:hAnsiTheme="minorHAnsi" w:cstheme="minorHAnsi"/>
          <w:sz w:val="20"/>
        </w:rPr>
      </w:pPr>
      <w:bookmarkStart w:id="78" w:name="_Toc371934684"/>
      <w:bookmarkStart w:id="79" w:name="_Toc228339747"/>
      <w:bookmarkStart w:id="80" w:name="_Toc182735734"/>
      <w:bookmarkStart w:id="81" w:name="_Toc52616590"/>
      <w:bookmarkStart w:id="82" w:name="_Toc487560576"/>
      <w:bookmarkEnd w:id="77"/>
      <w:r w:rsidRPr="00D24F20">
        <w:rPr>
          <w:rFonts w:asciiTheme="minorHAnsi" w:hAnsiTheme="minorHAnsi" w:cstheme="minorHAnsi"/>
          <w:sz w:val="20"/>
        </w:rPr>
        <w:t>De excepción</w:t>
      </w:r>
      <w:bookmarkEnd w:id="78"/>
      <w:bookmarkEnd w:id="79"/>
      <w:bookmarkEnd w:id="80"/>
      <w:bookmarkEnd w:id="81"/>
      <w:bookmarkEnd w:id="82"/>
      <w:r w:rsidR="00AC7686" w:rsidRPr="00D24F20">
        <w:rPr>
          <w:rFonts w:asciiTheme="minorHAnsi" w:hAnsiTheme="minorHAnsi" w:cstheme="minorHAnsi"/>
          <w:sz w:val="20"/>
        </w:rPr>
        <w:t xml:space="preserve"> </w:t>
      </w:r>
    </w:p>
    <w:p w14:paraId="6921F1A4" w14:textId="7FB3089C" w:rsidR="00CB094B" w:rsidRPr="00D24F20" w:rsidRDefault="004165BA" w:rsidP="00EE21E2">
      <w:pPr>
        <w:pStyle w:val="EstiloTtulo1Antes6ptoDespus3ptoInterlineadoMn"/>
        <w:numPr>
          <w:ilvl w:val="3"/>
          <w:numId w:val="2"/>
        </w:numPr>
        <w:rPr>
          <w:rFonts w:asciiTheme="minorHAnsi" w:hAnsiTheme="minorHAnsi" w:cstheme="minorHAnsi"/>
          <w:sz w:val="20"/>
        </w:rPr>
      </w:pPr>
      <w:bookmarkStart w:id="83" w:name="_Toc484625906"/>
      <w:bookmarkStart w:id="84" w:name="_Toc487560577"/>
      <w:r w:rsidRPr="00D24F20">
        <w:rPr>
          <w:rFonts w:asciiTheme="minorHAnsi" w:hAnsiTheme="minorHAnsi" w:cstheme="minorHAnsi"/>
          <w:sz w:val="20"/>
        </w:rPr>
        <w:t xml:space="preserve">AE01 Error de conexión con </w:t>
      </w:r>
      <w:r w:rsidR="00F13544" w:rsidRPr="00D24F20">
        <w:rPr>
          <w:rFonts w:asciiTheme="minorHAnsi" w:hAnsiTheme="minorHAnsi" w:cstheme="minorHAnsi"/>
          <w:sz w:val="20"/>
        </w:rPr>
        <w:t xml:space="preserve">el servicio de </w:t>
      </w:r>
      <w:r w:rsidRPr="00D24F20">
        <w:rPr>
          <w:rFonts w:asciiTheme="minorHAnsi" w:hAnsiTheme="minorHAnsi" w:cstheme="minorHAnsi"/>
          <w:sz w:val="20"/>
        </w:rPr>
        <w:t>MCS</w:t>
      </w:r>
      <w:r w:rsidR="00CB094B" w:rsidRPr="00D24F20">
        <w:rPr>
          <w:rFonts w:asciiTheme="minorHAnsi" w:hAnsiTheme="minorHAnsi" w:cstheme="minorHAnsi"/>
          <w:sz w:val="20"/>
        </w:rPr>
        <w:t>.</w:t>
      </w:r>
      <w:bookmarkEnd w:id="83"/>
      <w:bookmarkEnd w:id="84"/>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371"/>
      </w:tblGrid>
      <w:tr w:rsidR="00CB094B" w:rsidRPr="00D24F20" w14:paraId="1C838072" w14:textId="77777777" w:rsidTr="001F42AC">
        <w:trPr>
          <w:trHeight w:val="461"/>
          <w:tblHeader/>
          <w:jc w:val="center"/>
        </w:trPr>
        <w:tc>
          <w:tcPr>
            <w:tcW w:w="1135" w:type="dxa"/>
            <w:shd w:val="clear" w:color="auto" w:fill="BFBFBF"/>
            <w:vAlign w:val="center"/>
          </w:tcPr>
          <w:p w14:paraId="7616F17E" w14:textId="77777777" w:rsidR="00CB094B" w:rsidRPr="00D24F20" w:rsidRDefault="00CB094B" w:rsidP="00BD6D72">
            <w:pPr>
              <w:keepLines/>
              <w:spacing w:after="0"/>
              <w:jc w:val="center"/>
              <w:rPr>
                <w:rFonts w:asciiTheme="minorHAnsi" w:hAnsiTheme="minorHAnsi" w:cstheme="minorHAnsi"/>
                <w:b/>
                <w:bCs/>
                <w:szCs w:val="20"/>
              </w:rPr>
            </w:pPr>
            <w:bookmarkStart w:id="85" w:name="FAE02"/>
            <w:bookmarkStart w:id="86" w:name="_Toc371934687"/>
            <w:bookmarkStart w:id="87" w:name="_Toc228339748"/>
            <w:bookmarkStart w:id="88" w:name="_Toc182735735"/>
            <w:bookmarkStart w:id="89" w:name="_Toc52616591"/>
            <w:bookmarkEnd w:id="85"/>
            <w:r w:rsidRPr="00D24F20">
              <w:rPr>
                <w:rFonts w:asciiTheme="minorHAnsi" w:hAnsiTheme="minorHAnsi" w:cstheme="minorHAnsi"/>
                <w:b/>
                <w:bCs/>
                <w:szCs w:val="20"/>
              </w:rPr>
              <w:t>No. Paso</w:t>
            </w:r>
          </w:p>
        </w:tc>
        <w:tc>
          <w:tcPr>
            <w:tcW w:w="1559" w:type="dxa"/>
            <w:shd w:val="clear" w:color="auto" w:fill="BFBFBF"/>
            <w:vAlign w:val="center"/>
          </w:tcPr>
          <w:p w14:paraId="693B721F" w14:textId="77777777" w:rsidR="00CB094B" w:rsidRPr="00D24F20" w:rsidRDefault="00CB094B" w:rsidP="00BD6D72">
            <w:pPr>
              <w:keepLines/>
              <w:spacing w:after="0"/>
              <w:jc w:val="center"/>
              <w:rPr>
                <w:rFonts w:asciiTheme="minorHAnsi" w:hAnsiTheme="minorHAnsi" w:cstheme="minorHAnsi"/>
                <w:b/>
                <w:bCs/>
                <w:szCs w:val="20"/>
              </w:rPr>
            </w:pPr>
            <w:r w:rsidRPr="00D24F20">
              <w:rPr>
                <w:rFonts w:asciiTheme="minorHAnsi" w:hAnsiTheme="minorHAnsi" w:cstheme="minorHAnsi"/>
                <w:b/>
                <w:bCs/>
                <w:szCs w:val="20"/>
              </w:rPr>
              <w:t>Actor</w:t>
            </w:r>
          </w:p>
        </w:tc>
        <w:tc>
          <w:tcPr>
            <w:tcW w:w="7371" w:type="dxa"/>
            <w:shd w:val="clear" w:color="auto" w:fill="BFBFBF"/>
            <w:vAlign w:val="center"/>
          </w:tcPr>
          <w:p w14:paraId="2895F923" w14:textId="77777777" w:rsidR="00CB094B" w:rsidRPr="00D24F20" w:rsidRDefault="00CB094B" w:rsidP="00BD6D72">
            <w:pPr>
              <w:keepLines/>
              <w:spacing w:after="0"/>
              <w:jc w:val="center"/>
              <w:rPr>
                <w:rFonts w:asciiTheme="minorHAnsi" w:hAnsiTheme="minorHAnsi" w:cstheme="minorHAnsi"/>
                <w:b/>
                <w:bCs/>
                <w:szCs w:val="20"/>
              </w:rPr>
            </w:pPr>
            <w:r w:rsidRPr="00D24F20">
              <w:rPr>
                <w:rFonts w:asciiTheme="minorHAnsi" w:hAnsiTheme="minorHAnsi" w:cstheme="minorHAnsi"/>
                <w:b/>
                <w:bCs/>
                <w:szCs w:val="20"/>
              </w:rPr>
              <w:t xml:space="preserve">Descripción de la acción </w:t>
            </w:r>
          </w:p>
        </w:tc>
      </w:tr>
      <w:tr w:rsidR="00CB094B" w:rsidRPr="00D24F20" w14:paraId="168187CC" w14:textId="77777777" w:rsidTr="001F42AC">
        <w:trPr>
          <w:trHeight w:val="413"/>
          <w:tblHeader/>
          <w:jc w:val="center"/>
        </w:trPr>
        <w:tc>
          <w:tcPr>
            <w:tcW w:w="1135" w:type="dxa"/>
            <w:shd w:val="clear" w:color="auto" w:fill="auto"/>
            <w:vAlign w:val="center"/>
          </w:tcPr>
          <w:p w14:paraId="7BE348E3" w14:textId="77777777" w:rsidR="00CB094B" w:rsidRPr="00D24F20" w:rsidRDefault="00CB094B" w:rsidP="00BD6D72">
            <w:pPr>
              <w:keepLines/>
              <w:spacing w:after="0"/>
              <w:jc w:val="center"/>
              <w:rPr>
                <w:rFonts w:asciiTheme="minorHAnsi" w:hAnsiTheme="minorHAnsi" w:cstheme="minorHAnsi"/>
                <w:bCs/>
                <w:szCs w:val="20"/>
              </w:rPr>
            </w:pPr>
            <w:r w:rsidRPr="00D24F20">
              <w:rPr>
                <w:rFonts w:asciiTheme="minorHAnsi" w:hAnsiTheme="minorHAnsi" w:cstheme="minorHAnsi"/>
                <w:bCs/>
                <w:szCs w:val="20"/>
              </w:rPr>
              <w:t>1</w:t>
            </w:r>
          </w:p>
        </w:tc>
        <w:tc>
          <w:tcPr>
            <w:tcW w:w="1559" w:type="dxa"/>
            <w:shd w:val="clear" w:color="auto" w:fill="auto"/>
            <w:vAlign w:val="center"/>
          </w:tcPr>
          <w:p w14:paraId="59702480" w14:textId="77777777" w:rsidR="00CB094B" w:rsidRPr="00D24F20" w:rsidRDefault="00CB094B" w:rsidP="00BD6D72">
            <w:pPr>
              <w:jc w:val="left"/>
              <w:rPr>
                <w:rFonts w:asciiTheme="minorHAnsi" w:hAnsiTheme="minorHAnsi" w:cstheme="minorHAnsi"/>
                <w:szCs w:val="20"/>
              </w:rPr>
            </w:pPr>
            <w:r w:rsidRPr="00D24F20">
              <w:rPr>
                <w:rFonts w:asciiTheme="minorHAnsi" w:hAnsiTheme="minorHAnsi" w:cstheme="minorHAnsi"/>
                <w:szCs w:val="20"/>
              </w:rPr>
              <w:t>CONEC II.</w:t>
            </w:r>
          </w:p>
        </w:tc>
        <w:tc>
          <w:tcPr>
            <w:tcW w:w="7371" w:type="dxa"/>
            <w:shd w:val="clear" w:color="auto" w:fill="auto"/>
            <w:vAlign w:val="center"/>
          </w:tcPr>
          <w:p w14:paraId="3E351C0A" w14:textId="74EC14A3" w:rsidR="004165BA" w:rsidRPr="00D24F20" w:rsidRDefault="00CB094B" w:rsidP="00BD6D72">
            <w:pPr>
              <w:keepLines/>
              <w:spacing w:after="0"/>
              <w:jc w:val="left"/>
              <w:rPr>
                <w:rFonts w:asciiTheme="minorHAnsi" w:hAnsiTheme="minorHAnsi" w:cstheme="minorHAnsi"/>
                <w:bCs/>
                <w:szCs w:val="20"/>
              </w:rPr>
            </w:pPr>
            <w:r w:rsidRPr="00D24F20">
              <w:rPr>
                <w:rFonts w:asciiTheme="minorHAnsi" w:hAnsiTheme="minorHAnsi" w:cstheme="minorHAnsi"/>
                <w:bCs/>
                <w:szCs w:val="20"/>
              </w:rPr>
              <w:t>Despliega el mensaje “</w:t>
            </w:r>
            <w:r w:rsidR="004165BA" w:rsidRPr="00D24F20">
              <w:rPr>
                <w:rFonts w:asciiTheme="minorHAnsi" w:hAnsiTheme="minorHAnsi" w:cstheme="minorHAnsi"/>
                <w:bCs/>
                <w:szCs w:val="20"/>
              </w:rPr>
              <w:t xml:space="preserve">Error de </w:t>
            </w:r>
            <w:r w:rsidR="00AB44A2" w:rsidRPr="00D24F20">
              <w:rPr>
                <w:rFonts w:asciiTheme="minorHAnsi" w:hAnsiTheme="minorHAnsi" w:cstheme="minorHAnsi"/>
                <w:bCs/>
                <w:szCs w:val="20"/>
              </w:rPr>
              <w:t>conexión” y regresa al</w:t>
            </w:r>
            <w:r w:rsidR="004165BA" w:rsidRPr="00D24F20">
              <w:rPr>
                <w:rFonts w:asciiTheme="minorHAnsi" w:hAnsiTheme="minorHAnsi" w:cstheme="minorHAnsi"/>
                <w:bCs/>
                <w:szCs w:val="20"/>
              </w:rPr>
              <w:t xml:space="preserve"> paso 2 del flujo básico.</w:t>
            </w:r>
          </w:p>
        </w:tc>
      </w:tr>
      <w:tr w:rsidR="00CB094B" w:rsidRPr="00D24F20" w14:paraId="2DE020ED" w14:textId="77777777" w:rsidTr="001F42AC">
        <w:trPr>
          <w:trHeight w:val="413"/>
          <w:tblHeader/>
          <w:jc w:val="center"/>
        </w:trPr>
        <w:tc>
          <w:tcPr>
            <w:tcW w:w="1135" w:type="dxa"/>
            <w:shd w:val="clear" w:color="auto" w:fill="auto"/>
            <w:vAlign w:val="center"/>
          </w:tcPr>
          <w:p w14:paraId="024360A0" w14:textId="65B2E586" w:rsidR="00CB094B" w:rsidRPr="00D24F20" w:rsidRDefault="004165BA" w:rsidP="00BD6D72">
            <w:pPr>
              <w:keepLines/>
              <w:spacing w:after="0"/>
              <w:jc w:val="center"/>
              <w:rPr>
                <w:rFonts w:asciiTheme="minorHAnsi" w:hAnsiTheme="minorHAnsi" w:cstheme="minorHAnsi"/>
                <w:bCs/>
                <w:szCs w:val="20"/>
              </w:rPr>
            </w:pPr>
            <w:r w:rsidRPr="00D24F20">
              <w:rPr>
                <w:rFonts w:asciiTheme="minorHAnsi" w:hAnsiTheme="minorHAnsi" w:cstheme="minorHAnsi"/>
                <w:bCs/>
                <w:szCs w:val="20"/>
              </w:rPr>
              <w:t>2</w:t>
            </w:r>
          </w:p>
        </w:tc>
        <w:tc>
          <w:tcPr>
            <w:tcW w:w="1559" w:type="dxa"/>
            <w:shd w:val="clear" w:color="auto" w:fill="auto"/>
            <w:vAlign w:val="center"/>
          </w:tcPr>
          <w:p w14:paraId="6DDE807C" w14:textId="77777777" w:rsidR="00CB094B" w:rsidRPr="00D24F20" w:rsidRDefault="00CB094B" w:rsidP="00BD6D72">
            <w:pPr>
              <w:jc w:val="left"/>
              <w:rPr>
                <w:rFonts w:asciiTheme="minorHAnsi" w:hAnsiTheme="minorHAnsi" w:cstheme="minorHAnsi"/>
                <w:szCs w:val="20"/>
              </w:rPr>
            </w:pPr>
          </w:p>
        </w:tc>
        <w:tc>
          <w:tcPr>
            <w:tcW w:w="7371" w:type="dxa"/>
            <w:shd w:val="clear" w:color="auto" w:fill="auto"/>
            <w:vAlign w:val="center"/>
          </w:tcPr>
          <w:p w14:paraId="0BF41541" w14:textId="77777777" w:rsidR="00CB094B" w:rsidRPr="00D24F20" w:rsidRDefault="00CB094B" w:rsidP="00BD6D72">
            <w:pPr>
              <w:keepLines/>
              <w:spacing w:after="0"/>
              <w:jc w:val="left"/>
              <w:rPr>
                <w:rFonts w:asciiTheme="minorHAnsi" w:hAnsiTheme="minorHAnsi" w:cstheme="minorHAnsi"/>
                <w:bCs/>
                <w:szCs w:val="20"/>
              </w:rPr>
            </w:pPr>
            <w:r w:rsidRPr="00D24F20">
              <w:rPr>
                <w:rFonts w:asciiTheme="minorHAnsi" w:hAnsiTheme="minorHAnsi" w:cstheme="minorHAnsi"/>
                <w:szCs w:val="20"/>
              </w:rPr>
              <w:t>Fin del flujo de excepción.</w:t>
            </w:r>
          </w:p>
        </w:tc>
      </w:tr>
    </w:tbl>
    <w:p w14:paraId="70866FFB" w14:textId="2623F373" w:rsidR="004165BA" w:rsidRPr="00D24F20" w:rsidRDefault="00AB44A2" w:rsidP="00EE21E2">
      <w:pPr>
        <w:pStyle w:val="EstiloTtulo1Antes6ptoDespus3ptoInterlineadoMn"/>
        <w:numPr>
          <w:ilvl w:val="3"/>
          <w:numId w:val="2"/>
        </w:numPr>
        <w:rPr>
          <w:rFonts w:asciiTheme="minorHAnsi" w:hAnsiTheme="minorHAnsi" w:cstheme="minorHAnsi"/>
          <w:sz w:val="20"/>
        </w:rPr>
      </w:pPr>
      <w:bookmarkStart w:id="90" w:name="_Toc487560578"/>
      <w:r w:rsidRPr="00D24F20">
        <w:rPr>
          <w:rFonts w:asciiTheme="minorHAnsi" w:hAnsiTheme="minorHAnsi" w:cstheme="minorHAnsi"/>
          <w:sz w:val="20"/>
        </w:rPr>
        <w:t>AE02</w:t>
      </w:r>
      <w:r w:rsidR="004165BA" w:rsidRPr="00D24F20">
        <w:rPr>
          <w:rFonts w:asciiTheme="minorHAnsi" w:hAnsiTheme="minorHAnsi" w:cstheme="minorHAnsi"/>
          <w:sz w:val="20"/>
        </w:rPr>
        <w:t xml:space="preserve"> Error de existencia de información.</w:t>
      </w:r>
      <w:bookmarkEnd w:id="90"/>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371"/>
      </w:tblGrid>
      <w:tr w:rsidR="004165BA" w:rsidRPr="00D24F20" w14:paraId="257A2937" w14:textId="77777777" w:rsidTr="001F42AC">
        <w:trPr>
          <w:trHeight w:val="461"/>
          <w:tblHeader/>
          <w:jc w:val="center"/>
        </w:trPr>
        <w:tc>
          <w:tcPr>
            <w:tcW w:w="1135" w:type="dxa"/>
            <w:shd w:val="clear" w:color="auto" w:fill="BFBFBF"/>
            <w:vAlign w:val="center"/>
          </w:tcPr>
          <w:p w14:paraId="7082EE23" w14:textId="77777777" w:rsidR="004165BA" w:rsidRPr="00D24F20" w:rsidRDefault="004165BA" w:rsidP="00BD6D72">
            <w:pPr>
              <w:keepLines/>
              <w:spacing w:after="0"/>
              <w:jc w:val="center"/>
              <w:rPr>
                <w:rFonts w:asciiTheme="minorHAnsi" w:hAnsiTheme="minorHAnsi" w:cstheme="minorHAnsi"/>
                <w:b/>
                <w:bCs/>
                <w:szCs w:val="20"/>
              </w:rPr>
            </w:pPr>
            <w:r w:rsidRPr="00D24F20">
              <w:rPr>
                <w:rFonts w:asciiTheme="minorHAnsi" w:hAnsiTheme="minorHAnsi" w:cstheme="minorHAnsi"/>
                <w:b/>
                <w:bCs/>
                <w:szCs w:val="20"/>
              </w:rPr>
              <w:t>No. Paso</w:t>
            </w:r>
          </w:p>
        </w:tc>
        <w:tc>
          <w:tcPr>
            <w:tcW w:w="1559" w:type="dxa"/>
            <w:shd w:val="clear" w:color="auto" w:fill="BFBFBF"/>
            <w:vAlign w:val="center"/>
          </w:tcPr>
          <w:p w14:paraId="69F69B97" w14:textId="77777777" w:rsidR="004165BA" w:rsidRPr="00D24F20" w:rsidRDefault="004165BA" w:rsidP="00BD6D72">
            <w:pPr>
              <w:keepLines/>
              <w:spacing w:after="0"/>
              <w:jc w:val="center"/>
              <w:rPr>
                <w:rFonts w:asciiTheme="minorHAnsi" w:hAnsiTheme="minorHAnsi" w:cstheme="minorHAnsi"/>
                <w:b/>
                <w:bCs/>
                <w:szCs w:val="20"/>
              </w:rPr>
            </w:pPr>
            <w:r w:rsidRPr="00D24F20">
              <w:rPr>
                <w:rFonts w:asciiTheme="minorHAnsi" w:hAnsiTheme="minorHAnsi" w:cstheme="minorHAnsi"/>
                <w:b/>
                <w:bCs/>
                <w:szCs w:val="20"/>
              </w:rPr>
              <w:t>Actor</w:t>
            </w:r>
          </w:p>
        </w:tc>
        <w:tc>
          <w:tcPr>
            <w:tcW w:w="7371" w:type="dxa"/>
            <w:shd w:val="clear" w:color="auto" w:fill="BFBFBF"/>
            <w:vAlign w:val="center"/>
          </w:tcPr>
          <w:p w14:paraId="34BBD8D5" w14:textId="77777777" w:rsidR="004165BA" w:rsidRPr="00D24F20" w:rsidRDefault="004165BA" w:rsidP="00BD6D72">
            <w:pPr>
              <w:keepLines/>
              <w:spacing w:after="0"/>
              <w:jc w:val="center"/>
              <w:rPr>
                <w:rFonts w:asciiTheme="minorHAnsi" w:hAnsiTheme="minorHAnsi" w:cstheme="minorHAnsi"/>
                <w:b/>
                <w:bCs/>
                <w:szCs w:val="20"/>
              </w:rPr>
            </w:pPr>
            <w:r w:rsidRPr="00D24F20">
              <w:rPr>
                <w:rFonts w:asciiTheme="minorHAnsi" w:hAnsiTheme="minorHAnsi" w:cstheme="minorHAnsi"/>
                <w:b/>
                <w:bCs/>
                <w:szCs w:val="20"/>
              </w:rPr>
              <w:t xml:space="preserve">Descripción de la acción </w:t>
            </w:r>
          </w:p>
        </w:tc>
      </w:tr>
      <w:tr w:rsidR="004165BA" w:rsidRPr="00D24F20" w14:paraId="010131E6" w14:textId="77777777" w:rsidTr="001F42AC">
        <w:trPr>
          <w:trHeight w:val="413"/>
          <w:tblHeader/>
          <w:jc w:val="center"/>
        </w:trPr>
        <w:tc>
          <w:tcPr>
            <w:tcW w:w="1135" w:type="dxa"/>
            <w:shd w:val="clear" w:color="auto" w:fill="auto"/>
            <w:vAlign w:val="center"/>
          </w:tcPr>
          <w:p w14:paraId="5A8BE18B" w14:textId="77777777" w:rsidR="004165BA" w:rsidRPr="00D24F20" w:rsidRDefault="004165BA" w:rsidP="00BD6D72">
            <w:pPr>
              <w:keepLines/>
              <w:spacing w:after="0"/>
              <w:jc w:val="center"/>
              <w:rPr>
                <w:rFonts w:asciiTheme="minorHAnsi" w:hAnsiTheme="minorHAnsi" w:cstheme="minorHAnsi"/>
                <w:bCs/>
                <w:szCs w:val="20"/>
              </w:rPr>
            </w:pPr>
            <w:r w:rsidRPr="00D24F20">
              <w:rPr>
                <w:rFonts w:asciiTheme="minorHAnsi" w:hAnsiTheme="minorHAnsi" w:cstheme="minorHAnsi"/>
                <w:bCs/>
                <w:szCs w:val="20"/>
              </w:rPr>
              <w:t>1</w:t>
            </w:r>
          </w:p>
        </w:tc>
        <w:tc>
          <w:tcPr>
            <w:tcW w:w="1559" w:type="dxa"/>
            <w:shd w:val="clear" w:color="auto" w:fill="auto"/>
            <w:vAlign w:val="center"/>
          </w:tcPr>
          <w:p w14:paraId="43588509" w14:textId="77777777" w:rsidR="004165BA" w:rsidRPr="00D24F20" w:rsidRDefault="004165BA" w:rsidP="00BD6D72">
            <w:pPr>
              <w:jc w:val="left"/>
              <w:rPr>
                <w:rFonts w:asciiTheme="minorHAnsi" w:hAnsiTheme="minorHAnsi" w:cstheme="minorHAnsi"/>
                <w:szCs w:val="20"/>
              </w:rPr>
            </w:pPr>
            <w:r w:rsidRPr="00D24F20">
              <w:rPr>
                <w:rFonts w:asciiTheme="minorHAnsi" w:hAnsiTheme="minorHAnsi" w:cstheme="minorHAnsi"/>
                <w:szCs w:val="20"/>
              </w:rPr>
              <w:t>CONEC II.</w:t>
            </w:r>
          </w:p>
        </w:tc>
        <w:tc>
          <w:tcPr>
            <w:tcW w:w="7371" w:type="dxa"/>
            <w:shd w:val="clear" w:color="auto" w:fill="auto"/>
            <w:vAlign w:val="center"/>
          </w:tcPr>
          <w:p w14:paraId="35F4878E" w14:textId="33FAE189" w:rsidR="004165BA" w:rsidRPr="00D24F20" w:rsidRDefault="004165BA" w:rsidP="00BD6D72">
            <w:pPr>
              <w:keepLines/>
              <w:spacing w:after="0"/>
              <w:jc w:val="left"/>
              <w:rPr>
                <w:rFonts w:asciiTheme="minorHAnsi" w:hAnsiTheme="minorHAnsi" w:cstheme="minorHAnsi"/>
                <w:bCs/>
                <w:szCs w:val="20"/>
              </w:rPr>
            </w:pPr>
            <w:r w:rsidRPr="00D24F20">
              <w:rPr>
                <w:rFonts w:asciiTheme="minorHAnsi" w:hAnsiTheme="minorHAnsi" w:cstheme="minorHAnsi"/>
                <w:bCs/>
                <w:szCs w:val="20"/>
              </w:rPr>
              <w:t>Despliega el mensaje “</w:t>
            </w:r>
            <w:r w:rsidR="00AB44A2" w:rsidRPr="00D24F20">
              <w:rPr>
                <w:rFonts w:asciiTheme="minorHAnsi" w:hAnsiTheme="minorHAnsi" w:cstheme="minorHAnsi"/>
                <w:bCs/>
                <w:szCs w:val="20"/>
              </w:rPr>
              <w:t>No se encontraron resultados” y regresa al paso 2 del flujo básico.</w:t>
            </w:r>
          </w:p>
        </w:tc>
      </w:tr>
      <w:tr w:rsidR="004165BA" w:rsidRPr="00D24F20" w14:paraId="4CE014CF" w14:textId="77777777" w:rsidTr="001F42AC">
        <w:trPr>
          <w:trHeight w:val="413"/>
          <w:tblHeader/>
          <w:jc w:val="center"/>
        </w:trPr>
        <w:tc>
          <w:tcPr>
            <w:tcW w:w="1135" w:type="dxa"/>
            <w:shd w:val="clear" w:color="auto" w:fill="auto"/>
            <w:vAlign w:val="center"/>
          </w:tcPr>
          <w:p w14:paraId="25E3F9D5" w14:textId="77777777" w:rsidR="004165BA" w:rsidRPr="00D24F20" w:rsidRDefault="004165BA" w:rsidP="00BD6D72">
            <w:pPr>
              <w:keepLines/>
              <w:spacing w:after="0"/>
              <w:jc w:val="center"/>
              <w:rPr>
                <w:rFonts w:asciiTheme="minorHAnsi" w:hAnsiTheme="minorHAnsi" w:cstheme="minorHAnsi"/>
                <w:bCs/>
                <w:szCs w:val="20"/>
              </w:rPr>
            </w:pPr>
            <w:r w:rsidRPr="00D24F20">
              <w:rPr>
                <w:rFonts w:asciiTheme="minorHAnsi" w:hAnsiTheme="minorHAnsi" w:cstheme="minorHAnsi"/>
                <w:bCs/>
                <w:szCs w:val="20"/>
              </w:rPr>
              <w:t>2</w:t>
            </w:r>
          </w:p>
        </w:tc>
        <w:tc>
          <w:tcPr>
            <w:tcW w:w="1559" w:type="dxa"/>
            <w:shd w:val="clear" w:color="auto" w:fill="auto"/>
            <w:vAlign w:val="center"/>
          </w:tcPr>
          <w:p w14:paraId="35F4197A" w14:textId="77777777" w:rsidR="004165BA" w:rsidRPr="00D24F20" w:rsidRDefault="004165BA" w:rsidP="00BD6D72">
            <w:pPr>
              <w:jc w:val="left"/>
              <w:rPr>
                <w:rFonts w:asciiTheme="minorHAnsi" w:hAnsiTheme="minorHAnsi" w:cstheme="minorHAnsi"/>
                <w:szCs w:val="20"/>
              </w:rPr>
            </w:pPr>
          </w:p>
        </w:tc>
        <w:tc>
          <w:tcPr>
            <w:tcW w:w="7371" w:type="dxa"/>
            <w:shd w:val="clear" w:color="auto" w:fill="auto"/>
            <w:vAlign w:val="center"/>
          </w:tcPr>
          <w:p w14:paraId="70822C08" w14:textId="77777777" w:rsidR="004165BA" w:rsidRPr="00D24F20" w:rsidRDefault="004165BA" w:rsidP="00BD6D72">
            <w:pPr>
              <w:keepLines/>
              <w:spacing w:after="0"/>
              <w:jc w:val="left"/>
              <w:rPr>
                <w:rFonts w:asciiTheme="minorHAnsi" w:hAnsiTheme="minorHAnsi" w:cstheme="minorHAnsi"/>
                <w:bCs/>
                <w:szCs w:val="20"/>
              </w:rPr>
            </w:pPr>
            <w:r w:rsidRPr="00D24F20">
              <w:rPr>
                <w:rFonts w:asciiTheme="minorHAnsi" w:hAnsiTheme="minorHAnsi" w:cstheme="minorHAnsi"/>
                <w:szCs w:val="20"/>
              </w:rPr>
              <w:t>Fin del flujo de excepción.</w:t>
            </w:r>
          </w:p>
        </w:tc>
      </w:tr>
    </w:tbl>
    <w:p w14:paraId="6773E6CD" w14:textId="71C9C88E" w:rsidR="00D16B4F" w:rsidRPr="00D24F20" w:rsidRDefault="00D16B4F" w:rsidP="00EE21E2">
      <w:pPr>
        <w:pStyle w:val="EstiloTtulo1Antes6ptoDespus3ptoInterlineadoMn"/>
        <w:numPr>
          <w:ilvl w:val="1"/>
          <w:numId w:val="2"/>
        </w:numPr>
        <w:tabs>
          <w:tab w:val="left" w:pos="708"/>
        </w:tabs>
        <w:jc w:val="left"/>
        <w:rPr>
          <w:rFonts w:asciiTheme="minorHAnsi" w:hAnsiTheme="minorHAnsi" w:cstheme="minorHAnsi"/>
          <w:sz w:val="20"/>
        </w:rPr>
      </w:pPr>
      <w:bookmarkStart w:id="91" w:name="_Toc487560579"/>
      <w:r w:rsidRPr="00D24F20">
        <w:rPr>
          <w:rFonts w:asciiTheme="minorHAnsi" w:hAnsiTheme="minorHAnsi" w:cstheme="minorHAnsi"/>
          <w:sz w:val="20"/>
        </w:rPr>
        <w:t>Puntos de Extensión</w:t>
      </w:r>
      <w:bookmarkEnd w:id="86"/>
      <w:bookmarkEnd w:id="87"/>
      <w:bookmarkEnd w:id="91"/>
    </w:p>
    <w:p w14:paraId="6773E6CE" w14:textId="6ACE2CB8" w:rsidR="00B60FF1" w:rsidRPr="00D24F20" w:rsidRDefault="00DD380E" w:rsidP="006F7C8E">
      <w:pPr>
        <w:pStyle w:val="ndice2"/>
      </w:pPr>
      <w:bookmarkStart w:id="92" w:name="_Toc371934688"/>
      <w:bookmarkStart w:id="93" w:name="_Toc228339749"/>
      <w:r w:rsidRPr="00D24F20">
        <w:t>No aplica para esta funcionalidad del sistema.</w:t>
      </w:r>
    </w:p>
    <w:p w14:paraId="0C263ED0" w14:textId="28810A53" w:rsidR="00D276B3" w:rsidRPr="00D24F20" w:rsidRDefault="00D16B4F" w:rsidP="00EE21E2">
      <w:pPr>
        <w:pStyle w:val="EstiloTtulo1Antes6ptoDespus3ptoInterlineadoMn"/>
        <w:numPr>
          <w:ilvl w:val="1"/>
          <w:numId w:val="2"/>
        </w:numPr>
        <w:tabs>
          <w:tab w:val="left" w:pos="708"/>
        </w:tabs>
        <w:jc w:val="left"/>
        <w:rPr>
          <w:rFonts w:asciiTheme="minorHAnsi" w:hAnsiTheme="minorHAnsi" w:cstheme="minorHAnsi"/>
          <w:sz w:val="20"/>
        </w:rPr>
      </w:pPr>
      <w:bookmarkStart w:id="94" w:name="_Toc487560580"/>
      <w:r w:rsidRPr="00D24F20">
        <w:rPr>
          <w:rFonts w:asciiTheme="minorHAnsi" w:hAnsiTheme="minorHAnsi" w:cstheme="minorHAnsi"/>
          <w:sz w:val="20"/>
        </w:rPr>
        <w:t>Requerimientos Especiales</w:t>
      </w:r>
      <w:bookmarkStart w:id="95" w:name="_Toc371934689"/>
      <w:bookmarkEnd w:id="88"/>
      <w:bookmarkEnd w:id="89"/>
      <w:bookmarkEnd w:id="92"/>
      <w:bookmarkEnd w:id="93"/>
      <w:bookmarkEnd w:id="94"/>
    </w:p>
    <w:p w14:paraId="6773E6D0" w14:textId="16E457A6" w:rsidR="00B60FF1" w:rsidRPr="00D24F20" w:rsidRDefault="006A3742" w:rsidP="006F7C8E">
      <w:pPr>
        <w:pStyle w:val="ndice2"/>
      </w:pPr>
      <w:r w:rsidRPr="00D24F20">
        <w:t>No aplica para esta funcionalidad del sistema.</w:t>
      </w:r>
    </w:p>
    <w:p w14:paraId="6773E6D1" w14:textId="1638DF01" w:rsidR="00D16B4F" w:rsidRPr="00D24F20" w:rsidRDefault="00D16B4F" w:rsidP="00EE21E2">
      <w:pPr>
        <w:pStyle w:val="EstiloTtulo1Antes6ptoDespus3ptoInterlineadoMn"/>
        <w:numPr>
          <w:ilvl w:val="1"/>
          <w:numId w:val="2"/>
        </w:numPr>
        <w:tabs>
          <w:tab w:val="left" w:pos="708"/>
        </w:tabs>
        <w:jc w:val="left"/>
        <w:rPr>
          <w:rFonts w:asciiTheme="minorHAnsi" w:hAnsiTheme="minorHAnsi" w:cstheme="minorHAnsi"/>
          <w:sz w:val="20"/>
        </w:rPr>
      </w:pPr>
      <w:bookmarkStart w:id="96" w:name="_Toc487560581"/>
      <w:proofErr w:type="spellStart"/>
      <w:r w:rsidRPr="00D24F20">
        <w:rPr>
          <w:rFonts w:asciiTheme="minorHAnsi" w:hAnsiTheme="minorHAnsi" w:cstheme="minorHAnsi"/>
          <w:sz w:val="20"/>
        </w:rPr>
        <w:t>Pos</w:t>
      </w:r>
      <w:proofErr w:type="spellEnd"/>
      <w:r w:rsidRPr="00D24F20">
        <w:rPr>
          <w:rFonts w:asciiTheme="minorHAnsi" w:hAnsiTheme="minorHAnsi" w:cstheme="minorHAnsi"/>
          <w:sz w:val="20"/>
        </w:rPr>
        <w:t xml:space="preserve"> Condiciones</w:t>
      </w:r>
      <w:bookmarkEnd w:id="95"/>
      <w:bookmarkEnd w:id="96"/>
    </w:p>
    <w:p w14:paraId="6773E6D2" w14:textId="43E5C4C4" w:rsidR="00554004" w:rsidRPr="00D24F20" w:rsidRDefault="00554004" w:rsidP="00EE21E2">
      <w:pPr>
        <w:pStyle w:val="EstiloTtulo1Antes6ptoDespus3ptoInterlineadoMn"/>
        <w:numPr>
          <w:ilvl w:val="2"/>
          <w:numId w:val="2"/>
        </w:numPr>
        <w:jc w:val="left"/>
        <w:rPr>
          <w:rFonts w:asciiTheme="minorHAnsi" w:hAnsiTheme="minorHAnsi" w:cstheme="minorHAnsi"/>
          <w:sz w:val="20"/>
        </w:rPr>
      </w:pPr>
      <w:bookmarkStart w:id="97" w:name="_Toc461701853"/>
      <w:bookmarkStart w:id="98" w:name="_Toc487560582"/>
      <w:bookmarkStart w:id="99" w:name="_Toc228339751"/>
      <w:r w:rsidRPr="00D24F20">
        <w:rPr>
          <w:rFonts w:asciiTheme="minorHAnsi" w:hAnsiTheme="minorHAnsi" w:cstheme="minorHAnsi"/>
          <w:sz w:val="20"/>
        </w:rPr>
        <w:t xml:space="preserve">&lt;Pos condición 1&gt; </w:t>
      </w:r>
      <w:bookmarkEnd w:id="97"/>
      <w:r w:rsidR="00FE12B9" w:rsidRPr="00D24F20">
        <w:rPr>
          <w:rFonts w:asciiTheme="minorHAnsi" w:hAnsiTheme="minorHAnsi" w:cstheme="minorHAnsi"/>
          <w:sz w:val="20"/>
        </w:rPr>
        <w:t>Información Obtenida.</w:t>
      </w:r>
      <w:bookmarkEnd w:id="98"/>
    </w:p>
    <w:p w14:paraId="6773E6D3" w14:textId="40B8000F" w:rsidR="00554004" w:rsidRPr="00D24F20" w:rsidRDefault="00FD3356" w:rsidP="00554004">
      <w:pPr>
        <w:ind w:left="567"/>
        <w:rPr>
          <w:rFonts w:asciiTheme="minorHAnsi" w:hAnsiTheme="minorHAnsi" w:cstheme="minorHAnsi"/>
          <w:szCs w:val="20"/>
        </w:rPr>
      </w:pPr>
      <w:r w:rsidRPr="00D24F20">
        <w:rPr>
          <w:rFonts w:asciiTheme="minorHAnsi" w:hAnsiTheme="minorHAnsi" w:cstheme="minorHAnsi"/>
          <w:szCs w:val="20"/>
        </w:rPr>
        <w:t>Los datos de</w:t>
      </w:r>
      <w:r w:rsidR="00F13544" w:rsidRPr="00D24F20">
        <w:rPr>
          <w:rFonts w:asciiTheme="minorHAnsi" w:hAnsiTheme="minorHAnsi" w:cstheme="minorHAnsi"/>
          <w:szCs w:val="20"/>
        </w:rPr>
        <w:t xml:space="preserve"> los </w:t>
      </w:r>
      <w:r w:rsidRPr="00D24F20">
        <w:rPr>
          <w:rFonts w:asciiTheme="minorHAnsi" w:hAnsiTheme="minorHAnsi" w:cstheme="minorHAnsi"/>
          <w:szCs w:val="20"/>
        </w:rPr>
        <w:t xml:space="preserve">“Municipios” </w:t>
      </w:r>
      <w:r w:rsidR="00F13544" w:rsidRPr="00D24F20">
        <w:rPr>
          <w:rFonts w:asciiTheme="minorHAnsi" w:hAnsiTheme="minorHAnsi" w:cstheme="minorHAnsi"/>
          <w:szCs w:val="20"/>
        </w:rPr>
        <w:t>s</w:t>
      </w:r>
      <w:r w:rsidRPr="00D24F20">
        <w:rPr>
          <w:rFonts w:asciiTheme="minorHAnsi" w:hAnsiTheme="minorHAnsi" w:cstheme="minorHAnsi"/>
          <w:szCs w:val="20"/>
        </w:rPr>
        <w:t xml:space="preserve">on </w:t>
      </w:r>
      <w:r w:rsidR="00D21826" w:rsidRPr="00D24F20">
        <w:rPr>
          <w:rFonts w:asciiTheme="minorHAnsi" w:hAnsiTheme="minorHAnsi" w:cstheme="minorHAnsi"/>
          <w:szCs w:val="20"/>
        </w:rPr>
        <w:t xml:space="preserve">mostrados </w:t>
      </w:r>
      <w:r w:rsidRPr="00D24F20">
        <w:rPr>
          <w:rFonts w:asciiTheme="minorHAnsi" w:hAnsiTheme="minorHAnsi" w:cstheme="minorHAnsi"/>
          <w:szCs w:val="20"/>
        </w:rPr>
        <w:t>en el Sistema CONEC II</w:t>
      </w:r>
      <w:r w:rsidR="00F13544" w:rsidRPr="00D24F20">
        <w:rPr>
          <w:rFonts w:asciiTheme="minorHAnsi" w:hAnsiTheme="minorHAnsi" w:cstheme="minorHAnsi"/>
          <w:szCs w:val="20"/>
        </w:rPr>
        <w:t xml:space="preserve"> mediante un servicio de MCS</w:t>
      </w:r>
      <w:r w:rsidR="006709FD" w:rsidRPr="00D24F20">
        <w:rPr>
          <w:rFonts w:asciiTheme="minorHAnsi" w:hAnsiTheme="minorHAnsi" w:cstheme="minorHAnsi"/>
          <w:szCs w:val="20"/>
        </w:rPr>
        <w:t xml:space="preserve"> (SICOGUA)</w:t>
      </w:r>
      <w:r w:rsidRPr="00D24F20">
        <w:rPr>
          <w:rFonts w:asciiTheme="minorHAnsi" w:hAnsiTheme="minorHAnsi" w:cstheme="minorHAnsi"/>
          <w:szCs w:val="20"/>
        </w:rPr>
        <w:t>.</w:t>
      </w:r>
    </w:p>
    <w:p w14:paraId="6773E6D6" w14:textId="77777777" w:rsidR="007C13B7" w:rsidRPr="00D24F20" w:rsidRDefault="00D16B4F" w:rsidP="00EE21E2">
      <w:pPr>
        <w:pStyle w:val="EstiloTtulo1Antes6ptoDespus3ptoInterlineadoMn"/>
        <w:numPr>
          <w:ilvl w:val="0"/>
          <w:numId w:val="2"/>
        </w:numPr>
        <w:tabs>
          <w:tab w:val="left" w:pos="708"/>
        </w:tabs>
        <w:jc w:val="left"/>
        <w:rPr>
          <w:rFonts w:asciiTheme="minorHAnsi" w:hAnsiTheme="minorHAnsi" w:cstheme="minorHAnsi"/>
          <w:sz w:val="20"/>
        </w:rPr>
      </w:pPr>
      <w:bookmarkStart w:id="100" w:name="_Toc371934692"/>
      <w:bookmarkStart w:id="101" w:name="_Toc289774390"/>
      <w:bookmarkStart w:id="102" w:name="_Toc487560583"/>
      <w:bookmarkEnd w:id="99"/>
      <w:r w:rsidRPr="00D24F20">
        <w:rPr>
          <w:rFonts w:asciiTheme="minorHAnsi" w:hAnsiTheme="minorHAnsi" w:cstheme="minorHAnsi"/>
          <w:sz w:val="20"/>
        </w:rPr>
        <w:t>Reglas de Negocio</w:t>
      </w:r>
      <w:bookmarkEnd w:id="100"/>
      <w:bookmarkEnd w:id="101"/>
      <w:bookmarkEnd w:id="102"/>
    </w:p>
    <w:p w14:paraId="6773E6D7" w14:textId="77777777" w:rsidR="007C13B7" w:rsidRPr="00D24F20" w:rsidRDefault="007C5075" w:rsidP="006F7C8E">
      <w:pPr>
        <w:pStyle w:val="ndice2"/>
      </w:pPr>
      <w:r w:rsidRPr="00D24F20">
        <w:t>No aplica para esta funcionalidad del sistema.</w:t>
      </w:r>
    </w:p>
    <w:p w14:paraId="71CD02CA" w14:textId="0E73D123" w:rsidR="00D93ACB" w:rsidRPr="00D24F20" w:rsidRDefault="00D16B4F" w:rsidP="00EE21E2">
      <w:pPr>
        <w:pStyle w:val="EstiloTtulo1Antes6ptoDespus3ptoInterlineadoMn"/>
        <w:numPr>
          <w:ilvl w:val="0"/>
          <w:numId w:val="2"/>
        </w:numPr>
        <w:tabs>
          <w:tab w:val="left" w:pos="708"/>
        </w:tabs>
        <w:jc w:val="left"/>
        <w:rPr>
          <w:rFonts w:asciiTheme="minorHAnsi" w:hAnsiTheme="minorHAnsi" w:cstheme="minorHAnsi"/>
          <w:sz w:val="20"/>
        </w:rPr>
      </w:pPr>
      <w:bookmarkStart w:id="103" w:name="_Toc371934693"/>
      <w:bookmarkStart w:id="104" w:name="_Toc487560584"/>
      <w:r w:rsidRPr="00D24F20">
        <w:rPr>
          <w:rFonts w:asciiTheme="minorHAnsi" w:hAnsiTheme="minorHAnsi" w:cstheme="minorHAnsi"/>
          <w:sz w:val="20"/>
        </w:rPr>
        <w:t>Validaciones</w:t>
      </w:r>
      <w:bookmarkStart w:id="105" w:name="_Toc371934694"/>
      <w:bookmarkEnd w:id="103"/>
      <w:bookmarkEnd w:id="104"/>
    </w:p>
    <w:p w14:paraId="54F394BE" w14:textId="0EB0DC30" w:rsidR="00D93ACB" w:rsidRPr="00D24F20" w:rsidRDefault="00787C8B" w:rsidP="0091746F">
      <w:pPr>
        <w:ind w:left="360"/>
        <w:rPr>
          <w:rFonts w:asciiTheme="minorHAnsi" w:hAnsiTheme="minorHAnsi" w:cstheme="minorHAnsi"/>
          <w:color w:val="000000" w:themeColor="text1"/>
        </w:rPr>
      </w:pPr>
      <w:r w:rsidRPr="00D24F20">
        <w:rPr>
          <w:rFonts w:asciiTheme="minorHAnsi" w:hAnsiTheme="minorHAnsi" w:cstheme="minorHAnsi"/>
          <w:color w:val="000000" w:themeColor="text1"/>
        </w:rPr>
        <w:t>No aplica para esta funcionalidad del sistema.</w:t>
      </w:r>
    </w:p>
    <w:p w14:paraId="6773E6FC" w14:textId="4B3BECAD" w:rsidR="00D16B4F" w:rsidRPr="00D24F20" w:rsidRDefault="00D16B4F" w:rsidP="00EE21E2">
      <w:pPr>
        <w:pStyle w:val="EstiloTtulo1Antes6ptoDespus3ptoInterlineadoMn"/>
        <w:numPr>
          <w:ilvl w:val="0"/>
          <w:numId w:val="2"/>
        </w:numPr>
        <w:tabs>
          <w:tab w:val="left" w:pos="708"/>
        </w:tabs>
        <w:jc w:val="left"/>
        <w:rPr>
          <w:rFonts w:asciiTheme="minorHAnsi" w:hAnsiTheme="minorHAnsi" w:cstheme="minorHAnsi"/>
          <w:sz w:val="20"/>
        </w:rPr>
      </w:pPr>
      <w:bookmarkStart w:id="106" w:name="_Toc487560585"/>
      <w:r w:rsidRPr="00D24F20">
        <w:rPr>
          <w:rFonts w:asciiTheme="minorHAnsi" w:hAnsiTheme="minorHAnsi" w:cstheme="minorHAnsi"/>
          <w:sz w:val="20"/>
        </w:rPr>
        <w:lastRenderedPageBreak/>
        <w:t>Criterios de Aceptación</w:t>
      </w:r>
      <w:bookmarkEnd w:id="105"/>
      <w:bookmarkEnd w:id="106"/>
      <w:r w:rsidRPr="00D24F20">
        <w:rPr>
          <w:rFonts w:asciiTheme="minorHAnsi" w:hAnsiTheme="minorHAnsi" w:cstheme="minorHAnsi"/>
          <w:sz w:val="20"/>
        </w:rPr>
        <w:t xml:space="preserve"> </w:t>
      </w:r>
    </w:p>
    <w:p w14:paraId="6773E701" w14:textId="0ED2A66C" w:rsidR="00FD3FDF" w:rsidRPr="00D24F20" w:rsidRDefault="00D916C7" w:rsidP="00B60FF1">
      <w:pPr>
        <w:rPr>
          <w:rFonts w:asciiTheme="minorHAnsi" w:hAnsiTheme="minorHAnsi" w:cstheme="minorHAnsi"/>
        </w:rPr>
      </w:pPr>
      <w:r w:rsidRPr="00D24F20">
        <w:rPr>
          <w:rFonts w:asciiTheme="minorHAnsi" w:hAnsiTheme="minorHAnsi" w:cstheme="minorHAnsi"/>
        </w:rPr>
        <w:t>FUNC-CONF-039</w:t>
      </w:r>
      <w:r w:rsidR="001F42AC">
        <w:rPr>
          <w:rFonts w:asciiTheme="minorHAnsi" w:hAnsiTheme="minorHAnsi" w:cstheme="minorHAnsi"/>
        </w:rPr>
        <w:t xml:space="preserve"> - </w:t>
      </w:r>
      <w:r w:rsidR="00312B8C" w:rsidRPr="00D24F20">
        <w:rPr>
          <w:rFonts w:asciiTheme="minorHAnsi" w:hAnsiTheme="minorHAnsi" w:cstheme="minorHAnsi"/>
        </w:rPr>
        <w:t>Validar que el</w:t>
      </w:r>
      <w:r w:rsidR="00C70B9E" w:rsidRPr="00D24F20">
        <w:rPr>
          <w:rFonts w:asciiTheme="minorHAnsi" w:hAnsiTheme="minorHAnsi" w:cstheme="minorHAnsi"/>
          <w:szCs w:val="20"/>
          <w:lang w:eastAsia="es-MX"/>
        </w:rPr>
        <w:t xml:space="preserve"> usuario (CONEC II) obtenga</w:t>
      </w:r>
      <w:r w:rsidR="00312B8C" w:rsidRPr="00D24F20">
        <w:rPr>
          <w:rFonts w:asciiTheme="minorHAnsi" w:hAnsiTheme="minorHAnsi" w:cstheme="minorHAnsi"/>
        </w:rPr>
        <w:t xml:space="preserve"> los Municipios de las Entidades Federativas de MCS</w:t>
      </w:r>
      <w:r w:rsidR="00EC33C3" w:rsidRPr="00D24F20">
        <w:rPr>
          <w:rFonts w:asciiTheme="minorHAnsi" w:hAnsiTheme="minorHAnsi" w:cstheme="minorHAnsi"/>
        </w:rPr>
        <w:t xml:space="preserve"> para</w:t>
      </w:r>
      <w:r w:rsidR="00312B8C" w:rsidRPr="00D24F20">
        <w:rPr>
          <w:rFonts w:asciiTheme="minorHAnsi" w:hAnsiTheme="minorHAnsi" w:cstheme="minorHAnsi"/>
        </w:rPr>
        <w:t xml:space="preserve"> el registro de los clientes, instalaciones, factores de distancia y criminalidad.</w:t>
      </w:r>
      <w:r w:rsidR="00B60FF1" w:rsidRPr="00D24F20">
        <w:rPr>
          <w:rFonts w:asciiTheme="minorHAnsi" w:hAnsiTheme="minorHAnsi" w:cstheme="minorHAnsi"/>
        </w:rPr>
        <w:t xml:space="preserve"> </w:t>
      </w:r>
    </w:p>
    <w:p w14:paraId="6773E702" w14:textId="1E17FAB6" w:rsidR="006A5C61" w:rsidRPr="00D24F20" w:rsidRDefault="00D16B4F" w:rsidP="00EE21E2">
      <w:pPr>
        <w:pStyle w:val="EstiloTtulo1Antes6ptoDespus3ptoInterlineadoMn"/>
        <w:numPr>
          <w:ilvl w:val="0"/>
          <w:numId w:val="2"/>
        </w:numPr>
        <w:tabs>
          <w:tab w:val="left" w:pos="708"/>
        </w:tabs>
        <w:jc w:val="left"/>
        <w:rPr>
          <w:rFonts w:asciiTheme="minorHAnsi" w:hAnsiTheme="minorHAnsi" w:cstheme="minorHAnsi"/>
          <w:sz w:val="20"/>
        </w:rPr>
      </w:pPr>
      <w:bookmarkStart w:id="107" w:name="_Toc371934695"/>
      <w:bookmarkStart w:id="108" w:name="_Toc289774391"/>
      <w:bookmarkStart w:id="109" w:name="_Toc487560586"/>
      <w:r w:rsidRPr="00D24F20">
        <w:rPr>
          <w:rFonts w:asciiTheme="minorHAnsi" w:hAnsiTheme="minorHAnsi" w:cstheme="minorHAnsi"/>
          <w:sz w:val="20"/>
        </w:rPr>
        <w:t>Referencias</w:t>
      </w:r>
      <w:bookmarkEnd w:id="107"/>
      <w:bookmarkEnd w:id="108"/>
      <w:bookmarkEnd w:id="109"/>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CC316F" w:rsidRPr="00D24F20" w14:paraId="6773E706" w14:textId="77777777" w:rsidTr="00B60FF1">
        <w:tc>
          <w:tcPr>
            <w:tcW w:w="1276" w:type="dxa"/>
            <w:shd w:val="clear" w:color="auto" w:fill="BFBFBF" w:themeFill="background1" w:themeFillShade="BF"/>
          </w:tcPr>
          <w:p w14:paraId="6773E703" w14:textId="77777777" w:rsidR="00CC316F" w:rsidRPr="00D24F20" w:rsidRDefault="00AD37DD" w:rsidP="00B6449A">
            <w:pPr>
              <w:jc w:val="center"/>
              <w:rPr>
                <w:rFonts w:asciiTheme="minorHAnsi" w:hAnsiTheme="minorHAnsi" w:cstheme="minorHAnsi"/>
                <w:b/>
                <w:szCs w:val="20"/>
              </w:rPr>
            </w:pPr>
            <w:r w:rsidRPr="00D24F20">
              <w:rPr>
                <w:rFonts w:asciiTheme="minorHAnsi" w:hAnsiTheme="minorHAnsi" w:cstheme="minorHAnsi"/>
                <w:b/>
                <w:szCs w:val="20"/>
              </w:rPr>
              <w:t>No.</w:t>
            </w:r>
          </w:p>
        </w:tc>
        <w:tc>
          <w:tcPr>
            <w:tcW w:w="5812" w:type="dxa"/>
            <w:shd w:val="clear" w:color="auto" w:fill="BFBFBF" w:themeFill="background1" w:themeFillShade="BF"/>
          </w:tcPr>
          <w:p w14:paraId="6773E704" w14:textId="77777777" w:rsidR="00CC316F" w:rsidRPr="00D24F20" w:rsidRDefault="00CC316F" w:rsidP="00B6449A">
            <w:pPr>
              <w:jc w:val="center"/>
              <w:rPr>
                <w:rFonts w:asciiTheme="minorHAnsi" w:hAnsiTheme="minorHAnsi" w:cstheme="minorHAnsi"/>
                <w:b/>
                <w:szCs w:val="20"/>
              </w:rPr>
            </w:pPr>
            <w:r w:rsidRPr="00D24F20">
              <w:rPr>
                <w:rFonts w:asciiTheme="minorHAnsi" w:hAnsiTheme="minorHAnsi" w:cstheme="minorHAnsi"/>
                <w:b/>
                <w:szCs w:val="20"/>
              </w:rPr>
              <w:t>Título del documento</w:t>
            </w:r>
          </w:p>
        </w:tc>
        <w:tc>
          <w:tcPr>
            <w:tcW w:w="2409" w:type="dxa"/>
            <w:shd w:val="clear" w:color="auto" w:fill="BFBFBF" w:themeFill="background1" w:themeFillShade="BF"/>
          </w:tcPr>
          <w:p w14:paraId="6773E705" w14:textId="77777777" w:rsidR="00CC316F" w:rsidRPr="00D24F20" w:rsidRDefault="00CC316F" w:rsidP="00B6449A">
            <w:pPr>
              <w:jc w:val="center"/>
              <w:rPr>
                <w:rFonts w:asciiTheme="minorHAnsi" w:hAnsiTheme="minorHAnsi" w:cstheme="minorHAnsi"/>
                <w:b/>
                <w:szCs w:val="20"/>
              </w:rPr>
            </w:pPr>
            <w:r w:rsidRPr="00D24F20">
              <w:rPr>
                <w:rFonts w:asciiTheme="minorHAnsi" w:hAnsiTheme="minorHAnsi" w:cstheme="minorHAnsi"/>
                <w:b/>
                <w:szCs w:val="20"/>
              </w:rPr>
              <w:t>Organización</w:t>
            </w:r>
          </w:p>
        </w:tc>
      </w:tr>
      <w:tr w:rsidR="00CC316F" w:rsidRPr="00D24F20" w14:paraId="6773E70A" w14:textId="77777777" w:rsidTr="00B60FF1">
        <w:tc>
          <w:tcPr>
            <w:tcW w:w="1276" w:type="dxa"/>
          </w:tcPr>
          <w:p w14:paraId="6773E707" w14:textId="77777777" w:rsidR="00CC316F" w:rsidRPr="00D24F20" w:rsidRDefault="00CC316F" w:rsidP="006F7C8E">
            <w:pPr>
              <w:pStyle w:val="ndice2"/>
            </w:pPr>
            <w:r w:rsidRPr="00D24F20">
              <w:t>1</w:t>
            </w:r>
          </w:p>
        </w:tc>
        <w:tc>
          <w:tcPr>
            <w:tcW w:w="5812" w:type="dxa"/>
          </w:tcPr>
          <w:p w14:paraId="6773E708" w14:textId="77777777" w:rsidR="00CC316F" w:rsidRPr="00D24F20" w:rsidRDefault="00221BAE" w:rsidP="00A6384E">
            <w:pPr>
              <w:pStyle w:val="ndice2"/>
              <w:ind w:left="0"/>
            </w:pPr>
            <w:r w:rsidRPr="00D24F20">
              <w:t>Diagrama Conceptual de la Solución Tec</w:t>
            </w:r>
            <w:r w:rsidR="00C73AEE" w:rsidRPr="00D24F20">
              <w:t>nológica (DiaConcepSolTec_CONECII</w:t>
            </w:r>
            <w:r w:rsidRPr="00D24F20">
              <w:t>-</w:t>
            </w:r>
            <w:r w:rsidR="00CC316F" w:rsidRPr="00D24F20">
              <w:t>.docx</w:t>
            </w:r>
            <w:r w:rsidRPr="00D24F20">
              <w:t>)</w:t>
            </w:r>
            <w:r w:rsidR="008A3DB6" w:rsidRPr="00D24F20">
              <w:t>.</w:t>
            </w:r>
          </w:p>
        </w:tc>
        <w:tc>
          <w:tcPr>
            <w:tcW w:w="2409" w:type="dxa"/>
          </w:tcPr>
          <w:p w14:paraId="6773E709" w14:textId="6DE7219A" w:rsidR="00CC316F" w:rsidRPr="00D24F20" w:rsidRDefault="00235D34" w:rsidP="006F7C8E">
            <w:pPr>
              <w:pStyle w:val="ndice2"/>
            </w:pPr>
            <w:r w:rsidRPr="00D24F20">
              <w:t>SEGOB</w:t>
            </w:r>
          </w:p>
        </w:tc>
      </w:tr>
      <w:tr w:rsidR="00CC316F" w:rsidRPr="00D24F20" w14:paraId="6773E70E" w14:textId="77777777" w:rsidTr="00B60FF1">
        <w:tc>
          <w:tcPr>
            <w:tcW w:w="1276" w:type="dxa"/>
          </w:tcPr>
          <w:p w14:paraId="6773E70B" w14:textId="77777777" w:rsidR="00CC316F" w:rsidRPr="00D24F20" w:rsidRDefault="00CC316F" w:rsidP="006F7C8E">
            <w:pPr>
              <w:pStyle w:val="ndice2"/>
            </w:pPr>
            <w:r w:rsidRPr="00D24F20">
              <w:t>2</w:t>
            </w:r>
          </w:p>
        </w:tc>
        <w:tc>
          <w:tcPr>
            <w:tcW w:w="5812" w:type="dxa"/>
          </w:tcPr>
          <w:p w14:paraId="6773E70C" w14:textId="77777777" w:rsidR="00CC316F" w:rsidRPr="00D24F20" w:rsidRDefault="00221BAE" w:rsidP="00A6384E">
            <w:pPr>
              <w:pStyle w:val="ndice2"/>
              <w:ind w:left="0"/>
            </w:pPr>
            <w:r w:rsidRPr="00D24F20">
              <w:t>Requerimientos de la Solución Tecnológica (</w:t>
            </w:r>
            <w:r w:rsidR="00F105A0" w:rsidRPr="00D24F20">
              <w:t>ReqSolTec</w:t>
            </w:r>
            <w:r w:rsidR="00C73AEE" w:rsidRPr="00D24F20">
              <w:t>_</w:t>
            </w:r>
            <w:r w:rsidR="00F105A0" w:rsidRPr="00D24F20">
              <w:t>CONEC</w:t>
            </w:r>
            <w:r w:rsidR="00C73AEE" w:rsidRPr="00D24F20">
              <w:t>II</w:t>
            </w:r>
            <w:r w:rsidR="00CC316F" w:rsidRPr="00D24F20">
              <w:t>.docx</w:t>
            </w:r>
            <w:r w:rsidRPr="00D24F20">
              <w:t>)</w:t>
            </w:r>
            <w:r w:rsidR="008A3DB6" w:rsidRPr="00D24F20">
              <w:t>.</w:t>
            </w:r>
          </w:p>
        </w:tc>
        <w:tc>
          <w:tcPr>
            <w:tcW w:w="2409" w:type="dxa"/>
          </w:tcPr>
          <w:p w14:paraId="6773E70D" w14:textId="57010F33" w:rsidR="00CC316F" w:rsidRPr="00D24F20" w:rsidRDefault="00235D34" w:rsidP="006F7C8E">
            <w:pPr>
              <w:pStyle w:val="ndice2"/>
            </w:pPr>
            <w:r w:rsidRPr="00D24F20">
              <w:t>SEGOB</w:t>
            </w:r>
          </w:p>
        </w:tc>
      </w:tr>
      <w:tr w:rsidR="00CC316F" w:rsidRPr="00D24F20" w14:paraId="6773E712" w14:textId="77777777" w:rsidTr="00B60FF1">
        <w:tc>
          <w:tcPr>
            <w:tcW w:w="1276" w:type="dxa"/>
          </w:tcPr>
          <w:p w14:paraId="6773E70F" w14:textId="77777777" w:rsidR="00CC316F" w:rsidRPr="00D24F20" w:rsidRDefault="006A5C61" w:rsidP="006F7C8E">
            <w:pPr>
              <w:pStyle w:val="ndice2"/>
            </w:pPr>
            <w:r w:rsidRPr="00D24F20">
              <w:t>3</w:t>
            </w:r>
          </w:p>
        </w:tc>
        <w:tc>
          <w:tcPr>
            <w:tcW w:w="5812" w:type="dxa"/>
          </w:tcPr>
          <w:p w14:paraId="6773E710" w14:textId="77777777" w:rsidR="00CC316F" w:rsidRPr="00D24F20" w:rsidRDefault="00CC316F" w:rsidP="00A6384E">
            <w:pPr>
              <w:pStyle w:val="ndice2"/>
              <w:ind w:left="0"/>
            </w:pPr>
            <w:r w:rsidRPr="00D24F20">
              <w:t>Glosario</w:t>
            </w:r>
            <w:r w:rsidR="00244615" w:rsidRPr="00D24F20">
              <w:t xml:space="preserve"> de Términos. (GlosarioTer_CONECII</w:t>
            </w:r>
            <w:r w:rsidRPr="00D24F20">
              <w:t>.docx)</w:t>
            </w:r>
            <w:r w:rsidR="008A3DB6" w:rsidRPr="00D24F20">
              <w:t>.</w:t>
            </w:r>
          </w:p>
        </w:tc>
        <w:tc>
          <w:tcPr>
            <w:tcW w:w="2409" w:type="dxa"/>
          </w:tcPr>
          <w:p w14:paraId="6773E711" w14:textId="5EB0F3EA" w:rsidR="00CC316F" w:rsidRPr="00D24F20" w:rsidRDefault="00235D34" w:rsidP="006F7C8E">
            <w:pPr>
              <w:pStyle w:val="ndice2"/>
            </w:pPr>
            <w:r w:rsidRPr="00D24F20">
              <w:t>SEGOB</w:t>
            </w:r>
          </w:p>
        </w:tc>
      </w:tr>
      <w:tr w:rsidR="00CC316F" w:rsidRPr="00D24F20" w14:paraId="6773E716" w14:textId="77777777" w:rsidTr="00B60FF1">
        <w:tc>
          <w:tcPr>
            <w:tcW w:w="1276" w:type="dxa"/>
          </w:tcPr>
          <w:p w14:paraId="6773E713" w14:textId="77777777" w:rsidR="00CC316F" w:rsidRPr="00D24F20" w:rsidRDefault="006A5C61" w:rsidP="006F7C8E">
            <w:pPr>
              <w:pStyle w:val="ndice2"/>
            </w:pPr>
            <w:r w:rsidRPr="00D24F20">
              <w:t>4</w:t>
            </w:r>
          </w:p>
        </w:tc>
        <w:tc>
          <w:tcPr>
            <w:tcW w:w="5812" w:type="dxa"/>
          </w:tcPr>
          <w:p w14:paraId="6773E714" w14:textId="77777777" w:rsidR="00CC316F" w:rsidRPr="00D24F20" w:rsidRDefault="00CC316F" w:rsidP="00A6384E">
            <w:pPr>
              <w:pStyle w:val="ndice2"/>
              <w:ind w:left="0"/>
            </w:pPr>
            <w:r w:rsidRPr="00D24F20">
              <w:t>Modelo de Flujo d</w:t>
            </w:r>
            <w:r w:rsidR="00244615" w:rsidRPr="00D24F20">
              <w:t>e Negocios. (ModFlujoNeg_CONECII.</w:t>
            </w:r>
            <w:r w:rsidRPr="00D24F20">
              <w:t>docx)</w:t>
            </w:r>
            <w:r w:rsidR="008A3DB6" w:rsidRPr="00D24F20">
              <w:t>.</w:t>
            </w:r>
          </w:p>
        </w:tc>
        <w:tc>
          <w:tcPr>
            <w:tcW w:w="2409" w:type="dxa"/>
          </w:tcPr>
          <w:p w14:paraId="6773E715" w14:textId="458A306C" w:rsidR="00CC316F" w:rsidRPr="00D24F20" w:rsidRDefault="00235D34" w:rsidP="006F7C8E">
            <w:pPr>
              <w:pStyle w:val="ndice2"/>
              <w:rPr>
                <w:lang w:val="es-MX"/>
              </w:rPr>
            </w:pPr>
            <w:r w:rsidRPr="00D24F20">
              <w:t>SEGOB</w:t>
            </w:r>
          </w:p>
        </w:tc>
      </w:tr>
      <w:tr w:rsidR="00D21104" w:rsidRPr="00D24F20" w14:paraId="3BE55B02" w14:textId="77777777" w:rsidTr="00B60FF1">
        <w:tc>
          <w:tcPr>
            <w:tcW w:w="1276" w:type="dxa"/>
          </w:tcPr>
          <w:p w14:paraId="3CC543B9" w14:textId="7D7B1154" w:rsidR="00D21104" w:rsidRPr="00D24F20" w:rsidRDefault="00D21104" w:rsidP="006F7C8E">
            <w:pPr>
              <w:pStyle w:val="ndice2"/>
            </w:pPr>
            <w:r w:rsidRPr="00D24F20">
              <w:t>5</w:t>
            </w:r>
          </w:p>
        </w:tc>
        <w:tc>
          <w:tcPr>
            <w:tcW w:w="5812" w:type="dxa"/>
          </w:tcPr>
          <w:p w14:paraId="76C3E58C" w14:textId="58419522" w:rsidR="00D21104" w:rsidRPr="00D24F20" w:rsidRDefault="00D21104" w:rsidP="00A6384E">
            <w:pPr>
              <w:pStyle w:val="ndice2"/>
              <w:ind w:left="0"/>
            </w:pPr>
            <w:r w:rsidRPr="00D24F20">
              <w:t>Catálogo de Reglas de Negocio (CataRegNeg_CONECII.docx).</w:t>
            </w:r>
          </w:p>
        </w:tc>
        <w:tc>
          <w:tcPr>
            <w:tcW w:w="2409" w:type="dxa"/>
          </w:tcPr>
          <w:p w14:paraId="544A27CA" w14:textId="617085F6" w:rsidR="00D21104" w:rsidRPr="00D24F20" w:rsidRDefault="00235D34" w:rsidP="006F7C8E">
            <w:pPr>
              <w:pStyle w:val="ndice2"/>
            </w:pPr>
            <w:r w:rsidRPr="00D24F20">
              <w:t>SEGOB</w:t>
            </w:r>
          </w:p>
        </w:tc>
      </w:tr>
    </w:tbl>
    <w:p w14:paraId="384FDF29" w14:textId="77777777" w:rsidR="006A4B1C" w:rsidRPr="00D24F20" w:rsidRDefault="006A4B1C" w:rsidP="00EE21E2">
      <w:pPr>
        <w:rPr>
          <w:rFonts w:asciiTheme="minorHAnsi" w:hAnsiTheme="minorHAnsi" w:cstheme="minorHAnsi"/>
        </w:rPr>
      </w:pPr>
    </w:p>
    <w:p w14:paraId="73CA3F2C" w14:textId="77777777" w:rsidR="00D24F20" w:rsidRPr="00D24F20" w:rsidRDefault="00EE21E2" w:rsidP="00D24F20">
      <w:pPr>
        <w:pStyle w:val="EstiloTtulo1Antes6ptoDespus3ptoInterlineadoMn"/>
        <w:numPr>
          <w:ilvl w:val="0"/>
          <w:numId w:val="2"/>
        </w:numPr>
        <w:jc w:val="left"/>
        <w:rPr>
          <w:rFonts w:asciiTheme="minorHAnsi" w:hAnsiTheme="minorHAnsi" w:cstheme="minorHAnsi"/>
          <w:sz w:val="20"/>
        </w:rPr>
      </w:pPr>
      <w:bookmarkStart w:id="110" w:name="_Toc461701862"/>
      <w:r w:rsidRPr="00D24F20">
        <w:rPr>
          <w:rFonts w:asciiTheme="minorHAnsi" w:hAnsiTheme="minorHAnsi" w:cstheme="minorHAnsi"/>
        </w:rPr>
        <w:br w:type="page"/>
      </w:r>
      <w:bookmarkStart w:id="111" w:name="_Toc485398715"/>
      <w:bookmarkStart w:id="112" w:name="_Toc487560587"/>
      <w:r w:rsidR="00D24F20" w:rsidRPr="00D24F20">
        <w:rPr>
          <w:rFonts w:asciiTheme="minorHAnsi" w:hAnsiTheme="minorHAnsi" w:cstheme="minorHAnsi"/>
          <w:sz w:val="20"/>
        </w:rPr>
        <w:lastRenderedPageBreak/>
        <w:t>Firmas de Aprobación</w:t>
      </w:r>
      <w:bookmarkEnd w:id="111"/>
      <w:bookmarkEnd w:id="112"/>
    </w:p>
    <w:p w14:paraId="30E67784" w14:textId="77777777" w:rsidR="00D24F20" w:rsidRPr="00D24F20" w:rsidRDefault="00D24F20" w:rsidP="00D24F20">
      <w:pPr>
        <w:spacing w:after="0" w:line="240" w:lineRule="auto"/>
        <w:rPr>
          <w:rFonts w:asciiTheme="minorHAnsi" w:hAnsiTheme="minorHAnsi" w:cstheme="minorHAnsi"/>
        </w:rPr>
      </w:pPr>
    </w:p>
    <w:p w14:paraId="1483D899" w14:textId="77777777" w:rsidR="00D24F20" w:rsidRPr="00D24F20" w:rsidRDefault="00D24F20" w:rsidP="00D24F20">
      <w:pPr>
        <w:spacing w:after="0" w:line="240" w:lineRule="auto"/>
        <w:rPr>
          <w:rFonts w:asciiTheme="minorHAnsi" w:hAnsiTheme="minorHAnsi" w:cstheme="minorHAnsi"/>
        </w:rPr>
      </w:pPr>
    </w:p>
    <w:p w14:paraId="211930AA" w14:textId="77777777" w:rsidR="00D24F20" w:rsidRPr="00D24F20" w:rsidRDefault="00D24F20" w:rsidP="00D24F20">
      <w:pPr>
        <w:spacing w:after="0" w:line="240" w:lineRule="auto"/>
        <w:rPr>
          <w:rFonts w:asciiTheme="minorHAnsi" w:hAnsiTheme="minorHAnsi" w:cstheme="minorHAnsi"/>
        </w:rPr>
      </w:pPr>
    </w:p>
    <w:p w14:paraId="5E6C9D62" w14:textId="77777777" w:rsidR="00D24F20" w:rsidRPr="00D24F20" w:rsidRDefault="00D24F20" w:rsidP="00D24F20">
      <w:pPr>
        <w:spacing w:after="0" w:line="240" w:lineRule="auto"/>
        <w:rPr>
          <w:rFonts w:asciiTheme="minorHAnsi" w:hAnsiTheme="minorHAnsi" w:cstheme="minorHAnsi"/>
        </w:rPr>
      </w:pPr>
    </w:p>
    <w:p w14:paraId="07DE9837" w14:textId="77777777" w:rsidR="00D24F20" w:rsidRPr="00D24F20" w:rsidRDefault="00D24F20" w:rsidP="00D24F20">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24F20" w:rsidRPr="00D24F20" w14:paraId="1C30BA1F" w14:textId="77777777" w:rsidTr="00F96E97">
        <w:trPr>
          <w:trHeight w:val="2874"/>
          <w:jc w:val="center"/>
        </w:trPr>
        <w:tc>
          <w:tcPr>
            <w:tcW w:w="2250" w:type="pct"/>
            <w:tcBorders>
              <w:top w:val="single" w:sz="4" w:space="0" w:color="auto"/>
              <w:bottom w:val="single" w:sz="4" w:space="0" w:color="auto"/>
            </w:tcBorders>
            <w:shd w:val="clear" w:color="auto" w:fill="FFFFFF"/>
            <w:hideMark/>
          </w:tcPr>
          <w:p w14:paraId="018220C5" w14:textId="77777777" w:rsidR="00D24F20" w:rsidRPr="00D24F20" w:rsidRDefault="00D24F20" w:rsidP="00F96E97">
            <w:pPr>
              <w:spacing w:after="0"/>
              <w:jc w:val="center"/>
              <w:rPr>
                <w:rFonts w:asciiTheme="minorHAnsi" w:hAnsiTheme="minorHAnsi" w:cstheme="minorHAnsi"/>
                <w:szCs w:val="20"/>
              </w:rPr>
            </w:pPr>
            <w:r w:rsidRPr="00D24F20">
              <w:rPr>
                <w:rFonts w:asciiTheme="minorHAnsi" w:hAnsiTheme="minorHAnsi" w:cstheme="minorHAnsi"/>
                <w:szCs w:val="20"/>
              </w:rPr>
              <w:t>Comisario Jefe</w:t>
            </w:r>
          </w:p>
          <w:p w14:paraId="782FCE2D" w14:textId="77777777" w:rsidR="00D24F20" w:rsidRPr="00D24F20" w:rsidRDefault="00D24F20" w:rsidP="00F96E97">
            <w:pPr>
              <w:spacing w:after="0"/>
              <w:jc w:val="center"/>
              <w:rPr>
                <w:rFonts w:asciiTheme="minorHAnsi" w:hAnsiTheme="minorHAnsi" w:cstheme="minorHAnsi"/>
                <w:szCs w:val="20"/>
              </w:rPr>
            </w:pPr>
            <w:r w:rsidRPr="00D24F20">
              <w:rPr>
                <w:rFonts w:asciiTheme="minorHAnsi" w:hAnsiTheme="minorHAnsi" w:cstheme="minorHAnsi"/>
                <w:szCs w:val="20"/>
              </w:rPr>
              <w:t>Oscar Alberto Margain Pitman</w:t>
            </w:r>
          </w:p>
          <w:p w14:paraId="5D057F6B" w14:textId="77777777" w:rsidR="00D24F20" w:rsidRPr="00D24F20" w:rsidRDefault="00D24F20" w:rsidP="00F96E97">
            <w:pPr>
              <w:spacing w:after="0"/>
              <w:jc w:val="center"/>
              <w:rPr>
                <w:rFonts w:asciiTheme="minorHAnsi" w:hAnsiTheme="minorHAnsi" w:cstheme="minorHAnsi"/>
                <w:szCs w:val="20"/>
              </w:rPr>
            </w:pPr>
            <w:r w:rsidRPr="00D24F20">
              <w:rPr>
                <w:rFonts w:asciiTheme="minorHAnsi" w:hAnsiTheme="minorHAnsi" w:cstheme="minorHAnsi"/>
                <w:szCs w:val="20"/>
              </w:rPr>
              <w:t>Director General de Administración</w:t>
            </w:r>
          </w:p>
        </w:tc>
        <w:tc>
          <w:tcPr>
            <w:tcW w:w="500" w:type="pct"/>
            <w:shd w:val="clear" w:color="auto" w:fill="FFFFFF"/>
          </w:tcPr>
          <w:p w14:paraId="36F626FB" w14:textId="77777777" w:rsidR="00D24F20" w:rsidRPr="00D24F20" w:rsidRDefault="00D24F20" w:rsidP="00F96E9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C422F5F" w14:textId="77777777" w:rsidR="00D24F20" w:rsidRPr="00D24F20" w:rsidRDefault="00D24F20" w:rsidP="00F96E97">
            <w:pPr>
              <w:spacing w:line="240" w:lineRule="auto"/>
              <w:jc w:val="center"/>
              <w:rPr>
                <w:rFonts w:asciiTheme="minorHAnsi" w:hAnsiTheme="minorHAnsi" w:cstheme="minorHAnsi"/>
              </w:rPr>
            </w:pPr>
            <w:r w:rsidRPr="00D24F20">
              <w:rPr>
                <w:rFonts w:asciiTheme="minorHAnsi" w:hAnsiTheme="minorHAnsi" w:cstheme="minorHAnsi"/>
              </w:rPr>
              <w:t>Inspector</w:t>
            </w:r>
          </w:p>
          <w:p w14:paraId="32200E3A" w14:textId="77777777" w:rsidR="00D24F20" w:rsidRPr="00D24F20" w:rsidRDefault="00D24F20" w:rsidP="00F96E97">
            <w:pPr>
              <w:spacing w:line="240" w:lineRule="auto"/>
              <w:jc w:val="center"/>
              <w:rPr>
                <w:rFonts w:asciiTheme="minorHAnsi" w:hAnsiTheme="minorHAnsi" w:cstheme="minorHAnsi"/>
              </w:rPr>
            </w:pPr>
            <w:r w:rsidRPr="00D24F20">
              <w:rPr>
                <w:rFonts w:asciiTheme="minorHAnsi" w:hAnsiTheme="minorHAnsi" w:cstheme="minorHAnsi"/>
              </w:rPr>
              <w:t>Julio Alberto González Cárdenas</w:t>
            </w:r>
          </w:p>
          <w:p w14:paraId="12CEA230" w14:textId="77777777" w:rsidR="00D24F20" w:rsidRPr="00D24F20" w:rsidRDefault="00D24F20" w:rsidP="00F96E97">
            <w:pPr>
              <w:spacing w:after="0"/>
              <w:jc w:val="center"/>
              <w:rPr>
                <w:rFonts w:asciiTheme="minorHAnsi" w:hAnsiTheme="minorHAnsi" w:cstheme="minorHAnsi"/>
              </w:rPr>
            </w:pPr>
            <w:r w:rsidRPr="00D24F20">
              <w:rPr>
                <w:rFonts w:asciiTheme="minorHAnsi" w:hAnsiTheme="minorHAnsi" w:cstheme="minorHAnsi"/>
              </w:rPr>
              <w:t>Director de Tecnologías de Información y Comunicaciones</w:t>
            </w:r>
            <w:r w:rsidRPr="00D24F20" w:rsidDel="001A4729">
              <w:rPr>
                <w:rFonts w:asciiTheme="minorHAnsi" w:hAnsiTheme="minorHAnsi" w:cstheme="minorHAnsi"/>
              </w:rPr>
              <w:t xml:space="preserve"> </w:t>
            </w:r>
          </w:p>
        </w:tc>
      </w:tr>
      <w:tr w:rsidR="00D24F20" w:rsidRPr="00D24F20" w14:paraId="6B3522BA" w14:textId="77777777" w:rsidTr="00F96E97">
        <w:trPr>
          <w:trHeight w:val="2831"/>
          <w:jc w:val="center"/>
        </w:trPr>
        <w:tc>
          <w:tcPr>
            <w:tcW w:w="2250" w:type="pct"/>
            <w:tcBorders>
              <w:top w:val="single" w:sz="4" w:space="0" w:color="auto"/>
              <w:bottom w:val="single" w:sz="4" w:space="0" w:color="auto"/>
            </w:tcBorders>
            <w:shd w:val="clear" w:color="auto" w:fill="FFFFFF"/>
          </w:tcPr>
          <w:p w14:paraId="1460F0F6"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Subinspectora</w:t>
            </w:r>
          </w:p>
          <w:p w14:paraId="6608BB99"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Martha López Pelcastre</w:t>
            </w:r>
          </w:p>
          <w:p w14:paraId="7811B931" w14:textId="77777777" w:rsidR="00D24F20" w:rsidRPr="00D24F20" w:rsidRDefault="00D24F20" w:rsidP="00F96E97">
            <w:pPr>
              <w:spacing w:after="0"/>
              <w:jc w:val="center"/>
              <w:rPr>
                <w:rFonts w:asciiTheme="minorHAnsi" w:hAnsiTheme="minorHAnsi" w:cstheme="minorHAnsi"/>
              </w:rPr>
            </w:pPr>
            <w:r w:rsidRPr="00D24F20">
              <w:rPr>
                <w:rFonts w:asciiTheme="minorHAnsi" w:hAnsiTheme="minorHAnsi" w:cstheme="minorHAnsi"/>
                <w:szCs w:val="20"/>
                <w:lang w:eastAsia="es-MX"/>
              </w:rPr>
              <w:t>Subdirectora de Soluciones de Tecnologías de Información</w:t>
            </w:r>
            <w:r w:rsidRPr="00D24F20" w:rsidDel="00864F9D">
              <w:rPr>
                <w:rFonts w:asciiTheme="minorHAnsi" w:hAnsiTheme="minorHAnsi" w:cstheme="minorHAnsi"/>
              </w:rPr>
              <w:t xml:space="preserve"> </w:t>
            </w:r>
            <w:r w:rsidRPr="00D24F20" w:rsidDel="001A4729">
              <w:rPr>
                <w:rFonts w:asciiTheme="minorHAnsi" w:hAnsiTheme="minorHAnsi" w:cstheme="minorHAnsi"/>
              </w:rPr>
              <w:t xml:space="preserve"> </w:t>
            </w:r>
          </w:p>
        </w:tc>
        <w:tc>
          <w:tcPr>
            <w:tcW w:w="500" w:type="pct"/>
            <w:shd w:val="clear" w:color="auto" w:fill="FFFFFF"/>
          </w:tcPr>
          <w:p w14:paraId="5AFA7A1F" w14:textId="77777777" w:rsidR="00D24F20" w:rsidRPr="00D24F20" w:rsidRDefault="00D24F20" w:rsidP="00F96E9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62BD1B3" w14:textId="77777777" w:rsidR="00D24F20" w:rsidRPr="00D24F20" w:rsidRDefault="00D24F20" w:rsidP="00F96E97">
            <w:pPr>
              <w:spacing w:after="0" w:line="240" w:lineRule="auto"/>
              <w:jc w:val="center"/>
              <w:rPr>
                <w:rFonts w:asciiTheme="minorHAnsi" w:hAnsiTheme="minorHAnsi" w:cstheme="minorHAnsi"/>
              </w:rPr>
            </w:pPr>
            <w:r w:rsidRPr="00D24F20">
              <w:rPr>
                <w:rFonts w:asciiTheme="minorHAnsi" w:hAnsiTheme="minorHAnsi" w:cstheme="minorHAnsi"/>
              </w:rPr>
              <w:t>Subinspector</w:t>
            </w:r>
          </w:p>
          <w:p w14:paraId="6A18A315" w14:textId="77777777" w:rsidR="00D24F20" w:rsidRPr="00D24F20" w:rsidRDefault="00D24F20" w:rsidP="00F96E97">
            <w:pPr>
              <w:spacing w:after="0" w:line="240" w:lineRule="auto"/>
              <w:jc w:val="center"/>
              <w:rPr>
                <w:rFonts w:asciiTheme="minorHAnsi" w:hAnsiTheme="minorHAnsi" w:cstheme="minorHAnsi"/>
              </w:rPr>
            </w:pPr>
            <w:r w:rsidRPr="00D24F20">
              <w:rPr>
                <w:rFonts w:asciiTheme="minorHAnsi" w:hAnsiTheme="minorHAnsi" w:cstheme="minorHAnsi"/>
              </w:rPr>
              <w:t>Ángel Rogelio López Gutiérrez</w:t>
            </w:r>
          </w:p>
          <w:p w14:paraId="4E353B6A" w14:textId="77777777" w:rsidR="00D24F20" w:rsidRPr="00D24F20" w:rsidRDefault="00D24F20" w:rsidP="00F96E97">
            <w:pPr>
              <w:spacing w:line="240" w:lineRule="auto"/>
              <w:jc w:val="center"/>
              <w:rPr>
                <w:rFonts w:asciiTheme="minorHAnsi" w:hAnsiTheme="minorHAnsi" w:cstheme="minorHAnsi"/>
              </w:rPr>
            </w:pPr>
            <w:r w:rsidRPr="00D24F20">
              <w:rPr>
                <w:rFonts w:asciiTheme="minorHAnsi" w:hAnsiTheme="minorHAnsi" w:cstheme="minorHAnsi"/>
                <w:szCs w:val="20"/>
                <w:lang w:eastAsia="es-MX"/>
              </w:rPr>
              <w:t>Subdirector de Estrategia Digital y Seguridad de la Información</w:t>
            </w:r>
            <w:r w:rsidRPr="00D24F20" w:rsidDel="001A4729">
              <w:rPr>
                <w:rFonts w:asciiTheme="minorHAnsi" w:hAnsiTheme="minorHAnsi" w:cstheme="minorHAnsi"/>
                <w:szCs w:val="20"/>
                <w:lang w:eastAsia="es-MX"/>
              </w:rPr>
              <w:t xml:space="preserve"> </w:t>
            </w:r>
          </w:p>
        </w:tc>
      </w:tr>
      <w:tr w:rsidR="00D24F20" w:rsidRPr="00D24F20" w14:paraId="081469D3" w14:textId="77777777" w:rsidTr="00F96E97">
        <w:trPr>
          <w:trHeight w:val="1778"/>
          <w:jc w:val="center"/>
        </w:trPr>
        <w:tc>
          <w:tcPr>
            <w:tcW w:w="2250" w:type="pct"/>
            <w:tcBorders>
              <w:top w:val="single" w:sz="4" w:space="0" w:color="auto"/>
            </w:tcBorders>
            <w:shd w:val="clear" w:color="auto" w:fill="FFFFFF"/>
          </w:tcPr>
          <w:p w14:paraId="708235E0"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Oficial</w:t>
            </w:r>
          </w:p>
          <w:p w14:paraId="4E59B967"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Jesús Bravo Clavellina</w:t>
            </w:r>
          </w:p>
          <w:p w14:paraId="632A74F7" w14:textId="77777777" w:rsidR="00D24F20" w:rsidRPr="00D24F20" w:rsidRDefault="00D24F20" w:rsidP="00F96E97">
            <w:pPr>
              <w:spacing w:after="0" w:line="240" w:lineRule="auto"/>
              <w:jc w:val="center"/>
              <w:rPr>
                <w:rFonts w:asciiTheme="minorHAnsi" w:hAnsiTheme="minorHAnsi" w:cstheme="minorHAnsi"/>
              </w:rPr>
            </w:pPr>
            <w:r w:rsidRPr="00D24F20">
              <w:rPr>
                <w:rFonts w:asciiTheme="minorHAnsi" w:hAnsiTheme="minorHAnsi" w:cstheme="minorHAnsi"/>
                <w:szCs w:val="20"/>
                <w:lang w:eastAsia="es-MX"/>
              </w:rPr>
              <w:t>Jefe de Departamento de Diseño de Soluciones</w:t>
            </w:r>
            <w:r w:rsidRPr="00D24F20" w:rsidDel="001A4729">
              <w:rPr>
                <w:rFonts w:asciiTheme="minorHAnsi" w:hAnsiTheme="minorHAnsi" w:cstheme="minorHAnsi"/>
                <w:szCs w:val="20"/>
                <w:lang w:eastAsia="es-MX"/>
              </w:rPr>
              <w:t xml:space="preserve">  </w:t>
            </w:r>
          </w:p>
        </w:tc>
        <w:tc>
          <w:tcPr>
            <w:tcW w:w="500" w:type="pct"/>
            <w:shd w:val="clear" w:color="auto" w:fill="FFFFFF"/>
          </w:tcPr>
          <w:p w14:paraId="6ED60BAF" w14:textId="77777777" w:rsidR="00D24F20" w:rsidRPr="00D24F20" w:rsidRDefault="00D24F20" w:rsidP="00F96E97">
            <w:pPr>
              <w:spacing w:after="0" w:line="240" w:lineRule="auto"/>
              <w:jc w:val="center"/>
              <w:rPr>
                <w:rFonts w:asciiTheme="minorHAnsi" w:hAnsiTheme="minorHAnsi" w:cstheme="minorHAnsi"/>
                <w:szCs w:val="20"/>
                <w:lang w:eastAsia="es-MX"/>
              </w:rPr>
            </w:pPr>
          </w:p>
        </w:tc>
        <w:tc>
          <w:tcPr>
            <w:tcW w:w="2250" w:type="pct"/>
            <w:shd w:val="clear" w:color="auto" w:fill="FFFFFF"/>
          </w:tcPr>
          <w:p w14:paraId="248B1E41"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sidDel="001A4729">
              <w:rPr>
                <w:rFonts w:asciiTheme="minorHAnsi" w:hAnsiTheme="minorHAnsi" w:cstheme="minorHAnsi"/>
                <w:szCs w:val="20"/>
                <w:lang w:eastAsia="es-MX"/>
              </w:rPr>
              <w:t xml:space="preserve"> </w:t>
            </w:r>
          </w:p>
        </w:tc>
      </w:tr>
    </w:tbl>
    <w:p w14:paraId="122C7EB3" w14:textId="77777777" w:rsidR="00D24F20" w:rsidRPr="00D24F20" w:rsidRDefault="00D24F20" w:rsidP="00D24F20">
      <w:pPr>
        <w:spacing w:after="0" w:line="240" w:lineRule="auto"/>
        <w:rPr>
          <w:rFonts w:asciiTheme="minorHAnsi" w:hAnsiTheme="minorHAnsi" w:cstheme="minorHAnsi"/>
          <w:szCs w:val="20"/>
        </w:rPr>
      </w:pPr>
    </w:p>
    <w:p w14:paraId="50055199" w14:textId="77777777" w:rsidR="00D24F20" w:rsidRPr="00D24F20" w:rsidRDefault="00D24F20" w:rsidP="00D24F20">
      <w:pPr>
        <w:rPr>
          <w:rFonts w:asciiTheme="minorHAnsi" w:hAnsiTheme="minorHAnsi" w:cstheme="minorHAnsi"/>
        </w:rPr>
      </w:pPr>
    </w:p>
    <w:p w14:paraId="771839BD" w14:textId="77777777" w:rsidR="00D24F20" w:rsidRPr="00D24F20" w:rsidRDefault="00D24F20" w:rsidP="00D24F20">
      <w:pPr>
        <w:rPr>
          <w:rFonts w:asciiTheme="minorHAnsi" w:hAnsiTheme="minorHAnsi" w:cstheme="minorHAnsi"/>
        </w:rPr>
      </w:pPr>
    </w:p>
    <w:p w14:paraId="776BFBB9" w14:textId="77777777" w:rsidR="00D24F20" w:rsidRPr="00D24F20" w:rsidRDefault="00D24F20" w:rsidP="00D24F20">
      <w:pPr>
        <w:rPr>
          <w:rFonts w:asciiTheme="minorHAnsi" w:hAnsiTheme="minorHAnsi" w:cstheme="minorHAnsi"/>
        </w:rPr>
      </w:pPr>
    </w:p>
    <w:p w14:paraId="04A4CFFD" w14:textId="77777777" w:rsidR="00D24F20" w:rsidRPr="00D24F20" w:rsidRDefault="00D24F20" w:rsidP="00D24F20">
      <w:pPr>
        <w:rPr>
          <w:rFonts w:asciiTheme="minorHAnsi" w:hAnsiTheme="minorHAnsi" w:cstheme="minorHAnsi"/>
        </w:rPr>
      </w:pPr>
    </w:p>
    <w:p w14:paraId="41CBC00D" w14:textId="77777777" w:rsidR="00D24F20" w:rsidRPr="00D24F20" w:rsidRDefault="00D24F20" w:rsidP="00D24F20">
      <w:pPr>
        <w:rPr>
          <w:rFonts w:asciiTheme="minorHAnsi" w:hAnsiTheme="minorHAnsi" w:cstheme="minorHAnsi"/>
        </w:rPr>
      </w:pPr>
    </w:p>
    <w:p w14:paraId="409393D4" w14:textId="77777777" w:rsidR="00D24F20" w:rsidRDefault="00D24F20" w:rsidP="00D24F20">
      <w:pPr>
        <w:rPr>
          <w:rFonts w:asciiTheme="minorHAnsi" w:hAnsiTheme="minorHAnsi" w:cstheme="minorHAnsi"/>
        </w:rPr>
      </w:pPr>
    </w:p>
    <w:p w14:paraId="42472BFD" w14:textId="77777777" w:rsidR="001F42AC" w:rsidRDefault="001F42AC" w:rsidP="00D24F20">
      <w:pPr>
        <w:rPr>
          <w:rFonts w:asciiTheme="minorHAnsi" w:hAnsiTheme="minorHAnsi" w:cstheme="minorHAnsi"/>
        </w:rPr>
      </w:pPr>
    </w:p>
    <w:p w14:paraId="3F6F6FF0" w14:textId="77777777" w:rsidR="001F42AC" w:rsidRDefault="001F42AC" w:rsidP="00D24F20">
      <w:pPr>
        <w:rPr>
          <w:rFonts w:asciiTheme="minorHAnsi" w:hAnsiTheme="minorHAnsi" w:cstheme="minorHAnsi"/>
        </w:rPr>
      </w:pPr>
    </w:p>
    <w:p w14:paraId="31261AA9" w14:textId="77777777" w:rsidR="001F42AC" w:rsidRPr="00D24F20" w:rsidRDefault="001F42AC" w:rsidP="00D24F20">
      <w:pPr>
        <w:rPr>
          <w:rFonts w:asciiTheme="minorHAnsi" w:hAnsiTheme="minorHAnsi" w:cstheme="minorHAnsi"/>
        </w:rPr>
      </w:pPr>
    </w:p>
    <w:p w14:paraId="789B1570" w14:textId="77777777" w:rsidR="00D24F20" w:rsidRPr="00D24F20" w:rsidRDefault="00D24F20" w:rsidP="00D24F20">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24F20" w:rsidRPr="00D24F20" w14:paraId="07E9A9B4" w14:textId="77777777" w:rsidTr="00F96E97">
        <w:trPr>
          <w:trHeight w:val="2874"/>
          <w:jc w:val="center"/>
        </w:trPr>
        <w:tc>
          <w:tcPr>
            <w:tcW w:w="2250" w:type="pct"/>
            <w:tcBorders>
              <w:top w:val="single" w:sz="4" w:space="0" w:color="auto"/>
              <w:bottom w:val="single" w:sz="4" w:space="0" w:color="auto"/>
            </w:tcBorders>
            <w:shd w:val="clear" w:color="auto" w:fill="FFFFFF"/>
            <w:hideMark/>
          </w:tcPr>
          <w:p w14:paraId="7C378A37" w14:textId="77777777" w:rsidR="00BC1917" w:rsidRDefault="00BC1917" w:rsidP="00BC1917">
            <w:pPr>
              <w:spacing w:after="0"/>
              <w:jc w:val="center"/>
              <w:rPr>
                <w:rFonts w:ascii="Calibri" w:hAnsi="Calibri" w:cstheme="minorHAnsi"/>
                <w:szCs w:val="20"/>
              </w:rPr>
            </w:pPr>
            <w:r>
              <w:rPr>
                <w:rFonts w:ascii="Calibri" w:hAnsi="Calibri" w:cstheme="minorHAnsi"/>
                <w:szCs w:val="20"/>
              </w:rPr>
              <w:t>José Luis Ramírez Hernández</w:t>
            </w:r>
          </w:p>
          <w:p w14:paraId="3979DE3B" w14:textId="79BE4A86" w:rsidR="00D24F20" w:rsidRPr="00D24F20" w:rsidRDefault="00BC1917" w:rsidP="00BC1917">
            <w:pPr>
              <w:spacing w:after="0" w:line="240" w:lineRule="auto"/>
              <w:jc w:val="center"/>
              <w:rPr>
                <w:rFonts w:asciiTheme="minorHAnsi" w:hAnsiTheme="minorHAnsi" w:cstheme="minorHAnsi"/>
                <w:szCs w:val="20"/>
                <w:lang w:eastAsia="es-MX"/>
              </w:rPr>
            </w:pPr>
            <w:r>
              <w:rPr>
                <w:rFonts w:ascii="Calibri" w:hAnsi="Calibri" w:cstheme="minorHAnsi"/>
                <w:szCs w:val="20"/>
              </w:rPr>
              <w:t>Director de Gestión de Tecnologías de la Información SEGOB</w:t>
            </w:r>
          </w:p>
        </w:tc>
        <w:tc>
          <w:tcPr>
            <w:tcW w:w="500" w:type="pct"/>
            <w:shd w:val="clear" w:color="auto" w:fill="FFFFFF"/>
          </w:tcPr>
          <w:p w14:paraId="134F5ADF" w14:textId="77777777" w:rsidR="00D24F20" w:rsidRPr="00D24F20" w:rsidRDefault="00D24F20" w:rsidP="00F96E9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65DE3E4"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Saúl Torres García</w:t>
            </w:r>
          </w:p>
          <w:p w14:paraId="3AFC9B96"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Subdirector de Desarrollo y Mantenimiento de Soluciones Móviles, Ágiles e Inteligencia de Negocio SEGOB</w:t>
            </w:r>
            <w:r w:rsidRPr="00D24F20" w:rsidDel="00864F9D">
              <w:rPr>
                <w:rFonts w:asciiTheme="minorHAnsi" w:hAnsiTheme="minorHAnsi" w:cstheme="minorHAnsi"/>
              </w:rPr>
              <w:t xml:space="preserve"> </w:t>
            </w:r>
          </w:p>
        </w:tc>
      </w:tr>
      <w:tr w:rsidR="00D24F20" w:rsidRPr="00D24F20" w14:paraId="3B65D8AD" w14:textId="77777777" w:rsidTr="00F96E97">
        <w:trPr>
          <w:trHeight w:val="2235"/>
          <w:jc w:val="center"/>
        </w:trPr>
        <w:tc>
          <w:tcPr>
            <w:tcW w:w="2250" w:type="pct"/>
            <w:tcBorders>
              <w:top w:val="single" w:sz="4" w:space="0" w:color="auto"/>
            </w:tcBorders>
            <w:shd w:val="clear" w:color="auto" w:fill="FFFFFF"/>
          </w:tcPr>
          <w:p w14:paraId="2A201A8F"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Juan Manuel López Sánchez</w:t>
            </w:r>
          </w:p>
          <w:p w14:paraId="2CA7B452" w14:textId="77777777" w:rsidR="00D24F20" w:rsidRPr="00D24F20" w:rsidRDefault="00D24F20" w:rsidP="00F96E97">
            <w:pPr>
              <w:spacing w:after="0" w:line="240" w:lineRule="auto"/>
              <w:jc w:val="center"/>
              <w:rPr>
                <w:rFonts w:asciiTheme="minorHAnsi" w:hAnsiTheme="minorHAnsi" w:cstheme="minorHAnsi"/>
                <w:szCs w:val="20"/>
                <w:lang w:eastAsia="es-MX"/>
              </w:rPr>
            </w:pPr>
            <w:r w:rsidRPr="00D24F20">
              <w:rPr>
                <w:rFonts w:asciiTheme="minorHAnsi" w:hAnsiTheme="minorHAnsi" w:cstheme="minorHAnsi"/>
                <w:szCs w:val="20"/>
                <w:lang w:eastAsia="es-MX"/>
              </w:rPr>
              <w:t>Gerente de Proyecto INDRA</w:t>
            </w:r>
          </w:p>
        </w:tc>
        <w:tc>
          <w:tcPr>
            <w:tcW w:w="500" w:type="pct"/>
            <w:shd w:val="clear" w:color="auto" w:fill="FFFFFF"/>
          </w:tcPr>
          <w:p w14:paraId="38BD757F" w14:textId="77777777" w:rsidR="00D24F20" w:rsidRPr="00D24F20" w:rsidRDefault="00D24F20" w:rsidP="00F96E97">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7515C75" w14:textId="77777777" w:rsidR="00D24F20" w:rsidRPr="00D24F20" w:rsidRDefault="00D24F20" w:rsidP="00F96E97">
            <w:pPr>
              <w:spacing w:line="240" w:lineRule="auto"/>
              <w:jc w:val="center"/>
              <w:rPr>
                <w:rFonts w:asciiTheme="minorHAnsi" w:hAnsiTheme="minorHAnsi" w:cstheme="minorHAnsi"/>
              </w:rPr>
            </w:pPr>
            <w:r w:rsidRPr="00D24F20">
              <w:rPr>
                <w:rFonts w:asciiTheme="minorHAnsi" w:hAnsiTheme="minorHAnsi" w:cstheme="minorHAnsi"/>
              </w:rPr>
              <w:t>Ricardo Márquez Ruiz</w:t>
            </w:r>
          </w:p>
          <w:p w14:paraId="6754CDBE" w14:textId="77777777" w:rsidR="00D24F20" w:rsidRPr="00D24F20" w:rsidRDefault="00D24F20" w:rsidP="00F96E97">
            <w:pPr>
              <w:spacing w:after="0"/>
              <w:jc w:val="center"/>
              <w:rPr>
                <w:rFonts w:asciiTheme="minorHAnsi" w:hAnsiTheme="minorHAnsi" w:cstheme="minorHAnsi"/>
                <w:szCs w:val="20"/>
                <w:lang w:eastAsia="es-MX"/>
              </w:rPr>
            </w:pPr>
            <w:r w:rsidRPr="00D24F20">
              <w:rPr>
                <w:rFonts w:asciiTheme="minorHAnsi" w:hAnsiTheme="minorHAnsi" w:cstheme="minorHAnsi"/>
              </w:rPr>
              <w:t xml:space="preserve">Administrador de Proyecto INDRA </w:t>
            </w:r>
          </w:p>
        </w:tc>
      </w:tr>
      <w:bookmarkEnd w:id="7"/>
      <w:bookmarkEnd w:id="8"/>
      <w:bookmarkEnd w:id="9"/>
      <w:bookmarkEnd w:id="10"/>
      <w:bookmarkEnd w:id="11"/>
      <w:bookmarkEnd w:id="12"/>
      <w:bookmarkEnd w:id="13"/>
      <w:bookmarkEnd w:id="14"/>
      <w:bookmarkEnd w:id="110"/>
    </w:tbl>
    <w:p w14:paraId="01E553DA" w14:textId="77777777" w:rsidR="00EE21E2" w:rsidRPr="00D24F20" w:rsidRDefault="00EE21E2">
      <w:pPr>
        <w:spacing w:before="0" w:after="0" w:line="240" w:lineRule="auto"/>
        <w:jc w:val="left"/>
        <w:rPr>
          <w:rFonts w:asciiTheme="minorHAnsi" w:hAnsiTheme="minorHAnsi" w:cstheme="minorHAnsi"/>
          <w:b/>
          <w:bCs/>
          <w:kern w:val="32"/>
          <w:szCs w:val="20"/>
        </w:rPr>
      </w:pPr>
    </w:p>
    <w:sectPr w:rsidR="00EE21E2" w:rsidRPr="00D24F20"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45814" w14:textId="77777777" w:rsidR="00D87CB6" w:rsidRDefault="00D87CB6" w:rsidP="0060039F">
      <w:pPr>
        <w:pStyle w:val="Encabezado"/>
      </w:pPr>
      <w:r>
        <w:separator/>
      </w:r>
    </w:p>
  </w:endnote>
  <w:endnote w:type="continuationSeparator" w:id="0">
    <w:p w14:paraId="46B82595" w14:textId="77777777" w:rsidR="00D87CB6" w:rsidRDefault="00D87CB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BD6D72" w14:paraId="6773E77F" w14:textId="77777777" w:rsidTr="00EF0432">
      <w:tc>
        <w:tcPr>
          <w:tcW w:w="3465" w:type="dxa"/>
        </w:tcPr>
        <w:p w14:paraId="6773E77C" w14:textId="77777777" w:rsidR="00BD6D72" w:rsidRPr="00CD783E" w:rsidRDefault="00D87CB6" w:rsidP="00EF0432">
          <w:pPr>
            <w:pStyle w:val="Piedepgina"/>
            <w:spacing w:before="40" w:after="20" w:line="240" w:lineRule="auto"/>
            <w:rPr>
              <w:rFonts w:asciiTheme="minorHAnsi" w:hAnsiTheme="minorHAnsi" w:cs="Arial"/>
              <w:sz w:val="16"/>
              <w:szCs w:val="16"/>
            </w:rPr>
          </w:pPr>
          <w:r>
            <w:rPr>
              <w:rFonts w:ascii="Calibri" w:hAnsi="Calibri"/>
              <w:noProof/>
            </w:rPr>
            <w:pict w14:anchorId="6773E787">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6773E788" w14:textId="77777777" w:rsidR="00BD6D72" w:rsidRPr="00CD783E" w:rsidRDefault="00BD6D7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773E789" w14:textId="77777777" w:rsidR="00BD6D72" w:rsidRPr="0070527F" w:rsidRDefault="00BD6D72"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BD6D72" w:rsidRPr="00CD783E">
            <w:rPr>
              <w:rFonts w:asciiTheme="minorHAnsi" w:hAnsiTheme="minorHAnsi" w:cs="Arial"/>
              <w:sz w:val="16"/>
              <w:szCs w:val="16"/>
            </w:rPr>
            <w:t>Uso Interno</w:t>
          </w:r>
        </w:p>
      </w:tc>
      <w:tc>
        <w:tcPr>
          <w:tcW w:w="3466" w:type="dxa"/>
        </w:tcPr>
        <w:p w14:paraId="6773E77D" w14:textId="77777777" w:rsidR="00BD6D72" w:rsidRPr="00BE4042" w:rsidRDefault="00BD6D72" w:rsidP="00EF0432">
          <w:pPr>
            <w:pStyle w:val="Piedepgina"/>
            <w:spacing w:before="40" w:after="20" w:line="240" w:lineRule="auto"/>
            <w:jc w:val="center"/>
            <w:rPr>
              <w:rFonts w:cs="Arial"/>
              <w:sz w:val="16"/>
              <w:szCs w:val="16"/>
            </w:rPr>
          </w:pPr>
        </w:p>
      </w:tc>
      <w:tc>
        <w:tcPr>
          <w:tcW w:w="3466" w:type="dxa"/>
        </w:tcPr>
        <w:p w14:paraId="6773E77E" w14:textId="77777777" w:rsidR="00BD6D72" w:rsidRPr="00CD783E" w:rsidRDefault="00BD6D72"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BD6D72" w:rsidRPr="00D566C8" w14:paraId="6773E783" w14:textId="77777777" w:rsidTr="00EF0432">
      <w:tc>
        <w:tcPr>
          <w:tcW w:w="3465" w:type="dxa"/>
        </w:tcPr>
        <w:p w14:paraId="6773E780" w14:textId="77777777" w:rsidR="00BD6D72" w:rsidRPr="00BE4042" w:rsidRDefault="00BD6D72" w:rsidP="00EF0432">
          <w:pPr>
            <w:pStyle w:val="Piedepgina"/>
            <w:spacing w:before="40" w:after="20" w:line="240" w:lineRule="auto"/>
            <w:rPr>
              <w:rFonts w:cs="Arial"/>
              <w:sz w:val="16"/>
              <w:szCs w:val="16"/>
            </w:rPr>
          </w:pPr>
        </w:p>
      </w:tc>
      <w:tc>
        <w:tcPr>
          <w:tcW w:w="3466" w:type="dxa"/>
        </w:tcPr>
        <w:p w14:paraId="6773E781" w14:textId="77777777" w:rsidR="00BD6D72" w:rsidRDefault="00BD6D72" w:rsidP="00EF0432">
          <w:pPr>
            <w:pStyle w:val="Piedepgina"/>
            <w:spacing w:before="40" w:after="20" w:line="240" w:lineRule="auto"/>
            <w:jc w:val="center"/>
          </w:pPr>
        </w:p>
      </w:tc>
      <w:tc>
        <w:tcPr>
          <w:tcW w:w="3466" w:type="dxa"/>
        </w:tcPr>
        <w:p w14:paraId="6773E782" w14:textId="77777777" w:rsidR="00BD6D72" w:rsidRPr="00D566C8" w:rsidRDefault="00BD6D72" w:rsidP="00EF0432">
          <w:pPr>
            <w:pStyle w:val="Piedepgina"/>
            <w:spacing w:before="40" w:after="20" w:line="240" w:lineRule="auto"/>
            <w:jc w:val="right"/>
            <w:rPr>
              <w:rFonts w:cs="Arial"/>
              <w:sz w:val="18"/>
              <w:szCs w:val="16"/>
            </w:rPr>
          </w:pPr>
        </w:p>
      </w:tc>
    </w:tr>
  </w:tbl>
  <w:p w14:paraId="6773E784" w14:textId="77777777" w:rsidR="00BD6D72" w:rsidRPr="00A65C57" w:rsidRDefault="00BD6D72"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D7DA0" w14:textId="77777777" w:rsidR="00D87CB6" w:rsidRDefault="00D87CB6" w:rsidP="0060039F">
      <w:pPr>
        <w:pStyle w:val="Encabezado"/>
      </w:pPr>
      <w:r>
        <w:separator/>
      </w:r>
    </w:p>
  </w:footnote>
  <w:footnote w:type="continuationSeparator" w:id="0">
    <w:p w14:paraId="7D082929" w14:textId="77777777" w:rsidR="00D87CB6" w:rsidRDefault="00D87CB6"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3E757" w14:textId="77777777" w:rsidR="00BD6D72" w:rsidRPr="005B608B" w:rsidRDefault="00BD6D72"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BD6D72" w:rsidRPr="00780E31" w14:paraId="6773E75F" w14:textId="77777777" w:rsidTr="002601F7">
      <w:trPr>
        <w:trHeight w:val="158"/>
        <w:jc w:val="center"/>
      </w:trPr>
      <w:tc>
        <w:tcPr>
          <w:tcW w:w="2970" w:type="dxa"/>
          <w:vMerge w:val="restart"/>
          <w:tcBorders>
            <w:right w:val="single" w:sz="4" w:space="0" w:color="auto"/>
          </w:tcBorders>
          <w:vAlign w:val="center"/>
        </w:tcPr>
        <w:p w14:paraId="6773E758" w14:textId="77777777" w:rsidR="00BD6D72" w:rsidRPr="00780E31" w:rsidRDefault="00BD6D72" w:rsidP="007E79AD">
          <w:pPr>
            <w:jc w:val="center"/>
            <w:rPr>
              <w:rFonts w:cs="Arial"/>
              <w:noProof/>
            </w:rPr>
          </w:pPr>
          <w:r>
            <w:rPr>
              <w:rFonts w:ascii="Times New Roman" w:hAnsi="Times New Roman"/>
              <w:noProof/>
              <w:sz w:val="24"/>
              <w:lang w:val="es-MX" w:eastAsia="es-MX"/>
            </w:rPr>
            <w:drawing>
              <wp:anchor distT="0" distB="0" distL="114300" distR="114300" simplePos="0" relativeHeight="251659264" behindDoc="1" locked="0" layoutInCell="1" allowOverlap="1" wp14:anchorId="6773E785" wp14:editId="3C98B831">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14:sizeRelH relativeFrom="page">
                  <wp14:pctWidth>0</wp14:pctWidth>
                </wp14:sizeRelH>
                <wp14:sizeRelV relativeFrom="page">
                  <wp14:pctHeight>0</wp14:pctHeight>
                </wp14:sizeRelV>
              </wp:anchor>
            </w:drawing>
          </w:r>
        </w:p>
      </w:tc>
      <w:tc>
        <w:tcPr>
          <w:tcW w:w="5528" w:type="dxa"/>
          <w:vMerge w:val="restart"/>
          <w:vAlign w:val="center"/>
        </w:tcPr>
        <w:p w14:paraId="6773E759" w14:textId="77777777" w:rsidR="00BD6D72" w:rsidRPr="00BE4042" w:rsidRDefault="00BD6D72"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773E75A" w14:textId="77777777" w:rsidR="00BD6D72" w:rsidRPr="00BE4042" w:rsidRDefault="00BD6D72"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6773E75B" w14:textId="77777777" w:rsidR="00BD6D72" w:rsidRDefault="00BD6D72"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6773E75C" w14:textId="77777777" w:rsidR="00BD6D72" w:rsidRPr="00BE4042" w:rsidRDefault="00BD6D72"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6773E75D" w14:textId="77777777" w:rsidR="00BD6D72" w:rsidRPr="005E5122" w:rsidRDefault="00BD6D72"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773E75E" w14:textId="7DB5506B" w:rsidR="00BD6D72" w:rsidRPr="005B1C5D" w:rsidRDefault="00BD6D72"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46114">
            <w:rPr>
              <w:rStyle w:val="Nmerodepgina"/>
              <w:rFonts w:ascii="Calibri" w:hAnsi="Calibri" w:cs="Arial"/>
              <w:caps/>
              <w:noProof/>
              <w:sz w:val="16"/>
              <w:szCs w:val="16"/>
            </w:rPr>
            <w:t>2</w:t>
          </w:r>
          <w:r w:rsidRPr="00527841">
            <w:rPr>
              <w:rStyle w:val="Nmerodepgina"/>
              <w:rFonts w:ascii="Calibri" w:hAnsi="Calibri" w:cs="Arial"/>
              <w:caps/>
              <w:noProof/>
              <w:sz w:val="16"/>
              <w:szCs w:val="16"/>
            </w:rPr>
            <w:fldChar w:fldCharType="end"/>
          </w:r>
          <w:r w:rsidRPr="005B1C5D">
            <w:rPr>
              <w:rStyle w:val="Nmerodepgina"/>
              <w:rFonts w:ascii="Calibri" w:hAnsi="Calibri" w:cs="Arial"/>
              <w:caps/>
              <w:color w:val="0000FF"/>
              <w:sz w:val="16"/>
              <w:szCs w:val="16"/>
            </w:rPr>
            <w:t xml:space="preserve"> </w:t>
          </w:r>
          <w:r w:rsidRPr="005B1C5D">
            <w:rPr>
              <w:rStyle w:val="Nmerodepgina"/>
              <w:rFonts w:ascii="Calibri" w:hAnsi="Calibri" w:cs="Arial"/>
              <w:caps/>
              <w:sz w:val="16"/>
              <w:szCs w:val="16"/>
            </w:rPr>
            <w:t>de</w:t>
          </w:r>
          <w:r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46114">
            <w:rPr>
              <w:rStyle w:val="Nmerodepgina"/>
              <w:rFonts w:ascii="Calibri" w:hAnsi="Calibri" w:cs="Arial"/>
              <w:noProof/>
              <w:sz w:val="16"/>
              <w:szCs w:val="16"/>
            </w:rPr>
            <w:t>11</w:t>
          </w:r>
          <w:r w:rsidRPr="00F84F27">
            <w:rPr>
              <w:rStyle w:val="Nmerodepgina"/>
              <w:rFonts w:ascii="Calibri" w:hAnsi="Calibri" w:cs="Arial"/>
              <w:sz w:val="16"/>
              <w:szCs w:val="16"/>
            </w:rPr>
            <w:fldChar w:fldCharType="end"/>
          </w:r>
        </w:p>
      </w:tc>
    </w:tr>
    <w:tr w:rsidR="00BD6D72" w:rsidRPr="00780E31" w14:paraId="6773E764" w14:textId="77777777" w:rsidTr="002601F7">
      <w:trPr>
        <w:trHeight w:val="161"/>
        <w:jc w:val="center"/>
      </w:trPr>
      <w:tc>
        <w:tcPr>
          <w:tcW w:w="2970" w:type="dxa"/>
          <w:vMerge/>
          <w:tcBorders>
            <w:right w:val="single" w:sz="4" w:space="0" w:color="auto"/>
          </w:tcBorders>
          <w:vAlign w:val="center"/>
        </w:tcPr>
        <w:p w14:paraId="6773E760" w14:textId="77777777" w:rsidR="00BD6D72" w:rsidRPr="00780E31" w:rsidRDefault="00BD6D72" w:rsidP="007E79AD">
          <w:pPr>
            <w:rPr>
              <w:rFonts w:cs="Arial"/>
              <w:lang w:val="en-US"/>
            </w:rPr>
          </w:pPr>
        </w:p>
      </w:tc>
      <w:tc>
        <w:tcPr>
          <w:tcW w:w="5528" w:type="dxa"/>
          <w:vMerge/>
          <w:vAlign w:val="center"/>
        </w:tcPr>
        <w:p w14:paraId="6773E761" w14:textId="77777777" w:rsidR="00BD6D72" w:rsidRPr="00BE4042" w:rsidRDefault="00BD6D72" w:rsidP="007E79AD">
          <w:pPr>
            <w:rPr>
              <w:rFonts w:ascii="Calibri" w:hAnsi="Calibri" w:cs="Arial"/>
              <w:b/>
              <w:sz w:val="22"/>
            </w:rPr>
          </w:pPr>
        </w:p>
      </w:tc>
      <w:tc>
        <w:tcPr>
          <w:tcW w:w="1277" w:type="dxa"/>
          <w:tcBorders>
            <w:top w:val="single" w:sz="4" w:space="0" w:color="auto"/>
            <w:bottom w:val="single" w:sz="4" w:space="0" w:color="auto"/>
          </w:tcBorders>
          <w:vAlign w:val="center"/>
        </w:tcPr>
        <w:p w14:paraId="6773E762" w14:textId="77777777" w:rsidR="00BD6D72" w:rsidRPr="005E5122" w:rsidRDefault="00BD6D72"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6773E763" w14:textId="77777777" w:rsidR="00BD6D72" w:rsidRPr="005B1C5D" w:rsidRDefault="00BD6D72"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BD6D72" w:rsidRPr="00780E31" w14:paraId="6773E768" w14:textId="77777777" w:rsidTr="002601F7">
      <w:trPr>
        <w:trHeight w:val="131"/>
        <w:jc w:val="center"/>
      </w:trPr>
      <w:tc>
        <w:tcPr>
          <w:tcW w:w="2970" w:type="dxa"/>
          <w:vMerge/>
          <w:tcBorders>
            <w:right w:val="single" w:sz="4" w:space="0" w:color="auto"/>
          </w:tcBorders>
          <w:vAlign w:val="center"/>
        </w:tcPr>
        <w:p w14:paraId="6773E765" w14:textId="77777777" w:rsidR="00BD6D72" w:rsidRPr="00780E31" w:rsidRDefault="00BD6D72" w:rsidP="007E79AD">
          <w:pPr>
            <w:rPr>
              <w:rFonts w:cs="Arial"/>
              <w:lang w:val="en-US"/>
            </w:rPr>
          </w:pPr>
        </w:p>
      </w:tc>
      <w:tc>
        <w:tcPr>
          <w:tcW w:w="5528" w:type="dxa"/>
          <w:vMerge/>
          <w:vAlign w:val="center"/>
        </w:tcPr>
        <w:p w14:paraId="6773E766" w14:textId="77777777" w:rsidR="00BD6D72" w:rsidRPr="00BE4042" w:rsidRDefault="00BD6D72" w:rsidP="007E79AD">
          <w:pPr>
            <w:rPr>
              <w:rFonts w:ascii="Calibri" w:hAnsi="Calibri" w:cs="Arial"/>
              <w:b/>
              <w:sz w:val="22"/>
            </w:rPr>
          </w:pPr>
        </w:p>
      </w:tc>
      <w:tc>
        <w:tcPr>
          <w:tcW w:w="2595" w:type="dxa"/>
          <w:gridSpan w:val="2"/>
          <w:tcBorders>
            <w:top w:val="single" w:sz="4" w:space="0" w:color="auto"/>
          </w:tcBorders>
          <w:vAlign w:val="center"/>
        </w:tcPr>
        <w:p w14:paraId="6773E767" w14:textId="77777777" w:rsidR="00BD6D72" w:rsidRPr="00F879E4" w:rsidRDefault="00BD6D72"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BD6D72" w:rsidRPr="00780E31" w14:paraId="6773E76D" w14:textId="77777777" w:rsidTr="002601F7">
      <w:trPr>
        <w:trHeight w:val="131"/>
        <w:jc w:val="center"/>
      </w:trPr>
      <w:tc>
        <w:tcPr>
          <w:tcW w:w="2970" w:type="dxa"/>
          <w:vMerge/>
          <w:tcBorders>
            <w:right w:val="single" w:sz="4" w:space="0" w:color="auto"/>
          </w:tcBorders>
          <w:vAlign w:val="center"/>
        </w:tcPr>
        <w:p w14:paraId="6773E769" w14:textId="77777777" w:rsidR="00BD6D72" w:rsidRPr="00780E31" w:rsidRDefault="00BD6D72" w:rsidP="007E79AD">
          <w:pPr>
            <w:rPr>
              <w:rFonts w:cs="Arial"/>
              <w:lang w:val="en-US"/>
            </w:rPr>
          </w:pPr>
        </w:p>
      </w:tc>
      <w:tc>
        <w:tcPr>
          <w:tcW w:w="5528" w:type="dxa"/>
          <w:vMerge/>
          <w:vAlign w:val="center"/>
        </w:tcPr>
        <w:p w14:paraId="6773E76A" w14:textId="77777777" w:rsidR="00BD6D72" w:rsidRPr="00BE4042" w:rsidRDefault="00BD6D72" w:rsidP="007E79AD">
          <w:pPr>
            <w:rPr>
              <w:rFonts w:ascii="Calibri" w:hAnsi="Calibri" w:cs="Arial"/>
              <w:b/>
              <w:sz w:val="22"/>
            </w:rPr>
          </w:pPr>
        </w:p>
      </w:tc>
      <w:tc>
        <w:tcPr>
          <w:tcW w:w="1277" w:type="dxa"/>
          <w:tcBorders>
            <w:top w:val="single" w:sz="4" w:space="0" w:color="auto"/>
          </w:tcBorders>
          <w:vAlign w:val="center"/>
        </w:tcPr>
        <w:p w14:paraId="6773E76B" w14:textId="77777777" w:rsidR="00BD6D72" w:rsidRPr="005E5122" w:rsidRDefault="00BD6D72"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6773E76C" w14:textId="77777777" w:rsidR="00BD6D72" w:rsidRPr="005B1C5D" w:rsidRDefault="00BD6D72"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BD6D72" w:rsidRPr="00780E31" w14:paraId="6773E772" w14:textId="77777777" w:rsidTr="002601F7">
      <w:trPr>
        <w:trHeight w:val="56"/>
        <w:jc w:val="center"/>
      </w:trPr>
      <w:tc>
        <w:tcPr>
          <w:tcW w:w="2970" w:type="dxa"/>
          <w:vMerge/>
          <w:tcBorders>
            <w:right w:val="single" w:sz="4" w:space="0" w:color="auto"/>
          </w:tcBorders>
          <w:vAlign w:val="center"/>
        </w:tcPr>
        <w:p w14:paraId="6773E76E" w14:textId="77777777" w:rsidR="00BD6D72" w:rsidRPr="00780E31" w:rsidRDefault="00BD6D72" w:rsidP="007E79AD">
          <w:pPr>
            <w:rPr>
              <w:rFonts w:cs="Arial"/>
              <w:lang w:val="en-US"/>
            </w:rPr>
          </w:pPr>
        </w:p>
      </w:tc>
      <w:tc>
        <w:tcPr>
          <w:tcW w:w="5528" w:type="dxa"/>
          <w:vMerge/>
          <w:vAlign w:val="center"/>
        </w:tcPr>
        <w:p w14:paraId="6773E76F" w14:textId="77777777" w:rsidR="00BD6D72" w:rsidRPr="00BE4042" w:rsidRDefault="00BD6D72" w:rsidP="007E79AD">
          <w:pPr>
            <w:rPr>
              <w:rFonts w:ascii="Calibri" w:hAnsi="Calibri" w:cs="Arial"/>
              <w:b/>
              <w:sz w:val="22"/>
            </w:rPr>
          </w:pPr>
        </w:p>
      </w:tc>
      <w:tc>
        <w:tcPr>
          <w:tcW w:w="1277" w:type="dxa"/>
          <w:tcBorders>
            <w:top w:val="single" w:sz="4" w:space="0" w:color="auto"/>
          </w:tcBorders>
          <w:vAlign w:val="center"/>
        </w:tcPr>
        <w:p w14:paraId="6773E770" w14:textId="77777777" w:rsidR="00BD6D72" w:rsidRPr="001F75F8" w:rsidRDefault="00BD6D72"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6773E771" w14:textId="77777777" w:rsidR="00BD6D72" w:rsidRPr="001F75F8" w:rsidRDefault="00BD6D72"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BD6D72" w:rsidRPr="00780E31" w14:paraId="6773E776" w14:textId="77777777" w:rsidTr="002601F7">
      <w:trPr>
        <w:trHeight w:val="335"/>
        <w:jc w:val="center"/>
      </w:trPr>
      <w:tc>
        <w:tcPr>
          <w:tcW w:w="2970" w:type="dxa"/>
          <w:vMerge/>
          <w:tcBorders>
            <w:right w:val="single" w:sz="4" w:space="0" w:color="auto"/>
          </w:tcBorders>
          <w:vAlign w:val="center"/>
        </w:tcPr>
        <w:p w14:paraId="6773E773" w14:textId="77777777" w:rsidR="00BD6D72" w:rsidRPr="009A1678" w:rsidRDefault="00BD6D72" w:rsidP="007E79AD">
          <w:pPr>
            <w:rPr>
              <w:rFonts w:cs="Arial"/>
            </w:rPr>
          </w:pPr>
        </w:p>
      </w:tc>
      <w:tc>
        <w:tcPr>
          <w:tcW w:w="5528" w:type="dxa"/>
          <w:vAlign w:val="center"/>
        </w:tcPr>
        <w:p w14:paraId="6773E774" w14:textId="77777777" w:rsidR="00BD6D72" w:rsidRPr="006E716C" w:rsidRDefault="00BD6D72"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6773E775" w14:textId="77777777" w:rsidR="00BD6D72" w:rsidRPr="006E716C" w:rsidRDefault="00BD6D72"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BD6D72" w:rsidRPr="00780E31" w14:paraId="6773E77A" w14:textId="77777777" w:rsidTr="002601F7">
      <w:trPr>
        <w:trHeight w:val="335"/>
        <w:jc w:val="center"/>
      </w:trPr>
      <w:tc>
        <w:tcPr>
          <w:tcW w:w="2970" w:type="dxa"/>
          <w:vMerge/>
          <w:tcBorders>
            <w:right w:val="single" w:sz="4" w:space="0" w:color="auto"/>
          </w:tcBorders>
          <w:vAlign w:val="center"/>
        </w:tcPr>
        <w:p w14:paraId="6773E777" w14:textId="77777777" w:rsidR="00BD6D72" w:rsidRPr="009A1678" w:rsidRDefault="00BD6D72" w:rsidP="007E79AD">
          <w:pPr>
            <w:rPr>
              <w:rFonts w:cs="Arial"/>
            </w:rPr>
          </w:pPr>
        </w:p>
      </w:tc>
      <w:tc>
        <w:tcPr>
          <w:tcW w:w="5528" w:type="dxa"/>
          <w:vAlign w:val="center"/>
        </w:tcPr>
        <w:p w14:paraId="6773E778" w14:textId="19B3305E" w:rsidR="00BD6D72" w:rsidRPr="008C79DB" w:rsidRDefault="001F42AC" w:rsidP="008C79DB">
          <w:pPr>
            <w:spacing w:before="0" w:after="0" w:line="240" w:lineRule="auto"/>
            <w:ind w:right="57"/>
            <w:rPr>
              <w:rFonts w:ascii="Calibri" w:hAnsi="Calibri" w:cs="Arial"/>
              <w:sz w:val="16"/>
              <w:szCs w:val="16"/>
            </w:rPr>
          </w:pPr>
          <w:r>
            <w:rPr>
              <w:rFonts w:ascii="Calibri" w:hAnsi="Calibri" w:cs="Arial"/>
              <w:sz w:val="16"/>
              <w:szCs w:val="16"/>
            </w:rPr>
            <w:t xml:space="preserve">2015 - </w:t>
          </w:r>
          <w:r w:rsidR="00BD6D72">
            <w:rPr>
              <w:rFonts w:ascii="Calibri" w:hAnsi="Calibri" w:cs="Arial"/>
              <w:sz w:val="16"/>
              <w:szCs w:val="16"/>
            </w:rPr>
            <w:t>Obtener Municipios</w:t>
          </w:r>
        </w:p>
      </w:tc>
      <w:tc>
        <w:tcPr>
          <w:tcW w:w="2595" w:type="dxa"/>
          <w:gridSpan w:val="2"/>
          <w:vMerge/>
          <w:vAlign w:val="center"/>
        </w:tcPr>
        <w:p w14:paraId="6773E779" w14:textId="77777777" w:rsidR="00BD6D72" w:rsidRPr="006E716C" w:rsidRDefault="00BD6D72" w:rsidP="007E79AD">
          <w:pPr>
            <w:spacing w:before="0" w:after="0" w:line="240" w:lineRule="auto"/>
            <w:ind w:right="57"/>
            <w:jc w:val="center"/>
            <w:rPr>
              <w:rFonts w:ascii="Calibri" w:hAnsi="Calibri" w:cs="Arial"/>
              <w:sz w:val="16"/>
              <w:szCs w:val="16"/>
            </w:rPr>
          </w:pPr>
        </w:p>
      </w:tc>
    </w:tr>
  </w:tbl>
  <w:p w14:paraId="6773E77B" w14:textId="77777777" w:rsidR="00BD6D72" w:rsidRPr="00C1246F" w:rsidRDefault="00BD6D72"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2684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BC1129"/>
    <w:multiLevelType w:val="hybridMultilevel"/>
    <w:tmpl w:val="2334E0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1094388"/>
    <w:multiLevelType w:val="hybridMultilevel"/>
    <w:tmpl w:val="E15AFCBE"/>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
    <w:nsid w:val="199814DF"/>
    <w:multiLevelType w:val="hybridMultilevel"/>
    <w:tmpl w:val="CA4AF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B4230B"/>
    <w:multiLevelType w:val="hybridMultilevel"/>
    <w:tmpl w:val="45506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FCB6B3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996F68"/>
    <w:multiLevelType w:val="hybridMultilevel"/>
    <w:tmpl w:val="6436E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4C3AE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F0B7A"/>
    <w:multiLevelType w:val="hybridMultilevel"/>
    <w:tmpl w:val="826870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C70523"/>
    <w:multiLevelType w:val="hybridMultilevel"/>
    <w:tmpl w:val="89946A48"/>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3FA370C"/>
    <w:multiLevelType w:val="hybridMultilevel"/>
    <w:tmpl w:val="EE6C4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2AE4ACE"/>
    <w:multiLevelType w:val="hybridMultilevel"/>
    <w:tmpl w:val="119256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B8A33F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8630F1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3A57E9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68301B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5D23DAC"/>
    <w:multiLevelType w:val="hybridMultilevel"/>
    <w:tmpl w:val="7564F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60566CC"/>
    <w:multiLevelType w:val="hybridMultilevel"/>
    <w:tmpl w:val="E61EB3CE"/>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6197926"/>
    <w:multiLevelType w:val="hybridMultilevel"/>
    <w:tmpl w:val="0B82F0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AF13458"/>
    <w:multiLevelType w:val="hybridMultilevel"/>
    <w:tmpl w:val="8B4A2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D30F6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12"/>
  </w:num>
  <w:num w:numId="4">
    <w:abstractNumId w:val="30"/>
  </w:num>
  <w:num w:numId="5">
    <w:abstractNumId w:val="5"/>
  </w:num>
  <w:num w:numId="6">
    <w:abstractNumId w:val="26"/>
  </w:num>
  <w:num w:numId="7">
    <w:abstractNumId w:val="23"/>
  </w:num>
  <w:num w:numId="8">
    <w:abstractNumId w:val="3"/>
  </w:num>
  <w:num w:numId="9">
    <w:abstractNumId w:val="33"/>
  </w:num>
  <w:num w:numId="10">
    <w:abstractNumId w:val="29"/>
  </w:num>
  <w:num w:numId="11">
    <w:abstractNumId w:val="36"/>
  </w:num>
  <w:num w:numId="12">
    <w:abstractNumId w:val="7"/>
  </w:num>
  <w:num w:numId="13">
    <w:abstractNumId w:val="15"/>
  </w:num>
  <w:num w:numId="14">
    <w:abstractNumId w:val="17"/>
  </w:num>
  <w:num w:numId="15">
    <w:abstractNumId w:val="9"/>
  </w:num>
  <w:num w:numId="16">
    <w:abstractNumId w:val="20"/>
  </w:num>
  <w:num w:numId="17">
    <w:abstractNumId w:val="24"/>
  </w:num>
  <w:num w:numId="18">
    <w:abstractNumId w:val="10"/>
  </w:num>
  <w:num w:numId="19">
    <w:abstractNumId w:val="32"/>
  </w:num>
  <w:num w:numId="20">
    <w:abstractNumId w:val="2"/>
  </w:num>
  <w:num w:numId="21">
    <w:abstractNumId w:val="30"/>
  </w:num>
  <w:num w:numId="22">
    <w:abstractNumId w:val="22"/>
  </w:num>
  <w:num w:numId="23">
    <w:abstractNumId w:val="30"/>
  </w:num>
  <w:num w:numId="24">
    <w:abstractNumId w:val="30"/>
  </w:num>
  <w:num w:numId="25">
    <w:abstractNumId w:val="30"/>
  </w:num>
  <w:num w:numId="26">
    <w:abstractNumId w:val="13"/>
  </w:num>
  <w:num w:numId="27">
    <w:abstractNumId w:val="1"/>
  </w:num>
  <w:num w:numId="28">
    <w:abstractNumId w:val="8"/>
  </w:num>
  <w:num w:numId="29">
    <w:abstractNumId w:val="34"/>
  </w:num>
  <w:num w:numId="30">
    <w:abstractNumId w:val="21"/>
  </w:num>
  <w:num w:numId="31">
    <w:abstractNumId w:val="18"/>
  </w:num>
  <w:num w:numId="32">
    <w:abstractNumId w:val="0"/>
  </w:num>
  <w:num w:numId="33">
    <w:abstractNumId w:val="14"/>
  </w:num>
  <w:num w:numId="34">
    <w:abstractNumId w:val="11"/>
  </w:num>
  <w:num w:numId="35">
    <w:abstractNumId w:val="35"/>
  </w:num>
  <w:num w:numId="36">
    <w:abstractNumId w:val="27"/>
  </w:num>
  <w:num w:numId="37">
    <w:abstractNumId w:val="6"/>
  </w:num>
  <w:num w:numId="38">
    <w:abstractNumId w:val="31"/>
  </w:num>
  <w:num w:numId="39">
    <w:abstractNumId w:val="19"/>
  </w:num>
  <w:num w:numId="40">
    <w:abstractNumId w:val="16"/>
  </w:num>
  <w:num w:numId="4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11964"/>
    <w:rsid w:val="00013026"/>
    <w:rsid w:val="00017CCD"/>
    <w:rsid w:val="00020FC1"/>
    <w:rsid w:val="00026A1B"/>
    <w:rsid w:val="00031442"/>
    <w:rsid w:val="000423E5"/>
    <w:rsid w:val="00045FD0"/>
    <w:rsid w:val="000460DB"/>
    <w:rsid w:val="000502C4"/>
    <w:rsid w:val="000533DD"/>
    <w:rsid w:val="00055252"/>
    <w:rsid w:val="0005593E"/>
    <w:rsid w:val="0005765E"/>
    <w:rsid w:val="00062E69"/>
    <w:rsid w:val="0006513F"/>
    <w:rsid w:val="000656AA"/>
    <w:rsid w:val="0006628B"/>
    <w:rsid w:val="000714A0"/>
    <w:rsid w:val="00081DB3"/>
    <w:rsid w:val="0008296C"/>
    <w:rsid w:val="00083E4D"/>
    <w:rsid w:val="00091BF2"/>
    <w:rsid w:val="00092227"/>
    <w:rsid w:val="00095BF0"/>
    <w:rsid w:val="00096075"/>
    <w:rsid w:val="000A53E0"/>
    <w:rsid w:val="000A7156"/>
    <w:rsid w:val="000B42EF"/>
    <w:rsid w:val="000B5B46"/>
    <w:rsid w:val="000B6C40"/>
    <w:rsid w:val="000C66D4"/>
    <w:rsid w:val="000C6DB4"/>
    <w:rsid w:val="000C71F2"/>
    <w:rsid w:val="000C782E"/>
    <w:rsid w:val="000D26DC"/>
    <w:rsid w:val="000D504A"/>
    <w:rsid w:val="000D50F3"/>
    <w:rsid w:val="000D5320"/>
    <w:rsid w:val="000E0ACB"/>
    <w:rsid w:val="000E6097"/>
    <w:rsid w:val="000F006A"/>
    <w:rsid w:val="000F10EB"/>
    <w:rsid w:val="000F620A"/>
    <w:rsid w:val="000F6409"/>
    <w:rsid w:val="00107BF1"/>
    <w:rsid w:val="00107D6A"/>
    <w:rsid w:val="00111E01"/>
    <w:rsid w:val="001136F5"/>
    <w:rsid w:val="00114298"/>
    <w:rsid w:val="001143D6"/>
    <w:rsid w:val="00114425"/>
    <w:rsid w:val="001146E5"/>
    <w:rsid w:val="0011525F"/>
    <w:rsid w:val="001231B5"/>
    <w:rsid w:val="00126521"/>
    <w:rsid w:val="001344B3"/>
    <w:rsid w:val="00135D7A"/>
    <w:rsid w:val="00137147"/>
    <w:rsid w:val="00137E51"/>
    <w:rsid w:val="0014520C"/>
    <w:rsid w:val="00146005"/>
    <w:rsid w:val="00150F5F"/>
    <w:rsid w:val="00152F19"/>
    <w:rsid w:val="001531E7"/>
    <w:rsid w:val="00161E27"/>
    <w:rsid w:val="00172DFB"/>
    <w:rsid w:val="0017370A"/>
    <w:rsid w:val="0018098D"/>
    <w:rsid w:val="0018145C"/>
    <w:rsid w:val="00181958"/>
    <w:rsid w:val="00183365"/>
    <w:rsid w:val="001833CB"/>
    <w:rsid w:val="00184C17"/>
    <w:rsid w:val="00185AF6"/>
    <w:rsid w:val="00186444"/>
    <w:rsid w:val="00194D3A"/>
    <w:rsid w:val="0019754D"/>
    <w:rsid w:val="001A0E13"/>
    <w:rsid w:val="001A27C9"/>
    <w:rsid w:val="001A5ED2"/>
    <w:rsid w:val="001A79CE"/>
    <w:rsid w:val="001C0850"/>
    <w:rsid w:val="001D27BB"/>
    <w:rsid w:val="001E67D0"/>
    <w:rsid w:val="001E7AD9"/>
    <w:rsid w:val="001F2B47"/>
    <w:rsid w:val="001F3866"/>
    <w:rsid w:val="001F42AC"/>
    <w:rsid w:val="001F72AE"/>
    <w:rsid w:val="00205A73"/>
    <w:rsid w:val="002132A7"/>
    <w:rsid w:val="00214DAF"/>
    <w:rsid w:val="00217345"/>
    <w:rsid w:val="002209EC"/>
    <w:rsid w:val="00221BAE"/>
    <w:rsid w:val="00227018"/>
    <w:rsid w:val="00232A4D"/>
    <w:rsid w:val="00233257"/>
    <w:rsid w:val="00235D34"/>
    <w:rsid w:val="00236276"/>
    <w:rsid w:val="002374CD"/>
    <w:rsid w:val="002376EB"/>
    <w:rsid w:val="00244615"/>
    <w:rsid w:val="002448B8"/>
    <w:rsid w:val="00250900"/>
    <w:rsid w:val="002521BF"/>
    <w:rsid w:val="002523F8"/>
    <w:rsid w:val="002556A0"/>
    <w:rsid w:val="00257AE6"/>
    <w:rsid w:val="002601F7"/>
    <w:rsid w:val="00261187"/>
    <w:rsid w:val="00270F64"/>
    <w:rsid w:val="002761C5"/>
    <w:rsid w:val="002767F4"/>
    <w:rsid w:val="00277861"/>
    <w:rsid w:val="00281D2B"/>
    <w:rsid w:val="0028225A"/>
    <w:rsid w:val="00282968"/>
    <w:rsid w:val="002839E8"/>
    <w:rsid w:val="0028456A"/>
    <w:rsid w:val="00284C6E"/>
    <w:rsid w:val="002876EF"/>
    <w:rsid w:val="00294FB8"/>
    <w:rsid w:val="00296270"/>
    <w:rsid w:val="00296856"/>
    <w:rsid w:val="002A2C2B"/>
    <w:rsid w:val="002A3CC5"/>
    <w:rsid w:val="002A6F7D"/>
    <w:rsid w:val="002B2E26"/>
    <w:rsid w:val="002C3175"/>
    <w:rsid w:val="002C69DF"/>
    <w:rsid w:val="002C7CF3"/>
    <w:rsid w:val="002C7EE0"/>
    <w:rsid w:val="002E1637"/>
    <w:rsid w:val="002E334C"/>
    <w:rsid w:val="002E47D3"/>
    <w:rsid w:val="002F4921"/>
    <w:rsid w:val="00300249"/>
    <w:rsid w:val="00312B8C"/>
    <w:rsid w:val="00312F2A"/>
    <w:rsid w:val="00316C10"/>
    <w:rsid w:val="00320A99"/>
    <w:rsid w:val="003222E8"/>
    <w:rsid w:val="00324D2F"/>
    <w:rsid w:val="00327C75"/>
    <w:rsid w:val="0033157C"/>
    <w:rsid w:val="0033216F"/>
    <w:rsid w:val="00333C00"/>
    <w:rsid w:val="0034123A"/>
    <w:rsid w:val="0034240E"/>
    <w:rsid w:val="003430F3"/>
    <w:rsid w:val="0034632A"/>
    <w:rsid w:val="00353F93"/>
    <w:rsid w:val="00354D2B"/>
    <w:rsid w:val="0036306D"/>
    <w:rsid w:val="00365268"/>
    <w:rsid w:val="00365639"/>
    <w:rsid w:val="00366ECE"/>
    <w:rsid w:val="00367497"/>
    <w:rsid w:val="00372469"/>
    <w:rsid w:val="0037328C"/>
    <w:rsid w:val="00375714"/>
    <w:rsid w:val="003761EC"/>
    <w:rsid w:val="003763E4"/>
    <w:rsid w:val="0037689B"/>
    <w:rsid w:val="00387649"/>
    <w:rsid w:val="0039002E"/>
    <w:rsid w:val="00390DAE"/>
    <w:rsid w:val="0039617C"/>
    <w:rsid w:val="00396A2C"/>
    <w:rsid w:val="003A2D31"/>
    <w:rsid w:val="003A3856"/>
    <w:rsid w:val="003B0CF2"/>
    <w:rsid w:val="003B17C6"/>
    <w:rsid w:val="003B5582"/>
    <w:rsid w:val="003C1C0B"/>
    <w:rsid w:val="003C71C2"/>
    <w:rsid w:val="003C7D3F"/>
    <w:rsid w:val="003D60E0"/>
    <w:rsid w:val="003E0108"/>
    <w:rsid w:val="003E3B20"/>
    <w:rsid w:val="003E502B"/>
    <w:rsid w:val="003F1F82"/>
    <w:rsid w:val="003F43A9"/>
    <w:rsid w:val="003F4D78"/>
    <w:rsid w:val="003F6C65"/>
    <w:rsid w:val="003F6D41"/>
    <w:rsid w:val="004038AD"/>
    <w:rsid w:val="00405922"/>
    <w:rsid w:val="00406BA3"/>
    <w:rsid w:val="00407B23"/>
    <w:rsid w:val="00413552"/>
    <w:rsid w:val="004165BA"/>
    <w:rsid w:val="00417B4E"/>
    <w:rsid w:val="004209CC"/>
    <w:rsid w:val="004224A2"/>
    <w:rsid w:val="00425283"/>
    <w:rsid w:val="0042561D"/>
    <w:rsid w:val="00425E17"/>
    <w:rsid w:val="0042676C"/>
    <w:rsid w:val="00427685"/>
    <w:rsid w:val="0043027B"/>
    <w:rsid w:val="00432221"/>
    <w:rsid w:val="00433285"/>
    <w:rsid w:val="00434BA6"/>
    <w:rsid w:val="004370D6"/>
    <w:rsid w:val="00445B96"/>
    <w:rsid w:val="00450BFE"/>
    <w:rsid w:val="00455180"/>
    <w:rsid w:val="00456246"/>
    <w:rsid w:val="004634A6"/>
    <w:rsid w:val="00463F12"/>
    <w:rsid w:val="00464067"/>
    <w:rsid w:val="004653B7"/>
    <w:rsid w:val="00471FF7"/>
    <w:rsid w:val="004842E8"/>
    <w:rsid w:val="00487C61"/>
    <w:rsid w:val="00492D8A"/>
    <w:rsid w:val="00493498"/>
    <w:rsid w:val="00494D58"/>
    <w:rsid w:val="00495D19"/>
    <w:rsid w:val="004A0BC0"/>
    <w:rsid w:val="004A0EA4"/>
    <w:rsid w:val="004A28CF"/>
    <w:rsid w:val="004A5B35"/>
    <w:rsid w:val="004B001E"/>
    <w:rsid w:val="004B14C6"/>
    <w:rsid w:val="004B385C"/>
    <w:rsid w:val="004B50AC"/>
    <w:rsid w:val="004C3BB9"/>
    <w:rsid w:val="004D4087"/>
    <w:rsid w:val="004D55F1"/>
    <w:rsid w:val="004D6458"/>
    <w:rsid w:val="004D7007"/>
    <w:rsid w:val="004E12D6"/>
    <w:rsid w:val="004E1FC5"/>
    <w:rsid w:val="004E727A"/>
    <w:rsid w:val="004E7A30"/>
    <w:rsid w:val="00500124"/>
    <w:rsid w:val="005004BE"/>
    <w:rsid w:val="0050303F"/>
    <w:rsid w:val="005030B9"/>
    <w:rsid w:val="00504259"/>
    <w:rsid w:val="0050438C"/>
    <w:rsid w:val="00505C20"/>
    <w:rsid w:val="00513A3E"/>
    <w:rsid w:val="00521067"/>
    <w:rsid w:val="00524C86"/>
    <w:rsid w:val="00527841"/>
    <w:rsid w:val="0053668C"/>
    <w:rsid w:val="00541751"/>
    <w:rsid w:val="00542DD4"/>
    <w:rsid w:val="00545878"/>
    <w:rsid w:val="0054616D"/>
    <w:rsid w:val="00554004"/>
    <w:rsid w:val="00554412"/>
    <w:rsid w:val="00556D02"/>
    <w:rsid w:val="0056227F"/>
    <w:rsid w:val="00562459"/>
    <w:rsid w:val="00562483"/>
    <w:rsid w:val="0057644B"/>
    <w:rsid w:val="00576A81"/>
    <w:rsid w:val="005815BD"/>
    <w:rsid w:val="00590320"/>
    <w:rsid w:val="00593424"/>
    <w:rsid w:val="005934B8"/>
    <w:rsid w:val="005961D4"/>
    <w:rsid w:val="00597FFA"/>
    <w:rsid w:val="005A0569"/>
    <w:rsid w:val="005A1960"/>
    <w:rsid w:val="005A1E43"/>
    <w:rsid w:val="005A3296"/>
    <w:rsid w:val="005A3796"/>
    <w:rsid w:val="005A6658"/>
    <w:rsid w:val="005A6A70"/>
    <w:rsid w:val="005B0987"/>
    <w:rsid w:val="005B1856"/>
    <w:rsid w:val="005B1C5D"/>
    <w:rsid w:val="005B4159"/>
    <w:rsid w:val="005B4649"/>
    <w:rsid w:val="005B608B"/>
    <w:rsid w:val="005B71B7"/>
    <w:rsid w:val="005C0C78"/>
    <w:rsid w:val="005C1076"/>
    <w:rsid w:val="005C1A05"/>
    <w:rsid w:val="005C2EB1"/>
    <w:rsid w:val="005C33A5"/>
    <w:rsid w:val="005C4D56"/>
    <w:rsid w:val="005C758D"/>
    <w:rsid w:val="005C7FD8"/>
    <w:rsid w:val="005D1E3F"/>
    <w:rsid w:val="005D2A51"/>
    <w:rsid w:val="005D2C36"/>
    <w:rsid w:val="005E115F"/>
    <w:rsid w:val="005E274A"/>
    <w:rsid w:val="005E5122"/>
    <w:rsid w:val="005E7511"/>
    <w:rsid w:val="005F35C7"/>
    <w:rsid w:val="005F4245"/>
    <w:rsid w:val="005F5D53"/>
    <w:rsid w:val="0060039F"/>
    <w:rsid w:val="00605526"/>
    <w:rsid w:val="00610483"/>
    <w:rsid w:val="006114FE"/>
    <w:rsid w:val="00615537"/>
    <w:rsid w:val="00622843"/>
    <w:rsid w:val="00626AB9"/>
    <w:rsid w:val="006304D1"/>
    <w:rsid w:val="00630864"/>
    <w:rsid w:val="00630A89"/>
    <w:rsid w:val="006323D2"/>
    <w:rsid w:val="00632BEA"/>
    <w:rsid w:val="00633661"/>
    <w:rsid w:val="00634522"/>
    <w:rsid w:val="006366F1"/>
    <w:rsid w:val="00636D21"/>
    <w:rsid w:val="006372B5"/>
    <w:rsid w:val="0063749D"/>
    <w:rsid w:val="00642526"/>
    <w:rsid w:val="006448C2"/>
    <w:rsid w:val="00654F00"/>
    <w:rsid w:val="006552F2"/>
    <w:rsid w:val="0065532E"/>
    <w:rsid w:val="00655DB3"/>
    <w:rsid w:val="00661408"/>
    <w:rsid w:val="006644D2"/>
    <w:rsid w:val="006709FD"/>
    <w:rsid w:val="00673792"/>
    <w:rsid w:val="00677401"/>
    <w:rsid w:val="00682A5E"/>
    <w:rsid w:val="0068356C"/>
    <w:rsid w:val="00695A7F"/>
    <w:rsid w:val="0069763C"/>
    <w:rsid w:val="006A3742"/>
    <w:rsid w:val="006A4B1C"/>
    <w:rsid w:val="006A5C61"/>
    <w:rsid w:val="006B4196"/>
    <w:rsid w:val="006B4C79"/>
    <w:rsid w:val="006B7235"/>
    <w:rsid w:val="006C14E4"/>
    <w:rsid w:val="006C3551"/>
    <w:rsid w:val="006C3D9F"/>
    <w:rsid w:val="006C55DA"/>
    <w:rsid w:val="006C5F82"/>
    <w:rsid w:val="006C5F97"/>
    <w:rsid w:val="006C68AF"/>
    <w:rsid w:val="006C7EDD"/>
    <w:rsid w:val="006E0A93"/>
    <w:rsid w:val="006E10A7"/>
    <w:rsid w:val="006E25E8"/>
    <w:rsid w:val="006E485C"/>
    <w:rsid w:val="006E62FE"/>
    <w:rsid w:val="006E716C"/>
    <w:rsid w:val="006F47E2"/>
    <w:rsid w:val="006F4FC9"/>
    <w:rsid w:val="006F7C8E"/>
    <w:rsid w:val="00700597"/>
    <w:rsid w:val="00702504"/>
    <w:rsid w:val="00703837"/>
    <w:rsid w:val="0070527F"/>
    <w:rsid w:val="00706BE5"/>
    <w:rsid w:val="007070B5"/>
    <w:rsid w:val="0071783E"/>
    <w:rsid w:val="00717C1E"/>
    <w:rsid w:val="00725AEF"/>
    <w:rsid w:val="0073563B"/>
    <w:rsid w:val="007367BF"/>
    <w:rsid w:val="00737925"/>
    <w:rsid w:val="007457A3"/>
    <w:rsid w:val="00752AE0"/>
    <w:rsid w:val="00754156"/>
    <w:rsid w:val="00755AED"/>
    <w:rsid w:val="0076203D"/>
    <w:rsid w:val="00764BF4"/>
    <w:rsid w:val="00765E23"/>
    <w:rsid w:val="00766972"/>
    <w:rsid w:val="00766ED9"/>
    <w:rsid w:val="00771247"/>
    <w:rsid w:val="00771FE9"/>
    <w:rsid w:val="00773A1C"/>
    <w:rsid w:val="00774265"/>
    <w:rsid w:val="00781C15"/>
    <w:rsid w:val="00785032"/>
    <w:rsid w:val="00787C8B"/>
    <w:rsid w:val="00790AD7"/>
    <w:rsid w:val="00792A9C"/>
    <w:rsid w:val="00793C46"/>
    <w:rsid w:val="007960E1"/>
    <w:rsid w:val="007A5015"/>
    <w:rsid w:val="007B0DC1"/>
    <w:rsid w:val="007B32A8"/>
    <w:rsid w:val="007B7E12"/>
    <w:rsid w:val="007C13B7"/>
    <w:rsid w:val="007C1AD2"/>
    <w:rsid w:val="007C4417"/>
    <w:rsid w:val="007C5075"/>
    <w:rsid w:val="007C518D"/>
    <w:rsid w:val="007C6BAF"/>
    <w:rsid w:val="007D2C90"/>
    <w:rsid w:val="007E0CD8"/>
    <w:rsid w:val="007E79AD"/>
    <w:rsid w:val="007F28F5"/>
    <w:rsid w:val="007F2982"/>
    <w:rsid w:val="007F66D6"/>
    <w:rsid w:val="007F6F20"/>
    <w:rsid w:val="00800645"/>
    <w:rsid w:val="008073E0"/>
    <w:rsid w:val="0081016C"/>
    <w:rsid w:val="0081527D"/>
    <w:rsid w:val="0081549F"/>
    <w:rsid w:val="00815AE3"/>
    <w:rsid w:val="00820BB1"/>
    <w:rsid w:val="00821455"/>
    <w:rsid w:val="00821813"/>
    <w:rsid w:val="00826AE0"/>
    <w:rsid w:val="00826D40"/>
    <w:rsid w:val="00831299"/>
    <w:rsid w:val="008339ED"/>
    <w:rsid w:val="008360D8"/>
    <w:rsid w:val="00842EB6"/>
    <w:rsid w:val="00844C6C"/>
    <w:rsid w:val="00845CD2"/>
    <w:rsid w:val="00846114"/>
    <w:rsid w:val="00847869"/>
    <w:rsid w:val="0085432E"/>
    <w:rsid w:val="00855478"/>
    <w:rsid w:val="00856624"/>
    <w:rsid w:val="00867938"/>
    <w:rsid w:val="008703F6"/>
    <w:rsid w:val="00872443"/>
    <w:rsid w:val="008840BB"/>
    <w:rsid w:val="00897C7E"/>
    <w:rsid w:val="008A3DB6"/>
    <w:rsid w:val="008B110A"/>
    <w:rsid w:val="008B1650"/>
    <w:rsid w:val="008B451D"/>
    <w:rsid w:val="008C26F4"/>
    <w:rsid w:val="008C79DB"/>
    <w:rsid w:val="008C7D0F"/>
    <w:rsid w:val="008D05F7"/>
    <w:rsid w:val="008D3AC7"/>
    <w:rsid w:val="008D3E94"/>
    <w:rsid w:val="008E0546"/>
    <w:rsid w:val="008E0A3B"/>
    <w:rsid w:val="008E2C78"/>
    <w:rsid w:val="008E39A6"/>
    <w:rsid w:val="008F587D"/>
    <w:rsid w:val="0090136C"/>
    <w:rsid w:val="00912A79"/>
    <w:rsid w:val="00912C59"/>
    <w:rsid w:val="00916384"/>
    <w:rsid w:val="0091733F"/>
    <w:rsid w:val="0091746F"/>
    <w:rsid w:val="009271C0"/>
    <w:rsid w:val="00931AAD"/>
    <w:rsid w:val="00932B00"/>
    <w:rsid w:val="009358C5"/>
    <w:rsid w:val="00935968"/>
    <w:rsid w:val="00940569"/>
    <w:rsid w:val="009420FF"/>
    <w:rsid w:val="009430BE"/>
    <w:rsid w:val="00952A7B"/>
    <w:rsid w:val="00955382"/>
    <w:rsid w:val="009563C2"/>
    <w:rsid w:val="00961B91"/>
    <w:rsid w:val="009625CF"/>
    <w:rsid w:val="00966AC4"/>
    <w:rsid w:val="00966C16"/>
    <w:rsid w:val="00967066"/>
    <w:rsid w:val="00972305"/>
    <w:rsid w:val="009723EC"/>
    <w:rsid w:val="00973AF2"/>
    <w:rsid w:val="00974412"/>
    <w:rsid w:val="00980D6B"/>
    <w:rsid w:val="009823BF"/>
    <w:rsid w:val="00985519"/>
    <w:rsid w:val="00992495"/>
    <w:rsid w:val="00996C03"/>
    <w:rsid w:val="009A3B96"/>
    <w:rsid w:val="009A7F02"/>
    <w:rsid w:val="009B173C"/>
    <w:rsid w:val="009B596E"/>
    <w:rsid w:val="009C5D04"/>
    <w:rsid w:val="009D79C4"/>
    <w:rsid w:val="009E0BD4"/>
    <w:rsid w:val="009E4CA7"/>
    <w:rsid w:val="009E5B8D"/>
    <w:rsid w:val="009E77F1"/>
    <w:rsid w:val="009F3E00"/>
    <w:rsid w:val="009F402E"/>
    <w:rsid w:val="009F4550"/>
    <w:rsid w:val="009F5E45"/>
    <w:rsid w:val="009F7F45"/>
    <w:rsid w:val="00A027A6"/>
    <w:rsid w:val="00A02EB8"/>
    <w:rsid w:val="00A03926"/>
    <w:rsid w:val="00A105A9"/>
    <w:rsid w:val="00A2018B"/>
    <w:rsid w:val="00A240C8"/>
    <w:rsid w:val="00A24B00"/>
    <w:rsid w:val="00A26E92"/>
    <w:rsid w:val="00A31D7B"/>
    <w:rsid w:val="00A35466"/>
    <w:rsid w:val="00A457E9"/>
    <w:rsid w:val="00A46C76"/>
    <w:rsid w:val="00A4759C"/>
    <w:rsid w:val="00A51D65"/>
    <w:rsid w:val="00A53EF1"/>
    <w:rsid w:val="00A55E5D"/>
    <w:rsid w:val="00A57AB2"/>
    <w:rsid w:val="00A61EFF"/>
    <w:rsid w:val="00A6384E"/>
    <w:rsid w:val="00A649DE"/>
    <w:rsid w:val="00A65C57"/>
    <w:rsid w:val="00A67436"/>
    <w:rsid w:val="00A713D5"/>
    <w:rsid w:val="00A7324F"/>
    <w:rsid w:val="00A7616B"/>
    <w:rsid w:val="00A8201A"/>
    <w:rsid w:val="00A8239D"/>
    <w:rsid w:val="00A869CE"/>
    <w:rsid w:val="00A871A9"/>
    <w:rsid w:val="00A93320"/>
    <w:rsid w:val="00AA189E"/>
    <w:rsid w:val="00AA371C"/>
    <w:rsid w:val="00AA783E"/>
    <w:rsid w:val="00AB0FB7"/>
    <w:rsid w:val="00AB443F"/>
    <w:rsid w:val="00AB44A2"/>
    <w:rsid w:val="00AB7939"/>
    <w:rsid w:val="00AC7686"/>
    <w:rsid w:val="00AD3437"/>
    <w:rsid w:val="00AD37DD"/>
    <w:rsid w:val="00AD53E5"/>
    <w:rsid w:val="00AD63B7"/>
    <w:rsid w:val="00AD786A"/>
    <w:rsid w:val="00AE3BC3"/>
    <w:rsid w:val="00AE6280"/>
    <w:rsid w:val="00AE6FD6"/>
    <w:rsid w:val="00AF35BC"/>
    <w:rsid w:val="00B01776"/>
    <w:rsid w:val="00B01D79"/>
    <w:rsid w:val="00B04797"/>
    <w:rsid w:val="00B0593A"/>
    <w:rsid w:val="00B11C2E"/>
    <w:rsid w:val="00B11F4E"/>
    <w:rsid w:val="00B1276C"/>
    <w:rsid w:val="00B160B5"/>
    <w:rsid w:val="00B167E2"/>
    <w:rsid w:val="00B231D0"/>
    <w:rsid w:val="00B23202"/>
    <w:rsid w:val="00B23E9B"/>
    <w:rsid w:val="00B31B2A"/>
    <w:rsid w:val="00B34A1A"/>
    <w:rsid w:val="00B47AD9"/>
    <w:rsid w:val="00B50FD6"/>
    <w:rsid w:val="00B5642E"/>
    <w:rsid w:val="00B60A45"/>
    <w:rsid w:val="00B60FF1"/>
    <w:rsid w:val="00B64055"/>
    <w:rsid w:val="00B6449A"/>
    <w:rsid w:val="00B67167"/>
    <w:rsid w:val="00B733FF"/>
    <w:rsid w:val="00B81FA0"/>
    <w:rsid w:val="00B86C34"/>
    <w:rsid w:val="00B930CB"/>
    <w:rsid w:val="00B93395"/>
    <w:rsid w:val="00B9698D"/>
    <w:rsid w:val="00BA146D"/>
    <w:rsid w:val="00BA3D9A"/>
    <w:rsid w:val="00BA431F"/>
    <w:rsid w:val="00BB2369"/>
    <w:rsid w:val="00BB3FA3"/>
    <w:rsid w:val="00BC06C3"/>
    <w:rsid w:val="00BC1917"/>
    <w:rsid w:val="00BC2289"/>
    <w:rsid w:val="00BC361C"/>
    <w:rsid w:val="00BC36D3"/>
    <w:rsid w:val="00BC4294"/>
    <w:rsid w:val="00BC78EF"/>
    <w:rsid w:val="00BD09B2"/>
    <w:rsid w:val="00BD0B53"/>
    <w:rsid w:val="00BD0E19"/>
    <w:rsid w:val="00BD322A"/>
    <w:rsid w:val="00BD592E"/>
    <w:rsid w:val="00BD6D72"/>
    <w:rsid w:val="00BD6F20"/>
    <w:rsid w:val="00BE0BF7"/>
    <w:rsid w:val="00BE272D"/>
    <w:rsid w:val="00BE4042"/>
    <w:rsid w:val="00BE586D"/>
    <w:rsid w:val="00BE6EBD"/>
    <w:rsid w:val="00BE736C"/>
    <w:rsid w:val="00BE75CC"/>
    <w:rsid w:val="00BF39BE"/>
    <w:rsid w:val="00BF7608"/>
    <w:rsid w:val="00BF7CB6"/>
    <w:rsid w:val="00C04640"/>
    <w:rsid w:val="00C1246F"/>
    <w:rsid w:val="00C12B84"/>
    <w:rsid w:val="00C21468"/>
    <w:rsid w:val="00C254C3"/>
    <w:rsid w:val="00C26DC3"/>
    <w:rsid w:val="00C272C8"/>
    <w:rsid w:val="00C32F4D"/>
    <w:rsid w:val="00C42915"/>
    <w:rsid w:val="00C42D2F"/>
    <w:rsid w:val="00C43215"/>
    <w:rsid w:val="00C50C65"/>
    <w:rsid w:val="00C50D12"/>
    <w:rsid w:val="00C51F56"/>
    <w:rsid w:val="00C5459C"/>
    <w:rsid w:val="00C568BE"/>
    <w:rsid w:val="00C576EC"/>
    <w:rsid w:val="00C6067E"/>
    <w:rsid w:val="00C64B1A"/>
    <w:rsid w:val="00C701CD"/>
    <w:rsid w:val="00C70B9E"/>
    <w:rsid w:val="00C73AEE"/>
    <w:rsid w:val="00C8036A"/>
    <w:rsid w:val="00C8057E"/>
    <w:rsid w:val="00C816BE"/>
    <w:rsid w:val="00C8393E"/>
    <w:rsid w:val="00C85F3F"/>
    <w:rsid w:val="00C942EA"/>
    <w:rsid w:val="00C969B6"/>
    <w:rsid w:val="00C97A6D"/>
    <w:rsid w:val="00CA230C"/>
    <w:rsid w:val="00CA6055"/>
    <w:rsid w:val="00CA6627"/>
    <w:rsid w:val="00CB0518"/>
    <w:rsid w:val="00CB094B"/>
    <w:rsid w:val="00CB2439"/>
    <w:rsid w:val="00CB2D1A"/>
    <w:rsid w:val="00CB4671"/>
    <w:rsid w:val="00CB663D"/>
    <w:rsid w:val="00CB6ECA"/>
    <w:rsid w:val="00CC2150"/>
    <w:rsid w:val="00CC2575"/>
    <w:rsid w:val="00CC2DA2"/>
    <w:rsid w:val="00CC316F"/>
    <w:rsid w:val="00CD172A"/>
    <w:rsid w:val="00CD72B9"/>
    <w:rsid w:val="00CE616D"/>
    <w:rsid w:val="00CE6A9D"/>
    <w:rsid w:val="00CE78A4"/>
    <w:rsid w:val="00CF172C"/>
    <w:rsid w:val="00CF56A7"/>
    <w:rsid w:val="00CF5B52"/>
    <w:rsid w:val="00CF6856"/>
    <w:rsid w:val="00CF7C0C"/>
    <w:rsid w:val="00D065B4"/>
    <w:rsid w:val="00D100D2"/>
    <w:rsid w:val="00D104F7"/>
    <w:rsid w:val="00D16B4F"/>
    <w:rsid w:val="00D21104"/>
    <w:rsid w:val="00D21826"/>
    <w:rsid w:val="00D24F20"/>
    <w:rsid w:val="00D276B3"/>
    <w:rsid w:val="00D31479"/>
    <w:rsid w:val="00D35AE1"/>
    <w:rsid w:val="00D36796"/>
    <w:rsid w:val="00D37CCD"/>
    <w:rsid w:val="00D44B43"/>
    <w:rsid w:val="00D510E9"/>
    <w:rsid w:val="00D566C8"/>
    <w:rsid w:val="00D62045"/>
    <w:rsid w:val="00D62CB9"/>
    <w:rsid w:val="00D638C4"/>
    <w:rsid w:val="00D63F16"/>
    <w:rsid w:val="00D64139"/>
    <w:rsid w:val="00D641AE"/>
    <w:rsid w:val="00D66949"/>
    <w:rsid w:val="00D70D93"/>
    <w:rsid w:val="00D81810"/>
    <w:rsid w:val="00D822C9"/>
    <w:rsid w:val="00D84221"/>
    <w:rsid w:val="00D845FC"/>
    <w:rsid w:val="00D87CB6"/>
    <w:rsid w:val="00D90F55"/>
    <w:rsid w:val="00D916C7"/>
    <w:rsid w:val="00D91BC6"/>
    <w:rsid w:val="00D93ACB"/>
    <w:rsid w:val="00D9475C"/>
    <w:rsid w:val="00D97917"/>
    <w:rsid w:val="00DA3F26"/>
    <w:rsid w:val="00DA6CCD"/>
    <w:rsid w:val="00DB473A"/>
    <w:rsid w:val="00DC79B1"/>
    <w:rsid w:val="00DD380E"/>
    <w:rsid w:val="00DD3A73"/>
    <w:rsid w:val="00DD5179"/>
    <w:rsid w:val="00DE100D"/>
    <w:rsid w:val="00DE33C3"/>
    <w:rsid w:val="00DE5931"/>
    <w:rsid w:val="00DE5ABF"/>
    <w:rsid w:val="00DE5DDB"/>
    <w:rsid w:val="00DE78EC"/>
    <w:rsid w:val="00DF536D"/>
    <w:rsid w:val="00DF6647"/>
    <w:rsid w:val="00E01551"/>
    <w:rsid w:val="00E01797"/>
    <w:rsid w:val="00E02CD9"/>
    <w:rsid w:val="00E102E4"/>
    <w:rsid w:val="00E13A69"/>
    <w:rsid w:val="00E14EA6"/>
    <w:rsid w:val="00E1783B"/>
    <w:rsid w:val="00E265A7"/>
    <w:rsid w:val="00E2704A"/>
    <w:rsid w:val="00E27BF4"/>
    <w:rsid w:val="00E33E8C"/>
    <w:rsid w:val="00E36313"/>
    <w:rsid w:val="00E37BA5"/>
    <w:rsid w:val="00E425A5"/>
    <w:rsid w:val="00E52160"/>
    <w:rsid w:val="00E52C8A"/>
    <w:rsid w:val="00E5622B"/>
    <w:rsid w:val="00E572EB"/>
    <w:rsid w:val="00E614BD"/>
    <w:rsid w:val="00E64B51"/>
    <w:rsid w:val="00E67C9A"/>
    <w:rsid w:val="00E70B98"/>
    <w:rsid w:val="00E70DBF"/>
    <w:rsid w:val="00E81A74"/>
    <w:rsid w:val="00E83B95"/>
    <w:rsid w:val="00E90EA0"/>
    <w:rsid w:val="00E92EA4"/>
    <w:rsid w:val="00E94919"/>
    <w:rsid w:val="00E965D2"/>
    <w:rsid w:val="00EA2941"/>
    <w:rsid w:val="00EA3615"/>
    <w:rsid w:val="00EB5999"/>
    <w:rsid w:val="00EB6ED4"/>
    <w:rsid w:val="00EC0458"/>
    <w:rsid w:val="00EC2D5C"/>
    <w:rsid w:val="00EC33C3"/>
    <w:rsid w:val="00EC35DA"/>
    <w:rsid w:val="00EC47BF"/>
    <w:rsid w:val="00EC4DD4"/>
    <w:rsid w:val="00EC6C3E"/>
    <w:rsid w:val="00EC74D9"/>
    <w:rsid w:val="00ED5788"/>
    <w:rsid w:val="00ED7B91"/>
    <w:rsid w:val="00EE21E2"/>
    <w:rsid w:val="00EE2639"/>
    <w:rsid w:val="00EE3A5A"/>
    <w:rsid w:val="00EE7591"/>
    <w:rsid w:val="00EF0432"/>
    <w:rsid w:val="00EF1496"/>
    <w:rsid w:val="00EF2D39"/>
    <w:rsid w:val="00F00504"/>
    <w:rsid w:val="00F02E2D"/>
    <w:rsid w:val="00F040BF"/>
    <w:rsid w:val="00F06117"/>
    <w:rsid w:val="00F105A0"/>
    <w:rsid w:val="00F1160E"/>
    <w:rsid w:val="00F127DF"/>
    <w:rsid w:val="00F132FE"/>
    <w:rsid w:val="00F13544"/>
    <w:rsid w:val="00F135F3"/>
    <w:rsid w:val="00F13728"/>
    <w:rsid w:val="00F14248"/>
    <w:rsid w:val="00F17CE4"/>
    <w:rsid w:val="00F22772"/>
    <w:rsid w:val="00F249F4"/>
    <w:rsid w:val="00F3046B"/>
    <w:rsid w:val="00F32853"/>
    <w:rsid w:val="00F336BE"/>
    <w:rsid w:val="00F42F99"/>
    <w:rsid w:val="00F43BC4"/>
    <w:rsid w:val="00F50F09"/>
    <w:rsid w:val="00F54BA2"/>
    <w:rsid w:val="00F575AF"/>
    <w:rsid w:val="00F6118C"/>
    <w:rsid w:val="00F61A3F"/>
    <w:rsid w:val="00F65E81"/>
    <w:rsid w:val="00F81A16"/>
    <w:rsid w:val="00F81C94"/>
    <w:rsid w:val="00F86719"/>
    <w:rsid w:val="00F86C86"/>
    <w:rsid w:val="00F92D76"/>
    <w:rsid w:val="00F9308C"/>
    <w:rsid w:val="00F94B6F"/>
    <w:rsid w:val="00FA0680"/>
    <w:rsid w:val="00FA42AF"/>
    <w:rsid w:val="00FB135D"/>
    <w:rsid w:val="00FC4B1C"/>
    <w:rsid w:val="00FC59BB"/>
    <w:rsid w:val="00FD06C0"/>
    <w:rsid w:val="00FD3192"/>
    <w:rsid w:val="00FD3356"/>
    <w:rsid w:val="00FD3FDF"/>
    <w:rsid w:val="00FD4130"/>
    <w:rsid w:val="00FE12B9"/>
    <w:rsid w:val="00FE218E"/>
    <w:rsid w:val="00FE2192"/>
    <w:rsid w:val="00FE6D30"/>
    <w:rsid w:val="00FF0FDA"/>
    <w:rsid w:val="00FF1C21"/>
    <w:rsid w:val="00FF45DA"/>
    <w:rsid w:val="00FF5DA1"/>
    <w:rsid w:val="00FF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73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6F7C8E"/>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C21468"/>
    <w:rPr>
      <w:sz w:val="16"/>
      <w:szCs w:val="16"/>
    </w:rPr>
  </w:style>
  <w:style w:type="paragraph" w:styleId="Textocomentario">
    <w:name w:val="annotation text"/>
    <w:basedOn w:val="Normal"/>
    <w:link w:val="TextocomentarioCar"/>
    <w:uiPriority w:val="99"/>
    <w:semiHidden/>
    <w:unhideWhenUsed/>
    <w:rsid w:val="00C21468"/>
    <w:pPr>
      <w:spacing w:line="240" w:lineRule="auto"/>
    </w:pPr>
    <w:rPr>
      <w:szCs w:val="20"/>
    </w:rPr>
  </w:style>
  <w:style w:type="character" w:customStyle="1" w:styleId="TextocomentarioCar">
    <w:name w:val="Texto comentario Car"/>
    <w:basedOn w:val="Fuentedeprrafopredeter"/>
    <w:link w:val="Textocomentario"/>
    <w:uiPriority w:val="99"/>
    <w:semiHidden/>
    <w:rsid w:val="00C21468"/>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C21468"/>
    <w:rPr>
      <w:b/>
      <w:bCs/>
    </w:rPr>
  </w:style>
  <w:style w:type="character" w:customStyle="1" w:styleId="AsuntodelcomentarioCar">
    <w:name w:val="Asunto del comentario Car"/>
    <w:basedOn w:val="TextocomentarioCar"/>
    <w:link w:val="Asuntodelcomentario"/>
    <w:uiPriority w:val="99"/>
    <w:semiHidden/>
    <w:rsid w:val="00C21468"/>
    <w:rPr>
      <w:rFonts w:ascii="Arial" w:hAnsi="Arial"/>
      <w:b/>
      <w:bCs/>
      <w:lang w:val="es-ES" w:eastAsia="es-ES"/>
    </w:rPr>
  </w:style>
  <w:style w:type="character" w:customStyle="1" w:styleId="Mencionar1">
    <w:name w:val="Mencionar1"/>
    <w:basedOn w:val="Fuentedeprrafopredeter"/>
    <w:uiPriority w:val="99"/>
    <w:semiHidden/>
    <w:unhideWhenUsed/>
    <w:rsid w:val="002876EF"/>
    <w:rPr>
      <w:color w:val="2B579A"/>
      <w:shd w:val="clear" w:color="auto" w:fill="E6E6E6"/>
    </w:rPr>
  </w:style>
  <w:style w:type="character" w:styleId="Hipervnculovisitado">
    <w:name w:val="FollowedHyperlink"/>
    <w:basedOn w:val="Fuentedeprrafopredeter"/>
    <w:uiPriority w:val="99"/>
    <w:semiHidden/>
    <w:unhideWhenUsed/>
    <w:rsid w:val="009D79C4"/>
    <w:rPr>
      <w:color w:val="800080" w:themeColor="followedHyperlink"/>
      <w:u w:val="single"/>
    </w:rPr>
  </w:style>
  <w:style w:type="paragraph" w:styleId="Revisin">
    <w:name w:val="Revision"/>
    <w:hidden/>
    <w:uiPriority w:val="99"/>
    <w:semiHidden/>
    <w:rsid w:val="005004BE"/>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65238315">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HJA3EZWJME7P-63-776</_dlc_DocId>
    <_dlc_DocIdUrl xmlns="677bed95-bca3-4c70-b25d-b660af2a4252">
      <Url>http://srvspspf/dtsit/ss/dgtic/_layouts/DocIdRedir.aspx?ID=HJA3EZWJME7P-63-776</Url>
      <Description>HJA3EZWJME7P-63-776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47B2C-26EF-4592-A086-D87D17434061}"/>
</file>

<file path=customXml/itemProps2.xml><?xml version="1.0" encoding="utf-8"?>
<ds:datastoreItem xmlns:ds="http://schemas.openxmlformats.org/officeDocument/2006/customXml" ds:itemID="{0F358467-7973-42A6-831B-A5044C5658F4}"/>
</file>

<file path=customXml/itemProps3.xml><?xml version="1.0" encoding="utf-8"?>
<ds:datastoreItem xmlns:ds="http://schemas.openxmlformats.org/officeDocument/2006/customXml" ds:itemID="{DA71B24C-6438-4DBD-A174-403FC4DBD871}"/>
</file>

<file path=customXml/itemProps4.xml><?xml version="1.0" encoding="utf-8"?>
<ds:datastoreItem xmlns:ds="http://schemas.openxmlformats.org/officeDocument/2006/customXml" ds:itemID="{35BD6AC3-ED37-46A8-A821-5FFB5E001F6C}"/>
</file>

<file path=customXml/itemProps5.xml><?xml version="1.0" encoding="utf-8"?>
<ds:datastoreItem xmlns:ds="http://schemas.openxmlformats.org/officeDocument/2006/customXml" ds:itemID="{F740E2E6-3274-48B6-9CEA-406A55EA62EC}"/>
</file>

<file path=docProps/app.xml><?xml version="1.0" encoding="utf-8"?>
<Properties xmlns="http://schemas.openxmlformats.org/officeDocument/2006/extended-properties" xmlns:vt="http://schemas.openxmlformats.org/officeDocument/2006/docPropsVTypes">
  <Template>XXXX - Alcance del proyecto</Template>
  <TotalTime>2760</TotalTime>
  <Pages>11</Pages>
  <Words>1313</Words>
  <Characters>7226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8522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95</cp:revision>
  <cp:lastPrinted>2017-07-12T18:11:00Z</cp:lastPrinted>
  <dcterms:created xsi:type="dcterms:W3CDTF">2013-06-25T16:33:00Z</dcterms:created>
  <dcterms:modified xsi:type="dcterms:W3CDTF">2017-07-12T18:11:00Z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148bcb54-1a43-4d5a-8638-f5305e90124f</vt:lpwstr>
  </property>
</Properties>
</file>