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B9" w:rsidRPr="00AD37DD" w:rsidRDefault="00626AB9" w:rsidP="00CE66AC">
      <w:pPr>
        <w:pStyle w:val="Ttulo"/>
        <w:spacing w:before="120"/>
        <w:ind w:left="1134" w:hanging="1134"/>
        <w:jc w:val="right"/>
        <w:rPr>
          <w:rFonts w:asciiTheme="minorHAnsi" w:hAnsiTheme="minorHAnsi" w:cstheme="minorHAnsi"/>
        </w:rPr>
      </w:pPr>
    </w:p>
    <w:p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E716C" w:rsidRPr="00AD37DD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:rsidR="008C26F4" w:rsidRPr="006F4FC9" w:rsidRDefault="00385521" w:rsidP="008C26F4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2018</w:t>
      </w:r>
      <w:r w:rsidR="00847F93">
        <w:rPr>
          <w:rFonts w:asciiTheme="minorHAnsi" w:hAnsiTheme="minorHAnsi" w:cstheme="minorHAnsi"/>
          <w:sz w:val="28"/>
          <w:szCs w:val="28"/>
        </w:rPr>
        <w:t xml:space="preserve"> - </w:t>
      </w:r>
      <w:r w:rsidR="008C5190" w:rsidRPr="001A23B8">
        <w:rPr>
          <w:rFonts w:asciiTheme="minorHAnsi" w:hAnsiTheme="minorHAnsi" w:cstheme="minorHAnsi"/>
          <w:sz w:val="28"/>
          <w:szCs w:val="28"/>
        </w:rPr>
        <w:t xml:space="preserve">Administrar </w:t>
      </w:r>
      <w:r>
        <w:rPr>
          <w:rFonts w:asciiTheme="minorHAnsi" w:hAnsiTheme="minorHAnsi" w:cstheme="minorHAnsi"/>
          <w:sz w:val="28"/>
          <w:szCs w:val="28"/>
        </w:rPr>
        <w:t xml:space="preserve">Factor </w:t>
      </w:r>
      <w:r w:rsidR="00E27E3C">
        <w:rPr>
          <w:rFonts w:asciiTheme="minorHAnsi" w:hAnsiTheme="minorHAnsi" w:cstheme="minorHAnsi"/>
          <w:sz w:val="28"/>
          <w:szCs w:val="28"/>
        </w:rPr>
        <w:t>Municipios</w:t>
      </w:r>
    </w:p>
    <w:p w:rsidR="008C26F4" w:rsidRPr="006F4FC9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:rsidR="00AE6FD6" w:rsidRPr="009F381E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9F381E">
        <w:rPr>
          <w:rFonts w:asciiTheme="minorHAnsi" w:hAnsiTheme="minorHAnsi" w:cstheme="minorHAnsi"/>
          <w:sz w:val="24"/>
          <w:szCs w:val="24"/>
        </w:rPr>
        <w:t xml:space="preserve">Versión </w:t>
      </w:r>
      <w:r w:rsidR="00DC335D">
        <w:rPr>
          <w:rFonts w:asciiTheme="minorHAnsi" w:hAnsiTheme="minorHAnsi" w:cstheme="minorHAnsi"/>
          <w:sz w:val="24"/>
          <w:szCs w:val="24"/>
        </w:rPr>
        <w:t>1.0</w:t>
      </w:r>
    </w:p>
    <w:p w:rsidR="00AE6FD6" w:rsidRPr="006F4FC9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2"/>
          <w:szCs w:val="22"/>
        </w:rPr>
      </w:pPr>
    </w:p>
    <w:p w:rsidR="00AE6FD6" w:rsidRPr="00C0189A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C0189A">
        <w:rPr>
          <w:rFonts w:asciiTheme="minorHAnsi" w:hAnsiTheme="minorHAnsi" w:cstheme="minorHAnsi"/>
          <w:sz w:val="22"/>
          <w:szCs w:val="22"/>
        </w:rPr>
        <w:t>Fecha:</w:t>
      </w:r>
      <w:r w:rsidR="00A8239D" w:rsidRPr="00C0189A">
        <w:rPr>
          <w:rFonts w:asciiTheme="minorHAnsi" w:hAnsiTheme="minorHAnsi" w:cstheme="minorHAnsi"/>
          <w:sz w:val="22"/>
          <w:szCs w:val="22"/>
        </w:rPr>
        <w:t xml:space="preserve"> </w:t>
      </w:r>
      <w:r w:rsidR="00847F93">
        <w:rPr>
          <w:rFonts w:asciiTheme="minorHAnsi" w:hAnsiTheme="minorHAnsi" w:cstheme="minorHAnsi"/>
          <w:sz w:val="22"/>
          <w:szCs w:val="22"/>
        </w:rPr>
        <w:t>15/11</w:t>
      </w:r>
      <w:r w:rsidR="00A8239D" w:rsidRPr="00C0189A">
        <w:rPr>
          <w:rFonts w:asciiTheme="minorHAnsi" w:hAnsiTheme="minorHAnsi" w:cstheme="minorHAnsi"/>
          <w:sz w:val="22"/>
          <w:szCs w:val="22"/>
        </w:rPr>
        <w:t>/2016</w:t>
      </w:r>
    </w:p>
    <w:p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:rsidR="00E94919" w:rsidRPr="00AD37DD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AD37DD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:rsidR="00E24A06" w:rsidRPr="00E24A06" w:rsidRDefault="00487C6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r w:rsidRPr="006110D1">
        <w:rPr>
          <w:rFonts w:asciiTheme="minorHAnsi" w:hAnsiTheme="minorHAnsi" w:cstheme="minorHAnsi"/>
          <w:lang w:val="es-MX"/>
        </w:rPr>
        <w:fldChar w:fldCharType="begin"/>
      </w:r>
      <w:r w:rsidR="00E94919" w:rsidRPr="006110D1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6110D1">
        <w:rPr>
          <w:rFonts w:asciiTheme="minorHAnsi" w:hAnsiTheme="minorHAnsi" w:cstheme="minorHAnsi"/>
          <w:lang w:val="es-MX"/>
        </w:rPr>
        <w:fldChar w:fldCharType="separate"/>
      </w:r>
      <w:hyperlink w:anchor="_Toc487594820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1.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_Toc487594820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4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21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2.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Introducción Administrar Factor Municipios.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_Toc487594821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5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22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3.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Funcionalidad del Sistema: Administrar Factor Municipios.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_Toc487594822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5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23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3.1.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_Toc487594823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5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24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3.2.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_Toc487594824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5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25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4.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_Toc487594825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5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26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5.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_Toc487594826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6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27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6.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_Toc487594827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7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28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7.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_Toc487594828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8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29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7.1.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_Toc487594829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8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30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7.2.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&lt;Precondición 2&gt; Permisos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_Toc487594830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8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31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7.3.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&lt;Precondición 3&gt; Autenticación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_Toc487594831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8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32" w:history="1">
        <w:r w:rsidR="00E24A06" w:rsidRPr="00E24A06">
          <w:rPr>
            <w:rStyle w:val="Hipervnculo"/>
            <w:rFonts w:asciiTheme="minorHAnsi" w:hAnsiTheme="minorHAnsi" w:cstheme="minorHAnsi"/>
            <w:noProof/>
            <w:lang w:val="es-MX" w:eastAsia="en-US"/>
          </w:rPr>
          <w:t>7.4.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  <w:lang w:val="es-MX" w:eastAsia="en-US"/>
          </w:rPr>
          <w:t>&lt;Precondición 4&gt; Carga previa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_Toc487594832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8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33" w:history="1">
        <w:r w:rsidR="00E24A06" w:rsidRPr="00E24A06">
          <w:rPr>
            <w:rStyle w:val="Hipervnculo"/>
            <w:rFonts w:asciiTheme="minorHAnsi" w:hAnsiTheme="minorHAnsi" w:cstheme="minorHAnsi"/>
            <w:noProof/>
            <w:lang w:val="es-MX" w:eastAsia="en-US"/>
          </w:rPr>
          <w:t>7.5.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&lt;Precondición 5 &gt; Factores por Municipios previos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_Toc487594833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8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34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_Toc487594834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8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35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8.1.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_Toc487594835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8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36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_Toc487594836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9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37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8.2.1.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Opcionales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_Toc487594837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9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38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8.2.1.1.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AO01 Crear factor.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_Toc487594838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9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39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8.2.1.2.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AO02 Modificar factor.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_Toc487594839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11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40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8.2.1.3.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AO03 Ver detalle factor.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_Toc487594840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12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41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8.2.1.4.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AO04 Buscar factor.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_Toc487594841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13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42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8.2.1.5.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AO05 Agregar Municipios.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_Toc487594842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14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43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8.2.1.6.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AO06 Quitar Municipios.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_Toc487594843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14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44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8.2.1.7.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AO07 Seleccionar todo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_Toc487594844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14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45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8.2.2.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AO0Generales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_Toc487594845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14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46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8.2.2.1.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_Toc487594846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14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47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8.2.2.2.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_Toc487594847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15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48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8.2.3.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_Toc487594848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15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49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8.2.4.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_Toc487594849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15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50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8.2.4.1.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AE01 Error al Guardar.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_Toc487594850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15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51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8.2.4.2.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AE02 Consulta Sin Resultados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_Toc487594851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15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52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8.3.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_Toc487594852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16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53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8.4.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_Toc487594853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16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54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8.5.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_Toc487594854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16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55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8.5.1.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&lt;Pos condición 1&gt; Datos guardados.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_Toc487594855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16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56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8.5.2.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&lt;Pos Condición 2&gt;  Consulta de Factor por Municipios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_Toc487594856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16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57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8.5.3.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&lt;Pos condición 3&gt; Registros en Bitácora.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_Toc487594857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16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58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9.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_Toc487594858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16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59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10.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_Toc487594859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16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60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10.1.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V01 Validar campos obligatorios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_Toc487594860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16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61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10.2.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V02 Validar tipo de dato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_Toc487594861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17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62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11.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_Toc487594862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17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Pr="00E24A06" w:rsidRDefault="00CE66AC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4863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12.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_Toc487594863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17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24A06" w:rsidRDefault="00CE66AC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94864" w:history="1">
        <w:r w:rsidR="00E24A06" w:rsidRPr="00E24A06">
          <w:rPr>
            <w:rStyle w:val="Hipervnculo"/>
            <w:rFonts w:asciiTheme="minorHAnsi" w:hAnsiTheme="minorHAnsi" w:cstheme="minorHAnsi"/>
            <w:noProof/>
          </w:rPr>
          <w:t>13.</w:t>
        </w:r>
        <w:r w:rsidR="00E24A06" w:rsidRPr="00E24A06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24A06" w:rsidRPr="00E24A06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E24A06" w:rsidRPr="00E24A06">
          <w:rPr>
            <w:rFonts w:asciiTheme="minorHAnsi" w:hAnsiTheme="minorHAnsi" w:cstheme="minorHAnsi"/>
            <w:noProof/>
            <w:webHidden/>
          </w:rPr>
          <w:tab/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begin"/>
        </w:r>
        <w:r w:rsidR="00E24A06" w:rsidRPr="00E24A06">
          <w:rPr>
            <w:rFonts w:asciiTheme="minorHAnsi" w:hAnsiTheme="minorHAnsi" w:cstheme="minorHAnsi"/>
            <w:noProof/>
            <w:webHidden/>
          </w:rPr>
          <w:instrText xml:space="preserve"> PAGEREF _Toc487594864 \h </w:instrText>
        </w:r>
        <w:r w:rsidR="00E24A06" w:rsidRPr="00E24A06">
          <w:rPr>
            <w:rFonts w:asciiTheme="minorHAnsi" w:hAnsiTheme="minorHAnsi" w:cstheme="minorHAnsi"/>
            <w:noProof/>
            <w:webHidden/>
          </w:rPr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5149">
          <w:rPr>
            <w:rFonts w:asciiTheme="minorHAnsi" w:hAnsiTheme="minorHAnsi" w:cstheme="minorHAnsi"/>
            <w:noProof/>
            <w:webHidden/>
          </w:rPr>
          <w:t>18</w:t>
        </w:r>
        <w:r w:rsidR="00E24A06" w:rsidRPr="00E24A0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7E79AD" w:rsidRPr="006110D1" w:rsidRDefault="00487C61" w:rsidP="00E94919">
      <w:pPr>
        <w:rPr>
          <w:rFonts w:asciiTheme="minorHAnsi" w:hAnsiTheme="minorHAnsi" w:cstheme="minorHAnsi"/>
          <w:lang w:val="es-MX"/>
        </w:rPr>
      </w:pPr>
      <w:r w:rsidRPr="006110D1">
        <w:rPr>
          <w:rFonts w:asciiTheme="minorHAnsi" w:hAnsiTheme="minorHAnsi" w:cstheme="minorHAnsi"/>
          <w:szCs w:val="20"/>
          <w:lang w:val="es-MX"/>
        </w:rPr>
        <w:fldChar w:fldCharType="end"/>
      </w:r>
    </w:p>
    <w:p w:rsidR="006323D2" w:rsidRPr="00AD37DD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br w:type="page"/>
      </w:r>
    </w:p>
    <w:p w:rsidR="007E79AD" w:rsidRPr="00AD37D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7594820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DC335D" w:rsidRPr="00AD37DD" w:rsidTr="00847F93">
        <w:trPr>
          <w:trHeight w:val="540"/>
          <w:jc w:val="center"/>
        </w:trPr>
        <w:tc>
          <w:tcPr>
            <w:tcW w:w="945" w:type="dxa"/>
            <w:shd w:val="clear" w:color="auto" w:fill="BFBFBF"/>
            <w:vAlign w:val="center"/>
            <w:hideMark/>
          </w:tcPr>
          <w:p w:rsidR="00DC335D" w:rsidRPr="00DA0C16" w:rsidRDefault="00DC335D" w:rsidP="005C0E8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Versión</w:t>
            </w:r>
          </w:p>
        </w:tc>
        <w:tc>
          <w:tcPr>
            <w:tcW w:w="2755" w:type="dxa"/>
            <w:shd w:val="clear" w:color="auto" w:fill="BFBFBF"/>
            <w:vAlign w:val="center"/>
            <w:hideMark/>
          </w:tcPr>
          <w:p w:rsidR="00DC335D" w:rsidRPr="00DA0C16" w:rsidRDefault="00DC335D" w:rsidP="005C0E8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Comentario / Descripción</w:t>
            </w:r>
          </w:p>
        </w:tc>
        <w:tc>
          <w:tcPr>
            <w:tcW w:w="2899" w:type="dxa"/>
            <w:shd w:val="clear" w:color="auto" w:fill="BFBFBF"/>
            <w:vAlign w:val="center"/>
            <w:hideMark/>
          </w:tcPr>
          <w:p w:rsidR="00DC335D" w:rsidRPr="00DA0C16" w:rsidRDefault="00DC335D" w:rsidP="005C0E8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Responsable de Actualización</w:t>
            </w:r>
          </w:p>
        </w:tc>
        <w:tc>
          <w:tcPr>
            <w:tcW w:w="1771" w:type="dxa"/>
            <w:shd w:val="clear" w:color="auto" w:fill="BFBFBF"/>
            <w:vAlign w:val="center"/>
            <w:hideMark/>
          </w:tcPr>
          <w:p w:rsidR="00DC335D" w:rsidRPr="00DA0C16" w:rsidRDefault="00DC335D" w:rsidP="005C0E8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Fecha de Actualización</w:t>
            </w:r>
          </w:p>
        </w:tc>
        <w:tc>
          <w:tcPr>
            <w:tcW w:w="1490" w:type="dxa"/>
            <w:shd w:val="clear" w:color="auto" w:fill="BFBFBF"/>
            <w:vAlign w:val="center"/>
          </w:tcPr>
          <w:p w:rsidR="00DC335D" w:rsidRPr="00DA0C16" w:rsidRDefault="00DC335D" w:rsidP="005C0E8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Estado del Documento</w:t>
            </w:r>
          </w:p>
        </w:tc>
      </w:tr>
      <w:tr w:rsidR="00847F93" w:rsidRPr="00AD37DD" w:rsidTr="005C0E8D">
        <w:trPr>
          <w:trHeight w:val="285"/>
          <w:jc w:val="center"/>
        </w:trPr>
        <w:tc>
          <w:tcPr>
            <w:tcW w:w="945" w:type="dxa"/>
            <w:shd w:val="clear" w:color="auto" w:fill="D9D9D9" w:themeFill="background1" w:themeFillShade="D9"/>
            <w:vAlign w:val="center"/>
          </w:tcPr>
          <w:p w:rsidR="00847F93" w:rsidRPr="00035B8D" w:rsidRDefault="00847F93" w:rsidP="005C0E8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0.1</w:t>
            </w:r>
          </w:p>
        </w:tc>
        <w:tc>
          <w:tcPr>
            <w:tcW w:w="2755" w:type="dxa"/>
            <w:shd w:val="clear" w:color="auto" w:fill="D9D9D9" w:themeFill="background1" w:themeFillShade="D9"/>
            <w:vAlign w:val="center"/>
          </w:tcPr>
          <w:p w:rsidR="00847F93" w:rsidRPr="00035B8D" w:rsidRDefault="00847F93" w:rsidP="005C0E8D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Elaboración del documento</w:t>
            </w:r>
          </w:p>
        </w:tc>
        <w:tc>
          <w:tcPr>
            <w:tcW w:w="2899" w:type="dxa"/>
            <w:shd w:val="clear" w:color="auto" w:fill="D9D9D9" w:themeFill="background1" w:themeFillShade="D9"/>
          </w:tcPr>
          <w:p w:rsidR="00847F93" w:rsidRPr="00847F93" w:rsidRDefault="00847F93" w:rsidP="00847F93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847F93">
              <w:rPr>
                <w:rFonts w:asciiTheme="minorHAnsi" w:hAnsiTheme="minorHAnsi" w:cstheme="minorHAnsi"/>
                <w:szCs w:val="20"/>
              </w:rPr>
              <w:t>Gustavo Martínez Vázquez</w:t>
            </w:r>
          </w:p>
        </w:tc>
        <w:tc>
          <w:tcPr>
            <w:tcW w:w="1771" w:type="dxa"/>
            <w:shd w:val="clear" w:color="auto" w:fill="D9D9D9" w:themeFill="background1" w:themeFillShade="D9"/>
            <w:vAlign w:val="center"/>
          </w:tcPr>
          <w:p w:rsidR="00847F93" w:rsidRPr="00035B8D" w:rsidRDefault="00847F93" w:rsidP="00847F93">
            <w:pPr>
              <w:pStyle w:val="Ttulo"/>
              <w:spacing w:before="0" w:line="432" w:lineRule="atLeast"/>
              <w:rPr>
                <w:b w:val="0"/>
                <w:color w:val="212121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color w:val="212121"/>
                <w:sz w:val="20"/>
                <w:szCs w:val="20"/>
              </w:rPr>
              <w:t>07/11/2016</w:t>
            </w:r>
          </w:p>
        </w:tc>
        <w:tc>
          <w:tcPr>
            <w:tcW w:w="1490" w:type="dxa"/>
            <w:shd w:val="clear" w:color="auto" w:fill="D9D9D9" w:themeFill="background1" w:themeFillShade="D9"/>
            <w:vAlign w:val="center"/>
          </w:tcPr>
          <w:p w:rsidR="00847F93" w:rsidRPr="00035B8D" w:rsidRDefault="00847F93" w:rsidP="005C0E8D">
            <w:pPr>
              <w:pStyle w:val="Ttulo"/>
              <w:spacing w:before="0" w:line="432" w:lineRule="atLeast"/>
              <w:rPr>
                <w:b w:val="0"/>
                <w:bCs w:val="0"/>
                <w:color w:val="212121"/>
                <w:sz w:val="20"/>
                <w:szCs w:val="20"/>
              </w:rPr>
            </w:pPr>
            <w:r w:rsidRPr="00035B8D">
              <w:rPr>
                <w:rFonts w:ascii="Calibri" w:hAnsi="Calibri" w:cs="Calibri"/>
                <w:b w:val="0"/>
                <w:color w:val="212121"/>
                <w:sz w:val="20"/>
                <w:szCs w:val="20"/>
              </w:rPr>
              <w:t>Elaborado</w:t>
            </w:r>
          </w:p>
        </w:tc>
      </w:tr>
      <w:tr w:rsidR="00847F93" w:rsidRPr="00AD37DD" w:rsidTr="005C0E8D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:rsidR="00847F93" w:rsidRPr="00035B8D" w:rsidRDefault="00847F93" w:rsidP="005C0E8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0.</w:t>
            </w:r>
            <w:r>
              <w:rPr>
                <w:rFonts w:ascii="Calibri" w:hAnsi="Calibri" w:cs="Calibri"/>
                <w:color w:val="212121"/>
                <w:szCs w:val="20"/>
              </w:rPr>
              <w:t>1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847F93" w:rsidRPr="00035B8D" w:rsidRDefault="00847F93" w:rsidP="005C0E8D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Entrega del documento</w:t>
            </w:r>
          </w:p>
        </w:tc>
        <w:tc>
          <w:tcPr>
            <w:tcW w:w="2899" w:type="dxa"/>
            <w:shd w:val="clear" w:color="auto" w:fill="auto"/>
          </w:tcPr>
          <w:p w:rsidR="00847F93" w:rsidRPr="00847F93" w:rsidRDefault="00847F93" w:rsidP="00847F93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847F93">
              <w:rPr>
                <w:rFonts w:asciiTheme="minorHAnsi" w:hAnsiTheme="minorHAnsi" w:cstheme="minorHAnsi"/>
                <w:szCs w:val="20"/>
              </w:rPr>
              <w:t>Gustavo Martínez Vázquez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847F93" w:rsidRPr="00847F93" w:rsidRDefault="00847F93" w:rsidP="00847F93">
            <w:pPr>
              <w:jc w:val="center"/>
            </w:pPr>
            <w:r>
              <w:rPr>
                <w:rFonts w:ascii="Calibri" w:hAnsi="Calibri" w:cs="Calibri"/>
                <w:color w:val="212121"/>
                <w:szCs w:val="20"/>
              </w:rPr>
              <w:t>10</w:t>
            </w:r>
            <w:r w:rsidRPr="00847F93">
              <w:rPr>
                <w:rFonts w:ascii="Calibri" w:hAnsi="Calibri" w:cs="Calibri"/>
                <w:color w:val="212121"/>
                <w:szCs w:val="20"/>
              </w:rPr>
              <w:t>/11/2016</w:t>
            </w:r>
          </w:p>
        </w:tc>
        <w:tc>
          <w:tcPr>
            <w:tcW w:w="1490" w:type="dxa"/>
            <w:vAlign w:val="center"/>
          </w:tcPr>
          <w:p w:rsidR="00847F93" w:rsidRPr="00035B8D" w:rsidRDefault="00847F93" w:rsidP="005C0E8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Entregado</w:t>
            </w:r>
          </w:p>
        </w:tc>
      </w:tr>
      <w:tr w:rsidR="00847F93" w:rsidRPr="00AD37DD" w:rsidTr="005C0E8D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:rsidR="00847F93" w:rsidRPr="00035B8D" w:rsidRDefault="00847F93" w:rsidP="005C0E8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0.</w:t>
            </w:r>
            <w:r>
              <w:rPr>
                <w:rFonts w:ascii="Calibri" w:hAnsi="Calibri" w:cs="Calibri"/>
                <w:color w:val="212121"/>
                <w:szCs w:val="20"/>
              </w:rPr>
              <w:t>2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:rsidR="00847F93" w:rsidRPr="00035B8D" w:rsidRDefault="00847F93" w:rsidP="005C0E8D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Actualización de calidad</w:t>
            </w:r>
          </w:p>
        </w:tc>
        <w:tc>
          <w:tcPr>
            <w:tcW w:w="2899" w:type="dxa"/>
            <w:shd w:val="clear" w:color="auto" w:fill="D9D9D9"/>
          </w:tcPr>
          <w:p w:rsidR="00847F93" w:rsidRPr="00847F93" w:rsidRDefault="00847F93" w:rsidP="00847F93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847F93">
              <w:rPr>
                <w:rFonts w:asciiTheme="minorHAnsi" w:hAnsiTheme="minorHAnsi" w:cstheme="minorHAnsi"/>
                <w:szCs w:val="20"/>
              </w:rPr>
              <w:t>Gustavo Martínez Vázquez</w:t>
            </w:r>
          </w:p>
        </w:tc>
        <w:tc>
          <w:tcPr>
            <w:tcW w:w="1771" w:type="dxa"/>
            <w:shd w:val="clear" w:color="auto" w:fill="D9D9D9"/>
            <w:vAlign w:val="center"/>
          </w:tcPr>
          <w:p w:rsidR="00847F93" w:rsidRPr="00847F93" w:rsidRDefault="00847F93" w:rsidP="00847F93">
            <w:pPr>
              <w:jc w:val="center"/>
            </w:pPr>
            <w:r>
              <w:rPr>
                <w:rFonts w:ascii="Calibri" w:hAnsi="Calibri" w:cs="Calibri"/>
                <w:color w:val="212121"/>
                <w:szCs w:val="20"/>
              </w:rPr>
              <w:t>14</w:t>
            </w:r>
            <w:r w:rsidRPr="00847F93">
              <w:rPr>
                <w:rFonts w:ascii="Calibri" w:hAnsi="Calibri" w:cs="Calibri"/>
                <w:color w:val="212121"/>
                <w:szCs w:val="20"/>
              </w:rPr>
              <w:t>/11/2016</w:t>
            </w:r>
          </w:p>
        </w:tc>
        <w:tc>
          <w:tcPr>
            <w:tcW w:w="1490" w:type="dxa"/>
            <w:shd w:val="clear" w:color="auto" w:fill="D9D9D9"/>
            <w:vAlign w:val="center"/>
          </w:tcPr>
          <w:p w:rsidR="00847F93" w:rsidRPr="00035B8D" w:rsidRDefault="00847F93" w:rsidP="005C0E8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Actualizado</w:t>
            </w:r>
          </w:p>
        </w:tc>
      </w:tr>
      <w:tr w:rsidR="00847F93" w:rsidRPr="00AD37DD" w:rsidTr="005C0E8D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:rsidR="00847F93" w:rsidRPr="00035B8D" w:rsidRDefault="00847F93" w:rsidP="005C0E8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1.0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847F93" w:rsidRPr="00035B8D" w:rsidRDefault="00847F93" w:rsidP="005C0E8D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Cierre del documento</w:t>
            </w:r>
          </w:p>
        </w:tc>
        <w:tc>
          <w:tcPr>
            <w:tcW w:w="2899" w:type="dxa"/>
            <w:shd w:val="clear" w:color="auto" w:fill="auto"/>
          </w:tcPr>
          <w:p w:rsidR="00847F93" w:rsidRPr="00847F93" w:rsidRDefault="00847F93" w:rsidP="00847F93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847F93">
              <w:rPr>
                <w:rFonts w:asciiTheme="minorHAnsi" w:hAnsiTheme="minorHAnsi" w:cstheme="minorHAnsi"/>
                <w:szCs w:val="20"/>
              </w:rPr>
              <w:t>Gustavo Martínez Vázquez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847F93" w:rsidRPr="00847F93" w:rsidRDefault="00847F93" w:rsidP="00847F93">
            <w:pPr>
              <w:jc w:val="center"/>
            </w:pPr>
            <w:r>
              <w:rPr>
                <w:rFonts w:ascii="Calibri" w:hAnsi="Calibri" w:cs="Calibri"/>
                <w:color w:val="212121"/>
                <w:szCs w:val="20"/>
              </w:rPr>
              <w:t>15</w:t>
            </w:r>
            <w:r w:rsidRPr="00847F93">
              <w:rPr>
                <w:rFonts w:ascii="Calibri" w:hAnsi="Calibri" w:cs="Calibri"/>
                <w:color w:val="212121"/>
                <w:szCs w:val="20"/>
              </w:rPr>
              <w:t>/11/2016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847F93" w:rsidRPr="00035B8D" w:rsidRDefault="00847F93" w:rsidP="005C0E8D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Cerrado</w:t>
            </w:r>
          </w:p>
        </w:tc>
      </w:tr>
    </w:tbl>
    <w:p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81016C" w:rsidRPr="00AD37DD" w:rsidRDefault="00A027A6" w:rsidP="00316B36">
      <w:pPr>
        <w:pStyle w:val="ndice2"/>
      </w:pPr>
      <w:r w:rsidRPr="00AD37DD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:rsidR="00D16B4F" w:rsidRPr="00AD37DD" w:rsidRDefault="00D16B4F" w:rsidP="009F381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7594821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AD37DD">
        <w:rPr>
          <w:rFonts w:asciiTheme="minorHAnsi" w:hAnsiTheme="minorHAnsi" w:cstheme="minorHAnsi"/>
          <w:sz w:val="20"/>
        </w:rPr>
        <w:t xml:space="preserve"> </w:t>
      </w:r>
      <w:r w:rsidR="009F381E" w:rsidRPr="009F381E">
        <w:rPr>
          <w:rFonts w:asciiTheme="minorHAnsi" w:hAnsiTheme="minorHAnsi" w:cstheme="minorHAnsi"/>
          <w:sz w:val="20"/>
        </w:rPr>
        <w:t xml:space="preserve">Administrar </w:t>
      </w:r>
      <w:r w:rsidR="002D5083">
        <w:rPr>
          <w:rFonts w:asciiTheme="minorHAnsi" w:hAnsiTheme="minorHAnsi" w:cstheme="minorHAnsi"/>
          <w:sz w:val="20"/>
        </w:rPr>
        <w:t xml:space="preserve">Factor </w:t>
      </w:r>
      <w:r w:rsidR="00AF3C38">
        <w:rPr>
          <w:rFonts w:asciiTheme="minorHAnsi" w:hAnsiTheme="minorHAnsi" w:cstheme="minorHAnsi"/>
          <w:sz w:val="20"/>
        </w:rPr>
        <w:t>Municipios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5"/>
    </w:p>
    <w:p w:rsidR="008D05F7" w:rsidRPr="00AD37DD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:rsidR="00D16B4F" w:rsidRPr="00AD37DD" w:rsidRDefault="00D16B4F" w:rsidP="009F381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7594822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r w:rsidR="00AF3C38">
        <w:rPr>
          <w:rFonts w:asciiTheme="minorHAnsi" w:hAnsiTheme="minorHAnsi" w:cstheme="minorHAnsi"/>
          <w:sz w:val="20"/>
        </w:rPr>
        <w:t>Administrar Factor Municipios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7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7594823"/>
      <w:r w:rsidRPr="00AD37DD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AD37DD">
        <w:rPr>
          <w:rFonts w:asciiTheme="minorHAnsi" w:hAnsiTheme="minorHAnsi" w:cstheme="minorHAnsi"/>
          <w:sz w:val="20"/>
        </w:rPr>
        <w:t>.</w:t>
      </w:r>
      <w:bookmarkEnd w:id="21"/>
    </w:p>
    <w:p w:rsidR="00D16B4F" w:rsidRPr="00A568F9" w:rsidRDefault="00EF0432" w:rsidP="00316B36">
      <w:pPr>
        <w:pStyle w:val="ndice2"/>
      </w:pPr>
      <w:r w:rsidRPr="00A568F9">
        <w:t xml:space="preserve">Permitir al usuario </w:t>
      </w:r>
      <w:r w:rsidR="004A5059">
        <w:t xml:space="preserve">de </w:t>
      </w:r>
      <w:r w:rsidR="00F2630C">
        <w:t>la Dirección General Adjunta</w:t>
      </w:r>
      <w:r w:rsidR="004A5059" w:rsidRPr="007E2613">
        <w:t xml:space="preserve"> de Presupuesto y Finanzas</w:t>
      </w:r>
      <w:r w:rsidR="004A5059" w:rsidRPr="009A234C">
        <w:t xml:space="preserve"> </w:t>
      </w:r>
      <w:r w:rsidR="004A5059">
        <w:t xml:space="preserve"> </w:t>
      </w:r>
      <w:r w:rsidR="00215592">
        <w:t xml:space="preserve">administrar el catálogo de factor </w:t>
      </w:r>
      <w:r w:rsidR="00941144">
        <w:t>por Municipios</w:t>
      </w:r>
      <w:r w:rsidR="00215592">
        <w:t xml:space="preserve"> con base a las Entidades Federativas y a los Municipios de la información de SEPOMEX  consultados de MCS.</w:t>
      </w:r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5"/>
      <w:bookmarkStart w:id="23" w:name="_Toc289774373"/>
      <w:bookmarkStart w:id="24" w:name="_Toc126991046"/>
      <w:bookmarkStart w:id="25" w:name="_Toc487594824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AD37DD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43"/>
        <w:gridCol w:w="2459"/>
        <w:gridCol w:w="2461"/>
      </w:tblGrid>
      <w:tr w:rsidR="00D16B4F" w:rsidRPr="00AD37DD" w:rsidTr="0036015C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3A6EED" w:rsidRPr="00AD37DD" w:rsidTr="0036015C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EED" w:rsidRPr="006A5C61" w:rsidRDefault="00CA3D3E" w:rsidP="0034123A">
            <w:pPr>
              <w:rPr>
                <w:i/>
                <w:color w:val="0070C0"/>
              </w:rPr>
            </w:pPr>
            <w:r w:rsidRPr="00CA3D3E">
              <w:rPr>
                <w:rFonts w:ascii="Calibri" w:hAnsi="Calibri" w:cs="Calibri"/>
                <w:color w:val="000000"/>
                <w:szCs w:val="20"/>
              </w:rPr>
              <w:t>FUNC-CONF-0</w:t>
            </w:r>
            <w:r w:rsidR="00635603">
              <w:rPr>
                <w:rFonts w:ascii="Calibri" w:hAnsi="Calibri" w:cs="Calibri"/>
                <w:color w:val="000000"/>
                <w:szCs w:val="20"/>
              </w:rPr>
              <w:t>36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EED" w:rsidRPr="000177F1" w:rsidRDefault="00635603" w:rsidP="00B51A4D">
            <w:pPr>
              <w:rPr>
                <w:rFonts w:asciiTheme="minorHAnsi" w:hAnsiTheme="minorHAnsi" w:cstheme="minorHAnsi"/>
                <w:color w:val="0070C0"/>
                <w:szCs w:val="20"/>
                <w:lang w:eastAsia="es-MX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Administrar el catálogo de factor </w:t>
            </w:r>
            <w:r w:rsidR="00595518">
              <w:rPr>
                <w:rFonts w:ascii="Calibri" w:hAnsi="Calibri" w:cs="Calibri"/>
                <w:color w:val="000000"/>
                <w:szCs w:val="20"/>
              </w:rPr>
              <w:t>por Municipios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 con base a las Entidades Federativas y a los Municipios de la información de SEPOMEX  consultados de MCS.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EED" w:rsidRPr="00594A5B" w:rsidRDefault="00635603" w:rsidP="000B72F2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El sistema permitirá al usuario administrar el catálogo de factor </w:t>
            </w:r>
            <w:r w:rsidR="000B72F2">
              <w:rPr>
                <w:rFonts w:ascii="Calibri" w:hAnsi="Calibri" w:cs="Calibri"/>
                <w:color w:val="000000"/>
                <w:szCs w:val="20"/>
              </w:rPr>
              <w:t>por Municipios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 con base a las Entidades Federativas y a los Municipios de la información </w:t>
            </w:r>
            <w:r w:rsidR="00334F06">
              <w:rPr>
                <w:rFonts w:ascii="Calibri" w:hAnsi="Calibri" w:cs="Calibri"/>
                <w:color w:val="000000"/>
                <w:szCs w:val="20"/>
              </w:rPr>
              <w:t>de SEPOMEX  consultados de MCS</w:t>
            </w:r>
            <w:r>
              <w:rPr>
                <w:rFonts w:ascii="Calibri" w:hAnsi="Calibri" w:cs="Calibri"/>
                <w:color w:val="000000"/>
                <w:szCs w:val="20"/>
              </w:rPr>
              <w:t>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EED" w:rsidRPr="006A5C61" w:rsidRDefault="00635603" w:rsidP="00316B36">
            <w:pPr>
              <w:pStyle w:val="ndice2"/>
            </w:pPr>
            <w:r>
              <w:t>2018</w:t>
            </w:r>
            <w:r w:rsidR="005C0E8D">
              <w:t xml:space="preserve"> - </w:t>
            </w:r>
            <w:r w:rsidR="003A6EED" w:rsidRPr="00D5420B">
              <w:t xml:space="preserve">Administrar </w:t>
            </w:r>
            <w:r w:rsidR="005C0E8D">
              <w:t xml:space="preserve">Factor </w:t>
            </w:r>
            <w:r w:rsidR="00F9493D">
              <w:t>Municipios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6"/>
      <w:bookmarkStart w:id="27" w:name="_Toc289774376"/>
      <w:bookmarkStart w:id="28" w:name="_Toc126991049"/>
      <w:bookmarkStart w:id="29" w:name="_Toc487594825"/>
      <w:bookmarkStart w:id="30" w:name="_Toc289774377"/>
      <w:r w:rsidRPr="00AD37DD">
        <w:rPr>
          <w:rFonts w:asciiTheme="minorHAnsi" w:hAnsiTheme="minorHAnsi" w:cstheme="minorHAnsi"/>
          <w:sz w:val="20"/>
        </w:rPr>
        <w:t>Diagrama de la Funcionalidad del Sistema</w:t>
      </w:r>
      <w:bookmarkEnd w:id="26"/>
      <w:bookmarkEnd w:id="27"/>
      <w:bookmarkEnd w:id="28"/>
      <w:bookmarkEnd w:id="29"/>
    </w:p>
    <w:p w:rsidR="005A6D75" w:rsidRPr="005A6D75" w:rsidRDefault="005C0E8D" w:rsidP="00316B36">
      <w:pPr>
        <w:pStyle w:val="ndice2"/>
      </w:pPr>
      <w:r>
        <w:rPr>
          <w:noProof/>
        </w:rPr>
        <w:drawing>
          <wp:inline distT="0" distB="0" distL="0" distR="0" wp14:anchorId="7E2C4F63" wp14:editId="04EE7816">
            <wp:extent cx="5612130" cy="15462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8D" w:rsidRDefault="005C0E8D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31" w:name="_Toc371934667"/>
      <w:r>
        <w:rPr>
          <w:rFonts w:asciiTheme="minorHAnsi" w:hAnsiTheme="minorHAnsi" w:cstheme="minorHAnsi"/>
        </w:rPr>
        <w:br w:type="page"/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2" w:name="_Toc487594826"/>
      <w:r w:rsidRPr="00AD37DD">
        <w:rPr>
          <w:rFonts w:asciiTheme="minorHAnsi" w:hAnsiTheme="minorHAnsi" w:cstheme="minorHAnsi"/>
          <w:sz w:val="20"/>
        </w:rPr>
        <w:lastRenderedPageBreak/>
        <w:t>Actores Involucrados</w:t>
      </w:r>
      <w:bookmarkEnd w:id="31"/>
      <w:bookmarkEnd w:id="3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3151"/>
        <w:gridCol w:w="5285"/>
      </w:tblGrid>
      <w:tr w:rsidR="00D16B4F" w:rsidRPr="00AD37DD" w:rsidTr="005C0E8D">
        <w:trPr>
          <w:tblHeader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2B3B23" w:rsidRPr="00AD37DD" w:rsidTr="005C0E8D">
        <w:trPr>
          <w:tblHeader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B23" w:rsidRPr="00AD37DD" w:rsidRDefault="002B3B23" w:rsidP="00FE2192">
            <w:pPr>
              <w:rPr>
                <w:rFonts w:asciiTheme="minorHAnsi" w:hAnsiTheme="minorHAnsi" w:cstheme="minorHAnsi"/>
              </w:rPr>
            </w:pPr>
            <w:r w:rsidRPr="00AD37D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B23" w:rsidRPr="007C13B7" w:rsidRDefault="002B3B23" w:rsidP="00FE2192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DGAPF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B23" w:rsidRDefault="002B3B23" w:rsidP="006E1AD1">
            <w:pPr>
              <w:rPr>
                <w:rFonts w:ascii="Calibri" w:hAnsi="Calibri" w:cs="Calibri"/>
                <w:color w:val="000000"/>
                <w:szCs w:val="20"/>
              </w:rPr>
            </w:pPr>
            <w:r w:rsidRPr="007E2613">
              <w:rPr>
                <w:rFonts w:asciiTheme="minorHAnsi" w:hAnsiTheme="minorHAnsi" w:cstheme="minorHAnsi"/>
                <w:szCs w:val="20"/>
              </w:rPr>
              <w:t>Integrante</w:t>
            </w:r>
            <w:r w:rsidR="00E50DD3">
              <w:rPr>
                <w:rFonts w:asciiTheme="minorHAnsi" w:hAnsiTheme="minorHAnsi" w:cstheme="minorHAnsi"/>
                <w:szCs w:val="20"/>
              </w:rPr>
              <w:t xml:space="preserve"> de la Dirección General Adjunta</w:t>
            </w:r>
            <w:r w:rsidRPr="007E2613">
              <w:rPr>
                <w:rFonts w:asciiTheme="minorHAnsi" w:hAnsiTheme="minorHAnsi" w:cstheme="minorHAnsi"/>
                <w:szCs w:val="20"/>
              </w:rPr>
              <w:t xml:space="preserve"> de Presupuesto y Finanzas responsable de </w:t>
            </w:r>
            <w:r w:rsidR="00FA79FB" w:rsidRPr="00FA79FB">
              <w:rPr>
                <w:rFonts w:asciiTheme="minorHAnsi" w:hAnsiTheme="minorHAnsi" w:cstheme="minorHAnsi"/>
                <w:szCs w:val="20"/>
              </w:rPr>
              <w:t xml:space="preserve">administrar </w:t>
            </w:r>
            <w:r w:rsidR="00626A89">
              <w:rPr>
                <w:rFonts w:ascii="Calibri" w:hAnsi="Calibri" w:cs="Calibri"/>
                <w:color w:val="000000"/>
                <w:szCs w:val="20"/>
              </w:rPr>
              <w:t xml:space="preserve">el catálogo de factor </w:t>
            </w:r>
            <w:r w:rsidR="00210076">
              <w:rPr>
                <w:rFonts w:ascii="Calibri" w:hAnsi="Calibri" w:cs="Calibri"/>
                <w:color w:val="000000"/>
                <w:szCs w:val="20"/>
              </w:rPr>
              <w:t>por Municipios.</w:t>
            </w:r>
          </w:p>
          <w:p w:rsidR="00BE4B55" w:rsidRDefault="00BE4B55" w:rsidP="006E1AD1">
            <w:pPr>
              <w:rPr>
                <w:rFonts w:asciiTheme="minorHAnsi" w:hAnsiTheme="minorHAnsi" w:cstheme="minorHAnsi"/>
                <w:szCs w:val="20"/>
              </w:rPr>
            </w:pPr>
          </w:p>
          <w:p w:rsidR="000871EA" w:rsidRPr="007E2613" w:rsidRDefault="000871EA" w:rsidP="006E1AD1">
            <w:p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Nota: Los r</w:t>
            </w:r>
            <w:r>
              <w:rPr>
                <w:rFonts w:asciiTheme="minorHAnsi" w:hAnsiTheme="minorHAnsi" w:cstheme="minorHAnsi"/>
                <w:szCs w:val="20"/>
              </w:rPr>
              <w:t>oles de los usuarios de la DGAPF</w:t>
            </w:r>
            <w:r w:rsidRPr="00505A6C">
              <w:rPr>
                <w:rFonts w:asciiTheme="minorHAnsi" w:hAnsiTheme="minorHAnsi" w:cstheme="minorHAnsi"/>
                <w:szCs w:val="20"/>
              </w:rPr>
              <w:t xml:space="preserve"> se encuentran descritos en el documento del diagrama conceptual de solución tecnológica.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371934668"/>
      <w:bookmarkStart w:id="34" w:name="_Toc487594827"/>
      <w:r w:rsidRPr="00AD37DD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0"/>
      <w:bookmarkEnd w:id="33"/>
      <w:bookmarkEnd w:id="34"/>
    </w:p>
    <w:p w:rsidR="00D16B4F" w:rsidRPr="00AD37DD" w:rsidRDefault="00BE4763" w:rsidP="00316B36">
      <w:pPr>
        <w:pStyle w:val="ndice2"/>
      </w:pPr>
      <w:bookmarkStart w:id="35" w:name="_Toc228339738"/>
      <w:bookmarkStart w:id="36" w:name="_Toc182735726"/>
      <w:r>
        <w:rPr>
          <w:noProof/>
        </w:rPr>
        <w:drawing>
          <wp:inline distT="0" distB="0" distL="0" distR="0" wp14:anchorId="4B81A5DB" wp14:editId="47C48F6F">
            <wp:extent cx="6333490" cy="638429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 factor cri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63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7" w:name="_Toc371934669"/>
      <w:bookmarkStart w:id="38" w:name="_Toc487594828"/>
      <w:r w:rsidRPr="00AD37DD">
        <w:rPr>
          <w:rFonts w:asciiTheme="minorHAnsi" w:hAnsiTheme="minorHAnsi" w:cstheme="minorHAnsi"/>
          <w:sz w:val="20"/>
        </w:rPr>
        <w:lastRenderedPageBreak/>
        <w:t>Precondiciones</w:t>
      </w:r>
      <w:bookmarkEnd w:id="35"/>
      <w:bookmarkEnd w:id="36"/>
      <w:bookmarkEnd w:id="37"/>
      <w:bookmarkEnd w:id="38"/>
    </w:p>
    <w:p w:rsidR="00455180" w:rsidRPr="005371EB" w:rsidRDefault="00455180" w:rsidP="005371EB">
      <w:pPr>
        <w:ind w:firstLine="360"/>
        <w:rPr>
          <w:rFonts w:asciiTheme="minorHAnsi" w:hAnsiTheme="minorHAnsi" w:cstheme="minorHAnsi"/>
          <w:szCs w:val="20"/>
        </w:rPr>
      </w:pPr>
      <w:bookmarkStart w:id="39" w:name="_Toc427934378"/>
      <w:bookmarkStart w:id="40" w:name="_Toc427941333"/>
      <w:bookmarkStart w:id="41" w:name="_Toc428182528"/>
      <w:bookmarkStart w:id="42" w:name="_Toc429062442"/>
      <w:bookmarkStart w:id="43" w:name="_Toc371934672"/>
      <w:bookmarkStart w:id="44" w:name="_Toc289774375"/>
      <w:bookmarkStart w:id="45" w:name="_Toc126991048"/>
      <w:r w:rsidRPr="005371EB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39"/>
      <w:bookmarkEnd w:id="40"/>
      <w:bookmarkEnd w:id="41"/>
      <w:bookmarkEnd w:id="42"/>
    </w:p>
    <w:p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6" w:name="_Toc228339739"/>
      <w:bookmarkStart w:id="47" w:name="_Toc432760413"/>
      <w:bookmarkStart w:id="48" w:name="_Toc435197750"/>
      <w:bookmarkStart w:id="49" w:name="_Toc461701833"/>
      <w:bookmarkStart w:id="50" w:name="_Toc487594829"/>
      <w:r w:rsidRPr="00AD37DD">
        <w:rPr>
          <w:rFonts w:asciiTheme="minorHAnsi" w:hAnsiTheme="minorHAnsi" w:cstheme="minorHAnsi"/>
          <w:sz w:val="20"/>
        </w:rPr>
        <w:t>&lt;Precondición 1&gt;</w:t>
      </w:r>
      <w:bookmarkEnd w:id="46"/>
      <w:bookmarkEnd w:id="47"/>
      <w:bookmarkEnd w:id="48"/>
      <w:bookmarkEnd w:id="49"/>
      <w:r w:rsidR="00B527C0">
        <w:rPr>
          <w:rFonts w:asciiTheme="minorHAnsi" w:hAnsiTheme="minorHAnsi" w:cstheme="minorHAnsi"/>
          <w:sz w:val="20"/>
        </w:rPr>
        <w:t xml:space="preserve"> </w:t>
      </w:r>
      <w:r w:rsidR="00B527C0" w:rsidRPr="002E3247">
        <w:rPr>
          <w:rFonts w:asciiTheme="minorHAnsi" w:hAnsiTheme="minorHAnsi" w:cstheme="minorHAnsi"/>
          <w:color w:val="000000" w:themeColor="text1"/>
          <w:sz w:val="20"/>
        </w:rPr>
        <w:t>Nombre de usuario y contraseña válidos.</w:t>
      </w:r>
      <w:bookmarkEnd w:id="50"/>
    </w:p>
    <w:p w:rsidR="00455180" w:rsidRPr="00AD37DD" w:rsidRDefault="00455180" w:rsidP="00316B36">
      <w:pPr>
        <w:pStyle w:val="ndice2"/>
      </w:pPr>
      <w:r w:rsidRPr="00AD37DD">
        <w:t xml:space="preserve">El usuario </w:t>
      </w:r>
      <w:r w:rsidR="00193BBD">
        <w:t>DGAPF</w:t>
      </w:r>
      <w:r w:rsidR="00CF6856" w:rsidRPr="00AD37DD">
        <w:t xml:space="preserve"> debe</w:t>
      </w:r>
      <w:r w:rsidRPr="00AD37DD">
        <w:t xml:space="preserve"> contar con un </w:t>
      </w:r>
      <w:r w:rsidR="00CF6856" w:rsidRPr="00AD37DD">
        <w:t xml:space="preserve">nombre de </w:t>
      </w:r>
      <w:r w:rsidRPr="00AD37DD">
        <w:t xml:space="preserve">usuario y contraseña </w:t>
      </w:r>
      <w:r w:rsidR="00912240">
        <w:t xml:space="preserve">de </w:t>
      </w:r>
      <w:r w:rsidR="00CF6856" w:rsidRPr="00AD37DD">
        <w:t>válido</w:t>
      </w:r>
      <w:r w:rsidR="006A5C61">
        <w:t>s</w:t>
      </w:r>
      <w:r w:rsidR="00CF6856" w:rsidRPr="00AD37DD">
        <w:t>.</w:t>
      </w:r>
    </w:p>
    <w:p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1" w:name="_Toc461701834"/>
      <w:bookmarkStart w:id="52" w:name="_Toc487594830"/>
      <w:r w:rsidRPr="00AD37DD">
        <w:rPr>
          <w:rFonts w:asciiTheme="minorHAnsi" w:hAnsiTheme="minorHAnsi" w:cstheme="minorHAnsi"/>
          <w:sz w:val="20"/>
        </w:rPr>
        <w:t>&lt;Precondición 2&gt;</w:t>
      </w:r>
      <w:bookmarkEnd w:id="51"/>
      <w:r w:rsidR="00B527C0">
        <w:rPr>
          <w:rFonts w:asciiTheme="minorHAnsi" w:hAnsiTheme="minorHAnsi" w:cstheme="minorHAnsi"/>
          <w:sz w:val="20"/>
        </w:rPr>
        <w:t xml:space="preserve"> Permisos</w:t>
      </w:r>
      <w:bookmarkEnd w:id="52"/>
    </w:p>
    <w:p w:rsidR="00CF6856" w:rsidRPr="00193BBD" w:rsidRDefault="00193BBD" w:rsidP="00193BBD">
      <w:pPr>
        <w:ind w:left="585" w:firstLine="207"/>
        <w:rPr>
          <w:rFonts w:asciiTheme="minorHAnsi" w:hAnsiTheme="minorHAnsi" w:cstheme="minorHAnsi"/>
        </w:rPr>
      </w:pPr>
      <w:r w:rsidRPr="00193BBD">
        <w:rPr>
          <w:rFonts w:asciiTheme="minorHAnsi" w:hAnsiTheme="minorHAnsi" w:cstheme="minorHAnsi"/>
        </w:rPr>
        <w:t>El usuario DGAPF</w:t>
      </w:r>
      <w:r w:rsidR="00CF6856" w:rsidRPr="00193BBD">
        <w:rPr>
          <w:rFonts w:asciiTheme="minorHAnsi" w:hAnsiTheme="minorHAnsi" w:cstheme="minorHAnsi"/>
        </w:rPr>
        <w:t xml:space="preserve"> </w:t>
      </w:r>
      <w:r w:rsidR="00196EDA" w:rsidRPr="002E3247">
        <w:rPr>
          <w:rFonts w:asciiTheme="minorHAnsi" w:hAnsiTheme="minorHAnsi" w:cstheme="minorHAnsi"/>
          <w:color w:val="000000" w:themeColor="text1"/>
        </w:rPr>
        <w:t>debe contar con los permisos</w:t>
      </w:r>
      <w:r w:rsidR="00E2136A">
        <w:rPr>
          <w:rFonts w:asciiTheme="minorHAnsi" w:hAnsiTheme="minorHAnsi" w:cstheme="minorHAnsi"/>
          <w:color w:val="000000" w:themeColor="text1"/>
        </w:rPr>
        <w:t xml:space="preserve"> de administrador</w:t>
      </w:r>
      <w:r w:rsidR="00196EDA" w:rsidRPr="002E3247">
        <w:rPr>
          <w:rFonts w:asciiTheme="minorHAnsi" w:hAnsiTheme="minorHAnsi" w:cstheme="minorHAnsi"/>
          <w:color w:val="000000" w:themeColor="text1"/>
        </w:rPr>
        <w:t xml:space="preserve"> para hacer uso de la funcionalidad</w:t>
      </w:r>
      <w:r w:rsidR="00196EDA">
        <w:rPr>
          <w:rFonts w:asciiTheme="minorHAnsi" w:hAnsiTheme="minorHAnsi" w:cstheme="minorHAnsi"/>
          <w:color w:val="000000" w:themeColor="text1"/>
        </w:rPr>
        <w:t>.</w:t>
      </w:r>
    </w:p>
    <w:p w:rsidR="00CF6856" w:rsidRPr="0033216F" w:rsidRDefault="0033216F" w:rsidP="0033216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3" w:name="_Toc487594831"/>
      <w:r>
        <w:rPr>
          <w:rFonts w:asciiTheme="minorHAnsi" w:hAnsiTheme="minorHAnsi" w:cstheme="minorHAnsi"/>
          <w:sz w:val="20"/>
        </w:rPr>
        <w:t>&lt;Precondición 3</w:t>
      </w:r>
      <w:r w:rsidRPr="00AD37DD">
        <w:rPr>
          <w:rFonts w:asciiTheme="minorHAnsi" w:hAnsiTheme="minorHAnsi" w:cstheme="minorHAnsi"/>
          <w:sz w:val="20"/>
        </w:rPr>
        <w:t>&gt;</w:t>
      </w:r>
      <w:r w:rsidR="00B527C0">
        <w:rPr>
          <w:rFonts w:asciiTheme="minorHAnsi" w:hAnsiTheme="minorHAnsi" w:cstheme="minorHAnsi"/>
          <w:sz w:val="20"/>
        </w:rPr>
        <w:t xml:space="preserve"> Autenticación</w:t>
      </w:r>
      <w:bookmarkEnd w:id="53"/>
    </w:p>
    <w:p w:rsidR="00455180" w:rsidRDefault="00455180" w:rsidP="00193BBD">
      <w:pPr>
        <w:ind w:left="225" w:firstLine="567"/>
        <w:rPr>
          <w:rFonts w:asciiTheme="minorHAnsi" w:hAnsiTheme="minorHAnsi" w:cstheme="minorHAnsi"/>
          <w:szCs w:val="20"/>
          <w:lang w:val="es-MX" w:eastAsia="en-US"/>
        </w:rPr>
      </w:pPr>
      <w:r w:rsidRPr="00193BBD">
        <w:rPr>
          <w:rFonts w:asciiTheme="minorHAnsi" w:hAnsiTheme="minorHAnsi" w:cstheme="minorHAnsi"/>
          <w:szCs w:val="20"/>
          <w:lang w:val="es-MX" w:eastAsia="en-US"/>
        </w:rPr>
        <w:t>E</w:t>
      </w:r>
      <w:r w:rsidR="00193BBD">
        <w:rPr>
          <w:rFonts w:asciiTheme="minorHAnsi" w:hAnsiTheme="minorHAnsi" w:cstheme="minorHAnsi"/>
          <w:szCs w:val="20"/>
          <w:lang w:val="es-MX" w:eastAsia="en-US"/>
        </w:rPr>
        <w:t>l usuario DGAPF</w:t>
      </w:r>
      <w:r w:rsidR="00CF6856" w:rsidRPr="00193BBD">
        <w:rPr>
          <w:rFonts w:asciiTheme="minorHAnsi" w:hAnsiTheme="minorHAnsi" w:cstheme="minorHAnsi"/>
          <w:szCs w:val="20"/>
          <w:lang w:val="es-MX" w:eastAsia="en-US"/>
        </w:rPr>
        <w:t xml:space="preserve"> debe </w:t>
      </w:r>
      <w:r w:rsidRPr="00193BBD">
        <w:rPr>
          <w:rFonts w:asciiTheme="minorHAnsi" w:hAnsiTheme="minorHAnsi" w:cstheme="minorHAnsi"/>
          <w:szCs w:val="20"/>
          <w:lang w:val="es-MX" w:eastAsia="en-US"/>
        </w:rPr>
        <w:t>estar autenticado dentro del sistema.</w:t>
      </w:r>
    </w:p>
    <w:p w:rsidR="00152715" w:rsidRDefault="00152715" w:rsidP="00152715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  <w:lang w:val="es-MX" w:eastAsia="en-US"/>
        </w:rPr>
      </w:pPr>
      <w:bookmarkStart w:id="54" w:name="_Toc487594832"/>
      <w:r w:rsidRPr="00152715">
        <w:rPr>
          <w:rFonts w:asciiTheme="minorHAnsi" w:hAnsiTheme="minorHAnsi" w:cstheme="minorHAnsi"/>
          <w:sz w:val="20"/>
          <w:lang w:val="es-MX" w:eastAsia="en-US"/>
        </w:rPr>
        <w:t>&lt;Precondición 4&gt; Carga previa</w:t>
      </w:r>
      <w:bookmarkEnd w:id="54"/>
    </w:p>
    <w:p w:rsidR="00152715" w:rsidRPr="00C41B3D" w:rsidRDefault="00152715" w:rsidP="00B40980">
      <w:pPr>
        <w:ind w:left="792"/>
        <w:rPr>
          <w:rFonts w:asciiTheme="minorHAnsi" w:hAnsiTheme="minorHAnsi" w:cstheme="minorHAnsi"/>
          <w:szCs w:val="20"/>
          <w:lang w:val="es-MX" w:eastAsia="en-US"/>
        </w:rPr>
      </w:pPr>
      <w:r w:rsidRPr="00C41B3D">
        <w:rPr>
          <w:rFonts w:asciiTheme="minorHAnsi" w:hAnsiTheme="minorHAnsi" w:cstheme="minorHAnsi"/>
          <w:szCs w:val="20"/>
          <w:lang w:val="es-MX" w:eastAsia="en-US"/>
        </w:rPr>
        <w:t>Para el regis</w:t>
      </w:r>
      <w:r w:rsidR="00374C77">
        <w:rPr>
          <w:rFonts w:asciiTheme="minorHAnsi" w:hAnsiTheme="minorHAnsi" w:cstheme="minorHAnsi"/>
          <w:szCs w:val="20"/>
          <w:lang w:val="es-MX" w:eastAsia="en-US"/>
        </w:rPr>
        <w:t>tro de los factores por municipios</w:t>
      </w:r>
      <w:r w:rsidR="00912240">
        <w:rPr>
          <w:rFonts w:asciiTheme="minorHAnsi" w:hAnsiTheme="minorHAnsi" w:cstheme="minorHAnsi"/>
          <w:szCs w:val="20"/>
          <w:lang w:val="es-MX" w:eastAsia="en-US"/>
        </w:rPr>
        <w:t xml:space="preserve"> se debe de contar con la consulta previa de entidades y municipios</w:t>
      </w:r>
      <w:r w:rsidRPr="00C41B3D">
        <w:rPr>
          <w:rFonts w:asciiTheme="minorHAnsi" w:hAnsiTheme="minorHAnsi" w:cstheme="minorHAnsi"/>
          <w:szCs w:val="20"/>
          <w:lang w:val="es-MX" w:eastAsia="en-US"/>
        </w:rPr>
        <w:t>.</w:t>
      </w:r>
    </w:p>
    <w:p w:rsidR="00E67D8B" w:rsidRPr="00B45D44" w:rsidRDefault="009F02E6" w:rsidP="00E67D8B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lang w:val="es-MX" w:eastAsia="en-US"/>
        </w:rPr>
      </w:pPr>
      <w:bookmarkStart w:id="55" w:name="_Toc487594833"/>
      <w:r w:rsidRPr="00B45D44">
        <w:rPr>
          <w:rFonts w:asciiTheme="minorHAnsi" w:hAnsiTheme="minorHAnsi" w:cstheme="minorHAnsi"/>
          <w:sz w:val="20"/>
        </w:rPr>
        <w:t>&lt;</w:t>
      </w:r>
      <w:r w:rsidRPr="00B45D44">
        <w:rPr>
          <w:rFonts w:asciiTheme="minorHAnsi" w:hAnsiTheme="minorHAnsi" w:cstheme="minorHAnsi"/>
          <w:bCs w:val="0"/>
          <w:sz w:val="20"/>
        </w:rPr>
        <w:t>Precondición</w:t>
      </w:r>
      <w:r w:rsidR="00E67D8B" w:rsidRPr="00B45D44">
        <w:rPr>
          <w:rFonts w:asciiTheme="minorHAnsi" w:hAnsiTheme="minorHAnsi" w:cstheme="minorHAnsi"/>
        </w:rPr>
        <w:t xml:space="preserve"> </w:t>
      </w:r>
      <w:r w:rsidR="00912240" w:rsidRPr="00912240">
        <w:rPr>
          <w:rFonts w:asciiTheme="minorHAnsi" w:hAnsiTheme="minorHAnsi" w:cstheme="minorHAnsi"/>
          <w:sz w:val="20"/>
        </w:rPr>
        <w:t>5</w:t>
      </w:r>
      <w:r w:rsidRPr="00B45D44">
        <w:rPr>
          <w:rFonts w:asciiTheme="minorHAnsi" w:hAnsiTheme="minorHAnsi" w:cstheme="minorHAnsi"/>
          <w:sz w:val="20"/>
        </w:rPr>
        <w:t xml:space="preserve"> &gt;</w:t>
      </w:r>
      <w:r w:rsidR="003D3ABD">
        <w:rPr>
          <w:rFonts w:asciiTheme="minorHAnsi" w:hAnsiTheme="minorHAnsi" w:cstheme="minorHAnsi"/>
          <w:sz w:val="20"/>
        </w:rPr>
        <w:t xml:space="preserve"> </w:t>
      </w:r>
      <w:r w:rsidR="00916E33">
        <w:rPr>
          <w:rFonts w:asciiTheme="minorHAnsi" w:hAnsiTheme="minorHAnsi" w:cstheme="minorHAnsi"/>
          <w:sz w:val="20"/>
        </w:rPr>
        <w:t xml:space="preserve">Factores </w:t>
      </w:r>
      <w:r w:rsidR="00FF3EC0">
        <w:rPr>
          <w:rFonts w:asciiTheme="minorHAnsi" w:hAnsiTheme="minorHAnsi" w:cstheme="minorHAnsi"/>
          <w:sz w:val="20"/>
        </w:rPr>
        <w:t>por Municipios</w:t>
      </w:r>
      <w:r w:rsidR="004D2032">
        <w:rPr>
          <w:rFonts w:asciiTheme="minorHAnsi" w:hAnsiTheme="minorHAnsi" w:cstheme="minorHAnsi"/>
          <w:sz w:val="20"/>
        </w:rPr>
        <w:t xml:space="preserve"> previos</w:t>
      </w:r>
      <w:bookmarkEnd w:id="55"/>
    </w:p>
    <w:p w:rsidR="00575485" w:rsidRDefault="00E67D8B" w:rsidP="00E67D8B">
      <w:pPr>
        <w:pStyle w:val="Prrafodelista"/>
        <w:ind w:left="792"/>
        <w:jc w:val="left"/>
        <w:rPr>
          <w:rFonts w:asciiTheme="minorHAnsi" w:hAnsiTheme="minorHAnsi" w:cstheme="minorHAnsi"/>
          <w:szCs w:val="20"/>
          <w:lang w:val="es-MX" w:eastAsia="en-US"/>
        </w:rPr>
      </w:pPr>
      <w:r w:rsidRPr="00842D48">
        <w:rPr>
          <w:rFonts w:asciiTheme="minorHAnsi" w:hAnsiTheme="minorHAnsi" w:cstheme="minorHAnsi"/>
          <w:szCs w:val="20"/>
          <w:lang w:val="es-MX" w:eastAsia="en-US"/>
        </w:rPr>
        <w:t>Para la consulta y la modificación, el sist</w:t>
      </w:r>
      <w:r w:rsidR="00916E33">
        <w:rPr>
          <w:rFonts w:asciiTheme="minorHAnsi" w:hAnsiTheme="minorHAnsi" w:cstheme="minorHAnsi"/>
          <w:szCs w:val="20"/>
          <w:lang w:val="es-MX" w:eastAsia="en-US"/>
        </w:rPr>
        <w:t xml:space="preserve">ema debe tener registros de factores </w:t>
      </w:r>
      <w:r w:rsidRPr="00842D48">
        <w:rPr>
          <w:rFonts w:asciiTheme="minorHAnsi" w:hAnsiTheme="minorHAnsi" w:cstheme="minorHAnsi"/>
          <w:szCs w:val="20"/>
          <w:lang w:val="es-MX" w:eastAsia="en-US"/>
        </w:rPr>
        <w:t xml:space="preserve"> </w:t>
      </w:r>
      <w:r w:rsidR="00374C77">
        <w:rPr>
          <w:rFonts w:asciiTheme="minorHAnsi" w:hAnsiTheme="minorHAnsi" w:cstheme="minorHAnsi"/>
          <w:szCs w:val="20"/>
          <w:lang w:val="es-MX" w:eastAsia="en-US"/>
        </w:rPr>
        <w:t>por municipios</w:t>
      </w:r>
      <w:r w:rsidR="00916E33">
        <w:rPr>
          <w:rFonts w:asciiTheme="minorHAnsi" w:hAnsiTheme="minorHAnsi" w:cstheme="minorHAnsi"/>
          <w:szCs w:val="20"/>
          <w:lang w:val="es-MX" w:eastAsia="en-US"/>
        </w:rPr>
        <w:t xml:space="preserve"> previos.</w:t>
      </w:r>
    </w:p>
    <w:p w:rsidR="00D16B4F" w:rsidRPr="00AD37DD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6" w:name="_Toc487594834"/>
      <w:r w:rsidRPr="00AD37DD">
        <w:rPr>
          <w:rFonts w:asciiTheme="minorHAnsi" w:hAnsiTheme="minorHAnsi" w:cstheme="minorHAnsi"/>
          <w:sz w:val="20"/>
        </w:rPr>
        <w:t>Flujo de Eventos</w:t>
      </w:r>
      <w:bookmarkEnd w:id="43"/>
      <w:bookmarkEnd w:id="44"/>
      <w:bookmarkEnd w:id="45"/>
      <w:bookmarkEnd w:id="56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7" w:name="_Toc371934673"/>
      <w:bookmarkStart w:id="58" w:name="_Toc289774378"/>
      <w:bookmarkStart w:id="59" w:name="_Toc126991050"/>
      <w:bookmarkStart w:id="60" w:name="_Toc487594835"/>
      <w:r w:rsidRPr="00AD37DD">
        <w:rPr>
          <w:rFonts w:asciiTheme="minorHAnsi" w:hAnsiTheme="minorHAnsi" w:cstheme="minorHAnsi"/>
          <w:sz w:val="20"/>
        </w:rPr>
        <w:t>Flujo Básico</w:t>
      </w:r>
      <w:bookmarkEnd w:id="57"/>
      <w:bookmarkEnd w:id="58"/>
      <w:bookmarkEnd w:id="59"/>
      <w:bookmarkEnd w:id="6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455180" w:rsidRPr="00AD37DD" w:rsidTr="009256C0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316B36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316B36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316B36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F4550" w:rsidRPr="00AD37DD" w:rsidTr="00316B36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550" w:rsidRPr="00AD37DD" w:rsidRDefault="006A5C61" w:rsidP="00316B36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550" w:rsidRPr="006A5C61" w:rsidRDefault="003D0742" w:rsidP="00316B36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316B36">
              <w:rPr>
                <w:rFonts w:asciiTheme="minorHAnsi" w:hAnsiTheme="minorHAnsi" w:cstheme="minorHAnsi"/>
                <w:szCs w:val="20"/>
              </w:rPr>
              <w:t xml:space="preserve">de la </w:t>
            </w:r>
            <w:r>
              <w:rPr>
                <w:rFonts w:asciiTheme="minorHAnsi" w:hAnsiTheme="minorHAnsi" w:cstheme="minorHAnsi"/>
                <w:szCs w:val="20"/>
              </w:rPr>
              <w:t>DGAPF</w:t>
            </w:r>
            <w:r w:rsidR="00316B36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550" w:rsidRPr="007C13B7" w:rsidRDefault="00912240" w:rsidP="00316B36">
            <w:pPr>
              <w:tabs>
                <w:tab w:val="center" w:pos="3615"/>
              </w:tabs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="00370E97">
              <w:rPr>
                <w:rFonts w:asciiTheme="minorHAnsi" w:hAnsiTheme="minorHAnsi" w:cstheme="minorHAnsi"/>
                <w:bCs/>
                <w:szCs w:val="20"/>
              </w:rPr>
              <w:t xml:space="preserve">elecciona la </w:t>
            </w:r>
            <w:r w:rsidR="00370E97" w:rsidRPr="005C7ED1">
              <w:rPr>
                <w:rFonts w:asciiTheme="minorHAnsi" w:hAnsiTheme="minorHAnsi" w:cstheme="minorHAnsi"/>
                <w:bCs/>
                <w:szCs w:val="20"/>
              </w:rPr>
              <w:t>opción “</w:t>
            </w:r>
            <w:r w:rsidR="002E574A" w:rsidRPr="005C7ED1">
              <w:rPr>
                <w:rFonts w:asciiTheme="minorHAnsi" w:hAnsiTheme="minorHAnsi" w:cstheme="minorHAnsi"/>
                <w:bCs/>
                <w:szCs w:val="20"/>
              </w:rPr>
              <w:t xml:space="preserve">Administrar Factor </w:t>
            </w:r>
            <w:r w:rsidR="00CE1601">
              <w:rPr>
                <w:rFonts w:asciiTheme="minorHAnsi" w:hAnsiTheme="minorHAnsi" w:cstheme="minorHAnsi"/>
                <w:bCs/>
                <w:szCs w:val="20"/>
              </w:rPr>
              <w:t>por Municipios</w:t>
            </w:r>
            <w:r w:rsidR="009F4550" w:rsidRPr="005C7ED1">
              <w:rPr>
                <w:rFonts w:asciiTheme="minorHAnsi" w:hAnsiTheme="minorHAnsi" w:cstheme="minorHAnsi"/>
                <w:bCs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455180" w:rsidRPr="00AD37DD" w:rsidTr="00316B36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80" w:rsidRPr="00AD37DD" w:rsidRDefault="006A5C61" w:rsidP="00316B36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80" w:rsidRPr="004D4AC8" w:rsidRDefault="00CF6856" w:rsidP="00316B36">
            <w:pPr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4D4AC8">
              <w:rPr>
                <w:rFonts w:asciiTheme="minorHAnsi" w:hAnsiTheme="minorHAnsi" w:cstheme="minorHAnsi"/>
                <w:bCs/>
                <w:szCs w:val="20"/>
              </w:rPr>
              <w:t>CONEC II</w:t>
            </w:r>
            <w:r w:rsidR="00455180" w:rsidRPr="004D4AC8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80" w:rsidRPr="007C13B7" w:rsidRDefault="00455180" w:rsidP="002618F4">
            <w:pPr>
              <w:pStyle w:val="ndice2"/>
              <w:ind w:left="0" w:firstLine="0"/>
            </w:pPr>
            <w:r w:rsidRPr="007C13B7">
              <w:t>Despliega una ventana</w:t>
            </w:r>
            <w:r w:rsidR="00172DFB" w:rsidRPr="007C13B7">
              <w:t xml:space="preserve"> </w:t>
            </w:r>
            <w:r w:rsidR="00DC4463">
              <w:t xml:space="preserve">con la lista  de </w:t>
            </w:r>
            <w:r w:rsidR="00D074C6">
              <w:t>factores por Municipios</w:t>
            </w:r>
            <w:r w:rsidR="0045497B">
              <w:t xml:space="preserve">  existentes ordenado</w:t>
            </w:r>
            <w:r w:rsidR="00CD4187">
              <w:t>s</w:t>
            </w:r>
            <w:r w:rsidR="0045497B">
              <w:t xml:space="preserve"> por </w:t>
            </w:r>
            <w:r w:rsidR="00912240">
              <w:t xml:space="preserve">grupos </w:t>
            </w:r>
            <w:r w:rsidR="000B53CB">
              <w:t>de manera ascendente</w:t>
            </w:r>
            <w:r w:rsidR="0045497B">
              <w:t xml:space="preserve"> </w:t>
            </w:r>
            <w:r w:rsidR="00DC4463">
              <w:t xml:space="preserve">con </w:t>
            </w:r>
            <w:r w:rsidR="00E635E7">
              <w:t>la siguiente estructura</w:t>
            </w:r>
            <w:r w:rsidRPr="007C13B7">
              <w:t xml:space="preserve">: </w:t>
            </w:r>
          </w:p>
          <w:p w:rsidR="00912240" w:rsidRDefault="00912240" w:rsidP="00316B36">
            <w:pPr>
              <w:pStyle w:val="ndice2"/>
              <w:numPr>
                <w:ilvl w:val="0"/>
                <w:numId w:val="6"/>
              </w:numPr>
            </w:pPr>
            <w:r>
              <w:t>“No.”</w:t>
            </w:r>
          </w:p>
          <w:p w:rsidR="00912240" w:rsidRDefault="00912240" w:rsidP="00316B36">
            <w:pPr>
              <w:pStyle w:val="ndice2"/>
              <w:numPr>
                <w:ilvl w:val="0"/>
                <w:numId w:val="6"/>
              </w:numPr>
            </w:pPr>
            <w:r>
              <w:t xml:space="preserve">“Clasificación del factor” </w:t>
            </w:r>
          </w:p>
          <w:p w:rsidR="00455180" w:rsidRPr="00B42B2C" w:rsidRDefault="00192119" w:rsidP="00316B36">
            <w:pPr>
              <w:pStyle w:val="ndice2"/>
              <w:numPr>
                <w:ilvl w:val="0"/>
                <w:numId w:val="6"/>
              </w:numPr>
            </w:pPr>
            <w:r>
              <w:t xml:space="preserve"> </w:t>
            </w:r>
            <w:r w:rsidR="00912240">
              <w:t>“Grupo</w:t>
            </w:r>
            <w:r w:rsidR="00912240" w:rsidRPr="00B42B2C">
              <w:t>”</w:t>
            </w:r>
          </w:p>
          <w:p w:rsidR="00455180" w:rsidRDefault="00455180" w:rsidP="00316B36">
            <w:pPr>
              <w:pStyle w:val="ndice2"/>
              <w:numPr>
                <w:ilvl w:val="0"/>
                <w:numId w:val="6"/>
              </w:numPr>
            </w:pPr>
            <w:r w:rsidRPr="00B42B2C">
              <w:t>“</w:t>
            </w:r>
            <w:r w:rsidR="00CF231B">
              <w:t>Entidad Federativa</w:t>
            </w:r>
            <w:r w:rsidRPr="00B42B2C">
              <w:t>”</w:t>
            </w:r>
            <w:r w:rsidR="00912240">
              <w:t xml:space="preserve"> ( Nombres de entidades </w:t>
            </w:r>
            <w:r w:rsidR="00BE4B55">
              <w:t>federativas</w:t>
            </w:r>
            <w:r w:rsidR="00912240">
              <w:t>)</w:t>
            </w:r>
            <w:r w:rsidR="0074011E">
              <w:t xml:space="preserve"> </w:t>
            </w:r>
          </w:p>
          <w:p w:rsidR="00CF231B" w:rsidRPr="00CF231B" w:rsidRDefault="00CF231B" w:rsidP="00316B36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CF231B">
              <w:rPr>
                <w:rFonts w:asciiTheme="minorHAnsi" w:hAnsiTheme="minorHAnsi" w:cstheme="minorHAnsi"/>
              </w:rPr>
              <w:t>“Mun</w:t>
            </w:r>
            <w:r>
              <w:rPr>
                <w:rFonts w:asciiTheme="minorHAnsi" w:hAnsiTheme="minorHAnsi" w:cstheme="minorHAnsi"/>
              </w:rPr>
              <w:t>icipio”</w:t>
            </w:r>
            <w:r w:rsidR="00912240">
              <w:rPr>
                <w:rFonts w:asciiTheme="minorHAnsi" w:hAnsiTheme="minorHAnsi" w:cstheme="minorHAnsi"/>
              </w:rPr>
              <w:t xml:space="preserve"> </w:t>
            </w:r>
            <w:r w:rsidR="007C6069">
              <w:rPr>
                <w:rFonts w:asciiTheme="minorHAnsi" w:hAnsiTheme="minorHAnsi" w:cstheme="minorHAnsi"/>
              </w:rPr>
              <w:t>(</w:t>
            </w:r>
            <w:r w:rsidR="000E12BB">
              <w:rPr>
                <w:rFonts w:asciiTheme="minorHAnsi" w:hAnsiTheme="minorHAnsi" w:cstheme="minorHAnsi"/>
              </w:rPr>
              <w:t>Nombres de municipios</w:t>
            </w:r>
            <w:r w:rsidR="00BE4B55" w:rsidRPr="00BE4B55">
              <w:rPr>
                <w:rFonts w:asciiTheme="minorHAnsi" w:hAnsiTheme="minorHAnsi" w:cstheme="minorHAnsi"/>
              </w:rPr>
              <w:t>).</w:t>
            </w:r>
          </w:p>
          <w:p w:rsidR="004B60EE" w:rsidRPr="001A085D" w:rsidRDefault="004B60EE" w:rsidP="00316B36">
            <w:p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Los filtros:</w:t>
            </w:r>
          </w:p>
          <w:p w:rsidR="004B60EE" w:rsidRPr="001A085D" w:rsidRDefault="004B60EE" w:rsidP="00316B36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</w:t>
            </w:r>
            <w:r w:rsidR="00912240">
              <w:rPr>
                <w:rFonts w:asciiTheme="minorHAnsi" w:hAnsiTheme="minorHAnsi" w:cstheme="minorHAnsi"/>
              </w:rPr>
              <w:t>Grupo</w:t>
            </w:r>
            <w:r w:rsidRPr="001A085D">
              <w:rPr>
                <w:rFonts w:asciiTheme="minorHAnsi" w:hAnsiTheme="minorHAnsi" w:cstheme="minorHAnsi"/>
              </w:rPr>
              <w:t>”,</w:t>
            </w:r>
          </w:p>
          <w:p w:rsidR="004B60EE" w:rsidRDefault="00956991" w:rsidP="00316B36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</w:t>
            </w:r>
            <w:r w:rsidR="00912240">
              <w:rPr>
                <w:rFonts w:asciiTheme="minorHAnsi" w:hAnsiTheme="minorHAnsi" w:cstheme="minorHAnsi"/>
              </w:rPr>
              <w:t>Entidad Federativa</w:t>
            </w:r>
            <w:r>
              <w:rPr>
                <w:rFonts w:asciiTheme="minorHAnsi" w:hAnsiTheme="minorHAnsi" w:cstheme="minorHAnsi"/>
              </w:rPr>
              <w:t>”.</w:t>
            </w:r>
          </w:p>
          <w:p w:rsidR="00912240" w:rsidRPr="002903B2" w:rsidRDefault="00912240" w:rsidP="00316B36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“Municipio”</w:t>
            </w:r>
          </w:p>
          <w:p w:rsidR="00455180" w:rsidRPr="00B42B2C" w:rsidRDefault="00605526" w:rsidP="00316B36">
            <w:pPr>
              <w:pStyle w:val="ndice2"/>
            </w:pPr>
            <w:r w:rsidRPr="00B42B2C">
              <w:t>Así como las opciones</w:t>
            </w:r>
            <w:r w:rsidR="00455180" w:rsidRPr="00B42B2C">
              <w:t>:</w:t>
            </w:r>
          </w:p>
          <w:p w:rsidR="00455180" w:rsidRPr="00B42B2C" w:rsidRDefault="00455180" w:rsidP="00316B3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="00C50469"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Crear</w:t>
            </w:r>
            <w:r w:rsidR="0003192E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EE47E2">
              <w:rPr>
                <w:rFonts w:asciiTheme="minorHAnsi" w:hAnsiTheme="minorHAnsi" w:cstheme="minorHAnsi"/>
                <w:szCs w:val="20"/>
                <w:lang w:val="es-MX" w:eastAsia="en-US"/>
              </w:rPr>
              <w:t>factor</w:t>
            </w: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”</w:t>
            </w:r>
          </w:p>
          <w:p w:rsidR="00455180" w:rsidRPr="00B42B2C" w:rsidRDefault="00455180" w:rsidP="00316B3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="002E3F55"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Modificar</w:t>
            </w:r>
            <w:r w:rsidR="0003192E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EE47E2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factor</w:t>
            </w:r>
            <w:r w:rsidR="00EE47E2"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”</w:t>
            </w:r>
            <w:r w:rsidR="00BA536C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BA536C"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:rsidR="00A95FF0" w:rsidRPr="005C395E" w:rsidRDefault="00455180" w:rsidP="00316B3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="00912240">
              <w:rPr>
                <w:rFonts w:asciiTheme="minorHAnsi" w:hAnsiTheme="minorHAnsi" w:cstheme="minorHAnsi"/>
                <w:szCs w:val="20"/>
                <w:lang w:val="es-MX" w:eastAsia="en-US"/>
              </w:rPr>
              <w:t>Ver Detalle</w:t>
            </w:r>
            <w:r w:rsidR="0003192E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EE47E2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factor</w:t>
            </w:r>
            <w:r w:rsidR="00EE47E2"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”</w:t>
            </w:r>
            <w:r w:rsidR="00BA536C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BA536C"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</w:t>
            </w:r>
            <w:r w:rsidR="005C395E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,</w:t>
            </w:r>
          </w:p>
          <w:p w:rsidR="007906FE" w:rsidRPr="007E2905" w:rsidRDefault="00912240" w:rsidP="00316B3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</w:t>
            </w:r>
            <w:r w:rsidR="007906FE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“Buscar”</w:t>
            </w:r>
          </w:p>
        </w:tc>
      </w:tr>
      <w:tr w:rsidR="006A5C61" w:rsidRPr="00AD37DD" w:rsidTr="00316B36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C61" w:rsidRPr="00AD37DD" w:rsidRDefault="006A5C61" w:rsidP="00316B36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C61" w:rsidRPr="006A5C61" w:rsidRDefault="00316B36" w:rsidP="00316B36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DGAPF.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CCF" w:rsidRPr="00BC47D7" w:rsidRDefault="00AB6CCF" w:rsidP="00316B36">
            <w:pPr>
              <w:keepLines/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BC47D7">
              <w:rPr>
                <w:rFonts w:asciiTheme="minorHAnsi" w:hAnsiTheme="minorHAnsi" w:cs="Calibri"/>
                <w:bCs/>
                <w:szCs w:val="20"/>
              </w:rPr>
              <w:t>De acuerdo a la opción seleccionada, continúa como sigue:</w:t>
            </w:r>
          </w:p>
          <w:p w:rsidR="00AB6CCF" w:rsidRPr="00BC47D7" w:rsidRDefault="00AB6CCF" w:rsidP="00316B36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BC47D7">
              <w:rPr>
                <w:rFonts w:asciiTheme="minorHAnsi" w:hAnsiTheme="minorHAnsi" w:cs="Calibri"/>
                <w:bCs/>
                <w:szCs w:val="20"/>
              </w:rPr>
              <w:t xml:space="preserve">Si selecciona la opción </w:t>
            </w:r>
            <w:r w:rsidRPr="00CD59AB">
              <w:rPr>
                <w:rFonts w:asciiTheme="minorHAnsi" w:hAnsiTheme="minorHAnsi"/>
                <w:szCs w:val="20"/>
                <w:lang w:val="es-MX" w:eastAsia="en-US"/>
              </w:rPr>
              <w:t>“</w:t>
            </w:r>
            <w:r w:rsidR="00575E78" w:rsidRPr="00CD59AB">
              <w:rPr>
                <w:rFonts w:asciiTheme="minorHAnsi" w:hAnsiTheme="minorHAnsi" w:cstheme="minorHAnsi"/>
                <w:szCs w:val="20"/>
                <w:lang w:val="es-MX" w:eastAsia="en-US"/>
              </w:rPr>
              <w:t>Crear</w:t>
            </w:r>
            <w:r w:rsidR="00FC71AA" w:rsidRPr="00CD59AB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937CF9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B3020F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factor</w:t>
            </w:r>
            <w:r w:rsidRPr="00CD59AB">
              <w:rPr>
                <w:rFonts w:asciiTheme="minorHAnsi" w:hAnsiTheme="minorHAnsi"/>
                <w:szCs w:val="20"/>
                <w:lang w:val="es-MX" w:eastAsia="en-US"/>
              </w:rPr>
              <w:t>”</w:t>
            </w:r>
            <w:r w:rsidRPr="00CD59AB">
              <w:rPr>
                <w:rFonts w:asciiTheme="minorHAnsi" w:hAnsiTheme="minorHAnsi" w:cs="Calibri"/>
                <w:bCs/>
                <w:szCs w:val="20"/>
              </w:rPr>
              <w:t>,</w:t>
            </w:r>
            <w:r w:rsidRPr="007A0E04">
              <w:rPr>
                <w:rFonts w:asciiTheme="minorHAnsi" w:hAnsiTheme="minorHAnsi" w:cs="Calibri"/>
                <w:bCs/>
                <w:szCs w:val="20"/>
              </w:rPr>
              <w:t xml:space="preserve"> </w:t>
            </w:r>
            <w:r w:rsidRPr="00BC47D7">
              <w:rPr>
                <w:rFonts w:asciiTheme="minorHAnsi" w:hAnsiTheme="minorHAnsi" w:cs="Calibri"/>
                <w:bCs/>
                <w:szCs w:val="20"/>
              </w:rPr>
              <w:t xml:space="preserve">continúa en el </w:t>
            </w:r>
            <w:r w:rsidRPr="00BC47D7">
              <w:rPr>
                <w:rFonts w:asciiTheme="minorHAnsi" w:hAnsiTheme="minorHAnsi" w:cs="Calibri"/>
                <w:b/>
                <w:bCs/>
                <w:szCs w:val="20"/>
              </w:rPr>
              <w:t xml:space="preserve">AO01 </w:t>
            </w:r>
            <w:r w:rsidR="00F50821">
              <w:rPr>
                <w:rFonts w:asciiTheme="minorHAnsi" w:hAnsiTheme="minorHAnsi"/>
                <w:b/>
                <w:szCs w:val="20"/>
                <w:lang w:val="es-MX" w:eastAsia="en-US"/>
              </w:rPr>
              <w:t>Crear</w:t>
            </w:r>
            <w:r w:rsidRPr="00BC47D7">
              <w:rPr>
                <w:rFonts w:asciiTheme="minorHAnsi" w:hAnsiTheme="minorHAnsi"/>
                <w:b/>
                <w:szCs w:val="20"/>
                <w:lang w:val="es-MX" w:eastAsia="en-US"/>
              </w:rPr>
              <w:t xml:space="preserve"> </w:t>
            </w:r>
            <w:r w:rsidR="00B3020F" w:rsidRPr="00B3020F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factor</w:t>
            </w:r>
            <w:r w:rsidRPr="00B3020F">
              <w:rPr>
                <w:rFonts w:asciiTheme="minorHAnsi" w:hAnsiTheme="minorHAnsi" w:cs="Calibri"/>
                <w:b/>
                <w:bCs/>
                <w:szCs w:val="20"/>
              </w:rPr>
              <w:t>.</w:t>
            </w:r>
          </w:p>
          <w:p w:rsidR="00AB6CCF" w:rsidRPr="00BC47D7" w:rsidRDefault="00CD59AB" w:rsidP="00316B36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Modificar </w:t>
            </w:r>
            <w:r w:rsidR="00937CF9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B3020F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factor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de uno de los </w:t>
            </w:r>
            <w:r w:rsidR="004670D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factores</w:t>
            </w:r>
            <w:r w:rsidR="00AB6CCF" w:rsidRPr="00BC47D7">
              <w:rPr>
                <w:rFonts w:asciiTheme="minorHAnsi" w:hAnsiTheme="minorHAnsi" w:cs="Calibri"/>
                <w:bCs/>
                <w:szCs w:val="20"/>
              </w:rPr>
              <w:t xml:space="preserve">, continúa en el </w:t>
            </w:r>
            <w:r w:rsidR="00AB6CCF" w:rsidRPr="00BC47D7">
              <w:rPr>
                <w:rFonts w:asciiTheme="minorHAnsi" w:hAnsiTheme="minorHAnsi" w:cs="Calibri"/>
                <w:b/>
                <w:bCs/>
                <w:szCs w:val="20"/>
              </w:rPr>
              <w:t>AO02</w:t>
            </w:r>
            <w:r w:rsidR="00AB6CCF" w:rsidRPr="00BC47D7">
              <w:rPr>
                <w:rFonts w:asciiTheme="minorHAnsi" w:hAnsiTheme="minorHAnsi"/>
                <w:b/>
                <w:szCs w:val="20"/>
                <w:lang w:val="es-MX" w:eastAsia="en-US"/>
              </w:rPr>
              <w:t xml:space="preserve"> </w:t>
            </w:r>
            <w:r w:rsidR="00AB6CCF" w:rsidRPr="00B3020F">
              <w:rPr>
                <w:rFonts w:asciiTheme="minorHAnsi" w:hAnsiTheme="minorHAnsi"/>
                <w:b/>
                <w:szCs w:val="20"/>
                <w:lang w:val="es-MX" w:eastAsia="en-US"/>
              </w:rPr>
              <w:t xml:space="preserve">Modificar </w:t>
            </w:r>
            <w:r w:rsidR="00937CF9" w:rsidRPr="00B3020F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 </w:t>
            </w:r>
            <w:r w:rsidR="00B3020F" w:rsidRPr="00B3020F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 factor</w:t>
            </w:r>
            <w:r w:rsidR="00AB6CCF" w:rsidRPr="00937CF9">
              <w:rPr>
                <w:rFonts w:asciiTheme="minorHAnsi" w:hAnsiTheme="minorHAnsi"/>
                <w:b/>
                <w:szCs w:val="20"/>
                <w:lang w:val="es-MX" w:eastAsia="en-US"/>
              </w:rPr>
              <w:t>.</w:t>
            </w:r>
          </w:p>
          <w:p w:rsidR="006A5C61" w:rsidRPr="00BA393A" w:rsidRDefault="000E6A00" w:rsidP="00316B36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  <w:lang w:val="es-MX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 w:rsidR="00912240"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Ver detalle</w:t>
            </w:r>
            <w:r w:rsidR="0058227F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factor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de unos de los </w:t>
            </w:r>
            <w:r w:rsidR="004670D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factores</w:t>
            </w:r>
            <w:r w:rsidR="00AB6CCF" w:rsidRPr="00AB6CCF">
              <w:rPr>
                <w:rFonts w:asciiTheme="minorHAnsi" w:hAnsiTheme="minorHAnsi" w:cs="Calibri"/>
                <w:bCs/>
                <w:szCs w:val="20"/>
              </w:rPr>
              <w:t xml:space="preserve">, continúa en el </w:t>
            </w:r>
            <w:r w:rsidR="00AB6CCF" w:rsidRPr="00AB6CCF">
              <w:rPr>
                <w:rFonts w:asciiTheme="minorHAnsi" w:hAnsiTheme="minorHAnsi" w:cs="Calibri"/>
                <w:b/>
                <w:bCs/>
                <w:szCs w:val="20"/>
              </w:rPr>
              <w:t xml:space="preserve">AO03 </w:t>
            </w:r>
            <w:r w:rsidR="00912240">
              <w:rPr>
                <w:rFonts w:asciiTheme="minorHAnsi" w:hAnsiTheme="minorHAnsi" w:cs="Calibri"/>
                <w:b/>
                <w:bCs/>
                <w:szCs w:val="20"/>
              </w:rPr>
              <w:t>Ver Detalle</w:t>
            </w:r>
            <w:r w:rsidR="00AC4051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 F</w:t>
            </w:r>
            <w:r w:rsidR="0058227F" w:rsidRPr="0058227F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actor</w:t>
            </w:r>
            <w:r w:rsidR="00AB6CCF" w:rsidRPr="00937CF9">
              <w:rPr>
                <w:rFonts w:asciiTheme="minorHAnsi" w:hAnsiTheme="minorHAnsi"/>
                <w:b/>
                <w:szCs w:val="20"/>
                <w:lang w:val="es-MX" w:eastAsia="en-US"/>
              </w:rPr>
              <w:t>.</w:t>
            </w:r>
          </w:p>
          <w:p w:rsidR="00BA393A" w:rsidRPr="00967835" w:rsidRDefault="00BA393A" w:rsidP="00316B36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 y la opción “Buscar”, continúa en el </w:t>
            </w:r>
            <w:r w:rsidR="0091224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AO04 Buscar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:rsidR="00967835" w:rsidRPr="00967835" w:rsidRDefault="00967835" w:rsidP="00316B3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La búsqueda puede realizarse por uno o más criterios siempre y cuando exista un </w:t>
            </w:r>
            <w:r w:rsidR="005C4333">
              <w:rPr>
                <w:rFonts w:asciiTheme="minorHAnsi" w:hAnsiTheme="minorHAnsi" w:cstheme="minorHAnsi"/>
                <w:bCs/>
                <w:szCs w:val="20"/>
              </w:rPr>
              <w:t xml:space="preserve">Factor por </w:t>
            </w:r>
            <w:r w:rsidR="00B51A4D">
              <w:rPr>
                <w:rFonts w:asciiTheme="minorHAnsi" w:hAnsiTheme="minorHAnsi" w:cstheme="minorHAnsi"/>
                <w:bCs/>
                <w:szCs w:val="20"/>
              </w:rPr>
              <w:t>Municipios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 que satisfaga los datos ingresados. En caso contrario, continúa con el 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 xml:space="preserve">AE03 Consulta </w:t>
            </w:r>
            <w:r w:rsidR="00912240">
              <w:rPr>
                <w:rFonts w:asciiTheme="minorHAnsi" w:hAnsiTheme="minorHAnsi" w:cstheme="minorHAnsi"/>
                <w:b/>
                <w:bCs/>
                <w:szCs w:val="20"/>
              </w:rPr>
              <w:t>Sin Resultados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991EFE" w:rsidRPr="00AD37DD" w:rsidTr="00316B36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EFE" w:rsidRDefault="00991EFE" w:rsidP="00316B36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EFE" w:rsidRPr="005A6D75" w:rsidRDefault="00316B36" w:rsidP="00316B36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DGAPF.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EFE" w:rsidRPr="00982DE2" w:rsidRDefault="00982DE2" w:rsidP="00316B36">
            <w:pPr>
              <w:keepLines/>
              <w:spacing w:before="0" w:after="0" w:line="240" w:lineRule="atLeast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982DE2">
              <w:rPr>
                <w:rFonts w:asciiTheme="minorHAnsi" w:hAnsiTheme="minorHAnsi" w:cstheme="minorHAnsi"/>
                <w:szCs w:val="20"/>
                <w:lang w:val="es-MX"/>
              </w:rPr>
              <w:t xml:space="preserve">Si el usuario cierra sesión en cualquier paso del flujo básico o alterno, continúa con el flujo </w:t>
            </w:r>
            <w:r w:rsidRPr="00982DE2">
              <w:rPr>
                <w:rFonts w:asciiTheme="minorHAnsi" w:hAnsiTheme="minorHAnsi" w:cstheme="minorHAnsi"/>
                <w:b/>
                <w:szCs w:val="20"/>
                <w:lang w:val="es-MX"/>
              </w:rPr>
              <w:t>AG02 Cerrar sesión</w:t>
            </w:r>
            <w:r w:rsidRPr="00982DE2">
              <w:rPr>
                <w:rFonts w:asciiTheme="minorHAnsi" w:hAnsiTheme="minorHAnsi" w:cstheme="minorHAnsi"/>
                <w:szCs w:val="20"/>
                <w:lang w:val="es-MX"/>
              </w:rPr>
              <w:t>.</w:t>
            </w:r>
          </w:p>
        </w:tc>
      </w:tr>
      <w:tr w:rsidR="006A5C61" w:rsidRPr="00AD37DD" w:rsidTr="00316B36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C61" w:rsidRPr="00AD37DD" w:rsidRDefault="00B45EBC" w:rsidP="00316B36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C61" w:rsidRPr="00AD37DD" w:rsidRDefault="006A5C61" w:rsidP="00316B3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C61" w:rsidRPr="007C13B7" w:rsidRDefault="006A5C61" w:rsidP="00316B3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097EC6"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:rsidR="00575485" w:rsidRDefault="00575485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61" w:name="_Toc371934674"/>
      <w:bookmarkStart w:id="62" w:name="_Toc228339743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3" w:name="_Toc487594836"/>
      <w:r w:rsidRPr="00AD37DD">
        <w:rPr>
          <w:rFonts w:asciiTheme="minorHAnsi" w:hAnsiTheme="minorHAnsi" w:cstheme="minorHAnsi"/>
          <w:sz w:val="20"/>
        </w:rPr>
        <w:t>Flujos Alternos</w:t>
      </w:r>
      <w:bookmarkEnd w:id="61"/>
      <w:bookmarkEnd w:id="62"/>
      <w:bookmarkEnd w:id="63"/>
    </w:p>
    <w:p w:rsidR="00455180" w:rsidRPr="00AD37DD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4" w:name="_Toc52616587"/>
      <w:bookmarkStart w:id="65" w:name="_Toc182735731"/>
      <w:bookmarkStart w:id="66" w:name="_Toc228339744"/>
      <w:bookmarkStart w:id="67" w:name="_Toc461701838"/>
      <w:bookmarkStart w:id="68" w:name="_Toc487594837"/>
      <w:r w:rsidRPr="00AD37DD">
        <w:rPr>
          <w:rFonts w:asciiTheme="minorHAnsi" w:hAnsiTheme="minorHAnsi" w:cstheme="minorHAnsi"/>
          <w:sz w:val="20"/>
        </w:rPr>
        <w:t>Opcionales</w:t>
      </w:r>
      <w:bookmarkEnd w:id="64"/>
      <w:bookmarkEnd w:id="65"/>
      <w:bookmarkEnd w:id="66"/>
      <w:bookmarkEnd w:id="67"/>
      <w:bookmarkEnd w:id="68"/>
    </w:p>
    <w:p w:rsidR="00455180" w:rsidRPr="006A5C61" w:rsidRDefault="006A5C61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69" w:name="_Toc461701839"/>
      <w:r>
        <w:rPr>
          <w:rFonts w:asciiTheme="minorHAnsi" w:hAnsiTheme="minorHAnsi" w:cstheme="minorHAnsi"/>
          <w:color w:val="0070C0"/>
          <w:sz w:val="20"/>
        </w:rPr>
        <w:t xml:space="preserve"> </w:t>
      </w:r>
      <w:bookmarkStart w:id="70" w:name="_Toc487594838"/>
      <w:r w:rsidR="00455180" w:rsidRPr="00CF6BCC">
        <w:rPr>
          <w:rFonts w:asciiTheme="minorHAnsi" w:hAnsiTheme="minorHAnsi" w:cstheme="minorHAnsi"/>
          <w:sz w:val="20"/>
        </w:rPr>
        <w:t xml:space="preserve">AO01 </w:t>
      </w:r>
      <w:r w:rsidR="00AC3AEF">
        <w:rPr>
          <w:rFonts w:asciiTheme="minorHAnsi" w:hAnsiTheme="minorHAnsi" w:cstheme="minorHAnsi"/>
          <w:sz w:val="20"/>
        </w:rPr>
        <w:t>Crear factor</w:t>
      </w:r>
      <w:r w:rsidR="00455180" w:rsidRPr="00CF6BCC">
        <w:rPr>
          <w:rFonts w:asciiTheme="minorHAnsi" w:hAnsiTheme="minorHAnsi" w:cstheme="minorHAnsi"/>
          <w:sz w:val="20"/>
        </w:rPr>
        <w:t>.</w:t>
      </w:r>
      <w:bookmarkEnd w:id="69"/>
      <w:bookmarkEnd w:id="7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AD37DD" w:rsidTr="00316B36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55180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5180" w:rsidRPr="00AD37DD" w:rsidRDefault="00455180" w:rsidP="00B6449A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5180" w:rsidRPr="007C13B7" w:rsidRDefault="00605526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CF6BC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602" w:rsidRPr="001A085D" w:rsidRDefault="00575485" w:rsidP="00ED1602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Muestra formulario solicitando los siguientes campos</w:t>
            </w:r>
            <w:r w:rsidR="00ED1602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:</w:t>
            </w:r>
          </w:p>
          <w:p w:rsidR="006304DB" w:rsidRDefault="00575485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“Clasificación del factor”</w:t>
            </w:r>
            <w:bookmarkStart w:id="71" w:name="_GoBack"/>
            <w:bookmarkEnd w:id="71"/>
          </w:p>
          <w:p w:rsidR="00575485" w:rsidRDefault="00575485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“Factor” (Grupo)</w:t>
            </w:r>
          </w:p>
          <w:p w:rsidR="00575485" w:rsidRDefault="00575485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“Entidades” </w:t>
            </w:r>
          </w:p>
          <w:p w:rsidR="00575485" w:rsidRDefault="00575485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“Descripción”</w:t>
            </w:r>
          </w:p>
          <w:p w:rsidR="00575485" w:rsidRDefault="00575485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“Contenedor 1” (Con la lista de municipios a seleccionar)</w:t>
            </w:r>
          </w:p>
          <w:p w:rsidR="00575485" w:rsidRDefault="00575485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“Contenedor 2” (Para almacenar los municipios)</w:t>
            </w:r>
          </w:p>
          <w:p w:rsidR="006304DB" w:rsidRPr="00F826CA" w:rsidRDefault="006304DB" w:rsidP="006304DB">
            <w:pPr>
              <w:rPr>
                <w:rFonts w:asciiTheme="minorHAnsi" w:hAnsiTheme="minorHAnsi" w:cstheme="minorHAnsi"/>
                <w:szCs w:val="20"/>
              </w:rPr>
            </w:pPr>
            <w:r w:rsidRPr="00F826CA">
              <w:rPr>
                <w:rFonts w:asciiTheme="minorHAnsi" w:hAnsiTheme="minorHAnsi" w:cstheme="minorHAnsi"/>
                <w:szCs w:val="20"/>
              </w:rPr>
              <w:lastRenderedPageBreak/>
              <w:t xml:space="preserve">Y las opciones: </w:t>
            </w:r>
          </w:p>
          <w:p w:rsidR="00575485" w:rsidRDefault="006304DB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F826CA">
              <w:rPr>
                <w:rFonts w:asciiTheme="minorHAnsi" w:hAnsiTheme="minorHAnsi" w:cstheme="minorHAnsi"/>
                <w:szCs w:val="20"/>
              </w:rPr>
              <w:t>“</w:t>
            </w:r>
            <w:r w:rsidR="00575485">
              <w:rPr>
                <w:rFonts w:asciiTheme="minorHAnsi" w:hAnsiTheme="minorHAnsi" w:cstheme="minorHAnsi"/>
                <w:szCs w:val="20"/>
              </w:rPr>
              <w:t>Agregar</w:t>
            </w:r>
            <w:r w:rsidRPr="00F826CA">
              <w:rPr>
                <w:rFonts w:asciiTheme="minorHAnsi" w:hAnsiTheme="minorHAnsi" w:cstheme="minorHAnsi"/>
                <w:szCs w:val="20"/>
              </w:rPr>
              <w:t>”</w:t>
            </w:r>
          </w:p>
          <w:p w:rsidR="00575485" w:rsidRDefault="00BD5B2C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575485">
              <w:rPr>
                <w:rFonts w:asciiTheme="minorHAnsi" w:hAnsiTheme="minorHAnsi" w:cstheme="minorHAnsi"/>
                <w:szCs w:val="20"/>
              </w:rPr>
              <w:t>“Quitar”</w:t>
            </w:r>
          </w:p>
          <w:p w:rsidR="00E755C4" w:rsidRDefault="00E755C4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“Seleccionar todo”</w:t>
            </w:r>
          </w:p>
          <w:p w:rsidR="006304DB" w:rsidRPr="00F826CA" w:rsidRDefault="00575485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“Guardar”</w:t>
            </w:r>
            <w:r w:rsidR="006304DB" w:rsidRPr="00F826CA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:rsidR="00BD5B2C" w:rsidRPr="00E755C4" w:rsidRDefault="006304DB" w:rsidP="00E755C4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b/>
                <w:color w:val="0070C0"/>
                <w:szCs w:val="20"/>
              </w:rPr>
            </w:pPr>
            <w:r w:rsidRPr="00F826CA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25683E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83E" w:rsidRPr="00AD37DD" w:rsidRDefault="0025683E" w:rsidP="0025683E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lastRenderedPageBreak/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83E" w:rsidRPr="006A5C61" w:rsidRDefault="00316B36" w:rsidP="0025683E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83E" w:rsidRPr="0025683E" w:rsidRDefault="0025683E" w:rsidP="0025683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25683E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575485" w:rsidRDefault="000E13EF" w:rsidP="00B51A4D">
            <w:pPr>
              <w:pStyle w:val="Prrafodelista"/>
              <w:numPr>
                <w:ilvl w:val="0"/>
                <w:numId w:val="24"/>
              </w:num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Selecciona</w:t>
            </w:r>
            <w:r w:rsidR="00575485">
              <w:rPr>
                <w:rFonts w:asciiTheme="minorHAnsi" w:hAnsiTheme="minorHAnsi"/>
              </w:rPr>
              <w:t xml:space="preserve"> la clasificación del factor</w:t>
            </w:r>
            <w:r>
              <w:rPr>
                <w:rFonts w:asciiTheme="minorHAnsi" w:hAnsiTheme="minorHAnsi"/>
              </w:rPr>
              <w:t xml:space="preserve">  </w:t>
            </w:r>
            <w:r w:rsidR="00575485">
              <w:rPr>
                <w:rFonts w:asciiTheme="minorHAnsi" w:hAnsiTheme="minorHAnsi"/>
              </w:rPr>
              <w:t xml:space="preserve"> (Ver </w:t>
            </w:r>
            <w:r w:rsidR="00575485" w:rsidRPr="00575485">
              <w:rPr>
                <w:rFonts w:asciiTheme="minorHAnsi" w:hAnsiTheme="minorHAnsi"/>
                <w:b/>
              </w:rPr>
              <w:t>CU 2006–Administrar Clasificación Factores</w:t>
            </w:r>
            <w:r w:rsidR="00575485">
              <w:rPr>
                <w:rFonts w:asciiTheme="minorHAnsi" w:hAnsiTheme="minorHAnsi"/>
              </w:rPr>
              <w:t>)</w:t>
            </w:r>
            <w:r w:rsidR="00B51A4D">
              <w:rPr>
                <w:rFonts w:asciiTheme="minorHAnsi" w:hAnsiTheme="minorHAnsi"/>
              </w:rPr>
              <w:t>.</w:t>
            </w:r>
          </w:p>
          <w:p w:rsidR="000E13EF" w:rsidRPr="00575485" w:rsidRDefault="00575485" w:rsidP="005C0E8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 w:rsidRPr="00575485">
              <w:rPr>
                <w:rFonts w:asciiTheme="minorHAnsi" w:hAnsiTheme="minorHAnsi"/>
              </w:rPr>
              <w:t>Selecciona factor</w:t>
            </w:r>
            <w:r>
              <w:rPr>
                <w:rFonts w:asciiTheme="minorHAnsi" w:hAnsiTheme="minorHAnsi"/>
              </w:rPr>
              <w:t xml:space="preserve"> </w:t>
            </w:r>
            <w:r w:rsidRPr="00575485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0E13EF" w:rsidRPr="00575485">
              <w:rPr>
                <w:rFonts w:asciiTheme="minorHAnsi" w:hAnsiTheme="minorHAnsi" w:cstheme="minorHAnsi"/>
                <w:szCs w:val="20"/>
              </w:rPr>
              <w:t xml:space="preserve">(ver </w:t>
            </w:r>
            <w:r w:rsidR="000E13EF" w:rsidRPr="00575485">
              <w:rPr>
                <w:rFonts w:asciiTheme="minorHAnsi" w:hAnsiTheme="minorHAnsi" w:cstheme="minorHAnsi"/>
                <w:b/>
                <w:szCs w:val="20"/>
              </w:rPr>
              <w:t xml:space="preserve">Caso de Uso </w:t>
            </w:r>
            <w:r w:rsidRPr="00575485">
              <w:rPr>
                <w:rFonts w:asciiTheme="minorHAnsi" w:hAnsiTheme="minorHAnsi" w:cstheme="minorHAnsi"/>
                <w:b/>
                <w:szCs w:val="20"/>
              </w:rPr>
              <w:t>2005</w:t>
            </w:r>
            <w:r w:rsidR="000E13EF" w:rsidRPr="00575485">
              <w:rPr>
                <w:rFonts w:asciiTheme="minorHAnsi" w:hAnsiTheme="minorHAnsi" w:cstheme="minorHAnsi"/>
                <w:b/>
                <w:szCs w:val="20"/>
              </w:rPr>
              <w:t xml:space="preserve"> - </w:t>
            </w:r>
            <w:r w:rsidRPr="00575485">
              <w:rPr>
                <w:rFonts w:asciiTheme="minorHAnsi" w:hAnsiTheme="minorHAnsi" w:cstheme="minorHAnsi"/>
                <w:b/>
                <w:szCs w:val="20"/>
              </w:rPr>
              <w:t>Administrar Factores</w:t>
            </w:r>
            <w:proofErr w:type="gramStart"/>
            <w:r w:rsidR="000E13EF" w:rsidRPr="00575485">
              <w:rPr>
                <w:rFonts w:asciiTheme="minorHAnsi" w:hAnsiTheme="minorHAnsi" w:cstheme="minorHAnsi"/>
                <w:szCs w:val="20"/>
              </w:rPr>
              <w:t>)</w:t>
            </w:r>
            <w:r w:rsidR="00B51A4D">
              <w:rPr>
                <w:rFonts w:asciiTheme="minorHAnsi" w:hAnsiTheme="minorHAnsi"/>
              </w:rPr>
              <w:t xml:space="preserve"> .</w:t>
            </w:r>
            <w:proofErr w:type="gramEnd"/>
            <w:r w:rsidR="000E13EF" w:rsidRPr="00575485">
              <w:rPr>
                <w:rFonts w:asciiTheme="minorHAnsi" w:hAnsiTheme="minorHAnsi"/>
              </w:rPr>
              <w:t xml:space="preserve">     </w:t>
            </w:r>
          </w:p>
          <w:p w:rsidR="000E13EF" w:rsidRPr="00F97517" w:rsidRDefault="000E13EF" w:rsidP="000E13EF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Selecciona Entidad Federativa   </w:t>
            </w:r>
            <w:r>
              <w:rPr>
                <w:rFonts w:asciiTheme="minorHAnsi" w:hAnsiTheme="minorHAnsi" w:cstheme="minorHAnsi"/>
                <w:szCs w:val="20"/>
              </w:rPr>
              <w:t xml:space="preserve">(ver </w:t>
            </w:r>
            <w:r>
              <w:rPr>
                <w:rFonts w:asciiTheme="minorHAnsi" w:hAnsiTheme="minorHAnsi" w:cstheme="minorHAnsi"/>
                <w:b/>
                <w:szCs w:val="20"/>
              </w:rPr>
              <w:t>Caso de U</w:t>
            </w:r>
            <w:r w:rsidRPr="004A11AA">
              <w:rPr>
                <w:rFonts w:asciiTheme="minorHAnsi" w:hAnsiTheme="minorHAnsi" w:cstheme="minorHAnsi"/>
                <w:b/>
                <w:szCs w:val="20"/>
              </w:rPr>
              <w:t xml:space="preserve">so </w:t>
            </w:r>
            <w:r>
              <w:rPr>
                <w:rFonts w:asciiTheme="minorHAnsi" w:hAnsiTheme="minorHAnsi" w:cstheme="minorHAnsi"/>
                <w:b/>
                <w:szCs w:val="20"/>
              </w:rPr>
              <w:t>2014 – Obtener Entidades Federativas MCS</w:t>
            </w:r>
            <w:r>
              <w:rPr>
                <w:rFonts w:asciiTheme="minorHAnsi" w:hAnsiTheme="minorHAnsi" w:cstheme="minorHAnsi"/>
                <w:szCs w:val="20"/>
              </w:rPr>
              <w:t>)</w:t>
            </w:r>
            <w:r w:rsidR="00B51A4D">
              <w:rPr>
                <w:rFonts w:asciiTheme="minorHAnsi" w:hAnsiTheme="minorHAnsi" w:cstheme="minorHAnsi"/>
                <w:szCs w:val="20"/>
              </w:rPr>
              <w:t>.</w:t>
            </w:r>
          </w:p>
          <w:p w:rsidR="00F97517" w:rsidRPr="00575485" w:rsidRDefault="00F97517" w:rsidP="000E13EF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szCs w:val="20"/>
              </w:rPr>
              <w:t>Captura descripción</w:t>
            </w:r>
            <w:r w:rsidR="00B51A4D">
              <w:rPr>
                <w:rFonts w:asciiTheme="minorHAnsi" w:hAnsiTheme="minorHAnsi" w:cstheme="minorHAnsi"/>
                <w:szCs w:val="20"/>
              </w:rPr>
              <w:t>.</w:t>
            </w:r>
          </w:p>
          <w:p w:rsidR="000E13EF" w:rsidRPr="00F97517" w:rsidRDefault="00575485" w:rsidP="00575485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theme="minorHAnsi"/>
                <w:szCs w:val="20"/>
              </w:rPr>
              <w:t>Selecciona del contenedor 1</w:t>
            </w:r>
            <w:r w:rsidR="00C512BF">
              <w:rPr>
                <w:rFonts w:asciiTheme="minorHAnsi" w:hAnsiTheme="minorHAnsi" w:cstheme="minorHAnsi"/>
                <w:szCs w:val="20"/>
              </w:rPr>
              <w:t>,</w:t>
            </w:r>
            <w:r>
              <w:rPr>
                <w:rFonts w:asciiTheme="minorHAnsi" w:hAnsiTheme="minorHAnsi" w:cstheme="minorHAnsi"/>
                <w:szCs w:val="20"/>
              </w:rPr>
              <w:t xml:space="preserve"> uno o más Municipios </w:t>
            </w:r>
            <w:r w:rsidR="00C512BF">
              <w:rPr>
                <w:rFonts w:asciiTheme="minorHAnsi" w:hAnsiTheme="minorHAnsi" w:cstheme="minorHAnsi"/>
                <w:szCs w:val="20"/>
              </w:rPr>
              <w:t>y da clic en la opción “Agregar”</w:t>
            </w:r>
            <w:r w:rsidR="00F97517">
              <w:rPr>
                <w:rFonts w:asciiTheme="minorHAnsi" w:hAnsiTheme="minorHAnsi" w:cstheme="minorHAnsi"/>
                <w:szCs w:val="20"/>
              </w:rPr>
              <w:t xml:space="preserve"> Ver Flujo </w:t>
            </w:r>
            <w:r w:rsidR="00F97517" w:rsidRPr="00F97517">
              <w:rPr>
                <w:rFonts w:asciiTheme="minorHAnsi" w:hAnsiTheme="minorHAnsi" w:cstheme="minorHAnsi"/>
                <w:b/>
                <w:szCs w:val="20"/>
              </w:rPr>
              <w:t>A</w:t>
            </w:r>
            <w:r w:rsidR="00562A8A">
              <w:rPr>
                <w:rFonts w:asciiTheme="minorHAnsi" w:hAnsiTheme="minorHAnsi" w:cstheme="minorHAnsi"/>
                <w:b/>
                <w:szCs w:val="20"/>
              </w:rPr>
              <w:t>O</w:t>
            </w:r>
            <w:r w:rsidR="00F97517" w:rsidRPr="00F97517">
              <w:rPr>
                <w:rFonts w:asciiTheme="minorHAnsi" w:hAnsiTheme="minorHAnsi" w:cstheme="minorHAnsi"/>
                <w:b/>
                <w:szCs w:val="20"/>
              </w:rPr>
              <w:t>0</w:t>
            </w:r>
            <w:r w:rsidR="00562A8A">
              <w:rPr>
                <w:rFonts w:asciiTheme="minorHAnsi" w:hAnsiTheme="minorHAnsi" w:cstheme="minorHAnsi"/>
                <w:b/>
                <w:szCs w:val="20"/>
              </w:rPr>
              <w:t>5</w:t>
            </w:r>
            <w:r w:rsidR="00F97517" w:rsidRPr="00F97517">
              <w:rPr>
                <w:rFonts w:asciiTheme="minorHAnsi" w:hAnsiTheme="minorHAnsi" w:cstheme="minorHAnsi"/>
                <w:b/>
                <w:szCs w:val="20"/>
              </w:rPr>
              <w:t xml:space="preserve"> Agregar Municipios</w:t>
            </w:r>
            <w:r w:rsidR="00B51A4D"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  <w:p w:rsidR="00C512BF" w:rsidRPr="00777FFE" w:rsidRDefault="00C512BF" w:rsidP="00C512BF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theme="minorHAnsi"/>
                <w:szCs w:val="20"/>
              </w:rPr>
              <w:t>Selecciona del contenedor 2, uno o más Municipios y da clic en la opción “Quitar”</w:t>
            </w:r>
            <w:r w:rsidR="00F97517">
              <w:rPr>
                <w:rFonts w:asciiTheme="minorHAnsi" w:hAnsiTheme="minorHAnsi" w:cstheme="minorHAnsi"/>
                <w:szCs w:val="20"/>
              </w:rPr>
              <w:t xml:space="preserve"> Ver Flujo </w:t>
            </w:r>
            <w:r w:rsidR="00F97517" w:rsidRPr="00F97517">
              <w:rPr>
                <w:rFonts w:asciiTheme="minorHAnsi" w:hAnsiTheme="minorHAnsi" w:cstheme="minorHAnsi"/>
                <w:b/>
                <w:szCs w:val="20"/>
              </w:rPr>
              <w:t>A</w:t>
            </w:r>
            <w:r w:rsidR="00562A8A">
              <w:rPr>
                <w:rFonts w:asciiTheme="minorHAnsi" w:hAnsiTheme="minorHAnsi" w:cstheme="minorHAnsi"/>
                <w:b/>
                <w:szCs w:val="20"/>
              </w:rPr>
              <w:t>O06</w:t>
            </w:r>
            <w:r w:rsidR="00F97517" w:rsidRPr="00F97517">
              <w:rPr>
                <w:rFonts w:asciiTheme="minorHAnsi" w:hAnsiTheme="minorHAnsi" w:cstheme="minorHAnsi"/>
                <w:b/>
                <w:szCs w:val="20"/>
              </w:rPr>
              <w:t xml:space="preserve"> Quitar Municipios</w:t>
            </w:r>
            <w:r w:rsidR="00B51A4D"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  <w:p w:rsidR="00777FFE" w:rsidRPr="00777FFE" w:rsidRDefault="00777FFE" w:rsidP="00777FFE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 w:rsidRPr="008768F4">
              <w:rPr>
                <w:rFonts w:asciiTheme="minorHAnsi" w:hAnsiTheme="minorHAnsi"/>
              </w:rPr>
              <w:t>Selecciona opción “Seleccionar todo”, ver flujo</w:t>
            </w:r>
            <w:r>
              <w:rPr>
                <w:rFonts w:asciiTheme="minorHAnsi" w:hAnsiTheme="minorHAnsi"/>
                <w:b/>
              </w:rPr>
              <w:t xml:space="preserve"> AO07 Seleccionar todo.</w:t>
            </w:r>
          </w:p>
          <w:p w:rsidR="00E77F61" w:rsidRPr="00302F76" w:rsidRDefault="00302F76" w:rsidP="00302F76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Y</w:t>
            </w:r>
            <w:r w:rsidR="00E77F61" w:rsidRPr="00302F76">
              <w:rPr>
                <w:rFonts w:asciiTheme="minorHAnsi" w:hAnsiTheme="minorHAnsi" w:cstheme="minorHAnsi"/>
                <w:szCs w:val="20"/>
              </w:rPr>
              <w:t xml:space="preserve"> da clic e</w:t>
            </w:r>
            <w:r w:rsidR="00AB4929">
              <w:rPr>
                <w:rFonts w:asciiTheme="minorHAnsi" w:hAnsiTheme="minorHAnsi" w:cstheme="minorHAnsi"/>
                <w:szCs w:val="20"/>
              </w:rPr>
              <w:t>n la opción “</w:t>
            </w:r>
            <w:r w:rsidR="00C512BF">
              <w:rPr>
                <w:rFonts w:asciiTheme="minorHAnsi" w:hAnsiTheme="minorHAnsi" w:cstheme="minorHAnsi"/>
                <w:szCs w:val="20"/>
              </w:rPr>
              <w:t>Guardar</w:t>
            </w:r>
            <w:r w:rsidR="00E77F61" w:rsidRPr="00DC64F9">
              <w:rPr>
                <w:rFonts w:asciiTheme="minorHAnsi" w:hAnsiTheme="minorHAnsi" w:cstheme="minorHAnsi"/>
                <w:szCs w:val="20"/>
              </w:rPr>
              <w:t>”</w:t>
            </w:r>
            <w:r w:rsidR="00E77F61" w:rsidRPr="00DC64F9">
              <w:rPr>
                <w:rFonts w:asciiTheme="minorHAnsi" w:hAnsiTheme="minorHAnsi" w:cstheme="minorHAnsi"/>
                <w:bCs/>
                <w:szCs w:val="20"/>
              </w:rPr>
              <w:t>,</w:t>
            </w:r>
            <w:r w:rsidR="00E77F61" w:rsidRPr="00302F76">
              <w:rPr>
                <w:rFonts w:asciiTheme="minorHAnsi" w:hAnsiTheme="minorHAnsi" w:cstheme="minorHAnsi"/>
                <w:bCs/>
                <w:szCs w:val="20"/>
              </w:rPr>
              <w:t xml:space="preserve"> continuar con el flujo.</w:t>
            </w:r>
          </w:p>
          <w:p w:rsidR="0025683E" w:rsidRPr="00E77F61" w:rsidRDefault="0025683E" w:rsidP="00E77F61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25683E">
              <w:rPr>
                <w:rFonts w:asciiTheme="minorHAnsi" w:hAnsiTheme="minorHAnsi" w:cstheme="minorHAnsi"/>
                <w:bCs/>
                <w:szCs w:val="20"/>
              </w:rPr>
              <w:t xml:space="preserve">Si da clic en </w:t>
            </w:r>
            <w:r w:rsidRPr="00FD6E12"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Pr="00FD6E12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FD6E12">
              <w:rPr>
                <w:rFonts w:asciiTheme="minorHAnsi" w:hAnsiTheme="minorHAnsi" w:cstheme="minorHAnsi"/>
                <w:bCs/>
                <w:szCs w:val="20"/>
              </w:rPr>
              <w:t>”,</w:t>
            </w:r>
            <w:r w:rsidRPr="0025683E">
              <w:rPr>
                <w:rFonts w:asciiTheme="minorHAnsi" w:hAnsiTheme="minorHAnsi" w:cstheme="minorHAnsi"/>
                <w:bCs/>
                <w:szCs w:val="20"/>
              </w:rPr>
              <w:t xml:space="preserve"> no ejecuta ninguna acción y continúa en </w:t>
            </w:r>
            <w:r w:rsidRPr="0025683E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25683E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25683E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83E" w:rsidRPr="00AD37DD" w:rsidRDefault="0025683E" w:rsidP="0025683E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83E" w:rsidRPr="008B1E15" w:rsidRDefault="0025683E" w:rsidP="0025683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8B1E1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7AC8" w:rsidRDefault="00F97517" w:rsidP="00AB4929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F97517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="004616F8">
              <w:rPr>
                <w:rFonts w:asciiTheme="minorHAnsi" w:hAnsiTheme="minorHAnsi" w:cstheme="minorHAnsi"/>
                <w:b/>
                <w:szCs w:val="20"/>
              </w:rPr>
              <w:t>, V02</w:t>
            </w:r>
          </w:p>
          <w:p w:rsidR="00F97517" w:rsidRPr="00EF4967" w:rsidRDefault="00F97517" w:rsidP="00F97517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szCs w:val="20"/>
              </w:rPr>
            </w:pPr>
            <w:r w:rsidRPr="00F97517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mostrará mensaje de acuerdo a la validación. Continúa en el paso 2 del presente flujo.</w:t>
            </w:r>
          </w:p>
          <w:p w:rsidR="00EF4967" w:rsidRPr="00EF4967" w:rsidRDefault="002618F4" w:rsidP="00EF4967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2618F4">
              <w:rPr>
                <w:rFonts w:asciiTheme="minorHAnsi" w:hAnsiTheme="minorHAnsi" w:cstheme="minorHAnsi"/>
                <w:szCs w:val="20"/>
              </w:rPr>
              <w:t>Ver regla de negocio: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 RN032</w:t>
            </w:r>
            <w:r w:rsidR="00EF4967" w:rsidRPr="00EF4967">
              <w:rPr>
                <w:rFonts w:asciiTheme="minorHAnsi" w:hAnsiTheme="minorHAnsi" w:cstheme="minorHAnsi"/>
                <w:b/>
                <w:szCs w:val="20"/>
              </w:rPr>
              <w:t xml:space="preserve"> Definición de Factor por Municipios</w:t>
            </w:r>
          </w:p>
        </w:tc>
      </w:tr>
      <w:tr w:rsidR="00AB4929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929" w:rsidRPr="00AD37DD" w:rsidRDefault="00AB4929" w:rsidP="0025683E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929" w:rsidRPr="008B1E15" w:rsidRDefault="00AB4929" w:rsidP="0025683E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517" w:rsidRPr="00F17D7F" w:rsidRDefault="00F97517" w:rsidP="00F97517">
            <w:pPr>
              <w:rPr>
                <w:rFonts w:asciiTheme="minorHAnsi" w:hAnsiTheme="minorHAnsi" w:cstheme="minorHAnsi"/>
                <w:szCs w:val="20"/>
              </w:rPr>
            </w:pPr>
            <w:r w:rsidRPr="00F17D7F">
              <w:rPr>
                <w:rFonts w:asciiTheme="minorHAnsi" w:hAnsiTheme="minorHAnsi" w:cstheme="minorHAnsi"/>
                <w:szCs w:val="20"/>
              </w:rPr>
              <w:t xml:space="preserve">Guarda los datos </w:t>
            </w:r>
            <w:r>
              <w:rPr>
                <w:rFonts w:asciiTheme="minorHAnsi" w:hAnsiTheme="minorHAnsi" w:cstheme="minorHAnsi"/>
                <w:szCs w:val="20"/>
              </w:rPr>
              <w:t>capturados</w:t>
            </w:r>
            <w:r w:rsidRPr="00F17D7F">
              <w:rPr>
                <w:rFonts w:asciiTheme="minorHAnsi" w:hAnsiTheme="minorHAnsi" w:cstheme="minorHAnsi"/>
                <w:szCs w:val="20"/>
              </w:rPr>
              <w:t xml:space="preserve"> por el usuario </w:t>
            </w:r>
            <w:r w:rsidRPr="00F17D7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y muestra mensaje “</w:t>
            </w:r>
            <w:r w:rsidR="00BD44FB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actor </w:t>
            </w:r>
            <w:r w:rsidR="003D6249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por Municipios</w:t>
            </w:r>
            <w:r w:rsidRPr="00F17D7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se ha guardado correctamente”.</w:t>
            </w:r>
            <w:r w:rsidRPr="00F17D7F">
              <w:rPr>
                <w:rFonts w:asciiTheme="minorHAnsi" w:hAnsiTheme="minorHAnsi" w:cstheme="minorHAnsi"/>
                <w:szCs w:val="20"/>
              </w:rPr>
              <w:t xml:space="preserve"> Continúa</w:t>
            </w:r>
            <w:r>
              <w:rPr>
                <w:rFonts w:asciiTheme="minorHAnsi" w:hAnsiTheme="minorHAnsi" w:cstheme="minorHAnsi"/>
                <w:szCs w:val="20"/>
              </w:rPr>
              <w:t xml:space="preserve"> con </w:t>
            </w:r>
            <w:r w:rsidRPr="00F17D7F">
              <w:rPr>
                <w:rFonts w:asciiTheme="minorHAnsi" w:hAnsiTheme="minorHAnsi" w:cstheme="minorHAnsi"/>
                <w:szCs w:val="20"/>
              </w:rPr>
              <w:t>el flujo básico.</w:t>
            </w:r>
          </w:p>
          <w:p w:rsidR="00AB4929" w:rsidRDefault="00F97517" w:rsidP="00F97517">
            <w:pPr>
              <w:rPr>
                <w:rFonts w:asciiTheme="minorHAnsi" w:hAnsiTheme="minorHAnsi" w:cstheme="minorHAnsi"/>
                <w:szCs w:val="20"/>
              </w:rPr>
            </w:pPr>
            <w:r w:rsidRPr="00F17D7F">
              <w:rPr>
                <w:rFonts w:asciiTheme="minorHAnsi" w:hAnsiTheme="minorHAnsi" w:cstheme="minorHAnsi"/>
                <w:bCs/>
                <w:szCs w:val="20"/>
              </w:rPr>
              <w:t xml:space="preserve">De lo contrario continúa en el </w:t>
            </w:r>
            <w:r w:rsidRPr="00F17D7F">
              <w:rPr>
                <w:rFonts w:asciiTheme="minorHAnsi" w:hAnsiTheme="minorHAnsi" w:cstheme="minorHAnsi"/>
                <w:b/>
                <w:bCs/>
                <w:szCs w:val="20"/>
              </w:rPr>
              <w:t>AE01 Error al guardar</w:t>
            </w:r>
          </w:p>
        </w:tc>
      </w:tr>
      <w:tr w:rsidR="0025683E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83E" w:rsidRPr="00AD37DD" w:rsidRDefault="00F97517" w:rsidP="0025683E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5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83E" w:rsidRPr="007C13B7" w:rsidRDefault="0025683E" w:rsidP="0025683E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83E" w:rsidRPr="007C13B7" w:rsidRDefault="0025683E" w:rsidP="0025683E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C766ED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316B36" w:rsidRDefault="00316B36" w:rsidP="00316B36">
      <w:pPr>
        <w:pStyle w:val="EstiloTtulo1Antes6ptoDespus3ptoInterlineadoMn"/>
        <w:numPr>
          <w:ilvl w:val="0"/>
          <w:numId w:val="0"/>
        </w:numPr>
        <w:ind w:left="2066"/>
        <w:rPr>
          <w:rFonts w:asciiTheme="minorHAnsi" w:hAnsiTheme="minorHAnsi" w:cstheme="minorHAnsi"/>
          <w:sz w:val="20"/>
        </w:rPr>
      </w:pPr>
    </w:p>
    <w:p w:rsidR="00316B36" w:rsidRDefault="00316B36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:rsidR="00562A8A" w:rsidRPr="006A5C61" w:rsidRDefault="00562A8A" w:rsidP="00562A8A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72" w:name="_Toc487594839"/>
      <w:r w:rsidRPr="00CF6BCC">
        <w:rPr>
          <w:rFonts w:asciiTheme="minorHAnsi" w:hAnsiTheme="minorHAnsi" w:cstheme="minorHAnsi"/>
          <w:sz w:val="20"/>
        </w:rPr>
        <w:lastRenderedPageBreak/>
        <w:t>AO0</w:t>
      </w:r>
      <w:r>
        <w:rPr>
          <w:rFonts w:asciiTheme="minorHAnsi" w:hAnsiTheme="minorHAnsi" w:cstheme="minorHAnsi"/>
          <w:sz w:val="20"/>
        </w:rPr>
        <w:t>2</w:t>
      </w:r>
      <w:r w:rsidRPr="00CF6BCC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Modificar factor</w:t>
      </w:r>
      <w:r w:rsidRPr="00CF6BCC">
        <w:rPr>
          <w:rFonts w:asciiTheme="minorHAnsi" w:hAnsiTheme="minorHAnsi" w:cstheme="minorHAnsi"/>
          <w:sz w:val="20"/>
        </w:rPr>
        <w:t>.</w:t>
      </w:r>
      <w:bookmarkEnd w:id="7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562A8A" w:rsidRPr="00AD37DD" w:rsidTr="00316B36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562A8A" w:rsidRPr="00AD37DD" w:rsidRDefault="00562A8A" w:rsidP="005C0E8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562A8A" w:rsidRPr="00AD37DD" w:rsidRDefault="00562A8A" w:rsidP="005C0E8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562A8A" w:rsidRPr="00AD37DD" w:rsidRDefault="00562A8A" w:rsidP="005C0E8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562A8A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Pr="00AD37DD" w:rsidRDefault="00562A8A" w:rsidP="005C0E8D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Pr="007C13B7" w:rsidRDefault="00562A8A" w:rsidP="005C0E8D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CF6BC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Pr="001A085D" w:rsidRDefault="00562A8A" w:rsidP="005C0E8D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Muestra formulario con los campos del factor seleccionado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:</w:t>
            </w:r>
          </w:p>
          <w:p w:rsidR="00562A8A" w:rsidRDefault="00562A8A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“Clasificación del factor”</w:t>
            </w:r>
            <w:r w:rsidR="00316B36">
              <w:rPr>
                <w:rFonts w:asciiTheme="minorHAnsi" w:hAnsiTheme="minorHAnsi" w:cstheme="minorHAnsi"/>
                <w:szCs w:val="20"/>
              </w:rPr>
              <w:t>.</w:t>
            </w:r>
          </w:p>
          <w:p w:rsidR="00562A8A" w:rsidRDefault="00562A8A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“Factor” (Grupo)</w:t>
            </w:r>
            <w:r w:rsidR="00316B36">
              <w:rPr>
                <w:rFonts w:asciiTheme="minorHAnsi" w:hAnsiTheme="minorHAnsi" w:cstheme="minorHAnsi"/>
                <w:szCs w:val="20"/>
              </w:rPr>
              <w:t>.</w:t>
            </w:r>
          </w:p>
          <w:p w:rsidR="00562A8A" w:rsidRDefault="00562A8A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“Entidades”</w:t>
            </w:r>
            <w:r w:rsidR="00316B36">
              <w:rPr>
                <w:rFonts w:asciiTheme="minorHAnsi" w:hAnsiTheme="minorHAnsi" w:cstheme="minorHAnsi"/>
                <w:szCs w:val="20"/>
              </w:rPr>
              <w:t>.</w:t>
            </w:r>
          </w:p>
          <w:p w:rsidR="00562A8A" w:rsidRDefault="00562A8A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“Descripción”</w:t>
            </w:r>
            <w:r w:rsidR="00316B36">
              <w:rPr>
                <w:rFonts w:asciiTheme="minorHAnsi" w:hAnsiTheme="minorHAnsi" w:cstheme="minorHAnsi"/>
                <w:szCs w:val="20"/>
              </w:rPr>
              <w:t>.</w:t>
            </w:r>
          </w:p>
          <w:p w:rsidR="00562A8A" w:rsidRDefault="00562A8A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“Contenedor 1” (Con la lista de municipios a seleccionar)</w:t>
            </w:r>
            <w:r w:rsidR="00316B36">
              <w:rPr>
                <w:rFonts w:asciiTheme="minorHAnsi" w:hAnsiTheme="minorHAnsi" w:cstheme="minorHAnsi"/>
                <w:szCs w:val="20"/>
              </w:rPr>
              <w:t>.</w:t>
            </w:r>
          </w:p>
          <w:p w:rsidR="00562A8A" w:rsidRDefault="00562A8A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“Contenedor 2” (Para almacenar los municipios)</w:t>
            </w:r>
            <w:r w:rsidR="00316B36">
              <w:rPr>
                <w:rFonts w:asciiTheme="minorHAnsi" w:hAnsiTheme="minorHAnsi" w:cstheme="minorHAnsi"/>
                <w:szCs w:val="20"/>
              </w:rPr>
              <w:t>.</w:t>
            </w:r>
          </w:p>
          <w:p w:rsidR="00562A8A" w:rsidRPr="00F826CA" w:rsidRDefault="00562A8A" w:rsidP="005C0E8D">
            <w:pPr>
              <w:rPr>
                <w:rFonts w:asciiTheme="minorHAnsi" w:hAnsiTheme="minorHAnsi" w:cstheme="minorHAnsi"/>
                <w:szCs w:val="20"/>
              </w:rPr>
            </w:pPr>
            <w:r w:rsidRPr="00F826CA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:rsidR="00562A8A" w:rsidRDefault="00562A8A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F826CA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>Agregar</w:t>
            </w:r>
            <w:r w:rsidRPr="00F826CA">
              <w:rPr>
                <w:rFonts w:asciiTheme="minorHAnsi" w:hAnsiTheme="minorHAnsi" w:cstheme="minorHAnsi"/>
                <w:szCs w:val="20"/>
              </w:rPr>
              <w:t>”</w:t>
            </w:r>
            <w:r w:rsidR="00316B36">
              <w:rPr>
                <w:rFonts w:asciiTheme="minorHAnsi" w:hAnsiTheme="minorHAnsi" w:cstheme="minorHAnsi"/>
                <w:szCs w:val="20"/>
              </w:rPr>
              <w:t>.</w:t>
            </w:r>
          </w:p>
          <w:p w:rsidR="00562A8A" w:rsidRDefault="00BD5B2C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562A8A">
              <w:rPr>
                <w:rFonts w:asciiTheme="minorHAnsi" w:hAnsiTheme="minorHAnsi" w:cstheme="minorHAnsi"/>
                <w:szCs w:val="20"/>
              </w:rPr>
              <w:t>“Quitar”</w:t>
            </w:r>
            <w:r w:rsidR="00316B36">
              <w:rPr>
                <w:rFonts w:asciiTheme="minorHAnsi" w:hAnsiTheme="minorHAnsi" w:cstheme="minorHAnsi"/>
                <w:szCs w:val="20"/>
              </w:rPr>
              <w:t>.</w:t>
            </w:r>
          </w:p>
          <w:p w:rsidR="00E959E4" w:rsidRDefault="00E959E4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“Seleccionar todo”</w:t>
            </w:r>
          </w:p>
          <w:p w:rsidR="00562A8A" w:rsidRPr="00F826CA" w:rsidRDefault="00562A8A" w:rsidP="00BD5B2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“Guardar”</w:t>
            </w:r>
            <w:r w:rsidR="002618F4">
              <w:rPr>
                <w:rFonts w:asciiTheme="minorHAnsi" w:hAnsiTheme="minorHAnsi" w:cstheme="minorHAnsi"/>
                <w:szCs w:val="20"/>
              </w:rPr>
              <w:t>.</w:t>
            </w:r>
          </w:p>
          <w:p w:rsidR="00BD5B2C" w:rsidRPr="00E959E4" w:rsidRDefault="00562A8A" w:rsidP="002618F4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b/>
                <w:color w:val="0070C0"/>
                <w:szCs w:val="20"/>
              </w:rPr>
            </w:pPr>
            <w:r w:rsidRPr="00F826CA">
              <w:rPr>
                <w:rFonts w:asciiTheme="minorHAnsi" w:hAnsiTheme="minorHAnsi" w:cstheme="minorHAnsi"/>
                <w:szCs w:val="20"/>
              </w:rPr>
              <w:t>“Cancelar”</w:t>
            </w:r>
            <w:r w:rsidR="00316B36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w:rsidR="00562A8A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Pr="00AD37DD" w:rsidRDefault="00562A8A" w:rsidP="005C0E8D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Pr="006A5C61" w:rsidRDefault="00316B36" w:rsidP="005C0E8D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Pr="0025683E" w:rsidRDefault="00562A8A" w:rsidP="005C0E8D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25683E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562A8A" w:rsidRDefault="00F65CD7" w:rsidP="005C0E8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</w:t>
            </w:r>
            <w:r w:rsidR="00562A8A">
              <w:rPr>
                <w:rFonts w:asciiTheme="minorHAnsi" w:hAnsiTheme="minorHAnsi"/>
              </w:rPr>
              <w:t xml:space="preserve"> la clasificación del factor   (Ver </w:t>
            </w:r>
            <w:r w:rsidR="00562A8A" w:rsidRPr="00575485">
              <w:rPr>
                <w:rFonts w:asciiTheme="minorHAnsi" w:hAnsiTheme="minorHAnsi"/>
                <w:b/>
              </w:rPr>
              <w:t>CU 2006–Administrar Clasificación Factores</w:t>
            </w:r>
            <w:r w:rsidR="00562A8A">
              <w:rPr>
                <w:rFonts w:asciiTheme="minorHAnsi" w:hAnsiTheme="minorHAnsi"/>
              </w:rPr>
              <w:t>)</w:t>
            </w:r>
            <w:r w:rsidR="00316B36">
              <w:rPr>
                <w:rFonts w:asciiTheme="minorHAnsi" w:hAnsiTheme="minorHAnsi"/>
              </w:rPr>
              <w:t>.</w:t>
            </w:r>
          </w:p>
          <w:p w:rsidR="00562A8A" w:rsidRPr="00575485" w:rsidRDefault="00F65CD7" w:rsidP="005C0E8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</w:t>
            </w:r>
            <w:r w:rsidR="00562A8A" w:rsidRPr="00575485">
              <w:rPr>
                <w:rFonts w:asciiTheme="minorHAnsi" w:hAnsiTheme="minorHAnsi"/>
              </w:rPr>
              <w:t xml:space="preserve"> factor</w:t>
            </w:r>
            <w:r w:rsidR="00562A8A">
              <w:rPr>
                <w:rFonts w:asciiTheme="minorHAnsi" w:hAnsiTheme="minorHAnsi"/>
              </w:rPr>
              <w:t xml:space="preserve"> </w:t>
            </w:r>
            <w:r w:rsidR="00562A8A" w:rsidRPr="00575485">
              <w:rPr>
                <w:rFonts w:asciiTheme="minorHAnsi" w:hAnsiTheme="minorHAnsi" w:cstheme="minorHAnsi"/>
                <w:szCs w:val="20"/>
              </w:rPr>
              <w:t xml:space="preserve"> (ver </w:t>
            </w:r>
            <w:r w:rsidR="00562A8A" w:rsidRPr="00575485">
              <w:rPr>
                <w:rFonts w:asciiTheme="minorHAnsi" w:hAnsiTheme="minorHAnsi" w:cstheme="minorHAnsi"/>
                <w:b/>
                <w:szCs w:val="20"/>
              </w:rPr>
              <w:t>Caso de Uso 2005 - Administrar Factores</w:t>
            </w:r>
            <w:r w:rsidR="00562A8A" w:rsidRPr="00575485">
              <w:rPr>
                <w:rFonts w:asciiTheme="minorHAnsi" w:hAnsiTheme="minorHAnsi" w:cstheme="minorHAnsi"/>
                <w:szCs w:val="20"/>
              </w:rPr>
              <w:t>)</w:t>
            </w:r>
            <w:r w:rsidR="00316B36">
              <w:rPr>
                <w:rFonts w:asciiTheme="minorHAnsi" w:hAnsiTheme="minorHAnsi"/>
              </w:rPr>
              <w:t>.</w:t>
            </w:r>
            <w:r w:rsidR="00562A8A" w:rsidRPr="00575485">
              <w:rPr>
                <w:rFonts w:asciiTheme="minorHAnsi" w:hAnsiTheme="minorHAnsi"/>
              </w:rPr>
              <w:t xml:space="preserve">     </w:t>
            </w:r>
          </w:p>
          <w:p w:rsidR="00562A8A" w:rsidRPr="00F97517" w:rsidRDefault="00F65CD7" w:rsidP="005C0E8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</w:t>
            </w:r>
            <w:r w:rsidR="00562A8A">
              <w:rPr>
                <w:rFonts w:asciiTheme="minorHAnsi" w:hAnsiTheme="minorHAnsi"/>
              </w:rPr>
              <w:t xml:space="preserve"> Entidad Federativa   </w:t>
            </w:r>
            <w:r w:rsidR="00562A8A">
              <w:rPr>
                <w:rFonts w:asciiTheme="minorHAnsi" w:hAnsiTheme="minorHAnsi" w:cstheme="minorHAnsi"/>
                <w:szCs w:val="20"/>
              </w:rPr>
              <w:t xml:space="preserve">(ver </w:t>
            </w:r>
            <w:r w:rsidR="00562A8A">
              <w:rPr>
                <w:rFonts w:asciiTheme="minorHAnsi" w:hAnsiTheme="minorHAnsi" w:cstheme="minorHAnsi"/>
                <w:b/>
                <w:szCs w:val="20"/>
              </w:rPr>
              <w:t>Caso de U</w:t>
            </w:r>
            <w:r w:rsidR="00562A8A" w:rsidRPr="004A11AA">
              <w:rPr>
                <w:rFonts w:asciiTheme="minorHAnsi" w:hAnsiTheme="minorHAnsi" w:cstheme="minorHAnsi"/>
                <w:b/>
                <w:szCs w:val="20"/>
              </w:rPr>
              <w:t xml:space="preserve">so </w:t>
            </w:r>
            <w:r w:rsidR="00562A8A">
              <w:rPr>
                <w:rFonts w:asciiTheme="minorHAnsi" w:hAnsiTheme="minorHAnsi" w:cstheme="minorHAnsi"/>
                <w:b/>
                <w:szCs w:val="20"/>
              </w:rPr>
              <w:t>2014 – Obtener Entidades Federativas MCS</w:t>
            </w:r>
            <w:r w:rsidR="00562A8A">
              <w:rPr>
                <w:rFonts w:asciiTheme="minorHAnsi" w:hAnsiTheme="minorHAnsi" w:cstheme="minorHAnsi"/>
                <w:szCs w:val="20"/>
              </w:rPr>
              <w:t>)</w:t>
            </w:r>
            <w:r w:rsidR="00316B36">
              <w:rPr>
                <w:rFonts w:asciiTheme="minorHAnsi" w:hAnsiTheme="minorHAnsi" w:cstheme="minorHAnsi"/>
                <w:szCs w:val="20"/>
              </w:rPr>
              <w:t>.</w:t>
            </w:r>
          </w:p>
          <w:p w:rsidR="00562A8A" w:rsidRPr="00575485" w:rsidRDefault="00F65CD7" w:rsidP="005C0E8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</w:t>
            </w:r>
            <w:r w:rsidR="00562A8A">
              <w:rPr>
                <w:rFonts w:asciiTheme="minorHAnsi" w:hAnsiTheme="minorHAnsi" w:cstheme="minorHAnsi"/>
                <w:szCs w:val="20"/>
              </w:rPr>
              <w:t xml:space="preserve"> descripción</w:t>
            </w:r>
            <w:r w:rsidR="00316B36">
              <w:rPr>
                <w:rFonts w:asciiTheme="minorHAnsi" w:hAnsiTheme="minorHAnsi" w:cstheme="minorHAnsi"/>
                <w:szCs w:val="20"/>
              </w:rPr>
              <w:t>.</w:t>
            </w:r>
          </w:p>
          <w:p w:rsidR="00562A8A" w:rsidRPr="00F97517" w:rsidRDefault="00562A8A" w:rsidP="005C0E8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Selecciona del contenedor 1, uno o más Municipios y da clic en la opción “Agregar” Ver Flujo </w:t>
            </w:r>
            <w:r w:rsidRPr="00F97517">
              <w:rPr>
                <w:rFonts w:asciiTheme="minorHAnsi" w:hAnsiTheme="minorHAnsi" w:cstheme="minorHAnsi"/>
                <w:b/>
                <w:szCs w:val="20"/>
              </w:rPr>
              <w:t>A</w:t>
            </w:r>
            <w:r>
              <w:rPr>
                <w:rFonts w:asciiTheme="minorHAnsi" w:hAnsiTheme="minorHAnsi" w:cstheme="minorHAnsi"/>
                <w:b/>
                <w:szCs w:val="20"/>
              </w:rPr>
              <w:t>O</w:t>
            </w:r>
            <w:r w:rsidRPr="00F97517">
              <w:rPr>
                <w:rFonts w:asciiTheme="minorHAnsi" w:hAnsiTheme="minorHAnsi" w:cstheme="minorHAnsi"/>
                <w:b/>
                <w:szCs w:val="20"/>
              </w:rPr>
              <w:t>0</w:t>
            </w:r>
            <w:r>
              <w:rPr>
                <w:rFonts w:asciiTheme="minorHAnsi" w:hAnsiTheme="minorHAnsi" w:cstheme="minorHAnsi"/>
                <w:b/>
                <w:szCs w:val="20"/>
              </w:rPr>
              <w:t>5</w:t>
            </w:r>
            <w:r w:rsidRPr="00F97517">
              <w:rPr>
                <w:rFonts w:asciiTheme="minorHAnsi" w:hAnsiTheme="minorHAnsi" w:cstheme="minorHAnsi"/>
                <w:b/>
                <w:szCs w:val="20"/>
              </w:rPr>
              <w:t xml:space="preserve"> Agregar Municipios</w:t>
            </w:r>
            <w:r w:rsidR="00316B36"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  <w:p w:rsidR="00562A8A" w:rsidRPr="003C2066" w:rsidRDefault="00562A8A" w:rsidP="005C0E8D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Selecciona del contenedor 2, uno o más Municipios y da clic en la opción “Quitar” Ver Flujo </w:t>
            </w:r>
            <w:r w:rsidRPr="00F97517">
              <w:rPr>
                <w:rFonts w:asciiTheme="minorHAnsi" w:hAnsiTheme="minorHAnsi" w:cstheme="minorHAnsi"/>
                <w:b/>
                <w:szCs w:val="20"/>
              </w:rPr>
              <w:t>A</w:t>
            </w:r>
            <w:r>
              <w:rPr>
                <w:rFonts w:asciiTheme="minorHAnsi" w:hAnsiTheme="minorHAnsi" w:cstheme="minorHAnsi"/>
                <w:b/>
                <w:szCs w:val="20"/>
              </w:rPr>
              <w:t>O06</w:t>
            </w:r>
            <w:r w:rsidRPr="00F97517">
              <w:rPr>
                <w:rFonts w:asciiTheme="minorHAnsi" w:hAnsiTheme="minorHAnsi" w:cstheme="minorHAnsi"/>
                <w:b/>
                <w:szCs w:val="20"/>
              </w:rPr>
              <w:t xml:space="preserve"> Quitar Municipios</w:t>
            </w:r>
            <w:r w:rsidR="00316B36"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  <w:p w:rsidR="003C2066" w:rsidRPr="003C2066" w:rsidRDefault="003C2066" w:rsidP="003C2066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 w:rsidRPr="008768F4">
              <w:rPr>
                <w:rFonts w:asciiTheme="minorHAnsi" w:hAnsiTheme="minorHAnsi"/>
              </w:rPr>
              <w:t>Selecciona opción “Seleccionar todo”, ver flujo</w:t>
            </w:r>
            <w:r>
              <w:rPr>
                <w:rFonts w:asciiTheme="minorHAnsi" w:hAnsiTheme="minorHAnsi"/>
                <w:b/>
              </w:rPr>
              <w:t xml:space="preserve"> AO07 Seleccionar todo.</w:t>
            </w:r>
          </w:p>
          <w:p w:rsidR="00562A8A" w:rsidRPr="00302F76" w:rsidRDefault="00562A8A" w:rsidP="005C0E8D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Y</w:t>
            </w:r>
            <w:r w:rsidRPr="00302F76">
              <w:rPr>
                <w:rFonts w:asciiTheme="minorHAnsi" w:hAnsiTheme="minorHAnsi" w:cstheme="minorHAnsi"/>
                <w:szCs w:val="20"/>
              </w:rPr>
              <w:t xml:space="preserve"> da clic e</w:t>
            </w:r>
            <w:r>
              <w:rPr>
                <w:rFonts w:asciiTheme="minorHAnsi" w:hAnsiTheme="minorHAnsi" w:cstheme="minorHAnsi"/>
                <w:szCs w:val="20"/>
              </w:rPr>
              <w:t>n la opción “Guardar</w:t>
            </w:r>
            <w:r w:rsidRPr="00DC64F9">
              <w:rPr>
                <w:rFonts w:asciiTheme="minorHAnsi" w:hAnsiTheme="minorHAnsi" w:cstheme="minorHAnsi"/>
                <w:szCs w:val="20"/>
              </w:rPr>
              <w:t>”</w:t>
            </w:r>
            <w:r w:rsidRPr="00DC64F9">
              <w:rPr>
                <w:rFonts w:asciiTheme="minorHAnsi" w:hAnsiTheme="minorHAnsi" w:cstheme="minorHAnsi"/>
                <w:bCs/>
                <w:szCs w:val="20"/>
              </w:rPr>
              <w:t>,</w:t>
            </w:r>
            <w:r w:rsidRPr="00302F76">
              <w:rPr>
                <w:rFonts w:asciiTheme="minorHAnsi" w:hAnsiTheme="minorHAnsi" w:cstheme="minorHAnsi"/>
                <w:bCs/>
                <w:szCs w:val="20"/>
              </w:rPr>
              <w:t xml:space="preserve"> continuar con el flujo.</w:t>
            </w:r>
          </w:p>
          <w:p w:rsidR="00562A8A" w:rsidRPr="00E77F61" w:rsidRDefault="00562A8A" w:rsidP="005C0E8D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25683E">
              <w:rPr>
                <w:rFonts w:asciiTheme="minorHAnsi" w:hAnsiTheme="minorHAnsi" w:cstheme="minorHAnsi"/>
                <w:bCs/>
                <w:szCs w:val="20"/>
              </w:rPr>
              <w:t xml:space="preserve">Si da clic en </w:t>
            </w:r>
            <w:r w:rsidRPr="00FD6E12"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Pr="00FD6E12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FD6E12">
              <w:rPr>
                <w:rFonts w:asciiTheme="minorHAnsi" w:hAnsiTheme="minorHAnsi" w:cstheme="minorHAnsi"/>
                <w:bCs/>
                <w:szCs w:val="20"/>
              </w:rPr>
              <w:t>”,</w:t>
            </w:r>
            <w:r w:rsidRPr="0025683E">
              <w:rPr>
                <w:rFonts w:asciiTheme="minorHAnsi" w:hAnsiTheme="minorHAnsi" w:cstheme="minorHAnsi"/>
                <w:bCs/>
                <w:szCs w:val="20"/>
              </w:rPr>
              <w:t xml:space="preserve"> no ejecuta ninguna acción y continúa en </w:t>
            </w:r>
            <w:r w:rsidRPr="0025683E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25683E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562A8A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Pr="00AD37DD" w:rsidRDefault="00455148" w:rsidP="005C0E8D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Pr="008B1E15" w:rsidRDefault="00562A8A" w:rsidP="005C0E8D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D4F" w:rsidRPr="00AD32C0" w:rsidRDefault="00254D4F" w:rsidP="00254D4F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Despliega </w:t>
            </w:r>
            <w:r w:rsidRPr="00AD32C0">
              <w:rPr>
                <w:rFonts w:asciiTheme="minorHAnsi" w:hAnsiTheme="minorHAnsi" w:cstheme="minorHAnsi"/>
                <w:szCs w:val="20"/>
              </w:rPr>
              <w:t>un mensaje indicando</w:t>
            </w:r>
            <w:r>
              <w:rPr>
                <w:rFonts w:asciiTheme="minorHAnsi" w:hAnsiTheme="minorHAnsi" w:cstheme="minorHAnsi"/>
                <w:szCs w:val="20"/>
              </w:rPr>
              <w:t>;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“</w:t>
            </w:r>
            <w:r w:rsidRPr="006C18AE">
              <w:rPr>
                <w:rFonts w:asciiTheme="minorHAnsi" w:hAnsiTheme="minorHAnsi" w:cstheme="minorHAnsi"/>
                <w:color w:val="000000" w:themeColor="text1"/>
                <w:szCs w:val="20"/>
              </w:rPr>
              <w:t>Al rea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lizar esta acción afectará las cotizaciones y recibos generados </w:t>
            </w:r>
            <w:r>
              <w:rPr>
                <w:rFonts w:asciiTheme="minorHAnsi" w:hAnsiTheme="minorHAnsi" w:cstheme="minorHAnsi"/>
                <w:szCs w:val="20"/>
              </w:rPr>
              <w:t>¿E</w:t>
            </w:r>
            <w:r w:rsidRPr="00AD32C0">
              <w:rPr>
                <w:rFonts w:asciiTheme="minorHAnsi" w:hAnsiTheme="minorHAnsi" w:cstheme="minorHAnsi"/>
                <w:szCs w:val="20"/>
              </w:rPr>
              <w:t xml:space="preserve">stá seguro que desea </w:t>
            </w:r>
            <w:r>
              <w:rPr>
                <w:rFonts w:asciiTheme="minorHAnsi" w:hAnsiTheme="minorHAnsi" w:cstheme="minorHAnsi"/>
                <w:szCs w:val="20"/>
              </w:rPr>
              <w:t>modificar el factor?, y las opciones:</w:t>
            </w:r>
          </w:p>
          <w:p w:rsidR="00254D4F" w:rsidRPr="00AD32C0" w:rsidRDefault="00254D4F" w:rsidP="00254D4F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“Aceptar” </w:t>
            </w:r>
          </w:p>
          <w:p w:rsidR="00562A8A" w:rsidRDefault="00254D4F" w:rsidP="00254D4F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“Cancelar”</w:t>
            </w:r>
          </w:p>
        </w:tc>
      </w:tr>
      <w:tr w:rsidR="00F65CD7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F17D7F" w:rsidRDefault="00455148" w:rsidP="00F65CD7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lastRenderedPageBreak/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F17D7F" w:rsidRDefault="00316B36" w:rsidP="00F65CD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F17D7F" w:rsidRDefault="00F65CD7" w:rsidP="00F65CD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17D7F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F65CD7" w:rsidRPr="00F17D7F" w:rsidRDefault="00F65CD7" w:rsidP="00F65CD7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17D7F">
              <w:rPr>
                <w:rFonts w:asciiTheme="minorHAnsi" w:hAnsiTheme="minorHAnsi" w:cstheme="minorHAnsi"/>
                <w:bCs/>
                <w:szCs w:val="20"/>
              </w:rPr>
              <w:t xml:space="preserve">Si da clic en </w:t>
            </w:r>
            <w:r w:rsidRPr="00F17D7F">
              <w:rPr>
                <w:rFonts w:asciiTheme="minorHAnsi" w:hAnsiTheme="minorHAnsi" w:cstheme="minorHAnsi"/>
                <w:szCs w:val="20"/>
                <w:lang w:val="es-MX" w:eastAsia="en-US"/>
              </w:rPr>
              <w:t>“Aceptar”</w:t>
            </w:r>
            <w:r w:rsidRPr="00F17D7F">
              <w:rPr>
                <w:rFonts w:asciiTheme="minorHAnsi" w:hAnsiTheme="minorHAnsi" w:cstheme="minorHAnsi"/>
                <w:bCs/>
                <w:szCs w:val="20"/>
              </w:rPr>
              <w:t>, continúa con el flujo.</w:t>
            </w:r>
          </w:p>
          <w:p w:rsidR="00F65CD7" w:rsidRPr="00F17D7F" w:rsidRDefault="00F65CD7" w:rsidP="00F65CD7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17D7F">
              <w:rPr>
                <w:rFonts w:asciiTheme="minorHAnsi" w:hAnsiTheme="minorHAnsi" w:cstheme="minorHAnsi"/>
                <w:bCs/>
                <w:szCs w:val="20"/>
              </w:rPr>
              <w:t>Si da clic en “</w:t>
            </w:r>
            <w:r w:rsidRPr="00F17D7F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F17D7F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F17D7F">
              <w:rPr>
                <w:rFonts w:asciiTheme="minorHAnsi" w:hAnsiTheme="minorHAnsi" w:cstheme="minorHAnsi"/>
                <w:b/>
                <w:bCs/>
                <w:szCs w:val="20"/>
              </w:rPr>
              <w:t>AG01 Cancelar.</w:t>
            </w:r>
          </w:p>
        </w:tc>
      </w:tr>
      <w:tr w:rsidR="00F65CD7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F17D7F" w:rsidRDefault="00455148" w:rsidP="00F65CD7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5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F17D7F" w:rsidRDefault="00F65CD7" w:rsidP="00F65CD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17D7F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F17D7F" w:rsidRDefault="00F65CD7" w:rsidP="00F65CD7">
            <w:pPr>
              <w:rPr>
                <w:rFonts w:asciiTheme="minorHAnsi" w:hAnsiTheme="minorHAnsi" w:cstheme="minorHAnsi"/>
                <w:szCs w:val="20"/>
              </w:rPr>
            </w:pPr>
            <w:r w:rsidRPr="00F17D7F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F17D7F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="004616F8">
              <w:rPr>
                <w:rFonts w:asciiTheme="minorHAnsi" w:hAnsiTheme="minorHAnsi" w:cstheme="minorHAnsi"/>
                <w:b/>
                <w:szCs w:val="20"/>
              </w:rPr>
              <w:t>, V02</w:t>
            </w:r>
          </w:p>
          <w:p w:rsidR="00F65CD7" w:rsidRPr="00F65CD7" w:rsidRDefault="00F65CD7" w:rsidP="00F65CD7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F17D7F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la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validació</w:t>
            </w:r>
            <w:r w:rsidRPr="00F17D7F">
              <w:rPr>
                <w:rFonts w:asciiTheme="minorHAnsi" w:hAnsiTheme="minorHAnsi" w:cstheme="minorHAnsi"/>
                <w:color w:val="000000" w:themeColor="text1"/>
                <w:szCs w:val="20"/>
              </w:rPr>
              <w:t>n, muestra los campos que no cumplen con la validación en color rojo y mostrará mensaje de acuerdo a la validación. Continúa en el paso 2 del presente flujo.</w:t>
            </w:r>
          </w:p>
        </w:tc>
      </w:tr>
      <w:tr w:rsidR="00F65CD7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F17D7F" w:rsidRDefault="00455148" w:rsidP="00F65CD7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6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F17D7F" w:rsidRDefault="00F65CD7" w:rsidP="00F65CD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17D7F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F17D7F" w:rsidRDefault="00F65CD7" w:rsidP="00F65CD7">
            <w:pPr>
              <w:rPr>
                <w:rFonts w:asciiTheme="minorHAnsi" w:hAnsiTheme="minorHAnsi" w:cstheme="minorHAnsi"/>
                <w:szCs w:val="20"/>
              </w:rPr>
            </w:pPr>
            <w:r w:rsidRPr="00F17D7F">
              <w:rPr>
                <w:rFonts w:asciiTheme="minorHAnsi" w:hAnsiTheme="minorHAnsi" w:cstheme="minorHAnsi"/>
                <w:szCs w:val="20"/>
              </w:rPr>
              <w:t>Guarda los datos modificados por el usua</w:t>
            </w:r>
            <w:r w:rsidR="00455148">
              <w:rPr>
                <w:rFonts w:asciiTheme="minorHAnsi" w:hAnsiTheme="minorHAnsi" w:cstheme="minorHAnsi"/>
                <w:szCs w:val="20"/>
              </w:rPr>
              <w:t xml:space="preserve">rio del factor </w:t>
            </w:r>
            <w:r w:rsidR="00B86150">
              <w:rPr>
                <w:rFonts w:asciiTheme="minorHAnsi" w:hAnsiTheme="minorHAnsi" w:cstheme="minorHAnsi"/>
                <w:szCs w:val="20"/>
              </w:rPr>
              <w:t>por Municipios</w:t>
            </w:r>
            <w:r w:rsidR="00455148">
              <w:rPr>
                <w:rFonts w:asciiTheme="minorHAnsi" w:hAnsiTheme="minorHAnsi" w:cstheme="minorHAnsi"/>
                <w:szCs w:val="20"/>
              </w:rPr>
              <w:t xml:space="preserve"> y</w:t>
            </w:r>
            <w:r w:rsidRPr="00F17D7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muestra el mensaje “</w:t>
            </w:r>
            <w:r w:rsidR="0045514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Factor </w:t>
            </w:r>
            <w:r w:rsidR="00A5475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por Municipios</w:t>
            </w:r>
            <w:r w:rsidRPr="00F17D7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modificado correctamente”.</w:t>
            </w:r>
            <w:r w:rsidRPr="00F17D7F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455148" w:rsidRPr="00F17D7F">
              <w:rPr>
                <w:rFonts w:asciiTheme="minorHAnsi" w:hAnsiTheme="minorHAnsi" w:cstheme="minorHAnsi"/>
                <w:szCs w:val="20"/>
              </w:rPr>
              <w:t>Continúa</w:t>
            </w:r>
            <w:r w:rsidRPr="00F17D7F">
              <w:rPr>
                <w:rFonts w:asciiTheme="minorHAnsi" w:hAnsiTheme="minorHAnsi" w:cstheme="minorHAnsi"/>
                <w:szCs w:val="20"/>
              </w:rPr>
              <w:t xml:space="preserve"> en el paso 2 del flujo básico.</w:t>
            </w:r>
          </w:p>
          <w:p w:rsidR="00F65CD7" w:rsidRPr="00F17D7F" w:rsidRDefault="00F65CD7" w:rsidP="00F65CD7">
            <w:pPr>
              <w:pStyle w:val="Prrafodelista"/>
              <w:numPr>
                <w:ilvl w:val="0"/>
                <w:numId w:val="34"/>
              </w:numPr>
              <w:rPr>
                <w:rFonts w:asciiTheme="minorHAnsi" w:hAnsiTheme="minorHAnsi" w:cstheme="minorHAnsi"/>
                <w:szCs w:val="20"/>
              </w:rPr>
            </w:pPr>
            <w:r w:rsidRPr="00F17D7F">
              <w:rPr>
                <w:rFonts w:asciiTheme="minorHAnsi" w:hAnsiTheme="minorHAnsi" w:cstheme="minorHAnsi"/>
                <w:bCs/>
                <w:szCs w:val="20"/>
              </w:rPr>
              <w:t xml:space="preserve">De lo contrario continúa en </w:t>
            </w:r>
            <w:r w:rsidRPr="00F17D7F">
              <w:rPr>
                <w:rFonts w:asciiTheme="minorHAnsi" w:hAnsiTheme="minorHAnsi" w:cstheme="minorHAnsi"/>
                <w:b/>
                <w:bCs/>
                <w:szCs w:val="20"/>
              </w:rPr>
              <w:t>AE01 Error al guardar.</w:t>
            </w:r>
          </w:p>
        </w:tc>
      </w:tr>
      <w:tr w:rsidR="00F65CD7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F17D7F" w:rsidRDefault="00455148" w:rsidP="00F65CD7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7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F17D7F" w:rsidRDefault="00F65CD7" w:rsidP="00F65CD7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F17D7F" w:rsidRDefault="00F65CD7" w:rsidP="00F65CD7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F17D7F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F65CD7" w:rsidRPr="006A5C61" w:rsidRDefault="00F65CD7" w:rsidP="00F65CD7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73" w:name="_Toc487594840"/>
      <w:r w:rsidRPr="00CF6BCC">
        <w:rPr>
          <w:rFonts w:asciiTheme="minorHAnsi" w:hAnsiTheme="minorHAnsi" w:cstheme="minorHAnsi"/>
          <w:sz w:val="20"/>
        </w:rPr>
        <w:t>AO0</w:t>
      </w:r>
      <w:r>
        <w:rPr>
          <w:rFonts w:asciiTheme="minorHAnsi" w:hAnsiTheme="minorHAnsi" w:cstheme="minorHAnsi"/>
          <w:sz w:val="20"/>
        </w:rPr>
        <w:t>3</w:t>
      </w:r>
      <w:r w:rsidRPr="00CF6BCC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Ver</w:t>
      </w:r>
      <w:r w:rsidR="00455148">
        <w:rPr>
          <w:rFonts w:asciiTheme="minorHAnsi" w:hAnsiTheme="minorHAnsi" w:cstheme="minorHAnsi"/>
          <w:sz w:val="20"/>
        </w:rPr>
        <w:t xml:space="preserve"> detalle</w:t>
      </w:r>
      <w:r>
        <w:rPr>
          <w:rFonts w:asciiTheme="minorHAnsi" w:hAnsiTheme="minorHAnsi" w:cstheme="minorHAnsi"/>
          <w:sz w:val="20"/>
        </w:rPr>
        <w:t xml:space="preserve"> factor</w:t>
      </w:r>
      <w:r w:rsidRPr="00CF6BCC">
        <w:rPr>
          <w:rFonts w:asciiTheme="minorHAnsi" w:hAnsiTheme="minorHAnsi" w:cstheme="minorHAnsi"/>
          <w:sz w:val="20"/>
        </w:rPr>
        <w:t>.</w:t>
      </w:r>
      <w:bookmarkEnd w:id="7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F65CD7" w:rsidRPr="00AD37DD" w:rsidTr="00316B36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65CD7" w:rsidRPr="00AD37DD" w:rsidRDefault="00F65CD7" w:rsidP="005C0E8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65CD7" w:rsidRPr="00AD37DD" w:rsidRDefault="00F65CD7" w:rsidP="005C0E8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65CD7" w:rsidRPr="00AD37DD" w:rsidRDefault="00F65CD7" w:rsidP="005C0E8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F65CD7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AD37DD" w:rsidRDefault="00F65CD7" w:rsidP="005C0E8D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7C13B7" w:rsidRDefault="00F65CD7" w:rsidP="005C0E8D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CF6BC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1A085D" w:rsidRDefault="00F65CD7" w:rsidP="005C0E8D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Muestra </w:t>
            </w:r>
            <w:r w:rsidR="00455148">
              <w:rPr>
                <w:rFonts w:asciiTheme="minorHAnsi" w:hAnsiTheme="minorHAnsi" w:cstheme="minorHAnsi"/>
                <w:color w:val="000000" w:themeColor="text1"/>
                <w:szCs w:val="20"/>
              </w:rPr>
              <w:t>ventana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con los </w:t>
            </w:r>
            <w:r w:rsidR="00455148">
              <w:rPr>
                <w:rFonts w:asciiTheme="minorHAnsi" w:hAnsiTheme="minorHAnsi" w:cstheme="minorHAnsi"/>
                <w:color w:val="000000" w:themeColor="text1"/>
                <w:szCs w:val="20"/>
              </w:rPr>
              <w:t>datos del factor seleccionado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:</w:t>
            </w:r>
          </w:p>
          <w:p w:rsidR="00F65CD7" w:rsidRDefault="00F65CD7" w:rsidP="005C0E8D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“Clasificación del factor”</w:t>
            </w:r>
          </w:p>
          <w:p w:rsidR="00F65CD7" w:rsidRDefault="00F65CD7" w:rsidP="005C0E8D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“Factor” (Grupo)</w:t>
            </w:r>
          </w:p>
          <w:p w:rsidR="00F65CD7" w:rsidRDefault="00F65CD7" w:rsidP="005C0E8D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“Entidades” </w:t>
            </w:r>
          </w:p>
          <w:p w:rsidR="00F65CD7" w:rsidRDefault="00F65CD7" w:rsidP="005C0E8D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“Descripción”</w:t>
            </w:r>
          </w:p>
          <w:p w:rsidR="00F65CD7" w:rsidRDefault="00455148" w:rsidP="005C0E8D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“Municipios”</w:t>
            </w:r>
          </w:p>
          <w:p w:rsidR="00455148" w:rsidRDefault="00F65CD7" w:rsidP="00455148">
            <w:pPr>
              <w:rPr>
                <w:rFonts w:asciiTheme="minorHAnsi" w:hAnsiTheme="minorHAnsi" w:cstheme="minorHAnsi"/>
                <w:szCs w:val="20"/>
              </w:rPr>
            </w:pPr>
            <w:r w:rsidRPr="00F826CA">
              <w:rPr>
                <w:rFonts w:asciiTheme="minorHAnsi" w:hAnsiTheme="minorHAnsi" w:cstheme="minorHAnsi"/>
                <w:szCs w:val="20"/>
              </w:rPr>
              <w:t>Y la</w:t>
            </w:r>
            <w:r w:rsidR="00455148">
              <w:rPr>
                <w:rFonts w:asciiTheme="minorHAnsi" w:hAnsiTheme="minorHAnsi" w:cstheme="minorHAnsi"/>
                <w:szCs w:val="20"/>
              </w:rPr>
              <w:t xml:space="preserve"> opción</w:t>
            </w:r>
            <w:r w:rsidRPr="00F826CA">
              <w:rPr>
                <w:rFonts w:asciiTheme="minorHAnsi" w:hAnsiTheme="minorHAnsi" w:cstheme="minorHAnsi"/>
                <w:szCs w:val="20"/>
              </w:rPr>
              <w:t xml:space="preserve">: </w:t>
            </w:r>
          </w:p>
          <w:p w:rsidR="00F65CD7" w:rsidRPr="00455148" w:rsidRDefault="00F65CD7" w:rsidP="00455148">
            <w:pPr>
              <w:pStyle w:val="Prrafodelista"/>
              <w:numPr>
                <w:ilvl w:val="0"/>
                <w:numId w:val="35"/>
              </w:numPr>
              <w:rPr>
                <w:rFonts w:asciiTheme="minorHAnsi" w:hAnsiTheme="minorHAnsi" w:cstheme="minorHAnsi"/>
                <w:b/>
                <w:color w:val="0070C0"/>
                <w:szCs w:val="20"/>
              </w:rPr>
            </w:pPr>
            <w:r w:rsidRPr="00455148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455148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5148" w:rsidRPr="00AD37DD" w:rsidRDefault="00455148" w:rsidP="005C0E8D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5148" w:rsidRPr="00CF6BCC" w:rsidRDefault="00316B36" w:rsidP="005C0E8D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5148" w:rsidRDefault="00455148" w:rsidP="005C0E8D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</w:t>
            </w:r>
            <w:r w:rsidRPr="0025683E">
              <w:rPr>
                <w:rFonts w:asciiTheme="minorHAnsi" w:hAnsiTheme="minorHAnsi" w:cstheme="minorHAnsi"/>
                <w:bCs/>
                <w:szCs w:val="20"/>
              </w:rPr>
              <w:t xml:space="preserve">a clic en </w:t>
            </w:r>
            <w:r w:rsidRPr="00FD6E12"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Pr="00FD6E12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FD6E12">
              <w:rPr>
                <w:rFonts w:asciiTheme="minorHAnsi" w:hAnsiTheme="minorHAnsi" w:cstheme="minorHAnsi"/>
                <w:bCs/>
                <w:szCs w:val="20"/>
              </w:rPr>
              <w:t>”,</w:t>
            </w:r>
            <w:r w:rsidRPr="0025683E">
              <w:rPr>
                <w:rFonts w:asciiTheme="minorHAnsi" w:hAnsiTheme="minorHAnsi" w:cstheme="minorHAnsi"/>
                <w:bCs/>
                <w:szCs w:val="20"/>
              </w:rPr>
              <w:t xml:space="preserve"> no ejecuta ninguna acción y continúa en </w:t>
            </w:r>
            <w:r w:rsidRPr="0025683E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25683E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F65CD7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AD37DD" w:rsidRDefault="00455148" w:rsidP="005C0E8D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7C13B7" w:rsidRDefault="00F65CD7" w:rsidP="005C0E8D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CD7" w:rsidRPr="007C13B7" w:rsidRDefault="00F65CD7" w:rsidP="005C0E8D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C766ED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316B36" w:rsidRDefault="00316B36" w:rsidP="00316B36">
      <w:pPr>
        <w:pStyle w:val="EstiloTtulo1Antes6ptoDespus3ptoInterlineadoMn"/>
        <w:numPr>
          <w:ilvl w:val="0"/>
          <w:numId w:val="0"/>
        </w:numPr>
        <w:ind w:left="2066"/>
        <w:rPr>
          <w:rFonts w:asciiTheme="minorHAnsi" w:hAnsiTheme="minorHAnsi" w:cstheme="minorHAnsi"/>
          <w:sz w:val="20"/>
        </w:rPr>
      </w:pPr>
    </w:p>
    <w:p w:rsidR="00316B36" w:rsidRDefault="00316B36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:rsidR="00455148" w:rsidRPr="006A5C61" w:rsidRDefault="00455148" w:rsidP="00455148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74" w:name="_Toc487594841"/>
      <w:r w:rsidRPr="00CF6BCC">
        <w:rPr>
          <w:rFonts w:asciiTheme="minorHAnsi" w:hAnsiTheme="minorHAnsi" w:cstheme="minorHAnsi"/>
          <w:sz w:val="20"/>
        </w:rPr>
        <w:lastRenderedPageBreak/>
        <w:t>AO0</w:t>
      </w:r>
      <w:r w:rsidR="00715F85">
        <w:rPr>
          <w:rFonts w:asciiTheme="minorHAnsi" w:hAnsiTheme="minorHAnsi" w:cstheme="minorHAnsi"/>
          <w:sz w:val="20"/>
        </w:rPr>
        <w:t>4</w:t>
      </w:r>
      <w:r w:rsidRPr="00CF6BCC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Buscar factor</w:t>
      </w:r>
      <w:r w:rsidRPr="00CF6BCC">
        <w:rPr>
          <w:rFonts w:asciiTheme="minorHAnsi" w:hAnsiTheme="minorHAnsi" w:cstheme="minorHAnsi"/>
          <w:sz w:val="20"/>
        </w:rPr>
        <w:t>.</w:t>
      </w:r>
      <w:bookmarkEnd w:id="74"/>
    </w:p>
    <w:p w:rsidR="00455180" w:rsidRDefault="00455180" w:rsidP="00455180">
      <w:pPr>
        <w:rPr>
          <w:rFonts w:asciiTheme="minorHAnsi" w:hAnsiTheme="minorHAnsi" w:cstheme="minorHAnsi"/>
          <w:szCs w:val="20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483"/>
        <w:gridCol w:w="7447"/>
      </w:tblGrid>
      <w:tr w:rsidR="00455148" w:rsidRPr="00AD37DD" w:rsidTr="00316B36">
        <w:trPr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48" w:rsidRPr="00AD37DD" w:rsidRDefault="00455148" w:rsidP="00316B36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  <w:r w:rsidR="00316B36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 Paso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48" w:rsidRPr="00AD37DD" w:rsidRDefault="00455148" w:rsidP="00316B36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48" w:rsidRPr="00AD37DD" w:rsidRDefault="00455148" w:rsidP="00316B36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455148" w:rsidRPr="00AD37DD" w:rsidTr="00316B36">
        <w:trPr>
          <w:trHeight w:val="281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48" w:rsidRPr="00AD37DD" w:rsidRDefault="00455148" w:rsidP="00316B36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t>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48" w:rsidRPr="004D4AC8" w:rsidRDefault="00455148" w:rsidP="00316B36">
            <w:pPr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4D4AC8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48" w:rsidRPr="007C13B7" w:rsidRDefault="00455148" w:rsidP="002618F4">
            <w:pPr>
              <w:pStyle w:val="ndice2"/>
              <w:ind w:left="0" w:firstLine="0"/>
            </w:pPr>
            <w:r w:rsidRPr="007C13B7">
              <w:t xml:space="preserve">Despliega una ventana </w:t>
            </w:r>
            <w:r>
              <w:t>con la li</w:t>
            </w:r>
            <w:r w:rsidR="006A52D4">
              <w:t>sta  de factores por Municipios</w:t>
            </w:r>
            <w:r>
              <w:t xml:space="preserve">  existentes ordenados por grupos de manera ascendente con la siguiente estructura</w:t>
            </w:r>
            <w:r w:rsidRPr="007C13B7">
              <w:t xml:space="preserve">: </w:t>
            </w:r>
          </w:p>
          <w:p w:rsidR="00455148" w:rsidRDefault="00455148" w:rsidP="00316B36">
            <w:pPr>
              <w:pStyle w:val="ndice2"/>
              <w:numPr>
                <w:ilvl w:val="0"/>
                <w:numId w:val="6"/>
              </w:numPr>
            </w:pPr>
            <w:r>
              <w:t>“No.”</w:t>
            </w:r>
          </w:p>
          <w:p w:rsidR="00455148" w:rsidRDefault="00455148" w:rsidP="00316B36">
            <w:pPr>
              <w:pStyle w:val="ndice2"/>
              <w:numPr>
                <w:ilvl w:val="0"/>
                <w:numId w:val="6"/>
              </w:numPr>
            </w:pPr>
            <w:r>
              <w:t xml:space="preserve">“Clasificación del factor” </w:t>
            </w:r>
          </w:p>
          <w:p w:rsidR="00455148" w:rsidRPr="00B42B2C" w:rsidRDefault="00455148" w:rsidP="00316B36">
            <w:pPr>
              <w:pStyle w:val="ndice2"/>
              <w:numPr>
                <w:ilvl w:val="0"/>
                <w:numId w:val="6"/>
              </w:numPr>
            </w:pPr>
            <w:r>
              <w:t xml:space="preserve"> “Grupo</w:t>
            </w:r>
            <w:r w:rsidRPr="00B42B2C">
              <w:t>”</w:t>
            </w:r>
          </w:p>
          <w:p w:rsidR="00455148" w:rsidRDefault="00455148" w:rsidP="00316B36">
            <w:pPr>
              <w:pStyle w:val="ndice2"/>
              <w:numPr>
                <w:ilvl w:val="0"/>
                <w:numId w:val="6"/>
              </w:numPr>
            </w:pPr>
            <w:r w:rsidRPr="00B42B2C">
              <w:t>“</w:t>
            </w:r>
            <w:r>
              <w:t>Entidad Federativa</w:t>
            </w:r>
            <w:r w:rsidRPr="00B42B2C">
              <w:t>”</w:t>
            </w:r>
            <w:r>
              <w:t xml:space="preserve"> ( Nombres de entidades </w:t>
            </w:r>
            <w:r w:rsidR="00340808">
              <w:t>federativas</w:t>
            </w:r>
            <w:r>
              <w:t xml:space="preserve">) </w:t>
            </w:r>
          </w:p>
          <w:p w:rsidR="00455148" w:rsidRPr="00CF231B" w:rsidRDefault="00455148" w:rsidP="00316B36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CF231B">
              <w:rPr>
                <w:rFonts w:asciiTheme="minorHAnsi" w:hAnsiTheme="minorHAnsi" w:cstheme="minorHAnsi"/>
              </w:rPr>
              <w:t>“Mun</w:t>
            </w:r>
            <w:r>
              <w:rPr>
                <w:rFonts w:asciiTheme="minorHAnsi" w:hAnsiTheme="minorHAnsi" w:cstheme="minorHAnsi"/>
              </w:rPr>
              <w:t>icipio</w:t>
            </w:r>
            <w:r w:rsidRPr="00340808">
              <w:rPr>
                <w:rFonts w:asciiTheme="minorHAnsi" w:hAnsiTheme="minorHAnsi" w:cstheme="minorHAnsi"/>
              </w:rPr>
              <w:t xml:space="preserve">” </w:t>
            </w:r>
            <w:r w:rsidR="00340808" w:rsidRPr="00340808">
              <w:rPr>
                <w:rFonts w:asciiTheme="minorHAnsi" w:hAnsiTheme="minorHAnsi" w:cstheme="minorHAnsi"/>
              </w:rPr>
              <w:t>( Nombre de municipios</w:t>
            </w:r>
            <w:r w:rsidRPr="00340808">
              <w:rPr>
                <w:rFonts w:asciiTheme="minorHAnsi" w:hAnsiTheme="minorHAnsi" w:cstheme="minorHAnsi"/>
              </w:rPr>
              <w:t>)</w:t>
            </w:r>
          </w:p>
          <w:p w:rsidR="00455148" w:rsidRPr="001A085D" w:rsidRDefault="00455148" w:rsidP="00316B36">
            <w:p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Los filtros:</w:t>
            </w:r>
          </w:p>
          <w:p w:rsidR="00455148" w:rsidRPr="001A085D" w:rsidRDefault="00455148" w:rsidP="00316B36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Grupo</w:t>
            </w:r>
            <w:r w:rsidRPr="001A085D">
              <w:rPr>
                <w:rFonts w:asciiTheme="minorHAnsi" w:hAnsiTheme="minorHAnsi" w:cstheme="minorHAnsi"/>
              </w:rPr>
              <w:t>”,</w:t>
            </w:r>
          </w:p>
          <w:p w:rsidR="00455148" w:rsidRDefault="00455148" w:rsidP="00316B36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“Entidad Federativa”.</w:t>
            </w:r>
          </w:p>
          <w:p w:rsidR="00455148" w:rsidRPr="002903B2" w:rsidRDefault="00455148" w:rsidP="00316B36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“Municipio”</w:t>
            </w:r>
          </w:p>
          <w:p w:rsidR="00455148" w:rsidRPr="00B42B2C" w:rsidRDefault="00455148" w:rsidP="00316B36">
            <w:pPr>
              <w:pStyle w:val="ndice2"/>
            </w:pPr>
            <w:r w:rsidRPr="00B42B2C">
              <w:t>Así como las opciones:</w:t>
            </w:r>
          </w:p>
          <w:p w:rsidR="00455148" w:rsidRPr="00B42B2C" w:rsidRDefault="00455148" w:rsidP="00316B3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“Crear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factor</w:t>
            </w: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”</w:t>
            </w:r>
          </w:p>
          <w:p w:rsidR="00455148" w:rsidRPr="00B42B2C" w:rsidRDefault="00455148" w:rsidP="00316B3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“Modificar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 factor</w:t>
            </w: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”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:rsidR="00455148" w:rsidRPr="005C395E" w:rsidRDefault="00455148" w:rsidP="00316B3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Ver Detalle  factor</w:t>
            </w: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”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,</w:t>
            </w:r>
          </w:p>
          <w:p w:rsidR="00455148" w:rsidRPr="007E2905" w:rsidRDefault="00455148" w:rsidP="00316B3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“Buscar”</w:t>
            </w:r>
          </w:p>
        </w:tc>
      </w:tr>
      <w:tr w:rsidR="00455148" w:rsidRPr="00AD37DD" w:rsidTr="00316B36">
        <w:trPr>
          <w:trHeight w:val="281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48" w:rsidRPr="00AD37DD" w:rsidRDefault="00715F85" w:rsidP="00316B36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48" w:rsidRPr="006A5C61" w:rsidRDefault="00316B36" w:rsidP="00316B36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DGAPF.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48" w:rsidRPr="00BC47D7" w:rsidRDefault="00455148" w:rsidP="00316B36">
            <w:pPr>
              <w:keepLines/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BC47D7">
              <w:rPr>
                <w:rFonts w:asciiTheme="minorHAnsi" w:hAnsiTheme="minorHAnsi" w:cs="Calibri"/>
                <w:bCs/>
                <w:szCs w:val="20"/>
              </w:rPr>
              <w:t>De acuerdo a la opción seleccionada, continúa como sigue:</w:t>
            </w:r>
          </w:p>
          <w:p w:rsidR="00455148" w:rsidRPr="00BC47D7" w:rsidRDefault="00455148" w:rsidP="00316B36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BC47D7">
              <w:rPr>
                <w:rFonts w:asciiTheme="minorHAnsi" w:hAnsiTheme="minorHAnsi" w:cs="Calibri"/>
                <w:bCs/>
                <w:szCs w:val="20"/>
              </w:rPr>
              <w:t xml:space="preserve">Si selecciona la opción </w:t>
            </w:r>
            <w:r w:rsidRPr="00CD59AB">
              <w:rPr>
                <w:rFonts w:asciiTheme="minorHAnsi" w:hAnsiTheme="minorHAnsi"/>
                <w:szCs w:val="20"/>
                <w:lang w:val="es-MX" w:eastAsia="en-US"/>
              </w:rPr>
              <w:t>“</w:t>
            </w:r>
            <w:r w:rsidRPr="00CD59AB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Crear 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 factor</w:t>
            </w:r>
            <w:r w:rsidRPr="00CD59AB">
              <w:rPr>
                <w:rFonts w:asciiTheme="minorHAnsi" w:hAnsiTheme="minorHAnsi"/>
                <w:szCs w:val="20"/>
                <w:lang w:val="es-MX" w:eastAsia="en-US"/>
              </w:rPr>
              <w:t>”</w:t>
            </w:r>
            <w:r w:rsidRPr="00CD59AB">
              <w:rPr>
                <w:rFonts w:asciiTheme="minorHAnsi" w:hAnsiTheme="minorHAnsi" w:cs="Calibri"/>
                <w:bCs/>
                <w:szCs w:val="20"/>
              </w:rPr>
              <w:t>,</w:t>
            </w:r>
            <w:r w:rsidRPr="007A0E04">
              <w:rPr>
                <w:rFonts w:asciiTheme="minorHAnsi" w:hAnsiTheme="minorHAnsi" w:cs="Calibri"/>
                <w:bCs/>
                <w:szCs w:val="20"/>
              </w:rPr>
              <w:t xml:space="preserve"> </w:t>
            </w:r>
            <w:r w:rsidRPr="00BC47D7">
              <w:rPr>
                <w:rFonts w:asciiTheme="minorHAnsi" w:hAnsiTheme="minorHAnsi" w:cs="Calibri"/>
                <w:bCs/>
                <w:szCs w:val="20"/>
              </w:rPr>
              <w:t xml:space="preserve">continúa en el </w:t>
            </w:r>
            <w:r w:rsidRPr="00BC47D7">
              <w:rPr>
                <w:rFonts w:asciiTheme="minorHAnsi" w:hAnsiTheme="minorHAnsi" w:cs="Calibri"/>
                <w:b/>
                <w:bCs/>
                <w:szCs w:val="20"/>
              </w:rPr>
              <w:t xml:space="preserve">AO01 </w:t>
            </w:r>
            <w:r>
              <w:rPr>
                <w:rFonts w:asciiTheme="minorHAnsi" w:hAnsiTheme="minorHAnsi"/>
                <w:b/>
                <w:szCs w:val="20"/>
                <w:lang w:val="es-MX" w:eastAsia="en-US"/>
              </w:rPr>
              <w:t>Crear</w:t>
            </w:r>
            <w:r w:rsidRPr="00BC47D7">
              <w:rPr>
                <w:rFonts w:asciiTheme="minorHAnsi" w:hAnsiTheme="minorHAnsi"/>
                <w:b/>
                <w:szCs w:val="20"/>
                <w:lang w:val="es-MX" w:eastAsia="en-US"/>
              </w:rPr>
              <w:t xml:space="preserve"> </w:t>
            </w:r>
            <w:r w:rsidRPr="00B3020F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factor</w:t>
            </w:r>
            <w:r w:rsidRPr="00B3020F">
              <w:rPr>
                <w:rFonts w:asciiTheme="minorHAnsi" w:hAnsiTheme="minorHAnsi" w:cs="Calibri"/>
                <w:b/>
                <w:bCs/>
                <w:szCs w:val="20"/>
              </w:rPr>
              <w:t>.</w:t>
            </w:r>
          </w:p>
          <w:p w:rsidR="00455148" w:rsidRPr="00BC47D7" w:rsidRDefault="00455148" w:rsidP="00316B36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Modificar 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 factor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de uno de los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factores</w:t>
            </w:r>
            <w:r w:rsidRPr="00BC47D7">
              <w:rPr>
                <w:rFonts w:asciiTheme="minorHAnsi" w:hAnsiTheme="minorHAnsi" w:cs="Calibri"/>
                <w:bCs/>
                <w:szCs w:val="20"/>
              </w:rPr>
              <w:t xml:space="preserve">, continúa en el </w:t>
            </w:r>
            <w:r w:rsidRPr="00BC47D7">
              <w:rPr>
                <w:rFonts w:asciiTheme="minorHAnsi" w:hAnsiTheme="minorHAnsi" w:cs="Calibri"/>
                <w:b/>
                <w:bCs/>
                <w:szCs w:val="20"/>
              </w:rPr>
              <w:t>AO02</w:t>
            </w:r>
            <w:r w:rsidRPr="00BC47D7">
              <w:rPr>
                <w:rFonts w:asciiTheme="minorHAnsi" w:hAnsiTheme="minorHAnsi"/>
                <w:b/>
                <w:szCs w:val="20"/>
                <w:lang w:val="es-MX" w:eastAsia="en-US"/>
              </w:rPr>
              <w:t xml:space="preserve"> </w:t>
            </w:r>
            <w:r w:rsidRPr="00B3020F">
              <w:rPr>
                <w:rFonts w:asciiTheme="minorHAnsi" w:hAnsiTheme="minorHAnsi"/>
                <w:b/>
                <w:szCs w:val="20"/>
                <w:lang w:val="es-MX" w:eastAsia="en-US"/>
              </w:rPr>
              <w:t xml:space="preserve">Modificar </w:t>
            </w:r>
            <w:r w:rsidRPr="00B3020F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  factor</w:t>
            </w:r>
            <w:r w:rsidRPr="00937CF9">
              <w:rPr>
                <w:rFonts w:asciiTheme="minorHAnsi" w:hAnsiTheme="minorHAnsi"/>
                <w:b/>
                <w:szCs w:val="20"/>
                <w:lang w:val="es-MX" w:eastAsia="en-US"/>
              </w:rPr>
              <w:t>.</w:t>
            </w:r>
          </w:p>
          <w:p w:rsidR="00455148" w:rsidRPr="00BA393A" w:rsidRDefault="00455148" w:rsidP="00316B36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  <w:lang w:val="es-MX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Ver detalle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factor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de unos de los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factores</w:t>
            </w:r>
            <w:r w:rsidRPr="00AB6CCF">
              <w:rPr>
                <w:rFonts w:asciiTheme="minorHAnsi" w:hAnsiTheme="minorHAnsi" w:cs="Calibri"/>
                <w:bCs/>
                <w:szCs w:val="20"/>
              </w:rPr>
              <w:t xml:space="preserve">, continúa en el </w:t>
            </w:r>
            <w:r w:rsidRPr="00AB6CCF">
              <w:rPr>
                <w:rFonts w:asciiTheme="minorHAnsi" w:hAnsiTheme="minorHAnsi" w:cs="Calibri"/>
                <w:b/>
                <w:bCs/>
                <w:szCs w:val="20"/>
              </w:rPr>
              <w:t xml:space="preserve">AO03 </w:t>
            </w:r>
            <w:r>
              <w:rPr>
                <w:rFonts w:asciiTheme="minorHAnsi" w:hAnsiTheme="minorHAnsi" w:cs="Calibri"/>
                <w:b/>
                <w:bCs/>
                <w:szCs w:val="20"/>
              </w:rPr>
              <w:t>Ver Detalle</w:t>
            </w:r>
            <w:r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 F</w:t>
            </w:r>
            <w:r w:rsidRPr="0058227F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actor</w:t>
            </w:r>
            <w:r w:rsidRPr="00937CF9">
              <w:rPr>
                <w:rFonts w:asciiTheme="minorHAnsi" w:hAnsiTheme="minorHAnsi"/>
                <w:b/>
                <w:szCs w:val="20"/>
                <w:lang w:val="es-MX" w:eastAsia="en-US"/>
              </w:rPr>
              <w:t>.</w:t>
            </w:r>
          </w:p>
          <w:p w:rsidR="00455148" w:rsidRPr="00967835" w:rsidRDefault="00455148" w:rsidP="00316B36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 y la opción “Buscar”,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AO04 Buscar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:rsidR="00455148" w:rsidRPr="00967835" w:rsidRDefault="00455148" w:rsidP="00316B3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La búsqueda puede realizarse por uno o más criterios siempre y cuando exista un </w:t>
            </w:r>
            <w:r w:rsidR="00B61491">
              <w:rPr>
                <w:rFonts w:asciiTheme="minorHAnsi" w:hAnsiTheme="minorHAnsi" w:cstheme="minorHAnsi"/>
                <w:bCs/>
                <w:szCs w:val="20"/>
              </w:rPr>
              <w:t>Factor por Municipios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 que satisfaga los datos ingresados. En caso contrario, continúa con el 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 xml:space="preserve">AE03 Consulta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Sin Resultados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455148" w:rsidRPr="00AD37DD" w:rsidTr="00316B36">
        <w:trPr>
          <w:trHeight w:val="281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48" w:rsidRPr="00AD37DD" w:rsidRDefault="00715F85" w:rsidP="00316B36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48" w:rsidRPr="00AD37DD" w:rsidRDefault="00455148" w:rsidP="00316B3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48" w:rsidRPr="007C13B7" w:rsidRDefault="00455148" w:rsidP="00316B3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097EC6"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:rsidR="00455148" w:rsidRPr="00AD37DD" w:rsidRDefault="00455148" w:rsidP="00455180">
      <w:pPr>
        <w:rPr>
          <w:rFonts w:asciiTheme="minorHAnsi" w:hAnsiTheme="minorHAnsi" w:cstheme="minorHAnsi"/>
          <w:szCs w:val="20"/>
          <w:lang w:val="es-MX"/>
        </w:rPr>
      </w:pPr>
    </w:p>
    <w:p w:rsidR="00455180" w:rsidRPr="00BC7CB1" w:rsidRDefault="009F4550" w:rsidP="00455148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5" w:name="_Toc461701840"/>
      <w:bookmarkStart w:id="76" w:name="_Toc487594842"/>
      <w:r w:rsidRPr="00BC7CB1">
        <w:rPr>
          <w:rFonts w:asciiTheme="minorHAnsi" w:hAnsiTheme="minorHAnsi" w:cstheme="minorHAnsi"/>
          <w:sz w:val="20"/>
        </w:rPr>
        <w:lastRenderedPageBreak/>
        <w:t>AO</w:t>
      </w:r>
      <w:r w:rsidR="00562A8A">
        <w:rPr>
          <w:rFonts w:asciiTheme="minorHAnsi" w:hAnsiTheme="minorHAnsi" w:cstheme="minorHAnsi"/>
          <w:sz w:val="20"/>
        </w:rPr>
        <w:t>0</w:t>
      </w:r>
      <w:bookmarkEnd w:id="75"/>
      <w:r w:rsidR="00562A8A">
        <w:rPr>
          <w:rFonts w:asciiTheme="minorHAnsi" w:hAnsiTheme="minorHAnsi" w:cstheme="minorHAnsi"/>
          <w:sz w:val="20"/>
        </w:rPr>
        <w:t xml:space="preserve">5 </w:t>
      </w:r>
      <w:r w:rsidR="00F97517" w:rsidRPr="00F97517">
        <w:rPr>
          <w:rFonts w:asciiTheme="minorHAnsi" w:hAnsiTheme="minorHAnsi" w:cstheme="minorHAnsi"/>
          <w:sz w:val="20"/>
        </w:rPr>
        <w:t>Agregar Municipios</w:t>
      </w:r>
      <w:r w:rsidR="00927212">
        <w:rPr>
          <w:rFonts w:asciiTheme="minorHAnsi" w:hAnsiTheme="minorHAnsi" w:cstheme="minorHAnsi"/>
          <w:sz w:val="20"/>
        </w:rPr>
        <w:t>.</w:t>
      </w:r>
      <w:bookmarkEnd w:id="76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AD37DD" w:rsidTr="00316B36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E38B8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38B8" w:rsidRPr="00AD37DD" w:rsidRDefault="004E38B8" w:rsidP="00B6449A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38B8" w:rsidRPr="007C13B7" w:rsidRDefault="004E38B8" w:rsidP="00C15150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CF6BC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38B8" w:rsidRDefault="004616F8" w:rsidP="00C15150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Agrega</w:t>
            </w:r>
            <w:r w:rsidR="00562A8A">
              <w:rPr>
                <w:rFonts w:asciiTheme="minorHAnsi" w:hAnsiTheme="minorHAnsi" w:cstheme="minorHAnsi"/>
                <w:szCs w:val="20"/>
              </w:rPr>
              <w:t xml:space="preserve"> del contenedor 1 los municipios seleccionados y</w:t>
            </w:r>
          </w:p>
          <w:p w:rsidR="004E38B8" w:rsidRPr="00562A8A" w:rsidRDefault="00562A8A" w:rsidP="00562A8A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Muestra los municipios seleccionados  en el contenedor 2.</w:t>
            </w:r>
          </w:p>
        </w:tc>
      </w:tr>
      <w:tr w:rsidR="00540392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392" w:rsidRPr="00AD37DD" w:rsidRDefault="00BF4358" w:rsidP="00B6449A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7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392" w:rsidRPr="007C13B7" w:rsidRDefault="00540392" w:rsidP="00C15150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392" w:rsidRPr="00562A8A" w:rsidRDefault="00540392" w:rsidP="00562A8A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562A8A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455180" w:rsidRPr="00AD37DD" w:rsidRDefault="00455180" w:rsidP="00455180">
      <w:pPr>
        <w:rPr>
          <w:rFonts w:asciiTheme="minorHAnsi" w:hAnsiTheme="minorHAnsi" w:cstheme="minorHAnsi"/>
          <w:szCs w:val="20"/>
          <w:lang w:val="es-MX"/>
        </w:rPr>
      </w:pPr>
    </w:p>
    <w:p w:rsidR="00455180" w:rsidRPr="00BB3186" w:rsidRDefault="00562A8A" w:rsidP="00455148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7" w:name="_Toc461701841"/>
      <w:bookmarkStart w:id="78" w:name="_Toc487594843"/>
      <w:r>
        <w:rPr>
          <w:rFonts w:asciiTheme="minorHAnsi" w:hAnsiTheme="minorHAnsi" w:cstheme="minorHAnsi"/>
          <w:sz w:val="20"/>
        </w:rPr>
        <w:t>AO06</w:t>
      </w:r>
      <w:r w:rsidR="00455180" w:rsidRPr="00BB3186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Quitar Municipios</w:t>
      </w:r>
      <w:bookmarkEnd w:id="77"/>
      <w:r w:rsidR="00927212">
        <w:rPr>
          <w:rFonts w:asciiTheme="minorHAnsi" w:hAnsiTheme="minorHAnsi" w:cstheme="minorHAnsi"/>
          <w:sz w:val="20"/>
        </w:rPr>
        <w:t>.</w:t>
      </w:r>
      <w:bookmarkEnd w:id="78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AD37DD" w:rsidTr="00316B36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562A8A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Pr="001A085D" w:rsidRDefault="00562A8A" w:rsidP="00562A8A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Pr="001A085D" w:rsidRDefault="00562A8A" w:rsidP="00562A8A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Default="00562A8A" w:rsidP="00562A8A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Quita del contenedor 2 los municipios seleccionados y</w:t>
            </w:r>
          </w:p>
          <w:p w:rsidR="00562A8A" w:rsidRPr="00562A8A" w:rsidRDefault="00562A8A" w:rsidP="00562A8A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Muestra los municipios seleccionados  en el contenedor 1.</w:t>
            </w:r>
          </w:p>
        </w:tc>
      </w:tr>
      <w:tr w:rsidR="00562A8A" w:rsidRPr="00AD37DD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Pr="001A085D" w:rsidRDefault="00562A8A" w:rsidP="00562A8A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Pr="001A085D" w:rsidRDefault="00562A8A" w:rsidP="00562A8A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A8A" w:rsidRPr="001A085D" w:rsidRDefault="00562A8A" w:rsidP="00562A8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:rsidR="00064CA0" w:rsidRDefault="00064CA0" w:rsidP="00064CA0">
      <w:pPr>
        <w:pStyle w:val="EstiloTtulo1Antes6ptoDespus3ptoInterlineadoMn"/>
        <w:numPr>
          <w:ilvl w:val="3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9" w:name="_Toc487594844"/>
      <w:bookmarkStart w:id="80" w:name="_Toc371934678"/>
      <w:bookmarkStart w:id="81" w:name="_Toc228339745"/>
      <w:bookmarkStart w:id="82" w:name="_Toc182735732"/>
      <w:bookmarkStart w:id="83" w:name="_Toc52616588"/>
      <w:r>
        <w:rPr>
          <w:rFonts w:asciiTheme="minorHAnsi" w:hAnsiTheme="minorHAnsi" w:cstheme="minorHAnsi"/>
          <w:sz w:val="20"/>
        </w:rPr>
        <w:t>AO07 Seleccionar todo</w:t>
      </w:r>
      <w:bookmarkEnd w:id="7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064CA0" w:rsidRPr="00AD37DD" w:rsidTr="00316B36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064CA0" w:rsidRPr="00AD37DD" w:rsidRDefault="00064CA0" w:rsidP="005C0E8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064CA0" w:rsidRPr="00AD37DD" w:rsidRDefault="00064CA0" w:rsidP="005C0E8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064CA0" w:rsidRPr="00AD37DD" w:rsidRDefault="00064CA0" w:rsidP="005C0E8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064CA0" w:rsidRPr="00502C00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CA0" w:rsidRPr="00502C00" w:rsidRDefault="00064CA0" w:rsidP="00064CA0">
            <w:pPr>
              <w:pStyle w:val="Prrafodelista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CA0" w:rsidRPr="009266C7" w:rsidRDefault="00064CA0" w:rsidP="005C0E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CONEC ll.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CA0" w:rsidRDefault="00064CA0" w:rsidP="005C0E8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 acuerdo a la opción seleccionada:</w:t>
            </w:r>
          </w:p>
          <w:p w:rsidR="00064CA0" w:rsidRDefault="00064CA0" w:rsidP="005C0E8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Si da clic en “Seleccionar Todo” del contenedor 1, ver flujo </w:t>
            </w:r>
            <w:r>
              <w:rPr>
                <w:rFonts w:asciiTheme="minorHAnsi" w:hAnsiTheme="minorHAnsi" w:cstheme="minorHAnsi"/>
                <w:b/>
                <w:szCs w:val="20"/>
              </w:rPr>
              <w:t>AO05 Agregar Municipios</w:t>
            </w:r>
            <w:r w:rsidRPr="00993817"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  <w:p w:rsidR="00064CA0" w:rsidRPr="00502C00" w:rsidRDefault="00064CA0" w:rsidP="00064CA0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Si da clic en “Seleccionar Todo” del contenedor 2, ver flujo </w:t>
            </w:r>
            <w:r>
              <w:rPr>
                <w:rFonts w:asciiTheme="minorHAnsi" w:hAnsiTheme="minorHAnsi" w:cstheme="minorHAnsi"/>
                <w:b/>
                <w:szCs w:val="20"/>
              </w:rPr>
              <w:t>AO06 Quitar Municipios</w:t>
            </w:r>
            <w:r w:rsidRPr="00993817"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</w:tc>
      </w:tr>
      <w:tr w:rsidR="00064CA0" w:rsidRPr="007C13B7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CA0" w:rsidRPr="00502C00" w:rsidRDefault="00064CA0" w:rsidP="00064CA0">
            <w:pPr>
              <w:pStyle w:val="Prrafodelista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CA0" w:rsidRPr="007C13B7" w:rsidRDefault="00064CA0" w:rsidP="005C0E8D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CA0" w:rsidRPr="007C13B7" w:rsidRDefault="00064CA0" w:rsidP="005C0E8D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D16B4F" w:rsidRPr="00AD37DD" w:rsidRDefault="003357E7" w:rsidP="00715F85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4" w:name="_Toc487594845"/>
      <w:r w:rsidRPr="001A085D">
        <w:rPr>
          <w:rFonts w:asciiTheme="minorHAnsi" w:hAnsiTheme="minorHAnsi" w:cstheme="minorHAnsi"/>
          <w:color w:val="000000" w:themeColor="text1"/>
          <w:sz w:val="20"/>
        </w:rPr>
        <w:t>AO0</w:t>
      </w:r>
      <w:r w:rsidR="00D16B4F" w:rsidRPr="00AD37DD">
        <w:rPr>
          <w:rFonts w:asciiTheme="minorHAnsi" w:hAnsiTheme="minorHAnsi" w:cstheme="minorHAnsi"/>
          <w:sz w:val="20"/>
        </w:rPr>
        <w:t>Generales</w:t>
      </w:r>
      <w:bookmarkEnd w:id="80"/>
      <w:bookmarkEnd w:id="81"/>
      <w:bookmarkEnd w:id="82"/>
      <w:bookmarkEnd w:id="83"/>
      <w:bookmarkEnd w:id="84"/>
    </w:p>
    <w:p w:rsidR="00630864" w:rsidRPr="00AD37DD" w:rsidRDefault="00630864" w:rsidP="00455148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5" w:name="_Toc363727164"/>
      <w:bookmarkStart w:id="86" w:name="_Toc461701843"/>
      <w:bookmarkStart w:id="87" w:name="_Toc487594846"/>
      <w:r w:rsidRPr="00AD37DD">
        <w:rPr>
          <w:rFonts w:asciiTheme="minorHAnsi" w:hAnsiTheme="minorHAnsi" w:cstheme="minorHAnsi"/>
          <w:sz w:val="20"/>
        </w:rPr>
        <w:t>AG01 Cancelar</w:t>
      </w:r>
      <w:bookmarkEnd w:id="85"/>
      <w:r w:rsidRPr="00AD37DD">
        <w:rPr>
          <w:rFonts w:asciiTheme="minorHAnsi" w:hAnsiTheme="minorHAnsi" w:cstheme="minorHAnsi"/>
          <w:sz w:val="20"/>
        </w:rPr>
        <w:t>.</w:t>
      </w:r>
      <w:bookmarkEnd w:id="86"/>
      <w:bookmarkEnd w:id="87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630864" w:rsidRPr="00AD37DD" w:rsidTr="00B6449A">
        <w:trPr>
          <w:trHeight w:val="601"/>
          <w:tblHeader/>
        </w:trPr>
        <w:tc>
          <w:tcPr>
            <w:tcW w:w="1101" w:type="dxa"/>
            <w:shd w:val="clear" w:color="auto" w:fill="BFBFBF"/>
            <w:vAlign w:val="center"/>
          </w:tcPr>
          <w:p w:rsidR="00630864" w:rsidRPr="00AD37DD" w:rsidRDefault="00630864" w:rsidP="00316B3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9F4550" w:rsidRPr="00AD37DD" w:rsidTr="006A5C61">
        <w:trPr>
          <w:trHeight w:val="298"/>
          <w:tblHeader/>
        </w:trPr>
        <w:tc>
          <w:tcPr>
            <w:tcW w:w="1101" w:type="dxa"/>
            <w:shd w:val="clear" w:color="auto" w:fill="auto"/>
          </w:tcPr>
          <w:p w:rsidR="009F4550" w:rsidRPr="00AD37DD" w:rsidRDefault="009F4550" w:rsidP="00316B36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9F4550" w:rsidRPr="00CE78A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No ejecuta ninguna acción y regresa al flujo básico.</w:t>
            </w:r>
          </w:p>
        </w:tc>
      </w:tr>
      <w:tr w:rsidR="009F4550" w:rsidRPr="00AD37DD" w:rsidTr="00B6449A">
        <w:trPr>
          <w:trHeight w:val="369"/>
          <w:tblHeader/>
        </w:trPr>
        <w:tc>
          <w:tcPr>
            <w:tcW w:w="1101" w:type="dxa"/>
            <w:shd w:val="clear" w:color="auto" w:fill="auto"/>
          </w:tcPr>
          <w:p w:rsidR="009F4550" w:rsidRPr="00AD37DD" w:rsidRDefault="009F4550" w:rsidP="00316B36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9F4550" w:rsidRPr="00CE78A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:rsidR="00FB5E31" w:rsidRDefault="00630864" w:rsidP="00455148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8" w:name="_Toc461701844"/>
      <w:bookmarkStart w:id="89" w:name="_Toc487594847"/>
      <w:r w:rsidRPr="002E3DEB">
        <w:rPr>
          <w:rFonts w:asciiTheme="minorHAnsi" w:hAnsiTheme="minorHAnsi" w:cstheme="minorHAnsi"/>
          <w:sz w:val="20"/>
        </w:rPr>
        <w:lastRenderedPageBreak/>
        <w:t>AG02 Cerrar sesión</w:t>
      </w:r>
      <w:bookmarkEnd w:id="88"/>
      <w:bookmarkEnd w:id="89"/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895"/>
        <w:gridCol w:w="7087"/>
      </w:tblGrid>
      <w:tr w:rsidR="00715F85" w:rsidRPr="00F17D7F" w:rsidTr="00316B36">
        <w:trPr>
          <w:tblHeader/>
          <w:jc w:val="center"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715F85" w:rsidRPr="00F17D7F" w:rsidRDefault="00715F85" w:rsidP="00316B3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F17D7F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94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715F85" w:rsidRPr="00F17D7F" w:rsidRDefault="00715F85" w:rsidP="00316B3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F17D7F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54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715F85" w:rsidRPr="00F17D7F" w:rsidRDefault="00715F85" w:rsidP="00316B3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F17D7F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715F85" w:rsidRPr="00F17D7F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F85" w:rsidRPr="00F17D7F" w:rsidRDefault="00715F85" w:rsidP="00316B36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F17D7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1</w:t>
            </w: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F85" w:rsidRPr="00F17D7F" w:rsidRDefault="00715F85" w:rsidP="00316B3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17D7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3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F85" w:rsidRPr="00F17D7F" w:rsidRDefault="00715F85" w:rsidP="002618F4">
            <w:pPr>
              <w:pStyle w:val="ndice2"/>
              <w:ind w:left="0" w:firstLine="0"/>
            </w:pPr>
            <w:r w:rsidRPr="00F17D7F">
              <w:t>Muestra mensaje “¿Esta seguro que desea cerrar la sesión?” Y las opciones:</w:t>
            </w:r>
          </w:p>
          <w:p w:rsidR="00715F85" w:rsidRPr="00F17D7F" w:rsidRDefault="00715F85" w:rsidP="00316B36">
            <w:pPr>
              <w:pStyle w:val="ndice2"/>
              <w:numPr>
                <w:ilvl w:val="0"/>
                <w:numId w:val="37"/>
              </w:numPr>
            </w:pPr>
            <w:r w:rsidRPr="00F17D7F">
              <w:t xml:space="preserve">Sí </w:t>
            </w:r>
          </w:p>
          <w:p w:rsidR="00715F85" w:rsidRPr="00D32EF3" w:rsidRDefault="00715F85" w:rsidP="00316B36">
            <w:pPr>
              <w:pStyle w:val="ndice2"/>
              <w:numPr>
                <w:ilvl w:val="0"/>
                <w:numId w:val="37"/>
              </w:numPr>
            </w:pPr>
            <w:r w:rsidRPr="00F17D7F">
              <w:t>No</w:t>
            </w:r>
          </w:p>
        </w:tc>
      </w:tr>
      <w:tr w:rsidR="00715F85" w:rsidRPr="00F17D7F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F85" w:rsidRPr="00F17D7F" w:rsidRDefault="00715F85" w:rsidP="00316B36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F17D7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2</w:t>
            </w: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F85" w:rsidRPr="00F17D7F" w:rsidRDefault="00715F85" w:rsidP="00316B36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17D7F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F85" w:rsidRPr="00F17D7F" w:rsidRDefault="00715F85" w:rsidP="00316B36">
            <w:pPr>
              <w:pStyle w:val="ndice2"/>
            </w:pPr>
            <w:r w:rsidRPr="00F17D7F">
              <w:t>De acuerdo a la opción seleccionada:</w:t>
            </w:r>
          </w:p>
          <w:p w:rsidR="00715F85" w:rsidRPr="00F17D7F" w:rsidRDefault="00715F85" w:rsidP="00316B36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F17D7F">
              <w:rPr>
                <w:rFonts w:asciiTheme="minorHAnsi" w:hAnsiTheme="minorHAnsi" w:cstheme="minorHAnsi"/>
              </w:rPr>
              <w:t>Da clic en sí, continua con el flujo.</w:t>
            </w:r>
          </w:p>
          <w:p w:rsidR="00715F85" w:rsidRPr="00F17D7F" w:rsidRDefault="00715F85" w:rsidP="00316B36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F17D7F">
              <w:rPr>
                <w:rFonts w:asciiTheme="minorHAnsi" w:hAnsiTheme="minorHAnsi" w:cstheme="minorHAnsi"/>
              </w:rPr>
              <w:t>Da clic en no, continua con la sesión activa.</w:t>
            </w:r>
          </w:p>
        </w:tc>
      </w:tr>
      <w:tr w:rsidR="00715F85" w:rsidRPr="00F17D7F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F85" w:rsidRPr="00F17D7F" w:rsidRDefault="00715F85" w:rsidP="00316B36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eastAsia="es-MX"/>
              </w:rPr>
            </w:pPr>
            <w:r w:rsidRPr="00F17D7F">
              <w:rPr>
                <w:rFonts w:asciiTheme="minorHAnsi" w:hAnsiTheme="minorHAnsi" w:cstheme="minorHAnsi"/>
                <w:color w:val="000000" w:themeColor="text1"/>
                <w:szCs w:val="20"/>
                <w:lang w:eastAsia="es-MX"/>
              </w:rPr>
              <w:t>3</w:t>
            </w: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F85" w:rsidRPr="00F17D7F" w:rsidRDefault="00715F85" w:rsidP="00316B3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17D7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3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F85" w:rsidRPr="00F17D7F" w:rsidRDefault="00715F85" w:rsidP="002618F4">
            <w:pPr>
              <w:pStyle w:val="ndice2"/>
              <w:ind w:left="0" w:firstLine="0"/>
            </w:pPr>
            <w:r>
              <w:t>Cierra</w:t>
            </w:r>
            <w:r w:rsidRPr="00F17D7F">
              <w:t xml:space="preserve"> sesión muestra mensaje “Sesión Finalizada” y regresa a pantalla de acceso.</w:t>
            </w:r>
          </w:p>
        </w:tc>
      </w:tr>
      <w:tr w:rsidR="00715F85" w:rsidRPr="00F17D7F" w:rsidTr="00316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F85" w:rsidRPr="00F17D7F" w:rsidRDefault="00715F85" w:rsidP="00316B36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eastAsia="es-MX"/>
              </w:rPr>
            </w:pPr>
            <w:r w:rsidRPr="00F17D7F">
              <w:rPr>
                <w:rFonts w:asciiTheme="minorHAnsi" w:hAnsiTheme="minorHAnsi" w:cstheme="minorHAnsi"/>
                <w:color w:val="000000" w:themeColor="text1"/>
                <w:szCs w:val="20"/>
                <w:lang w:eastAsia="es-MX"/>
              </w:rPr>
              <w:t>4</w:t>
            </w: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F85" w:rsidRPr="00F17D7F" w:rsidRDefault="00715F85" w:rsidP="00316B36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3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F85" w:rsidRPr="00F17D7F" w:rsidRDefault="00715F85" w:rsidP="00316B3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17D7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general.</w:t>
            </w:r>
          </w:p>
        </w:tc>
      </w:tr>
    </w:tbl>
    <w:p w:rsidR="00D16B4F" w:rsidRPr="00AD37DD" w:rsidRDefault="00D16B4F" w:rsidP="00455148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0" w:name="_Toc371934681"/>
      <w:bookmarkStart w:id="91" w:name="_Toc228339746"/>
      <w:bookmarkStart w:id="92" w:name="_Toc182735733"/>
      <w:bookmarkStart w:id="93" w:name="_Toc52616589"/>
      <w:bookmarkStart w:id="94" w:name="_Toc487594848"/>
      <w:r w:rsidRPr="00AD37DD">
        <w:rPr>
          <w:rFonts w:asciiTheme="minorHAnsi" w:hAnsiTheme="minorHAnsi" w:cstheme="minorHAnsi"/>
          <w:sz w:val="20"/>
        </w:rPr>
        <w:t>Extraordinarios</w:t>
      </w:r>
      <w:bookmarkEnd w:id="90"/>
      <w:bookmarkEnd w:id="91"/>
      <w:bookmarkEnd w:id="92"/>
      <w:bookmarkEnd w:id="93"/>
      <w:bookmarkEnd w:id="94"/>
      <w:r w:rsidRPr="00AD37DD">
        <w:rPr>
          <w:rFonts w:asciiTheme="minorHAnsi" w:hAnsiTheme="minorHAnsi" w:cstheme="minorHAnsi"/>
          <w:sz w:val="20"/>
        </w:rPr>
        <w:tab/>
      </w:r>
    </w:p>
    <w:p w:rsidR="00554004" w:rsidRPr="00AD37DD" w:rsidRDefault="009F4550" w:rsidP="00316B36">
      <w:pPr>
        <w:pStyle w:val="ndice2"/>
      </w:pPr>
      <w:bookmarkStart w:id="95" w:name="_Hlk482972054"/>
      <w:r w:rsidRPr="00AD37DD">
        <w:t>No aplica para esta funcionalidad del sistema</w:t>
      </w:r>
      <w:r w:rsidR="00554004" w:rsidRPr="00AD37DD">
        <w:t>.</w:t>
      </w:r>
    </w:p>
    <w:p w:rsidR="00D16B4F" w:rsidRPr="00AD37DD" w:rsidRDefault="00D16B4F" w:rsidP="00455148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6" w:name="_Toc371934684"/>
      <w:bookmarkStart w:id="97" w:name="_Toc228339747"/>
      <w:bookmarkStart w:id="98" w:name="_Toc182735734"/>
      <w:bookmarkStart w:id="99" w:name="_Toc52616590"/>
      <w:bookmarkStart w:id="100" w:name="_Toc487594849"/>
      <w:bookmarkEnd w:id="95"/>
      <w:r w:rsidRPr="00AD37DD">
        <w:rPr>
          <w:rFonts w:asciiTheme="minorHAnsi" w:hAnsiTheme="minorHAnsi" w:cstheme="minorHAnsi"/>
          <w:sz w:val="20"/>
        </w:rPr>
        <w:t>De excepción</w:t>
      </w:r>
      <w:bookmarkEnd w:id="96"/>
      <w:bookmarkEnd w:id="97"/>
      <w:bookmarkEnd w:id="98"/>
      <w:bookmarkEnd w:id="99"/>
      <w:bookmarkEnd w:id="100"/>
    </w:p>
    <w:p w:rsidR="00554004" w:rsidRPr="006A5C61" w:rsidRDefault="00554004" w:rsidP="00455148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70C0"/>
          <w:sz w:val="20"/>
        </w:rPr>
      </w:pPr>
      <w:bookmarkStart w:id="101" w:name="_Toc363727167"/>
      <w:bookmarkStart w:id="102" w:name="_Toc461701847"/>
      <w:bookmarkStart w:id="103" w:name="_Toc487594850"/>
      <w:r w:rsidRPr="00F41855">
        <w:rPr>
          <w:rFonts w:asciiTheme="minorHAnsi" w:hAnsiTheme="minorHAnsi" w:cstheme="minorHAnsi"/>
          <w:sz w:val="20"/>
        </w:rPr>
        <w:t xml:space="preserve">AE01 </w:t>
      </w:r>
      <w:bookmarkEnd w:id="101"/>
      <w:r w:rsidR="00F41855" w:rsidRPr="00F41855">
        <w:rPr>
          <w:rFonts w:asciiTheme="minorHAnsi" w:hAnsiTheme="minorHAnsi" w:cstheme="minorHAnsi"/>
          <w:sz w:val="20"/>
        </w:rPr>
        <w:t>Error al Guardar</w:t>
      </w:r>
      <w:r w:rsidRPr="006A5C61">
        <w:rPr>
          <w:rFonts w:asciiTheme="minorHAnsi" w:hAnsiTheme="minorHAnsi" w:cstheme="minorHAnsi"/>
          <w:color w:val="0070C0"/>
          <w:sz w:val="20"/>
        </w:rPr>
        <w:t>.</w:t>
      </w:r>
      <w:bookmarkEnd w:id="102"/>
      <w:bookmarkEnd w:id="103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554004" w:rsidRPr="00AD37DD" w:rsidTr="00B60FF1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554004" w:rsidRPr="00AD37DD" w:rsidTr="00B60FF1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554004" w:rsidRPr="007C13B7" w:rsidRDefault="00B60FF1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F41855">
              <w:rPr>
                <w:rFonts w:asciiTheme="minorHAnsi" w:hAnsiTheme="minorHAnsi" w:cstheme="minorHAnsi"/>
                <w:szCs w:val="20"/>
              </w:rPr>
              <w:t>CONEC II</w:t>
            </w:r>
            <w:r w:rsidR="00554004" w:rsidRPr="00F41855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367" w:type="dxa"/>
            <w:shd w:val="clear" w:color="auto" w:fill="auto"/>
          </w:tcPr>
          <w:p w:rsidR="00554004" w:rsidRPr="007C13B7" w:rsidRDefault="00F41855" w:rsidP="00FE3F2F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>Despliega el mensaje “</w:t>
            </w:r>
            <w:r w:rsidR="00FE3F2F">
              <w:rPr>
                <w:rFonts w:asciiTheme="minorHAnsi" w:hAnsiTheme="minorHAnsi" w:cs="Calibri"/>
                <w:bCs/>
                <w:szCs w:val="20"/>
              </w:rPr>
              <w:t>Error al guardar</w:t>
            </w:r>
            <w:r>
              <w:rPr>
                <w:rFonts w:asciiTheme="minorHAnsi" w:hAnsiTheme="minorHAnsi" w:cs="Calibri"/>
                <w:bCs/>
                <w:szCs w:val="20"/>
              </w:rPr>
              <w:t>” y regresa al flujo básico.</w:t>
            </w:r>
          </w:p>
        </w:tc>
      </w:tr>
      <w:tr w:rsidR="00B60FF1" w:rsidRPr="00AD37DD" w:rsidTr="00B60FF1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B60FF1" w:rsidRPr="00AD37DD" w:rsidRDefault="00F41855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B60FF1" w:rsidRPr="007C13B7" w:rsidRDefault="00B60FF1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:rsidR="00B60FF1" w:rsidRPr="007C13B7" w:rsidRDefault="00B60FF1" w:rsidP="00B6449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F41855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483597" w:rsidRPr="00323429" w:rsidRDefault="00323429" w:rsidP="00455148">
      <w:pPr>
        <w:pStyle w:val="EstiloTtulo1Antes6ptoDespus3ptoInterlineadoMn"/>
        <w:numPr>
          <w:ilvl w:val="3"/>
          <w:numId w:val="2"/>
        </w:numPr>
        <w:ind w:left="1728"/>
        <w:jc w:val="left"/>
        <w:rPr>
          <w:rFonts w:asciiTheme="minorHAnsi" w:hAnsiTheme="minorHAnsi" w:cstheme="minorHAnsi"/>
          <w:sz w:val="20"/>
        </w:rPr>
      </w:pPr>
      <w:bookmarkStart w:id="104" w:name="FAE02"/>
      <w:bookmarkStart w:id="105" w:name="_Toc487594851"/>
      <w:bookmarkEnd w:id="104"/>
      <w:r w:rsidRPr="00323429">
        <w:rPr>
          <w:rFonts w:asciiTheme="minorHAnsi" w:hAnsiTheme="minorHAnsi" w:cstheme="minorHAnsi"/>
          <w:sz w:val="20"/>
        </w:rPr>
        <w:t>AE0</w:t>
      </w:r>
      <w:r w:rsidR="00715F85">
        <w:rPr>
          <w:rFonts w:asciiTheme="minorHAnsi" w:hAnsiTheme="minorHAnsi" w:cstheme="minorHAnsi"/>
          <w:sz w:val="20"/>
        </w:rPr>
        <w:t>2</w:t>
      </w:r>
      <w:r w:rsidRPr="00323429">
        <w:rPr>
          <w:rFonts w:asciiTheme="minorHAnsi" w:hAnsiTheme="minorHAnsi" w:cstheme="minorHAnsi"/>
          <w:sz w:val="20"/>
        </w:rPr>
        <w:t xml:space="preserve"> Consulta </w:t>
      </w:r>
      <w:r w:rsidR="00715F85">
        <w:rPr>
          <w:rFonts w:asciiTheme="minorHAnsi" w:hAnsiTheme="minorHAnsi" w:cstheme="minorHAnsi"/>
          <w:sz w:val="20"/>
        </w:rPr>
        <w:t>Sin Resultados</w:t>
      </w:r>
      <w:bookmarkEnd w:id="105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2126"/>
        <w:gridCol w:w="6800"/>
      </w:tblGrid>
      <w:tr w:rsidR="00323429" w:rsidRPr="001A085D" w:rsidTr="00316B36">
        <w:trPr>
          <w:trHeight w:val="46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:rsidR="00323429" w:rsidRPr="001A085D" w:rsidRDefault="00316B36" w:rsidP="00CD4187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No. Paso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323429" w:rsidRPr="001A085D" w:rsidRDefault="00323429" w:rsidP="00CD4187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6800" w:type="dxa"/>
            <w:shd w:val="clear" w:color="auto" w:fill="BFBFBF"/>
            <w:vAlign w:val="center"/>
          </w:tcPr>
          <w:p w:rsidR="00323429" w:rsidRPr="001A085D" w:rsidRDefault="00323429" w:rsidP="00CD4187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323429" w:rsidRPr="001A085D" w:rsidTr="00316B36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323429" w:rsidRPr="001A085D" w:rsidRDefault="00323429" w:rsidP="00CD4187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23429" w:rsidRPr="001A085D" w:rsidRDefault="00323429" w:rsidP="00CD418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6800" w:type="dxa"/>
            <w:shd w:val="clear" w:color="auto" w:fill="auto"/>
            <w:vAlign w:val="center"/>
          </w:tcPr>
          <w:p w:rsidR="00323429" w:rsidRPr="001A085D" w:rsidRDefault="00323429" w:rsidP="00CD418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Despliega el mensaje “No se encontraron resultados de la búsqueda”.</w:t>
            </w:r>
          </w:p>
          <w:p w:rsidR="00323429" w:rsidRPr="001A085D" w:rsidRDefault="00323429" w:rsidP="00CD418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Además, la opción:</w:t>
            </w:r>
          </w:p>
          <w:p w:rsidR="00323429" w:rsidRPr="001A085D" w:rsidRDefault="00323429" w:rsidP="00CD418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“Aceptar”.</w:t>
            </w:r>
          </w:p>
        </w:tc>
      </w:tr>
      <w:tr w:rsidR="00323429" w:rsidRPr="001A085D" w:rsidTr="00316B36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323429" w:rsidRPr="001A085D" w:rsidRDefault="00323429" w:rsidP="00CD4187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23429" w:rsidRPr="001A085D" w:rsidRDefault="00323429" w:rsidP="00CD418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6800" w:type="dxa"/>
            <w:shd w:val="clear" w:color="auto" w:fill="auto"/>
            <w:vAlign w:val="center"/>
          </w:tcPr>
          <w:p w:rsidR="00323429" w:rsidRPr="001A085D" w:rsidRDefault="00323429" w:rsidP="00CD418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Selecciona la opción “Aceptar” y regresa al paso </w:t>
            </w:r>
            <w:r w:rsidRPr="00960EE8">
              <w:rPr>
                <w:rFonts w:asciiTheme="minorHAnsi" w:hAnsiTheme="minorHAnsi" w:cstheme="minorHAnsi"/>
                <w:bCs/>
                <w:szCs w:val="20"/>
              </w:rPr>
              <w:t>2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 del flujo básico.</w:t>
            </w:r>
          </w:p>
        </w:tc>
      </w:tr>
      <w:tr w:rsidR="00323429" w:rsidRPr="001A085D" w:rsidTr="00316B36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323429" w:rsidRPr="001A085D" w:rsidRDefault="00323429" w:rsidP="00CD4187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23429" w:rsidRPr="001A085D" w:rsidRDefault="00323429" w:rsidP="00CD418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6800" w:type="dxa"/>
            <w:shd w:val="clear" w:color="auto" w:fill="auto"/>
            <w:vAlign w:val="center"/>
          </w:tcPr>
          <w:p w:rsidR="00323429" w:rsidRPr="001A085D" w:rsidRDefault="00323429" w:rsidP="00CD418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Fin del flujo de excepción.</w:t>
            </w:r>
          </w:p>
        </w:tc>
      </w:tr>
    </w:tbl>
    <w:p w:rsidR="00323429" w:rsidRPr="00323429" w:rsidRDefault="00323429" w:rsidP="00323429">
      <w:pPr>
        <w:ind w:left="1418"/>
        <w:rPr>
          <w:rFonts w:asciiTheme="minorHAnsi" w:hAnsiTheme="minorHAnsi" w:cstheme="minorHAnsi"/>
          <w:b/>
        </w:rPr>
      </w:pPr>
    </w:p>
    <w:p w:rsidR="00D16B4F" w:rsidRPr="00AD37DD" w:rsidRDefault="00D16B4F" w:rsidP="00455148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6" w:name="_Toc371934687"/>
      <w:bookmarkStart w:id="107" w:name="_Toc228339748"/>
      <w:bookmarkStart w:id="108" w:name="_Toc487594852"/>
      <w:bookmarkStart w:id="109" w:name="_Toc182735735"/>
      <w:bookmarkStart w:id="110" w:name="_Toc52616591"/>
      <w:r w:rsidRPr="00AD37DD">
        <w:rPr>
          <w:rFonts w:asciiTheme="minorHAnsi" w:hAnsiTheme="minorHAnsi" w:cstheme="minorHAnsi"/>
          <w:sz w:val="20"/>
        </w:rPr>
        <w:lastRenderedPageBreak/>
        <w:t>Puntos de Extensión</w:t>
      </w:r>
      <w:bookmarkEnd w:id="106"/>
      <w:bookmarkEnd w:id="107"/>
      <w:bookmarkEnd w:id="108"/>
    </w:p>
    <w:p w:rsidR="00B60FF1" w:rsidRPr="00AD37DD" w:rsidRDefault="00544021" w:rsidP="00316B36">
      <w:pPr>
        <w:pStyle w:val="ndice2"/>
      </w:pPr>
      <w:bookmarkStart w:id="111" w:name="_Toc371934688"/>
      <w:bookmarkStart w:id="112" w:name="_Toc228339749"/>
      <w:r>
        <w:t xml:space="preserve">Esta funcionalidad contiene un </w:t>
      </w:r>
      <w:proofErr w:type="spellStart"/>
      <w:r>
        <w:t>extend</w:t>
      </w:r>
      <w:proofErr w:type="spellEnd"/>
      <w:r>
        <w:t xml:space="preserve"> con el</w:t>
      </w:r>
      <w:r w:rsidRPr="00715F85">
        <w:rPr>
          <w:b/>
        </w:rPr>
        <w:t xml:space="preserve"> CU 2022 – Registrar Movimientos Bitácora</w:t>
      </w:r>
      <w:r w:rsidR="00B60FF1" w:rsidRPr="00AD37DD">
        <w:t>.</w:t>
      </w:r>
    </w:p>
    <w:p w:rsidR="00D16B4F" w:rsidRPr="00AD37DD" w:rsidRDefault="00D16B4F" w:rsidP="00455148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3" w:name="_Toc487594853"/>
      <w:r w:rsidRPr="00AD37DD">
        <w:rPr>
          <w:rFonts w:asciiTheme="minorHAnsi" w:hAnsiTheme="minorHAnsi" w:cstheme="minorHAnsi"/>
          <w:sz w:val="20"/>
        </w:rPr>
        <w:t>Requerimientos Especiales</w:t>
      </w:r>
      <w:bookmarkEnd w:id="109"/>
      <w:bookmarkEnd w:id="110"/>
      <w:bookmarkEnd w:id="111"/>
      <w:bookmarkEnd w:id="112"/>
      <w:bookmarkEnd w:id="113"/>
    </w:p>
    <w:p w:rsidR="00EC4914" w:rsidRDefault="00EC4914" w:rsidP="00316B36">
      <w:pPr>
        <w:pStyle w:val="ndice2"/>
        <w:numPr>
          <w:ilvl w:val="0"/>
          <w:numId w:val="44"/>
        </w:numPr>
      </w:pPr>
      <w:bookmarkStart w:id="114" w:name="_Toc371934689"/>
      <w:r w:rsidRPr="002E3247">
        <w:t>Los campos obligatorios serán indicados con un asterisco después del nombre del mismo (*).</w:t>
      </w:r>
    </w:p>
    <w:p w:rsidR="00E27200" w:rsidRPr="00682C05" w:rsidRDefault="00E27200" w:rsidP="00AA64CD">
      <w:pPr>
        <w:pStyle w:val="Prrafodelista"/>
        <w:numPr>
          <w:ilvl w:val="0"/>
          <w:numId w:val="44"/>
        </w:numPr>
      </w:pPr>
      <w:r w:rsidRPr="00AA64CD">
        <w:rPr>
          <w:rFonts w:ascii="Calibri" w:hAnsi="Calibri"/>
        </w:rPr>
        <w:t>La estructura de la información que mostrará el contenedor será la siguiente:</w:t>
      </w:r>
    </w:p>
    <w:p w:rsidR="00E27200" w:rsidRDefault="00E27200" w:rsidP="00AA64CD">
      <w:pPr>
        <w:pStyle w:val="Prrafodelista"/>
        <w:ind w:left="486"/>
        <w:rPr>
          <w:rFonts w:ascii="Calibri" w:hAnsi="Calibri"/>
        </w:rPr>
      </w:pPr>
    </w:p>
    <w:p w:rsidR="00E27200" w:rsidRPr="00E27200" w:rsidRDefault="00AA64CD" w:rsidP="00AA64CD">
      <w:pPr>
        <w:pStyle w:val="Prrafodelista"/>
        <w:numPr>
          <w:ilvl w:val="0"/>
          <w:numId w:val="41"/>
        </w:numPr>
        <w:ind w:left="156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Entidades Federativas.</w:t>
      </w:r>
    </w:p>
    <w:p w:rsidR="00E27200" w:rsidRPr="00E27200" w:rsidRDefault="00AA64CD" w:rsidP="00AA64CD">
      <w:pPr>
        <w:pStyle w:val="Prrafodelista"/>
        <w:numPr>
          <w:ilvl w:val="1"/>
          <w:numId w:val="41"/>
        </w:numPr>
        <w:ind w:left="228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Municipios. </w:t>
      </w:r>
    </w:p>
    <w:p w:rsidR="00D16B4F" w:rsidRPr="00AD37DD" w:rsidRDefault="00D16B4F" w:rsidP="00455148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5" w:name="_Toc487594854"/>
      <w:proofErr w:type="spellStart"/>
      <w:r w:rsidRPr="00AD37DD">
        <w:rPr>
          <w:rFonts w:asciiTheme="minorHAnsi" w:hAnsiTheme="minorHAnsi" w:cstheme="minorHAnsi"/>
          <w:sz w:val="20"/>
        </w:rPr>
        <w:t>Pos</w:t>
      </w:r>
      <w:proofErr w:type="spellEnd"/>
      <w:r w:rsidRPr="00AD37DD">
        <w:rPr>
          <w:rFonts w:asciiTheme="minorHAnsi" w:hAnsiTheme="minorHAnsi" w:cstheme="minorHAnsi"/>
          <w:sz w:val="20"/>
        </w:rPr>
        <w:t xml:space="preserve"> Condiciones</w:t>
      </w:r>
      <w:bookmarkEnd w:id="114"/>
      <w:bookmarkEnd w:id="115"/>
    </w:p>
    <w:p w:rsidR="00554004" w:rsidRPr="00AD37DD" w:rsidRDefault="00554004" w:rsidP="00455148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6" w:name="_Toc461701853"/>
      <w:bookmarkStart w:id="117" w:name="_Toc487594855"/>
      <w:bookmarkStart w:id="118" w:name="_Toc228339751"/>
      <w:r w:rsidRPr="00AD37DD">
        <w:rPr>
          <w:rFonts w:asciiTheme="minorHAnsi" w:hAnsiTheme="minorHAnsi" w:cstheme="minorHAnsi"/>
          <w:sz w:val="20"/>
        </w:rPr>
        <w:t>&lt;Pos condición 1&gt; Datos guardados.</w:t>
      </w:r>
      <w:bookmarkEnd w:id="116"/>
      <w:bookmarkEnd w:id="117"/>
    </w:p>
    <w:p w:rsidR="00554004" w:rsidRDefault="004243DE" w:rsidP="004243DE">
      <w:pPr>
        <w:ind w:left="567" w:firstLine="567"/>
        <w:rPr>
          <w:rFonts w:asciiTheme="minorHAnsi" w:hAnsiTheme="minorHAnsi" w:cstheme="minorHAnsi"/>
          <w:szCs w:val="20"/>
        </w:rPr>
      </w:pPr>
      <w:r w:rsidRPr="004243DE">
        <w:rPr>
          <w:rFonts w:asciiTheme="minorHAnsi" w:hAnsiTheme="minorHAnsi" w:cstheme="minorHAnsi"/>
          <w:szCs w:val="20"/>
        </w:rPr>
        <w:t>Los datos del</w:t>
      </w:r>
      <w:r w:rsidR="00715F85">
        <w:rPr>
          <w:rFonts w:asciiTheme="minorHAnsi" w:hAnsiTheme="minorHAnsi" w:cstheme="minorHAnsi"/>
          <w:szCs w:val="20"/>
        </w:rPr>
        <w:t xml:space="preserve"> nuevo </w:t>
      </w:r>
      <w:r w:rsidR="006F0B85">
        <w:rPr>
          <w:rFonts w:asciiTheme="minorHAnsi" w:hAnsiTheme="minorHAnsi" w:cstheme="minorHAnsi"/>
          <w:szCs w:val="20"/>
        </w:rPr>
        <w:t>Factor por Municipios</w:t>
      </w:r>
      <w:r w:rsidRPr="004243DE">
        <w:rPr>
          <w:rFonts w:asciiTheme="minorHAnsi" w:hAnsiTheme="minorHAnsi" w:cstheme="minorHAnsi"/>
          <w:szCs w:val="20"/>
        </w:rPr>
        <w:t xml:space="preserve"> </w:t>
      </w:r>
      <w:r w:rsidR="00B60FF1" w:rsidRPr="004243DE">
        <w:rPr>
          <w:rFonts w:asciiTheme="minorHAnsi" w:hAnsiTheme="minorHAnsi" w:cstheme="minorHAnsi"/>
          <w:szCs w:val="20"/>
        </w:rPr>
        <w:t>son</w:t>
      </w:r>
      <w:r w:rsidR="00554004" w:rsidRPr="004243DE">
        <w:rPr>
          <w:rFonts w:asciiTheme="minorHAnsi" w:hAnsiTheme="minorHAnsi" w:cstheme="minorHAnsi"/>
          <w:szCs w:val="20"/>
        </w:rPr>
        <w:t xml:space="preserve"> guardados en la base de datos de </w:t>
      </w:r>
      <w:r w:rsidR="00B60FF1" w:rsidRPr="004243DE">
        <w:rPr>
          <w:rFonts w:asciiTheme="minorHAnsi" w:hAnsiTheme="minorHAnsi" w:cstheme="minorHAnsi"/>
          <w:szCs w:val="20"/>
        </w:rPr>
        <w:t>CONEC II</w:t>
      </w:r>
      <w:r w:rsidR="00554004" w:rsidRPr="004243DE">
        <w:rPr>
          <w:rFonts w:asciiTheme="minorHAnsi" w:hAnsiTheme="minorHAnsi" w:cstheme="minorHAnsi"/>
          <w:szCs w:val="20"/>
        </w:rPr>
        <w:t>.</w:t>
      </w:r>
    </w:p>
    <w:p w:rsidR="00EB0C47" w:rsidRPr="00EB0C47" w:rsidRDefault="00EB0C47" w:rsidP="00455148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9" w:name="_Toc487594856"/>
      <w:r w:rsidRPr="00EB0C47">
        <w:rPr>
          <w:rFonts w:asciiTheme="minorHAnsi" w:hAnsiTheme="minorHAnsi" w:cstheme="minorHAnsi"/>
          <w:sz w:val="20"/>
        </w:rPr>
        <w:t>&lt;Pos C</w:t>
      </w:r>
      <w:r w:rsidR="00323A93">
        <w:rPr>
          <w:rFonts w:asciiTheme="minorHAnsi" w:hAnsiTheme="minorHAnsi" w:cstheme="minorHAnsi"/>
          <w:sz w:val="20"/>
        </w:rPr>
        <w:t xml:space="preserve">ondición 2&gt;  Consulta de Factor </w:t>
      </w:r>
      <w:r w:rsidR="00067B02">
        <w:rPr>
          <w:rFonts w:asciiTheme="minorHAnsi" w:hAnsiTheme="minorHAnsi" w:cstheme="minorHAnsi"/>
          <w:sz w:val="20"/>
        </w:rPr>
        <w:t>por Municipios</w:t>
      </w:r>
      <w:bookmarkEnd w:id="119"/>
    </w:p>
    <w:p w:rsidR="00EB0C47" w:rsidRDefault="00663541" w:rsidP="00EB0C47">
      <w:pPr>
        <w:ind w:left="720" w:firstLine="414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Lo</w:t>
      </w:r>
      <w:r w:rsidR="00EB0C47" w:rsidRPr="000533A1">
        <w:rPr>
          <w:rFonts w:asciiTheme="minorHAnsi" w:hAnsiTheme="minorHAnsi" w:cstheme="minorHAnsi"/>
          <w:szCs w:val="20"/>
        </w:rPr>
        <w:t xml:space="preserve">s </w:t>
      </w:r>
      <w:r w:rsidR="006F0B85">
        <w:rPr>
          <w:rFonts w:asciiTheme="minorHAnsi" w:hAnsiTheme="minorHAnsi" w:cstheme="minorHAnsi"/>
          <w:szCs w:val="20"/>
        </w:rPr>
        <w:t>nuevos factores por Municipios</w:t>
      </w:r>
      <w:r w:rsidR="00EB0C47">
        <w:rPr>
          <w:rFonts w:asciiTheme="minorHAnsi" w:hAnsiTheme="minorHAnsi" w:cstheme="minorHAnsi"/>
          <w:szCs w:val="20"/>
        </w:rPr>
        <w:t xml:space="preserve"> registrado</w:t>
      </w:r>
      <w:r w:rsidR="00EB0C47" w:rsidRPr="000533A1">
        <w:rPr>
          <w:rFonts w:asciiTheme="minorHAnsi" w:hAnsiTheme="minorHAnsi" w:cstheme="minorHAnsi"/>
          <w:szCs w:val="20"/>
        </w:rPr>
        <w:t>s aparecerán en la tabla de consultas.</w:t>
      </w:r>
    </w:p>
    <w:p w:rsidR="00F8367B" w:rsidRPr="00505A6C" w:rsidRDefault="00F8367B" w:rsidP="00F8367B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0" w:name="_Toc485123811"/>
      <w:bookmarkStart w:id="121" w:name="_Toc485143107"/>
      <w:bookmarkStart w:id="122" w:name="_Toc487594857"/>
      <w:r>
        <w:rPr>
          <w:rFonts w:asciiTheme="minorHAnsi" w:hAnsiTheme="minorHAnsi" w:cstheme="minorHAnsi"/>
          <w:sz w:val="20"/>
        </w:rPr>
        <w:t>&lt;Pos condición 3</w:t>
      </w:r>
      <w:r w:rsidRPr="00505A6C">
        <w:rPr>
          <w:rFonts w:asciiTheme="minorHAnsi" w:hAnsiTheme="minorHAnsi" w:cstheme="minorHAnsi"/>
          <w:sz w:val="20"/>
        </w:rPr>
        <w:t>&gt; Registros en Bitácora.</w:t>
      </w:r>
      <w:bookmarkEnd w:id="120"/>
      <w:bookmarkEnd w:id="121"/>
      <w:bookmarkEnd w:id="122"/>
    </w:p>
    <w:p w:rsidR="00F8367B" w:rsidRPr="00F8367B" w:rsidRDefault="00F8367B" w:rsidP="00F8367B">
      <w:pPr>
        <w:ind w:left="1134"/>
        <w:rPr>
          <w:rFonts w:asciiTheme="minorHAnsi" w:hAnsiTheme="minorHAnsi" w:cstheme="minorHAnsi"/>
          <w:szCs w:val="20"/>
        </w:rPr>
      </w:pPr>
      <w:r w:rsidRPr="00505A6C">
        <w:rPr>
          <w:rFonts w:asciiTheme="minorHAnsi" w:hAnsiTheme="minorHAnsi" w:cstheme="minorHAnsi"/>
          <w:szCs w:val="20"/>
        </w:rPr>
        <w:t>Los movimientos realizados en cada uno de los flujos (Crear,</w:t>
      </w:r>
      <w:r w:rsidR="00964DDD">
        <w:rPr>
          <w:rFonts w:asciiTheme="minorHAnsi" w:hAnsiTheme="minorHAnsi" w:cstheme="minorHAnsi"/>
          <w:szCs w:val="20"/>
        </w:rPr>
        <w:t xml:space="preserve"> Modificar </w:t>
      </w:r>
      <w:r w:rsidRPr="00505A6C">
        <w:rPr>
          <w:rFonts w:asciiTheme="minorHAnsi" w:hAnsiTheme="minorHAnsi" w:cstheme="minorHAnsi"/>
          <w:szCs w:val="20"/>
        </w:rPr>
        <w:t xml:space="preserve">y consultar) serán registrados en la bitácora. </w:t>
      </w:r>
    </w:p>
    <w:p w:rsidR="0039212B" w:rsidRDefault="00D16B4F" w:rsidP="00455148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3" w:name="_Toc371934692"/>
      <w:bookmarkStart w:id="124" w:name="_Toc289774390"/>
      <w:bookmarkStart w:id="125" w:name="_Toc487594858"/>
      <w:bookmarkEnd w:id="118"/>
      <w:r w:rsidRPr="00AD37DD">
        <w:rPr>
          <w:rFonts w:asciiTheme="minorHAnsi" w:hAnsiTheme="minorHAnsi" w:cstheme="minorHAnsi"/>
          <w:sz w:val="20"/>
        </w:rPr>
        <w:t>Reglas de Negocio</w:t>
      </w:r>
      <w:bookmarkStart w:id="126" w:name="_Toc481671873"/>
      <w:bookmarkEnd w:id="123"/>
      <w:bookmarkEnd w:id="124"/>
      <w:bookmarkEnd w:id="125"/>
    </w:p>
    <w:p w:rsidR="00DC335D" w:rsidRPr="00DC335D" w:rsidRDefault="002618F4" w:rsidP="00DC335D">
      <w:pPr>
        <w:ind w:firstLine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RN032</w:t>
      </w:r>
      <w:r w:rsidR="00E01F00" w:rsidRPr="00DC335D">
        <w:rPr>
          <w:rFonts w:asciiTheme="minorHAnsi" w:hAnsiTheme="minorHAnsi" w:cstheme="minorHAnsi"/>
          <w:b/>
        </w:rPr>
        <w:t xml:space="preserve"> </w:t>
      </w:r>
      <w:r w:rsidR="00DC335D">
        <w:rPr>
          <w:rFonts w:asciiTheme="minorHAnsi" w:hAnsiTheme="minorHAnsi" w:cstheme="minorHAnsi"/>
          <w:b/>
        </w:rPr>
        <w:t>Definición de Factor por Municipios</w:t>
      </w:r>
    </w:p>
    <w:p w:rsidR="0052579D" w:rsidRPr="00DC335D" w:rsidRDefault="001A44BE" w:rsidP="00DC335D">
      <w:pPr>
        <w:ind w:firstLine="360"/>
        <w:rPr>
          <w:rFonts w:asciiTheme="minorHAnsi" w:hAnsiTheme="minorHAnsi" w:cstheme="minorHAnsi"/>
          <w:color w:val="000000"/>
          <w:szCs w:val="20"/>
          <w:lang w:val="es-MX" w:eastAsia="es-MX"/>
        </w:rPr>
      </w:pPr>
      <w:r w:rsidRPr="00DC335D">
        <w:rPr>
          <w:rFonts w:asciiTheme="minorHAnsi" w:hAnsiTheme="minorHAnsi" w:cstheme="minorHAnsi"/>
          <w:color w:val="000000"/>
          <w:szCs w:val="20"/>
          <w:lang w:val="es-MX" w:eastAsia="es-MX"/>
        </w:rPr>
        <w:t>El factor por Municipios</w:t>
      </w:r>
      <w:r w:rsidR="0052579D" w:rsidRPr="00DC335D">
        <w:rPr>
          <w:rFonts w:asciiTheme="minorHAnsi" w:hAnsiTheme="minorHAnsi" w:cstheme="minorHAnsi"/>
          <w:color w:val="000000"/>
          <w:szCs w:val="20"/>
          <w:lang w:val="es-MX" w:eastAsia="es-MX"/>
        </w:rPr>
        <w:t xml:space="preserve"> corresponde a los municipios de los estados que se localizan concentrados en grupos. </w:t>
      </w:r>
    </w:p>
    <w:p w:rsidR="00D16B4F" w:rsidRPr="00AD37DD" w:rsidRDefault="00D16B4F" w:rsidP="00455148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7" w:name="_Toc371934693"/>
      <w:bookmarkStart w:id="128" w:name="_Toc487594859"/>
      <w:bookmarkEnd w:id="126"/>
      <w:r w:rsidRPr="00AD37DD">
        <w:rPr>
          <w:rFonts w:asciiTheme="minorHAnsi" w:hAnsiTheme="minorHAnsi" w:cstheme="minorHAnsi"/>
          <w:sz w:val="20"/>
        </w:rPr>
        <w:t>Validaciones</w:t>
      </w:r>
      <w:bookmarkEnd w:id="127"/>
      <w:bookmarkEnd w:id="128"/>
    </w:p>
    <w:p w:rsidR="00554004" w:rsidRPr="00AD37DD" w:rsidRDefault="00554004" w:rsidP="00455148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9" w:name="_Toc461701857"/>
      <w:bookmarkStart w:id="130" w:name="_Toc487594860"/>
      <w:r w:rsidRPr="00AD37DD">
        <w:rPr>
          <w:rFonts w:asciiTheme="minorHAnsi" w:hAnsiTheme="minorHAnsi" w:cstheme="minorHAnsi"/>
          <w:sz w:val="20"/>
        </w:rPr>
        <w:t>V01 Validar campos obligatorios</w:t>
      </w:r>
      <w:bookmarkEnd w:id="129"/>
      <w:bookmarkEnd w:id="130"/>
    </w:p>
    <w:p w:rsidR="00801704" w:rsidRDefault="00801704" w:rsidP="00DF660D">
      <w:pPr>
        <w:pStyle w:val="Prrafodelista"/>
        <w:ind w:left="360" w:firstLine="207"/>
        <w:rPr>
          <w:rFonts w:asciiTheme="minorHAnsi" w:hAnsiTheme="minorHAnsi" w:cstheme="minorHAnsi"/>
          <w:szCs w:val="20"/>
        </w:rPr>
      </w:pPr>
      <w:bookmarkStart w:id="131" w:name="_Toc461701858"/>
      <w:r w:rsidRPr="00801704">
        <w:rPr>
          <w:rFonts w:asciiTheme="minorHAnsi" w:hAnsiTheme="minorHAnsi" w:cstheme="minorHAnsi"/>
          <w:szCs w:val="20"/>
        </w:rPr>
        <w:t>Validar que los campos obligatorios hayan sido llenados de acuerdo a la siguiente tabla.</w:t>
      </w:r>
    </w:p>
    <w:tbl>
      <w:tblPr>
        <w:tblStyle w:val="Tablaconcuadrcula"/>
        <w:tblW w:w="5894" w:type="dxa"/>
        <w:jc w:val="center"/>
        <w:tblLayout w:type="fixed"/>
        <w:tblLook w:val="0000" w:firstRow="0" w:lastRow="0" w:firstColumn="0" w:lastColumn="0" w:noHBand="0" w:noVBand="0"/>
      </w:tblPr>
      <w:tblGrid>
        <w:gridCol w:w="971"/>
        <w:gridCol w:w="1515"/>
        <w:gridCol w:w="1406"/>
        <w:gridCol w:w="2002"/>
      </w:tblGrid>
      <w:tr w:rsidR="008D5EAB" w:rsidRPr="00BC47D7" w:rsidTr="00507111">
        <w:trPr>
          <w:trHeight w:val="204"/>
          <w:jc w:val="center"/>
        </w:trPr>
        <w:tc>
          <w:tcPr>
            <w:tcW w:w="971" w:type="dxa"/>
            <w:shd w:val="clear" w:color="auto" w:fill="BFBFBF" w:themeFill="background1" w:themeFillShade="BF"/>
            <w:noWrap/>
          </w:tcPr>
          <w:p w:rsidR="008D5EAB" w:rsidRPr="00BC47D7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No.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8D5EAB" w:rsidRPr="00BC47D7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Campo</w:t>
            </w:r>
          </w:p>
        </w:tc>
        <w:tc>
          <w:tcPr>
            <w:tcW w:w="1406" w:type="dxa"/>
            <w:shd w:val="clear" w:color="auto" w:fill="BFBFBF" w:themeFill="background1" w:themeFillShade="BF"/>
            <w:noWrap/>
          </w:tcPr>
          <w:p w:rsidR="008D5EAB" w:rsidRPr="00BC47D7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Obligatorio</w:t>
            </w:r>
          </w:p>
        </w:tc>
        <w:tc>
          <w:tcPr>
            <w:tcW w:w="2002" w:type="dxa"/>
            <w:shd w:val="clear" w:color="auto" w:fill="BFBFBF" w:themeFill="background1" w:themeFillShade="BF"/>
          </w:tcPr>
          <w:p w:rsidR="008D5EAB" w:rsidRPr="00BC47D7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Modificable</w:t>
            </w:r>
          </w:p>
        </w:tc>
      </w:tr>
      <w:tr w:rsidR="008D5EAB" w:rsidRPr="00BC47D7" w:rsidTr="00507111">
        <w:trPr>
          <w:trHeight w:val="136"/>
          <w:jc w:val="center"/>
        </w:trPr>
        <w:tc>
          <w:tcPr>
            <w:tcW w:w="971" w:type="dxa"/>
            <w:noWrap/>
          </w:tcPr>
          <w:p w:rsidR="008D5EAB" w:rsidRPr="00BC47D7" w:rsidRDefault="00715F85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</w:t>
            </w:r>
          </w:p>
        </w:tc>
        <w:tc>
          <w:tcPr>
            <w:tcW w:w="1515" w:type="dxa"/>
          </w:tcPr>
          <w:p w:rsidR="008D5EAB" w:rsidRPr="00BC47D7" w:rsidRDefault="00715F85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Clasificación</w:t>
            </w:r>
          </w:p>
        </w:tc>
        <w:tc>
          <w:tcPr>
            <w:tcW w:w="1406" w:type="dxa"/>
            <w:noWrap/>
          </w:tcPr>
          <w:p w:rsidR="008D5EAB" w:rsidRPr="00BC47D7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Sí</w:t>
            </w:r>
          </w:p>
        </w:tc>
        <w:tc>
          <w:tcPr>
            <w:tcW w:w="2002" w:type="dxa"/>
          </w:tcPr>
          <w:p w:rsidR="008D5EAB" w:rsidRPr="00BC47D7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Sí</w:t>
            </w:r>
          </w:p>
        </w:tc>
      </w:tr>
      <w:tr w:rsidR="00715F85" w:rsidRPr="00BC47D7" w:rsidTr="00507111">
        <w:trPr>
          <w:trHeight w:val="136"/>
          <w:jc w:val="center"/>
        </w:trPr>
        <w:tc>
          <w:tcPr>
            <w:tcW w:w="971" w:type="dxa"/>
            <w:noWrap/>
          </w:tcPr>
          <w:p w:rsidR="00715F85" w:rsidRDefault="00715F85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2</w:t>
            </w:r>
          </w:p>
        </w:tc>
        <w:tc>
          <w:tcPr>
            <w:tcW w:w="1515" w:type="dxa"/>
          </w:tcPr>
          <w:p w:rsidR="00715F85" w:rsidRDefault="00715F85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Factor</w:t>
            </w:r>
          </w:p>
        </w:tc>
        <w:tc>
          <w:tcPr>
            <w:tcW w:w="1406" w:type="dxa"/>
            <w:noWrap/>
          </w:tcPr>
          <w:p w:rsidR="00715F85" w:rsidRPr="00BC47D7" w:rsidRDefault="00715F85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2002" w:type="dxa"/>
          </w:tcPr>
          <w:p w:rsidR="00715F85" w:rsidRPr="00BC47D7" w:rsidRDefault="00715F85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8D5EAB" w:rsidRPr="00BC47D7" w:rsidTr="00507111">
        <w:trPr>
          <w:trHeight w:val="64"/>
          <w:jc w:val="center"/>
        </w:trPr>
        <w:tc>
          <w:tcPr>
            <w:tcW w:w="971" w:type="dxa"/>
            <w:noWrap/>
          </w:tcPr>
          <w:p w:rsidR="008D5EAB" w:rsidRPr="00BC47D7" w:rsidRDefault="00715F85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</w:t>
            </w:r>
          </w:p>
        </w:tc>
        <w:tc>
          <w:tcPr>
            <w:tcW w:w="1515" w:type="dxa"/>
            <w:noWrap/>
          </w:tcPr>
          <w:p w:rsidR="008D5EAB" w:rsidRPr="00BC47D7" w:rsidRDefault="00DE3589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Entidad Federativa</w:t>
            </w:r>
          </w:p>
        </w:tc>
        <w:tc>
          <w:tcPr>
            <w:tcW w:w="1406" w:type="dxa"/>
            <w:noWrap/>
          </w:tcPr>
          <w:p w:rsidR="008D5EAB" w:rsidRPr="00BC47D7" w:rsidRDefault="00822957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2002" w:type="dxa"/>
          </w:tcPr>
          <w:p w:rsidR="008D5EAB" w:rsidRPr="00BC47D7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Sí</w:t>
            </w:r>
          </w:p>
        </w:tc>
      </w:tr>
      <w:tr w:rsidR="00DE3589" w:rsidRPr="00BC47D7" w:rsidTr="00507111">
        <w:trPr>
          <w:trHeight w:val="64"/>
          <w:jc w:val="center"/>
        </w:trPr>
        <w:tc>
          <w:tcPr>
            <w:tcW w:w="971" w:type="dxa"/>
            <w:noWrap/>
          </w:tcPr>
          <w:p w:rsidR="00DE3589" w:rsidRPr="00BC47D7" w:rsidRDefault="00715F85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1515" w:type="dxa"/>
            <w:noWrap/>
          </w:tcPr>
          <w:p w:rsidR="00DE3589" w:rsidRDefault="00DE3589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Municipio</w:t>
            </w:r>
          </w:p>
        </w:tc>
        <w:tc>
          <w:tcPr>
            <w:tcW w:w="1406" w:type="dxa"/>
            <w:noWrap/>
          </w:tcPr>
          <w:p w:rsidR="00DE3589" w:rsidRPr="00BC47D7" w:rsidRDefault="00822957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2002" w:type="dxa"/>
          </w:tcPr>
          <w:p w:rsidR="00DE3589" w:rsidRPr="00BC47D7" w:rsidRDefault="00DE3589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bookmarkEnd w:id="131"/>
      <w:tr w:rsidR="00715F85" w:rsidRPr="00BC47D7" w:rsidTr="00507111">
        <w:trPr>
          <w:trHeight w:val="64"/>
          <w:jc w:val="center"/>
        </w:trPr>
        <w:tc>
          <w:tcPr>
            <w:tcW w:w="971" w:type="dxa"/>
            <w:noWrap/>
          </w:tcPr>
          <w:p w:rsidR="00715F85" w:rsidRDefault="00715F85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5</w:t>
            </w:r>
          </w:p>
        </w:tc>
        <w:tc>
          <w:tcPr>
            <w:tcW w:w="1515" w:type="dxa"/>
            <w:noWrap/>
          </w:tcPr>
          <w:p w:rsidR="00715F85" w:rsidRDefault="00715F85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Descripción</w:t>
            </w:r>
          </w:p>
        </w:tc>
        <w:tc>
          <w:tcPr>
            <w:tcW w:w="1406" w:type="dxa"/>
            <w:noWrap/>
          </w:tcPr>
          <w:p w:rsidR="00715F85" w:rsidRDefault="00715F85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2002" w:type="dxa"/>
          </w:tcPr>
          <w:p w:rsidR="00715F85" w:rsidRDefault="00822957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</w:tbl>
    <w:p w:rsidR="001C34CE" w:rsidRPr="00AD37DD" w:rsidRDefault="001C34CE" w:rsidP="00B205EE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2" w:name="_Toc487594861"/>
      <w:bookmarkStart w:id="133" w:name="_Toc371934694"/>
      <w:r w:rsidRPr="00AD37DD">
        <w:rPr>
          <w:rFonts w:asciiTheme="minorHAnsi" w:hAnsiTheme="minorHAnsi" w:cstheme="minorHAnsi"/>
          <w:sz w:val="20"/>
        </w:rPr>
        <w:lastRenderedPageBreak/>
        <w:t>V02 Validar tipo de dato</w:t>
      </w:r>
      <w:bookmarkEnd w:id="132"/>
    </w:p>
    <w:p w:rsidR="001C34CE" w:rsidRDefault="001C34CE" w:rsidP="001C34CE">
      <w:pPr>
        <w:pStyle w:val="Prrafodelista"/>
        <w:ind w:left="360" w:firstLine="207"/>
        <w:rPr>
          <w:rFonts w:asciiTheme="minorHAnsi" w:hAnsiTheme="minorHAnsi" w:cstheme="minorHAnsi"/>
          <w:szCs w:val="20"/>
        </w:rPr>
      </w:pPr>
      <w:r w:rsidRPr="00DF660D">
        <w:rPr>
          <w:rFonts w:asciiTheme="minorHAnsi" w:hAnsiTheme="minorHAnsi" w:cstheme="minorHAnsi"/>
          <w:szCs w:val="20"/>
        </w:rPr>
        <w:t>Validar que los campos sean llenados de acuerdo a la siguiente tabla:</w:t>
      </w:r>
    </w:p>
    <w:tbl>
      <w:tblPr>
        <w:tblStyle w:val="Tablaconcuadrcula"/>
        <w:tblW w:w="8999" w:type="dxa"/>
        <w:jc w:val="center"/>
        <w:tblLayout w:type="fixed"/>
        <w:tblLook w:val="0000" w:firstRow="0" w:lastRow="0" w:firstColumn="0" w:lastColumn="0" w:noHBand="0" w:noVBand="0"/>
      </w:tblPr>
      <w:tblGrid>
        <w:gridCol w:w="1225"/>
        <w:gridCol w:w="1802"/>
        <w:gridCol w:w="1801"/>
        <w:gridCol w:w="1081"/>
        <w:gridCol w:w="3090"/>
      </w:tblGrid>
      <w:tr w:rsidR="001C34CE" w:rsidRPr="005C1AB4" w:rsidTr="00C61AC6">
        <w:trPr>
          <w:trHeight w:val="127"/>
          <w:jc w:val="center"/>
        </w:trPr>
        <w:tc>
          <w:tcPr>
            <w:tcW w:w="1225" w:type="dxa"/>
            <w:shd w:val="clear" w:color="auto" w:fill="BFBFBF" w:themeFill="background1" w:themeFillShade="BF"/>
            <w:noWrap/>
            <w:vAlign w:val="center"/>
          </w:tcPr>
          <w:p w:rsidR="001C34CE" w:rsidRPr="005C1AB4" w:rsidRDefault="001C34CE" w:rsidP="005C0E8D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5C1AB4">
              <w:rPr>
                <w:rFonts w:asciiTheme="minorHAnsi" w:hAnsiTheme="minorHAnsi" w:cs="Arial"/>
                <w:szCs w:val="20"/>
              </w:rPr>
              <w:t>No.</w:t>
            </w:r>
          </w:p>
        </w:tc>
        <w:tc>
          <w:tcPr>
            <w:tcW w:w="1802" w:type="dxa"/>
            <w:shd w:val="clear" w:color="auto" w:fill="BFBFBF" w:themeFill="background1" w:themeFillShade="BF"/>
            <w:vAlign w:val="center"/>
          </w:tcPr>
          <w:p w:rsidR="001C34CE" w:rsidRPr="005C1AB4" w:rsidRDefault="001C34CE" w:rsidP="005C0E8D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5C1AB4">
              <w:rPr>
                <w:rFonts w:asciiTheme="minorHAnsi" w:hAnsiTheme="minorHAnsi" w:cs="Arial"/>
                <w:szCs w:val="20"/>
              </w:rPr>
              <w:t>Campo</w:t>
            </w:r>
          </w:p>
        </w:tc>
        <w:tc>
          <w:tcPr>
            <w:tcW w:w="1801" w:type="dxa"/>
            <w:shd w:val="clear" w:color="auto" w:fill="BFBFBF" w:themeFill="background1" w:themeFillShade="BF"/>
            <w:noWrap/>
            <w:vAlign w:val="center"/>
          </w:tcPr>
          <w:p w:rsidR="001C34CE" w:rsidRPr="005C1AB4" w:rsidRDefault="001C34CE" w:rsidP="005C0E8D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5C1AB4">
              <w:rPr>
                <w:rFonts w:asciiTheme="minorHAnsi" w:hAnsiTheme="minorHAnsi" w:cs="Arial"/>
                <w:szCs w:val="20"/>
              </w:rPr>
              <w:t>Tipo</w:t>
            </w:r>
          </w:p>
        </w:tc>
        <w:tc>
          <w:tcPr>
            <w:tcW w:w="1081" w:type="dxa"/>
            <w:shd w:val="clear" w:color="auto" w:fill="BFBFBF" w:themeFill="background1" w:themeFillShade="BF"/>
            <w:noWrap/>
            <w:vAlign w:val="center"/>
          </w:tcPr>
          <w:p w:rsidR="001C34CE" w:rsidRPr="005C1AB4" w:rsidRDefault="001C34CE" w:rsidP="005C0E8D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5C1AB4">
              <w:rPr>
                <w:rFonts w:asciiTheme="minorHAnsi" w:hAnsiTheme="minorHAnsi" w:cs="Arial"/>
                <w:szCs w:val="20"/>
              </w:rPr>
              <w:t>Longitud</w:t>
            </w:r>
          </w:p>
        </w:tc>
        <w:tc>
          <w:tcPr>
            <w:tcW w:w="3090" w:type="dxa"/>
            <w:shd w:val="clear" w:color="auto" w:fill="BFBFBF" w:themeFill="background1" w:themeFillShade="BF"/>
            <w:vAlign w:val="center"/>
          </w:tcPr>
          <w:p w:rsidR="001C34CE" w:rsidRPr="005C1AB4" w:rsidRDefault="001C34CE" w:rsidP="005C0E8D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Observaciones</w:t>
            </w:r>
          </w:p>
        </w:tc>
      </w:tr>
      <w:tr w:rsidR="001C34CE" w:rsidRPr="00BC47D7" w:rsidTr="00C61AC6">
        <w:trPr>
          <w:trHeight w:val="58"/>
          <w:jc w:val="center"/>
        </w:trPr>
        <w:tc>
          <w:tcPr>
            <w:tcW w:w="1225" w:type="dxa"/>
            <w:noWrap/>
            <w:vAlign w:val="center"/>
          </w:tcPr>
          <w:p w:rsidR="001C34CE" w:rsidRPr="00BC47D7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</w:t>
            </w:r>
          </w:p>
        </w:tc>
        <w:tc>
          <w:tcPr>
            <w:tcW w:w="1802" w:type="dxa"/>
            <w:vAlign w:val="center"/>
          </w:tcPr>
          <w:p w:rsidR="001C34CE" w:rsidRPr="00BC47D7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Clasificación</w:t>
            </w:r>
          </w:p>
        </w:tc>
        <w:tc>
          <w:tcPr>
            <w:tcW w:w="1801" w:type="dxa"/>
            <w:noWrap/>
            <w:vAlign w:val="center"/>
          </w:tcPr>
          <w:p w:rsidR="001C34CE" w:rsidRPr="00BC47D7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1081" w:type="dxa"/>
            <w:noWrap/>
            <w:vAlign w:val="center"/>
          </w:tcPr>
          <w:p w:rsidR="001C34CE" w:rsidRPr="00BC47D7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-</w:t>
            </w:r>
          </w:p>
        </w:tc>
        <w:tc>
          <w:tcPr>
            <w:tcW w:w="3090" w:type="dxa"/>
            <w:vAlign w:val="center"/>
          </w:tcPr>
          <w:p w:rsidR="001C34CE" w:rsidRPr="00BC47D7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Lista despegable</w:t>
            </w:r>
            <w:r w:rsidR="00C61AC6">
              <w:rPr>
                <w:rFonts w:asciiTheme="minorHAnsi" w:hAnsiTheme="minorHAnsi" w:cs="Arial"/>
                <w:szCs w:val="20"/>
              </w:rPr>
              <w:t>.</w:t>
            </w:r>
          </w:p>
        </w:tc>
      </w:tr>
      <w:tr w:rsidR="001C34CE" w:rsidRPr="00BC47D7" w:rsidTr="00C61AC6">
        <w:trPr>
          <w:trHeight w:val="58"/>
          <w:jc w:val="center"/>
        </w:trPr>
        <w:tc>
          <w:tcPr>
            <w:tcW w:w="1225" w:type="dxa"/>
            <w:noWrap/>
            <w:vAlign w:val="center"/>
          </w:tcPr>
          <w:p w:rsidR="001C34CE" w:rsidRPr="00BC47D7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2</w:t>
            </w:r>
          </w:p>
        </w:tc>
        <w:tc>
          <w:tcPr>
            <w:tcW w:w="1802" w:type="dxa"/>
            <w:noWrap/>
            <w:vAlign w:val="center"/>
          </w:tcPr>
          <w:p w:rsidR="001C34CE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Factor</w:t>
            </w:r>
          </w:p>
        </w:tc>
        <w:tc>
          <w:tcPr>
            <w:tcW w:w="1801" w:type="dxa"/>
            <w:noWrap/>
            <w:vAlign w:val="center"/>
          </w:tcPr>
          <w:p w:rsidR="001C34CE" w:rsidRPr="00BC47D7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1081" w:type="dxa"/>
            <w:noWrap/>
            <w:vAlign w:val="center"/>
          </w:tcPr>
          <w:p w:rsidR="001C34CE" w:rsidRPr="00BC47D7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-</w:t>
            </w:r>
          </w:p>
        </w:tc>
        <w:tc>
          <w:tcPr>
            <w:tcW w:w="3090" w:type="dxa"/>
            <w:vAlign w:val="center"/>
          </w:tcPr>
          <w:p w:rsidR="001C34CE" w:rsidRPr="00BC47D7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Lista despegable.</w:t>
            </w:r>
          </w:p>
        </w:tc>
      </w:tr>
      <w:tr w:rsidR="001C34CE" w:rsidRPr="00BC47D7" w:rsidTr="00C61AC6">
        <w:trPr>
          <w:trHeight w:val="58"/>
          <w:jc w:val="center"/>
        </w:trPr>
        <w:tc>
          <w:tcPr>
            <w:tcW w:w="1225" w:type="dxa"/>
            <w:noWrap/>
            <w:vAlign w:val="center"/>
          </w:tcPr>
          <w:p w:rsidR="001C34CE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1802" w:type="dxa"/>
            <w:noWrap/>
            <w:vAlign w:val="center"/>
          </w:tcPr>
          <w:p w:rsidR="001C34CE" w:rsidRPr="00BC47D7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Entidad Federativa</w:t>
            </w:r>
          </w:p>
        </w:tc>
        <w:tc>
          <w:tcPr>
            <w:tcW w:w="1801" w:type="dxa"/>
            <w:noWrap/>
            <w:vAlign w:val="center"/>
          </w:tcPr>
          <w:p w:rsidR="001C34CE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1081" w:type="dxa"/>
            <w:noWrap/>
            <w:vAlign w:val="center"/>
          </w:tcPr>
          <w:p w:rsidR="001C34CE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-</w:t>
            </w:r>
          </w:p>
        </w:tc>
        <w:tc>
          <w:tcPr>
            <w:tcW w:w="3090" w:type="dxa"/>
            <w:vAlign w:val="center"/>
          </w:tcPr>
          <w:p w:rsidR="001C34CE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Lista despegable.</w:t>
            </w:r>
          </w:p>
        </w:tc>
      </w:tr>
      <w:tr w:rsidR="001C34CE" w:rsidRPr="00BC47D7" w:rsidTr="00C61AC6">
        <w:trPr>
          <w:trHeight w:val="58"/>
          <w:jc w:val="center"/>
        </w:trPr>
        <w:tc>
          <w:tcPr>
            <w:tcW w:w="1225" w:type="dxa"/>
            <w:noWrap/>
            <w:vAlign w:val="center"/>
          </w:tcPr>
          <w:p w:rsidR="001C34CE" w:rsidRPr="00BC47D7" w:rsidRDefault="001C34CE" w:rsidP="005C0E8D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</w:t>
            </w:r>
          </w:p>
        </w:tc>
        <w:tc>
          <w:tcPr>
            <w:tcW w:w="1802" w:type="dxa"/>
            <w:noWrap/>
            <w:vAlign w:val="center"/>
          </w:tcPr>
          <w:p w:rsidR="001C34CE" w:rsidRDefault="001C34CE" w:rsidP="005C0E8D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Municipio</w:t>
            </w:r>
          </w:p>
        </w:tc>
        <w:tc>
          <w:tcPr>
            <w:tcW w:w="1801" w:type="dxa"/>
            <w:noWrap/>
            <w:vAlign w:val="center"/>
          </w:tcPr>
          <w:p w:rsidR="001C34CE" w:rsidRDefault="001C34CE" w:rsidP="005C0E8D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1081" w:type="dxa"/>
            <w:noWrap/>
            <w:vAlign w:val="center"/>
          </w:tcPr>
          <w:p w:rsidR="001C34CE" w:rsidRDefault="001C34CE" w:rsidP="005C0E8D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-</w:t>
            </w:r>
          </w:p>
        </w:tc>
        <w:tc>
          <w:tcPr>
            <w:tcW w:w="3090" w:type="dxa"/>
            <w:vAlign w:val="center"/>
          </w:tcPr>
          <w:p w:rsidR="001C34CE" w:rsidRDefault="00C61AC6" w:rsidP="005C0E8D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Lista despegable.</w:t>
            </w:r>
          </w:p>
        </w:tc>
      </w:tr>
      <w:tr w:rsidR="001C34CE" w:rsidRPr="00BC47D7" w:rsidTr="00C61AC6">
        <w:trPr>
          <w:trHeight w:val="1868"/>
          <w:jc w:val="center"/>
        </w:trPr>
        <w:tc>
          <w:tcPr>
            <w:tcW w:w="1225" w:type="dxa"/>
            <w:noWrap/>
            <w:vAlign w:val="center"/>
          </w:tcPr>
          <w:p w:rsidR="001C34CE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1802" w:type="dxa"/>
            <w:noWrap/>
            <w:vAlign w:val="center"/>
          </w:tcPr>
          <w:p w:rsidR="001C34CE" w:rsidRDefault="001C34CE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Descripción</w:t>
            </w:r>
          </w:p>
        </w:tc>
        <w:tc>
          <w:tcPr>
            <w:tcW w:w="1801" w:type="dxa"/>
            <w:noWrap/>
            <w:vAlign w:val="center"/>
          </w:tcPr>
          <w:p w:rsidR="001C34CE" w:rsidRDefault="00FD4283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Alfanumérico</w:t>
            </w:r>
          </w:p>
        </w:tc>
        <w:tc>
          <w:tcPr>
            <w:tcW w:w="1081" w:type="dxa"/>
            <w:noWrap/>
            <w:vAlign w:val="center"/>
          </w:tcPr>
          <w:p w:rsidR="001C34CE" w:rsidRDefault="004616F8" w:rsidP="001C34C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300</w:t>
            </w:r>
          </w:p>
        </w:tc>
        <w:tc>
          <w:tcPr>
            <w:tcW w:w="3090" w:type="dxa"/>
            <w:vAlign w:val="center"/>
          </w:tcPr>
          <w:p w:rsidR="001C34CE" w:rsidRDefault="008A363E" w:rsidP="00C61AC6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Admite caracteres alfanuméricos y los siguientes caracteres especiales: Comillas,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espacios, apóstrofes, acentos</w:t>
            </w: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, comas, guiones, paréntesis, puntos, dos puntos, saltos de línea y diagonales.</w:t>
            </w:r>
          </w:p>
        </w:tc>
      </w:tr>
    </w:tbl>
    <w:p w:rsidR="001C34CE" w:rsidRDefault="001C34CE" w:rsidP="001C34CE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360"/>
        <w:jc w:val="left"/>
        <w:rPr>
          <w:rFonts w:asciiTheme="minorHAnsi" w:hAnsiTheme="minorHAnsi" w:cstheme="minorHAnsi"/>
          <w:sz w:val="20"/>
        </w:rPr>
      </w:pPr>
    </w:p>
    <w:p w:rsidR="00D16B4F" w:rsidRDefault="00D16B4F" w:rsidP="00B205E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4" w:name="_Toc487594862"/>
      <w:r w:rsidRPr="00AD37DD">
        <w:rPr>
          <w:rFonts w:asciiTheme="minorHAnsi" w:hAnsiTheme="minorHAnsi" w:cstheme="minorHAnsi"/>
          <w:sz w:val="20"/>
        </w:rPr>
        <w:t>Criterios de Aceptación</w:t>
      </w:r>
      <w:bookmarkEnd w:id="133"/>
      <w:bookmarkEnd w:id="134"/>
      <w:r w:rsidRPr="00AD37DD">
        <w:rPr>
          <w:rFonts w:asciiTheme="minorHAnsi" w:hAnsiTheme="minorHAnsi" w:cstheme="minorHAnsi"/>
          <w:sz w:val="20"/>
        </w:rPr>
        <w:t xml:space="preserve"> </w:t>
      </w:r>
    </w:p>
    <w:p w:rsidR="002E3E16" w:rsidRPr="00316B36" w:rsidRDefault="00BD09A8" w:rsidP="00316B36">
      <w:pPr>
        <w:jc w:val="left"/>
        <w:rPr>
          <w:rFonts w:ascii="Calibri" w:hAnsi="Calibri" w:cs="Calibri"/>
          <w:color w:val="000000"/>
          <w:szCs w:val="20"/>
          <w:lang w:val="es-MX" w:eastAsia="es-MX"/>
        </w:rPr>
      </w:pPr>
      <w:r w:rsidRPr="00316B36">
        <w:rPr>
          <w:rFonts w:ascii="Calibri" w:hAnsi="Calibri" w:cs="Calibri"/>
          <w:color w:val="000000"/>
          <w:szCs w:val="20"/>
          <w:lang w:val="es-MX" w:eastAsia="es-MX"/>
        </w:rPr>
        <w:t>FUNC-</w:t>
      </w:r>
      <w:r w:rsidR="00C000CF" w:rsidRPr="00316B36">
        <w:rPr>
          <w:rFonts w:ascii="Calibri" w:hAnsi="Calibri" w:cs="Calibri"/>
          <w:color w:val="000000"/>
          <w:szCs w:val="20"/>
          <w:lang w:val="es-MX" w:eastAsia="es-MX"/>
        </w:rPr>
        <w:t>CONF-036</w:t>
      </w:r>
      <w:r w:rsidR="002E3E16" w:rsidRPr="00316B36">
        <w:rPr>
          <w:rFonts w:ascii="Calibri" w:hAnsi="Calibri" w:cs="Calibri"/>
          <w:color w:val="000000"/>
          <w:szCs w:val="20"/>
          <w:lang w:val="es-MX" w:eastAsia="es-MX"/>
        </w:rPr>
        <w:t xml:space="preserve"> - </w:t>
      </w:r>
      <w:r w:rsidR="00C000CF" w:rsidRPr="00316B36">
        <w:rPr>
          <w:rFonts w:ascii="Calibri" w:hAnsi="Calibri" w:cs="Calibri"/>
          <w:color w:val="000000"/>
          <w:szCs w:val="20"/>
          <w:lang w:val="es-MX" w:eastAsia="es-MX"/>
        </w:rPr>
        <w:t>Validar que el sistema permita administrar el ca</w:t>
      </w:r>
      <w:r w:rsidR="00AE0262" w:rsidRPr="00316B36">
        <w:rPr>
          <w:rFonts w:ascii="Calibri" w:hAnsi="Calibri" w:cs="Calibri"/>
          <w:color w:val="000000"/>
          <w:szCs w:val="20"/>
          <w:lang w:val="es-MX" w:eastAsia="es-MX"/>
        </w:rPr>
        <w:t>tálogo de factor por Municipios</w:t>
      </w:r>
      <w:r w:rsidR="00C000CF" w:rsidRPr="00316B36">
        <w:rPr>
          <w:rFonts w:ascii="Calibri" w:hAnsi="Calibri" w:cs="Calibri"/>
          <w:color w:val="000000"/>
          <w:szCs w:val="20"/>
          <w:lang w:val="es-MX" w:eastAsia="es-MX"/>
        </w:rPr>
        <w:t>.</w:t>
      </w:r>
    </w:p>
    <w:p w:rsidR="00D16B4F" w:rsidRDefault="00D16B4F" w:rsidP="00B205E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5" w:name="_Toc371934695"/>
      <w:bookmarkStart w:id="136" w:name="_Toc289774391"/>
      <w:bookmarkStart w:id="137" w:name="_Toc487594863"/>
      <w:r w:rsidRPr="00AD37DD">
        <w:rPr>
          <w:rFonts w:asciiTheme="minorHAnsi" w:hAnsiTheme="minorHAnsi" w:cstheme="minorHAnsi"/>
          <w:sz w:val="20"/>
        </w:rPr>
        <w:t>Referencias</w:t>
      </w:r>
      <w:bookmarkEnd w:id="135"/>
      <w:bookmarkEnd w:id="136"/>
      <w:bookmarkEnd w:id="137"/>
    </w:p>
    <w:p w:rsidR="006A5C61" w:rsidRPr="00AD37DD" w:rsidRDefault="006A5C61" w:rsidP="006A5C61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360"/>
        <w:jc w:val="left"/>
        <w:rPr>
          <w:rFonts w:asciiTheme="minorHAnsi" w:hAnsiTheme="minorHAnsi" w:cstheme="minorHAnsi"/>
          <w:sz w:val="20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AD37DD" w:rsidTr="00B60FF1">
        <w:tc>
          <w:tcPr>
            <w:tcW w:w="1276" w:type="dxa"/>
            <w:shd w:val="clear" w:color="auto" w:fill="BFBFBF" w:themeFill="background1" w:themeFillShade="BF"/>
          </w:tcPr>
          <w:p w:rsidR="00CC316F" w:rsidRPr="00AD37DD" w:rsidRDefault="00AD37DD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316B36" w:rsidRPr="00AD37DD" w:rsidTr="00B60FF1">
        <w:tc>
          <w:tcPr>
            <w:tcW w:w="1276" w:type="dxa"/>
          </w:tcPr>
          <w:p w:rsidR="00316B36" w:rsidRPr="00AD37DD" w:rsidRDefault="00316B36" w:rsidP="00316B36">
            <w:pPr>
              <w:pStyle w:val="ndice2"/>
            </w:pPr>
            <w:r w:rsidRPr="00AD37DD">
              <w:t>1</w:t>
            </w:r>
          </w:p>
        </w:tc>
        <w:tc>
          <w:tcPr>
            <w:tcW w:w="5812" w:type="dxa"/>
          </w:tcPr>
          <w:p w:rsidR="00316B36" w:rsidRPr="00AD37DD" w:rsidRDefault="00316B36" w:rsidP="009256C0">
            <w:pPr>
              <w:pStyle w:val="ndice2"/>
              <w:ind w:left="0" w:firstLine="0"/>
            </w:pPr>
            <w:r w:rsidRPr="00AD37DD">
              <w:t>Diagrama Conceptual de la Solución Tecnológica (</w:t>
            </w:r>
            <w:r>
              <w:t>DGTI_DST_F_DiagConcepST_CONEC</w:t>
            </w:r>
            <w:r w:rsidRPr="003D2DA6">
              <w:t>II</w:t>
            </w:r>
            <w:r w:rsidRPr="00AD37DD">
              <w:t>.docx)</w:t>
            </w:r>
            <w:r>
              <w:t>.</w:t>
            </w:r>
          </w:p>
        </w:tc>
        <w:tc>
          <w:tcPr>
            <w:tcW w:w="2409" w:type="dxa"/>
          </w:tcPr>
          <w:p w:rsidR="00316B36" w:rsidRPr="00316B36" w:rsidRDefault="00316B36" w:rsidP="00316B36">
            <w:pPr>
              <w:jc w:val="center"/>
              <w:rPr>
                <w:rFonts w:asciiTheme="minorHAnsi" w:hAnsiTheme="minorHAnsi" w:cstheme="minorHAnsi"/>
              </w:rPr>
            </w:pPr>
            <w:r w:rsidRPr="00316B36">
              <w:rPr>
                <w:rFonts w:asciiTheme="minorHAnsi" w:hAnsiTheme="minorHAnsi" w:cstheme="minorHAnsi"/>
              </w:rPr>
              <w:t>SEGOB</w:t>
            </w:r>
          </w:p>
        </w:tc>
      </w:tr>
      <w:tr w:rsidR="00316B36" w:rsidRPr="00AD37DD" w:rsidTr="00B60FF1">
        <w:tc>
          <w:tcPr>
            <w:tcW w:w="1276" w:type="dxa"/>
          </w:tcPr>
          <w:p w:rsidR="00316B36" w:rsidRPr="00AD37DD" w:rsidRDefault="00316B36" w:rsidP="00316B36">
            <w:pPr>
              <w:pStyle w:val="ndice2"/>
            </w:pPr>
            <w:r w:rsidRPr="00AD37DD">
              <w:t>2</w:t>
            </w:r>
          </w:p>
        </w:tc>
        <w:tc>
          <w:tcPr>
            <w:tcW w:w="5812" w:type="dxa"/>
          </w:tcPr>
          <w:p w:rsidR="00316B36" w:rsidRPr="00AD37DD" w:rsidRDefault="00316B36" w:rsidP="009256C0">
            <w:pPr>
              <w:pStyle w:val="ndice2"/>
              <w:ind w:left="0" w:firstLine="0"/>
            </w:pPr>
            <w:r w:rsidRPr="00AD37DD">
              <w:t>Requerimientos de la Solución Tecnológica (</w:t>
            </w:r>
            <w:r>
              <w:t>ReqSolTec_CONECII</w:t>
            </w:r>
            <w:r w:rsidRPr="00AD37DD">
              <w:t>.docx)</w:t>
            </w:r>
            <w:r>
              <w:t>.</w:t>
            </w:r>
          </w:p>
        </w:tc>
        <w:tc>
          <w:tcPr>
            <w:tcW w:w="2409" w:type="dxa"/>
          </w:tcPr>
          <w:p w:rsidR="00316B36" w:rsidRPr="00316B36" w:rsidRDefault="00316B36" w:rsidP="00316B36">
            <w:pPr>
              <w:jc w:val="center"/>
              <w:rPr>
                <w:rFonts w:asciiTheme="minorHAnsi" w:hAnsiTheme="minorHAnsi" w:cstheme="minorHAnsi"/>
              </w:rPr>
            </w:pPr>
            <w:r w:rsidRPr="00316B36">
              <w:rPr>
                <w:rFonts w:asciiTheme="minorHAnsi" w:hAnsiTheme="minorHAnsi" w:cstheme="minorHAnsi"/>
              </w:rPr>
              <w:t>SEGOB</w:t>
            </w:r>
          </w:p>
        </w:tc>
      </w:tr>
      <w:tr w:rsidR="00316B36" w:rsidRPr="00AD37DD" w:rsidTr="00B60FF1">
        <w:tc>
          <w:tcPr>
            <w:tcW w:w="1276" w:type="dxa"/>
          </w:tcPr>
          <w:p w:rsidR="00316B36" w:rsidRPr="00AD37DD" w:rsidRDefault="00316B36" w:rsidP="00316B36">
            <w:pPr>
              <w:pStyle w:val="ndice2"/>
            </w:pPr>
            <w:r>
              <w:t>3</w:t>
            </w:r>
          </w:p>
        </w:tc>
        <w:tc>
          <w:tcPr>
            <w:tcW w:w="5812" w:type="dxa"/>
          </w:tcPr>
          <w:p w:rsidR="00316B36" w:rsidRPr="00AD37DD" w:rsidRDefault="00316B36" w:rsidP="009256C0">
            <w:pPr>
              <w:pStyle w:val="ndice2"/>
              <w:ind w:left="0" w:firstLine="0"/>
            </w:pPr>
            <w:r w:rsidRPr="00AD37DD">
              <w:t>Glosario de Términos. (Glosario</w:t>
            </w:r>
            <w:r>
              <w:t>Ter_CII</w:t>
            </w:r>
            <w:r w:rsidRPr="00AD37DD">
              <w:t>.docx)</w:t>
            </w:r>
            <w:r>
              <w:t>.</w:t>
            </w:r>
          </w:p>
        </w:tc>
        <w:tc>
          <w:tcPr>
            <w:tcW w:w="2409" w:type="dxa"/>
          </w:tcPr>
          <w:p w:rsidR="00316B36" w:rsidRPr="00316B36" w:rsidRDefault="00316B36" w:rsidP="00316B36">
            <w:pPr>
              <w:jc w:val="center"/>
              <w:rPr>
                <w:rFonts w:asciiTheme="minorHAnsi" w:hAnsiTheme="minorHAnsi" w:cstheme="minorHAnsi"/>
              </w:rPr>
            </w:pPr>
            <w:r w:rsidRPr="00316B36">
              <w:rPr>
                <w:rFonts w:asciiTheme="minorHAnsi" w:hAnsiTheme="minorHAnsi" w:cstheme="minorHAnsi"/>
              </w:rPr>
              <w:t>SEGOB</w:t>
            </w:r>
          </w:p>
        </w:tc>
      </w:tr>
      <w:tr w:rsidR="00316B36" w:rsidRPr="00AD37DD" w:rsidTr="00B60FF1">
        <w:tc>
          <w:tcPr>
            <w:tcW w:w="1276" w:type="dxa"/>
          </w:tcPr>
          <w:p w:rsidR="00316B36" w:rsidRPr="00AD37DD" w:rsidRDefault="00316B36" w:rsidP="00316B36">
            <w:pPr>
              <w:pStyle w:val="ndice2"/>
            </w:pPr>
            <w:r>
              <w:t>4</w:t>
            </w:r>
          </w:p>
        </w:tc>
        <w:tc>
          <w:tcPr>
            <w:tcW w:w="5812" w:type="dxa"/>
          </w:tcPr>
          <w:p w:rsidR="00316B36" w:rsidRPr="00AD37DD" w:rsidRDefault="00316B36" w:rsidP="009256C0">
            <w:pPr>
              <w:pStyle w:val="ndice2"/>
              <w:ind w:left="0" w:firstLine="0"/>
            </w:pPr>
            <w:r w:rsidRPr="00AD37DD">
              <w:t xml:space="preserve">Modelo de Flujo </w:t>
            </w:r>
            <w:r>
              <w:t>de Negocios. (ModFlujoNeg_CII</w:t>
            </w:r>
            <w:r w:rsidRPr="00AD37DD">
              <w:t>.docx)</w:t>
            </w:r>
            <w:r>
              <w:t>.</w:t>
            </w:r>
          </w:p>
        </w:tc>
        <w:tc>
          <w:tcPr>
            <w:tcW w:w="2409" w:type="dxa"/>
          </w:tcPr>
          <w:p w:rsidR="00316B36" w:rsidRPr="00316B36" w:rsidRDefault="00316B36" w:rsidP="00316B36">
            <w:pPr>
              <w:jc w:val="center"/>
              <w:rPr>
                <w:rFonts w:asciiTheme="minorHAnsi" w:hAnsiTheme="minorHAnsi" w:cstheme="minorHAnsi"/>
              </w:rPr>
            </w:pPr>
            <w:r w:rsidRPr="00316B36">
              <w:rPr>
                <w:rFonts w:asciiTheme="minorHAnsi" w:hAnsiTheme="minorHAnsi" w:cstheme="minorHAnsi"/>
              </w:rPr>
              <w:t>SEGOB</w:t>
            </w:r>
          </w:p>
        </w:tc>
      </w:tr>
      <w:tr w:rsidR="00316B36" w:rsidRPr="00AD37DD" w:rsidTr="00B60FF1">
        <w:tc>
          <w:tcPr>
            <w:tcW w:w="1276" w:type="dxa"/>
          </w:tcPr>
          <w:p w:rsidR="00316B36" w:rsidRPr="007A0507" w:rsidRDefault="00316B36" w:rsidP="00316B36">
            <w:pPr>
              <w:pStyle w:val="ndice2"/>
            </w:pPr>
            <w:r>
              <w:t>5</w:t>
            </w:r>
          </w:p>
        </w:tc>
        <w:tc>
          <w:tcPr>
            <w:tcW w:w="5812" w:type="dxa"/>
          </w:tcPr>
          <w:p w:rsidR="00316B36" w:rsidRPr="007A0507" w:rsidRDefault="00316B36" w:rsidP="009256C0">
            <w:pPr>
              <w:pStyle w:val="ndice2"/>
              <w:ind w:left="0" w:firstLine="0"/>
            </w:pPr>
            <w:r w:rsidRPr="002E3247">
              <w:t>Catálogo de Reglas de Negocio (CataRegNeg_CONECII.docx).</w:t>
            </w:r>
          </w:p>
        </w:tc>
        <w:tc>
          <w:tcPr>
            <w:tcW w:w="2409" w:type="dxa"/>
          </w:tcPr>
          <w:p w:rsidR="00316B36" w:rsidRPr="00316B36" w:rsidRDefault="00316B36" w:rsidP="00316B36">
            <w:pPr>
              <w:jc w:val="center"/>
              <w:rPr>
                <w:rFonts w:asciiTheme="minorHAnsi" w:hAnsiTheme="minorHAnsi" w:cstheme="minorHAnsi"/>
              </w:rPr>
            </w:pPr>
            <w:r w:rsidRPr="00316B36">
              <w:rPr>
                <w:rFonts w:asciiTheme="minorHAnsi" w:hAnsiTheme="minorHAnsi" w:cstheme="minorHAnsi"/>
              </w:rPr>
              <w:t>SEGOB</w:t>
            </w:r>
          </w:p>
        </w:tc>
      </w:tr>
    </w:tbl>
    <w:p w:rsidR="00554004" w:rsidRPr="00AD37DD" w:rsidRDefault="00554004" w:rsidP="00554004">
      <w:pPr>
        <w:rPr>
          <w:rFonts w:asciiTheme="minorHAnsi" w:hAnsiTheme="minorHAnsi" w:cstheme="minorHAnsi"/>
        </w:rPr>
      </w:pPr>
    </w:p>
    <w:p w:rsidR="00554004" w:rsidRPr="00AD37DD" w:rsidRDefault="00554004" w:rsidP="00554004">
      <w:pPr>
        <w:rPr>
          <w:rFonts w:asciiTheme="minorHAnsi" w:hAnsiTheme="minorHAnsi" w:cstheme="minorHAnsi"/>
        </w:rPr>
      </w:pPr>
    </w:p>
    <w:p w:rsidR="00100151" w:rsidRDefault="00100151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38" w:name="_Toc461701862"/>
      <w:r>
        <w:rPr>
          <w:rFonts w:asciiTheme="minorHAnsi" w:hAnsiTheme="minorHAnsi" w:cstheme="minorHAnsi"/>
        </w:rPr>
        <w:br w:type="page"/>
      </w:r>
    </w:p>
    <w:p w:rsidR="00CC316F" w:rsidRPr="00AD37DD" w:rsidRDefault="00CC316F" w:rsidP="00B205EE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9" w:name="_Toc487594864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138"/>
      <w:bookmarkEnd w:id="139"/>
    </w:p>
    <w:p w:rsidR="00CC316F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:rsidR="00316B36" w:rsidRDefault="00316B36" w:rsidP="0034123A">
      <w:pPr>
        <w:spacing w:after="0" w:line="240" w:lineRule="auto"/>
        <w:rPr>
          <w:rFonts w:asciiTheme="minorHAnsi" w:hAnsiTheme="minorHAnsi" w:cstheme="minorHAnsi"/>
        </w:rPr>
      </w:pPr>
    </w:p>
    <w:p w:rsidR="00316B36" w:rsidRDefault="00316B36" w:rsidP="0034123A">
      <w:pPr>
        <w:spacing w:after="0" w:line="240" w:lineRule="auto"/>
        <w:rPr>
          <w:rFonts w:asciiTheme="minorHAnsi" w:hAnsiTheme="minorHAnsi" w:cstheme="minorHAnsi"/>
        </w:rPr>
      </w:pPr>
    </w:p>
    <w:p w:rsidR="00316B36" w:rsidRDefault="00316B36" w:rsidP="0034123A">
      <w:pPr>
        <w:spacing w:after="0" w:line="240" w:lineRule="auto"/>
        <w:rPr>
          <w:rFonts w:asciiTheme="minorHAnsi" w:hAnsiTheme="minorHAnsi" w:cstheme="minorHAnsi"/>
        </w:rPr>
      </w:pPr>
    </w:p>
    <w:p w:rsidR="00B205EE" w:rsidRPr="00C207B5" w:rsidRDefault="00B205EE" w:rsidP="00B205EE">
      <w:pPr>
        <w:spacing w:after="0" w:line="240" w:lineRule="auto"/>
        <w:rPr>
          <w:rFonts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B205EE" w:rsidRPr="00B205EE" w:rsidTr="005C0E8D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B205EE" w:rsidRPr="00B205EE" w:rsidRDefault="00B205EE" w:rsidP="005C0E8D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205EE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:rsidR="00B205EE" w:rsidRPr="00B205EE" w:rsidRDefault="00B205EE" w:rsidP="005C0E8D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205EE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:rsidR="00B205EE" w:rsidRPr="00B205EE" w:rsidRDefault="00B205EE" w:rsidP="005C0E8D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205EE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:rsidR="00B205EE" w:rsidRPr="00B205EE" w:rsidRDefault="00B205EE" w:rsidP="005C0E8D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B205EE" w:rsidRPr="00B205EE" w:rsidRDefault="00B205EE" w:rsidP="005C0E8D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205EE">
              <w:rPr>
                <w:rFonts w:asciiTheme="minorHAnsi" w:hAnsiTheme="minorHAnsi" w:cstheme="minorHAnsi"/>
                <w:szCs w:val="20"/>
              </w:rPr>
              <w:t>Inspector</w:t>
            </w:r>
          </w:p>
          <w:p w:rsidR="00B205EE" w:rsidRPr="00B205EE" w:rsidRDefault="00B205EE" w:rsidP="005C0E8D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205EE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:rsidR="00B205EE" w:rsidRPr="00B205EE" w:rsidRDefault="00B205EE" w:rsidP="005C0E8D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205EE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B205EE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B205EE" w:rsidRPr="00B205EE" w:rsidTr="005C0E8D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:rsidR="00B205EE" w:rsidRPr="00B205EE" w:rsidRDefault="00B205EE" w:rsidP="005C0E8D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B205EE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B205EE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:rsidR="00B205EE" w:rsidRPr="00B205EE" w:rsidRDefault="00B205EE" w:rsidP="005C0E8D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205EE">
              <w:rPr>
                <w:rFonts w:asciiTheme="minorHAnsi" w:hAnsiTheme="minorHAnsi" w:cstheme="minorHAnsi"/>
                <w:szCs w:val="20"/>
              </w:rPr>
              <w:t>Subinspector</w:t>
            </w:r>
          </w:p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205EE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:rsidR="00B205EE" w:rsidRPr="00B205EE" w:rsidRDefault="00B205EE" w:rsidP="005C0E8D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B205EE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B205EE" w:rsidRPr="00B205EE" w:rsidTr="005C0E8D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B205EE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:rsidR="00B205EE" w:rsidRPr="00B205EE" w:rsidRDefault="00B205EE" w:rsidP="00B205EE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B205EE" w:rsidRPr="00B205EE" w:rsidRDefault="00B205EE" w:rsidP="00B205EE">
      <w:pPr>
        <w:rPr>
          <w:rFonts w:asciiTheme="minorHAnsi" w:hAnsiTheme="minorHAnsi" w:cstheme="minorHAnsi"/>
          <w:szCs w:val="20"/>
        </w:rPr>
      </w:pPr>
    </w:p>
    <w:p w:rsidR="00B205EE" w:rsidRPr="00B205EE" w:rsidRDefault="00B205EE" w:rsidP="00B205EE">
      <w:pPr>
        <w:rPr>
          <w:rFonts w:asciiTheme="minorHAnsi" w:hAnsiTheme="minorHAnsi" w:cstheme="minorHAnsi"/>
          <w:szCs w:val="20"/>
        </w:rPr>
      </w:pPr>
    </w:p>
    <w:p w:rsidR="00B205EE" w:rsidRPr="00B205EE" w:rsidRDefault="00B205EE" w:rsidP="00B205EE">
      <w:pPr>
        <w:rPr>
          <w:rFonts w:asciiTheme="minorHAnsi" w:hAnsiTheme="minorHAnsi" w:cstheme="minorHAnsi"/>
          <w:szCs w:val="20"/>
        </w:rPr>
      </w:pPr>
    </w:p>
    <w:p w:rsidR="00B205EE" w:rsidRPr="00B205EE" w:rsidRDefault="00B205EE" w:rsidP="00B205EE">
      <w:pPr>
        <w:rPr>
          <w:rFonts w:asciiTheme="minorHAnsi" w:hAnsiTheme="minorHAnsi" w:cstheme="minorHAnsi"/>
          <w:szCs w:val="20"/>
        </w:rPr>
      </w:pPr>
    </w:p>
    <w:p w:rsidR="00B205EE" w:rsidRDefault="00B205EE" w:rsidP="00B205EE">
      <w:pPr>
        <w:rPr>
          <w:rFonts w:asciiTheme="minorHAnsi" w:hAnsiTheme="minorHAnsi" w:cstheme="minorHAnsi"/>
          <w:szCs w:val="20"/>
        </w:rPr>
      </w:pPr>
    </w:p>
    <w:p w:rsidR="00215DCE" w:rsidRDefault="00215DCE" w:rsidP="00B205EE">
      <w:pPr>
        <w:rPr>
          <w:rFonts w:asciiTheme="minorHAnsi" w:hAnsiTheme="minorHAnsi" w:cstheme="minorHAnsi"/>
          <w:szCs w:val="20"/>
        </w:rPr>
      </w:pPr>
    </w:p>
    <w:p w:rsidR="00215DCE" w:rsidRDefault="00215DCE" w:rsidP="00B205EE">
      <w:pPr>
        <w:rPr>
          <w:rFonts w:asciiTheme="minorHAnsi" w:hAnsiTheme="minorHAnsi" w:cstheme="minorHAnsi"/>
          <w:szCs w:val="20"/>
        </w:rPr>
      </w:pPr>
    </w:p>
    <w:p w:rsidR="00215DCE" w:rsidRPr="00B205EE" w:rsidRDefault="00215DCE" w:rsidP="00B205EE">
      <w:pPr>
        <w:rPr>
          <w:rFonts w:asciiTheme="minorHAnsi" w:hAnsiTheme="minorHAnsi" w:cstheme="minorHAnsi"/>
          <w:szCs w:val="20"/>
        </w:rPr>
      </w:pPr>
    </w:p>
    <w:p w:rsidR="00B205EE" w:rsidRPr="00B205EE" w:rsidRDefault="00B205EE" w:rsidP="00B205EE">
      <w:pPr>
        <w:rPr>
          <w:rFonts w:asciiTheme="minorHAnsi" w:hAnsiTheme="minorHAnsi" w:cstheme="minorHAnsi"/>
          <w:szCs w:val="20"/>
        </w:rPr>
      </w:pPr>
    </w:p>
    <w:p w:rsidR="00B205EE" w:rsidRPr="00B205EE" w:rsidRDefault="00B205EE" w:rsidP="00B205EE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B205EE" w:rsidRPr="00B205EE" w:rsidTr="005C0E8D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B95149" w:rsidRDefault="00B95149" w:rsidP="00B95149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José Luis Ramírez Hernández</w:t>
            </w:r>
          </w:p>
          <w:p w:rsidR="00B205EE" w:rsidRPr="00B205EE" w:rsidRDefault="00B95149" w:rsidP="00B95149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="Calibri" w:hAnsi="Calibr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:rsidR="00B205EE" w:rsidRPr="00B205EE" w:rsidRDefault="00B205EE" w:rsidP="005C0E8D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B205EE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B205EE" w:rsidRPr="00B205EE" w:rsidTr="005C0E8D">
        <w:trPr>
          <w:trHeight w:val="2235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:rsidR="00B205EE" w:rsidRPr="00B205EE" w:rsidRDefault="00B205EE" w:rsidP="005C0E8D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B205EE" w:rsidRPr="00B205EE" w:rsidRDefault="00B205EE" w:rsidP="005C0E8D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205EE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:rsidR="00B205EE" w:rsidRPr="00B205EE" w:rsidRDefault="00B205EE" w:rsidP="005C0E8D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</w:rPr>
              <w:t xml:space="preserve">Administrador de Proyecto INDRA </w:t>
            </w:r>
          </w:p>
        </w:tc>
      </w:tr>
    </w:tbl>
    <w:p w:rsidR="00B95149" w:rsidRDefault="00B95149" w:rsidP="00B205EE">
      <w:pPr>
        <w:rPr>
          <w:rFonts w:asciiTheme="minorHAnsi" w:hAnsiTheme="minorHAnsi" w:cstheme="minorHAnsi"/>
          <w:b/>
          <w:szCs w:val="20"/>
        </w:rPr>
      </w:pPr>
    </w:p>
    <w:p w:rsidR="00B205EE" w:rsidRPr="00B205EE" w:rsidRDefault="00B205EE" w:rsidP="00B205EE">
      <w:pPr>
        <w:rPr>
          <w:rFonts w:asciiTheme="minorHAnsi" w:hAnsiTheme="minorHAnsi" w:cstheme="minorHAnsi"/>
          <w:b/>
          <w:szCs w:val="20"/>
        </w:rPr>
      </w:pPr>
      <w:r w:rsidRPr="00B205EE">
        <w:rPr>
          <w:rFonts w:asciiTheme="minorHAnsi" w:hAnsiTheme="minorHAnsi" w:cstheme="minorHAnsi"/>
          <w:b/>
          <w:szCs w:val="20"/>
        </w:rPr>
        <w:t xml:space="preserve">Aprobación de caso de uso por la </w:t>
      </w:r>
      <w:r w:rsidR="00B95149">
        <w:rPr>
          <w:rFonts w:asciiTheme="minorHAnsi" w:hAnsiTheme="minorHAnsi" w:cstheme="minorHAnsi"/>
          <w:b/>
          <w:szCs w:val="20"/>
        </w:rPr>
        <w:t>DGAPF</w:t>
      </w:r>
    </w:p>
    <w:p w:rsidR="00B205EE" w:rsidRPr="00B205EE" w:rsidRDefault="00B205EE" w:rsidP="00B205EE">
      <w:pPr>
        <w:rPr>
          <w:rFonts w:asciiTheme="minorHAnsi" w:hAnsiTheme="minorHAnsi" w:cstheme="minorHAnsi"/>
          <w:szCs w:val="20"/>
        </w:rPr>
      </w:pPr>
    </w:p>
    <w:p w:rsidR="00B205EE" w:rsidRPr="00B205EE" w:rsidRDefault="00B205EE" w:rsidP="00B205EE">
      <w:pPr>
        <w:rPr>
          <w:rFonts w:asciiTheme="minorHAnsi" w:hAnsiTheme="minorHAnsi" w:cstheme="minorHAnsi"/>
          <w:szCs w:val="20"/>
        </w:rPr>
      </w:pPr>
    </w:p>
    <w:p w:rsidR="00B205EE" w:rsidRPr="00B205EE" w:rsidRDefault="00B205EE" w:rsidP="00B205EE">
      <w:pPr>
        <w:rPr>
          <w:rFonts w:asciiTheme="minorHAnsi" w:hAnsiTheme="minorHAnsi" w:cstheme="minorHAnsi"/>
          <w:szCs w:val="20"/>
        </w:rPr>
      </w:pPr>
    </w:p>
    <w:p w:rsidR="00B205EE" w:rsidRPr="00B205EE" w:rsidRDefault="00B205EE" w:rsidP="00B205EE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B205EE" w:rsidRPr="00B205EE" w:rsidTr="005C0E8D">
        <w:trPr>
          <w:trHeight w:val="111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José Ramón Reza García</w:t>
            </w:r>
          </w:p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Director</w:t>
            </w:r>
            <w:r w:rsidR="00B95149">
              <w:rPr>
                <w:rFonts w:asciiTheme="minorHAnsi" w:hAnsiTheme="minorHAnsi" w:cstheme="minorHAnsi"/>
                <w:szCs w:val="20"/>
                <w:lang w:eastAsia="es-MX"/>
              </w:rPr>
              <w:t xml:space="preserve"> General Adjunto de Presupuesto</w:t>
            </w: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 xml:space="preserve"> y Finanzas</w:t>
            </w:r>
          </w:p>
        </w:tc>
        <w:tc>
          <w:tcPr>
            <w:tcW w:w="500" w:type="pct"/>
            <w:shd w:val="clear" w:color="auto" w:fill="FFFFFF"/>
          </w:tcPr>
          <w:p w:rsidR="00B205EE" w:rsidRPr="00B205EE" w:rsidRDefault="00B205EE" w:rsidP="005C0E8D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Salvador Medina Silva</w:t>
            </w:r>
          </w:p>
          <w:p w:rsidR="00B205EE" w:rsidRPr="00B205EE" w:rsidRDefault="00B205EE" w:rsidP="005C0E8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205EE">
              <w:rPr>
                <w:rFonts w:asciiTheme="minorHAnsi" w:hAnsiTheme="minorHAnsi" w:cstheme="minorHAnsi"/>
                <w:szCs w:val="20"/>
                <w:lang w:eastAsia="es-MX"/>
              </w:rPr>
              <w:t>Director de Programación y Presupuesto</w:t>
            </w:r>
          </w:p>
        </w:tc>
      </w:tr>
      <w:bookmarkEnd w:id="5"/>
      <w:bookmarkEnd w:id="6"/>
      <w:bookmarkEnd w:id="7"/>
      <w:bookmarkEnd w:id="8"/>
      <w:bookmarkEnd w:id="9"/>
      <w:bookmarkEnd w:id="10"/>
      <w:bookmarkEnd w:id="11"/>
      <w:bookmarkEnd w:id="12"/>
    </w:tbl>
    <w:p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sectPr w:rsidR="0034123A" w:rsidSect="00C254C3">
      <w:headerReference w:type="default" r:id="rId15"/>
      <w:footerReference w:type="default" r:id="rId16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C20" w:rsidRDefault="00922C20" w:rsidP="0060039F">
      <w:pPr>
        <w:pStyle w:val="Encabezado"/>
      </w:pPr>
      <w:r>
        <w:separator/>
      </w:r>
    </w:p>
  </w:endnote>
  <w:endnote w:type="continuationSeparator" w:id="0">
    <w:p w:rsidR="00922C20" w:rsidRDefault="00922C20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CE66AC" w:rsidTr="00EF0432">
      <w:tc>
        <w:tcPr>
          <w:tcW w:w="3465" w:type="dxa"/>
        </w:tcPr>
        <w:p w:rsidR="00CE66AC" w:rsidRPr="00CD783E" w:rsidRDefault="00CE66AC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E7ED03" wp14:editId="5C7C4110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3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66AC" w:rsidRPr="00CD783E" w:rsidRDefault="00CE66AC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:rsidR="00CE66AC" w:rsidRPr="0070527F" w:rsidRDefault="00CE66AC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" stroked="f">
                    <v:textbox>
                      <w:txbxContent>
                        <w:p w:rsidR="005C0E8D" w:rsidRPr="00CD783E" w:rsidRDefault="005C0E8D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:rsidR="005C0E8D" w:rsidRPr="0070527F" w:rsidRDefault="005C0E8D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:rsidR="00CE66AC" w:rsidRPr="00BE4042" w:rsidRDefault="00CE66AC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CE66AC" w:rsidRPr="00CD783E" w:rsidRDefault="00CE66AC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CE66AC" w:rsidRPr="00D566C8" w:rsidTr="00EF0432">
      <w:tc>
        <w:tcPr>
          <w:tcW w:w="3465" w:type="dxa"/>
        </w:tcPr>
        <w:p w:rsidR="00CE66AC" w:rsidRPr="00BE4042" w:rsidRDefault="00CE66AC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CE66AC" w:rsidRDefault="00CE66AC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:rsidR="00CE66AC" w:rsidRPr="00D566C8" w:rsidRDefault="00CE66AC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:rsidR="00CE66AC" w:rsidRPr="00A65C57" w:rsidRDefault="00CE66AC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C20" w:rsidRDefault="00922C20" w:rsidP="0060039F">
      <w:pPr>
        <w:pStyle w:val="Encabezado"/>
      </w:pPr>
      <w:r>
        <w:separator/>
      </w:r>
    </w:p>
  </w:footnote>
  <w:footnote w:type="continuationSeparator" w:id="0">
    <w:p w:rsidR="00922C20" w:rsidRDefault="00922C20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6AC" w:rsidRPr="005B608B" w:rsidRDefault="00CE66AC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CE66AC" w:rsidRPr="00780E31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:rsidR="00CE66AC" w:rsidRPr="00780E31" w:rsidRDefault="00CE66AC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</w:rPr>
            <w:drawing>
              <wp:anchor distT="0" distB="0" distL="114300" distR="114300" simplePos="0" relativeHeight="251662848" behindDoc="1" locked="0" layoutInCell="1" allowOverlap="1" wp14:anchorId="74B23652" wp14:editId="73DAD9FA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:rsidR="00CE66AC" w:rsidRPr="00BE4042" w:rsidRDefault="00CE66AC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:rsidR="00CE66AC" w:rsidRPr="00BE4042" w:rsidRDefault="00CE66AC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:rsidR="00CE66AC" w:rsidRDefault="00CE66AC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:rsidR="00CE66AC" w:rsidRPr="00BE4042" w:rsidRDefault="00CE66AC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:rsidR="00CE66AC" w:rsidRPr="005E5122" w:rsidRDefault="00CE66AC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:rsidR="00CE66AC" w:rsidRPr="005B1C5D" w:rsidRDefault="00CE66AC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163826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9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163826">
            <w:rPr>
              <w:rStyle w:val="Nmerodepgina"/>
              <w:rFonts w:ascii="Calibri" w:hAnsi="Calibri" w:cs="Arial"/>
              <w:noProof/>
              <w:sz w:val="16"/>
              <w:szCs w:val="16"/>
            </w:rPr>
            <w:t>19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CE66AC" w:rsidRPr="00780E31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CE66AC" w:rsidRPr="00780E31" w:rsidRDefault="00CE66AC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CE66AC" w:rsidRPr="00BE4042" w:rsidRDefault="00CE66AC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E66AC" w:rsidRPr="005E5122" w:rsidRDefault="00CE66AC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E66AC" w:rsidRPr="005B1C5D" w:rsidRDefault="00CE66AC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CE66AC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CE66AC" w:rsidRPr="00780E31" w:rsidRDefault="00CE66AC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CE66AC" w:rsidRPr="00BE4042" w:rsidRDefault="00CE66AC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:rsidR="00CE66AC" w:rsidRPr="00F879E4" w:rsidRDefault="00CE66AC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CE66AC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CE66AC" w:rsidRPr="00780E31" w:rsidRDefault="00CE66AC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CE66AC" w:rsidRPr="00BE4042" w:rsidRDefault="00CE66AC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CE66AC" w:rsidRPr="005E5122" w:rsidRDefault="00CE66AC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CE66AC" w:rsidRPr="005B1C5D" w:rsidRDefault="00CE66AC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CE66AC" w:rsidRPr="00780E31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CE66AC" w:rsidRPr="00780E31" w:rsidRDefault="00CE66AC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CE66AC" w:rsidRPr="00BE4042" w:rsidRDefault="00CE66AC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CE66AC" w:rsidRPr="001F75F8" w:rsidRDefault="00CE66AC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CE66AC" w:rsidRPr="001F75F8" w:rsidRDefault="00CE66AC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CE66AC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CE66AC" w:rsidRPr="009A1678" w:rsidRDefault="00CE66AC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CE66AC" w:rsidRPr="006E716C" w:rsidRDefault="00CE66AC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:rsidR="00CE66AC" w:rsidRPr="006E716C" w:rsidRDefault="00CE66AC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CE66AC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CE66AC" w:rsidRPr="009A1678" w:rsidRDefault="00CE66AC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CE66AC" w:rsidRPr="006F4FC9" w:rsidRDefault="00CE66AC" w:rsidP="00847F93">
          <w:pPr>
            <w:spacing w:before="0" w:after="0" w:line="240" w:lineRule="auto"/>
            <w:ind w:right="57"/>
            <w:rPr>
              <w:rFonts w:ascii="Calibri" w:hAnsi="Calibri" w:cs="Arial"/>
              <w:b/>
              <w:color w:val="0070C0"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>2018 - Administrar Factor Municipios</w:t>
          </w:r>
        </w:p>
      </w:tc>
      <w:tc>
        <w:tcPr>
          <w:tcW w:w="2595" w:type="dxa"/>
          <w:gridSpan w:val="2"/>
          <w:vMerge/>
          <w:vAlign w:val="center"/>
        </w:tcPr>
        <w:p w:rsidR="00CE66AC" w:rsidRPr="006E716C" w:rsidRDefault="00CE66AC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:rsidR="00CE66AC" w:rsidRPr="00C1246F" w:rsidRDefault="00CE66AC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4BD8"/>
    <w:multiLevelType w:val="hybridMultilevel"/>
    <w:tmpl w:val="BF1AE68C"/>
    <w:lvl w:ilvl="0" w:tplc="236C6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F3555"/>
    <w:multiLevelType w:val="hybridMultilevel"/>
    <w:tmpl w:val="806E7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C7C2E"/>
    <w:multiLevelType w:val="hybridMultilevel"/>
    <w:tmpl w:val="7F1E15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D3BA2"/>
    <w:multiLevelType w:val="hybridMultilevel"/>
    <w:tmpl w:val="99F6E5F8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ADA0D9D"/>
    <w:multiLevelType w:val="hybridMultilevel"/>
    <w:tmpl w:val="2EB41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94388"/>
    <w:multiLevelType w:val="hybridMultilevel"/>
    <w:tmpl w:val="E15AFCBE"/>
    <w:lvl w:ilvl="0" w:tplc="0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7">
    <w:nsid w:val="199814DF"/>
    <w:multiLevelType w:val="hybridMultilevel"/>
    <w:tmpl w:val="16F0594A"/>
    <w:lvl w:ilvl="0" w:tplc="1374B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BA269C"/>
    <w:multiLevelType w:val="multilevel"/>
    <w:tmpl w:val="8856BA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066" w:hanging="648"/>
      </w:pPr>
      <w:rPr>
        <w:rFonts w:asciiTheme="minorHAnsi" w:hAnsiTheme="minorHAnsi" w:cstheme="minorHAnsi" w:hint="default"/>
        <w:b/>
        <w:color w:val="000000" w:themeColor="text1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BFF4C26"/>
    <w:multiLevelType w:val="hybridMultilevel"/>
    <w:tmpl w:val="374CD8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014D02"/>
    <w:multiLevelType w:val="hybridMultilevel"/>
    <w:tmpl w:val="FC8E7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1D3724"/>
    <w:multiLevelType w:val="hybridMultilevel"/>
    <w:tmpl w:val="4C829C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4F4C10"/>
    <w:multiLevelType w:val="hybridMultilevel"/>
    <w:tmpl w:val="E9EC9A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6F0B7A"/>
    <w:multiLevelType w:val="hybridMultilevel"/>
    <w:tmpl w:val="8268705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C70523"/>
    <w:multiLevelType w:val="hybridMultilevel"/>
    <w:tmpl w:val="89946A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576B6B"/>
    <w:multiLevelType w:val="hybridMultilevel"/>
    <w:tmpl w:val="4D7031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5C6091"/>
    <w:multiLevelType w:val="hybridMultilevel"/>
    <w:tmpl w:val="D9B44C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3250F5"/>
    <w:multiLevelType w:val="hybridMultilevel"/>
    <w:tmpl w:val="F932918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2AE4ACE"/>
    <w:multiLevelType w:val="hybridMultilevel"/>
    <w:tmpl w:val="119256CA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471646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EE27F58"/>
    <w:multiLevelType w:val="hybridMultilevel"/>
    <w:tmpl w:val="6ED0B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1934AD"/>
    <w:multiLevelType w:val="hybridMultilevel"/>
    <w:tmpl w:val="33EAE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74BD8"/>
    <w:multiLevelType w:val="hybridMultilevel"/>
    <w:tmpl w:val="D2801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F104C5"/>
    <w:multiLevelType w:val="hybridMultilevel"/>
    <w:tmpl w:val="9F16B78E"/>
    <w:lvl w:ilvl="0" w:tplc="54661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ES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276601"/>
    <w:multiLevelType w:val="hybridMultilevel"/>
    <w:tmpl w:val="3E9C4CB8"/>
    <w:lvl w:ilvl="0" w:tplc="A7088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A06CDA"/>
    <w:multiLevelType w:val="hybridMultilevel"/>
    <w:tmpl w:val="66506224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>
    <w:nsid w:val="5F9343C1"/>
    <w:multiLevelType w:val="hybridMultilevel"/>
    <w:tmpl w:val="F07459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CF2048"/>
    <w:multiLevelType w:val="hybridMultilevel"/>
    <w:tmpl w:val="CD9688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F74AA3"/>
    <w:multiLevelType w:val="hybridMultilevel"/>
    <w:tmpl w:val="F5242B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2C4558"/>
    <w:multiLevelType w:val="hybridMultilevel"/>
    <w:tmpl w:val="EBE8CA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973457"/>
    <w:multiLevelType w:val="multilevel"/>
    <w:tmpl w:val="8856BA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066" w:hanging="648"/>
      </w:pPr>
      <w:rPr>
        <w:rFonts w:asciiTheme="minorHAnsi" w:hAnsiTheme="minorHAnsi" w:cstheme="minorHAnsi" w:hint="default"/>
        <w:b/>
        <w:color w:val="000000" w:themeColor="text1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DE36582"/>
    <w:multiLevelType w:val="hybridMultilevel"/>
    <w:tmpl w:val="9CCE2806"/>
    <w:lvl w:ilvl="0" w:tplc="F9002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>
    <w:nsid w:val="76197926"/>
    <w:multiLevelType w:val="hybridMultilevel"/>
    <w:tmpl w:val="5888D462"/>
    <w:lvl w:ilvl="0" w:tplc="6ED2F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2F1DD7"/>
    <w:multiLevelType w:val="multilevel"/>
    <w:tmpl w:val="8856BA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066" w:hanging="648"/>
      </w:pPr>
      <w:rPr>
        <w:rFonts w:asciiTheme="minorHAnsi" w:hAnsiTheme="minorHAnsi" w:cstheme="minorHAnsi" w:hint="default"/>
        <w:b/>
        <w:color w:val="000000" w:themeColor="text1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A402BE0"/>
    <w:multiLevelType w:val="hybridMultilevel"/>
    <w:tmpl w:val="FAA09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F13458"/>
    <w:multiLevelType w:val="hybridMultilevel"/>
    <w:tmpl w:val="8B4A2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1D493D"/>
    <w:multiLevelType w:val="hybridMultilevel"/>
    <w:tmpl w:val="FECEB8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4E1BEB"/>
    <w:multiLevelType w:val="hybridMultilevel"/>
    <w:tmpl w:val="D786E3C2"/>
    <w:lvl w:ilvl="0" w:tplc="3F88C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1"/>
  </w:num>
  <w:num w:numId="3">
    <w:abstractNumId w:val="13"/>
  </w:num>
  <w:num w:numId="4">
    <w:abstractNumId w:val="33"/>
  </w:num>
  <w:num w:numId="5">
    <w:abstractNumId w:val="7"/>
  </w:num>
  <w:num w:numId="6">
    <w:abstractNumId w:val="29"/>
  </w:num>
  <w:num w:numId="7">
    <w:abstractNumId w:val="25"/>
  </w:num>
  <w:num w:numId="8">
    <w:abstractNumId w:val="5"/>
  </w:num>
  <w:num w:numId="9">
    <w:abstractNumId w:val="34"/>
  </w:num>
  <w:num w:numId="10">
    <w:abstractNumId w:val="32"/>
  </w:num>
  <w:num w:numId="11">
    <w:abstractNumId w:val="39"/>
  </w:num>
  <w:num w:numId="12">
    <w:abstractNumId w:val="10"/>
  </w:num>
  <w:num w:numId="13">
    <w:abstractNumId w:val="28"/>
  </w:num>
  <w:num w:numId="14">
    <w:abstractNumId w:val="18"/>
  </w:num>
  <w:num w:numId="15">
    <w:abstractNumId w:val="4"/>
  </w:num>
  <w:num w:numId="16">
    <w:abstractNumId w:val="22"/>
  </w:num>
  <w:num w:numId="17">
    <w:abstractNumId w:val="37"/>
  </w:num>
  <w:num w:numId="18">
    <w:abstractNumId w:val="21"/>
  </w:num>
  <w:num w:numId="19">
    <w:abstractNumId w:val="19"/>
  </w:num>
  <w:num w:numId="20">
    <w:abstractNumId w:val="1"/>
  </w:num>
  <w:num w:numId="21">
    <w:abstractNumId w:val="15"/>
  </w:num>
  <w:num w:numId="22">
    <w:abstractNumId w:val="33"/>
  </w:num>
  <w:num w:numId="23">
    <w:abstractNumId w:val="30"/>
  </w:num>
  <w:num w:numId="24">
    <w:abstractNumId w:val="24"/>
  </w:num>
  <w:num w:numId="25">
    <w:abstractNumId w:val="33"/>
  </w:num>
  <w:num w:numId="26">
    <w:abstractNumId w:val="16"/>
  </w:num>
  <w:num w:numId="27">
    <w:abstractNumId w:val="17"/>
  </w:num>
  <w:num w:numId="28">
    <w:abstractNumId w:val="20"/>
  </w:num>
  <w:num w:numId="29">
    <w:abstractNumId w:val="33"/>
  </w:num>
  <w:num w:numId="30">
    <w:abstractNumId w:val="33"/>
  </w:num>
  <w:num w:numId="31">
    <w:abstractNumId w:val="2"/>
  </w:num>
  <w:num w:numId="32">
    <w:abstractNumId w:val="11"/>
  </w:num>
  <w:num w:numId="33">
    <w:abstractNumId w:val="38"/>
  </w:num>
  <w:num w:numId="34">
    <w:abstractNumId w:val="14"/>
  </w:num>
  <w:num w:numId="35">
    <w:abstractNumId w:val="0"/>
  </w:num>
  <w:num w:numId="36">
    <w:abstractNumId w:val="8"/>
  </w:num>
  <w:num w:numId="37">
    <w:abstractNumId w:val="36"/>
  </w:num>
  <w:num w:numId="38">
    <w:abstractNumId w:val="27"/>
  </w:num>
  <w:num w:numId="39">
    <w:abstractNumId w:val="35"/>
  </w:num>
  <w:num w:numId="40">
    <w:abstractNumId w:val="12"/>
  </w:num>
  <w:num w:numId="41">
    <w:abstractNumId w:val="3"/>
  </w:num>
  <w:num w:numId="42">
    <w:abstractNumId w:val="26"/>
  </w:num>
  <w:num w:numId="43">
    <w:abstractNumId w:val="9"/>
  </w:num>
  <w:num w:numId="44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1911"/>
    <w:rsid w:val="000021B6"/>
    <w:rsid w:val="00003E4D"/>
    <w:rsid w:val="00004323"/>
    <w:rsid w:val="00005902"/>
    <w:rsid w:val="00011964"/>
    <w:rsid w:val="00013FB2"/>
    <w:rsid w:val="000177F1"/>
    <w:rsid w:val="00026A1B"/>
    <w:rsid w:val="000302EB"/>
    <w:rsid w:val="0003192E"/>
    <w:rsid w:val="00033D02"/>
    <w:rsid w:val="000347AC"/>
    <w:rsid w:val="000423E5"/>
    <w:rsid w:val="00045FD0"/>
    <w:rsid w:val="00047042"/>
    <w:rsid w:val="00047589"/>
    <w:rsid w:val="00055252"/>
    <w:rsid w:val="0005593E"/>
    <w:rsid w:val="0005765E"/>
    <w:rsid w:val="00057729"/>
    <w:rsid w:val="00061386"/>
    <w:rsid w:val="0006392D"/>
    <w:rsid w:val="00064CA0"/>
    <w:rsid w:val="000656AA"/>
    <w:rsid w:val="0006628B"/>
    <w:rsid w:val="00067B02"/>
    <w:rsid w:val="00070524"/>
    <w:rsid w:val="000714A0"/>
    <w:rsid w:val="00073505"/>
    <w:rsid w:val="00074259"/>
    <w:rsid w:val="00081DB3"/>
    <w:rsid w:val="0008296C"/>
    <w:rsid w:val="00083BD3"/>
    <w:rsid w:val="000871EA"/>
    <w:rsid w:val="00091BF2"/>
    <w:rsid w:val="00092227"/>
    <w:rsid w:val="0009500D"/>
    <w:rsid w:val="00097EC6"/>
    <w:rsid w:val="000A1867"/>
    <w:rsid w:val="000A2E09"/>
    <w:rsid w:val="000A70D5"/>
    <w:rsid w:val="000B52D0"/>
    <w:rsid w:val="000B53CB"/>
    <w:rsid w:val="000B5B46"/>
    <w:rsid w:val="000B72F2"/>
    <w:rsid w:val="000C71F2"/>
    <w:rsid w:val="000D0E6A"/>
    <w:rsid w:val="000D1F11"/>
    <w:rsid w:val="000D50F3"/>
    <w:rsid w:val="000E0ACB"/>
    <w:rsid w:val="000E0F88"/>
    <w:rsid w:val="000E12BB"/>
    <w:rsid w:val="000E13EF"/>
    <w:rsid w:val="000E15A2"/>
    <w:rsid w:val="000E3A35"/>
    <w:rsid w:val="000E6097"/>
    <w:rsid w:val="000E68AE"/>
    <w:rsid w:val="000E6A00"/>
    <w:rsid w:val="000E7FE7"/>
    <w:rsid w:val="000F50CD"/>
    <w:rsid w:val="000F620A"/>
    <w:rsid w:val="00100151"/>
    <w:rsid w:val="00107BF1"/>
    <w:rsid w:val="00107D6A"/>
    <w:rsid w:val="0011070B"/>
    <w:rsid w:val="00111E01"/>
    <w:rsid w:val="00111E49"/>
    <w:rsid w:val="00112A34"/>
    <w:rsid w:val="001136F5"/>
    <w:rsid w:val="00114425"/>
    <w:rsid w:val="00115D98"/>
    <w:rsid w:val="001231B5"/>
    <w:rsid w:val="00126521"/>
    <w:rsid w:val="001303AA"/>
    <w:rsid w:val="00130FE0"/>
    <w:rsid w:val="00135D7A"/>
    <w:rsid w:val="0014354D"/>
    <w:rsid w:val="00144FCC"/>
    <w:rsid w:val="0014520C"/>
    <w:rsid w:val="00146005"/>
    <w:rsid w:val="00147714"/>
    <w:rsid w:val="00147986"/>
    <w:rsid w:val="00152715"/>
    <w:rsid w:val="00152F19"/>
    <w:rsid w:val="001531E7"/>
    <w:rsid w:val="00153FC2"/>
    <w:rsid w:val="001552A0"/>
    <w:rsid w:val="00160137"/>
    <w:rsid w:val="00161CD7"/>
    <w:rsid w:val="001633D8"/>
    <w:rsid w:val="00163826"/>
    <w:rsid w:val="00163B40"/>
    <w:rsid w:val="00163C12"/>
    <w:rsid w:val="001649C7"/>
    <w:rsid w:val="00164D3E"/>
    <w:rsid w:val="001705D9"/>
    <w:rsid w:val="00172DFB"/>
    <w:rsid w:val="0018098D"/>
    <w:rsid w:val="0018145C"/>
    <w:rsid w:val="001833CB"/>
    <w:rsid w:val="00184C17"/>
    <w:rsid w:val="00184D89"/>
    <w:rsid w:val="00186444"/>
    <w:rsid w:val="001917FD"/>
    <w:rsid w:val="00192119"/>
    <w:rsid w:val="00193BBD"/>
    <w:rsid w:val="00194C31"/>
    <w:rsid w:val="00196EDA"/>
    <w:rsid w:val="0019754D"/>
    <w:rsid w:val="00197845"/>
    <w:rsid w:val="001A23B8"/>
    <w:rsid w:val="001A3141"/>
    <w:rsid w:val="001A44BE"/>
    <w:rsid w:val="001A4CAA"/>
    <w:rsid w:val="001A5ED2"/>
    <w:rsid w:val="001B3BCA"/>
    <w:rsid w:val="001B48E2"/>
    <w:rsid w:val="001C0850"/>
    <w:rsid w:val="001C34CE"/>
    <w:rsid w:val="001C379B"/>
    <w:rsid w:val="001D27BB"/>
    <w:rsid w:val="001D3F02"/>
    <w:rsid w:val="001D5DAC"/>
    <w:rsid w:val="001D6F93"/>
    <w:rsid w:val="001E071D"/>
    <w:rsid w:val="001E167D"/>
    <w:rsid w:val="001E168B"/>
    <w:rsid w:val="001E2B06"/>
    <w:rsid w:val="001E3399"/>
    <w:rsid w:val="001E67D0"/>
    <w:rsid w:val="001F267B"/>
    <w:rsid w:val="001F3866"/>
    <w:rsid w:val="001F5FF1"/>
    <w:rsid w:val="001F6AD1"/>
    <w:rsid w:val="001F7DDC"/>
    <w:rsid w:val="00200AC6"/>
    <w:rsid w:val="00205D4C"/>
    <w:rsid w:val="00210076"/>
    <w:rsid w:val="002132A7"/>
    <w:rsid w:val="00214DAF"/>
    <w:rsid w:val="00215592"/>
    <w:rsid w:val="00215DCE"/>
    <w:rsid w:val="002167FB"/>
    <w:rsid w:val="00216B9C"/>
    <w:rsid w:val="00217345"/>
    <w:rsid w:val="00220ECD"/>
    <w:rsid w:val="00221BAE"/>
    <w:rsid w:val="00221D02"/>
    <w:rsid w:val="0022486C"/>
    <w:rsid w:val="00230027"/>
    <w:rsid w:val="00232A4D"/>
    <w:rsid w:val="00233257"/>
    <w:rsid w:val="002334F1"/>
    <w:rsid w:val="00233869"/>
    <w:rsid w:val="002374CD"/>
    <w:rsid w:val="002448B8"/>
    <w:rsid w:val="00246F96"/>
    <w:rsid w:val="00250ADE"/>
    <w:rsid w:val="002518D6"/>
    <w:rsid w:val="00253AB3"/>
    <w:rsid w:val="00254D4F"/>
    <w:rsid w:val="0025683E"/>
    <w:rsid w:val="00256B18"/>
    <w:rsid w:val="002601F7"/>
    <w:rsid w:val="0026028B"/>
    <w:rsid w:val="002618F4"/>
    <w:rsid w:val="0026438B"/>
    <w:rsid w:val="0026616E"/>
    <w:rsid w:val="0027069A"/>
    <w:rsid w:val="00270F64"/>
    <w:rsid w:val="002761C5"/>
    <w:rsid w:val="00280759"/>
    <w:rsid w:val="00281D2B"/>
    <w:rsid w:val="00281F09"/>
    <w:rsid w:val="002823E1"/>
    <w:rsid w:val="00282968"/>
    <w:rsid w:val="002839E8"/>
    <w:rsid w:val="0028456A"/>
    <w:rsid w:val="0028472F"/>
    <w:rsid w:val="002903B2"/>
    <w:rsid w:val="00290755"/>
    <w:rsid w:val="002909E0"/>
    <w:rsid w:val="00291FC5"/>
    <w:rsid w:val="002A2EB4"/>
    <w:rsid w:val="002A3110"/>
    <w:rsid w:val="002A312F"/>
    <w:rsid w:val="002A337E"/>
    <w:rsid w:val="002A3CC5"/>
    <w:rsid w:val="002A6F7D"/>
    <w:rsid w:val="002B0010"/>
    <w:rsid w:val="002B3B23"/>
    <w:rsid w:val="002B6062"/>
    <w:rsid w:val="002C32B2"/>
    <w:rsid w:val="002D3C61"/>
    <w:rsid w:val="002D5083"/>
    <w:rsid w:val="002E1520"/>
    <w:rsid w:val="002E1DDA"/>
    <w:rsid w:val="002E3DEB"/>
    <w:rsid w:val="002E3E16"/>
    <w:rsid w:val="002E3F55"/>
    <w:rsid w:val="002E47D3"/>
    <w:rsid w:val="002E574A"/>
    <w:rsid w:val="002E6A33"/>
    <w:rsid w:val="002E7E66"/>
    <w:rsid w:val="002F5CCE"/>
    <w:rsid w:val="00300249"/>
    <w:rsid w:val="00302F76"/>
    <w:rsid w:val="00303390"/>
    <w:rsid w:val="00304B36"/>
    <w:rsid w:val="00304E6E"/>
    <w:rsid w:val="00311A1B"/>
    <w:rsid w:val="00312A65"/>
    <w:rsid w:val="00312F2A"/>
    <w:rsid w:val="0031416B"/>
    <w:rsid w:val="003154A2"/>
    <w:rsid w:val="00316B36"/>
    <w:rsid w:val="00316C10"/>
    <w:rsid w:val="00320A99"/>
    <w:rsid w:val="003222E8"/>
    <w:rsid w:val="00322E30"/>
    <w:rsid w:val="00323429"/>
    <w:rsid w:val="00323A93"/>
    <w:rsid w:val="00324065"/>
    <w:rsid w:val="00324D2F"/>
    <w:rsid w:val="00325793"/>
    <w:rsid w:val="00326B58"/>
    <w:rsid w:val="00327C75"/>
    <w:rsid w:val="0033216F"/>
    <w:rsid w:val="0033227E"/>
    <w:rsid w:val="00334F06"/>
    <w:rsid w:val="003357E7"/>
    <w:rsid w:val="00340808"/>
    <w:rsid w:val="0034123A"/>
    <w:rsid w:val="0034217C"/>
    <w:rsid w:val="0034240E"/>
    <w:rsid w:val="003429EC"/>
    <w:rsid w:val="003430F3"/>
    <w:rsid w:val="00343B13"/>
    <w:rsid w:val="00343E61"/>
    <w:rsid w:val="0034632A"/>
    <w:rsid w:val="00353F93"/>
    <w:rsid w:val="0036015C"/>
    <w:rsid w:val="00362063"/>
    <w:rsid w:val="0036306D"/>
    <w:rsid w:val="00365268"/>
    <w:rsid w:val="00370AB9"/>
    <w:rsid w:val="00370E97"/>
    <w:rsid w:val="00373656"/>
    <w:rsid w:val="00374C77"/>
    <w:rsid w:val="00375714"/>
    <w:rsid w:val="003763E4"/>
    <w:rsid w:val="00385521"/>
    <w:rsid w:val="00387649"/>
    <w:rsid w:val="0039002E"/>
    <w:rsid w:val="00390450"/>
    <w:rsid w:val="0039212B"/>
    <w:rsid w:val="003968F2"/>
    <w:rsid w:val="00396A2C"/>
    <w:rsid w:val="003A3856"/>
    <w:rsid w:val="003A6EED"/>
    <w:rsid w:val="003B0CF2"/>
    <w:rsid w:val="003B5582"/>
    <w:rsid w:val="003B6D32"/>
    <w:rsid w:val="003C0364"/>
    <w:rsid w:val="003C2066"/>
    <w:rsid w:val="003C2A45"/>
    <w:rsid w:val="003C3041"/>
    <w:rsid w:val="003C3C08"/>
    <w:rsid w:val="003C71C2"/>
    <w:rsid w:val="003D073B"/>
    <w:rsid w:val="003D0742"/>
    <w:rsid w:val="003D13C5"/>
    <w:rsid w:val="003D2DA6"/>
    <w:rsid w:val="003D31C5"/>
    <w:rsid w:val="003D3ABD"/>
    <w:rsid w:val="003D5325"/>
    <w:rsid w:val="003D6249"/>
    <w:rsid w:val="003E1641"/>
    <w:rsid w:val="003E3B20"/>
    <w:rsid w:val="003F3EA0"/>
    <w:rsid w:val="00400959"/>
    <w:rsid w:val="00402644"/>
    <w:rsid w:val="004038AD"/>
    <w:rsid w:val="00405922"/>
    <w:rsid w:val="00405AC8"/>
    <w:rsid w:val="0041128F"/>
    <w:rsid w:val="004209CC"/>
    <w:rsid w:val="004243DE"/>
    <w:rsid w:val="00425283"/>
    <w:rsid w:val="00425936"/>
    <w:rsid w:val="00425E17"/>
    <w:rsid w:val="004275FC"/>
    <w:rsid w:val="00432BCE"/>
    <w:rsid w:val="00433183"/>
    <w:rsid w:val="00433285"/>
    <w:rsid w:val="00434830"/>
    <w:rsid w:val="00434BA6"/>
    <w:rsid w:val="00436340"/>
    <w:rsid w:val="004370D6"/>
    <w:rsid w:val="00443A1B"/>
    <w:rsid w:val="00445009"/>
    <w:rsid w:val="00445B96"/>
    <w:rsid w:val="0045088B"/>
    <w:rsid w:val="00450BFE"/>
    <w:rsid w:val="0045497B"/>
    <w:rsid w:val="00455148"/>
    <w:rsid w:val="00455180"/>
    <w:rsid w:val="004616F8"/>
    <w:rsid w:val="00462B20"/>
    <w:rsid w:val="004634A6"/>
    <w:rsid w:val="004670D6"/>
    <w:rsid w:val="00471FF7"/>
    <w:rsid w:val="00483597"/>
    <w:rsid w:val="004835B0"/>
    <w:rsid w:val="00487C61"/>
    <w:rsid w:val="00487F9F"/>
    <w:rsid w:val="004914F2"/>
    <w:rsid w:val="00492D8A"/>
    <w:rsid w:val="00497ADA"/>
    <w:rsid w:val="004A0EA4"/>
    <w:rsid w:val="004A1146"/>
    <w:rsid w:val="004A28CF"/>
    <w:rsid w:val="004A5059"/>
    <w:rsid w:val="004A525C"/>
    <w:rsid w:val="004A5E84"/>
    <w:rsid w:val="004A7728"/>
    <w:rsid w:val="004B001E"/>
    <w:rsid w:val="004B385C"/>
    <w:rsid w:val="004B60EE"/>
    <w:rsid w:val="004B66CA"/>
    <w:rsid w:val="004C3BB9"/>
    <w:rsid w:val="004C3D38"/>
    <w:rsid w:val="004C531A"/>
    <w:rsid w:val="004C5B89"/>
    <w:rsid w:val="004D2032"/>
    <w:rsid w:val="004D4087"/>
    <w:rsid w:val="004D4AC8"/>
    <w:rsid w:val="004D55F1"/>
    <w:rsid w:val="004D565C"/>
    <w:rsid w:val="004D6458"/>
    <w:rsid w:val="004D7007"/>
    <w:rsid w:val="004D7046"/>
    <w:rsid w:val="004E38B8"/>
    <w:rsid w:val="004E4CA3"/>
    <w:rsid w:val="004E4D7C"/>
    <w:rsid w:val="004E7A30"/>
    <w:rsid w:val="004F4BAD"/>
    <w:rsid w:val="00500124"/>
    <w:rsid w:val="0050106F"/>
    <w:rsid w:val="0050303F"/>
    <w:rsid w:val="005030B9"/>
    <w:rsid w:val="00504C39"/>
    <w:rsid w:val="00505C20"/>
    <w:rsid w:val="00507111"/>
    <w:rsid w:val="00510A34"/>
    <w:rsid w:val="0051209D"/>
    <w:rsid w:val="00513A3E"/>
    <w:rsid w:val="00513BAC"/>
    <w:rsid w:val="00513E9A"/>
    <w:rsid w:val="005245A7"/>
    <w:rsid w:val="005254AC"/>
    <w:rsid w:val="0052579D"/>
    <w:rsid w:val="00527841"/>
    <w:rsid w:val="00531216"/>
    <w:rsid w:val="005359FA"/>
    <w:rsid w:val="00536491"/>
    <w:rsid w:val="00536FA3"/>
    <w:rsid w:val="005371EB"/>
    <w:rsid w:val="00540392"/>
    <w:rsid w:val="00541A39"/>
    <w:rsid w:val="00542DD4"/>
    <w:rsid w:val="00542EED"/>
    <w:rsid w:val="00543560"/>
    <w:rsid w:val="00544021"/>
    <w:rsid w:val="0054476D"/>
    <w:rsid w:val="00545878"/>
    <w:rsid w:val="00554004"/>
    <w:rsid w:val="00556C2C"/>
    <w:rsid w:val="00562459"/>
    <w:rsid w:val="00562483"/>
    <w:rsid w:val="00562A8A"/>
    <w:rsid w:val="00564676"/>
    <w:rsid w:val="005675FD"/>
    <w:rsid w:val="005707A0"/>
    <w:rsid w:val="005727FD"/>
    <w:rsid w:val="00573408"/>
    <w:rsid w:val="00573BC3"/>
    <w:rsid w:val="00573E5D"/>
    <w:rsid w:val="00574F14"/>
    <w:rsid w:val="00575485"/>
    <w:rsid w:val="00575E78"/>
    <w:rsid w:val="0057644B"/>
    <w:rsid w:val="00577E86"/>
    <w:rsid w:val="00577EB1"/>
    <w:rsid w:val="0058227F"/>
    <w:rsid w:val="00584927"/>
    <w:rsid w:val="00585EA8"/>
    <w:rsid w:val="00593424"/>
    <w:rsid w:val="005934B8"/>
    <w:rsid w:val="00594A5B"/>
    <w:rsid w:val="00595518"/>
    <w:rsid w:val="005957B9"/>
    <w:rsid w:val="005961D4"/>
    <w:rsid w:val="005964BB"/>
    <w:rsid w:val="005A056A"/>
    <w:rsid w:val="005A1960"/>
    <w:rsid w:val="005A3296"/>
    <w:rsid w:val="005A6A70"/>
    <w:rsid w:val="005A6D75"/>
    <w:rsid w:val="005B0987"/>
    <w:rsid w:val="005B1C5D"/>
    <w:rsid w:val="005B3455"/>
    <w:rsid w:val="005B4159"/>
    <w:rsid w:val="005B4649"/>
    <w:rsid w:val="005B608B"/>
    <w:rsid w:val="005B6523"/>
    <w:rsid w:val="005B71B7"/>
    <w:rsid w:val="005C0E8D"/>
    <w:rsid w:val="005C1A05"/>
    <w:rsid w:val="005C33A5"/>
    <w:rsid w:val="005C395E"/>
    <w:rsid w:val="005C42FC"/>
    <w:rsid w:val="005C4333"/>
    <w:rsid w:val="005C563A"/>
    <w:rsid w:val="005C7ED1"/>
    <w:rsid w:val="005D14B9"/>
    <w:rsid w:val="005D2A51"/>
    <w:rsid w:val="005D4FF0"/>
    <w:rsid w:val="005E08AF"/>
    <w:rsid w:val="005E115F"/>
    <w:rsid w:val="005E2384"/>
    <w:rsid w:val="005E5122"/>
    <w:rsid w:val="005F1F5D"/>
    <w:rsid w:val="005F2361"/>
    <w:rsid w:val="005F3336"/>
    <w:rsid w:val="005F35C7"/>
    <w:rsid w:val="005F4EF5"/>
    <w:rsid w:val="0060039F"/>
    <w:rsid w:val="00600DB0"/>
    <w:rsid w:val="00605526"/>
    <w:rsid w:val="006069FC"/>
    <w:rsid w:val="00607F39"/>
    <w:rsid w:val="00610483"/>
    <w:rsid w:val="006110D1"/>
    <w:rsid w:val="00613074"/>
    <w:rsid w:val="00614024"/>
    <w:rsid w:val="00615537"/>
    <w:rsid w:val="0062078E"/>
    <w:rsid w:val="00626A89"/>
    <w:rsid w:val="00626AB9"/>
    <w:rsid w:val="006304DB"/>
    <w:rsid w:val="00630864"/>
    <w:rsid w:val="00630EE0"/>
    <w:rsid w:val="006323D2"/>
    <w:rsid w:val="00632BEA"/>
    <w:rsid w:val="00633001"/>
    <w:rsid w:val="00634522"/>
    <w:rsid w:val="00635603"/>
    <w:rsid w:val="00636D21"/>
    <w:rsid w:val="006372B5"/>
    <w:rsid w:val="0064151C"/>
    <w:rsid w:val="006457EB"/>
    <w:rsid w:val="0064677E"/>
    <w:rsid w:val="006508F7"/>
    <w:rsid w:val="00654F00"/>
    <w:rsid w:val="00661408"/>
    <w:rsid w:val="00663541"/>
    <w:rsid w:val="00677401"/>
    <w:rsid w:val="00682A5E"/>
    <w:rsid w:val="00682A75"/>
    <w:rsid w:val="00684D79"/>
    <w:rsid w:val="0068655B"/>
    <w:rsid w:val="00687AC8"/>
    <w:rsid w:val="00690725"/>
    <w:rsid w:val="00690C22"/>
    <w:rsid w:val="00696986"/>
    <w:rsid w:val="0069763C"/>
    <w:rsid w:val="006A4733"/>
    <w:rsid w:val="006A52D4"/>
    <w:rsid w:val="006A5C61"/>
    <w:rsid w:val="006A5C88"/>
    <w:rsid w:val="006A7ED2"/>
    <w:rsid w:val="006B0566"/>
    <w:rsid w:val="006B4196"/>
    <w:rsid w:val="006B4C79"/>
    <w:rsid w:val="006B7C28"/>
    <w:rsid w:val="006C3551"/>
    <w:rsid w:val="006C3792"/>
    <w:rsid w:val="006C398E"/>
    <w:rsid w:val="006C3D9F"/>
    <w:rsid w:val="006C5F82"/>
    <w:rsid w:val="006C5F97"/>
    <w:rsid w:val="006D085D"/>
    <w:rsid w:val="006D25BE"/>
    <w:rsid w:val="006E0A93"/>
    <w:rsid w:val="006E1AD1"/>
    <w:rsid w:val="006E25E8"/>
    <w:rsid w:val="006E485C"/>
    <w:rsid w:val="006E716C"/>
    <w:rsid w:val="006F0B85"/>
    <w:rsid w:val="006F241E"/>
    <w:rsid w:val="006F4FC9"/>
    <w:rsid w:val="006F7655"/>
    <w:rsid w:val="00700597"/>
    <w:rsid w:val="00700639"/>
    <w:rsid w:val="007015EF"/>
    <w:rsid w:val="00702504"/>
    <w:rsid w:val="00703837"/>
    <w:rsid w:val="0070527F"/>
    <w:rsid w:val="00706CB9"/>
    <w:rsid w:val="00707E32"/>
    <w:rsid w:val="00715F85"/>
    <w:rsid w:val="00716D3C"/>
    <w:rsid w:val="0071783E"/>
    <w:rsid w:val="00723ADA"/>
    <w:rsid w:val="0073188E"/>
    <w:rsid w:val="00734063"/>
    <w:rsid w:val="0073563B"/>
    <w:rsid w:val="007367BF"/>
    <w:rsid w:val="0074011E"/>
    <w:rsid w:val="0074077F"/>
    <w:rsid w:val="007451A4"/>
    <w:rsid w:val="00751860"/>
    <w:rsid w:val="00752AE0"/>
    <w:rsid w:val="00753878"/>
    <w:rsid w:val="00760FE5"/>
    <w:rsid w:val="00762F4C"/>
    <w:rsid w:val="00764BF4"/>
    <w:rsid w:val="00766972"/>
    <w:rsid w:val="00773A1C"/>
    <w:rsid w:val="00774265"/>
    <w:rsid w:val="00777FFE"/>
    <w:rsid w:val="0078167A"/>
    <w:rsid w:val="00785032"/>
    <w:rsid w:val="007906FE"/>
    <w:rsid w:val="00790ABA"/>
    <w:rsid w:val="00790AD7"/>
    <w:rsid w:val="00792A9C"/>
    <w:rsid w:val="00793C46"/>
    <w:rsid w:val="00795FAB"/>
    <w:rsid w:val="007960E1"/>
    <w:rsid w:val="007A0E04"/>
    <w:rsid w:val="007A5015"/>
    <w:rsid w:val="007B041A"/>
    <w:rsid w:val="007B0DC1"/>
    <w:rsid w:val="007B1A22"/>
    <w:rsid w:val="007B4A51"/>
    <w:rsid w:val="007C13B7"/>
    <w:rsid w:val="007C1AD2"/>
    <w:rsid w:val="007C4417"/>
    <w:rsid w:val="007C518D"/>
    <w:rsid w:val="007C6069"/>
    <w:rsid w:val="007D0BFB"/>
    <w:rsid w:val="007D0C7F"/>
    <w:rsid w:val="007E0CD8"/>
    <w:rsid w:val="007E2905"/>
    <w:rsid w:val="007E79AD"/>
    <w:rsid w:val="007F28F5"/>
    <w:rsid w:val="007F6F20"/>
    <w:rsid w:val="007F7C32"/>
    <w:rsid w:val="00800645"/>
    <w:rsid w:val="00801704"/>
    <w:rsid w:val="00804EAD"/>
    <w:rsid w:val="00804F3C"/>
    <w:rsid w:val="00806765"/>
    <w:rsid w:val="00807284"/>
    <w:rsid w:val="008073E0"/>
    <w:rsid w:val="0081016C"/>
    <w:rsid w:val="00812646"/>
    <w:rsid w:val="00813072"/>
    <w:rsid w:val="0081549F"/>
    <w:rsid w:val="00821813"/>
    <w:rsid w:val="00822957"/>
    <w:rsid w:val="00825318"/>
    <w:rsid w:val="00825662"/>
    <w:rsid w:val="008257D9"/>
    <w:rsid w:val="00826D40"/>
    <w:rsid w:val="00831299"/>
    <w:rsid w:val="008360D8"/>
    <w:rsid w:val="00836D4B"/>
    <w:rsid w:val="008424DC"/>
    <w:rsid w:val="00842781"/>
    <w:rsid w:val="00846AA9"/>
    <w:rsid w:val="00846EA1"/>
    <w:rsid w:val="00847F93"/>
    <w:rsid w:val="008514C7"/>
    <w:rsid w:val="00853E46"/>
    <w:rsid w:val="0085432E"/>
    <w:rsid w:val="00855DC5"/>
    <w:rsid w:val="00856220"/>
    <w:rsid w:val="00856624"/>
    <w:rsid w:val="00860311"/>
    <w:rsid w:val="00862A2E"/>
    <w:rsid w:val="0086312A"/>
    <w:rsid w:val="008657C4"/>
    <w:rsid w:val="0086637D"/>
    <w:rsid w:val="00867938"/>
    <w:rsid w:val="008703F6"/>
    <w:rsid w:val="00870826"/>
    <w:rsid w:val="00880520"/>
    <w:rsid w:val="008808A0"/>
    <w:rsid w:val="00880A04"/>
    <w:rsid w:val="0088165C"/>
    <w:rsid w:val="0088368B"/>
    <w:rsid w:val="00883E3C"/>
    <w:rsid w:val="00887611"/>
    <w:rsid w:val="00890CF7"/>
    <w:rsid w:val="0089113F"/>
    <w:rsid w:val="00893CBB"/>
    <w:rsid w:val="008979D3"/>
    <w:rsid w:val="008A00CE"/>
    <w:rsid w:val="008A363E"/>
    <w:rsid w:val="008A3DB6"/>
    <w:rsid w:val="008B110A"/>
    <w:rsid w:val="008B1650"/>
    <w:rsid w:val="008B1E15"/>
    <w:rsid w:val="008B4C1D"/>
    <w:rsid w:val="008B7F1E"/>
    <w:rsid w:val="008C0AE9"/>
    <w:rsid w:val="008C26F4"/>
    <w:rsid w:val="008C480F"/>
    <w:rsid w:val="008C5190"/>
    <w:rsid w:val="008C7D0F"/>
    <w:rsid w:val="008D05F7"/>
    <w:rsid w:val="008D3AC7"/>
    <w:rsid w:val="008D5EAB"/>
    <w:rsid w:val="008D6137"/>
    <w:rsid w:val="008E0A3B"/>
    <w:rsid w:val="008E39A6"/>
    <w:rsid w:val="008E506B"/>
    <w:rsid w:val="008E6B08"/>
    <w:rsid w:val="008F1892"/>
    <w:rsid w:val="008F4DB4"/>
    <w:rsid w:val="008F54DB"/>
    <w:rsid w:val="00901F30"/>
    <w:rsid w:val="009071AF"/>
    <w:rsid w:val="00912240"/>
    <w:rsid w:val="00912C59"/>
    <w:rsid w:val="00916384"/>
    <w:rsid w:val="00916E33"/>
    <w:rsid w:val="0092148E"/>
    <w:rsid w:val="00921A6D"/>
    <w:rsid w:val="009220BF"/>
    <w:rsid w:val="00922C20"/>
    <w:rsid w:val="009256C0"/>
    <w:rsid w:val="009271C0"/>
    <w:rsid w:val="00927212"/>
    <w:rsid w:val="00931AAD"/>
    <w:rsid w:val="009358C5"/>
    <w:rsid w:val="00937068"/>
    <w:rsid w:val="00937CF9"/>
    <w:rsid w:val="00940569"/>
    <w:rsid w:val="00941144"/>
    <w:rsid w:val="009420FF"/>
    <w:rsid w:val="00947723"/>
    <w:rsid w:val="00950605"/>
    <w:rsid w:val="0095484B"/>
    <w:rsid w:val="009563C2"/>
    <w:rsid w:val="00956991"/>
    <w:rsid w:val="00960EE8"/>
    <w:rsid w:val="00964120"/>
    <w:rsid w:val="00964DDD"/>
    <w:rsid w:val="00966AC4"/>
    <w:rsid w:val="00967066"/>
    <w:rsid w:val="0096746E"/>
    <w:rsid w:val="00967835"/>
    <w:rsid w:val="0097133F"/>
    <w:rsid w:val="00972305"/>
    <w:rsid w:val="00972487"/>
    <w:rsid w:val="00973AF2"/>
    <w:rsid w:val="009770C6"/>
    <w:rsid w:val="0098298D"/>
    <w:rsid w:val="00982BCD"/>
    <w:rsid w:val="00982DE2"/>
    <w:rsid w:val="0098551F"/>
    <w:rsid w:val="0098664D"/>
    <w:rsid w:val="0098798F"/>
    <w:rsid w:val="009916EA"/>
    <w:rsid w:val="00991EFE"/>
    <w:rsid w:val="00994CB6"/>
    <w:rsid w:val="009A234C"/>
    <w:rsid w:val="009A3005"/>
    <w:rsid w:val="009A50ED"/>
    <w:rsid w:val="009A6029"/>
    <w:rsid w:val="009A7F02"/>
    <w:rsid w:val="009B16A0"/>
    <w:rsid w:val="009B4693"/>
    <w:rsid w:val="009B70F2"/>
    <w:rsid w:val="009B7C28"/>
    <w:rsid w:val="009C2E23"/>
    <w:rsid w:val="009C565E"/>
    <w:rsid w:val="009C58F5"/>
    <w:rsid w:val="009C5C88"/>
    <w:rsid w:val="009C5D04"/>
    <w:rsid w:val="009D206F"/>
    <w:rsid w:val="009D3615"/>
    <w:rsid w:val="009D5F08"/>
    <w:rsid w:val="009D69CF"/>
    <w:rsid w:val="009E0BD4"/>
    <w:rsid w:val="009E2275"/>
    <w:rsid w:val="009E2971"/>
    <w:rsid w:val="009E37DF"/>
    <w:rsid w:val="009E4CA7"/>
    <w:rsid w:val="009F02E6"/>
    <w:rsid w:val="009F381E"/>
    <w:rsid w:val="009F3E00"/>
    <w:rsid w:val="009F402E"/>
    <w:rsid w:val="009F4550"/>
    <w:rsid w:val="009F7F45"/>
    <w:rsid w:val="00A027A6"/>
    <w:rsid w:val="00A02EB8"/>
    <w:rsid w:val="00A03926"/>
    <w:rsid w:val="00A101F7"/>
    <w:rsid w:val="00A108B5"/>
    <w:rsid w:val="00A35466"/>
    <w:rsid w:val="00A457E9"/>
    <w:rsid w:val="00A53EF1"/>
    <w:rsid w:val="00A54754"/>
    <w:rsid w:val="00A568F9"/>
    <w:rsid w:val="00A61B90"/>
    <w:rsid w:val="00A61EFF"/>
    <w:rsid w:val="00A65969"/>
    <w:rsid w:val="00A65C57"/>
    <w:rsid w:val="00A66901"/>
    <w:rsid w:val="00A713D5"/>
    <w:rsid w:val="00A74F10"/>
    <w:rsid w:val="00A7616B"/>
    <w:rsid w:val="00A77B73"/>
    <w:rsid w:val="00A77BB4"/>
    <w:rsid w:val="00A77CD2"/>
    <w:rsid w:val="00A8201A"/>
    <w:rsid w:val="00A8239D"/>
    <w:rsid w:val="00A82DF8"/>
    <w:rsid w:val="00A869CE"/>
    <w:rsid w:val="00A95FF0"/>
    <w:rsid w:val="00A96A20"/>
    <w:rsid w:val="00AA3B44"/>
    <w:rsid w:val="00AA64CD"/>
    <w:rsid w:val="00AA6AD1"/>
    <w:rsid w:val="00AA783E"/>
    <w:rsid w:val="00AB4472"/>
    <w:rsid w:val="00AB4929"/>
    <w:rsid w:val="00AB6CCF"/>
    <w:rsid w:val="00AC1E5A"/>
    <w:rsid w:val="00AC25A2"/>
    <w:rsid w:val="00AC2765"/>
    <w:rsid w:val="00AC3AEF"/>
    <w:rsid w:val="00AC4051"/>
    <w:rsid w:val="00AC5DA7"/>
    <w:rsid w:val="00AC6897"/>
    <w:rsid w:val="00AD3437"/>
    <w:rsid w:val="00AD37DD"/>
    <w:rsid w:val="00AD53E5"/>
    <w:rsid w:val="00AE0262"/>
    <w:rsid w:val="00AE1176"/>
    <w:rsid w:val="00AE3BC3"/>
    <w:rsid w:val="00AE46FA"/>
    <w:rsid w:val="00AE6516"/>
    <w:rsid w:val="00AE6FD6"/>
    <w:rsid w:val="00AF35BC"/>
    <w:rsid w:val="00AF3C38"/>
    <w:rsid w:val="00AF4034"/>
    <w:rsid w:val="00B01776"/>
    <w:rsid w:val="00B01D79"/>
    <w:rsid w:val="00B03985"/>
    <w:rsid w:val="00B04797"/>
    <w:rsid w:val="00B1276C"/>
    <w:rsid w:val="00B153F5"/>
    <w:rsid w:val="00B167E2"/>
    <w:rsid w:val="00B170D4"/>
    <w:rsid w:val="00B205EE"/>
    <w:rsid w:val="00B231D0"/>
    <w:rsid w:val="00B2468C"/>
    <w:rsid w:val="00B3020F"/>
    <w:rsid w:val="00B3453C"/>
    <w:rsid w:val="00B34A1A"/>
    <w:rsid w:val="00B40980"/>
    <w:rsid w:val="00B42B2C"/>
    <w:rsid w:val="00B443A3"/>
    <w:rsid w:val="00B45D44"/>
    <w:rsid w:val="00B45EBC"/>
    <w:rsid w:val="00B46AF0"/>
    <w:rsid w:val="00B47AD9"/>
    <w:rsid w:val="00B51A4D"/>
    <w:rsid w:val="00B527C0"/>
    <w:rsid w:val="00B52F36"/>
    <w:rsid w:val="00B60FF1"/>
    <w:rsid w:val="00B61491"/>
    <w:rsid w:val="00B61676"/>
    <w:rsid w:val="00B61CCB"/>
    <w:rsid w:val="00B62B20"/>
    <w:rsid w:val="00B64055"/>
    <w:rsid w:val="00B6449A"/>
    <w:rsid w:val="00B65919"/>
    <w:rsid w:val="00B659A4"/>
    <w:rsid w:val="00B67167"/>
    <w:rsid w:val="00B733FF"/>
    <w:rsid w:val="00B73A10"/>
    <w:rsid w:val="00B75D61"/>
    <w:rsid w:val="00B7759E"/>
    <w:rsid w:val="00B81140"/>
    <w:rsid w:val="00B86150"/>
    <w:rsid w:val="00B86C34"/>
    <w:rsid w:val="00B92D20"/>
    <w:rsid w:val="00B92E8C"/>
    <w:rsid w:val="00B93C5E"/>
    <w:rsid w:val="00B95149"/>
    <w:rsid w:val="00B96243"/>
    <w:rsid w:val="00BA0918"/>
    <w:rsid w:val="00BA393A"/>
    <w:rsid w:val="00BA3D53"/>
    <w:rsid w:val="00BA431F"/>
    <w:rsid w:val="00BA50EE"/>
    <w:rsid w:val="00BA536C"/>
    <w:rsid w:val="00BB09BE"/>
    <w:rsid w:val="00BB13D1"/>
    <w:rsid w:val="00BB3186"/>
    <w:rsid w:val="00BB3FA3"/>
    <w:rsid w:val="00BB47C9"/>
    <w:rsid w:val="00BC1C25"/>
    <w:rsid w:val="00BC36D3"/>
    <w:rsid w:val="00BC4294"/>
    <w:rsid w:val="00BC648F"/>
    <w:rsid w:val="00BC74AB"/>
    <w:rsid w:val="00BC7CB1"/>
    <w:rsid w:val="00BC7F32"/>
    <w:rsid w:val="00BD09A8"/>
    <w:rsid w:val="00BD0B53"/>
    <w:rsid w:val="00BD0E19"/>
    <w:rsid w:val="00BD3064"/>
    <w:rsid w:val="00BD44FB"/>
    <w:rsid w:val="00BD592E"/>
    <w:rsid w:val="00BD5B2C"/>
    <w:rsid w:val="00BE0BF7"/>
    <w:rsid w:val="00BE4042"/>
    <w:rsid w:val="00BE4191"/>
    <w:rsid w:val="00BE4763"/>
    <w:rsid w:val="00BE4B55"/>
    <w:rsid w:val="00BE586D"/>
    <w:rsid w:val="00BE736C"/>
    <w:rsid w:val="00BE75CC"/>
    <w:rsid w:val="00BF0555"/>
    <w:rsid w:val="00BF39BE"/>
    <w:rsid w:val="00BF4358"/>
    <w:rsid w:val="00BF7608"/>
    <w:rsid w:val="00C000CF"/>
    <w:rsid w:val="00C0189A"/>
    <w:rsid w:val="00C019A8"/>
    <w:rsid w:val="00C04640"/>
    <w:rsid w:val="00C1246F"/>
    <w:rsid w:val="00C12B84"/>
    <w:rsid w:val="00C15150"/>
    <w:rsid w:val="00C16946"/>
    <w:rsid w:val="00C1789A"/>
    <w:rsid w:val="00C20B10"/>
    <w:rsid w:val="00C2481B"/>
    <w:rsid w:val="00C254C3"/>
    <w:rsid w:val="00C258CC"/>
    <w:rsid w:val="00C26D6E"/>
    <w:rsid w:val="00C272C8"/>
    <w:rsid w:val="00C320DD"/>
    <w:rsid w:val="00C32935"/>
    <w:rsid w:val="00C32F4D"/>
    <w:rsid w:val="00C3592E"/>
    <w:rsid w:val="00C35E38"/>
    <w:rsid w:val="00C417C4"/>
    <w:rsid w:val="00C41B3D"/>
    <w:rsid w:val="00C43215"/>
    <w:rsid w:val="00C44908"/>
    <w:rsid w:val="00C46648"/>
    <w:rsid w:val="00C50469"/>
    <w:rsid w:val="00C512BF"/>
    <w:rsid w:val="00C51F56"/>
    <w:rsid w:val="00C5459C"/>
    <w:rsid w:val="00C576EC"/>
    <w:rsid w:val="00C57EBC"/>
    <w:rsid w:val="00C6067E"/>
    <w:rsid w:val="00C61388"/>
    <w:rsid w:val="00C61AC6"/>
    <w:rsid w:val="00C62660"/>
    <w:rsid w:val="00C62D4D"/>
    <w:rsid w:val="00C66EEC"/>
    <w:rsid w:val="00C67212"/>
    <w:rsid w:val="00C701CD"/>
    <w:rsid w:val="00C72966"/>
    <w:rsid w:val="00C766ED"/>
    <w:rsid w:val="00C8057E"/>
    <w:rsid w:val="00C816BE"/>
    <w:rsid w:val="00C816F3"/>
    <w:rsid w:val="00C8363E"/>
    <w:rsid w:val="00C87999"/>
    <w:rsid w:val="00C9615E"/>
    <w:rsid w:val="00CA1B3F"/>
    <w:rsid w:val="00CA230C"/>
    <w:rsid w:val="00CA3D3E"/>
    <w:rsid w:val="00CA6627"/>
    <w:rsid w:val="00CB0083"/>
    <w:rsid w:val="00CB01F4"/>
    <w:rsid w:val="00CB0518"/>
    <w:rsid w:val="00CB2D1A"/>
    <w:rsid w:val="00CB2F14"/>
    <w:rsid w:val="00CB663D"/>
    <w:rsid w:val="00CC2575"/>
    <w:rsid w:val="00CC316F"/>
    <w:rsid w:val="00CC6D30"/>
    <w:rsid w:val="00CC7F2C"/>
    <w:rsid w:val="00CD172A"/>
    <w:rsid w:val="00CD1C82"/>
    <w:rsid w:val="00CD3ACB"/>
    <w:rsid w:val="00CD4187"/>
    <w:rsid w:val="00CD4245"/>
    <w:rsid w:val="00CD4ED2"/>
    <w:rsid w:val="00CD5294"/>
    <w:rsid w:val="00CD56FF"/>
    <w:rsid w:val="00CD59AB"/>
    <w:rsid w:val="00CD72B9"/>
    <w:rsid w:val="00CE147D"/>
    <w:rsid w:val="00CE1601"/>
    <w:rsid w:val="00CE66AC"/>
    <w:rsid w:val="00CE6CA9"/>
    <w:rsid w:val="00CE78A4"/>
    <w:rsid w:val="00CF172C"/>
    <w:rsid w:val="00CF231B"/>
    <w:rsid w:val="00CF3ADA"/>
    <w:rsid w:val="00CF56A7"/>
    <w:rsid w:val="00CF6856"/>
    <w:rsid w:val="00CF6BCC"/>
    <w:rsid w:val="00D0657E"/>
    <w:rsid w:val="00D074C6"/>
    <w:rsid w:val="00D100D2"/>
    <w:rsid w:val="00D104F7"/>
    <w:rsid w:val="00D1085B"/>
    <w:rsid w:val="00D122A1"/>
    <w:rsid w:val="00D16B4F"/>
    <w:rsid w:val="00D31479"/>
    <w:rsid w:val="00D31815"/>
    <w:rsid w:val="00D3371E"/>
    <w:rsid w:val="00D37CCD"/>
    <w:rsid w:val="00D41F77"/>
    <w:rsid w:val="00D42022"/>
    <w:rsid w:val="00D427AD"/>
    <w:rsid w:val="00D44B43"/>
    <w:rsid w:val="00D465EE"/>
    <w:rsid w:val="00D47751"/>
    <w:rsid w:val="00D52841"/>
    <w:rsid w:val="00D5420B"/>
    <w:rsid w:val="00D566C8"/>
    <w:rsid w:val="00D63F16"/>
    <w:rsid w:val="00D64139"/>
    <w:rsid w:val="00D641AE"/>
    <w:rsid w:val="00D67607"/>
    <w:rsid w:val="00D70D93"/>
    <w:rsid w:val="00D72524"/>
    <w:rsid w:val="00D73B4D"/>
    <w:rsid w:val="00D760F8"/>
    <w:rsid w:val="00D81810"/>
    <w:rsid w:val="00D84221"/>
    <w:rsid w:val="00D84C90"/>
    <w:rsid w:val="00D85F3B"/>
    <w:rsid w:val="00D91BC6"/>
    <w:rsid w:val="00D91F65"/>
    <w:rsid w:val="00D926D4"/>
    <w:rsid w:val="00D92D04"/>
    <w:rsid w:val="00D95CBB"/>
    <w:rsid w:val="00D97457"/>
    <w:rsid w:val="00D97917"/>
    <w:rsid w:val="00DA3E03"/>
    <w:rsid w:val="00DA3F26"/>
    <w:rsid w:val="00DA6970"/>
    <w:rsid w:val="00DB69DA"/>
    <w:rsid w:val="00DB7DDA"/>
    <w:rsid w:val="00DC335D"/>
    <w:rsid w:val="00DC4463"/>
    <w:rsid w:val="00DC61AF"/>
    <w:rsid w:val="00DC639B"/>
    <w:rsid w:val="00DC64F9"/>
    <w:rsid w:val="00DC701B"/>
    <w:rsid w:val="00DC79B1"/>
    <w:rsid w:val="00DC7F5A"/>
    <w:rsid w:val="00DD303D"/>
    <w:rsid w:val="00DD304C"/>
    <w:rsid w:val="00DD5D32"/>
    <w:rsid w:val="00DE0BA6"/>
    <w:rsid w:val="00DE100D"/>
    <w:rsid w:val="00DE33C3"/>
    <w:rsid w:val="00DE3589"/>
    <w:rsid w:val="00DE5ABF"/>
    <w:rsid w:val="00DE78EC"/>
    <w:rsid w:val="00DF660D"/>
    <w:rsid w:val="00E000EB"/>
    <w:rsid w:val="00E002D4"/>
    <w:rsid w:val="00E011D9"/>
    <w:rsid w:val="00E01551"/>
    <w:rsid w:val="00E01F00"/>
    <w:rsid w:val="00E02CD9"/>
    <w:rsid w:val="00E073AD"/>
    <w:rsid w:val="00E07F46"/>
    <w:rsid w:val="00E10B1F"/>
    <w:rsid w:val="00E13A69"/>
    <w:rsid w:val="00E14EA6"/>
    <w:rsid w:val="00E2136A"/>
    <w:rsid w:val="00E24A06"/>
    <w:rsid w:val="00E27200"/>
    <w:rsid w:val="00E27633"/>
    <w:rsid w:val="00E27BF4"/>
    <w:rsid w:val="00E27E3C"/>
    <w:rsid w:val="00E36313"/>
    <w:rsid w:val="00E37A84"/>
    <w:rsid w:val="00E37BA5"/>
    <w:rsid w:val="00E425A5"/>
    <w:rsid w:val="00E47B1E"/>
    <w:rsid w:val="00E50DD3"/>
    <w:rsid w:val="00E50E41"/>
    <w:rsid w:val="00E52C8A"/>
    <w:rsid w:val="00E572EB"/>
    <w:rsid w:val="00E6047B"/>
    <w:rsid w:val="00E614BD"/>
    <w:rsid w:val="00E620E3"/>
    <w:rsid w:val="00E635E7"/>
    <w:rsid w:val="00E6384C"/>
    <w:rsid w:val="00E64B51"/>
    <w:rsid w:val="00E65B7B"/>
    <w:rsid w:val="00E663E0"/>
    <w:rsid w:val="00E67C9A"/>
    <w:rsid w:val="00E67D8B"/>
    <w:rsid w:val="00E67F42"/>
    <w:rsid w:val="00E70AFE"/>
    <w:rsid w:val="00E70B98"/>
    <w:rsid w:val="00E70DBF"/>
    <w:rsid w:val="00E755C4"/>
    <w:rsid w:val="00E77528"/>
    <w:rsid w:val="00E77F61"/>
    <w:rsid w:val="00E77FE2"/>
    <w:rsid w:val="00E83C28"/>
    <w:rsid w:val="00E90EA0"/>
    <w:rsid w:val="00E9144C"/>
    <w:rsid w:val="00E94919"/>
    <w:rsid w:val="00E959E4"/>
    <w:rsid w:val="00EA26E1"/>
    <w:rsid w:val="00EA27F7"/>
    <w:rsid w:val="00EA2941"/>
    <w:rsid w:val="00EA3110"/>
    <w:rsid w:val="00EA3615"/>
    <w:rsid w:val="00EB0C47"/>
    <w:rsid w:val="00EB1025"/>
    <w:rsid w:val="00EB6ED4"/>
    <w:rsid w:val="00EB72C8"/>
    <w:rsid w:val="00EB79E7"/>
    <w:rsid w:val="00EC020B"/>
    <w:rsid w:val="00EC0458"/>
    <w:rsid w:val="00EC4914"/>
    <w:rsid w:val="00EC6C3E"/>
    <w:rsid w:val="00ED1602"/>
    <w:rsid w:val="00ED5788"/>
    <w:rsid w:val="00ED7B91"/>
    <w:rsid w:val="00EE3A5A"/>
    <w:rsid w:val="00EE40E2"/>
    <w:rsid w:val="00EE47E2"/>
    <w:rsid w:val="00EE5C85"/>
    <w:rsid w:val="00EF0432"/>
    <w:rsid w:val="00EF1944"/>
    <w:rsid w:val="00EF2666"/>
    <w:rsid w:val="00EF357B"/>
    <w:rsid w:val="00EF4967"/>
    <w:rsid w:val="00F00912"/>
    <w:rsid w:val="00F040BF"/>
    <w:rsid w:val="00F10AB5"/>
    <w:rsid w:val="00F12AAA"/>
    <w:rsid w:val="00F132FE"/>
    <w:rsid w:val="00F135F3"/>
    <w:rsid w:val="00F13728"/>
    <w:rsid w:val="00F13832"/>
    <w:rsid w:val="00F14248"/>
    <w:rsid w:val="00F14676"/>
    <w:rsid w:val="00F16AB2"/>
    <w:rsid w:val="00F17CE4"/>
    <w:rsid w:val="00F21F52"/>
    <w:rsid w:val="00F22772"/>
    <w:rsid w:val="00F249F4"/>
    <w:rsid w:val="00F25675"/>
    <w:rsid w:val="00F2630C"/>
    <w:rsid w:val="00F31622"/>
    <w:rsid w:val="00F336BE"/>
    <w:rsid w:val="00F3741D"/>
    <w:rsid w:val="00F41722"/>
    <w:rsid w:val="00F41855"/>
    <w:rsid w:val="00F429F2"/>
    <w:rsid w:val="00F42F99"/>
    <w:rsid w:val="00F43BC4"/>
    <w:rsid w:val="00F451F3"/>
    <w:rsid w:val="00F46731"/>
    <w:rsid w:val="00F50821"/>
    <w:rsid w:val="00F50F09"/>
    <w:rsid w:val="00F53DE8"/>
    <w:rsid w:val="00F5444C"/>
    <w:rsid w:val="00F54BA2"/>
    <w:rsid w:val="00F55EA6"/>
    <w:rsid w:val="00F575AF"/>
    <w:rsid w:val="00F61BE2"/>
    <w:rsid w:val="00F62264"/>
    <w:rsid w:val="00F65CD7"/>
    <w:rsid w:val="00F67B36"/>
    <w:rsid w:val="00F71937"/>
    <w:rsid w:val="00F76C79"/>
    <w:rsid w:val="00F808A6"/>
    <w:rsid w:val="00F818C6"/>
    <w:rsid w:val="00F835BE"/>
    <w:rsid w:val="00F8367B"/>
    <w:rsid w:val="00F91305"/>
    <w:rsid w:val="00F9308C"/>
    <w:rsid w:val="00F9493D"/>
    <w:rsid w:val="00F94B6F"/>
    <w:rsid w:val="00F97517"/>
    <w:rsid w:val="00FA1C3D"/>
    <w:rsid w:val="00FA476E"/>
    <w:rsid w:val="00FA6021"/>
    <w:rsid w:val="00FA79FB"/>
    <w:rsid w:val="00FB0941"/>
    <w:rsid w:val="00FB11C0"/>
    <w:rsid w:val="00FB135D"/>
    <w:rsid w:val="00FB30CA"/>
    <w:rsid w:val="00FB579F"/>
    <w:rsid w:val="00FB5E31"/>
    <w:rsid w:val="00FB69F2"/>
    <w:rsid w:val="00FB79AA"/>
    <w:rsid w:val="00FC498F"/>
    <w:rsid w:val="00FC69B3"/>
    <w:rsid w:val="00FC71AA"/>
    <w:rsid w:val="00FD3686"/>
    <w:rsid w:val="00FD4130"/>
    <w:rsid w:val="00FD4283"/>
    <w:rsid w:val="00FD42D4"/>
    <w:rsid w:val="00FD5E23"/>
    <w:rsid w:val="00FD6ABC"/>
    <w:rsid w:val="00FD6E12"/>
    <w:rsid w:val="00FE2192"/>
    <w:rsid w:val="00FE3F2F"/>
    <w:rsid w:val="00FE7FDE"/>
    <w:rsid w:val="00FF3E5E"/>
    <w:rsid w:val="00FF3EC0"/>
    <w:rsid w:val="00FF45DA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316B36"/>
    <w:pPr>
      <w:spacing w:line="240" w:lineRule="auto"/>
      <w:ind w:left="360" w:firstLine="207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4B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4B55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4B55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4B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4B55"/>
    <w:rPr>
      <w:rFonts w:ascii="Arial" w:hAnsi="Arial"/>
      <w:b/>
      <w:bCs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C335D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316B36"/>
    <w:pPr>
      <w:spacing w:line="240" w:lineRule="auto"/>
      <w:ind w:left="360" w:firstLine="207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4B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4B55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4B55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4B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4B55"/>
    <w:rPr>
      <w:rFonts w:ascii="Arial" w:hAnsi="Arial"/>
      <w:b/>
      <w:bCs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C335D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HJA3EZWJME7P-63-779</_dlc_DocId>
    <_dlc_DocIdUrl xmlns="677bed95-bca3-4c70-b25d-b660af2a4252">
      <Url>http://srvspspf/dtsit/ss/dgtic/_layouts/DocIdRedir.aspx?ID=HJA3EZWJME7P-63-779</Url>
      <Description>HJA3EZWJME7P-63-779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EB80B-DD2F-484D-AE1E-3A324220E742}">
  <ds:schemaRefs>
    <ds:schemaRef ds:uri="http://schemas.microsoft.com/office/2006/metadata/properties"/>
    <ds:schemaRef ds:uri="http://schemas.microsoft.com/office/infopath/2007/PartnerControls"/>
    <ds:schemaRef ds:uri="677bed95-bca3-4c70-b25d-b660af2a4252"/>
  </ds:schemaRefs>
</ds:datastoreItem>
</file>

<file path=customXml/itemProps2.xml><?xml version="1.0" encoding="utf-8"?>
<ds:datastoreItem xmlns:ds="http://schemas.openxmlformats.org/officeDocument/2006/customXml" ds:itemID="{7373B00E-8D73-41B8-9EFC-D582C2C17D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77bed95-bca3-4c70-b25d-b660af2a4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AD4892-C2B9-47DE-BF0D-C609AFC56BA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37DCFDE-0AF6-4DC6-A077-130B23CDA70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DF0A930-9A75-4942-84C4-965D3EC7A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2040</TotalTime>
  <Pages>1</Pages>
  <Words>3031</Words>
  <Characters>16676</Characters>
  <Application>Microsoft Office Word</Application>
  <DocSecurity>0</DocSecurity>
  <Lines>138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19668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751</cp:revision>
  <cp:lastPrinted>2017-07-12T15:25:00Z</cp:lastPrinted>
  <dcterms:created xsi:type="dcterms:W3CDTF">2017-05-23T16:10:00Z</dcterms:created>
  <dcterms:modified xsi:type="dcterms:W3CDTF">2017-09-11T22:23:00Z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_dlc_DocIdItemGuid">
    <vt:lpwstr>4039076e-b2fd-49ff-9bda-e996db37b85d</vt:lpwstr>
  </property>
  <property fmtid="{D5CDD505-2E9C-101B-9397-08002B2CF9AE}" pid="5" name="ContentTypeId">
    <vt:lpwstr>0x010100A6CB274A8538E546BC5954B65FE61B6F</vt:lpwstr>
  </property>
</Properties>
</file>