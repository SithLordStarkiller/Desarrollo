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C5084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439C5085" w14:textId="77777777"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439C5086" w14:textId="77777777"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439C5087" w14:textId="77777777"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439C5088" w14:textId="77777777"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439C5089" w14:textId="77777777"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14:paraId="439C508B" w14:textId="77777777"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14:paraId="439C508C" w14:textId="77777777" w:rsidR="008C26F4" w:rsidRDefault="002634BD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2019 - </w:t>
      </w:r>
      <w:r w:rsidR="00FA3651" w:rsidRPr="00FA3651">
        <w:rPr>
          <w:rFonts w:asciiTheme="minorHAnsi" w:hAnsiTheme="minorHAnsi" w:cstheme="minorHAnsi"/>
          <w:sz w:val="28"/>
          <w:szCs w:val="28"/>
        </w:rPr>
        <w:t>Administrar Factor Actividad Económica</w:t>
      </w:r>
    </w:p>
    <w:p w14:paraId="0E0201D7" w14:textId="77777777" w:rsidR="00824948" w:rsidRPr="00FA3651" w:rsidRDefault="00824948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439C508D" w14:textId="264705AE" w:rsidR="00AE6FD6" w:rsidRPr="00842BFB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842BFB">
        <w:rPr>
          <w:rFonts w:asciiTheme="minorHAnsi" w:hAnsiTheme="minorHAnsi" w:cstheme="minorHAnsi"/>
          <w:sz w:val="24"/>
          <w:szCs w:val="24"/>
        </w:rPr>
        <w:t xml:space="preserve">Versión </w:t>
      </w:r>
      <w:r w:rsidR="00AA783E" w:rsidRPr="00842BFB">
        <w:rPr>
          <w:rFonts w:asciiTheme="minorHAnsi" w:hAnsiTheme="minorHAnsi" w:cstheme="minorHAnsi"/>
          <w:sz w:val="24"/>
          <w:szCs w:val="24"/>
        </w:rPr>
        <w:t>1.</w:t>
      </w:r>
      <w:r w:rsidR="00A06B81">
        <w:rPr>
          <w:rFonts w:asciiTheme="minorHAnsi" w:hAnsiTheme="minorHAnsi" w:cstheme="minorHAnsi"/>
          <w:sz w:val="24"/>
          <w:szCs w:val="24"/>
        </w:rPr>
        <w:t>0</w:t>
      </w:r>
    </w:p>
    <w:p w14:paraId="439C508E" w14:textId="77777777"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14:paraId="439C508F" w14:textId="6A0D4992" w:rsidR="00AE6FD6" w:rsidRPr="00842BFB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842BFB">
        <w:rPr>
          <w:rFonts w:asciiTheme="minorHAnsi" w:hAnsiTheme="minorHAnsi" w:cstheme="minorHAnsi"/>
          <w:sz w:val="22"/>
          <w:szCs w:val="22"/>
        </w:rPr>
        <w:t>Fecha:</w:t>
      </w:r>
      <w:r w:rsidR="00A8239D" w:rsidRPr="00842BFB">
        <w:rPr>
          <w:rFonts w:asciiTheme="minorHAnsi" w:hAnsiTheme="minorHAnsi" w:cstheme="minorHAnsi"/>
          <w:sz w:val="22"/>
          <w:szCs w:val="22"/>
        </w:rPr>
        <w:t xml:space="preserve"> </w:t>
      </w:r>
      <w:r w:rsidR="00D346BE">
        <w:rPr>
          <w:rFonts w:asciiTheme="minorHAnsi" w:hAnsiTheme="minorHAnsi" w:cstheme="minorHAnsi"/>
          <w:sz w:val="22"/>
          <w:szCs w:val="22"/>
        </w:rPr>
        <w:t>15/11</w:t>
      </w:r>
      <w:r w:rsidR="00A8239D" w:rsidRPr="00842BFB">
        <w:rPr>
          <w:rFonts w:asciiTheme="minorHAnsi" w:hAnsiTheme="minorHAnsi" w:cstheme="minorHAnsi"/>
          <w:sz w:val="22"/>
          <w:szCs w:val="22"/>
        </w:rPr>
        <w:t>/2016</w:t>
      </w:r>
    </w:p>
    <w:p w14:paraId="439C5090" w14:textId="77777777"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439C5091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439C5092" w14:textId="77777777"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14:paraId="439C5093" w14:textId="77777777" w:rsidR="00E94919" w:rsidRPr="00A06B81" w:rsidRDefault="00E94919" w:rsidP="00E94919">
      <w:pPr>
        <w:pStyle w:val="Ttulo"/>
        <w:rPr>
          <w:rFonts w:ascii="Calibri" w:hAnsi="Calibri" w:cstheme="minorHAnsi"/>
          <w:sz w:val="20"/>
          <w:szCs w:val="20"/>
        </w:rPr>
      </w:pPr>
      <w:r w:rsidRPr="00A06B81">
        <w:rPr>
          <w:rFonts w:ascii="Calibri" w:hAnsi="Calibri" w:cstheme="minorHAnsi"/>
          <w:sz w:val="20"/>
          <w:szCs w:val="20"/>
        </w:rPr>
        <w:lastRenderedPageBreak/>
        <w:t>Contenido</w:t>
      </w:r>
    </w:p>
    <w:p w14:paraId="1EC0D16B" w14:textId="77777777" w:rsidR="00B90CA3" w:rsidRPr="00B90CA3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r w:rsidRPr="00B90CA3">
        <w:rPr>
          <w:rFonts w:asciiTheme="minorHAnsi" w:hAnsiTheme="minorHAnsi" w:cstheme="minorHAnsi"/>
          <w:lang w:val="es-MX"/>
        </w:rPr>
        <w:fldChar w:fldCharType="begin"/>
      </w:r>
      <w:r w:rsidR="00E94919" w:rsidRPr="00B90CA3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B90CA3">
        <w:rPr>
          <w:rFonts w:asciiTheme="minorHAnsi" w:hAnsiTheme="minorHAnsi" w:cstheme="minorHAnsi"/>
          <w:lang w:val="es-MX"/>
        </w:rPr>
        <w:fldChar w:fldCharType="separate"/>
      </w:r>
      <w:hyperlink w:anchor="_Toc487595395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_Toc487595395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4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62EC2F8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396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Introducción Administrar Factor Actividad Económica.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_Toc487595396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AFAA0C7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397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3.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Funcionalidad del Sistema: Administrar Factor Actividad Económica.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_Toc487595397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BF6AF5B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398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3.1.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_Toc487595398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1B237AF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399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3.2.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_Toc487595399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D0F17B4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0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4.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_Toc487595400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70D3A38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1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5.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_Toc487595401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6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17F4A6A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2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6.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_Toc487595402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7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B5696B4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3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7.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_Toc487595403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3E05B32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4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7.1.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_Toc487595404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11764E7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5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7.2.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_Toc487595405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86E6A8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6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7.3.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_Toc487595406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74B94B9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7" w:history="1">
        <w:r w:rsidR="00B90CA3" w:rsidRPr="00B90CA3">
          <w:rPr>
            <w:rStyle w:val="Hipervnculo"/>
            <w:rFonts w:asciiTheme="minorHAnsi" w:hAnsiTheme="minorHAnsi" w:cstheme="minorHAnsi"/>
            <w:noProof/>
            <w:lang w:val="es-MX" w:eastAsia="en-US"/>
          </w:rPr>
          <w:t>7.4.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&lt;Precondición 4&gt; Carga previa.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_Toc487595407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99540F2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8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7.5.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&lt;Precondición 5&gt; Factores previos.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_Toc487595408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DE93F30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9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_Toc487595409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829BB8D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0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_Toc487595410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40CE306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1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_Toc487595411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9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D6E05A3" w14:textId="77777777" w:rsidR="00B90CA3" w:rsidRPr="00B90CA3" w:rsidRDefault="00556C2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2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Opcionales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_Toc487595412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9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0DB41B8" w14:textId="77777777" w:rsidR="00B90CA3" w:rsidRPr="00B90CA3" w:rsidRDefault="00556C2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3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8.2.1.1.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AO01 Crear Factor.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_Toc487595413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9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674DAED" w14:textId="77777777" w:rsidR="00B90CA3" w:rsidRPr="00B90CA3" w:rsidRDefault="00556C2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4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8.2.1.2.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AO02 Modificar Clase.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_Toc487595414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11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BFFA0F1" w14:textId="77777777" w:rsidR="00B90CA3" w:rsidRPr="00B90CA3" w:rsidRDefault="00556C2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5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8.2.1.3.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AO03 Ver detalle de la clase.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_Toc487595415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12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8CE4A0B" w14:textId="77777777" w:rsidR="00B90CA3" w:rsidRPr="00B90CA3" w:rsidRDefault="00556C2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6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8.2.1.4.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AO04 Búsqueda.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_Toc487595416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13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CFB51A7" w14:textId="77777777" w:rsidR="00B90CA3" w:rsidRPr="00B90CA3" w:rsidRDefault="00556C2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7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8.2.1.5.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AO05 Agregar Fracciones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_Toc487595417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14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0783C5A" w14:textId="77777777" w:rsidR="00B90CA3" w:rsidRPr="00B90CA3" w:rsidRDefault="00556C2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8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8.2.1.6.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AO06 Quitar Fracciones.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_Toc487595418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14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FB00383" w14:textId="77777777" w:rsidR="00B90CA3" w:rsidRPr="00B90CA3" w:rsidRDefault="00556C2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9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8.2.1.7.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AO07 Seleccionar todo.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_Toc487595419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14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83A8FB" w14:textId="77777777" w:rsidR="00B90CA3" w:rsidRPr="00B90CA3" w:rsidRDefault="00556C2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0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Generales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_Toc487595420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14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BF690B5" w14:textId="77777777" w:rsidR="00B90CA3" w:rsidRPr="00B90CA3" w:rsidRDefault="00556C2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1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8.2.2.1.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_Toc487595421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14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1A3C55" w14:textId="77777777" w:rsidR="00B90CA3" w:rsidRPr="00B90CA3" w:rsidRDefault="00556C2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2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8.2.2.2.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_Toc487595422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28954C8" w14:textId="77777777" w:rsidR="00B90CA3" w:rsidRPr="00B90CA3" w:rsidRDefault="00556C2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3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8.2.3.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_Toc487595423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9865692" w14:textId="77777777" w:rsidR="00B90CA3" w:rsidRPr="00B90CA3" w:rsidRDefault="00556C2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4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8.2.4.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_Toc487595424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1B3F7AE" w14:textId="77777777" w:rsidR="00B90CA3" w:rsidRPr="00B90CA3" w:rsidRDefault="00556C2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5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8.2.4.1.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AE01 Error al guardar.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_Toc487595425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031A37B" w14:textId="77777777" w:rsidR="00B90CA3" w:rsidRPr="00B90CA3" w:rsidRDefault="00556C2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6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8.2.4.2.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AE02 Consulta sin resultados.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_Toc487595426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B597448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7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8.3.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_Toc487595427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1CEDCC0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8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8.4.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_Toc487595428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16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7F78F7C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9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8.5.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_Toc487595429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16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F486ACE" w14:textId="77777777" w:rsidR="00B90CA3" w:rsidRPr="00B90CA3" w:rsidRDefault="00556C2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0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8.5.1.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&lt;Pos condición 1&gt; Datos guardados.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_Toc487595430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16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83623BF" w14:textId="77777777" w:rsidR="00B90CA3" w:rsidRPr="00B90CA3" w:rsidRDefault="00556C2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1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8.5.2.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&lt;Pos condición 2&gt; Datos actualizados.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_Toc487595431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16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0063819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2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9.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_Toc487595432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16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A2C529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3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10.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_Toc487595433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16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472AAEE" w14:textId="77777777" w:rsidR="00B90CA3" w:rsidRPr="00B90CA3" w:rsidRDefault="00556C2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4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10.1.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_Toc487595434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16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146206" w14:textId="77777777" w:rsidR="00B90CA3" w:rsidRPr="00B90CA3" w:rsidRDefault="00556C2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5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10.2.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_Toc487595435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17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F0159CA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6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11.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_Toc487595436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1DEA3E0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7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12.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_Toc487595437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541AE35" w14:textId="77777777" w:rsidR="00B90CA3" w:rsidRPr="00B90CA3" w:rsidRDefault="00556C2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8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13.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_Toc487595438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19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39C50BD" w14:textId="77777777" w:rsidR="007E79AD" w:rsidRPr="00A06B81" w:rsidRDefault="00487C61" w:rsidP="00E94919">
      <w:pPr>
        <w:rPr>
          <w:rFonts w:ascii="Calibri" w:hAnsi="Calibri" w:cstheme="minorHAnsi"/>
          <w:lang w:val="es-MX"/>
        </w:rPr>
      </w:pPr>
      <w:r w:rsidRPr="00B90CA3">
        <w:rPr>
          <w:rFonts w:asciiTheme="minorHAnsi" w:hAnsiTheme="minorHAnsi" w:cstheme="minorHAnsi"/>
          <w:szCs w:val="20"/>
          <w:lang w:val="es-MX"/>
        </w:rPr>
        <w:fldChar w:fldCharType="end"/>
      </w:r>
    </w:p>
    <w:p w14:paraId="439C50BE" w14:textId="77777777" w:rsidR="006323D2" w:rsidRPr="00A06B81" w:rsidRDefault="006323D2">
      <w:pPr>
        <w:spacing w:before="0" w:after="0" w:line="240" w:lineRule="auto"/>
        <w:jc w:val="left"/>
        <w:rPr>
          <w:rFonts w:ascii="Calibri" w:hAnsi="Calibri" w:cstheme="minorHAnsi"/>
          <w:lang w:val="es-MX"/>
        </w:rPr>
      </w:pPr>
      <w:r w:rsidRPr="00A06B81">
        <w:rPr>
          <w:rFonts w:ascii="Calibri" w:hAnsi="Calibri" w:cstheme="minorHAnsi"/>
          <w:lang w:val="es-MX"/>
        </w:rPr>
        <w:br w:type="page"/>
      </w:r>
    </w:p>
    <w:p w14:paraId="439C50BF" w14:textId="77777777" w:rsidR="007E79A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595395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p w14:paraId="7CC8F428" w14:textId="77777777" w:rsidR="00A06B81" w:rsidRPr="00AD37DD" w:rsidRDefault="00A06B81" w:rsidP="00A06B81"/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824948" w:rsidRPr="00AD37DD" w14:paraId="028F18E5" w14:textId="77777777" w:rsidTr="00556C28">
        <w:trPr>
          <w:trHeight w:val="540"/>
          <w:jc w:val="center"/>
        </w:trPr>
        <w:tc>
          <w:tcPr>
            <w:tcW w:w="945" w:type="dxa"/>
            <w:shd w:val="clear" w:color="auto" w:fill="BFBFBF"/>
            <w:vAlign w:val="center"/>
            <w:hideMark/>
          </w:tcPr>
          <w:p w14:paraId="315A8B5D" w14:textId="77777777" w:rsidR="00824948" w:rsidRPr="00DA0C16" w:rsidRDefault="00824948" w:rsidP="00556C28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755" w:type="dxa"/>
            <w:shd w:val="clear" w:color="auto" w:fill="BFBFBF"/>
            <w:vAlign w:val="center"/>
            <w:hideMark/>
          </w:tcPr>
          <w:p w14:paraId="79A133CA" w14:textId="77777777" w:rsidR="00824948" w:rsidRPr="00DA0C16" w:rsidRDefault="00824948" w:rsidP="00556C28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vAlign w:val="center"/>
            <w:hideMark/>
          </w:tcPr>
          <w:p w14:paraId="384CD7C0" w14:textId="77777777" w:rsidR="00824948" w:rsidRPr="00DA0C16" w:rsidRDefault="00824948" w:rsidP="00556C28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vAlign w:val="center"/>
            <w:hideMark/>
          </w:tcPr>
          <w:p w14:paraId="76FDB4E4" w14:textId="77777777" w:rsidR="00824948" w:rsidRPr="00DA0C16" w:rsidRDefault="00824948" w:rsidP="00556C28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90" w:type="dxa"/>
            <w:shd w:val="clear" w:color="auto" w:fill="BFBFBF"/>
            <w:vAlign w:val="center"/>
          </w:tcPr>
          <w:p w14:paraId="7E118E5A" w14:textId="77777777" w:rsidR="00824948" w:rsidRPr="00DA0C16" w:rsidRDefault="00824948" w:rsidP="00556C28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824948" w:rsidRPr="00AD37DD" w14:paraId="780E1E16" w14:textId="77777777" w:rsidTr="00556C28">
        <w:trPr>
          <w:trHeight w:val="285"/>
          <w:jc w:val="center"/>
        </w:trPr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46BAC8F5" w14:textId="77777777" w:rsidR="00824948" w:rsidRPr="00035B8D" w:rsidRDefault="00824948" w:rsidP="00556C28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shd w:val="clear" w:color="auto" w:fill="D9D9D9" w:themeFill="background1" w:themeFillShade="D9"/>
            <w:vAlign w:val="center"/>
          </w:tcPr>
          <w:p w14:paraId="06BC2897" w14:textId="77777777" w:rsidR="00824948" w:rsidRPr="00035B8D" w:rsidRDefault="00824948" w:rsidP="00556C28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Elaboración del documento</w:t>
            </w:r>
          </w:p>
        </w:tc>
        <w:tc>
          <w:tcPr>
            <w:tcW w:w="2899" w:type="dxa"/>
            <w:shd w:val="clear" w:color="auto" w:fill="D9D9D9" w:themeFill="background1" w:themeFillShade="D9"/>
          </w:tcPr>
          <w:p w14:paraId="7B6DDB34" w14:textId="43660865" w:rsidR="00824948" w:rsidRPr="00824948" w:rsidRDefault="00824948" w:rsidP="00556C2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24948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407F5C7E" w14:textId="77777777" w:rsidR="00824948" w:rsidRPr="00035B8D" w:rsidRDefault="00824948" w:rsidP="00556C28">
            <w:pPr>
              <w:pStyle w:val="Ttulo"/>
              <w:spacing w:before="0" w:line="432" w:lineRule="atLeast"/>
              <w:rPr>
                <w:b w:val="0"/>
                <w:color w:val="212121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212121"/>
                <w:sz w:val="20"/>
                <w:szCs w:val="20"/>
              </w:rPr>
              <w:t>07/11/2016</w:t>
            </w:r>
          </w:p>
        </w:tc>
        <w:tc>
          <w:tcPr>
            <w:tcW w:w="1490" w:type="dxa"/>
            <w:shd w:val="clear" w:color="auto" w:fill="D9D9D9" w:themeFill="background1" w:themeFillShade="D9"/>
            <w:vAlign w:val="center"/>
          </w:tcPr>
          <w:p w14:paraId="710C1853" w14:textId="77777777" w:rsidR="00824948" w:rsidRPr="00035B8D" w:rsidRDefault="00824948" w:rsidP="00556C28">
            <w:pPr>
              <w:pStyle w:val="Ttulo"/>
              <w:spacing w:before="0" w:line="432" w:lineRule="atLeast"/>
              <w:rPr>
                <w:b w:val="0"/>
                <w:bCs w:val="0"/>
                <w:color w:val="212121"/>
                <w:sz w:val="20"/>
                <w:szCs w:val="20"/>
              </w:rPr>
            </w:pPr>
            <w:r w:rsidRPr="00035B8D">
              <w:rPr>
                <w:rFonts w:ascii="Calibri" w:hAnsi="Calibri" w:cs="Calibri"/>
                <w:b w:val="0"/>
                <w:color w:val="212121"/>
                <w:sz w:val="20"/>
                <w:szCs w:val="20"/>
              </w:rPr>
              <w:t>Elaborado</w:t>
            </w:r>
          </w:p>
        </w:tc>
      </w:tr>
      <w:tr w:rsidR="00824948" w:rsidRPr="00AD37DD" w14:paraId="77254515" w14:textId="77777777" w:rsidTr="00556C28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50A52E99" w14:textId="77777777" w:rsidR="00824948" w:rsidRPr="00035B8D" w:rsidRDefault="00824948" w:rsidP="00556C28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</w:t>
            </w:r>
            <w:r>
              <w:rPr>
                <w:rFonts w:ascii="Calibri" w:hAnsi="Calibri" w:cs="Calibri"/>
                <w:color w:val="212121"/>
                <w:szCs w:val="20"/>
              </w:rPr>
              <w:t>1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6BF9801E" w14:textId="77777777" w:rsidR="00824948" w:rsidRPr="00035B8D" w:rsidRDefault="00824948" w:rsidP="00556C28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14:paraId="5DB4E540" w14:textId="510E9A38" w:rsidR="00824948" w:rsidRPr="00824948" w:rsidRDefault="00824948" w:rsidP="00556C2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24948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7FCBA6E2" w14:textId="77777777" w:rsidR="00824948" w:rsidRPr="00847F93" w:rsidRDefault="00824948" w:rsidP="00556C28">
            <w:pPr>
              <w:jc w:val="center"/>
            </w:pPr>
            <w:r>
              <w:rPr>
                <w:rFonts w:ascii="Calibri" w:hAnsi="Calibri" w:cs="Calibri"/>
                <w:color w:val="212121"/>
                <w:szCs w:val="20"/>
              </w:rPr>
              <w:t>10</w:t>
            </w:r>
            <w:r w:rsidRPr="00847F93">
              <w:rPr>
                <w:rFonts w:ascii="Calibri" w:hAnsi="Calibri" w:cs="Calibri"/>
                <w:color w:val="212121"/>
                <w:szCs w:val="20"/>
              </w:rPr>
              <w:t>/11/2016</w:t>
            </w:r>
          </w:p>
        </w:tc>
        <w:tc>
          <w:tcPr>
            <w:tcW w:w="1490" w:type="dxa"/>
            <w:vAlign w:val="center"/>
          </w:tcPr>
          <w:p w14:paraId="42CE15C0" w14:textId="77777777" w:rsidR="00824948" w:rsidRPr="00035B8D" w:rsidRDefault="00824948" w:rsidP="00556C28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Entregado</w:t>
            </w:r>
          </w:p>
        </w:tc>
      </w:tr>
      <w:tr w:rsidR="00824948" w:rsidRPr="00AD37DD" w14:paraId="5ECF0F33" w14:textId="77777777" w:rsidTr="00556C28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6BD82AC4" w14:textId="77777777" w:rsidR="00824948" w:rsidRPr="00035B8D" w:rsidRDefault="00824948" w:rsidP="00556C28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</w:t>
            </w:r>
            <w:r>
              <w:rPr>
                <w:rFonts w:ascii="Calibri" w:hAnsi="Calibri" w:cs="Calibri"/>
                <w:color w:val="212121"/>
                <w:szCs w:val="20"/>
              </w:rPr>
              <w:t>2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5EED9005" w14:textId="77777777" w:rsidR="00824948" w:rsidRPr="00035B8D" w:rsidRDefault="00824948" w:rsidP="00556C28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14:paraId="5ABB0288" w14:textId="6A81943F" w:rsidR="00824948" w:rsidRPr="00824948" w:rsidRDefault="00824948" w:rsidP="00556C2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24948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535CF8C4" w14:textId="77777777" w:rsidR="00824948" w:rsidRPr="00847F93" w:rsidRDefault="00824948" w:rsidP="00556C28">
            <w:pPr>
              <w:jc w:val="center"/>
            </w:pPr>
            <w:r>
              <w:rPr>
                <w:rFonts w:ascii="Calibri" w:hAnsi="Calibri" w:cs="Calibri"/>
                <w:color w:val="212121"/>
                <w:szCs w:val="20"/>
              </w:rPr>
              <w:t>14</w:t>
            </w:r>
            <w:r w:rsidRPr="00847F93">
              <w:rPr>
                <w:rFonts w:ascii="Calibri" w:hAnsi="Calibri" w:cs="Calibri"/>
                <w:color w:val="212121"/>
                <w:szCs w:val="20"/>
              </w:rPr>
              <w:t>/11/2016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30C05D7B" w14:textId="77777777" w:rsidR="00824948" w:rsidRPr="00035B8D" w:rsidRDefault="00824948" w:rsidP="00556C28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Actualizado</w:t>
            </w:r>
          </w:p>
        </w:tc>
      </w:tr>
      <w:tr w:rsidR="00824948" w:rsidRPr="00AD37DD" w14:paraId="15A9C370" w14:textId="77777777" w:rsidTr="00556C28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4886F75C" w14:textId="77777777" w:rsidR="00824948" w:rsidRPr="00035B8D" w:rsidRDefault="00824948" w:rsidP="00556C28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7CCC6A79" w14:textId="77777777" w:rsidR="00824948" w:rsidRPr="00035B8D" w:rsidRDefault="00824948" w:rsidP="00556C28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</w:tcPr>
          <w:p w14:paraId="491D8CEE" w14:textId="7880B8C1" w:rsidR="00824948" w:rsidRPr="00824948" w:rsidRDefault="00824948" w:rsidP="00556C2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24948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0DB472BC" w14:textId="77777777" w:rsidR="00824948" w:rsidRPr="00847F93" w:rsidRDefault="00824948" w:rsidP="00556C28">
            <w:pPr>
              <w:jc w:val="center"/>
            </w:pPr>
            <w:r>
              <w:rPr>
                <w:rFonts w:ascii="Calibri" w:hAnsi="Calibri" w:cs="Calibri"/>
                <w:color w:val="212121"/>
                <w:szCs w:val="20"/>
              </w:rPr>
              <w:t>15</w:t>
            </w:r>
            <w:r w:rsidRPr="00847F93">
              <w:rPr>
                <w:rFonts w:ascii="Calibri" w:hAnsi="Calibri" w:cs="Calibri"/>
                <w:color w:val="212121"/>
                <w:szCs w:val="20"/>
              </w:rPr>
              <w:t>/11/2016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5EA25BD4" w14:textId="77777777" w:rsidR="00824948" w:rsidRPr="00035B8D" w:rsidRDefault="00824948" w:rsidP="00556C28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Cerrado</w:t>
            </w:r>
          </w:p>
        </w:tc>
      </w:tr>
    </w:tbl>
    <w:p w14:paraId="439C50D8" w14:textId="77777777"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14:paraId="439C50D9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14:paraId="439C50DA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14:paraId="439C50DD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439C50DB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439C50DC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14:paraId="439C50E3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439C50DE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439C50DF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439C50E0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439C50E1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439C50E2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439C50E4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439C50E5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439C50E6" w14:textId="77777777" w:rsidR="0081016C" w:rsidRPr="00AD37DD" w:rsidRDefault="00A027A6" w:rsidP="0068021F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14:paraId="439C50E7" w14:textId="07B8A369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595396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E22B3B">
        <w:rPr>
          <w:rFonts w:asciiTheme="minorHAnsi" w:hAnsiTheme="minorHAnsi" w:cstheme="minorHAnsi"/>
          <w:sz w:val="20"/>
        </w:rPr>
        <w:t>Administrar Factor Actividad Económica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14:paraId="439C50E8" w14:textId="77777777"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439C50E9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595397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E22B3B">
        <w:rPr>
          <w:rFonts w:asciiTheme="minorHAnsi" w:hAnsiTheme="minorHAnsi" w:cstheme="minorHAnsi"/>
          <w:sz w:val="20"/>
        </w:rPr>
        <w:t>Administrar Factor Actividad Económica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14:paraId="439C50EA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595398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14:paraId="439C50EB" w14:textId="7530D90C" w:rsidR="00D16B4F" w:rsidRPr="002E4400" w:rsidRDefault="00EF0432" w:rsidP="0068021F">
      <w:pPr>
        <w:pStyle w:val="ndice2"/>
      </w:pPr>
      <w:r w:rsidRPr="002E4400">
        <w:t>Permitir al usuario</w:t>
      </w:r>
      <w:r w:rsidR="00A86B21">
        <w:t xml:space="preserve"> de la Dirección General Adjunta de Presupuesto y Finanzas</w:t>
      </w:r>
      <w:r w:rsidRPr="002E4400">
        <w:t xml:space="preserve"> </w:t>
      </w:r>
      <w:r w:rsidR="00A86B21" w:rsidRPr="002E4400">
        <w:t>administrar</w:t>
      </w:r>
      <w:r w:rsidR="00363971">
        <w:t xml:space="preserve"> el catálogo de </w:t>
      </w:r>
      <w:r w:rsidR="00035908">
        <w:t>los</w:t>
      </w:r>
      <w:r w:rsidR="002E4400" w:rsidRPr="002E4400">
        <w:t xml:space="preserve"> factores de actividad </w:t>
      </w:r>
      <w:r w:rsidR="00A86B21" w:rsidRPr="002E4400">
        <w:t>económica</w:t>
      </w:r>
      <w:r w:rsidR="00A86B21">
        <w:t xml:space="preserve"> </w:t>
      </w:r>
      <w:r w:rsidR="00A86B21" w:rsidRPr="002634BD">
        <w:rPr>
          <w:lang w:eastAsia="es-MX"/>
        </w:rPr>
        <w:t>con b</w:t>
      </w:r>
      <w:r w:rsidR="00A86B21" w:rsidRPr="00A86B21">
        <w:rPr>
          <w:lang w:eastAsia="es-MX"/>
        </w:rPr>
        <w:t>a</w:t>
      </w:r>
      <w:r w:rsidR="00A86B21" w:rsidRPr="002634BD">
        <w:rPr>
          <w:lang w:eastAsia="es-MX"/>
        </w:rPr>
        <w:t>se a la división, grupo y fracción.</w:t>
      </w:r>
    </w:p>
    <w:p w14:paraId="439C50EC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7595399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66"/>
        <w:gridCol w:w="2593"/>
        <w:gridCol w:w="2916"/>
        <w:gridCol w:w="2306"/>
      </w:tblGrid>
      <w:tr w:rsidR="00D16B4F" w:rsidRPr="00AD37DD" w14:paraId="439C50F1" w14:textId="77777777" w:rsidTr="00310791">
        <w:trPr>
          <w:trHeight w:val="431"/>
          <w:jc w:val="center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39C50ED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39C50EE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39C50EF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39C50F0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2634BD" w:rsidRPr="00AD37DD" w14:paraId="439C50F6" w14:textId="77777777" w:rsidTr="00310791">
        <w:trPr>
          <w:trHeight w:val="1653"/>
          <w:jc w:val="center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0F2" w14:textId="77777777" w:rsidR="002634BD" w:rsidRPr="002634BD" w:rsidRDefault="002634BD" w:rsidP="00310791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634BD">
              <w:rPr>
                <w:rFonts w:asciiTheme="minorHAnsi" w:hAnsiTheme="minorHAnsi" w:cstheme="minorHAnsi"/>
                <w:szCs w:val="20"/>
                <w:lang w:eastAsia="es-MX"/>
              </w:rPr>
              <w:t>FUNC-CONF-037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0F3" w14:textId="0343021D" w:rsidR="002634BD" w:rsidRPr="002634BD" w:rsidRDefault="002634BD" w:rsidP="006D7FBE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634BD">
              <w:rPr>
                <w:rFonts w:asciiTheme="minorHAnsi" w:hAnsiTheme="minorHAnsi" w:cstheme="minorHAnsi"/>
                <w:szCs w:val="20"/>
                <w:lang w:eastAsia="es-MX"/>
              </w:rPr>
              <w:t xml:space="preserve">Crear, consultar, modificar y </w:t>
            </w:r>
            <w:r w:rsidR="006D7FBE">
              <w:rPr>
                <w:rFonts w:asciiTheme="minorHAnsi" w:hAnsiTheme="minorHAnsi" w:cstheme="minorHAnsi"/>
                <w:szCs w:val="20"/>
                <w:lang w:eastAsia="es-MX"/>
              </w:rPr>
              <w:t>cambiar el estatus (Activar o Desactivar)</w:t>
            </w:r>
            <w:r w:rsidRPr="002634BD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  <w:r w:rsidR="00035908">
              <w:rPr>
                <w:rFonts w:asciiTheme="minorHAnsi" w:hAnsiTheme="minorHAnsi" w:cstheme="minorHAnsi"/>
                <w:szCs w:val="20"/>
                <w:lang w:eastAsia="es-MX"/>
              </w:rPr>
              <w:t>un</w:t>
            </w:r>
            <w:r w:rsidRPr="002634BD">
              <w:rPr>
                <w:rFonts w:asciiTheme="minorHAnsi" w:hAnsiTheme="minorHAnsi" w:cstheme="minorHAnsi"/>
                <w:szCs w:val="20"/>
                <w:lang w:eastAsia="es-MX"/>
              </w:rPr>
              <w:t xml:space="preserve"> factor de actividad económica.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0F4" w14:textId="77777777" w:rsidR="002634BD" w:rsidRPr="002634BD" w:rsidRDefault="002634BD" w:rsidP="00CF6856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634BD">
              <w:rPr>
                <w:rFonts w:asciiTheme="minorHAnsi" w:hAnsiTheme="minorHAnsi" w:cstheme="minorHAnsi"/>
                <w:szCs w:val="20"/>
                <w:lang w:eastAsia="es-MX"/>
              </w:rPr>
              <w:t>El sistema permitirá al usuario administrar el catálogo de factor de actividad económica con b</w:t>
            </w:r>
            <w:r w:rsidRPr="00A86B21">
              <w:rPr>
                <w:rFonts w:asciiTheme="minorHAnsi" w:hAnsiTheme="minorHAnsi" w:cstheme="minorHAnsi"/>
                <w:szCs w:val="20"/>
                <w:lang w:eastAsia="es-MX"/>
              </w:rPr>
              <w:t>a</w:t>
            </w:r>
            <w:r w:rsidRPr="002634BD">
              <w:rPr>
                <w:rFonts w:asciiTheme="minorHAnsi" w:hAnsiTheme="minorHAnsi" w:cstheme="minorHAnsi"/>
                <w:szCs w:val="20"/>
                <w:lang w:eastAsia="es-MX"/>
              </w:rPr>
              <w:t>se a la división, grupo y fracción.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0F5" w14:textId="77777777" w:rsidR="002634BD" w:rsidRPr="002634BD" w:rsidRDefault="00842BFB" w:rsidP="002634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2019 - </w:t>
            </w:r>
            <w:r w:rsidR="002634BD" w:rsidRPr="002634BD">
              <w:rPr>
                <w:rFonts w:asciiTheme="minorHAnsi" w:hAnsiTheme="minorHAnsi"/>
              </w:rPr>
              <w:t>Administrar Factor Actividad Económica</w:t>
            </w:r>
            <w:r w:rsidR="002634BD">
              <w:rPr>
                <w:rFonts w:asciiTheme="minorHAnsi" w:hAnsiTheme="minorHAnsi"/>
              </w:rPr>
              <w:t>.</w:t>
            </w:r>
          </w:p>
        </w:tc>
      </w:tr>
    </w:tbl>
    <w:p w14:paraId="439C50F7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7595400"/>
      <w:bookmarkStart w:id="30" w:name="_Toc289774377"/>
      <w:r w:rsidRPr="00AD37DD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14:paraId="439C50F8" w14:textId="2F71695E" w:rsidR="00D16B4F" w:rsidRPr="00AD37DD" w:rsidRDefault="006D7FBE" w:rsidP="0068021F">
      <w:pPr>
        <w:pStyle w:val="ndice2"/>
      </w:pPr>
      <w:r>
        <w:rPr>
          <w:noProof/>
        </w:rPr>
        <w:drawing>
          <wp:inline distT="0" distB="0" distL="0" distR="0" wp14:anchorId="2CE41AAF" wp14:editId="6D9D6C26">
            <wp:extent cx="4743450" cy="2057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4686"/>
                    <a:stretch/>
                  </pic:blipFill>
                  <pic:spPr bwMode="auto">
                    <a:xfrm>
                      <a:off x="0" y="0"/>
                      <a:ext cx="4763093" cy="206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C50F9" w14:textId="6B3F0C1D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7595401"/>
      <w:r w:rsidRPr="00AD37DD">
        <w:rPr>
          <w:rFonts w:asciiTheme="minorHAnsi" w:hAnsiTheme="minorHAnsi" w:cstheme="minorHAnsi"/>
          <w:sz w:val="20"/>
        </w:rPr>
        <w:lastRenderedPageBreak/>
        <w:t>Actores Involucrados</w:t>
      </w:r>
      <w:bookmarkEnd w:id="31"/>
      <w:bookmarkEnd w:id="3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04"/>
        <w:gridCol w:w="2174"/>
        <w:gridCol w:w="5721"/>
      </w:tblGrid>
      <w:tr w:rsidR="00D16B4F" w:rsidRPr="00AD37DD" w14:paraId="439C50FD" w14:textId="77777777" w:rsidTr="00803F7F">
        <w:trPr>
          <w:trHeight w:val="389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9C50FA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9C50FB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9C50FC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E028CC" w:rsidRPr="00AD37DD" w14:paraId="439C5101" w14:textId="77777777" w:rsidTr="00803F7F">
        <w:trPr>
          <w:trHeight w:val="1126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50FE" w14:textId="77777777" w:rsidR="00E028CC" w:rsidRPr="00E028CC" w:rsidRDefault="00E028CC" w:rsidP="00FE2192">
            <w:pPr>
              <w:rPr>
                <w:rFonts w:asciiTheme="minorHAnsi" w:hAnsiTheme="minorHAnsi" w:cstheme="minorHAnsi"/>
              </w:rPr>
            </w:pPr>
            <w:r w:rsidRPr="00E028C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50FF" w14:textId="5DF3A70E" w:rsidR="00E028CC" w:rsidRPr="00A86B21" w:rsidRDefault="00803F7F" w:rsidP="00FE219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la </w:t>
            </w:r>
            <w:r w:rsidR="00E028CC" w:rsidRPr="00A86B21">
              <w:rPr>
                <w:rFonts w:asciiTheme="minorHAnsi" w:hAnsiTheme="minorHAnsi" w:cstheme="minorHAnsi"/>
                <w:szCs w:val="20"/>
              </w:rPr>
              <w:t>DGAPF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E8A2" w14:textId="05C5D0C4" w:rsidR="00781C09" w:rsidRDefault="00803F7F" w:rsidP="0068021F">
            <w:pPr>
              <w:pStyle w:val="ndice2"/>
            </w:pPr>
            <w:r>
              <w:t xml:space="preserve">Actor encargado de </w:t>
            </w:r>
            <w:r w:rsidR="00DE155D" w:rsidRPr="00A86B21">
              <w:t>administrar</w:t>
            </w:r>
            <w:r>
              <w:t xml:space="preserve"> el catálogo de </w:t>
            </w:r>
            <w:r w:rsidR="00E028CC" w:rsidRPr="00A86B21">
              <w:t>factores de actividad económica.</w:t>
            </w:r>
          </w:p>
          <w:p w14:paraId="439C5100" w14:textId="624CA8C4" w:rsidR="00A86B21" w:rsidRPr="00A86B21" w:rsidRDefault="00A86B21" w:rsidP="0068021F">
            <w:pPr>
              <w:pStyle w:val="ndice2"/>
            </w:pPr>
            <w:r w:rsidRPr="00A86B21">
              <w:rPr>
                <w:b/>
              </w:rPr>
              <w:t>Nota:</w:t>
            </w:r>
            <w:r w:rsidRPr="00A86B21">
              <w:t xml:space="preserve"> Los roles de los usuarios de la DGAPF se encuentran descritos en el documento del diagrama conceptual de solución tecnológica.</w:t>
            </w:r>
          </w:p>
        </w:tc>
      </w:tr>
    </w:tbl>
    <w:p w14:paraId="439C5102" w14:textId="77777777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7595402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14:paraId="439C5103" w14:textId="01C89DBF" w:rsidR="00D36215" w:rsidRPr="00AD37DD" w:rsidRDefault="008845E1" w:rsidP="00310791">
      <w:pPr>
        <w:jc w:val="center"/>
      </w:pPr>
      <w:r>
        <w:rPr>
          <w:noProof/>
        </w:rPr>
        <w:drawing>
          <wp:inline distT="0" distB="0" distL="0" distR="0" wp14:anchorId="085850DA" wp14:editId="49264EE6">
            <wp:extent cx="6331789" cy="6694098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actividadeconomica D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669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5104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5" w:name="_Toc228339738"/>
      <w:bookmarkStart w:id="36" w:name="_Toc182735726"/>
      <w:bookmarkStart w:id="37" w:name="_Toc371934669"/>
      <w:bookmarkStart w:id="38" w:name="_Toc487595403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14:paraId="439C5105" w14:textId="77777777" w:rsidR="00D876C7" w:rsidRPr="009A6D2A" w:rsidRDefault="00D876C7" w:rsidP="0037509E">
      <w:pPr>
        <w:rPr>
          <w:rFonts w:asciiTheme="minorHAnsi" w:hAnsiTheme="minorHAnsi" w:cstheme="minorHAnsi"/>
          <w:szCs w:val="20"/>
        </w:rPr>
      </w:pPr>
      <w:bookmarkStart w:id="39" w:name="_Toc371934672"/>
      <w:bookmarkStart w:id="40" w:name="_Toc289774375"/>
      <w:bookmarkStart w:id="41" w:name="_Toc126991048"/>
      <w:r w:rsidRPr="009A6D2A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</w:p>
    <w:p w14:paraId="439C5106" w14:textId="77777777" w:rsidR="00D876C7" w:rsidRPr="00AD37DD" w:rsidRDefault="00D876C7" w:rsidP="00D876C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2" w:name="_Toc228339739"/>
      <w:bookmarkStart w:id="43" w:name="_Toc432760413"/>
      <w:bookmarkStart w:id="44" w:name="_Toc435197750"/>
      <w:bookmarkStart w:id="45" w:name="_Toc461701833"/>
      <w:bookmarkStart w:id="46" w:name="_Toc484427583"/>
      <w:bookmarkStart w:id="47" w:name="_Toc487595404"/>
      <w:r w:rsidRPr="00AD37DD">
        <w:rPr>
          <w:rFonts w:asciiTheme="minorHAnsi" w:hAnsiTheme="minorHAnsi" w:cstheme="minorHAnsi"/>
          <w:sz w:val="20"/>
        </w:rPr>
        <w:t>&lt;Precondición 1&gt;</w:t>
      </w:r>
      <w:bookmarkEnd w:id="42"/>
      <w:bookmarkEnd w:id="43"/>
      <w:bookmarkEnd w:id="44"/>
      <w:bookmarkEnd w:id="45"/>
      <w:bookmarkEnd w:id="46"/>
      <w:r w:rsidR="008828E9">
        <w:rPr>
          <w:rFonts w:asciiTheme="minorHAnsi" w:hAnsiTheme="minorHAnsi" w:cstheme="minorHAnsi"/>
          <w:sz w:val="20"/>
        </w:rPr>
        <w:t xml:space="preserve"> Nombre de usuario y contraseña válidos</w:t>
      </w:r>
      <w:r w:rsidR="00725349">
        <w:rPr>
          <w:rFonts w:asciiTheme="minorHAnsi" w:hAnsiTheme="minorHAnsi" w:cstheme="minorHAnsi"/>
          <w:sz w:val="20"/>
        </w:rPr>
        <w:t>.</w:t>
      </w:r>
      <w:bookmarkEnd w:id="47"/>
    </w:p>
    <w:p w14:paraId="439C5107" w14:textId="10F8D45A" w:rsidR="00D876C7" w:rsidRPr="00D876C7" w:rsidRDefault="00D876C7" w:rsidP="0068021F">
      <w:pPr>
        <w:pStyle w:val="ndice2"/>
      </w:pPr>
      <w:r>
        <w:t>El usuario DGAPF</w:t>
      </w:r>
      <w:r w:rsidRPr="00D876C7">
        <w:t xml:space="preserve"> debe contar con un nombre de usuario y contraseña válidos.</w:t>
      </w:r>
    </w:p>
    <w:p w14:paraId="439C5108" w14:textId="77777777" w:rsidR="00D876C7" w:rsidRPr="00AD37DD" w:rsidRDefault="00D876C7" w:rsidP="00D876C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8" w:name="_Toc461701834"/>
      <w:bookmarkStart w:id="49" w:name="_Toc484427584"/>
      <w:bookmarkStart w:id="50" w:name="_Toc487595405"/>
      <w:r w:rsidRPr="00AD37DD">
        <w:rPr>
          <w:rFonts w:asciiTheme="minorHAnsi" w:hAnsiTheme="minorHAnsi" w:cstheme="minorHAnsi"/>
          <w:sz w:val="20"/>
        </w:rPr>
        <w:t>&lt;Precondición 2&gt;</w:t>
      </w:r>
      <w:bookmarkEnd w:id="48"/>
      <w:bookmarkEnd w:id="49"/>
      <w:r w:rsidR="00725349">
        <w:rPr>
          <w:rFonts w:asciiTheme="minorHAnsi" w:hAnsiTheme="minorHAnsi" w:cstheme="minorHAnsi"/>
          <w:sz w:val="20"/>
        </w:rPr>
        <w:t xml:space="preserve"> Permisos.</w:t>
      </w:r>
      <w:bookmarkEnd w:id="50"/>
    </w:p>
    <w:p w14:paraId="439C5109" w14:textId="2695FD15" w:rsidR="00D876C7" w:rsidRPr="0037509E" w:rsidRDefault="00D876C7" w:rsidP="0037509E">
      <w:pPr>
        <w:rPr>
          <w:rFonts w:asciiTheme="minorHAnsi" w:hAnsiTheme="minorHAnsi" w:cstheme="minorHAnsi"/>
        </w:rPr>
      </w:pPr>
      <w:r w:rsidRPr="0037509E">
        <w:rPr>
          <w:rFonts w:asciiTheme="minorHAnsi" w:hAnsiTheme="minorHAnsi" w:cstheme="minorHAnsi"/>
        </w:rPr>
        <w:t>El usuario DGAPF debe contar con los</w:t>
      </w:r>
      <w:r w:rsidR="00E7502B">
        <w:rPr>
          <w:rFonts w:asciiTheme="minorHAnsi" w:hAnsiTheme="minorHAnsi" w:cstheme="minorHAnsi"/>
        </w:rPr>
        <w:t xml:space="preserve"> permisos para crear, modificar y</w:t>
      </w:r>
      <w:r w:rsidRPr="0037509E">
        <w:rPr>
          <w:rFonts w:asciiTheme="minorHAnsi" w:hAnsiTheme="minorHAnsi" w:cstheme="minorHAnsi"/>
        </w:rPr>
        <w:t xml:space="preserve"> consultar </w:t>
      </w:r>
      <w:r w:rsidR="004645BC" w:rsidRPr="0037509E">
        <w:rPr>
          <w:rFonts w:asciiTheme="minorHAnsi" w:hAnsiTheme="minorHAnsi" w:cstheme="minorHAnsi"/>
        </w:rPr>
        <w:t xml:space="preserve">los registros del catálogo </w:t>
      </w:r>
      <w:r w:rsidRPr="0037509E">
        <w:rPr>
          <w:rFonts w:asciiTheme="minorHAnsi" w:hAnsiTheme="minorHAnsi" w:cstheme="minorHAnsi"/>
        </w:rPr>
        <w:t xml:space="preserve">Factor </w:t>
      </w:r>
      <w:r w:rsidR="004645BC" w:rsidRPr="0037509E">
        <w:rPr>
          <w:rFonts w:asciiTheme="minorHAnsi" w:hAnsiTheme="minorHAnsi" w:cstheme="minorHAnsi"/>
        </w:rPr>
        <w:t xml:space="preserve">de </w:t>
      </w:r>
      <w:r w:rsidRPr="0037509E">
        <w:rPr>
          <w:rFonts w:asciiTheme="minorHAnsi" w:hAnsiTheme="minorHAnsi" w:cstheme="minorHAnsi"/>
        </w:rPr>
        <w:t>Actividad Económica.</w:t>
      </w:r>
    </w:p>
    <w:p w14:paraId="439C510A" w14:textId="10942814" w:rsidR="00D876C7" w:rsidRPr="0033216F" w:rsidRDefault="00D876C7" w:rsidP="00D876C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1" w:name="_Toc484427585"/>
      <w:bookmarkStart w:id="52" w:name="_Toc487595406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bookmarkEnd w:id="51"/>
      <w:r w:rsidR="00484411">
        <w:rPr>
          <w:rFonts w:asciiTheme="minorHAnsi" w:hAnsiTheme="minorHAnsi" w:cstheme="minorHAnsi"/>
          <w:sz w:val="20"/>
        </w:rPr>
        <w:t xml:space="preserve"> </w:t>
      </w:r>
      <w:r w:rsidR="00F06BF6">
        <w:rPr>
          <w:rFonts w:asciiTheme="minorHAnsi" w:hAnsiTheme="minorHAnsi" w:cstheme="minorHAnsi"/>
          <w:sz w:val="20"/>
        </w:rPr>
        <w:t>Autenticación</w:t>
      </w:r>
      <w:r w:rsidR="00725349">
        <w:rPr>
          <w:rFonts w:asciiTheme="minorHAnsi" w:hAnsiTheme="minorHAnsi" w:cstheme="minorHAnsi"/>
          <w:sz w:val="20"/>
        </w:rPr>
        <w:t>.</w:t>
      </w:r>
      <w:bookmarkEnd w:id="52"/>
    </w:p>
    <w:p w14:paraId="439C510B" w14:textId="6DF0C64F" w:rsidR="00D876C7" w:rsidRPr="0037509E" w:rsidRDefault="00D876C7" w:rsidP="0037509E">
      <w:pPr>
        <w:rPr>
          <w:rFonts w:asciiTheme="minorHAnsi" w:hAnsiTheme="minorHAnsi" w:cstheme="minorHAnsi"/>
          <w:szCs w:val="20"/>
          <w:lang w:val="es-MX" w:eastAsia="en-US"/>
        </w:rPr>
      </w:pPr>
      <w:r w:rsidRPr="0037509E">
        <w:rPr>
          <w:rFonts w:asciiTheme="minorHAnsi" w:hAnsiTheme="minorHAnsi" w:cstheme="minorHAnsi"/>
          <w:szCs w:val="20"/>
          <w:lang w:val="es-MX" w:eastAsia="en-US"/>
        </w:rPr>
        <w:t xml:space="preserve">El usuario </w:t>
      </w:r>
      <w:r w:rsidRPr="0037509E">
        <w:rPr>
          <w:rFonts w:asciiTheme="minorHAnsi" w:hAnsiTheme="minorHAnsi" w:cstheme="minorHAnsi"/>
        </w:rPr>
        <w:t xml:space="preserve">DGAPF </w:t>
      </w:r>
      <w:r w:rsidRPr="0037509E">
        <w:rPr>
          <w:rFonts w:asciiTheme="minorHAnsi" w:hAnsiTheme="minorHAnsi" w:cstheme="minorHAnsi"/>
          <w:szCs w:val="20"/>
          <w:lang w:val="es-MX" w:eastAsia="en-US"/>
        </w:rPr>
        <w:t>debe estar autenticado dentro del sistema.</w:t>
      </w:r>
    </w:p>
    <w:p w14:paraId="439C510C" w14:textId="3BE5F5E5" w:rsidR="00D876C7" w:rsidRPr="00610812" w:rsidRDefault="004A35AA" w:rsidP="00610812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  <w:lang w:val="es-MX" w:eastAsia="en-US"/>
        </w:rPr>
      </w:pPr>
      <w:bookmarkStart w:id="53" w:name="_Toc483324347"/>
      <w:bookmarkStart w:id="54" w:name="_Toc484454020"/>
      <w:bookmarkStart w:id="55" w:name="_Toc487595407"/>
      <w:r>
        <w:rPr>
          <w:rFonts w:asciiTheme="minorHAnsi" w:hAnsiTheme="minorHAnsi" w:cstheme="minorHAnsi"/>
          <w:sz w:val="20"/>
        </w:rPr>
        <w:t>&lt;Precondición 4</w:t>
      </w:r>
      <w:r w:rsidR="00D876C7" w:rsidRPr="00610812">
        <w:rPr>
          <w:rFonts w:asciiTheme="minorHAnsi" w:hAnsiTheme="minorHAnsi" w:cstheme="minorHAnsi"/>
          <w:sz w:val="20"/>
        </w:rPr>
        <w:t>&gt;</w:t>
      </w:r>
      <w:bookmarkEnd w:id="53"/>
      <w:bookmarkEnd w:id="54"/>
      <w:r w:rsidR="0083694E">
        <w:rPr>
          <w:rFonts w:asciiTheme="minorHAnsi" w:hAnsiTheme="minorHAnsi" w:cstheme="minorHAnsi"/>
          <w:sz w:val="20"/>
        </w:rPr>
        <w:t xml:space="preserve"> </w:t>
      </w:r>
      <w:r w:rsidR="00725349">
        <w:rPr>
          <w:rFonts w:asciiTheme="minorHAnsi" w:hAnsiTheme="minorHAnsi" w:cstheme="minorHAnsi"/>
          <w:sz w:val="20"/>
        </w:rPr>
        <w:t>Carga previa.</w:t>
      </w:r>
      <w:bookmarkEnd w:id="55"/>
    </w:p>
    <w:p w14:paraId="439C510D" w14:textId="77777777" w:rsidR="00D876C7" w:rsidRDefault="00D876C7" w:rsidP="0037509E">
      <w:p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Se debe contar con la carga previa de los catálogos:</w:t>
      </w:r>
    </w:p>
    <w:p w14:paraId="439C510E" w14:textId="77777777" w:rsidR="004A35AA" w:rsidRPr="00C35429" w:rsidRDefault="004A35AA" w:rsidP="003F1D1A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C35429">
        <w:rPr>
          <w:rFonts w:asciiTheme="minorHAnsi" w:hAnsiTheme="minorHAnsi" w:cstheme="minorHAnsi"/>
          <w:szCs w:val="20"/>
        </w:rPr>
        <w:t>División</w:t>
      </w:r>
    </w:p>
    <w:p w14:paraId="439C510F" w14:textId="77777777" w:rsidR="004A35AA" w:rsidRPr="00C35429" w:rsidRDefault="004A35AA" w:rsidP="003F1D1A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C35429">
        <w:rPr>
          <w:rFonts w:asciiTheme="minorHAnsi" w:hAnsiTheme="minorHAnsi" w:cstheme="minorHAnsi"/>
          <w:szCs w:val="20"/>
        </w:rPr>
        <w:t>Grupos</w:t>
      </w:r>
    </w:p>
    <w:p w14:paraId="439C5110" w14:textId="77777777" w:rsidR="004A35AA" w:rsidRPr="00E7502B" w:rsidRDefault="004A35AA" w:rsidP="003F1D1A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C35429">
        <w:rPr>
          <w:rFonts w:asciiTheme="minorHAnsi" w:hAnsiTheme="minorHAnsi" w:cstheme="minorHAnsi"/>
          <w:szCs w:val="20"/>
        </w:rPr>
        <w:t>Fracciones</w:t>
      </w:r>
    </w:p>
    <w:p w14:paraId="1AB17701" w14:textId="077C11EE" w:rsidR="00E7502B" w:rsidRDefault="00E7502B" w:rsidP="00E7502B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 w:cstheme="minorHAnsi"/>
          <w:szCs w:val="20"/>
        </w:rPr>
        <w:t>Clasificación de factores</w:t>
      </w:r>
    </w:p>
    <w:p w14:paraId="3DC88A7D" w14:textId="5175ABA2" w:rsidR="00E7502B" w:rsidRPr="00E7502B" w:rsidRDefault="00E7502B" w:rsidP="00E7502B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Factores</w:t>
      </w:r>
    </w:p>
    <w:p w14:paraId="439C5111" w14:textId="2764FDBF" w:rsidR="00610812" w:rsidRPr="00610812" w:rsidRDefault="002458FD" w:rsidP="00610812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/>
          <w:sz w:val="20"/>
        </w:rPr>
      </w:pPr>
      <w:bookmarkStart w:id="56" w:name="_Toc487595408"/>
      <w:r>
        <w:rPr>
          <w:rFonts w:asciiTheme="minorHAnsi" w:hAnsiTheme="minorHAnsi"/>
          <w:sz w:val="20"/>
        </w:rPr>
        <w:t>&lt;Precondición 5</w:t>
      </w:r>
      <w:r w:rsidR="0083694E">
        <w:rPr>
          <w:rFonts w:asciiTheme="minorHAnsi" w:hAnsiTheme="minorHAnsi"/>
          <w:sz w:val="20"/>
        </w:rPr>
        <w:t xml:space="preserve">&gt; </w:t>
      </w:r>
      <w:r w:rsidR="00C35429">
        <w:rPr>
          <w:rFonts w:asciiTheme="minorHAnsi" w:hAnsiTheme="minorHAnsi"/>
          <w:sz w:val="20"/>
        </w:rPr>
        <w:t>Factores</w:t>
      </w:r>
      <w:r w:rsidR="00E2637B">
        <w:rPr>
          <w:rFonts w:asciiTheme="minorHAnsi" w:hAnsiTheme="minorHAnsi"/>
          <w:sz w:val="20"/>
        </w:rPr>
        <w:t xml:space="preserve"> previos.</w:t>
      </w:r>
      <w:bookmarkEnd w:id="56"/>
    </w:p>
    <w:p w14:paraId="439C5112" w14:textId="41768D30" w:rsidR="001F47C7" w:rsidRPr="0037509E" w:rsidRDefault="00084E05" w:rsidP="0037509E">
      <w:pPr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Para modificar</w:t>
      </w:r>
      <w:r w:rsidR="00E7502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y consultar </w:t>
      </w:r>
      <w:r w:rsidR="004645BC" w:rsidRPr="0037509E">
        <w:rPr>
          <w:rFonts w:asciiTheme="minorHAnsi" w:hAnsiTheme="minorHAnsi"/>
        </w:rPr>
        <w:t>los f</w:t>
      </w:r>
      <w:r w:rsidR="00C14BC3" w:rsidRPr="0037509E">
        <w:rPr>
          <w:rFonts w:asciiTheme="minorHAnsi" w:hAnsiTheme="minorHAnsi"/>
        </w:rPr>
        <w:t>actores</w:t>
      </w:r>
      <w:r w:rsidR="00610812" w:rsidRPr="0037509E">
        <w:rPr>
          <w:rFonts w:asciiTheme="minorHAnsi" w:hAnsiTheme="minorHAnsi"/>
        </w:rPr>
        <w:t xml:space="preserve"> se debe contar con al menos un registro creado previamente.</w:t>
      </w:r>
    </w:p>
    <w:p w14:paraId="439C5113" w14:textId="77777777"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7" w:name="_Toc487595409"/>
      <w:r w:rsidRPr="00AD37DD">
        <w:rPr>
          <w:rFonts w:asciiTheme="minorHAnsi" w:hAnsiTheme="minorHAnsi" w:cstheme="minorHAnsi"/>
          <w:sz w:val="20"/>
        </w:rPr>
        <w:t>Flujo de Eventos</w:t>
      </w:r>
      <w:bookmarkEnd w:id="39"/>
      <w:bookmarkEnd w:id="40"/>
      <w:bookmarkEnd w:id="41"/>
      <w:bookmarkEnd w:id="57"/>
    </w:p>
    <w:p w14:paraId="439C5114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8" w:name="_Toc371934673"/>
      <w:bookmarkStart w:id="59" w:name="_Toc289774378"/>
      <w:bookmarkStart w:id="60" w:name="_Toc126991050"/>
      <w:bookmarkStart w:id="61" w:name="_Toc487595410"/>
      <w:r w:rsidRPr="00AD37DD">
        <w:rPr>
          <w:rFonts w:asciiTheme="minorHAnsi" w:hAnsiTheme="minorHAnsi" w:cstheme="minorHAnsi"/>
          <w:sz w:val="20"/>
        </w:rPr>
        <w:t>Flujo Básico</w:t>
      </w:r>
      <w:bookmarkEnd w:id="58"/>
      <w:bookmarkEnd w:id="59"/>
      <w:bookmarkEnd w:id="60"/>
      <w:bookmarkEnd w:id="6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AD37DD" w14:paraId="439C5118" w14:textId="77777777" w:rsidTr="00C17E79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39C5115" w14:textId="77777777" w:rsidR="00455180" w:rsidRPr="00AD37DD" w:rsidRDefault="00455180" w:rsidP="00C17E79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39C5116" w14:textId="77777777" w:rsidR="00455180" w:rsidRPr="00AD37DD" w:rsidRDefault="00455180" w:rsidP="00C17E79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39C5117" w14:textId="77777777" w:rsidR="00455180" w:rsidRPr="00AD37DD" w:rsidRDefault="00455180" w:rsidP="00C17E79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610812" w:rsidRPr="00AD37DD" w14:paraId="439C511C" w14:textId="77777777" w:rsidTr="00C17E7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C5119" w14:textId="77777777" w:rsidR="00610812" w:rsidRPr="00610812" w:rsidRDefault="00610812" w:rsidP="003F1D1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1A" w14:textId="77777777" w:rsidR="00610812" w:rsidRPr="00F61803" w:rsidRDefault="00610812" w:rsidP="00C17E7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61803"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630B67">
              <w:rPr>
                <w:rFonts w:asciiTheme="minorHAnsi" w:hAnsiTheme="minorHAnsi" w:cstheme="minorHAnsi"/>
                <w:szCs w:val="20"/>
              </w:rPr>
              <w:t xml:space="preserve">de la </w:t>
            </w:r>
            <w:r>
              <w:rPr>
                <w:rFonts w:asciiTheme="minorHAnsi" w:hAnsiTheme="minorHAnsi" w:cstheme="minorHAnsi"/>
                <w:szCs w:val="20"/>
              </w:rPr>
              <w:t>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1B" w14:textId="14A3D321" w:rsidR="00610812" w:rsidRPr="00F61803" w:rsidRDefault="00C14BC3" w:rsidP="004B4073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610812" w:rsidRPr="00F61803">
              <w:rPr>
                <w:rFonts w:asciiTheme="minorHAnsi" w:hAnsiTheme="minorHAnsi" w:cstheme="minorHAnsi"/>
                <w:bCs/>
                <w:szCs w:val="20"/>
              </w:rPr>
              <w:t>elecciona la opción “</w:t>
            </w:r>
            <w:r w:rsidR="00610812">
              <w:rPr>
                <w:rFonts w:asciiTheme="minorHAnsi" w:hAnsiTheme="minorHAnsi" w:cstheme="minorHAnsi"/>
                <w:bCs/>
                <w:szCs w:val="20"/>
              </w:rPr>
              <w:t>Administrar Factores de Actividad Económica</w:t>
            </w:r>
            <w:r w:rsidR="00610812" w:rsidRPr="00F61803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4B4073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10812" w:rsidRPr="00AD37DD" w14:paraId="439C512F" w14:textId="77777777" w:rsidTr="00C17E7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1D" w14:textId="77777777" w:rsidR="00610812" w:rsidRPr="00610812" w:rsidRDefault="00610812" w:rsidP="003F1D1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1E" w14:textId="77777777" w:rsidR="00610812" w:rsidRPr="00F61803" w:rsidRDefault="00610812" w:rsidP="00C17E79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F61803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1F" w14:textId="76C6A557" w:rsidR="00842BFB" w:rsidRDefault="00842BFB" w:rsidP="00C17E79">
            <w:r w:rsidRPr="00842BFB">
              <w:rPr>
                <w:rFonts w:asciiTheme="minorHAnsi" w:hAnsiTheme="minorHAnsi"/>
              </w:rPr>
              <w:t xml:space="preserve">Despliega una ventana con los factores de </w:t>
            </w:r>
            <w:r>
              <w:rPr>
                <w:rFonts w:asciiTheme="minorHAnsi" w:hAnsiTheme="minorHAnsi"/>
              </w:rPr>
              <w:t>actividad económica</w:t>
            </w:r>
            <w:r w:rsidRPr="00842BFB">
              <w:rPr>
                <w:rFonts w:asciiTheme="minorHAnsi" w:hAnsiTheme="minorHAnsi"/>
              </w:rPr>
              <w:t xml:space="preserve"> registrados e</w:t>
            </w:r>
            <w:r>
              <w:rPr>
                <w:rFonts w:asciiTheme="minorHAnsi" w:hAnsiTheme="minorHAnsi"/>
              </w:rPr>
              <w:t xml:space="preserve">n el </w:t>
            </w:r>
            <w:r w:rsidR="007D19F8">
              <w:rPr>
                <w:rFonts w:asciiTheme="minorHAnsi" w:hAnsiTheme="minorHAnsi"/>
              </w:rPr>
              <w:t>sistema,</w:t>
            </w:r>
            <w:r w:rsidR="00610812" w:rsidRPr="00610812">
              <w:rPr>
                <w:rFonts w:asciiTheme="minorHAnsi" w:hAnsiTheme="minorHAnsi"/>
              </w:rPr>
              <w:t xml:space="preserve"> ordenados </w:t>
            </w:r>
            <w:r w:rsidR="007D19F8">
              <w:rPr>
                <w:rFonts w:asciiTheme="minorHAnsi" w:hAnsiTheme="minorHAnsi"/>
              </w:rPr>
              <w:t xml:space="preserve">alfabéticamente </w:t>
            </w:r>
            <w:r w:rsidR="00AA6517">
              <w:rPr>
                <w:rFonts w:asciiTheme="minorHAnsi" w:hAnsiTheme="minorHAnsi"/>
              </w:rPr>
              <w:t xml:space="preserve">por clases </w:t>
            </w:r>
            <w:r w:rsidR="007D19F8">
              <w:rPr>
                <w:rFonts w:asciiTheme="minorHAnsi" w:hAnsiTheme="minorHAnsi"/>
              </w:rPr>
              <w:t>de manera</w:t>
            </w:r>
            <w:r w:rsidR="007D19F8" w:rsidRPr="007D19F8">
              <w:rPr>
                <w:rFonts w:asciiTheme="minorHAnsi" w:hAnsiTheme="minorHAnsi"/>
              </w:rPr>
              <w:t xml:space="preserve"> descendente</w:t>
            </w:r>
            <w:r w:rsidR="007D19F8" w:rsidRPr="007D19F8" w:rsidDel="007D19F8">
              <w:rPr>
                <w:rFonts w:asciiTheme="minorHAnsi" w:hAnsiTheme="minorHAnsi"/>
              </w:rPr>
              <w:t xml:space="preserve"> </w:t>
            </w:r>
            <w:r w:rsidR="00C17E79">
              <w:rPr>
                <w:rFonts w:asciiTheme="minorHAnsi" w:hAnsiTheme="minorHAnsi"/>
              </w:rPr>
              <w:t xml:space="preserve">y </w:t>
            </w:r>
            <w:r w:rsidR="00610812" w:rsidRPr="00610812">
              <w:rPr>
                <w:rFonts w:asciiTheme="minorHAnsi" w:hAnsiTheme="minorHAnsi"/>
              </w:rPr>
              <w:t>de acuerdo a la siguiente estructura</w:t>
            </w:r>
            <w:r w:rsidR="00610812">
              <w:t xml:space="preserve">. </w:t>
            </w:r>
            <w:r w:rsidR="00610812" w:rsidRPr="00F61803">
              <w:t xml:space="preserve"> </w:t>
            </w:r>
          </w:p>
          <w:p w14:paraId="5D8C4959" w14:textId="56263466" w:rsidR="007D19F8" w:rsidRDefault="00CA4466" w:rsidP="003F1D1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7D19F8">
              <w:rPr>
                <w:rFonts w:asciiTheme="minorHAnsi" w:hAnsiTheme="minorHAnsi" w:cstheme="minorHAnsi"/>
                <w:szCs w:val="20"/>
              </w:rPr>
              <w:t>No.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</w:p>
          <w:p w14:paraId="1F8A88FD" w14:textId="46AD5462" w:rsidR="00994BA1" w:rsidRDefault="00994BA1" w:rsidP="00781C09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“Clasificación Factor”</w:t>
            </w:r>
          </w:p>
          <w:p w14:paraId="028B0FD8" w14:textId="1549564C" w:rsidR="00994BA1" w:rsidRDefault="00994BA1" w:rsidP="00781C09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8D447D">
              <w:rPr>
                <w:rFonts w:asciiTheme="minorHAnsi" w:hAnsiTheme="minorHAnsi"/>
              </w:rPr>
              <w:t>Clase</w:t>
            </w:r>
            <w:r>
              <w:rPr>
                <w:rFonts w:asciiTheme="minorHAnsi" w:hAnsiTheme="minorHAnsi"/>
              </w:rPr>
              <w:t>”</w:t>
            </w:r>
          </w:p>
          <w:p w14:paraId="39806E69" w14:textId="4E30A24E" w:rsidR="00761782" w:rsidRPr="00AA6517" w:rsidRDefault="00781C09" w:rsidP="00AA6517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781C09">
              <w:rPr>
                <w:rFonts w:asciiTheme="minorHAnsi" w:hAnsiTheme="minorHAnsi"/>
              </w:rPr>
              <w:t>“Fracción</w:t>
            </w:r>
            <w:r w:rsidR="008D447D">
              <w:rPr>
                <w:rFonts w:asciiTheme="minorHAnsi" w:hAnsiTheme="minorHAnsi"/>
              </w:rPr>
              <w:t xml:space="preserve"> - Actividad</w:t>
            </w:r>
            <w:r w:rsidR="00774273">
              <w:rPr>
                <w:rFonts w:asciiTheme="minorHAnsi" w:hAnsiTheme="minorHAnsi"/>
              </w:rPr>
              <w:t xml:space="preserve">” </w:t>
            </w:r>
          </w:p>
          <w:p w14:paraId="439C5124" w14:textId="0079063D" w:rsidR="00C17E79" w:rsidRDefault="00C17E79" w:rsidP="0068021F">
            <w:pPr>
              <w:pStyle w:val="ndice2"/>
            </w:pPr>
            <w:r>
              <w:t>Los filtros</w:t>
            </w:r>
            <w:r w:rsidR="00C14BC3">
              <w:t xml:space="preserve"> </w:t>
            </w:r>
            <w:r w:rsidR="007D19F8">
              <w:t>:</w:t>
            </w:r>
          </w:p>
          <w:p w14:paraId="439C5127" w14:textId="1D5A7274" w:rsidR="00CF70F4" w:rsidRDefault="00CF70F4" w:rsidP="003F1D1A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Clase (Lista desplegable)</w:t>
            </w:r>
            <w:r w:rsidR="00774273">
              <w:rPr>
                <w:rFonts w:asciiTheme="minorHAnsi" w:hAnsiTheme="minorHAnsi"/>
              </w:rPr>
              <w:t>.</w:t>
            </w:r>
          </w:p>
          <w:p w14:paraId="4B4AF187" w14:textId="765D8DB4" w:rsidR="008845E1" w:rsidRPr="00E7502B" w:rsidRDefault="008845E1" w:rsidP="003F1D1A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E7502B">
              <w:rPr>
                <w:rFonts w:asciiTheme="minorHAnsi" w:hAnsiTheme="minorHAnsi"/>
              </w:rPr>
              <w:t>División</w:t>
            </w:r>
            <w:r w:rsidR="00E7502B">
              <w:rPr>
                <w:rFonts w:asciiTheme="minorHAnsi" w:hAnsiTheme="minorHAnsi"/>
              </w:rPr>
              <w:t xml:space="preserve"> (Lista desplegable).</w:t>
            </w:r>
          </w:p>
          <w:p w14:paraId="6F2F406B" w14:textId="1AB8C824" w:rsidR="00E7502B" w:rsidRPr="00E7502B" w:rsidRDefault="008845E1" w:rsidP="00E7502B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E7502B">
              <w:rPr>
                <w:rFonts w:asciiTheme="minorHAnsi" w:hAnsiTheme="minorHAnsi"/>
              </w:rPr>
              <w:t>Grupo</w:t>
            </w:r>
            <w:r w:rsidR="00E7502B">
              <w:rPr>
                <w:rFonts w:asciiTheme="minorHAnsi" w:hAnsiTheme="minorHAnsi"/>
              </w:rPr>
              <w:t xml:space="preserve"> (Lista desplegable).</w:t>
            </w:r>
          </w:p>
          <w:p w14:paraId="439C5128" w14:textId="77777777" w:rsidR="00610812" w:rsidRPr="00F61803" w:rsidRDefault="00610812" w:rsidP="0068021F">
            <w:pPr>
              <w:pStyle w:val="ndice2"/>
            </w:pPr>
            <w:r w:rsidRPr="00F61803">
              <w:t>Así como las opciones:</w:t>
            </w:r>
          </w:p>
          <w:p w14:paraId="439C5129" w14:textId="41F248EA" w:rsidR="00610812" w:rsidRPr="00F61803" w:rsidRDefault="00610812" w:rsidP="003F1D1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 w:rsidR="00774273">
              <w:rPr>
                <w:rFonts w:asciiTheme="minorHAnsi" w:hAnsiTheme="minorHAnsi" w:cstheme="minorHAnsi"/>
                <w:szCs w:val="20"/>
              </w:rPr>
              <w:t xml:space="preserve">Crear </w:t>
            </w:r>
            <w:r w:rsidR="00803F7F">
              <w:rPr>
                <w:rFonts w:asciiTheme="minorHAnsi" w:hAnsiTheme="minorHAnsi" w:cstheme="minorHAnsi"/>
                <w:szCs w:val="20"/>
              </w:rPr>
              <w:t>Factor</w:t>
            </w:r>
            <w:r>
              <w:rPr>
                <w:rFonts w:asciiTheme="minorHAnsi" w:hAnsiTheme="minorHAnsi" w:cstheme="minorHAnsi"/>
                <w:szCs w:val="20"/>
              </w:rPr>
              <w:t>”.</w:t>
            </w:r>
          </w:p>
          <w:p w14:paraId="439C512A" w14:textId="762CC694" w:rsidR="00610812" w:rsidRDefault="00610812" w:rsidP="003F1D1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F61803">
              <w:rPr>
                <w:rFonts w:asciiTheme="minorHAnsi" w:hAnsiTheme="minorHAnsi" w:cstheme="minorHAnsi"/>
                <w:szCs w:val="20"/>
              </w:rPr>
              <w:t>“Modificar</w:t>
            </w:r>
            <w:r w:rsidR="00803F7F">
              <w:rPr>
                <w:rFonts w:asciiTheme="minorHAnsi" w:hAnsiTheme="minorHAnsi" w:cstheme="minorHAnsi"/>
                <w:szCs w:val="20"/>
              </w:rPr>
              <w:t xml:space="preserve"> Factor</w:t>
            </w:r>
            <w:r w:rsidRPr="00F61803">
              <w:rPr>
                <w:rFonts w:asciiTheme="minorHAnsi" w:hAnsiTheme="minorHAnsi" w:cstheme="minorHAnsi"/>
                <w:szCs w:val="20"/>
              </w:rPr>
              <w:t>”</w:t>
            </w:r>
            <w:r w:rsidR="00CF70F4" w:rsidRPr="00F61803">
              <w:rPr>
                <w:rFonts w:asciiTheme="minorHAnsi" w:hAnsiTheme="minorHAnsi" w:cstheme="minorHAnsi"/>
                <w:szCs w:val="20"/>
              </w:rPr>
              <w:t>.</w:t>
            </w:r>
            <w:r w:rsidR="00CF70F4">
              <w:rPr>
                <w:rFonts w:asciiTheme="minorHAnsi" w:hAnsiTheme="minorHAnsi" w:cstheme="minorHAnsi"/>
                <w:szCs w:val="20"/>
              </w:rPr>
              <w:t xml:space="preserve"> (Por cada elemento de la consulta general).</w:t>
            </w:r>
          </w:p>
          <w:p w14:paraId="41336875" w14:textId="77777777" w:rsidR="00803F7F" w:rsidRPr="00803F7F" w:rsidRDefault="00671A80" w:rsidP="00803F7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</w:rPr>
              <w:t>“Ver detalle</w:t>
            </w:r>
            <w:r w:rsidR="00ED6F75">
              <w:rPr>
                <w:rFonts w:asciiTheme="minorHAnsi" w:hAnsiTheme="minorHAnsi" w:cstheme="minorHAnsi"/>
                <w:szCs w:val="20"/>
              </w:rPr>
              <w:t>”. (Por cada elemento de la consulta general).</w:t>
            </w:r>
            <w:r w:rsidR="00ED6F75" w:rsidRPr="00F61803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439C512E" w14:textId="6C3B3641" w:rsidR="00CF70F4" w:rsidRPr="00A636DE" w:rsidRDefault="00CF70F4" w:rsidP="00803F7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</w:rPr>
              <w:t>“Buscar”</w:t>
            </w:r>
          </w:p>
        </w:tc>
      </w:tr>
      <w:tr w:rsidR="00610812" w:rsidRPr="00AD37DD" w14:paraId="439C513B" w14:textId="77777777" w:rsidTr="00C17E7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30" w14:textId="13CAFEF4" w:rsidR="00610812" w:rsidRPr="00610812" w:rsidRDefault="00610812" w:rsidP="003F1D1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31" w14:textId="77777777" w:rsidR="00610812" w:rsidRPr="00F61803" w:rsidRDefault="00610812" w:rsidP="00C17E7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Usuario de la </w:t>
            </w:r>
            <w:r w:rsidR="00630B67">
              <w:rPr>
                <w:rFonts w:asciiTheme="minorHAnsi" w:hAnsiTheme="minorHAnsi" w:cstheme="minorHAnsi"/>
                <w:bCs/>
                <w:szCs w:val="20"/>
              </w:rPr>
              <w:t>DGAPF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32" w14:textId="07E6F509" w:rsidR="00610812" w:rsidRDefault="00AA6517" w:rsidP="00C17E7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 la opción seleccionada</w:t>
            </w:r>
            <w:r w:rsidR="00610812">
              <w:rPr>
                <w:rFonts w:asciiTheme="minorHAnsi" w:hAnsiTheme="minorHAnsi" w:cstheme="minorHAnsi"/>
                <w:bCs/>
                <w:szCs w:val="20"/>
              </w:rPr>
              <w:t>, continua como sigue:</w:t>
            </w:r>
          </w:p>
          <w:p w14:paraId="439C5133" w14:textId="2C6F5BBA" w:rsidR="00610812" w:rsidRPr="00F61803" w:rsidRDefault="00610812" w:rsidP="00ED6F75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Crear </w:t>
            </w:r>
            <w:r w:rsidR="006954D5">
              <w:rPr>
                <w:rFonts w:asciiTheme="minorHAnsi" w:hAnsiTheme="minorHAnsi" w:cstheme="minorHAnsi"/>
                <w:szCs w:val="20"/>
              </w:rPr>
              <w:t>Factor</w:t>
            </w:r>
            <w:r>
              <w:rPr>
                <w:rFonts w:asciiTheme="minorHAnsi" w:hAnsiTheme="minorHAnsi" w:cstheme="minorHAnsi"/>
                <w:szCs w:val="20"/>
              </w:rPr>
              <w:t xml:space="preserve">”, continúa en el </w:t>
            </w:r>
            <w:r w:rsidRPr="00832EBE">
              <w:rPr>
                <w:rFonts w:asciiTheme="minorHAnsi" w:hAnsiTheme="minorHAnsi" w:cstheme="minorHAnsi"/>
                <w:b/>
              </w:rPr>
              <w:t xml:space="preserve">AO01 </w:t>
            </w:r>
            <w:r>
              <w:rPr>
                <w:rFonts w:asciiTheme="minorHAnsi" w:hAnsiTheme="minorHAnsi" w:cstheme="minorHAnsi"/>
                <w:b/>
              </w:rPr>
              <w:t xml:space="preserve">Crear </w:t>
            </w:r>
            <w:r w:rsidR="00ED6F75">
              <w:rPr>
                <w:rFonts w:asciiTheme="minorHAnsi" w:hAnsiTheme="minorHAnsi" w:cstheme="minorHAnsi"/>
                <w:b/>
              </w:rPr>
              <w:t>Clase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14:paraId="439C5134" w14:textId="01350A41" w:rsidR="00610812" w:rsidRPr="00407163" w:rsidRDefault="00610812" w:rsidP="00ED6F75">
            <w:pPr>
              <w:pStyle w:val="Prrafodelista"/>
              <w:keepLines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Modificar </w:t>
            </w:r>
            <w:r w:rsidR="006954D5">
              <w:rPr>
                <w:rFonts w:asciiTheme="minorHAnsi" w:hAnsiTheme="minorHAnsi" w:cstheme="minorHAnsi"/>
                <w:szCs w:val="20"/>
              </w:rPr>
              <w:t>Factor</w:t>
            </w:r>
            <w:r>
              <w:rPr>
                <w:rFonts w:asciiTheme="minorHAnsi" w:hAnsiTheme="minorHAnsi" w:cstheme="minorHAnsi"/>
                <w:szCs w:val="20"/>
              </w:rPr>
              <w:t xml:space="preserve">”, continúa en el </w:t>
            </w:r>
            <w:r>
              <w:rPr>
                <w:rFonts w:asciiTheme="minorHAnsi" w:hAnsiTheme="minorHAnsi" w:cstheme="minorHAnsi"/>
                <w:b/>
              </w:rPr>
              <w:t>AO02</w:t>
            </w:r>
            <w:r w:rsidRPr="00832EBE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Modificar </w:t>
            </w:r>
            <w:r w:rsidR="00ED6F75">
              <w:rPr>
                <w:rFonts w:asciiTheme="minorHAnsi" w:hAnsiTheme="minorHAnsi" w:cstheme="minorHAnsi"/>
                <w:b/>
              </w:rPr>
              <w:t>Clase</w:t>
            </w:r>
            <w:r w:rsidRPr="00832EBE">
              <w:rPr>
                <w:rFonts w:asciiTheme="minorHAnsi" w:hAnsiTheme="minorHAnsi" w:cstheme="minorHAnsi"/>
              </w:rPr>
              <w:t>.</w:t>
            </w:r>
          </w:p>
          <w:p w14:paraId="439C5135" w14:textId="331B64D5" w:rsidR="00610812" w:rsidRPr="00DB7437" w:rsidRDefault="00610812" w:rsidP="00ED6F75">
            <w:pPr>
              <w:pStyle w:val="Prrafodelista"/>
              <w:keepLines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Si desea ver más información </w:t>
            </w:r>
            <w:r w:rsidR="00035908">
              <w:rPr>
                <w:rFonts w:asciiTheme="minorHAnsi" w:hAnsiTheme="minorHAnsi" w:cstheme="minorHAnsi"/>
              </w:rPr>
              <w:t>de la clase</w:t>
            </w:r>
            <w:r>
              <w:rPr>
                <w:rFonts w:asciiTheme="minorHAnsi" w:hAnsiTheme="minorHAnsi" w:cstheme="minorHAnsi"/>
              </w:rPr>
              <w:t xml:space="preserve"> selecciona la opción “Ver detalle</w:t>
            </w:r>
            <w:r w:rsidR="00035908">
              <w:rPr>
                <w:rFonts w:asciiTheme="minorHAnsi" w:hAnsiTheme="minorHAnsi" w:cstheme="minorHAnsi"/>
              </w:rPr>
              <w:t xml:space="preserve"> </w:t>
            </w:r>
            <w:r w:rsidR="00035908">
              <w:rPr>
                <w:rFonts w:asciiTheme="minorHAnsi" w:hAnsiTheme="minorHAnsi" w:cstheme="minorHAnsi"/>
                <w:szCs w:val="20"/>
              </w:rPr>
              <w:t>clase</w:t>
            </w:r>
            <w:r>
              <w:rPr>
                <w:rFonts w:asciiTheme="minorHAnsi" w:hAnsiTheme="minorHAnsi" w:cstheme="minorHAnsi"/>
              </w:rPr>
              <w:t xml:space="preserve">”, continúa con el flujo </w:t>
            </w:r>
            <w:r w:rsidRPr="00407163">
              <w:rPr>
                <w:rFonts w:asciiTheme="minorHAnsi" w:hAnsiTheme="minorHAnsi" w:cstheme="minorHAnsi"/>
                <w:b/>
              </w:rPr>
              <w:t>AO</w:t>
            </w:r>
            <w:r>
              <w:rPr>
                <w:rFonts w:asciiTheme="minorHAnsi" w:hAnsiTheme="minorHAnsi" w:cstheme="minorHAnsi"/>
                <w:b/>
              </w:rPr>
              <w:t xml:space="preserve">03 </w:t>
            </w:r>
            <w:r w:rsidR="007D19F8">
              <w:rPr>
                <w:rFonts w:asciiTheme="minorHAnsi" w:hAnsiTheme="minorHAnsi" w:cstheme="minorHAnsi"/>
                <w:b/>
              </w:rPr>
              <w:t xml:space="preserve">Ver </w:t>
            </w:r>
            <w:r w:rsidR="00671A80">
              <w:rPr>
                <w:rFonts w:asciiTheme="minorHAnsi" w:hAnsiTheme="minorHAnsi" w:cstheme="minorHAnsi"/>
                <w:b/>
              </w:rPr>
              <w:t>Detalle</w:t>
            </w:r>
            <w:r>
              <w:rPr>
                <w:rFonts w:asciiTheme="minorHAnsi" w:hAnsiTheme="minorHAnsi" w:cstheme="minorHAnsi"/>
                <w:b/>
              </w:rPr>
              <w:t>.</w:t>
            </w:r>
          </w:p>
          <w:p w14:paraId="2BC24881" w14:textId="77777777" w:rsidR="00CF70F4" w:rsidRPr="00C41B84" w:rsidRDefault="00CF70F4" w:rsidP="007B60E3">
            <w:pPr>
              <w:pStyle w:val="Prrafodelista"/>
              <w:keepLines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</w:t>
            </w:r>
            <w:r w:rsidR="00ED6F75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filtro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</w:t>
            </w:r>
            <w:r w:rsidR="006954D5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4</w:t>
            </w:r>
            <w:r w:rsidR="00ED6F75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  <w:r w:rsidR="00ED6F75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14:paraId="439C513A" w14:textId="10F5FC9F" w:rsidR="00C41B84" w:rsidRPr="00C41B84" w:rsidRDefault="00C41B84" w:rsidP="00E824A4">
            <w:pPr>
              <w:keepLines/>
              <w:spacing w:after="0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>La búsqueda puede realizarse por uno o más crite</w:t>
            </w:r>
            <w:r w:rsidR="00E824A4">
              <w:rPr>
                <w:rFonts w:asciiTheme="minorHAnsi" w:hAnsiTheme="minorHAnsi" w:cstheme="minorHAnsi"/>
                <w:bCs/>
                <w:szCs w:val="20"/>
              </w:rPr>
              <w:t xml:space="preserve">rios siempre y cuando exista una clase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que satisfaga los datos ingresados. En caso contrario, continúa con el </w:t>
            </w: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AE03 Consulta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7E0D64" w:rsidRPr="00AD37DD" w14:paraId="439C513F" w14:textId="77777777" w:rsidTr="00C17E7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3C" w14:textId="77777777" w:rsidR="007E0D64" w:rsidRPr="00610812" w:rsidRDefault="007E0D64" w:rsidP="003F1D1A">
            <w:pPr>
              <w:pStyle w:val="Prrafodelista"/>
              <w:keepLines/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3D" w14:textId="77777777" w:rsidR="007E0D64" w:rsidRDefault="007E0D64" w:rsidP="00C17E7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3E" w14:textId="77777777" w:rsidR="007E0D64" w:rsidRPr="00DB7437" w:rsidRDefault="007E0D64" w:rsidP="00C17E7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el usuario cierra sesión en cualquier paso del flujo básico o alterno, continua con el flujo </w:t>
            </w:r>
            <w:r w:rsidRPr="00DB7437">
              <w:rPr>
                <w:rFonts w:asciiTheme="minorHAnsi" w:hAnsiTheme="minorHAnsi" w:cstheme="minorHAnsi"/>
                <w:b/>
                <w:bCs/>
                <w:szCs w:val="20"/>
              </w:rPr>
              <w:t>AG2 Cerrar sesión.</w:t>
            </w:r>
          </w:p>
        </w:tc>
      </w:tr>
      <w:tr w:rsidR="007B60E3" w:rsidRPr="00AD37DD" w14:paraId="439C5143" w14:textId="77777777" w:rsidTr="00D106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40" w14:textId="77777777" w:rsidR="007B60E3" w:rsidRPr="00610812" w:rsidRDefault="007B60E3" w:rsidP="003F1D1A">
            <w:pPr>
              <w:pStyle w:val="Prrafodelista"/>
              <w:keepLines/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9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42" w14:textId="77777777" w:rsidR="007B60E3" w:rsidRDefault="007B60E3" w:rsidP="00C17E7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14:paraId="439C5144" w14:textId="17486D86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2" w:name="_Toc371934674"/>
      <w:bookmarkStart w:id="63" w:name="_Toc228339743"/>
      <w:bookmarkStart w:id="64" w:name="_Toc487595411"/>
      <w:r w:rsidRPr="00AD37DD">
        <w:rPr>
          <w:rFonts w:asciiTheme="minorHAnsi" w:hAnsiTheme="minorHAnsi" w:cstheme="minorHAnsi"/>
          <w:sz w:val="20"/>
        </w:rPr>
        <w:t>Flujos Alternos</w:t>
      </w:r>
      <w:bookmarkEnd w:id="62"/>
      <w:bookmarkEnd w:id="63"/>
      <w:bookmarkEnd w:id="64"/>
    </w:p>
    <w:p w14:paraId="439C5145" w14:textId="77777777" w:rsidR="00455180" w:rsidRPr="00AD37DD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5" w:name="_Toc52616587"/>
      <w:bookmarkStart w:id="66" w:name="_Toc182735731"/>
      <w:bookmarkStart w:id="67" w:name="_Toc228339744"/>
      <w:bookmarkStart w:id="68" w:name="_Toc461701838"/>
      <w:bookmarkStart w:id="69" w:name="_Toc487595412"/>
      <w:r w:rsidRPr="00AD37DD">
        <w:rPr>
          <w:rFonts w:asciiTheme="minorHAnsi" w:hAnsiTheme="minorHAnsi" w:cstheme="minorHAnsi"/>
          <w:sz w:val="20"/>
        </w:rPr>
        <w:t>Opcionales</w:t>
      </w:r>
      <w:bookmarkEnd w:id="65"/>
      <w:bookmarkEnd w:id="66"/>
      <w:bookmarkEnd w:id="67"/>
      <w:bookmarkEnd w:id="68"/>
      <w:bookmarkEnd w:id="69"/>
    </w:p>
    <w:p w14:paraId="439C5146" w14:textId="503BFC04" w:rsidR="00455180" w:rsidRPr="001F47C7" w:rsidRDefault="006A5C61" w:rsidP="001F47C7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0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71" w:name="_Toc487595413"/>
      <w:bookmarkEnd w:id="70"/>
      <w:r w:rsidR="001F47C7" w:rsidRPr="001F47C7">
        <w:rPr>
          <w:rFonts w:asciiTheme="minorHAnsi" w:hAnsiTheme="minorHAnsi" w:cstheme="minorHAnsi"/>
          <w:sz w:val="20"/>
        </w:rPr>
        <w:t xml:space="preserve">AO01 Crear </w:t>
      </w:r>
      <w:r w:rsidR="007B60E3">
        <w:rPr>
          <w:rFonts w:asciiTheme="minorHAnsi" w:hAnsiTheme="minorHAnsi" w:cstheme="minorHAnsi"/>
          <w:sz w:val="20"/>
        </w:rPr>
        <w:t>Factor</w:t>
      </w:r>
      <w:r w:rsidR="001F47C7" w:rsidRPr="001F47C7">
        <w:rPr>
          <w:rFonts w:asciiTheme="minorHAnsi" w:hAnsiTheme="minorHAnsi" w:cstheme="minorHAnsi"/>
          <w:sz w:val="20"/>
        </w:rPr>
        <w:t>.</w:t>
      </w:r>
      <w:bookmarkEnd w:id="7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14:paraId="439C514A" w14:textId="77777777" w:rsidTr="00824948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47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48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49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55180" w:rsidRPr="00AD37DD" w14:paraId="439C5156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4B" w14:textId="77777777" w:rsidR="00455180" w:rsidRPr="00AD37DD" w:rsidRDefault="00455180" w:rsidP="003F1D1A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4C" w14:textId="77777777" w:rsidR="00455180" w:rsidRPr="009266C7" w:rsidRDefault="009266C7" w:rsidP="009266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4F" w14:textId="70010CEC" w:rsidR="009266C7" w:rsidRPr="009266C7" w:rsidRDefault="008B3919" w:rsidP="009266C7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Muestra formulario solicitando los </w:t>
            </w:r>
            <w:r w:rsidR="009266C7">
              <w:rPr>
                <w:rFonts w:asciiTheme="minorHAnsi" w:hAnsiTheme="minorHAnsi"/>
              </w:rPr>
              <w:t xml:space="preserve">siguientes </w:t>
            </w:r>
            <w:r>
              <w:rPr>
                <w:rFonts w:asciiTheme="minorHAnsi" w:hAnsiTheme="minorHAnsi"/>
              </w:rPr>
              <w:t>campos</w:t>
            </w:r>
            <w:r w:rsidR="009266C7">
              <w:rPr>
                <w:rFonts w:asciiTheme="minorHAnsi" w:hAnsiTheme="minorHAnsi"/>
              </w:rPr>
              <w:t>:</w:t>
            </w:r>
          </w:p>
          <w:p w14:paraId="439C5150" w14:textId="1D81D26A" w:rsidR="009266C7" w:rsidRDefault="00F675E5" w:rsidP="003F1D1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7515A3">
              <w:rPr>
                <w:rFonts w:asciiTheme="minorHAnsi" w:hAnsiTheme="minorHAnsi"/>
              </w:rPr>
              <w:t>Clasificación del Factor</w:t>
            </w:r>
            <w:r>
              <w:rPr>
                <w:rFonts w:asciiTheme="minorHAnsi" w:hAnsiTheme="minorHAnsi"/>
              </w:rPr>
              <w:t>”</w:t>
            </w:r>
            <w:r w:rsidR="009A2F15">
              <w:rPr>
                <w:rFonts w:asciiTheme="minorHAnsi" w:hAnsiTheme="minorHAnsi"/>
              </w:rPr>
              <w:t xml:space="preserve"> (Lista desplegable).</w:t>
            </w:r>
          </w:p>
          <w:p w14:paraId="6A09F11F" w14:textId="38807EFC" w:rsidR="00605F11" w:rsidRDefault="009A2F15" w:rsidP="003F1D1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“Factor Clase” (Lista desplegable).</w:t>
            </w:r>
          </w:p>
          <w:p w14:paraId="2A1B4706" w14:textId="44BC4895" w:rsidR="007B60E3" w:rsidRDefault="007B60E3" w:rsidP="008B3919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“Contenedor 1” (con la lista de las Fracciones a seleccionar),</w:t>
            </w:r>
          </w:p>
          <w:p w14:paraId="71E1BC8F" w14:textId="5D37ACEC" w:rsidR="006D2ECA" w:rsidRDefault="006D2ECA" w:rsidP="006D2EC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Fracción - Actividad Económica.</w:t>
            </w:r>
          </w:p>
          <w:p w14:paraId="10402D5C" w14:textId="10BB5A8E" w:rsidR="007B60E3" w:rsidRDefault="007B60E3" w:rsidP="008B3919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“Contenedor 2” (para almac</w:t>
            </w:r>
            <w:r w:rsidR="00331B2F">
              <w:rPr>
                <w:rFonts w:asciiTheme="minorHAnsi" w:hAnsiTheme="minorHAnsi"/>
              </w:rPr>
              <w:t>enar las Fracciones seleccionada</w:t>
            </w:r>
            <w:r>
              <w:rPr>
                <w:rFonts w:asciiTheme="minorHAnsi" w:hAnsiTheme="minorHAnsi"/>
              </w:rPr>
              <w:t>s)</w:t>
            </w:r>
            <w:r w:rsidR="006D2ECA">
              <w:rPr>
                <w:rFonts w:asciiTheme="minorHAnsi" w:hAnsiTheme="minorHAnsi"/>
              </w:rPr>
              <w:t>.</w:t>
            </w:r>
          </w:p>
          <w:p w14:paraId="0C7C200A" w14:textId="5CDD9F76" w:rsidR="006D2ECA" w:rsidRDefault="006D2ECA" w:rsidP="008B3919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Descripción</w:t>
            </w:r>
          </w:p>
          <w:p w14:paraId="0EB5DCBB" w14:textId="5E735B82" w:rsidR="006D2ECA" w:rsidRDefault="006D2ECA" w:rsidP="006D2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 las opciones:</w:t>
            </w:r>
          </w:p>
          <w:p w14:paraId="5E20443F" w14:textId="51760EA4" w:rsidR="006D2ECA" w:rsidRDefault="006D2ECA" w:rsidP="006D2ECA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Pr="006D2ECA">
              <w:rPr>
                <w:rFonts w:asciiTheme="minorHAnsi" w:hAnsiTheme="minorHAnsi"/>
              </w:rPr>
              <w:t>Agregar</w:t>
            </w:r>
            <w:r>
              <w:rPr>
                <w:rFonts w:asciiTheme="minorHAnsi" w:hAnsiTheme="minorHAnsi"/>
              </w:rPr>
              <w:t>”</w:t>
            </w:r>
            <w:r w:rsidR="00084E05">
              <w:rPr>
                <w:rFonts w:asciiTheme="minorHAnsi" w:hAnsiTheme="minorHAnsi"/>
              </w:rPr>
              <w:t>.</w:t>
            </w:r>
          </w:p>
          <w:p w14:paraId="7B392357" w14:textId="77777777" w:rsidR="008768F4" w:rsidRDefault="008768F4" w:rsidP="008768F4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6D2ECA">
              <w:rPr>
                <w:rFonts w:asciiTheme="minorHAnsi" w:hAnsiTheme="minorHAnsi"/>
              </w:rPr>
              <w:t>“Quitar”</w:t>
            </w:r>
            <w:r w:rsidR="00084E05">
              <w:rPr>
                <w:rFonts w:asciiTheme="minorHAnsi" w:hAnsiTheme="minorHAnsi"/>
              </w:rPr>
              <w:t>.</w:t>
            </w:r>
          </w:p>
          <w:p w14:paraId="312C7154" w14:textId="75D8B514" w:rsidR="007B60E3" w:rsidRPr="008768F4" w:rsidRDefault="008768F4" w:rsidP="008768F4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“Seleccionar todo”.</w:t>
            </w:r>
          </w:p>
          <w:p w14:paraId="439C5154" w14:textId="7F41ABB7" w:rsidR="009266C7" w:rsidRPr="009266C7" w:rsidRDefault="009266C7" w:rsidP="003F1D1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9266C7">
              <w:rPr>
                <w:rFonts w:asciiTheme="minorHAnsi" w:hAnsiTheme="minorHAnsi" w:cstheme="minorHAnsi"/>
                <w:szCs w:val="20"/>
              </w:rPr>
              <w:t>“Guardar”</w:t>
            </w:r>
            <w:r w:rsidR="00084E05">
              <w:rPr>
                <w:rFonts w:asciiTheme="minorHAnsi" w:hAnsiTheme="minorHAnsi" w:cstheme="minorHAnsi"/>
                <w:szCs w:val="20"/>
              </w:rPr>
              <w:t>.</w:t>
            </w:r>
            <w:r w:rsidRPr="009266C7">
              <w:rPr>
                <w:rFonts w:asciiTheme="minorHAnsi" w:hAnsiTheme="minorHAnsi" w:cstheme="minorHAnsi"/>
                <w:szCs w:val="20"/>
              </w:rPr>
              <w:t xml:space="preserve">  </w:t>
            </w:r>
          </w:p>
          <w:p w14:paraId="439C5155" w14:textId="77777777" w:rsidR="009266C7" w:rsidRPr="00066C13" w:rsidRDefault="009266C7" w:rsidP="003F1D1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9266C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9F4550" w:rsidRPr="00AD37DD" w14:paraId="439C5160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57" w14:textId="7C21DB57" w:rsidR="009F4550" w:rsidRPr="00AD37DD" w:rsidRDefault="009F4550" w:rsidP="003F1D1A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58" w14:textId="74FA1E37" w:rsidR="009F4550" w:rsidRPr="009266C7" w:rsidRDefault="009266C7" w:rsidP="009266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 de la DGAPF</w:t>
            </w:r>
            <w:r w:rsidR="00D10695">
              <w:rPr>
                <w:rFonts w:asciiTheme="minorHAnsi" w:hAnsiTheme="minorHAnsi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59" w14:textId="77777777" w:rsidR="009266C7" w:rsidRDefault="009266C7" w:rsidP="009266C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439C515C" w14:textId="33DB48F6" w:rsidR="00504DF3" w:rsidRDefault="00D86DD6" w:rsidP="00E824A4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Selecciona Clasificación del Factor (Ver </w:t>
            </w:r>
            <w:r w:rsidRPr="00E824A4">
              <w:rPr>
                <w:rFonts w:asciiTheme="minorHAnsi" w:hAnsiTheme="minorHAnsi"/>
              </w:rPr>
              <w:t>Caso de Uso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="00E824A4" w:rsidRPr="00E824A4">
              <w:rPr>
                <w:rFonts w:asciiTheme="minorHAnsi" w:hAnsiTheme="minorHAnsi"/>
                <w:b/>
              </w:rPr>
              <w:t>2006 Administrar Clasificación Factores</w:t>
            </w:r>
            <w:r>
              <w:rPr>
                <w:rFonts w:asciiTheme="minorHAnsi" w:hAnsiTheme="minorHAnsi"/>
              </w:rPr>
              <w:t>)</w:t>
            </w:r>
            <w:r w:rsidR="00D10695">
              <w:rPr>
                <w:rFonts w:asciiTheme="minorHAnsi" w:hAnsiTheme="minorHAnsi"/>
              </w:rPr>
              <w:t>.</w:t>
            </w:r>
          </w:p>
          <w:p w14:paraId="4569F289" w14:textId="330DCF6D" w:rsidR="00C745AB" w:rsidRDefault="00C745AB" w:rsidP="00C745AB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Selecciona Clase (ver caso de uso </w:t>
            </w:r>
            <w:r w:rsidR="00D10695">
              <w:rPr>
                <w:rFonts w:asciiTheme="minorHAnsi" w:hAnsiTheme="minorHAnsi"/>
                <w:b/>
              </w:rPr>
              <w:t xml:space="preserve">2005 </w:t>
            </w:r>
            <w:r w:rsidRPr="00C745AB">
              <w:rPr>
                <w:rFonts w:asciiTheme="minorHAnsi" w:hAnsiTheme="minorHAnsi"/>
                <w:b/>
              </w:rPr>
              <w:t>Administrar Factores</w:t>
            </w:r>
            <w:r>
              <w:rPr>
                <w:rFonts w:asciiTheme="minorHAnsi" w:hAnsiTheme="minorHAnsi"/>
              </w:rPr>
              <w:t>)</w:t>
            </w:r>
            <w:r w:rsidR="00D10695">
              <w:rPr>
                <w:rFonts w:asciiTheme="minorHAnsi" w:hAnsiTheme="minorHAnsi"/>
              </w:rPr>
              <w:t>.</w:t>
            </w:r>
          </w:p>
          <w:p w14:paraId="33B07198" w14:textId="37FC5A07" w:rsidR="00D10695" w:rsidRDefault="00D10695" w:rsidP="00C745AB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Selecciona del Contendor 1, una o más Fracciones</w:t>
            </w:r>
            <w:r w:rsidR="0000148C">
              <w:rPr>
                <w:rFonts w:asciiTheme="minorHAnsi" w:hAnsiTheme="minorHAnsi"/>
              </w:rPr>
              <w:t xml:space="preserve"> y da clic en la opción “Agregar”</w:t>
            </w:r>
            <w:r w:rsidR="00502C00">
              <w:rPr>
                <w:rFonts w:asciiTheme="minorHAnsi" w:hAnsiTheme="minorHAnsi"/>
              </w:rPr>
              <w:t xml:space="preserve">, ver flujo </w:t>
            </w:r>
            <w:r w:rsidR="00502C00" w:rsidRPr="00502C00">
              <w:rPr>
                <w:rFonts w:asciiTheme="minorHAnsi" w:hAnsiTheme="minorHAnsi"/>
                <w:b/>
              </w:rPr>
              <w:t>AO</w:t>
            </w:r>
            <w:r w:rsidR="002F2825">
              <w:rPr>
                <w:rFonts w:asciiTheme="minorHAnsi" w:hAnsiTheme="minorHAnsi"/>
                <w:b/>
              </w:rPr>
              <w:t>5</w:t>
            </w:r>
            <w:r w:rsidR="00502C00">
              <w:rPr>
                <w:rFonts w:asciiTheme="minorHAnsi" w:hAnsiTheme="minorHAnsi"/>
              </w:rPr>
              <w:t xml:space="preserve"> </w:t>
            </w:r>
            <w:r w:rsidR="00502C00" w:rsidRPr="00502C00">
              <w:rPr>
                <w:rFonts w:asciiTheme="minorHAnsi" w:hAnsiTheme="minorHAnsi"/>
                <w:b/>
              </w:rPr>
              <w:t>Agregar</w:t>
            </w:r>
            <w:r w:rsidR="00502C00">
              <w:rPr>
                <w:rFonts w:asciiTheme="minorHAnsi" w:hAnsiTheme="minorHAnsi"/>
              </w:rPr>
              <w:t xml:space="preserve"> </w:t>
            </w:r>
            <w:r w:rsidR="00502C00" w:rsidRPr="00502C00">
              <w:rPr>
                <w:rFonts w:asciiTheme="minorHAnsi" w:hAnsiTheme="minorHAnsi"/>
                <w:b/>
              </w:rPr>
              <w:t>Fracciones</w:t>
            </w:r>
            <w:r>
              <w:rPr>
                <w:rFonts w:asciiTheme="minorHAnsi" w:hAnsiTheme="minorHAnsi"/>
              </w:rPr>
              <w:t>.</w:t>
            </w:r>
          </w:p>
          <w:p w14:paraId="0F841B86" w14:textId="66D2C7F1" w:rsidR="0000148C" w:rsidRPr="008768F4" w:rsidRDefault="0000148C" w:rsidP="00C745AB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Selecciona del contenedor 2, una o más Fracciones y da clic en la opción “Quitar”</w:t>
            </w:r>
            <w:r w:rsidR="00502C00">
              <w:rPr>
                <w:rFonts w:asciiTheme="minorHAnsi" w:hAnsiTheme="minorHAnsi"/>
              </w:rPr>
              <w:t xml:space="preserve">, ver flujo </w:t>
            </w:r>
            <w:r w:rsidR="00502C00" w:rsidRPr="00502C00">
              <w:rPr>
                <w:rFonts w:asciiTheme="minorHAnsi" w:hAnsiTheme="minorHAnsi"/>
                <w:b/>
              </w:rPr>
              <w:t>AO</w:t>
            </w:r>
            <w:r w:rsidR="002F2825">
              <w:rPr>
                <w:rFonts w:asciiTheme="minorHAnsi" w:hAnsiTheme="minorHAnsi"/>
                <w:b/>
              </w:rPr>
              <w:t>6</w:t>
            </w:r>
            <w:r w:rsidR="00502C00">
              <w:rPr>
                <w:rFonts w:asciiTheme="minorHAnsi" w:hAnsiTheme="minorHAnsi"/>
              </w:rPr>
              <w:t xml:space="preserve"> </w:t>
            </w:r>
            <w:r w:rsidR="00502C00">
              <w:rPr>
                <w:rFonts w:asciiTheme="minorHAnsi" w:hAnsiTheme="minorHAnsi"/>
                <w:b/>
              </w:rPr>
              <w:t>Quitar</w:t>
            </w:r>
            <w:r w:rsidR="00502C00">
              <w:rPr>
                <w:rFonts w:asciiTheme="minorHAnsi" w:hAnsiTheme="minorHAnsi"/>
              </w:rPr>
              <w:t xml:space="preserve"> </w:t>
            </w:r>
            <w:r w:rsidR="00502C00" w:rsidRPr="00502C00">
              <w:rPr>
                <w:rFonts w:asciiTheme="minorHAnsi" w:hAnsiTheme="minorHAnsi"/>
                <w:b/>
              </w:rPr>
              <w:t>Fracciones</w:t>
            </w:r>
            <w:r w:rsidR="00502C00">
              <w:rPr>
                <w:rFonts w:asciiTheme="minorHAnsi" w:hAnsiTheme="minorHAnsi"/>
                <w:b/>
              </w:rPr>
              <w:t>.</w:t>
            </w:r>
          </w:p>
          <w:p w14:paraId="34F9E6AA" w14:textId="05E05E6F" w:rsidR="008768F4" w:rsidRPr="00F44D4A" w:rsidRDefault="008768F4" w:rsidP="00C745AB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8768F4">
              <w:rPr>
                <w:rFonts w:asciiTheme="minorHAnsi" w:hAnsiTheme="minorHAnsi"/>
              </w:rPr>
              <w:t>Selecciona opción “Seleccionar todo”, ver flujo</w:t>
            </w:r>
            <w:r w:rsidR="002F2825">
              <w:rPr>
                <w:rFonts w:asciiTheme="minorHAnsi" w:hAnsiTheme="minorHAnsi"/>
                <w:b/>
              </w:rPr>
              <w:t xml:space="preserve"> AO07</w:t>
            </w:r>
            <w:r>
              <w:rPr>
                <w:rFonts w:asciiTheme="minorHAnsi" w:hAnsiTheme="minorHAnsi"/>
                <w:b/>
              </w:rPr>
              <w:t xml:space="preserve"> Seleccionar todo.</w:t>
            </w:r>
          </w:p>
          <w:p w14:paraId="7D366D49" w14:textId="7166C136" w:rsidR="0000148C" w:rsidRDefault="0000148C" w:rsidP="00C745AB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Captura Descripción</w:t>
            </w:r>
            <w:r w:rsidR="00331B2F">
              <w:rPr>
                <w:rFonts w:asciiTheme="minorHAnsi" w:hAnsiTheme="minorHAnsi"/>
              </w:rPr>
              <w:t xml:space="preserve"> de la clase</w:t>
            </w:r>
            <w:r>
              <w:rPr>
                <w:rFonts w:asciiTheme="minorHAnsi" w:hAnsiTheme="minorHAnsi"/>
              </w:rPr>
              <w:t>.</w:t>
            </w:r>
          </w:p>
          <w:p w14:paraId="4047395E" w14:textId="3DA048D1" w:rsidR="00D10695" w:rsidRPr="0000148C" w:rsidRDefault="0000148C" w:rsidP="000014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 clic en </w:t>
            </w:r>
            <w:r w:rsidR="00D10695" w:rsidRPr="0000148C">
              <w:rPr>
                <w:rFonts w:asciiTheme="minorHAnsi" w:hAnsiTheme="minorHAnsi"/>
              </w:rPr>
              <w:t>l</w:t>
            </w:r>
            <w:r>
              <w:rPr>
                <w:rFonts w:asciiTheme="minorHAnsi" w:hAnsiTheme="minorHAnsi"/>
              </w:rPr>
              <w:t>a opción “</w:t>
            </w:r>
            <w:r w:rsidR="00BB7F1F">
              <w:rPr>
                <w:rFonts w:asciiTheme="minorHAnsi" w:hAnsiTheme="minorHAnsi"/>
              </w:rPr>
              <w:t>Guardar</w:t>
            </w:r>
            <w:r>
              <w:rPr>
                <w:rFonts w:asciiTheme="minorHAnsi" w:hAnsiTheme="minorHAnsi"/>
              </w:rPr>
              <w:t>”</w:t>
            </w:r>
            <w:r w:rsidR="00D10695" w:rsidRPr="0000148C">
              <w:rPr>
                <w:rFonts w:asciiTheme="minorHAnsi" w:hAnsiTheme="minorHAnsi"/>
              </w:rPr>
              <w:t xml:space="preserve">, continúa con el flujo. </w:t>
            </w:r>
          </w:p>
          <w:p w14:paraId="439C515F" w14:textId="4112F69B" w:rsidR="00504DF3" w:rsidRPr="0000148C" w:rsidRDefault="00504DF3" w:rsidP="0000148C">
            <w:pPr>
              <w:pStyle w:val="Prrafodelista"/>
              <w:numPr>
                <w:ilvl w:val="0"/>
                <w:numId w:val="34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00148C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00148C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00148C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00148C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00148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7E6AB8" w:rsidRPr="00AD37DD" w14:paraId="439C5165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61" w14:textId="2C142A3F" w:rsidR="007E6AB8" w:rsidRPr="00AD37DD" w:rsidRDefault="007E6AB8" w:rsidP="003F1D1A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62" w14:textId="77777777" w:rsidR="007E6AB8" w:rsidRPr="005A4365" w:rsidRDefault="007E6AB8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63" w14:textId="41394A2E" w:rsidR="007E6AB8" w:rsidRDefault="007E6AB8" w:rsidP="00725349">
            <w:p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V01</w:t>
            </w:r>
            <w:r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14:paraId="439C5164" w14:textId="493D44C6" w:rsidR="007E6AB8" w:rsidRPr="00AE3539" w:rsidRDefault="007E6AB8" w:rsidP="0000148C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 w:rsidRPr="009D1AD9">
              <w:rPr>
                <w:rFonts w:asciiTheme="minorHAnsi" w:hAnsiTheme="minorHAnsi" w:cstheme="minorHAnsi"/>
                <w:szCs w:val="20"/>
              </w:rPr>
              <w:t xml:space="preserve">Si no cumple con </w:t>
            </w:r>
            <w:r w:rsidR="0000148C">
              <w:rPr>
                <w:rFonts w:asciiTheme="minorHAnsi" w:hAnsiTheme="minorHAnsi" w:cstheme="minorHAnsi"/>
                <w:szCs w:val="20"/>
              </w:rPr>
              <w:t xml:space="preserve">la validación, </w:t>
            </w:r>
            <w:r w:rsidRPr="009D1AD9">
              <w:rPr>
                <w:rFonts w:asciiTheme="minorHAnsi" w:hAnsiTheme="minorHAnsi" w:cstheme="minorHAnsi"/>
                <w:szCs w:val="20"/>
              </w:rPr>
              <w:t>muestra los campos que no cumplen con la val</w:t>
            </w:r>
            <w:r w:rsidR="0000148C">
              <w:rPr>
                <w:rFonts w:asciiTheme="minorHAnsi" w:hAnsiTheme="minorHAnsi" w:cstheme="minorHAnsi"/>
                <w:szCs w:val="20"/>
              </w:rPr>
              <w:t>idación en color rojo y mostrará</w:t>
            </w:r>
            <w:r w:rsidRPr="009D1AD9">
              <w:rPr>
                <w:rFonts w:asciiTheme="minorHAnsi" w:hAnsiTheme="minorHAnsi" w:cstheme="minorHAnsi"/>
                <w:szCs w:val="20"/>
              </w:rPr>
              <w:t xml:space="preserve"> mensaje de acuerdo a la validación. Continúa en el paso 2 del presente flujo.</w:t>
            </w:r>
          </w:p>
        </w:tc>
      </w:tr>
      <w:tr w:rsidR="007E6AB8" w:rsidRPr="00AD37DD" w14:paraId="439C516A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66" w14:textId="77777777" w:rsidR="007E6AB8" w:rsidRPr="00AD37DD" w:rsidRDefault="007E6AB8" w:rsidP="003F1D1A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67" w14:textId="77777777" w:rsidR="007E6AB8" w:rsidRPr="005A4365" w:rsidRDefault="007E6AB8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06F09" w14:textId="438916A4" w:rsidR="007E6AB8" w:rsidRPr="001A085D" w:rsidRDefault="007E6AB8" w:rsidP="009D1AD9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Guarda los datos capturados por el usuario y muestra mensaje “Factor de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Actividad Económica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guardad</w:t>
            </w:r>
            <w:r w:rsidR="0000148C">
              <w:rPr>
                <w:rFonts w:asciiTheme="minorHAnsi" w:hAnsiTheme="minorHAnsi" w:cstheme="minorHAnsi"/>
                <w:color w:val="000000" w:themeColor="text1"/>
                <w:szCs w:val="20"/>
              </w:rPr>
              <w:t>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439C5169" w14:textId="3711BE15" w:rsidR="007E6AB8" w:rsidRPr="00066C13" w:rsidRDefault="007E6AB8" w:rsidP="00066C13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502C00" w:rsidRPr="00AD37DD" w14:paraId="439C5173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70" w14:textId="77777777" w:rsidR="00502C00" w:rsidRPr="00AD37DD" w:rsidRDefault="00502C00" w:rsidP="003F1D1A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4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72" w14:textId="77777777" w:rsidR="00502C00" w:rsidRPr="007C13B7" w:rsidRDefault="00502C00" w:rsidP="007E0D64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439C5174" w14:textId="77777777" w:rsidR="00066C13" w:rsidRPr="00AD37DD" w:rsidRDefault="00066C13" w:rsidP="00455180">
      <w:pPr>
        <w:rPr>
          <w:rFonts w:asciiTheme="minorHAnsi" w:hAnsiTheme="minorHAnsi" w:cstheme="minorHAnsi"/>
          <w:szCs w:val="20"/>
          <w:lang w:val="es-MX"/>
        </w:rPr>
      </w:pPr>
    </w:p>
    <w:p w14:paraId="3539860E" w14:textId="43F344D1" w:rsidR="00502C00" w:rsidRPr="00502C00" w:rsidRDefault="00502C00" w:rsidP="00502C0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2" w:name="_Toc487595414"/>
      <w:r>
        <w:rPr>
          <w:rFonts w:asciiTheme="minorHAnsi" w:hAnsiTheme="minorHAnsi" w:cstheme="minorHAnsi"/>
          <w:sz w:val="20"/>
        </w:rPr>
        <w:lastRenderedPageBreak/>
        <w:t xml:space="preserve">AO02 </w:t>
      </w:r>
      <w:r w:rsidR="00066C13" w:rsidRPr="00A636DE">
        <w:rPr>
          <w:rFonts w:asciiTheme="minorHAnsi" w:hAnsiTheme="minorHAnsi" w:cstheme="minorHAnsi"/>
          <w:sz w:val="20"/>
        </w:rPr>
        <w:t xml:space="preserve">Modificar </w:t>
      </w:r>
      <w:r w:rsidR="00E60037">
        <w:rPr>
          <w:rFonts w:asciiTheme="minorHAnsi" w:hAnsiTheme="minorHAnsi" w:cstheme="minorHAnsi"/>
          <w:bCs w:val="0"/>
          <w:sz w:val="20"/>
        </w:rPr>
        <w:t>Clase</w:t>
      </w:r>
      <w:r w:rsidR="00066C13" w:rsidRPr="00A636DE">
        <w:rPr>
          <w:rFonts w:asciiTheme="minorHAnsi" w:hAnsiTheme="minorHAnsi" w:cstheme="minorHAnsi"/>
          <w:sz w:val="20"/>
        </w:rPr>
        <w:t>.</w:t>
      </w:r>
      <w:bookmarkEnd w:id="7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14:paraId="439C5179" w14:textId="77777777" w:rsidTr="00824948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76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77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78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722F2F" w:rsidRPr="00AD37DD" w14:paraId="480DE8F6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1BE3C" w14:textId="77777777" w:rsidR="00722F2F" w:rsidRPr="00AD37DD" w:rsidRDefault="00722F2F" w:rsidP="003F1D1A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BBCAB" w14:textId="008E5E12" w:rsidR="00722F2F" w:rsidRPr="00066C13" w:rsidRDefault="00BB7F1F" w:rsidP="00B6449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066C13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F0EA4" w14:textId="5B304DB0" w:rsidR="00722F2F" w:rsidRPr="009266C7" w:rsidRDefault="00722F2F" w:rsidP="00722F2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Muestra formulario </w:t>
            </w:r>
            <w:r w:rsidR="00BB7F1F">
              <w:rPr>
                <w:rFonts w:asciiTheme="minorHAnsi" w:hAnsiTheme="minorHAnsi"/>
              </w:rPr>
              <w:t>con los campos del factor seleccionado</w:t>
            </w:r>
            <w:r>
              <w:rPr>
                <w:rFonts w:asciiTheme="minorHAnsi" w:hAnsiTheme="minorHAnsi"/>
              </w:rPr>
              <w:t>:</w:t>
            </w:r>
          </w:p>
          <w:p w14:paraId="4ED18B49" w14:textId="77777777" w:rsidR="00722F2F" w:rsidRDefault="00722F2F" w:rsidP="00722F2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“Clasificación del Factor” (Lista desplegable).</w:t>
            </w:r>
          </w:p>
          <w:p w14:paraId="57D943F6" w14:textId="77777777" w:rsidR="00722F2F" w:rsidRDefault="00722F2F" w:rsidP="00722F2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“Factor Clase” (Lista desplegable).</w:t>
            </w:r>
          </w:p>
          <w:p w14:paraId="45112968" w14:textId="77777777" w:rsidR="00722F2F" w:rsidRDefault="00722F2F" w:rsidP="00722F2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“Contenedor 1” (con la lista de las Fracciones a seleccionar),</w:t>
            </w:r>
          </w:p>
          <w:p w14:paraId="3E6E49FB" w14:textId="77777777" w:rsidR="00722F2F" w:rsidRDefault="00722F2F" w:rsidP="00722F2F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Fracción - Actividad Económica.</w:t>
            </w:r>
          </w:p>
          <w:p w14:paraId="2818FBCD" w14:textId="77777777" w:rsidR="00722F2F" w:rsidRDefault="00722F2F" w:rsidP="00722F2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“Contenedor 2” (para almacenar las Fracciones seleccionados).</w:t>
            </w:r>
          </w:p>
          <w:p w14:paraId="6180A43D" w14:textId="0E0F3173" w:rsidR="00722F2F" w:rsidRDefault="00722F2F" w:rsidP="00722F2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Descripción</w:t>
            </w:r>
            <w:r w:rsidR="00331B2F">
              <w:rPr>
                <w:rFonts w:asciiTheme="minorHAnsi" w:hAnsiTheme="minorHAnsi"/>
              </w:rPr>
              <w:t xml:space="preserve"> de la clase.</w:t>
            </w:r>
          </w:p>
          <w:p w14:paraId="1F299DEA" w14:textId="77777777" w:rsidR="00722F2F" w:rsidRDefault="00722F2F" w:rsidP="00722F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 las opciones:</w:t>
            </w:r>
          </w:p>
          <w:p w14:paraId="77E8D3ED" w14:textId="477DDE08" w:rsidR="00331B2F" w:rsidRDefault="00722F2F" w:rsidP="00331B2F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Pr="006D2ECA">
              <w:rPr>
                <w:rFonts w:asciiTheme="minorHAnsi" w:hAnsiTheme="minorHAnsi"/>
              </w:rPr>
              <w:t>Agregar</w:t>
            </w:r>
            <w:r>
              <w:rPr>
                <w:rFonts w:asciiTheme="minorHAnsi" w:hAnsiTheme="minorHAnsi"/>
              </w:rPr>
              <w:t>”.</w:t>
            </w:r>
          </w:p>
          <w:p w14:paraId="749054F4" w14:textId="616042D5" w:rsidR="008768F4" w:rsidRDefault="008768F4" w:rsidP="00722F2F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722F2F">
              <w:rPr>
                <w:rFonts w:asciiTheme="minorHAnsi" w:hAnsiTheme="minorHAnsi"/>
              </w:rPr>
              <w:t>“Quitar”</w:t>
            </w:r>
            <w:r>
              <w:rPr>
                <w:rFonts w:asciiTheme="minorHAnsi" w:hAnsiTheme="minorHAnsi"/>
              </w:rPr>
              <w:t>.</w:t>
            </w:r>
          </w:p>
          <w:p w14:paraId="69FDF37D" w14:textId="367C80A6" w:rsidR="00722F2F" w:rsidRPr="008768F4" w:rsidRDefault="008768F4" w:rsidP="008768F4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“Seleccionar todo”.</w:t>
            </w:r>
          </w:p>
          <w:p w14:paraId="4E72E5D7" w14:textId="77777777" w:rsidR="00722F2F" w:rsidRPr="009266C7" w:rsidRDefault="00722F2F" w:rsidP="00722F2F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9266C7">
              <w:rPr>
                <w:rFonts w:asciiTheme="minorHAnsi" w:hAnsiTheme="minorHAnsi" w:cstheme="minorHAnsi"/>
                <w:szCs w:val="20"/>
              </w:rPr>
              <w:t>“Guardar”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  <w:r w:rsidRPr="009266C7">
              <w:rPr>
                <w:rFonts w:asciiTheme="minorHAnsi" w:hAnsiTheme="minorHAnsi" w:cstheme="minorHAnsi"/>
                <w:szCs w:val="20"/>
              </w:rPr>
              <w:t xml:space="preserve">  </w:t>
            </w:r>
          </w:p>
          <w:p w14:paraId="74C1C0CA" w14:textId="28E8445F" w:rsidR="00722F2F" w:rsidRPr="00722F2F" w:rsidRDefault="00722F2F" w:rsidP="00722F2F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722F2F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BB7F1F" w:rsidRPr="00AD37DD" w14:paraId="2AC514FB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979B8" w14:textId="77777777" w:rsidR="00BB7F1F" w:rsidRPr="00AD37DD" w:rsidRDefault="00BB7F1F" w:rsidP="003F1D1A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F42D1" w14:textId="29F3CD1E" w:rsidR="00BB7F1F" w:rsidRPr="00066C13" w:rsidRDefault="00331B2F" w:rsidP="00B6449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2A8E3" w14:textId="77777777" w:rsidR="00BB7F1F" w:rsidRDefault="00BB7F1F" w:rsidP="00BB7F1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77D60625" w14:textId="3092B349" w:rsidR="00BB7F1F" w:rsidRDefault="00BB7F1F" w:rsidP="00BB7F1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Modifica Clasificación del Factor (Ver </w:t>
            </w:r>
            <w:r w:rsidRPr="00E824A4">
              <w:rPr>
                <w:rFonts w:asciiTheme="minorHAnsi" w:hAnsiTheme="minorHAnsi"/>
              </w:rPr>
              <w:t>Caso de Uso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E824A4">
              <w:rPr>
                <w:rFonts w:asciiTheme="minorHAnsi" w:hAnsiTheme="minorHAnsi"/>
                <w:b/>
              </w:rPr>
              <w:t>2006 Administrar Clasificación Factores</w:t>
            </w:r>
            <w:r>
              <w:rPr>
                <w:rFonts w:asciiTheme="minorHAnsi" w:hAnsiTheme="minorHAnsi"/>
              </w:rPr>
              <w:t>).</w:t>
            </w:r>
          </w:p>
          <w:p w14:paraId="68B6B90B" w14:textId="797DC32D" w:rsidR="00BB7F1F" w:rsidRDefault="00BB7F1F" w:rsidP="00BB7F1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Modifica la Clase (ver caso de uso </w:t>
            </w:r>
            <w:r>
              <w:rPr>
                <w:rFonts w:asciiTheme="minorHAnsi" w:hAnsiTheme="minorHAnsi"/>
                <w:b/>
              </w:rPr>
              <w:t xml:space="preserve">2005 </w:t>
            </w:r>
            <w:r w:rsidRPr="00C745AB">
              <w:rPr>
                <w:rFonts w:asciiTheme="minorHAnsi" w:hAnsiTheme="minorHAnsi"/>
                <w:b/>
              </w:rPr>
              <w:t>Administrar Factores</w:t>
            </w:r>
            <w:r>
              <w:rPr>
                <w:rFonts w:asciiTheme="minorHAnsi" w:hAnsiTheme="minorHAnsi"/>
              </w:rPr>
              <w:t>).</w:t>
            </w:r>
          </w:p>
          <w:p w14:paraId="44E5C1B9" w14:textId="328E69D4" w:rsidR="00BB7F1F" w:rsidRDefault="00BB7F1F" w:rsidP="00BB7F1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Selecciona del Contendor 1, una o más Fracciones y da clic en la opción “Agregar”, ver flujo </w:t>
            </w:r>
            <w:r w:rsidRPr="00502C00">
              <w:rPr>
                <w:rFonts w:asciiTheme="minorHAnsi" w:hAnsiTheme="minorHAnsi"/>
                <w:b/>
              </w:rPr>
              <w:t>AO</w:t>
            </w:r>
            <w:r w:rsidR="002F2825">
              <w:rPr>
                <w:rFonts w:asciiTheme="minorHAnsi" w:hAnsiTheme="minorHAnsi"/>
                <w:b/>
              </w:rPr>
              <w:t>5</w:t>
            </w:r>
            <w:r>
              <w:rPr>
                <w:rFonts w:asciiTheme="minorHAnsi" w:hAnsiTheme="minorHAnsi"/>
              </w:rPr>
              <w:t xml:space="preserve"> </w:t>
            </w:r>
            <w:r w:rsidRPr="00502C00">
              <w:rPr>
                <w:rFonts w:asciiTheme="minorHAnsi" w:hAnsiTheme="minorHAnsi"/>
                <w:b/>
              </w:rPr>
              <w:t>Agregar</w:t>
            </w:r>
            <w:r>
              <w:rPr>
                <w:rFonts w:asciiTheme="minorHAnsi" w:hAnsiTheme="minorHAnsi"/>
              </w:rPr>
              <w:t xml:space="preserve"> </w:t>
            </w:r>
            <w:r w:rsidRPr="00502C00">
              <w:rPr>
                <w:rFonts w:asciiTheme="minorHAnsi" w:hAnsiTheme="minorHAnsi"/>
                <w:b/>
              </w:rPr>
              <w:t>Fracciones</w:t>
            </w:r>
            <w:r>
              <w:rPr>
                <w:rFonts w:asciiTheme="minorHAnsi" w:hAnsiTheme="minorHAnsi"/>
              </w:rPr>
              <w:t>.</w:t>
            </w:r>
          </w:p>
          <w:p w14:paraId="3D45B12C" w14:textId="45496472" w:rsidR="00BB7F1F" w:rsidRPr="008768F4" w:rsidRDefault="00BB7F1F" w:rsidP="00BB7F1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Selecciona del contenedor 2, una o más Fracciones y da clic en la opción “Quitar”, ver flujo </w:t>
            </w:r>
            <w:r w:rsidRPr="00502C00">
              <w:rPr>
                <w:rFonts w:asciiTheme="minorHAnsi" w:hAnsiTheme="minorHAnsi"/>
                <w:b/>
              </w:rPr>
              <w:t>AO</w:t>
            </w:r>
            <w:r w:rsidR="002F2825">
              <w:rPr>
                <w:rFonts w:asciiTheme="minorHAnsi" w:hAnsiTheme="minorHAnsi"/>
                <w:b/>
              </w:rPr>
              <w:t>6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Quitar</w:t>
            </w:r>
            <w:r>
              <w:rPr>
                <w:rFonts w:asciiTheme="minorHAnsi" w:hAnsiTheme="minorHAnsi"/>
              </w:rPr>
              <w:t xml:space="preserve"> </w:t>
            </w:r>
            <w:r w:rsidRPr="00502C00">
              <w:rPr>
                <w:rFonts w:asciiTheme="minorHAnsi" w:hAnsiTheme="minorHAnsi"/>
                <w:b/>
              </w:rPr>
              <w:t>Fracciones</w:t>
            </w:r>
            <w:r>
              <w:rPr>
                <w:rFonts w:asciiTheme="minorHAnsi" w:hAnsiTheme="minorHAnsi"/>
                <w:b/>
              </w:rPr>
              <w:t>.</w:t>
            </w:r>
          </w:p>
          <w:p w14:paraId="3F15F142" w14:textId="49DCDB57" w:rsidR="008768F4" w:rsidRPr="008768F4" w:rsidRDefault="008768F4" w:rsidP="008768F4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  <w:b/>
              </w:rPr>
            </w:pPr>
            <w:r w:rsidRPr="008768F4">
              <w:rPr>
                <w:rFonts w:asciiTheme="minorHAnsi" w:hAnsiTheme="minorHAnsi"/>
              </w:rPr>
              <w:t xml:space="preserve">Selecciona opción “Seleccionar todo”, ver flujo </w:t>
            </w:r>
            <w:r w:rsidR="002F2825">
              <w:rPr>
                <w:rFonts w:asciiTheme="minorHAnsi" w:hAnsiTheme="minorHAnsi"/>
                <w:b/>
              </w:rPr>
              <w:t>AO07</w:t>
            </w:r>
            <w:r w:rsidRPr="008768F4">
              <w:rPr>
                <w:rFonts w:asciiTheme="minorHAnsi" w:hAnsiTheme="minorHAnsi"/>
                <w:b/>
              </w:rPr>
              <w:t xml:space="preserve"> Seleccionar todo.</w:t>
            </w:r>
          </w:p>
          <w:p w14:paraId="35AAAC18" w14:textId="2A7C776B" w:rsidR="00BB7F1F" w:rsidRDefault="00BB7F1F" w:rsidP="00BB7F1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 Descripción</w:t>
            </w:r>
            <w:r w:rsidR="00331B2F">
              <w:rPr>
                <w:rFonts w:asciiTheme="minorHAnsi" w:hAnsiTheme="minorHAnsi"/>
              </w:rPr>
              <w:t xml:space="preserve"> de la clase</w:t>
            </w:r>
            <w:r>
              <w:rPr>
                <w:rFonts w:asciiTheme="minorHAnsi" w:hAnsiTheme="minorHAnsi"/>
              </w:rPr>
              <w:t>.</w:t>
            </w:r>
          </w:p>
          <w:p w14:paraId="6F98D6A7" w14:textId="0D954067" w:rsidR="00BB7F1F" w:rsidRPr="0000148C" w:rsidRDefault="00BB7F1F" w:rsidP="00BB7F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 clic en </w:t>
            </w:r>
            <w:r w:rsidRPr="0000148C">
              <w:rPr>
                <w:rFonts w:asciiTheme="minorHAnsi" w:hAnsiTheme="minorHAnsi"/>
              </w:rPr>
              <w:t>l</w:t>
            </w:r>
            <w:r>
              <w:rPr>
                <w:rFonts w:asciiTheme="minorHAnsi" w:hAnsiTheme="minorHAnsi"/>
              </w:rPr>
              <w:t>a opción “Guardar”</w:t>
            </w:r>
            <w:r w:rsidRPr="0000148C">
              <w:rPr>
                <w:rFonts w:asciiTheme="minorHAnsi" w:hAnsiTheme="minorHAnsi"/>
              </w:rPr>
              <w:t xml:space="preserve">, continúa con el flujo. </w:t>
            </w:r>
          </w:p>
          <w:p w14:paraId="4102FD88" w14:textId="556FBEE0" w:rsidR="00BB7F1F" w:rsidRDefault="00BB7F1F" w:rsidP="00BB7F1F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/>
              </w:rPr>
            </w:pPr>
            <w:r w:rsidRPr="0000148C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00148C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00148C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00148C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00148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066C13" w:rsidRPr="00AD37DD" w14:paraId="439C5197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92" w14:textId="77777777" w:rsidR="00066C13" w:rsidRPr="00AD37DD" w:rsidRDefault="00066C13" w:rsidP="003F1D1A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93" w14:textId="77777777" w:rsidR="00066C13" w:rsidRDefault="00066C13" w:rsidP="00725349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94" w14:textId="1CD10B70" w:rsidR="00066C13" w:rsidRPr="00AD32C0" w:rsidRDefault="00066C13" w:rsidP="00725349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Despliega </w:t>
            </w:r>
            <w:r w:rsidRPr="00AD32C0">
              <w:rPr>
                <w:rFonts w:asciiTheme="minorHAnsi" w:hAnsiTheme="minorHAnsi" w:cstheme="minorHAnsi"/>
                <w:szCs w:val="20"/>
              </w:rPr>
              <w:t>un mensaje indicando</w:t>
            </w:r>
            <w:r>
              <w:rPr>
                <w:rFonts w:asciiTheme="minorHAnsi" w:hAnsiTheme="minorHAnsi" w:cstheme="minorHAnsi"/>
                <w:szCs w:val="20"/>
              </w:rPr>
              <w:t>;</w:t>
            </w:r>
            <w:r w:rsidR="008768F4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“</w:t>
            </w:r>
            <w:r w:rsidR="008768F4" w:rsidRPr="006C18AE">
              <w:rPr>
                <w:rFonts w:asciiTheme="minorHAnsi" w:hAnsiTheme="minorHAnsi" w:cstheme="minorHAnsi"/>
                <w:color w:val="000000" w:themeColor="text1"/>
                <w:szCs w:val="20"/>
              </w:rPr>
              <w:t>Al rea</w:t>
            </w:r>
            <w:r w:rsidR="008768F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lizar esta acción afectará las cotizaciones y recibos generados </w:t>
            </w:r>
            <w:r>
              <w:rPr>
                <w:rFonts w:asciiTheme="minorHAnsi" w:hAnsiTheme="minorHAnsi" w:cstheme="minorHAnsi"/>
                <w:szCs w:val="20"/>
              </w:rPr>
              <w:t>¿E</w:t>
            </w:r>
            <w:r w:rsidRPr="00AD32C0">
              <w:rPr>
                <w:rFonts w:asciiTheme="minorHAnsi" w:hAnsiTheme="minorHAnsi" w:cstheme="minorHAnsi"/>
                <w:szCs w:val="20"/>
              </w:rPr>
              <w:t xml:space="preserve">stá seguro que desea </w:t>
            </w:r>
            <w:r>
              <w:rPr>
                <w:rFonts w:asciiTheme="minorHAnsi" w:hAnsiTheme="minorHAnsi" w:cstheme="minorHAnsi"/>
                <w:szCs w:val="20"/>
              </w:rPr>
              <w:t>modificar</w:t>
            </w:r>
            <w:r w:rsidR="00BB7F1F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el factor?, y las opciones:</w:t>
            </w:r>
          </w:p>
          <w:p w14:paraId="439C5195" w14:textId="4000A7F1" w:rsidR="00066C13" w:rsidRPr="00AD32C0" w:rsidRDefault="00066C13" w:rsidP="00725349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“Aceptar” </w:t>
            </w:r>
          </w:p>
          <w:p w14:paraId="439C5196" w14:textId="77777777" w:rsidR="00066C13" w:rsidRPr="00AD32C0" w:rsidRDefault="00066C13" w:rsidP="0072534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“Cancelar”</w:t>
            </w:r>
          </w:p>
        </w:tc>
      </w:tr>
      <w:tr w:rsidR="00066C13" w:rsidRPr="00AD37DD" w14:paraId="439C519D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98" w14:textId="77777777" w:rsidR="00066C13" w:rsidRPr="00066C13" w:rsidRDefault="00066C13" w:rsidP="003F1D1A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99" w14:textId="77777777" w:rsidR="00066C13" w:rsidRPr="005A4365" w:rsidRDefault="00066C13" w:rsidP="00066C13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9A" w14:textId="77777777" w:rsidR="00066C13" w:rsidRDefault="00066C13" w:rsidP="0072534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439C519B" w14:textId="491660BA" w:rsidR="00066C13" w:rsidRDefault="00066C13" w:rsidP="003F1D1A">
            <w:pPr>
              <w:pStyle w:val="Prrafodelista"/>
              <w:keepLines/>
              <w:numPr>
                <w:ilvl w:val="0"/>
                <w:numId w:val="16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Si da clic en “Aceptar”</w:t>
            </w:r>
            <w:r w:rsidR="00BB7F1F">
              <w:rPr>
                <w:rFonts w:asciiTheme="minorHAnsi" w:hAnsiTheme="minorHAnsi" w:cstheme="minorHAnsi"/>
                <w:bCs/>
                <w:szCs w:val="20"/>
              </w:rPr>
              <w:t>,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continúa con el flujo.</w:t>
            </w:r>
          </w:p>
          <w:p w14:paraId="439C519C" w14:textId="77777777" w:rsidR="00066C13" w:rsidRDefault="005C056F" w:rsidP="003F1D1A">
            <w:pPr>
              <w:pStyle w:val="Prrafodelista"/>
              <w:keepLines/>
              <w:numPr>
                <w:ilvl w:val="0"/>
                <w:numId w:val="16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Si da clic en</w:t>
            </w:r>
            <w:r w:rsidR="00066C13">
              <w:rPr>
                <w:rFonts w:asciiTheme="minorHAnsi" w:hAnsiTheme="minorHAnsi" w:cstheme="minorHAnsi"/>
                <w:bCs/>
                <w:szCs w:val="20"/>
              </w:rPr>
              <w:t xml:space="preserve"> “Cancelar” </w:t>
            </w:r>
            <w:r w:rsidR="00066C13" w:rsidRPr="007275A7">
              <w:rPr>
                <w:rFonts w:asciiTheme="minorHAnsi" w:hAnsiTheme="minorHAnsi" w:cstheme="minorHAnsi"/>
                <w:bCs/>
                <w:szCs w:val="20"/>
              </w:rPr>
              <w:t xml:space="preserve">no ejecuta ninguna acción y continúa en </w:t>
            </w:r>
            <w:r w:rsidR="00066C13" w:rsidRPr="007275A7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="00066C13" w:rsidRPr="007275A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066C13" w:rsidRPr="00AD37DD" w14:paraId="439C51A2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9E" w14:textId="77777777" w:rsidR="00066C13" w:rsidRPr="00066C13" w:rsidRDefault="00066C13" w:rsidP="003F1D1A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9F" w14:textId="77777777" w:rsidR="00066C13" w:rsidRPr="005A4365" w:rsidRDefault="00066C13" w:rsidP="00725349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A0" w14:textId="2502B3E0" w:rsidR="00066C13" w:rsidRDefault="00066C13" w:rsidP="00725349">
            <w:p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="00034176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14:paraId="73579698" w14:textId="4672DA07" w:rsidR="00066C13" w:rsidRPr="003830D1" w:rsidRDefault="00AC4DA8" w:rsidP="003F1D1A">
            <w:pPr>
              <w:pStyle w:val="Prrafodelista"/>
              <w:keepLines/>
              <w:numPr>
                <w:ilvl w:val="0"/>
                <w:numId w:val="16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la validación</w:t>
            </w:r>
            <w:r w:rsidR="003830D1" w:rsidRPr="007555F5">
              <w:rPr>
                <w:rFonts w:asciiTheme="minorHAnsi" w:hAnsiTheme="minorHAnsi" w:cstheme="minorHAnsi"/>
                <w:color w:val="000000" w:themeColor="text1"/>
                <w:szCs w:val="20"/>
              </w:rPr>
              <w:t>, muestra los campos que no cumplen con la validación en color rojo y mostrara mensaje de acuerdo a la validación. Continúa en el paso 2 del presente flujo.</w:t>
            </w:r>
          </w:p>
          <w:p w14:paraId="439C51A1" w14:textId="0ACB2E28" w:rsidR="00A06B81" w:rsidRPr="00A06B81" w:rsidRDefault="003830D1" w:rsidP="00F675E5">
            <w:pPr>
              <w:pStyle w:val="Prrafodelista"/>
              <w:keepLines/>
              <w:spacing w:after="0"/>
              <w:ind w:left="0"/>
              <w:jc w:val="left"/>
              <w:rPr>
                <w:rFonts w:ascii="Calibri" w:hAnsi="Calibri"/>
                <w:b/>
              </w:rPr>
            </w:pPr>
            <w:r w:rsidRPr="006100C1">
              <w:rPr>
                <w:rFonts w:asciiTheme="minorHAnsi" w:hAnsiTheme="minorHAnsi" w:cstheme="minorHAnsi"/>
                <w:bCs/>
                <w:szCs w:val="20"/>
              </w:rPr>
              <w:t>Ver regla</w:t>
            </w:r>
            <w:r w:rsidR="00A06B81" w:rsidRPr="006100C1"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Pr="006100C1">
              <w:rPr>
                <w:rFonts w:asciiTheme="minorHAnsi" w:hAnsiTheme="minorHAnsi" w:cstheme="minorHAnsi"/>
                <w:bCs/>
                <w:szCs w:val="20"/>
              </w:rPr>
              <w:t xml:space="preserve"> de negocio</w:t>
            </w:r>
            <w:r w:rsidR="006100C1">
              <w:rPr>
                <w:rFonts w:asciiTheme="minorHAnsi" w:hAnsiTheme="minorHAnsi" w:cstheme="minorHAnsi"/>
                <w:bCs/>
                <w:szCs w:val="20"/>
              </w:rPr>
              <w:t xml:space="preserve">: </w:t>
            </w:r>
            <w:r w:rsidR="006100C1">
              <w:rPr>
                <w:rFonts w:ascii="Calibri" w:hAnsi="Calibri"/>
                <w:b/>
              </w:rPr>
              <w:t>RN032</w:t>
            </w:r>
            <w:r w:rsidR="00A06B81" w:rsidRPr="00A06B81">
              <w:rPr>
                <w:rFonts w:ascii="Calibri" w:hAnsi="Calibri"/>
                <w:b/>
              </w:rPr>
              <w:t xml:space="preserve"> </w:t>
            </w:r>
            <w:r w:rsidR="006100C1">
              <w:rPr>
                <w:rFonts w:ascii="Calibri" w:hAnsi="Calibri"/>
                <w:b/>
              </w:rPr>
              <w:t>F</w:t>
            </w:r>
            <w:r w:rsidR="00A06B81" w:rsidRPr="00A06B81">
              <w:rPr>
                <w:rFonts w:ascii="Calibri" w:hAnsi="Calibri"/>
                <w:b/>
              </w:rPr>
              <w:t>racciones agrupadas</w:t>
            </w:r>
            <w:r w:rsidR="006100C1">
              <w:rPr>
                <w:rFonts w:ascii="Calibri" w:hAnsi="Calibri"/>
                <w:b/>
              </w:rPr>
              <w:t>, RN033</w:t>
            </w:r>
            <w:r w:rsidR="00A06B81" w:rsidRPr="00A06B81">
              <w:rPr>
                <w:rFonts w:ascii="Calibri" w:hAnsi="Calibri"/>
                <w:b/>
              </w:rPr>
              <w:t xml:space="preserve"> Todo Factor debe tener un grupo</w:t>
            </w:r>
            <w:r w:rsidR="006100C1">
              <w:rPr>
                <w:rFonts w:ascii="Calibri" w:hAnsi="Calibri"/>
                <w:b/>
              </w:rPr>
              <w:t>.</w:t>
            </w:r>
          </w:p>
        </w:tc>
      </w:tr>
      <w:tr w:rsidR="00066C13" w:rsidRPr="00AD37DD" w14:paraId="439C51A7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A3" w14:textId="77777777" w:rsidR="00066C13" w:rsidRPr="00066C13" w:rsidRDefault="00066C13" w:rsidP="003F1D1A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A4" w14:textId="77777777" w:rsidR="00066C13" w:rsidRPr="005A4365" w:rsidRDefault="00066C13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7F280" w14:textId="70D9C98A" w:rsidR="003830D1" w:rsidRPr="001A085D" w:rsidRDefault="003830D1" w:rsidP="003830D1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Guarda los datos capturados por el usuario y muestra mensaje “Factor de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Actividad Económica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modificado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439C51A6" w14:textId="5AB2FDF9" w:rsidR="00066C13" w:rsidRPr="003E2106" w:rsidRDefault="003830D1" w:rsidP="003F1D1A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7E0D64" w:rsidRPr="00AD37DD" w14:paraId="439C51B0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AD" w14:textId="77777777" w:rsidR="007E0D64" w:rsidRPr="00066C13" w:rsidRDefault="007E0D64" w:rsidP="003F1D1A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AE" w14:textId="77777777" w:rsidR="007E0D64" w:rsidRPr="005A4365" w:rsidRDefault="007E0D64" w:rsidP="007E0D64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AF" w14:textId="77777777" w:rsidR="007E0D64" w:rsidRPr="005119F1" w:rsidRDefault="007E0D64" w:rsidP="007E0D64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A4365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439C51B2" w14:textId="5ACBC488" w:rsidR="00455180" w:rsidRPr="00345768" w:rsidRDefault="009F4550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3" w:name="_Toc461701841"/>
      <w:bookmarkStart w:id="74" w:name="_Toc487595415"/>
      <w:r w:rsidRPr="00345768">
        <w:rPr>
          <w:rFonts w:asciiTheme="minorHAnsi" w:hAnsiTheme="minorHAnsi" w:cstheme="minorHAnsi"/>
          <w:sz w:val="20"/>
        </w:rPr>
        <w:t>AO03</w:t>
      </w:r>
      <w:r w:rsidR="00455180" w:rsidRPr="00345768">
        <w:rPr>
          <w:rFonts w:asciiTheme="minorHAnsi" w:hAnsiTheme="minorHAnsi" w:cstheme="minorHAnsi"/>
          <w:sz w:val="20"/>
        </w:rPr>
        <w:t xml:space="preserve"> </w:t>
      </w:r>
      <w:r w:rsidR="003830D1">
        <w:rPr>
          <w:rFonts w:asciiTheme="minorHAnsi" w:hAnsiTheme="minorHAnsi" w:cstheme="minorHAnsi"/>
          <w:sz w:val="20"/>
        </w:rPr>
        <w:t>Ver d</w:t>
      </w:r>
      <w:r w:rsidR="003830D1" w:rsidRPr="00345768">
        <w:rPr>
          <w:rFonts w:asciiTheme="minorHAnsi" w:hAnsiTheme="minorHAnsi" w:cstheme="minorHAnsi"/>
          <w:sz w:val="20"/>
        </w:rPr>
        <w:t xml:space="preserve">etalle </w:t>
      </w:r>
      <w:r w:rsidR="003830D1">
        <w:rPr>
          <w:rFonts w:asciiTheme="minorHAnsi" w:hAnsiTheme="minorHAnsi" w:cstheme="minorHAnsi"/>
          <w:sz w:val="20"/>
        </w:rPr>
        <w:t>de la clase</w:t>
      </w:r>
      <w:r w:rsidR="00455180" w:rsidRPr="00345768">
        <w:rPr>
          <w:rFonts w:asciiTheme="minorHAnsi" w:hAnsiTheme="minorHAnsi" w:cstheme="minorHAnsi"/>
          <w:sz w:val="20"/>
        </w:rPr>
        <w:t>.</w:t>
      </w:r>
      <w:bookmarkEnd w:id="73"/>
      <w:bookmarkEnd w:id="7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14:paraId="439C51B6" w14:textId="77777777" w:rsidTr="00824948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B3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B4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B5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55180" w:rsidRPr="00AD37DD" w14:paraId="439C51C0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B7" w14:textId="77777777" w:rsidR="00455180" w:rsidRPr="00AD37DD" w:rsidRDefault="00455180" w:rsidP="003F1D1A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B8" w14:textId="77777777" w:rsidR="00455180" w:rsidRPr="006A5C61" w:rsidRDefault="009F4550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4B004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B9" w14:textId="6846CD48" w:rsidR="00455180" w:rsidRDefault="004B0044" w:rsidP="004B0044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Despliega una ventana con la información del factor seleccionado</w:t>
            </w:r>
            <w:r w:rsidR="002F2825">
              <w:rPr>
                <w:rFonts w:asciiTheme="minorHAnsi" w:hAnsiTheme="minorHAnsi" w:cstheme="minorHAnsi"/>
                <w:szCs w:val="20"/>
              </w:rPr>
              <w:t xml:space="preserve"> ordenado por división, grupo y fracción de manera descendente</w:t>
            </w:r>
            <w:r>
              <w:rPr>
                <w:rFonts w:asciiTheme="minorHAnsi" w:hAnsiTheme="minorHAnsi" w:cstheme="minorHAnsi"/>
                <w:szCs w:val="20"/>
              </w:rPr>
              <w:t>:</w:t>
            </w:r>
          </w:p>
          <w:p w14:paraId="6D9811E3" w14:textId="77777777" w:rsidR="00AC4DA8" w:rsidRDefault="00AC4DA8" w:rsidP="003F1D1A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“Clasificación del Factor”.</w:t>
            </w:r>
          </w:p>
          <w:p w14:paraId="5B511BFF" w14:textId="07EA32F4" w:rsidR="00AC4DA8" w:rsidRDefault="00AC4DA8" w:rsidP="003F1D1A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“División</w:t>
            </w:r>
            <w:r w:rsidR="002F2825">
              <w:rPr>
                <w:rFonts w:asciiTheme="minorHAnsi" w:hAnsiTheme="minorHAnsi" w:cstheme="minorHAnsi"/>
                <w:szCs w:val="20"/>
              </w:rPr>
              <w:t xml:space="preserve"> - Descripción</w:t>
            </w:r>
            <w:r>
              <w:rPr>
                <w:rFonts w:asciiTheme="minorHAnsi" w:hAnsiTheme="minorHAnsi" w:cstheme="minorHAnsi"/>
                <w:szCs w:val="20"/>
              </w:rPr>
              <w:t>”.</w:t>
            </w:r>
          </w:p>
          <w:p w14:paraId="72979ABD" w14:textId="39755414" w:rsidR="00AC4DA8" w:rsidRDefault="00AC4DA8" w:rsidP="003F1D1A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“Grupo</w:t>
            </w:r>
            <w:r w:rsidR="002F2825">
              <w:rPr>
                <w:rFonts w:asciiTheme="minorHAnsi" w:hAnsiTheme="minorHAnsi" w:cstheme="minorHAnsi"/>
                <w:szCs w:val="20"/>
              </w:rPr>
              <w:t xml:space="preserve"> - Descripción</w:t>
            </w:r>
            <w:r>
              <w:rPr>
                <w:rFonts w:asciiTheme="minorHAnsi" w:hAnsiTheme="minorHAnsi" w:cstheme="minorHAnsi"/>
                <w:szCs w:val="20"/>
              </w:rPr>
              <w:t>”.</w:t>
            </w:r>
          </w:p>
          <w:p w14:paraId="439C51BD" w14:textId="52CC7F43" w:rsidR="004B0044" w:rsidRPr="008B3919" w:rsidRDefault="003830D1" w:rsidP="003F1D1A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4B0044">
              <w:rPr>
                <w:rFonts w:asciiTheme="minorHAnsi" w:hAnsiTheme="minorHAnsi" w:cstheme="minorHAnsi"/>
                <w:szCs w:val="20"/>
              </w:rPr>
              <w:t>Fracción</w:t>
            </w:r>
            <w:r w:rsidR="002F2825">
              <w:rPr>
                <w:rFonts w:asciiTheme="minorHAnsi" w:hAnsiTheme="minorHAnsi" w:cstheme="minorHAnsi"/>
                <w:szCs w:val="20"/>
              </w:rPr>
              <w:t xml:space="preserve"> – Actividad económica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1A5F2124" w14:textId="306F0825" w:rsidR="008B3919" w:rsidRPr="008B3919" w:rsidRDefault="008B3919" w:rsidP="008B391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“Clase”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25B1BB4A" w14:textId="77777777" w:rsidR="008B3919" w:rsidRDefault="008B3919" w:rsidP="008B3919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 la acción</w:t>
            </w:r>
            <w:r w:rsidR="007E0D64"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14:paraId="439C51BF" w14:textId="2E6AC054" w:rsidR="007E0D64" w:rsidRPr="008B3919" w:rsidRDefault="007E0D64" w:rsidP="008B3919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szCs w:val="20"/>
              </w:rPr>
            </w:pPr>
            <w:r w:rsidRPr="008B3919">
              <w:rPr>
                <w:rFonts w:asciiTheme="minorHAnsi" w:hAnsiTheme="minorHAnsi" w:cstheme="minorHAnsi"/>
                <w:szCs w:val="20"/>
              </w:rPr>
              <w:t>“Cancelar”</w:t>
            </w:r>
          </w:p>
        </w:tc>
      </w:tr>
      <w:tr w:rsidR="003830D1" w:rsidRPr="00AD37DD" w14:paraId="439C51C5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C1" w14:textId="7DF32A65" w:rsidR="003830D1" w:rsidRPr="00AD37DD" w:rsidRDefault="003830D1" w:rsidP="003F1D1A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C2" w14:textId="250BE720" w:rsidR="003830D1" w:rsidRPr="004B0044" w:rsidRDefault="003830D1" w:rsidP="00B6449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la </w:t>
            </w:r>
            <w:r>
              <w:rPr>
                <w:rFonts w:asciiTheme="minorHAnsi" w:hAnsiTheme="minorHAnsi" w:cstheme="minorHAnsi"/>
                <w:bCs/>
                <w:szCs w:val="20"/>
              </w:rPr>
              <w:t>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3BEB5" w14:textId="77777777" w:rsidR="003830D1" w:rsidRDefault="003830D1" w:rsidP="0003417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14:paraId="439C51C4" w14:textId="18C78041" w:rsidR="003830D1" w:rsidRPr="005C056F" w:rsidRDefault="003830D1" w:rsidP="005C056F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</w:t>
            </w:r>
            <w:r w:rsidRPr="00C42EA5">
              <w:rPr>
                <w:rFonts w:asciiTheme="minorHAnsi" w:hAnsiTheme="minorHAnsi" w:cstheme="minorHAnsi"/>
                <w:szCs w:val="20"/>
              </w:rPr>
              <w:t>elecciona “Cancelar”</w:t>
            </w:r>
            <w:r>
              <w:rPr>
                <w:rFonts w:asciiTheme="minorHAnsi" w:hAnsiTheme="minorHAnsi" w:cstheme="minorHAnsi"/>
                <w:szCs w:val="20"/>
              </w:rPr>
              <w:t>, no ejecuta ninguna acción y  continú</w:t>
            </w:r>
            <w:r w:rsidRPr="00C42EA5">
              <w:rPr>
                <w:rFonts w:asciiTheme="minorHAnsi" w:hAnsiTheme="minorHAnsi" w:cstheme="minorHAnsi"/>
                <w:szCs w:val="20"/>
              </w:rPr>
              <w:t xml:space="preserve">a en el flujo </w:t>
            </w:r>
            <w:r w:rsidRPr="00C42EA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C42EA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7E0D64" w:rsidRPr="00AD37DD" w14:paraId="439C51C9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C6" w14:textId="77777777" w:rsidR="007E0D64" w:rsidRPr="00AD37DD" w:rsidRDefault="007E0D64" w:rsidP="003F1D1A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C7" w14:textId="77777777" w:rsidR="007E0D64" w:rsidRPr="006A5C61" w:rsidRDefault="007E0D64" w:rsidP="007E0D64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C8" w14:textId="77777777" w:rsidR="007E0D64" w:rsidRPr="007C13B7" w:rsidRDefault="007E0D64" w:rsidP="007E0D6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7E0D64">
              <w:rPr>
                <w:rFonts w:asciiTheme="minorHAnsi" w:hAnsiTheme="minorHAnsi" w:cstheme="minorHAnsi"/>
                <w:bCs/>
                <w:szCs w:val="20"/>
              </w:rPr>
              <w:t>Fin del flujo opcional.</w:t>
            </w:r>
          </w:p>
        </w:tc>
      </w:tr>
    </w:tbl>
    <w:p w14:paraId="439C51EA" w14:textId="575BF40B" w:rsidR="00AD3894" w:rsidRPr="001A085D" w:rsidRDefault="00502C00" w:rsidP="00AD3894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75" w:name="_Toc484712624"/>
      <w:bookmarkStart w:id="76" w:name="_Toc487595416"/>
      <w:bookmarkStart w:id="77" w:name="_Toc371934678"/>
      <w:bookmarkStart w:id="78" w:name="_Toc228339745"/>
      <w:bookmarkStart w:id="79" w:name="_Toc182735732"/>
      <w:bookmarkStart w:id="80" w:name="_Toc52616588"/>
      <w:r>
        <w:rPr>
          <w:rFonts w:asciiTheme="minorHAnsi" w:hAnsiTheme="minorHAnsi" w:cstheme="minorHAnsi"/>
          <w:color w:val="000000" w:themeColor="text1"/>
          <w:sz w:val="20"/>
        </w:rPr>
        <w:lastRenderedPageBreak/>
        <w:t>AO04</w:t>
      </w:r>
      <w:r w:rsidR="00AD3894" w:rsidRPr="001A085D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2F084F">
        <w:rPr>
          <w:rFonts w:asciiTheme="minorHAnsi" w:hAnsiTheme="minorHAnsi" w:cstheme="minorHAnsi"/>
          <w:color w:val="000000" w:themeColor="text1"/>
          <w:sz w:val="20"/>
        </w:rPr>
        <w:t>Búsqueda</w:t>
      </w:r>
      <w:r w:rsidR="00AD3894" w:rsidRPr="001A085D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75"/>
      <w:bookmarkEnd w:id="7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2E5326" w:rsidRPr="00AD37DD" w14:paraId="7CD7A410" w14:textId="77777777" w:rsidTr="008845E1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120A0C" w14:textId="77777777" w:rsidR="002E5326" w:rsidRPr="00AD37DD" w:rsidRDefault="002E5326" w:rsidP="008845E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181ADE" w14:textId="77777777" w:rsidR="002E5326" w:rsidRPr="00AD37DD" w:rsidRDefault="002E5326" w:rsidP="008845E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CB8C71" w14:textId="77777777" w:rsidR="002E5326" w:rsidRPr="00AD37DD" w:rsidRDefault="002E5326" w:rsidP="008845E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2E5326" w:rsidRPr="00AD37DD" w14:paraId="451BCA44" w14:textId="77777777" w:rsidTr="008845E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CE635" w14:textId="77777777" w:rsidR="002E5326" w:rsidRPr="00610812" w:rsidRDefault="002E5326" w:rsidP="002E5326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84863" w14:textId="77777777" w:rsidR="002E5326" w:rsidRPr="00F61803" w:rsidRDefault="002E5326" w:rsidP="008845E1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F61803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DBC3B" w14:textId="77777777" w:rsidR="002E5326" w:rsidRDefault="002E5326" w:rsidP="008845E1">
            <w:r w:rsidRPr="00842BFB">
              <w:rPr>
                <w:rFonts w:asciiTheme="minorHAnsi" w:hAnsiTheme="minorHAnsi"/>
              </w:rPr>
              <w:t xml:space="preserve">Despliega una ventana con los factores de </w:t>
            </w:r>
            <w:r>
              <w:rPr>
                <w:rFonts w:asciiTheme="minorHAnsi" w:hAnsiTheme="minorHAnsi"/>
              </w:rPr>
              <w:t>actividad económica</w:t>
            </w:r>
            <w:r w:rsidRPr="00842BFB">
              <w:rPr>
                <w:rFonts w:asciiTheme="minorHAnsi" w:hAnsiTheme="minorHAnsi"/>
              </w:rPr>
              <w:t xml:space="preserve"> registrados e</w:t>
            </w:r>
            <w:r>
              <w:rPr>
                <w:rFonts w:asciiTheme="minorHAnsi" w:hAnsiTheme="minorHAnsi"/>
              </w:rPr>
              <w:t>n el sistema,</w:t>
            </w:r>
            <w:r w:rsidRPr="00610812">
              <w:rPr>
                <w:rFonts w:asciiTheme="minorHAnsi" w:hAnsiTheme="minorHAnsi"/>
              </w:rPr>
              <w:t xml:space="preserve"> ordenados </w:t>
            </w:r>
            <w:r>
              <w:rPr>
                <w:rFonts w:asciiTheme="minorHAnsi" w:hAnsiTheme="minorHAnsi"/>
              </w:rPr>
              <w:t>alfabéticamente por clases de manera</w:t>
            </w:r>
            <w:r w:rsidRPr="007D19F8">
              <w:rPr>
                <w:rFonts w:asciiTheme="minorHAnsi" w:hAnsiTheme="minorHAnsi"/>
              </w:rPr>
              <w:t xml:space="preserve"> descendente</w:t>
            </w:r>
            <w:r w:rsidRPr="007D19F8" w:rsidDel="007D19F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y </w:t>
            </w:r>
            <w:r w:rsidRPr="00610812">
              <w:rPr>
                <w:rFonts w:asciiTheme="minorHAnsi" w:hAnsiTheme="minorHAnsi"/>
              </w:rPr>
              <w:t>de acuerdo a la siguiente estructura</w:t>
            </w:r>
            <w:r>
              <w:t xml:space="preserve">. </w:t>
            </w:r>
            <w:r w:rsidRPr="00F61803">
              <w:t xml:space="preserve"> </w:t>
            </w:r>
          </w:p>
          <w:p w14:paraId="0B8AFB1A" w14:textId="77777777" w:rsidR="002E5326" w:rsidRDefault="002E5326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“No.”</w:t>
            </w:r>
          </w:p>
          <w:p w14:paraId="6DCFDBD9" w14:textId="77777777" w:rsidR="002E5326" w:rsidRDefault="002E5326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“Clasificación Factor”</w:t>
            </w:r>
          </w:p>
          <w:p w14:paraId="5A321801" w14:textId="77777777" w:rsidR="002E5326" w:rsidRDefault="002E5326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“Clase”</w:t>
            </w:r>
          </w:p>
          <w:p w14:paraId="409C8086" w14:textId="117A3FCE" w:rsidR="00DC7BB9" w:rsidRDefault="00DC7BB9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“División</w:t>
            </w:r>
            <w:r w:rsidR="002F2825">
              <w:rPr>
                <w:rFonts w:asciiTheme="minorHAnsi" w:hAnsiTheme="minorHAnsi"/>
              </w:rPr>
              <w:t xml:space="preserve"> - Descripción</w:t>
            </w:r>
            <w:r>
              <w:rPr>
                <w:rFonts w:asciiTheme="minorHAnsi" w:hAnsiTheme="minorHAnsi"/>
              </w:rPr>
              <w:t>”</w:t>
            </w:r>
          </w:p>
          <w:p w14:paraId="00F482D3" w14:textId="6E3F36E7" w:rsidR="00DC7BB9" w:rsidRDefault="00DC7BB9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“Grupo</w:t>
            </w:r>
            <w:r w:rsidR="002F2825">
              <w:rPr>
                <w:rFonts w:asciiTheme="minorHAnsi" w:hAnsiTheme="minorHAnsi"/>
              </w:rPr>
              <w:t xml:space="preserve"> - Descripción</w:t>
            </w:r>
            <w:r>
              <w:rPr>
                <w:rFonts w:asciiTheme="minorHAnsi" w:hAnsiTheme="minorHAnsi"/>
              </w:rPr>
              <w:t>”</w:t>
            </w:r>
          </w:p>
          <w:p w14:paraId="7251499F" w14:textId="78D9EAEA" w:rsidR="00DC7BB9" w:rsidRPr="00DC7BB9" w:rsidRDefault="002E5326" w:rsidP="00DC7BB9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781C09">
              <w:rPr>
                <w:rFonts w:asciiTheme="minorHAnsi" w:hAnsiTheme="minorHAnsi"/>
              </w:rPr>
              <w:t>“Fracción</w:t>
            </w:r>
            <w:r>
              <w:rPr>
                <w:rFonts w:asciiTheme="minorHAnsi" w:hAnsiTheme="minorHAnsi"/>
              </w:rPr>
              <w:t xml:space="preserve"> </w:t>
            </w:r>
            <w:r w:rsidR="002F2825">
              <w:rPr>
                <w:rFonts w:asciiTheme="minorHAnsi" w:hAnsiTheme="minorHAnsi"/>
              </w:rPr>
              <w:t>–</w:t>
            </w:r>
            <w:r>
              <w:rPr>
                <w:rFonts w:asciiTheme="minorHAnsi" w:hAnsiTheme="minorHAnsi"/>
              </w:rPr>
              <w:t xml:space="preserve"> Actividad</w:t>
            </w:r>
            <w:r w:rsidR="002F2825">
              <w:rPr>
                <w:rFonts w:asciiTheme="minorHAnsi" w:hAnsiTheme="minorHAnsi"/>
              </w:rPr>
              <w:t xml:space="preserve"> económica</w:t>
            </w:r>
            <w:r>
              <w:rPr>
                <w:rFonts w:asciiTheme="minorHAnsi" w:hAnsiTheme="minorHAnsi"/>
              </w:rPr>
              <w:t xml:space="preserve">” </w:t>
            </w:r>
          </w:p>
          <w:p w14:paraId="143BD926" w14:textId="77777777" w:rsidR="002E5326" w:rsidRDefault="002E5326" w:rsidP="0068021F">
            <w:pPr>
              <w:pStyle w:val="ndice2"/>
            </w:pPr>
            <w:r>
              <w:t>Los filtros :</w:t>
            </w:r>
          </w:p>
          <w:p w14:paraId="5CAC97FD" w14:textId="022426E3" w:rsidR="00DC7BB9" w:rsidRDefault="002E5326" w:rsidP="00DC7BB9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Clase (Lista desplegable).</w:t>
            </w:r>
          </w:p>
          <w:p w14:paraId="3FF48C16" w14:textId="5664755B" w:rsidR="00DC7BB9" w:rsidRPr="00DC7BB9" w:rsidRDefault="00DC7BB9" w:rsidP="00DC7BB9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División (Lista desplegable).</w:t>
            </w:r>
          </w:p>
          <w:p w14:paraId="0A11A623" w14:textId="7448FD1E" w:rsidR="00DC7BB9" w:rsidRPr="00DC7BB9" w:rsidRDefault="00DC7BB9" w:rsidP="00DC7BB9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Grupo (Lista desplegable).</w:t>
            </w:r>
          </w:p>
          <w:p w14:paraId="2632DF9B" w14:textId="77777777" w:rsidR="002E5326" w:rsidRPr="00F61803" w:rsidRDefault="002E5326" w:rsidP="0068021F">
            <w:pPr>
              <w:pStyle w:val="ndice2"/>
            </w:pPr>
            <w:r w:rsidRPr="00F61803">
              <w:t>Así como las opciones:</w:t>
            </w:r>
          </w:p>
          <w:p w14:paraId="08B8F762" w14:textId="77777777" w:rsidR="002E5326" w:rsidRPr="00F61803" w:rsidRDefault="002E5326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>Crear Factor”.</w:t>
            </w:r>
          </w:p>
          <w:p w14:paraId="3AF71550" w14:textId="77777777" w:rsidR="002E5326" w:rsidRDefault="002E5326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F61803">
              <w:rPr>
                <w:rFonts w:asciiTheme="minorHAnsi" w:hAnsiTheme="minorHAnsi" w:cstheme="minorHAnsi"/>
                <w:szCs w:val="20"/>
              </w:rPr>
              <w:t>“Modificar</w:t>
            </w:r>
            <w:r>
              <w:rPr>
                <w:rFonts w:asciiTheme="minorHAnsi" w:hAnsiTheme="minorHAnsi" w:cstheme="minorHAnsi"/>
                <w:szCs w:val="20"/>
              </w:rPr>
              <w:t xml:space="preserve"> Factor</w:t>
            </w:r>
            <w:r w:rsidRPr="00F61803">
              <w:rPr>
                <w:rFonts w:asciiTheme="minorHAnsi" w:hAnsiTheme="minorHAnsi" w:cstheme="minorHAnsi"/>
                <w:szCs w:val="20"/>
              </w:rPr>
              <w:t>”.</w:t>
            </w:r>
            <w:r>
              <w:rPr>
                <w:rFonts w:asciiTheme="minorHAnsi" w:hAnsiTheme="minorHAnsi" w:cstheme="minorHAnsi"/>
                <w:szCs w:val="20"/>
              </w:rPr>
              <w:t xml:space="preserve"> (Por cada elemento de la consulta general).</w:t>
            </w:r>
          </w:p>
          <w:p w14:paraId="33F96612" w14:textId="77777777" w:rsidR="002E5326" w:rsidRPr="00803F7F" w:rsidRDefault="002E5326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</w:rPr>
              <w:t>“Ver detalle”. (Por cada elemento de la consulta general).</w:t>
            </w:r>
            <w:r w:rsidRPr="00F61803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01CD8960" w14:textId="77777777" w:rsidR="002E5326" w:rsidRPr="00A636DE" w:rsidRDefault="002E5326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</w:rPr>
              <w:t>“Buscar”</w:t>
            </w:r>
          </w:p>
        </w:tc>
      </w:tr>
      <w:tr w:rsidR="002E5326" w:rsidRPr="00AD37DD" w14:paraId="055E22A0" w14:textId="77777777" w:rsidTr="008845E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B7ADB" w14:textId="621F4A3B" w:rsidR="002E5326" w:rsidRPr="00610812" w:rsidRDefault="002E5326" w:rsidP="002E5326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50078" w14:textId="77777777" w:rsidR="002E5326" w:rsidRPr="00F61803" w:rsidRDefault="002E5326" w:rsidP="008845E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FDE6E" w14:textId="77777777" w:rsidR="002E5326" w:rsidRDefault="002E5326" w:rsidP="008845E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 la opción seleccionada, continua como sigue:</w:t>
            </w:r>
          </w:p>
          <w:p w14:paraId="20C4C57B" w14:textId="77777777" w:rsidR="002E5326" w:rsidRPr="00F61803" w:rsidRDefault="002E5326" w:rsidP="008845E1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Crear Factor”, continúa en el </w:t>
            </w:r>
            <w:r w:rsidRPr="00832EBE">
              <w:rPr>
                <w:rFonts w:asciiTheme="minorHAnsi" w:hAnsiTheme="minorHAnsi" w:cstheme="minorHAnsi"/>
                <w:b/>
              </w:rPr>
              <w:t xml:space="preserve">AO01 </w:t>
            </w:r>
            <w:r>
              <w:rPr>
                <w:rFonts w:asciiTheme="minorHAnsi" w:hAnsiTheme="minorHAnsi" w:cstheme="minorHAnsi"/>
                <w:b/>
              </w:rPr>
              <w:t>Crear Clase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14:paraId="37D8B6E8" w14:textId="77777777" w:rsidR="002E5326" w:rsidRPr="00407163" w:rsidRDefault="002E5326" w:rsidP="008845E1">
            <w:pPr>
              <w:pStyle w:val="Prrafodelista"/>
              <w:keepLines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Modificar Factor”, continúa en el </w:t>
            </w:r>
            <w:r>
              <w:rPr>
                <w:rFonts w:asciiTheme="minorHAnsi" w:hAnsiTheme="minorHAnsi" w:cstheme="minorHAnsi"/>
                <w:b/>
              </w:rPr>
              <w:t>AO02</w:t>
            </w:r>
            <w:r w:rsidRPr="00832EBE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Modificar Clase</w:t>
            </w:r>
            <w:r w:rsidRPr="00832EBE">
              <w:rPr>
                <w:rFonts w:asciiTheme="minorHAnsi" w:hAnsiTheme="minorHAnsi" w:cstheme="minorHAnsi"/>
              </w:rPr>
              <w:t>.</w:t>
            </w:r>
          </w:p>
          <w:p w14:paraId="0FEDB71A" w14:textId="77777777" w:rsidR="002E5326" w:rsidRPr="00DB7437" w:rsidRDefault="002E5326" w:rsidP="008845E1">
            <w:pPr>
              <w:pStyle w:val="Prrafodelista"/>
              <w:keepLines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Si desea ver más información de la clase selecciona la opción “Ver detalle </w:t>
            </w:r>
            <w:r>
              <w:rPr>
                <w:rFonts w:asciiTheme="minorHAnsi" w:hAnsiTheme="minorHAnsi" w:cstheme="minorHAnsi"/>
                <w:szCs w:val="20"/>
              </w:rPr>
              <w:t>clase</w:t>
            </w:r>
            <w:r>
              <w:rPr>
                <w:rFonts w:asciiTheme="minorHAnsi" w:hAnsiTheme="minorHAnsi" w:cstheme="minorHAnsi"/>
              </w:rPr>
              <w:t xml:space="preserve">”, continúa con el flujo </w:t>
            </w:r>
            <w:r w:rsidRPr="00407163">
              <w:rPr>
                <w:rFonts w:asciiTheme="minorHAnsi" w:hAnsiTheme="minorHAnsi" w:cstheme="minorHAnsi"/>
                <w:b/>
              </w:rPr>
              <w:t>AO</w:t>
            </w:r>
            <w:r>
              <w:rPr>
                <w:rFonts w:asciiTheme="minorHAnsi" w:hAnsiTheme="minorHAnsi" w:cstheme="minorHAnsi"/>
                <w:b/>
              </w:rPr>
              <w:t>03 Ver Detalle.</w:t>
            </w:r>
          </w:p>
          <w:p w14:paraId="2D962B9A" w14:textId="77777777" w:rsidR="002E5326" w:rsidRPr="00C41B84" w:rsidRDefault="002E5326" w:rsidP="008845E1">
            <w:pPr>
              <w:pStyle w:val="Prrafodelista"/>
              <w:keepLines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AO04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14:paraId="75136D89" w14:textId="77777777" w:rsidR="002E5326" w:rsidRPr="00C41B84" w:rsidRDefault="002E5326" w:rsidP="008845E1">
            <w:pPr>
              <w:keepLines/>
              <w:spacing w:after="0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>La búsqueda puede realizarse por uno o más crite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rios siempre y cuando exista una clase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que satisfaga los datos ingresados. En caso contrario, continúa con el </w:t>
            </w: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AE03 Consulta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2E5326" w:rsidRPr="00AD37DD" w14:paraId="260FA580" w14:textId="77777777" w:rsidTr="008845E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2CEB4" w14:textId="77777777" w:rsidR="002E5326" w:rsidRPr="00610812" w:rsidRDefault="002E5326" w:rsidP="002E5326">
            <w:pPr>
              <w:pStyle w:val="Prrafodelista"/>
              <w:keepLines/>
              <w:numPr>
                <w:ilvl w:val="0"/>
                <w:numId w:val="38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9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0C0C3" w14:textId="049C9A7D" w:rsidR="002E5326" w:rsidRDefault="002E5326" w:rsidP="00DC7BB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Fin del flujo </w:t>
            </w:r>
            <w:r w:rsidR="00DC7BB9">
              <w:rPr>
                <w:rFonts w:asciiTheme="minorHAnsi" w:hAnsiTheme="minorHAnsi" w:cstheme="minorHAnsi"/>
                <w:bCs/>
                <w:szCs w:val="20"/>
              </w:rPr>
              <w:t>opcional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</w:tbl>
    <w:p w14:paraId="439C526D" w14:textId="77777777" w:rsidR="001E6D4B" w:rsidRDefault="001E6D4B" w:rsidP="00725349"/>
    <w:p w14:paraId="0DBBEC6C" w14:textId="32203E5F" w:rsidR="007F2190" w:rsidRDefault="007F2190" w:rsidP="007F219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1" w:name="_Toc487595417"/>
      <w:r>
        <w:rPr>
          <w:rFonts w:asciiTheme="minorHAnsi" w:hAnsiTheme="minorHAnsi" w:cstheme="minorHAnsi"/>
          <w:sz w:val="20"/>
        </w:rPr>
        <w:lastRenderedPageBreak/>
        <w:t>AO05</w:t>
      </w:r>
      <w:r w:rsidRPr="00066C13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Agregar Fracciones</w:t>
      </w:r>
      <w:bookmarkEnd w:id="8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7F2190" w:rsidRPr="00AD37DD" w14:paraId="53446F12" w14:textId="77777777" w:rsidTr="008845E1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D69AE4B" w14:textId="77777777" w:rsidR="007F2190" w:rsidRPr="00AD37DD" w:rsidRDefault="007F2190" w:rsidP="008845E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A5062E3" w14:textId="77777777" w:rsidR="007F2190" w:rsidRPr="00AD37DD" w:rsidRDefault="007F2190" w:rsidP="008845E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8EE912E" w14:textId="77777777" w:rsidR="007F2190" w:rsidRPr="00AD37DD" w:rsidRDefault="007F2190" w:rsidP="008845E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7F2190" w:rsidRPr="00AD37DD" w14:paraId="644E3B03" w14:textId="77777777" w:rsidTr="008845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5EBD2" w14:textId="77777777" w:rsidR="007F2190" w:rsidRPr="00502C00" w:rsidRDefault="007F2190" w:rsidP="008845E1">
            <w:pPr>
              <w:pStyle w:val="Prrafodelista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8870" w14:textId="77777777" w:rsidR="007F2190" w:rsidRPr="009266C7" w:rsidRDefault="007F2190" w:rsidP="008845E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336E2" w14:textId="290E90E3" w:rsidR="007F2190" w:rsidRDefault="00DC7BB9" w:rsidP="008845E1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Agrega</w:t>
            </w:r>
            <w:r w:rsidR="007F2190">
              <w:rPr>
                <w:rFonts w:asciiTheme="minorHAnsi" w:hAnsiTheme="minorHAnsi" w:cstheme="minorHAnsi"/>
                <w:szCs w:val="20"/>
              </w:rPr>
              <w:t xml:space="preserve"> del Contenedor 1, las Fracciones seleccionadas</w:t>
            </w:r>
            <w:r>
              <w:rPr>
                <w:rFonts w:asciiTheme="minorHAnsi" w:hAnsiTheme="minorHAnsi" w:cstheme="minorHAnsi"/>
                <w:szCs w:val="20"/>
              </w:rPr>
              <w:t xml:space="preserve"> a la clase</w:t>
            </w:r>
            <w:r w:rsidR="007F2190">
              <w:rPr>
                <w:rFonts w:asciiTheme="minorHAnsi" w:hAnsiTheme="minorHAnsi" w:cstheme="minorHAnsi"/>
                <w:szCs w:val="20"/>
              </w:rPr>
              <w:t xml:space="preserve"> y,</w:t>
            </w:r>
          </w:p>
          <w:p w14:paraId="4A1D623B" w14:textId="77777777" w:rsidR="007F2190" w:rsidRPr="00502C00" w:rsidRDefault="007F2190" w:rsidP="008845E1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en el Contenedor 2, las Fracciones seleccionadas en el contenedor 1.</w:t>
            </w:r>
          </w:p>
        </w:tc>
      </w:tr>
      <w:tr w:rsidR="007F2190" w:rsidRPr="00AD37DD" w14:paraId="7D8567F7" w14:textId="77777777" w:rsidTr="008845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ACA2B" w14:textId="77777777" w:rsidR="007F2190" w:rsidRPr="00502C00" w:rsidRDefault="007F2190" w:rsidP="008845E1">
            <w:pPr>
              <w:pStyle w:val="Prrafodelista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4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A928F" w14:textId="77777777" w:rsidR="007F2190" w:rsidRPr="007C13B7" w:rsidRDefault="007F2190" w:rsidP="008845E1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01F25DDA" w14:textId="57A48AD6" w:rsidR="007F2190" w:rsidRDefault="007F2190" w:rsidP="007F219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2" w:name="_Toc487595418"/>
      <w:r>
        <w:rPr>
          <w:rFonts w:asciiTheme="minorHAnsi" w:hAnsiTheme="minorHAnsi" w:cstheme="minorHAnsi"/>
          <w:sz w:val="20"/>
        </w:rPr>
        <w:t>AO06 Quitar Fracciones.</w:t>
      </w:r>
      <w:bookmarkEnd w:id="8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7F2190" w:rsidRPr="00AD37DD" w14:paraId="1EC20131" w14:textId="77777777" w:rsidTr="00824948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A07360F" w14:textId="77777777" w:rsidR="007F2190" w:rsidRPr="00AD37DD" w:rsidRDefault="007F2190" w:rsidP="008845E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1B1AA55" w14:textId="77777777" w:rsidR="007F2190" w:rsidRPr="00AD37DD" w:rsidRDefault="007F2190" w:rsidP="008845E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7E030EE" w14:textId="77777777" w:rsidR="007F2190" w:rsidRPr="00AD37DD" w:rsidRDefault="007F2190" w:rsidP="008845E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7F2190" w:rsidRPr="00AD37DD" w14:paraId="045EA034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46967" w14:textId="77777777" w:rsidR="007F2190" w:rsidRPr="00502C00" w:rsidRDefault="007F2190" w:rsidP="008845E1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C5B87" w14:textId="77777777" w:rsidR="007F2190" w:rsidRPr="009266C7" w:rsidRDefault="007F2190" w:rsidP="008845E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00BFB" w14:textId="77777777" w:rsidR="007F2190" w:rsidRDefault="007F2190" w:rsidP="008845E1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Quita del Contenedor 2, las Fracciones seleccionadas y,</w:t>
            </w:r>
          </w:p>
          <w:p w14:paraId="22287008" w14:textId="77777777" w:rsidR="007F2190" w:rsidRPr="00502C00" w:rsidRDefault="007F2190" w:rsidP="008845E1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en el Contenedor 1, las Fracciones seleccionadas en el contenedor 1.</w:t>
            </w:r>
          </w:p>
        </w:tc>
      </w:tr>
      <w:tr w:rsidR="007F2190" w:rsidRPr="00AD37DD" w14:paraId="519CB80B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48E55" w14:textId="77777777" w:rsidR="007F2190" w:rsidRPr="00502C00" w:rsidRDefault="007F2190" w:rsidP="008845E1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297F" w14:textId="77777777" w:rsidR="007F2190" w:rsidRPr="007C13B7" w:rsidRDefault="007F2190" w:rsidP="008845E1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5C615" w14:textId="77777777" w:rsidR="007F2190" w:rsidRPr="007C13B7" w:rsidRDefault="007F2190" w:rsidP="008845E1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66364490" w14:textId="15F75794" w:rsidR="002F2825" w:rsidRDefault="002F2825" w:rsidP="002F2825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3" w:name="_Toc487595419"/>
      <w:r>
        <w:rPr>
          <w:rFonts w:asciiTheme="minorHAnsi" w:hAnsiTheme="minorHAnsi" w:cstheme="minorHAnsi"/>
          <w:sz w:val="20"/>
        </w:rPr>
        <w:t>AO07 Seleccionar todo.</w:t>
      </w:r>
      <w:bookmarkEnd w:id="8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2F2825" w:rsidRPr="00AD37DD" w14:paraId="1CD36B02" w14:textId="77777777" w:rsidTr="00BA721D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9CC6EB7" w14:textId="77777777" w:rsidR="002F2825" w:rsidRPr="00AD37DD" w:rsidRDefault="002F2825" w:rsidP="00AF0D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2C05C03" w14:textId="77777777" w:rsidR="002F2825" w:rsidRPr="00AD37DD" w:rsidRDefault="002F2825" w:rsidP="00AF0D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896D0C3" w14:textId="77777777" w:rsidR="002F2825" w:rsidRPr="00AD37DD" w:rsidRDefault="002F2825" w:rsidP="00AF0D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2F2825" w:rsidRPr="00502C00" w14:paraId="74C8DC41" w14:textId="77777777" w:rsidTr="00BA7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CFEF8" w14:textId="77777777" w:rsidR="002F2825" w:rsidRPr="00502C00" w:rsidRDefault="002F2825" w:rsidP="002F2825">
            <w:pPr>
              <w:pStyle w:val="Prrafodelista"/>
              <w:numPr>
                <w:ilvl w:val="0"/>
                <w:numId w:val="39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68BA" w14:textId="77777777" w:rsidR="002F2825" w:rsidRPr="009266C7" w:rsidRDefault="002F2825" w:rsidP="00AF0D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F4EDD" w14:textId="1C3339F2" w:rsidR="002F2825" w:rsidRDefault="00422106" w:rsidP="00AF0DFE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14:paraId="7442BAA0" w14:textId="78DCDEEB" w:rsidR="00422106" w:rsidRDefault="00422106" w:rsidP="00AF0DFE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da clic en “Seleccionar Todo” del contenedor 1, ver flujo </w:t>
            </w:r>
            <w:r w:rsidR="00993817">
              <w:rPr>
                <w:rFonts w:asciiTheme="minorHAnsi" w:hAnsiTheme="minorHAnsi" w:cstheme="minorHAnsi"/>
                <w:b/>
                <w:szCs w:val="20"/>
              </w:rPr>
              <w:t>AO05 Agregar F</w:t>
            </w:r>
            <w:r w:rsidR="00993817" w:rsidRPr="00993817">
              <w:rPr>
                <w:rFonts w:asciiTheme="minorHAnsi" w:hAnsiTheme="minorHAnsi" w:cstheme="minorHAnsi"/>
                <w:b/>
                <w:szCs w:val="20"/>
              </w:rPr>
              <w:t>racciones.</w:t>
            </w:r>
          </w:p>
          <w:p w14:paraId="0F84CD69" w14:textId="1CB1BE98" w:rsidR="002F2825" w:rsidRPr="00502C00" w:rsidRDefault="00993817" w:rsidP="00AF0DFE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da clic en “Seleccionar Todo” del contenedor 2, ver flujo </w:t>
            </w:r>
            <w:r>
              <w:rPr>
                <w:rFonts w:asciiTheme="minorHAnsi" w:hAnsiTheme="minorHAnsi" w:cstheme="minorHAnsi"/>
                <w:b/>
                <w:szCs w:val="20"/>
              </w:rPr>
              <w:t>AO06 Quitar F</w:t>
            </w:r>
            <w:r w:rsidRPr="00993817">
              <w:rPr>
                <w:rFonts w:asciiTheme="minorHAnsi" w:hAnsiTheme="minorHAnsi" w:cstheme="minorHAnsi"/>
                <w:b/>
                <w:szCs w:val="20"/>
              </w:rPr>
              <w:t>racciones.</w:t>
            </w:r>
          </w:p>
        </w:tc>
      </w:tr>
      <w:tr w:rsidR="002F2825" w:rsidRPr="007C13B7" w14:paraId="41EDCB83" w14:textId="77777777" w:rsidTr="00BA7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6A2C5" w14:textId="3EFE716E" w:rsidR="002F2825" w:rsidRPr="00502C00" w:rsidRDefault="002F2825" w:rsidP="002F2825">
            <w:pPr>
              <w:pStyle w:val="Prrafodelista"/>
              <w:numPr>
                <w:ilvl w:val="0"/>
                <w:numId w:val="39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F54D4" w14:textId="77777777" w:rsidR="002F2825" w:rsidRPr="007C13B7" w:rsidRDefault="002F2825" w:rsidP="00AF0DFE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62D1F" w14:textId="77777777" w:rsidR="002F2825" w:rsidRPr="007C13B7" w:rsidRDefault="002F2825" w:rsidP="00AF0DFE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439C526E" w14:textId="77777777" w:rsidR="00D16B4F" w:rsidRPr="00AD37DD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4" w:name="_Toc487595420"/>
      <w:r w:rsidRPr="00AD37DD">
        <w:rPr>
          <w:rFonts w:asciiTheme="minorHAnsi" w:hAnsiTheme="minorHAnsi" w:cstheme="minorHAnsi"/>
          <w:sz w:val="20"/>
        </w:rPr>
        <w:t>Generales</w:t>
      </w:r>
      <w:bookmarkEnd w:id="77"/>
      <w:bookmarkEnd w:id="78"/>
      <w:bookmarkEnd w:id="79"/>
      <w:bookmarkEnd w:id="80"/>
      <w:bookmarkEnd w:id="84"/>
    </w:p>
    <w:p w14:paraId="439C526F" w14:textId="77777777" w:rsidR="00630864" w:rsidRPr="00AD37DD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5" w:name="_Toc363727164"/>
      <w:bookmarkStart w:id="86" w:name="_Toc461701843"/>
      <w:bookmarkStart w:id="87" w:name="_Toc487595421"/>
      <w:r w:rsidRPr="00AD37DD">
        <w:rPr>
          <w:rFonts w:asciiTheme="minorHAnsi" w:hAnsiTheme="minorHAnsi" w:cstheme="minorHAnsi"/>
          <w:sz w:val="20"/>
        </w:rPr>
        <w:t>AG01 Cancelar</w:t>
      </w:r>
      <w:bookmarkEnd w:id="85"/>
      <w:r w:rsidRPr="00AD37DD">
        <w:rPr>
          <w:rFonts w:asciiTheme="minorHAnsi" w:hAnsiTheme="minorHAnsi" w:cstheme="minorHAnsi"/>
          <w:sz w:val="20"/>
        </w:rPr>
        <w:t>.</w:t>
      </w:r>
      <w:bookmarkEnd w:id="86"/>
      <w:bookmarkEnd w:id="87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AD37DD" w14:paraId="439C5273" w14:textId="77777777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14:paraId="439C5270" w14:textId="77777777"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439C5271" w14:textId="77777777"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439C5272" w14:textId="77777777"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AD37DD" w14:paraId="439C5277" w14:textId="77777777" w:rsidTr="006A5C61">
        <w:trPr>
          <w:trHeight w:val="298"/>
          <w:tblHeader/>
        </w:trPr>
        <w:tc>
          <w:tcPr>
            <w:tcW w:w="1101" w:type="dxa"/>
            <w:shd w:val="clear" w:color="auto" w:fill="auto"/>
          </w:tcPr>
          <w:p w14:paraId="439C5274" w14:textId="77777777" w:rsidR="009F4550" w:rsidRPr="002458FD" w:rsidRDefault="009F4550" w:rsidP="003F1D1A">
            <w:pPr>
              <w:pStyle w:val="Prrafodelista"/>
              <w:keepLines/>
              <w:numPr>
                <w:ilvl w:val="0"/>
                <w:numId w:val="18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39C5275" w14:textId="77777777"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439C5276" w14:textId="77777777"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9F4550" w:rsidRPr="00AD37DD" w14:paraId="439C527B" w14:textId="77777777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14:paraId="439C5278" w14:textId="77777777" w:rsidR="009F4550" w:rsidRPr="002458FD" w:rsidRDefault="009F4550" w:rsidP="003F1D1A">
            <w:pPr>
              <w:pStyle w:val="Prrafodelista"/>
              <w:keepLines/>
              <w:numPr>
                <w:ilvl w:val="0"/>
                <w:numId w:val="18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39C5279" w14:textId="77777777"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439C527A" w14:textId="77777777"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65647C1A" w14:textId="77777777" w:rsidR="00993817" w:rsidRDefault="00993817" w:rsidP="00993817">
      <w:bookmarkStart w:id="88" w:name="_Toc461701844"/>
    </w:p>
    <w:p w14:paraId="69E9978C" w14:textId="77777777" w:rsidR="00993817" w:rsidRDefault="00993817" w:rsidP="00993817"/>
    <w:p w14:paraId="439C527C" w14:textId="77777777" w:rsidR="00630864" w:rsidRPr="00AD37DD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9" w:name="_Toc487595422"/>
      <w:r w:rsidRPr="00AD37DD">
        <w:rPr>
          <w:rFonts w:asciiTheme="minorHAnsi" w:hAnsiTheme="minorHAnsi" w:cstheme="minorHAnsi"/>
          <w:sz w:val="20"/>
        </w:rPr>
        <w:lastRenderedPageBreak/>
        <w:t>AG02 Cerrar sesión</w:t>
      </w:r>
      <w:bookmarkEnd w:id="88"/>
      <w:bookmarkEnd w:id="89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506"/>
        <w:gridCol w:w="7267"/>
      </w:tblGrid>
      <w:tr w:rsidR="00630864" w:rsidRPr="00AD37DD" w14:paraId="439C5280" w14:textId="77777777" w:rsidTr="00BA721D">
        <w:trPr>
          <w:tblHeader/>
          <w:jc w:val="center"/>
        </w:trPr>
        <w:tc>
          <w:tcPr>
            <w:tcW w:w="61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27D" w14:textId="77777777" w:rsidR="00630864" w:rsidRPr="00AD37DD" w:rsidRDefault="00630864" w:rsidP="0082494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7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27E" w14:textId="77777777" w:rsidR="00630864" w:rsidRPr="00AD37DD" w:rsidRDefault="00630864" w:rsidP="0082494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27F" w14:textId="77777777" w:rsidR="00630864" w:rsidRPr="00AD37DD" w:rsidRDefault="00630864" w:rsidP="0082494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C559D" w:rsidRPr="00AD37DD" w14:paraId="439C5284" w14:textId="77777777" w:rsidTr="00BA7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281" w14:textId="77777777" w:rsidR="00FC559D" w:rsidRPr="002458FD" w:rsidRDefault="00FC559D" w:rsidP="00824948">
            <w:pPr>
              <w:pStyle w:val="Prrafodelista"/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282" w14:textId="388E6C4E" w:rsidR="00FC559D" w:rsidRPr="00FC559D" w:rsidRDefault="00FC559D" w:rsidP="0082494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C559D"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4476" w14:textId="77777777" w:rsidR="00FC559D" w:rsidRPr="00FC559D" w:rsidRDefault="00FC559D" w:rsidP="00824948">
            <w:pPr>
              <w:pStyle w:val="ndice2"/>
            </w:pPr>
            <w:r w:rsidRPr="00FC559D">
              <w:t>Muestra mensaje “¿Esta seguro que desea cerrar de sesión?” y las opciones</w:t>
            </w:r>
          </w:p>
          <w:p w14:paraId="026348A0" w14:textId="57922246" w:rsidR="00FC559D" w:rsidRPr="00FC559D" w:rsidRDefault="00BA721D" w:rsidP="00824948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Sí</w:t>
            </w:r>
          </w:p>
          <w:p w14:paraId="439C5283" w14:textId="6FE3DEA1" w:rsidR="00FC559D" w:rsidRPr="00FC559D" w:rsidRDefault="00FC559D" w:rsidP="00824948">
            <w:pPr>
              <w:pStyle w:val="ndice2"/>
              <w:numPr>
                <w:ilvl w:val="0"/>
                <w:numId w:val="28"/>
              </w:numPr>
            </w:pPr>
            <w:r w:rsidRPr="00FC559D">
              <w:t>No</w:t>
            </w:r>
          </w:p>
        </w:tc>
      </w:tr>
      <w:tr w:rsidR="00FC559D" w:rsidRPr="00AD37DD" w14:paraId="439C5288" w14:textId="77777777" w:rsidTr="00BA7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285" w14:textId="77777777" w:rsidR="00FC559D" w:rsidRPr="002458FD" w:rsidRDefault="00FC559D" w:rsidP="00824948">
            <w:pPr>
              <w:pStyle w:val="Prrafodelista"/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286" w14:textId="2EDA8127" w:rsidR="00FC559D" w:rsidRPr="00FC559D" w:rsidRDefault="00FC559D" w:rsidP="0082494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C559D">
              <w:rPr>
                <w:rFonts w:asciiTheme="minorHAnsi" w:hAnsiTheme="minorHAnsi" w:cstheme="minorHAnsi"/>
                <w:szCs w:val="20"/>
              </w:rPr>
              <w:t>Usuario DGAPF</w:t>
            </w:r>
          </w:p>
        </w:tc>
        <w:tc>
          <w:tcPr>
            <w:tcW w:w="3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CB770" w14:textId="77777777" w:rsidR="00FC559D" w:rsidRPr="00FC559D" w:rsidRDefault="00FC559D" w:rsidP="0082494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C559D"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14:paraId="1D86015B" w14:textId="3E8096F8" w:rsidR="00FC559D" w:rsidRPr="00FC559D" w:rsidRDefault="00BA721D" w:rsidP="00824948">
            <w:pPr>
              <w:pStyle w:val="Prrafodelista"/>
              <w:keepLines/>
              <w:numPr>
                <w:ilvl w:val="0"/>
                <w:numId w:val="2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Sí</w:t>
            </w:r>
            <w:r w:rsidR="00FC559D" w:rsidRPr="00FC559D">
              <w:rPr>
                <w:rFonts w:asciiTheme="minorHAnsi" w:hAnsiTheme="minorHAnsi" w:cstheme="minorHAnsi"/>
                <w:bCs/>
                <w:szCs w:val="20"/>
              </w:rPr>
              <w:t>, continua con el flujo</w:t>
            </w:r>
          </w:p>
          <w:p w14:paraId="439C5287" w14:textId="4570F229" w:rsidR="00FC559D" w:rsidRPr="00FC559D" w:rsidRDefault="00FC559D" w:rsidP="00824948">
            <w:pPr>
              <w:pStyle w:val="ndice2"/>
            </w:pPr>
            <w:r w:rsidRPr="00FC559D">
              <w:t>Da clic en No, continua con la sesión activa.</w:t>
            </w:r>
          </w:p>
        </w:tc>
      </w:tr>
      <w:tr w:rsidR="00FC559D" w:rsidRPr="00AD37DD" w14:paraId="439C528C" w14:textId="77777777" w:rsidTr="00BA7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289" w14:textId="77777777" w:rsidR="00FC559D" w:rsidRPr="002458FD" w:rsidRDefault="00FC559D" w:rsidP="00824948">
            <w:pPr>
              <w:pStyle w:val="Prrafodelista"/>
              <w:numPr>
                <w:ilvl w:val="0"/>
                <w:numId w:val="18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 xml:space="preserve"> 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28A" w14:textId="3B3BDFFB" w:rsidR="00FC559D" w:rsidRPr="00FC559D" w:rsidRDefault="00FC559D" w:rsidP="00824948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C559D"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28B" w14:textId="1906E511" w:rsidR="00FC559D" w:rsidRPr="00FC559D" w:rsidRDefault="00FC559D" w:rsidP="0082494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C559D">
              <w:rPr>
                <w:rFonts w:asciiTheme="minorHAnsi" w:hAnsiTheme="minorHAnsi" w:cstheme="minorHAnsi"/>
                <w:bCs/>
                <w:szCs w:val="20"/>
              </w:rPr>
              <w:t>Cerrar sesión muestra mensaje “Sesión Finalizada” y regresa a pantalla de acceso.</w:t>
            </w:r>
          </w:p>
        </w:tc>
      </w:tr>
    </w:tbl>
    <w:p w14:paraId="439C528D" w14:textId="77777777"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0" w:name="_Toc371934681"/>
      <w:bookmarkStart w:id="91" w:name="_Toc228339746"/>
      <w:bookmarkStart w:id="92" w:name="_Toc182735733"/>
      <w:bookmarkStart w:id="93" w:name="_Toc52616589"/>
      <w:bookmarkStart w:id="94" w:name="_Toc487595423"/>
      <w:r w:rsidRPr="00AD37DD">
        <w:rPr>
          <w:rFonts w:asciiTheme="minorHAnsi" w:hAnsiTheme="minorHAnsi" w:cstheme="minorHAnsi"/>
          <w:sz w:val="20"/>
        </w:rPr>
        <w:t>Extraordinarios</w:t>
      </w:r>
      <w:bookmarkEnd w:id="90"/>
      <w:bookmarkEnd w:id="91"/>
      <w:bookmarkEnd w:id="92"/>
      <w:bookmarkEnd w:id="93"/>
      <w:bookmarkEnd w:id="94"/>
      <w:r w:rsidRPr="00AD37DD">
        <w:rPr>
          <w:rFonts w:asciiTheme="minorHAnsi" w:hAnsiTheme="minorHAnsi" w:cstheme="minorHAnsi"/>
          <w:sz w:val="20"/>
        </w:rPr>
        <w:tab/>
      </w:r>
    </w:p>
    <w:p w14:paraId="4CDCB8D7" w14:textId="662C73D8" w:rsidR="006B508D" w:rsidRPr="006B508D" w:rsidRDefault="00A445B5" w:rsidP="00BA721D">
      <w:pPr>
        <w:pStyle w:val="ndice2"/>
      </w:pPr>
      <w:bookmarkStart w:id="95" w:name="_Hlk482972054"/>
      <w:r>
        <w:t xml:space="preserve">               </w:t>
      </w:r>
      <w:r w:rsidR="009F4550" w:rsidRPr="00AD37DD">
        <w:t>No aplica para esta funcionalidad del sistema</w:t>
      </w:r>
      <w:r w:rsidR="00554004" w:rsidRPr="00AD37DD">
        <w:t>.</w:t>
      </w:r>
    </w:p>
    <w:p w14:paraId="439C528F" w14:textId="77777777"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6" w:name="_Toc371934684"/>
      <w:bookmarkStart w:id="97" w:name="_Toc228339747"/>
      <w:bookmarkStart w:id="98" w:name="_Toc182735734"/>
      <w:bookmarkStart w:id="99" w:name="_Toc52616590"/>
      <w:bookmarkStart w:id="100" w:name="_Toc487595424"/>
      <w:bookmarkEnd w:id="95"/>
      <w:r w:rsidRPr="00AD37DD">
        <w:rPr>
          <w:rFonts w:asciiTheme="minorHAnsi" w:hAnsiTheme="minorHAnsi" w:cstheme="minorHAnsi"/>
          <w:sz w:val="20"/>
        </w:rPr>
        <w:t>De excepción</w:t>
      </w:r>
      <w:bookmarkEnd w:id="96"/>
      <w:bookmarkEnd w:id="97"/>
      <w:bookmarkEnd w:id="98"/>
      <w:bookmarkEnd w:id="99"/>
      <w:bookmarkEnd w:id="100"/>
    </w:p>
    <w:p w14:paraId="439C5290" w14:textId="77777777" w:rsidR="00554004" w:rsidRDefault="00554004" w:rsidP="0055400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1" w:name="_Toc363727167"/>
      <w:bookmarkStart w:id="102" w:name="_Toc461701847"/>
      <w:bookmarkStart w:id="103" w:name="_Toc487595425"/>
      <w:r w:rsidRPr="00B50BDA">
        <w:rPr>
          <w:rFonts w:asciiTheme="minorHAnsi" w:hAnsiTheme="minorHAnsi" w:cstheme="minorHAnsi"/>
          <w:sz w:val="20"/>
        </w:rPr>
        <w:t xml:space="preserve">AE01 </w:t>
      </w:r>
      <w:bookmarkEnd w:id="101"/>
      <w:r w:rsidR="00B50BDA" w:rsidRPr="00B50BDA">
        <w:rPr>
          <w:rFonts w:asciiTheme="minorHAnsi" w:hAnsiTheme="minorHAnsi" w:cstheme="minorHAnsi"/>
          <w:sz w:val="20"/>
        </w:rPr>
        <w:t>Error al guardar</w:t>
      </w:r>
      <w:r w:rsidRPr="00B50BDA">
        <w:rPr>
          <w:rFonts w:asciiTheme="minorHAnsi" w:hAnsiTheme="minorHAnsi" w:cstheme="minorHAnsi"/>
          <w:sz w:val="20"/>
        </w:rPr>
        <w:t>.</w:t>
      </w:r>
      <w:bookmarkEnd w:id="102"/>
      <w:bookmarkEnd w:id="103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B50BDA" w:rsidRPr="00AD37DD" w14:paraId="439C5294" w14:textId="77777777" w:rsidTr="00725349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14:paraId="439C5291" w14:textId="77777777" w:rsidR="00B50BDA" w:rsidRPr="00AD37DD" w:rsidRDefault="00B50BDA" w:rsidP="00725349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439C5292" w14:textId="77777777" w:rsidR="00B50BDA" w:rsidRPr="00AD37DD" w:rsidRDefault="00B50BDA" w:rsidP="00725349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439C5293" w14:textId="77777777" w:rsidR="00B50BDA" w:rsidRPr="00AD37DD" w:rsidRDefault="00B50BDA" w:rsidP="00725349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B50BDA" w:rsidRPr="00AD37DD" w14:paraId="439C5298" w14:textId="77777777" w:rsidTr="00725349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439C5295" w14:textId="77777777" w:rsidR="00B50BDA" w:rsidRPr="00F24850" w:rsidRDefault="00B50BDA" w:rsidP="0072534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439C5296" w14:textId="77777777" w:rsidR="00B50BDA" w:rsidRPr="00F24850" w:rsidRDefault="00B50BDA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439C5297" w14:textId="77777777" w:rsidR="00B50BDA" w:rsidRPr="00F24850" w:rsidRDefault="00B50BDA" w:rsidP="0072534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Despliega el mensaje “Error al guardar” y regresa al flujo básico.</w:t>
            </w:r>
          </w:p>
        </w:tc>
      </w:tr>
      <w:tr w:rsidR="00B50BDA" w:rsidRPr="00AD37DD" w14:paraId="439C529C" w14:textId="77777777" w:rsidTr="00725349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439C5299" w14:textId="77777777" w:rsidR="00B50BDA" w:rsidRPr="00F24850" w:rsidRDefault="00B50BDA" w:rsidP="0072534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439C529A" w14:textId="77777777" w:rsidR="00B50BDA" w:rsidRPr="00F24850" w:rsidRDefault="00B50BDA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439C529B" w14:textId="77777777" w:rsidR="00B50BDA" w:rsidRPr="00F24850" w:rsidRDefault="00B50BDA" w:rsidP="0072534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439C52AA" w14:textId="26173F62" w:rsidR="001E6D4B" w:rsidRPr="001A085D" w:rsidRDefault="001E6D4B" w:rsidP="001E6D4B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04" w:name="FAE02"/>
      <w:bookmarkStart w:id="105" w:name="_Toc484712635"/>
      <w:bookmarkStart w:id="106" w:name="_Toc487595426"/>
      <w:bookmarkEnd w:id="104"/>
      <w:r w:rsidRPr="001A085D">
        <w:rPr>
          <w:rFonts w:asciiTheme="minorHAnsi" w:hAnsiTheme="minorHAnsi" w:cstheme="minorHAnsi"/>
          <w:color w:val="000000" w:themeColor="text1"/>
          <w:sz w:val="20"/>
        </w:rPr>
        <w:t>AE0</w:t>
      </w:r>
      <w:r w:rsidR="00DB465E">
        <w:rPr>
          <w:rFonts w:asciiTheme="minorHAnsi" w:hAnsiTheme="minorHAnsi" w:cstheme="minorHAnsi"/>
          <w:color w:val="000000" w:themeColor="text1"/>
          <w:sz w:val="20"/>
        </w:rPr>
        <w:t>2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 Consulta </w:t>
      </w:r>
      <w:r w:rsidR="00CA4466">
        <w:rPr>
          <w:rFonts w:asciiTheme="minorHAnsi" w:hAnsiTheme="minorHAnsi" w:cstheme="minorHAnsi"/>
          <w:color w:val="000000" w:themeColor="text1"/>
          <w:sz w:val="20"/>
        </w:rPr>
        <w:t>sin resultados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105"/>
      <w:bookmarkEnd w:id="106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2126"/>
        <w:gridCol w:w="6800"/>
      </w:tblGrid>
      <w:tr w:rsidR="001E6D4B" w:rsidRPr="001A085D" w14:paraId="439C52AE" w14:textId="77777777" w:rsidTr="00824948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439C52AB" w14:textId="77777777" w:rsidR="001E6D4B" w:rsidRPr="001A085D" w:rsidRDefault="001E6D4B" w:rsidP="00140CB8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14:paraId="439C52AC" w14:textId="77777777" w:rsidR="001E6D4B" w:rsidRPr="001A085D" w:rsidRDefault="001E6D4B" w:rsidP="00140CB8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6800" w:type="dxa"/>
            <w:shd w:val="clear" w:color="auto" w:fill="BFBFBF"/>
            <w:vAlign w:val="center"/>
          </w:tcPr>
          <w:p w14:paraId="439C52AD" w14:textId="77777777" w:rsidR="001E6D4B" w:rsidRPr="001A085D" w:rsidRDefault="001E6D4B" w:rsidP="00140CB8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1E6D4B" w:rsidRPr="001A085D" w14:paraId="439C52B4" w14:textId="77777777" w:rsidTr="00824948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439C52AF" w14:textId="77777777" w:rsidR="001E6D4B" w:rsidRPr="001A085D" w:rsidRDefault="001E6D4B" w:rsidP="00140CB8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9C52B0" w14:textId="77777777" w:rsidR="001E6D4B" w:rsidRPr="001A085D" w:rsidRDefault="001E6D4B" w:rsidP="00140CB8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439C52B1" w14:textId="77777777" w:rsidR="001E6D4B" w:rsidRPr="001A085D" w:rsidRDefault="001E6D4B" w:rsidP="00140CB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14:paraId="439C52B2" w14:textId="77777777" w:rsidR="001E6D4B" w:rsidRPr="001A085D" w:rsidRDefault="001E6D4B" w:rsidP="00140CB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14:paraId="439C52B3" w14:textId="77777777" w:rsidR="001E6D4B" w:rsidRPr="001A085D" w:rsidRDefault="001E6D4B" w:rsidP="00140CB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1E6D4B" w:rsidRPr="001A085D" w14:paraId="439C52B8" w14:textId="77777777" w:rsidTr="00824948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439C52B5" w14:textId="77777777" w:rsidR="001E6D4B" w:rsidRPr="001A085D" w:rsidRDefault="001E6D4B" w:rsidP="00140CB8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9C52B6" w14:textId="77777777" w:rsidR="001E6D4B" w:rsidRPr="001A085D" w:rsidRDefault="001E6D4B" w:rsidP="00140CB8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439C52B7" w14:textId="77777777" w:rsidR="001E6D4B" w:rsidRPr="001A085D" w:rsidRDefault="001E6D4B" w:rsidP="00140CB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  <w:tr w:rsidR="001E6D4B" w:rsidRPr="001A085D" w14:paraId="439C52BC" w14:textId="77777777" w:rsidTr="00824948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439C52B9" w14:textId="77777777" w:rsidR="001E6D4B" w:rsidRPr="001A085D" w:rsidRDefault="001E6D4B" w:rsidP="00140CB8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9C52BA" w14:textId="77777777" w:rsidR="001E6D4B" w:rsidRPr="001A085D" w:rsidRDefault="001E6D4B" w:rsidP="00140CB8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6800" w:type="dxa"/>
            <w:shd w:val="clear" w:color="auto" w:fill="auto"/>
            <w:vAlign w:val="center"/>
          </w:tcPr>
          <w:p w14:paraId="439C52BB" w14:textId="77777777" w:rsidR="001E6D4B" w:rsidRPr="001A085D" w:rsidRDefault="001E6D4B" w:rsidP="00140CB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14:paraId="439C52BD" w14:textId="77777777" w:rsidR="00D16B4F" w:rsidRPr="00AD37DD" w:rsidRDefault="00D16B4F" w:rsidP="0068021F">
      <w:pPr>
        <w:pStyle w:val="ndice2"/>
      </w:pPr>
    </w:p>
    <w:p w14:paraId="439C52BE" w14:textId="77777777" w:rsidR="00D16B4F" w:rsidRPr="00AD37DD" w:rsidRDefault="00D16B4F" w:rsidP="001E6D4B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7" w:name="_Toc371934687"/>
      <w:bookmarkStart w:id="108" w:name="_Toc228339748"/>
      <w:bookmarkStart w:id="109" w:name="_Toc487595427"/>
      <w:bookmarkStart w:id="110" w:name="_Toc182735735"/>
      <w:bookmarkStart w:id="111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107"/>
      <w:bookmarkEnd w:id="108"/>
      <w:bookmarkEnd w:id="109"/>
    </w:p>
    <w:p w14:paraId="439C52BF" w14:textId="77777777" w:rsidR="00B60FF1" w:rsidRPr="00AD37DD" w:rsidRDefault="00630B67" w:rsidP="0068021F">
      <w:pPr>
        <w:pStyle w:val="ndice2"/>
      </w:pPr>
      <w:bookmarkStart w:id="112" w:name="_Toc371934688"/>
      <w:bookmarkStart w:id="113" w:name="_Toc228339749"/>
      <w:r w:rsidRPr="00630B67">
        <w:t xml:space="preserve">Esta funcionalidad contiene un </w:t>
      </w:r>
      <w:proofErr w:type="spellStart"/>
      <w:r w:rsidRPr="00630B67">
        <w:t>extend</w:t>
      </w:r>
      <w:proofErr w:type="spellEnd"/>
      <w:r w:rsidRPr="00630B67">
        <w:t xml:space="preserve"> con el CU </w:t>
      </w:r>
      <w:r w:rsidRPr="00630B67">
        <w:rPr>
          <w:b/>
        </w:rPr>
        <w:t>2022 – Registrar Movimientos Bitácora</w:t>
      </w:r>
      <w:r w:rsidRPr="00630B67">
        <w:t>.</w:t>
      </w:r>
    </w:p>
    <w:p w14:paraId="439C52C0" w14:textId="77777777" w:rsidR="00D16B4F" w:rsidRPr="00AD37DD" w:rsidRDefault="00D16B4F" w:rsidP="001E6D4B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4" w:name="_Toc487595428"/>
      <w:r w:rsidRPr="00AD37DD">
        <w:rPr>
          <w:rFonts w:asciiTheme="minorHAnsi" w:hAnsiTheme="minorHAnsi" w:cstheme="minorHAnsi"/>
          <w:sz w:val="20"/>
        </w:rPr>
        <w:lastRenderedPageBreak/>
        <w:t>Requerimientos Especiales</w:t>
      </w:r>
      <w:bookmarkEnd w:id="110"/>
      <w:bookmarkEnd w:id="111"/>
      <w:bookmarkEnd w:id="112"/>
      <w:bookmarkEnd w:id="113"/>
      <w:bookmarkEnd w:id="114"/>
    </w:p>
    <w:p w14:paraId="439C52C2" w14:textId="1E60B1EA" w:rsidR="002458FD" w:rsidRDefault="002458FD" w:rsidP="0068021F">
      <w:pPr>
        <w:pStyle w:val="ndice2"/>
        <w:numPr>
          <w:ilvl w:val="0"/>
          <w:numId w:val="5"/>
        </w:numPr>
      </w:pPr>
      <w:bookmarkStart w:id="115" w:name="_Toc371934689"/>
      <w:r w:rsidRPr="00E32DC9">
        <w:t>Los campos obligatorios serán indicados con un asterisco después del nombre del mismo (*).</w:t>
      </w:r>
    </w:p>
    <w:p w14:paraId="6E654B58" w14:textId="2307557D" w:rsidR="0056224E" w:rsidRPr="00682C05" w:rsidRDefault="00993817" w:rsidP="0056224E">
      <w:pPr>
        <w:pStyle w:val="Prrafodelista"/>
        <w:numPr>
          <w:ilvl w:val="0"/>
          <w:numId w:val="5"/>
        </w:numPr>
      </w:pPr>
      <w:r>
        <w:rPr>
          <w:rFonts w:ascii="Calibri" w:hAnsi="Calibri"/>
        </w:rPr>
        <w:t>La estructura de la información que mostrará el contenedor</w:t>
      </w:r>
      <w:r w:rsidR="00682C05">
        <w:rPr>
          <w:rFonts w:ascii="Calibri" w:hAnsi="Calibri"/>
        </w:rPr>
        <w:t xml:space="preserve"> será la siguiente:</w:t>
      </w:r>
    </w:p>
    <w:p w14:paraId="1B1C2D6C" w14:textId="77777777" w:rsidR="00682C05" w:rsidRDefault="00682C05" w:rsidP="00682C05">
      <w:pPr>
        <w:pStyle w:val="Prrafodelista"/>
        <w:rPr>
          <w:rFonts w:ascii="Calibri" w:hAnsi="Calibri"/>
        </w:rPr>
      </w:pPr>
    </w:p>
    <w:p w14:paraId="1002C79C" w14:textId="7B56D1ED" w:rsidR="00682C05" w:rsidRPr="00AF0DFE" w:rsidRDefault="00682C05" w:rsidP="00682C05">
      <w:pPr>
        <w:pStyle w:val="Prrafodelista"/>
        <w:numPr>
          <w:ilvl w:val="0"/>
          <w:numId w:val="40"/>
        </w:numPr>
        <w:rPr>
          <w:rFonts w:asciiTheme="minorHAnsi" w:hAnsiTheme="minorHAnsi"/>
        </w:rPr>
      </w:pPr>
      <w:r w:rsidRPr="00AF0DFE">
        <w:rPr>
          <w:rFonts w:asciiTheme="minorHAnsi" w:hAnsiTheme="minorHAnsi"/>
        </w:rPr>
        <w:t>División - Descripción</w:t>
      </w:r>
    </w:p>
    <w:p w14:paraId="7D97BDB7" w14:textId="0E6581AF" w:rsidR="00682C05" w:rsidRPr="00AF0DFE" w:rsidRDefault="00682C05" w:rsidP="00682C05">
      <w:pPr>
        <w:pStyle w:val="Prrafodelista"/>
        <w:numPr>
          <w:ilvl w:val="1"/>
          <w:numId w:val="40"/>
        </w:numPr>
        <w:rPr>
          <w:rFonts w:asciiTheme="minorHAnsi" w:hAnsiTheme="minorHAnsi"/>
        </w:rPr>
      </w:pPr>
      <w:r w:rsidRPr="00AF0DFE">
        <w:rPr>
          <w:rFonts w:asciiTheme="minorHAnsi" w:hAnsiTheme="minorHAnsi"/>
        </w:rPr>
        <w:t>Grupo - Descripción</w:t>
      </w:r>
    </w:p>
    <w:p w14:paraId="62252613" w14:textId="41EF7713" w:rsidR="00682C05" w:rsidRPr="00AF0DFE" w:rsidRDefault="00682C05" w:rsidP="00682C05">
      <w:pPr>
        <w:pStyle w:val="Prrafodelista"/>
        <w:numPr>
          <w:ilvl w:val="2"/>
          <w:numId w:val="40"/>
        </w:numPr>
        <w:rPr>
          <w:rFonts w:asciiTheme="minorHAnsi" w:hAnsiTheme="minorHAnsi"/>
        </w:rPr>
      </w:pPr>
      <w:r w:rsidRPr="00AF0DFE">
        <w:rPr>
          <w:rFonts w:asciiTheme="minorHAnsi" w:hAnsiTheme="minorHAnsi"/>
        </w:rPr>
        <w:t>Fracción – Actividad económica</w:t>
      </w:r>
    </w:p>
    <w:p w14:paraId="439C52C3" w14:textId="77777777" w:rsidR="00D16B4F" w:rsidRPr="00AD37DD" w:rsidRDefault="00D16B4F" w:rsidP="001E6D4B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6" w:name="_Toc487595429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15"/>
      <w:bookmarkEnd w:id="116"/>
    </w:p>
    <w:p w14:paraId="439C52C4" w14:textId="77777777" w:rsidR="00554004" w:rsidRPr="00AD37DD" w:rsidRDefault="002458FD" w:rsidP="001E6D4B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7" w:name="_Toc461701853"/>
      <w:bookmarkStart w:id="118" w:name="_Toc228339751"/>
      <w:r>
        <w:rPr>
          <w:rFonts w:asciiTheme="minorHAnsi" w:hAnsiTheme="minorHAnsi" w:cstheme="minorHAnsi"/>
          <w:sz w:val="20"/>
        </w:rPr>
        <w:t xml:space="preserve"> </w:t>
      </w:r>
      <w:bookmarkStart w:id="119" w:name="_Toc487595430"/>
      <w:r w:rsidR="00554004" w:rsidRPr="00AD37DD">
        <w:rPr>
          <w:rFonts w:asciiTheme="minorHAnsi" w:hAnsiTheme="minorHAnsi" w:cstheme="minorHAnsi"/>
          <w:sz w:val="20"/>
        </w:rPr>
        <w:t>&lt;Pos condición 1&gt; Datos guardados.</w:t>
      </w:r>
      <w:bookmarkEnd w:id="117"/>
      <w:bookmarkEnd w:id="119"/>
    </w:p>
    <w:p w14:paraId="439C52C7" w14:textId="7D348AAF" w:rsidR="002458FD" w:rsidRPr="0017640A" w:rsidRDefault="001F47C7" w:rsidP="009B655B">
      <w:pPr>
        <w:pStyle w:val="Prrafodelista"/>
        <w:ind w:left="1134"/>
        <w:rPr>
          <w:rFonts w:asciiTheme="minorHAnsi" w:hAnsiTheme="minorHAnsi" w:cstheme="minorHAnsi"/>
          <w:b/>
          <w:color w:val="0070C0"/>
          <w:szCs w:val="20"/>
        </w:rPr>
      </w:pPr>
      <w:bookmarkStart w:id="120" w:name="_Toc371934692"/>
      <w:bookmarkStart w:id="121" w:name="_Toc289774390"/>
      <w:bookmarkEnd w:id="118"/>
      <w:r w:rsidRPr="0017640A">
        <w:rPr>
          <w:rFonts w:asciiTheme="minorHAnsi" w:hAnsiTheme="minorHAnsi" w:cstheme="minorHAnsi"/>
          <w:color w:val="0070C0"/>
          <w:szCs w:val="20"/>
        </w:rPr>
        <w:t xml:space="preserve">  </w:t>
      </w:r>
      <w:r w:rsidR="009B655B" w:rsidRPr="009B655B">
        <w:rPr>
          <w:rFonts w:asciiTheme="minorHAnsi" w:hAnsiTheme="minorHAnsi" w:cstheme="minorHAnsi"/>
          <w:szCs w:val="20"/>
        </w:rPr>
        <w:t xml:space="preserve">Los datos del nuevo factor de </w:t>
      </w:r>
      <w:r w:rsidR="009B655B">
        <w:rPr>
          <w:rFonts w:asciiTheme="minorHAnsi" w:hAnsiTheme="minorHAnsi" w:cstheme="minorHAnsi"/>
          <w:szCs w:val="20"/>
        </w:rPr>
        <w:t>Actividad económica</w:t>
      </w:r>
      <w:r w:rsidR="009B655B" w:rsidRPr="009B655B">
        <w:rPr>
          <w:rFonts w:asciiTheme="minorHAnsi" w:hAnsiTheme="minorHAnsi" w:cstheme="minorHAnsi"/>
          <w:szCs w:val="20"/>
        </w:rPr>
        <w:t xml:space="preserve"> son guardados en la base de datos de CONEC II.</w:t>
      </w:r>
    </w:p>
    <w:p w14:paraId="439C52C8" w14:textId="3DEB8240" w:rsidR="001F47C7" w:rsidRDefault="002458FD" w:rsidP="001E6D4B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2" w:name="_Toc484427605"/>
      <w:r>
        <w:rPr>
          <w:rFonts w:asciiTheme="minorHAnsi" w:hAnsiTheme="minorHAnsi" w:cstheme="minorHAnsi"/>
          <w:sz w:val="20"/>
        </w:rPr>
        <w:t xml:space="preserve"> </w:t>
      </w:r>
      <w:bookmarkStart w:id="123" w:name="_Toc487595431"/>
      <w:r>
        <w:rPr>
          <w:rFonts w:asciiTheme="minorHAnsi" w:hAnsiTheme="minorHAnsi" w:cstheme="minorHAnsi"/>
          <w:sz w:val="20"/>
        </w:rPr>
        <w:t xml:space="preserve">&lt;Pos condición </w:t>
      </w:r>
      <w:r w:rsidR="009B655B">
        <w:rPr>
          <w:rFonts w:asciiTheme="minorHAnsi" w:hAnsiTheme="minorHAnsi" w:cstheme="minorHAnsi"/>
          <w:sz w:val="20"/>
        </w:rPr>
        <w:t>2</w:t>
      </w:r>
      <w:r w:rsidR="001F47C7" w:rsidRPr="00AD37DD">
        <w:rPr>
          <w:rFonts w:asciiTheme="minorHAnsi" w:hAnsiTheme="minorHAnsi" w:cstheme="minorHAnsi"/>
          <w:sz w:val="20"/>
        </w:rPr>
        <w:t>&gt;</w:t>
      </w:r>
      <w:bookmarkStart w:id="124" w:name="_Toc362523298"/>
      <w:bookmarkStart w:id="125" w:name="_Toc364353328"/>
      <w:r w:rsidR="001F47C7" w:rsidRPr="00AD37DD">
        <w:rPr>
          <w:rFonts w:asciiTheme="minorHAnsi" w:hAnsiTheme="minorHAnsi" w:cstheme="minorHAnsi"/>
          <w:sz w:val="20"/>
        </w:rPr>
        <w:t xml:space="preserve"> Datos actualizad</w:t>
      </w:r>
      <w:bookmarkEnd w:id="124"/>
      <w:bookmarkEnd w:id="125"/>
      <w:r w:rsidR="001F47C7" w:rsidRPr="00AD37DD">
        <w:rPr>
          <w:rFonts w:asciiTheme="minorHAnsi" w:hAnsiTheme="minorHAnsi" w:cstheme="minorHAnsi"/>
          <w:sz w:val="20"/>
        </w:rPr>
        <w:t>os.</w:t>
      </w:r>
      <w:bookmarkEnd w:id="122"/>
      <w:bookmarkEnd w:id="123"/>
    </w:p>
    <w:p w14:paraId="439C52C9" w14:textId="53C38D28" w:rsidR="001F47C7" w:rsidRDefault="002E5326" w:rsidP="002E5326">
      <w:pPr>
        <w:pStyle w:val="Prrafodelista"/>
        <w:ind w:left="1224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Los nuevos factores registrados deberán de aparecer en la ventana de consulta general. </w:t>
      </w:r>
    </w:p>
    <w:p w14:paraId="3B6AD532" w14:textId="77777777" w:rsidR="009B655B" w:rsidRDefault="009B655B" w:rsidP="001F47C7">
      <w:pPr>
        <w:pStyle w:val="Prrafodelista"/>
        <w:ind w:left="567"/>
        <w:rPr>
          <w:rFonts w:asciiTheme="minorHAnsi" w:hAnsiTheme="minorHAnsi" w:cstheme="minorHAnsi"/>
          <w:szCs w:val="20"/>
        </w:rPr>
      </w:pPr>
    </w:p>
    <w:p w14:paraId="381ABAAD" w14:textId="0EF72C4A" w:rsidR="009B655B" w:rsidRPr="009B655B" w:rsidRDefault="009B655B" w:rsidP="009B655B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b/>
          <w:szCs w:val="20"/>
        </w:rPr>
      </w:pPr>
      <w:r w:rsidRPr="009B655B">
        <w:rPr>
          <w:rFonts w:asciiTheme="minorHAnsi" w:hAnsiTheme="minorHAnsi" w:cstheme="minorHAnsi"/>
          <w:b/>
        </w:rPr>
        <w:t xml:space="preserve">&lt;Pos condición 3&gt; </w:t>
      </w:r>
      <w:r w:rsidRPr="009B655B">
        <w:rPr>
          <w:rFonts w:asciiTheme="minorHAnsi" w:hAnsiTheme="minorHAnsi" w:cstheme="minorHAnsi"/>
          <w:b/>
          <w:szCs w:val="20"/>
        </w:rPr>
        <w:t>Registros en Bitácora.</w:t>
      </w:r>
    </w:p>
    <w:p w14:paraId="0F343543" w14:textId="59F619D6" w:rsidR="006B508D" w:rsidRPr="0017640A" w:rsidRDefault="009B655B" w:rsidP="00034176">
      <w:pPr>
        <w:pStyle w:val="Prrafodelista"/>
        <w:ind w:left="1134"/>
        <w:rPr>
          <w:rFonts w:asciiTheme="minorHAnsi" w:hAnsiTheme="minorHAnsi" w:cstheme="minorHAnsi"/>
          <w:szCs w:val="20"/>
        </w:rPr>
      </w:pPr>
      <w:r w:rsidRPr="009B655B">
        <w:rPr>
          <w:rFonts w:asciiTheme="minorHAnsi" w:hAnsiTheme="minorHAnsi" w:cstheme="minorHAnsi"/>
          <w:szCs w:val="20"/>
        </w:rPr>
        <w:t xml:space="preserve">Los movimientos realizados en cada uno de los flujos (Crear, Modificar y consultar) serán registrados en la bitácora. </w:t>
      </w:r>
    </w:p>
    <w:p w14:paraId="439C52CA" w14:textId="77777777" w:rsidR="00D16B4F" w:rsidRPr="00AD37DD" w:rsidRDefault="00D16B4F" w:rsidP="001E6D4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6" w:name="_Toc487595432"/>
      <w:r w:rsidRPr="00AD37DD">
        <w:rPr>
          <w:rFonts w:asciiTheme="minorHAnsi" w:hAnsiTheme="minorHAnsi" w:cstheme="minorHAnsi"/>
          <w:sz w:val="20"/>
        </w:rPr>
        <w:t>Reglas de Negocio</w:t>
      </w:r>
      <w:bookmarkEnd w:id="120"/>
      <w:bookmarkEnd w:id="121"/>
      <w:bookmarkEnd w:id="126"/>
    </w:p>
    <w:p w14:paraId="411E4E25" w14:textId="7AD78F34" w:rsidR="00A06B81" w:rsidRPr="00824948" w:rsidRDefault="00A06B81" w:rsidP="0068021F">
      <w:pPr>
        <w:pStyle w:val="ndice2"/>
        <w:rPr>
          <w:b/>
        </w:rPr>
      </w:pPr>
      <w:r w:rsidRPr="00824948">
        <w:rPr>
          <w:b/>
        </w:rPr>
        <w:t>RN</w:t>
      </w:r>
      <w:r w:rsidR="007C13B7" w:rsidRPr="00824948">
        <w:rPr>
          <w:b/>
        </w:rPr>
        <w:t>0</w:t>
      </w:r>
      <w:r w:rsidR="006100C1">
        <w:rPr>
          <w:b/>
        </w:rPr>
        <w:t>32</w:t>
      </w:r>
      <w:r w:rsidR="00824948" w:rsidRPr="00824948">
        <w:rPr>
          <w:b/>
        </w:rPr>
        <w:t xml:space="preserve"> - F</w:t>
      </w:r>
      <w:r w:rsidRPr="00824948">
        <w:rPr>
          <w:b/>
        </w:rPr>
        <w:t xml:space="preserve">racciones agrupadas. </w:t>
      </w:r>
    </w:p>
    <w:p w14:paraId="439C52CB" w14:textId="42A8B8A8" w:rsidR="007C13B7" w:rsidRDefault="001F47C7" w:rsidP="0068021F">
      <w:pPr>
        <w:pStyle w:val="ndice2"/>
      </w:pPr>
      <w:r w:rsidRPr="001F47C7">
        <w:t>El factor actividad económica debe corresponder a fracciones agrupadas en clases.</w:t>
      </w:r>
    </w:p>
    <w:p w14:paraId="5DC0EF5A" w14:textId="12C8996B" w:rsidR="00A06B81" w:rsidRDefault="006100C1" w:rsidP="000265F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RN033 -</w:t>
      </w:r>
      <w:r w:rsidR="00A06B81">
        <w:rPr>
          <w:rFonts w:asciiTheme="minorHAnsi" w:hAnsiTheme="minorHAnsi"/>
          <w:b/>
        </w:rPr>
        <w:t xml:space="preserve"> Todo Factor debe tener un grupo.</w:t>
      </w:r>
    </w:p>
    <w:p w14:paraId="6E606EE4" w14:textId="4DAB463B" w:rsidR="000265FB" w:rsidRPr="000265FB" w:rsidRDefault="000265FB" w:rsidP="000265FB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</w:t>
      </w:r>
      <w:r w:rsidRPr="000265FB">
        <w:rPr>
          <w:rFonts w:asciiTheme="minorHAnsi" w:hAnsiTheme="minorHAnsi"/>
        </w:rPr>
        <w:t>Toda fracción deberá tener un grupo, así como un grupo debe</w:t>
      </w:r>
      <w:r>
        <w:rPr>
          <w:rFonts w:asciiTheme="minorHAnsi" w:hAnsiTheme="minorHAnsi"/>
        </w:rPr>
        <w:t>rá</w:t>
      </w:r>
      <w:r w:rsidRPr="000265FB">
        <w:rPr>
          <w:rFonts w:asciiTheme="minorHAnsi" w:hAnsiTheme="minorHAnsi"/>
        </w:rPr>
        <w:t xml:space="preserve"> tener una división.</w:t>
      </w:r>
    </w:p>
    <w:p w14:paraId="439C52CC" w14:textId="77777777" w:rsidR="00D16B4F" w:rsidRPr="00AD37DD" w:rsidRDefault="00D16B4F" w:rsidP="001E6D4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7" w:name="_Toc371934693"/>
      <w:bookmarkStart w:id="128" w:name="_Toc487595433"/>
      <w:r w:rsidRPr="00AD37DD">
        <w:rPr>
          <w:rFonts w:asciiTheme="minorHAnsi" w:hAnsiTheme="minorHAnsi" w:cstheme="minorHAnsi"/>
          <w:sz w:val="20"/>
        </w:rPr>
        <w:t>Validaciones</w:t>
      </w:r>
      <w:bookmarkEnd w:id="127"/>
      <w:bookmarkEnd w:id="128"/>
    </w:p>
    <w:p w14:paraId="439C52CD" w14:textId="77777777" w:rsidR="00554004" w:rsidRPr="00AD37DD" w:rsidRDefault="00554004" w:rsidP="001E6D4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9" w:name="_Toc461701857"/>
      <w:bookmarkStart w:id="130" w:name="_Toc487595434"/>
      <w:r w:rsidRPr="00AD37DD">
        <w:rPr>
          <w:rFonts w:asciiTheme="minorHAnsi" w:hAnsiTheme="minorHAnsi" w:cstheme="minorHAnsi"/>
          <w:sz w:val="20"/>
        </w:rPr>
        <w:t>V01 Validar campos obligatorios</w:t>
      </w:r>
      <w:bookmarkEnd w:id="129"/>
      <w:bookmarkEnd w:id="130"/>
    </w:p>
    <w:p w14:paraId="439C52CE" w14:textId="77777777" w:rsidR="00EF4C19" w:rsidRDefault="006941C7" w:rsidP="00554004">
      <w:pPr>
        <w:ind w:left="360"/>
        <w:rPr>
          <w:rFonts w:asciiTheme="minorHAnsi" w:hAnsiTheme="minorHAnsi" w:cstheme="minorHAnsi"/>
          <w:color w:val="0070C0"/>
          <w:szCs w:val="20"/>
        </w:rPr>
      </w:pPr>
      <w:r w:rsidRPr="0017640A">
        <w:rPr>
          <w:rFonts w:asciiTheme="minorHAnsi" w:hAnsiTheme="minorHAnsi" w:cstheme="minorHAnsi"/>
          <w:szCs w:val="20"/>
        </w:rPr>
        <w:t>Validar que los campos hayan sido llenados de acuerdo a la siguiente tabla</w:t>
      </w:r>
      <w:r w:rsidR="00B60FF1" w:rsidRPr="007C13B7">
        <w:rPr>
          <w:rFonts w:asciiTheme="minorHAnsi" w:hAnsiTheme="minorHAnsi" w:cstheme="minorHAnsi"/>
          <w:color w:val="0070C0"/>
          <w:szCs w:val="20"/>
        </w:rPr>
        <w:t>.</w:t>
      </w:r>
    </w:p>
    <w:tbl>
      <w:tblPr>
        <w:tblStyle w:val="Tablaconcuadrcula"/>
        <w:tblW w:w="0" w:type="auto"/>
        <w:jc w:val="center"/>
        <w:tblLook w:val="0000" w:firstRow="0" w:lastRow="0" w:firstColumn="0" w:lastColumn="0" w:noHBand="0" w:noVBand="0"/>
      </w:tblPr>
      <w:tblGrid>
        <w:gridCol w:w="1296"/>
        <w:gridCol w:w="2073"/>
        <w:gridCol w:w="1155"/>
        <w:gridCol w:w="1207"/>
      </w:tblGrid>
      <w:tr w:rsidR="00180AAB" w:rsidRPr="00BC47D7" w14:paraId="439C52D3" w14:textId="77777777" w:rsidTr="00725349">
        <w:trPr>
          <w:trHeight w:val="204"/>
          <w:tblHeader/>
          <w:jc w:val="center"/>
        </w:trPr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439C52CF" w14:textId="77777777" w:rsidR="00180AAB" w:rsidRPr="008649EB" w:rsidRDefault="00180AAB" w:rsidP="00725349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39C52D0" w14:textId="77777777" w:rsidR="00180AAB" w:rsidRPr="008649EB" w:rsidRDefault="00180AAB" w:rsidP="00725349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439C52D1" w14:textId="77777777" w:rsidR="00180AAB" w:rsidRPr="008649EB" w:rsidRDefault="00180AAB" w:rsidP="00725349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Obligatorio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39C52D2" w14:textId="77777777" w:rsidR="00180AAB" w:rsidRPr="008649EB" w:rsidRDefault="00180AAB" w:rsidP="00725349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Modificable</w:t>
            </w:r>
          </w:p>
        </w:tc>
      </w:tr>
      <w:tr w:rsidR="009B655B" w:rsidRPr="00BC47D7" w14:paraId="439C52D8" w14:textId="77777777" w:rsidTr="0046158A">
        <w:trPr>
          <w:trHeight w:val="136"/>
          <w:jc w:val="center"/>
        </w:trPr>
        <w:tc>
          <w:tcPr>
            <w:tcW w:w="0" w:type="auto"/>
            <w:noWrap/>
            <w:vAlign w:val="center"/>
          </w:tcPr>
          <w:p w14:paraId="439C52D4" w14:textId="77777777" w:rsidR="009B655B" w:rsidRPr="0046158A" w:rsidRDefault="009B655B" w:rsidP="003F1D1A">
            <w:pPr>
              <w:pStyle w:val="Prrafodelista"/>
              <w:numPr>
                <w:ilvl w:val="0"/>
                <w:numId w:val="2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46158A">
              <w:rPr>
                <w:rFonts w:asciiTheme="minorHAnsi" w:hAnsiTheme="minorHAnsi" w:cs="Arial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39C52D5" w14:textId="6605B2FD" w:rsidR="009B655B" w:rsidRDefault="00A54D22" w:rsidP="00842BF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Clasificación del Factor</w:t>
            </w:r>
          </w:p>
        </w:tc>
        <w:tc>
          <w:tcPr>
            <w:tcW w:w="0" w:type="auto"/>
            <w:noWrap/>
            <w:vAlign w:val="center"/>
          </w:tcPr>
          <w:p w14:paraId="439C52D6" w14:textId="0C3D87A4" w:rsidR="009B655B" w:rsidRDefault="009B655B" w:rsidP="0046158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14:paraId="439C52D7" w14:textId="2F894611" w:rsidR="009B655B" w:rsidRDefault="009B655B" w:rsidP="0046158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9B655B" w:rsidRPr="00BC47D7" w14:paraId="439C52DD" w14:textId="77777777" w:rsidTr="00725349">
        <w:trPr>
          <w:trHeight w:val="136"/>
          <w:jc w:val="center"/>
        </w:trPr>
        <w:tc>
          <w:tcPr>
            <w:tcW w:w="0" w:type="auto"/>
            <w:noWrap/>
            <w:vAlign w:val="center"/>
          </w:tcPr>
          <w:p w14:paraId="439C52D9" w14:textId="77777777" w:rsidR="009B655B" w:rsidRPr="00BC47D7" w:rsidRDefault="009B655B" w:rsidP="003F1D1A">
            <w:pPr>
              <w:pStyle w:val="Prrafodelista"/>
              <w:numPr>
                <w:ilvl w:val="0"/>
                <w:numId w:val="2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9C52DA" w14:textId="03B072EC" w:rsidR="009B655B" w:rsidRPr="0054440C" w:rsidRDefault="00A54D22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Factor Clase</w:t>
            </w:r>
          </w:p>
        </w:tc>
        <w:tc>
          <w:tcPr>
            <w:tcW w:w="0" w:type="auto"/>
            <w:noWrap/>
            <w:vAlign w:val="center"/>
          </w:tcPr>
          <w:p w14:paraId="439C52DB" w14:textId="1CAA215D" w:rsidR="009B655B" w:rsidRDefault="009B655B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14:paraId="439C52DC" w14:textId="45CEA56E" w:rsidR="009B655B" w:rsidRDefault="009B655B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56224E" w:rsidRPr="00BC47D7" w14:paraId="4BD9462F" w14:textId="77777777" w:rsidTr="00725349">
        <w:trPr>
          <w:trHeight w:val="136"/>
          <w:jc w:val="center"/>
        </w:trPr>
        <w:tc>
          <w:tcPr>
            <w:tcW w:w="0" w:type="auto"/>
            <w:noWrap/>
            <w:vAlign w:val="center"/>
          </w:tcPr>
          <w:p w14:paraId="24562881" w14:textId="77777777" w:rsidR="0056224E" w:rsidRPr="00BC47D7" w:rsidRDefault="0056224E" w:rsidP="003F1D1A">
            <w:pPr>
              <w:pStyle w:val="Prrafodelista"/>
              <w:numPr>
                <w:ilvl w:val="0"/>
                <w:numId w:val="2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85CA852" w14:textId="4F6B5CC8" w:rsidR="0056224E" w:rsidRDefault="0056224E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División</w:t>
            </w:r>
            <w:r w:rsidR="00D34B73">
              <w:rPr>
                <w:rFonts w:asciiTheme="minorHAnsi" w:hAnsiTheme="minorHAnsi" w:cstheme="minorHAnsi"/>
                <w:szCs w:val="20"/>
              </w:rPr>
              <w:t xml:space="preserve"> - Descripción</w:t>
            </w:r>
          </w:p>
        </w:tc>
        <w:tc>
          <w:tcPr>
            <w:tcW w:w="0" w:type="auto"/>
            <w:noWrap/>
            <w:vAlign w:val="center"/>
          </w:tcPr>
          <w:p w14:paraId="35B201E5" w14:textId="0C2D2B43" w:rsidR="0056224E" w:rsidRDefault="0056224E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08FF7933" w14:textId="3BE16270" w:rsidR="0056224E" w:rsidRDefault="0056224E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56224E" w:rsidRPr="00BC47D7" w14:paraId="658FB74B" w14:textId="77777777" w:rsidTr="00725349">
        <w:trPr>
          <w:trHeight w:val="136"/>
          <w:jc w:val="center"/>
        </w:trPr>
        <w:tc>
          <w:tcPr>
            <w:tcW w:w="0" w:type="auto"/>
            <w:noWrap/>
            <w:vAlign w:val="center"/>
          </w:tcPr>
          <w:p w14:paraId="0B33F89C" w14:textId="77777777" w:rsidR="0056224E" w:rsidRPr="00BC47D7" w:rsidRDefault="0056224E" w:rsidP="003F1D1A">
            <w:pPr>
              <w:pStyle w:val="Prrafodelista"/>
              <w:numPr>
                <w:ilvl w:val="0"/>
                <w:numId w:val="2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51FEF" w14:textId="4C8D3C44" w:rsidR="0056224E" w:rsidRDefault="0056224E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Grupo</w:t>
            </w:r>
            <w:r w:rsidR="00D34B73">
              <w:rPr>
                <w:rFonts w:asciiTheme="minorHAnsi" w:hAnsiTheme="minorHAnsi" w:cstheme="minorHAnsi"/>
                <w:szCs w:val="20"/>
              </w:rPr>
              <w:t xml:space="preserve"> - Descripción</w:t>
            </w:r>
          </w:p>
        </w:tc>
        <w:tc>
          <w:tcPr>
            <w:tcW w:w="0" w:type="auto"/>
            <w:noWrap/>
            <w:vAlign w:val="center"/>
          </w:tcPr>
          <w:p w14:paraId="0236F490" w14:textId="5EDCBFC5" w:rsidR="0056224E" w:rsidRDefault="0056224E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1150D889" w14:textId="55B5D2E3" w:rsidR="0056224E" w:rsidRDefault="0056224E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56224E" w:rsidRPr="00BC47D7" w14:paraId="439C52E2" w14:textId="77777777" w:rsidTr="00725349">
        <w:trPr>
          <w:trHeight w:val="64"/>
          <w:jc w:val="center"/>
        </w:trPr>
        <w:tc>
          <w:tcPr>
            <w:tcW w:w="0" w:type="auto"/>
            <w:noWrap/>
            <w:vAlign w:val="center"/>
          </w:tcPr>
          <w:p w14:paraId="439C52DE" w14:textId="77777777" w:rsidR="0056224E" w:rsidRPr="00BC47D7" w:rsidRDefault="0056224E" w:rsidP="003F1D1A">
            <w:pPr>
              <w:pStyle w:val="Prrafodelista"/>
              <w:numPr>
                <w:ilvl w:val="0"/>
                <w:numId w:val="2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14:paraId="439C52DF" w14:textId="614DCEBF" w:rsidR="0056224E" w:rsidRPr="0054440C" w:rsidRDefault="0056224E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Fracciones</w:t>
            </w:r>
            <w:r w:rsidR="00D34B73">
              <w:rPr>
                <w:rFonts w:asciiTheme="minorHAnsi" w:hAnsiTheme="minorHAnsi" w:cstheme="minorHAnsi"/>
                <w:szCs w:val="20"/>
              </w:rPr>
              <w:t xml:space="preserve"> - Actividad</w:t>
            </w:r>
          </w:p>
        </w:tc>
        <w:tc>
          <w:tcPr>
            <w:tcW w:w="0" w:type="auto"/>
            <w:noWrap/>
            <w:vAlign w:val="center"/>
          </w:tcPr>
          <w:p w14:paraId="439C52E0" w14:textId="4B5962EF" w:rsidR="0056224E" w:rsidRDefault="0056224E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14:paraId="439C52E1" w14:textId="3F3552E6" w:rsidR="0056224E" w:rsidRDefault="0056224E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56224E" w:rsidRPr="00BC47D7" w14:paraId="3E6D538E" w14:textId="77777777" w:rsidTr="00725349">
        <w:trPr>
          <w:trHeight w:val="64"/>
          <w:jc w:val="center"/>
        </w:trPr>
        <w:tc>
          <w:tcPr>
            <w:tcW w:w="0" w:type="auto"/>
            <w:noWrap/>
            <w:vAlign w:val="center"/>
          </w:tcPr>
          <w:p w14:paraId="5B7D0A30" w14:textId="77777777" w:rsidR="0056224E" w:rsidRPr="00BC47D7" w:rsidRDefault="0056224E" w:rsidP="003F1D1A">
            <w:pPr>
              <w:pStyle w:val="Prrafodelista"/>
              <w:numPr>
                <w:ilvl w:val="0"/>
                <w:numId w:val="2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14:paraId="66FCAC60" w14:textId="2CFF60DC" w:rsidR="0056224E" w:rsidRDefault="0056224E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Descripción</w:t>
            </w:r>
          </w:p>
        </w:tc>
        <w:tc>
          <w:tcPr>
            <w:tcW w:w="0" w:type="auto"/>
            <w:noWrap/>
            <w:vAlign w:val="center"/>
          </w:tcPr>
          <w:p w14:paraId="066DD005" w14:textId="44D17F13" w:rsidR="0056224E" w:rsidRDefault="0056224E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3DD20DEF" w14:textId="2DCE38AA" w:rsidR="0056224E" w:rsidRDefault="0056224E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</w:tbl>
    <w:p w14:paraId="439C52F0" w14:textId="77777777" w:rsidR="001E6D4B" w:rsidRDefault="001E6D4B" w:rsidP="0056224E">
      <w:bookmarkStart w:id="131" w:name="_Toc461701858"/>
    </w:p>
    <w:p w14:paraId="439C52F1" w14:textId="77777777" w:rsidR="00EF4C19" w:rsidRPr="00EF4C19" w:rsidRDefault="00D70D93" w:rsidP="001E6D4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2" w:name="_Toc487595435"/>
      <w:r w:rsidRPr="00AD37DD">
        <w:rPr>
          <w:rFonts w:asciiTheme="minorHAnsi" w:hAnsiTheme="minorHAnsi" w:cstheme="minorHAnsi"/>
          <w:sz w:val="20"/>
        </w:rPr>
        <w:t>V02 V</w:t>
      </w:r>
      <w:r w:rsidR="00554004" w:rsidRPr="00AD37DD">
        <w:rPr>
          <w:rFonts w:asciiTheme="minorHAnsi" w:hAnsiTheme="minorHAnsi" w:cstheme="minorHAnsi"/>
          <w:sz w:val="20"/>
        </w:rPr>
        <w:t>alidar tipo de dato</w:t>
      </w:r>
      <w:bookmarkStart w:id="133" w:name="_GoBack"/>
      <w:bookmarkEnd w:id="131"/>
      <w:bookmarkEnd w:id="132"/>
      <w:bookmarkEnd w:id="133"/>
    </w:p>
    <w:p w14:paraId="439C52F2" w14:textId="77777777" w:rsidR="00554004" w:rsidRDefault="00A02B8C" w:rsidP="00554004">
      <w:pPr>
        <w:ind w:firstLine="360"/>
        <w:rPr>
          <w:rFonts w:asciiTheme="minorHAnsi" w:hAnsiTheme="minorHAnsi" w:cstheme="minorHAnsi"/>
          <w:color w:val="0070C0"/>
          <w:szCs w:val="20"/>
        </w:rPr>
      </w:pPr>
      <w:r w:rsidRPr="0054440C">
        <w:rPr>
          <w:rFonts w:asciiTheme="minorHAnsi" w:hAnsiTheme="minorHAnsi" w:cstheme="minorHAnsi"/>
          <w:szCs w:val="20"/>
        </w:rPr>
        <w:t>Validar que los campos hayan sido llenados de acuerdo a la siguiente tabla</w:t>
      </w:r>
      <w:r w:rsidR="00B60FF1" w:rsidRPr="007C13B7">
        <w:rPr>
          <w:rFonts w:asciiTheme="minorHAnsi" w:hAnsiTheme="minorHAnsi" w:cstheme="minorHAnsi"/>
          <w:color w:val="0070C0"/>
          <w:szCs w:val="20"/>
        </w:rPr>
        <w:t>.</w:t>
      </w:r>
    </w:p>
    <w:tbl>
      <w:tblPr>
        <w:tblStyle w:val="Tablaconcuadrcula"/>
        <w:tblW w:w="0" w:type="auto"/>
        <w:jc w:val="center"/>
        <w:tblLook w:val="0000" w:firstRow="0" w:lastRow="0" w:firstColumn="0" w:lastColumn="0" w:noHBand="0" w:noVBand="0"/>
      </w:tblPr>
      <w:tblGrid>
        <w:gridCol w:w="1296"/>
        <w:gridCol w:w="1217"/>
        <w:gridCol w:w="1325"/>
        <w:gridCol w:w="944"/>
        <w:gridCol w:w="3038"/>
      </w:tblGrid>
      <w:tr w:rsidR="00981C77" w:rsidRPr="005C1AB4" w14:paraId="439C52F8" w14:textId="77777777" w:rsidTr="00A54D22">
        <w:trPr>
          <w:trHeight w:val="141"/>
          <w:jc w:val="center"/>
        </w:trPr>
        <w:tc>
          <w:tcPr>
            <w:tcW w:w="1296" w:type="dxa"/>
            <w:shd w:val="clear" w:color="auto" w:fill="BFBFBF" w:themeFill="background1" w:themeFillShade="BF"/>
            <w:noWrap/>
            <w:vAlign w:val="center"/>
          </w:tcPr>
          <w:p w14:paraId="439C52F3" w14:textId="77777777" w:rsidR="00981C77" w:rsidRPr="008649EB" w:rsidRDefault="00981C77" w:rsidP="00725349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1217" w:type="dxa"/>
            <w:shd w:val="clear" w:color="auto" w:fill="BFBFBF" w:themeFill="background1" w:themeFillShade="BF"/>
            <w:vAlign w:val="center"/>
          </w:tcPr>
          <w:p w14:paraId="439C52F4" w14:textId="77777777" w:rsidR="00981C77" w:rsidRPr="008649EB" w:rsidRDefault="00981C77" w:rsidP="00725349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1325" w:type="dxa"/>
            <w:shd w:val="clear" w:color="auto" w:fill="BFBFBF" w:themeFill="background1" w:themeFillShade="BF"/>
            <w:noWrap/>
            <w:vAlign w:val="center"/>
          </w:tcPr>
          <w:p w14:paraId="439C52F5" w14:textId="77777777" w:rsidR="00981C77" w:rsidRPr="008649EB" w:rsidRDefault="00981C77" w:rsidP="00725349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Tipo</w:t>
            </w:r>
          </w:p>
        </w:tc>
        <w:tc>
          <w:tcPr>
            <w:tcW w:w="944" w:type="dxa"/>
            <w:shd w:val="clear" w:color="auto" w:fill="BFBFBF" w:themeFill="background1" w:themeFillShade="BF"/>
            <w:noWrap/>
            <w:vAlign w:val="center"/>
          </w:tcPr>
          <w:p w14:paraId="439C52F6" w14:textId="77777777" w:rsidR="00981C77" w:rsidRPr="008649EB" w:rsidRDefault="00981C77" w:rsidP="00725349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Longitud</w:t>
            </w:r>
          </w:p>
        </w:tc>
        <w:tc>
          <w:tcPr>
            <w:tcW w:w="3038" w:type="dxa"/>
            <w:shd w:val="clear" w:color="auto" w:fill="BFBFBF" w:themeFill="background1" w:themeFillShade="BF"/>
            <w:vAlign w:val="center"/>
          </w:tcPr>
          <w:p w14:paraId="439C52F7" w14:textId="77777777" w:rsidR="00981C77" w:rsidRPr="008649EB" w:rsidRDefault="00981C77" w:rsidP="00725349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Observaciones</w:t>
            </w:r>
          </w:p>
        </w:tc>
      </w:tr>
      <w:tr w:rsidR="00234332" w:rsidRPr="00BC47D7" w14:paraId="439C52FE" w14:textId="77777777" w:rsidTr="00A54D22">
        <w:trPr>
          <w:trHeight w:val="64"/>
          <w:jc w:val="center"/>
        </w:trPr>
        <w:tc>
          <w:tcPr>
            <w:tcW w:w="1296" w:type="dxa"/>
            <w:noWrap/>
            <w:vAlign w:val="center"/>
          </w:tcPr>
          <w:p w14:paraId="439C52F9" w14:textId="77777777" w:rsidR="00234332" w:rsidRPr="0046158A" w:rsidRDefault="00234332" w:rsidP="003F1D1A">
            <w:pPr>
              <w:pStyle w:val="Prrafodelista"/>
              <w:numPr>
                <w:ilvl w:val="0"/>
                <w:numId w:val="2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46158A">
              <w:rPr>
                <w:rFonts w:asciiTheme="minorHAnsi" w:hAnsiTheme="minorHAnsi" w:cs="Arial"/>
                <w:szCs w:val="20"/>
              </w:rPr>
              <w:t xml:space="preserve"> </w:t>
            </w:r>
          </w:p>
        </w:tc>
        <w:tc>
          <w:tcPr>
            <w:tcW w:w="1217" w:type="dxa"/>
            <w:vAlign w:val="center"/>
          </w:tcPr>
          <w:p w14:paraId="439C52FA" w14:textId="23358780" w:rsidR="00234332" w:rsidRDefault="00A54D22" w:rsidP="00842BF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Clasificación del factor </w:t>
            </w:r>
          </w:p>
        </w:tc>
        <w:tc>
          <w:tcPr>
            <w:tcW w:w="1325" w:type="dxa"/>
            <w:noWrap/>
            <w:vAlign w:val="center"/>
          </w:tcPr>
          <w:p w14:paraId="439C52FB" w14:textId="79A6F640" w:rsidR="00234332" w:rsidRDefault="00A54D22" w:rsidP="00842BFB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14:paraId="439C52FC" w14:textId="1541FBF9" w:rsidR="00234332" w:rsidRDefault="00A54D22" w:rsidP="0046158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3038" w:type="dxa"/>
            <w:vAlign w:val="center"/>
          </w:tcPr>
          <w:p w14:paraId="439C52FD" w14:textId="2A3320AF" w:rsidR="00234332" w:rsidRDefault="00A54D22" w:rsidP="00842BFB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obtiene del catálogo Clasificación de Factores</w:t>
            </w:r>
          </w:p>
        </w:tc>
      </w:tr>
      <w:tr w:rsidR="00A54D22" w:rsidRPr="00BC47D7" w14:paraId="77948453" w14:textId="77777777" w:rsidTr="00A54D22">
        <w:trPr>
          <w:trHeight w:val="64"/>
          <w:jc w:val="center"/>
        </w:trPr>
        <w:tc>
          <w:tcPr>
            <w:tcW w:w="1296" w:type="dxa"/>
            <w:noWrap/>
            <w:vAlign w:val="center"/>
          </w:tcPr>
          <w:p w14:paraId="5B211E2F" w14:textId="77777777" w:rsidR="00A54D22" w:rsidRPr="0046158A" w:rsidRDefault="00A54D22" w:rsidP="003F1D1A">
            <w:pPr>
              <w:pStyle w:val="Prrafodelista"/>
              <w:numPr>
                <w:ilvl w:val="0"/>
                <w:numId w:val="2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208FDB40" w14:textId="579C0314" w:rsidR="00A54D22" w:rsidRDefault="00A54D22" w:rsidP="00842BF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Factor Clase</w:t>
            </w:r>
          </w:p>
        </w:tc>
        <w:tc>
          <w:tcPr>
            <w:tcW w:w="1325" w:type="dxa"/>
            <w:noWrap/>
            <w:vAlign w:val="center"/>
          </w:tcPr>
          <w:p w14:paraId="49DAE87D" w14:textId="0679A6D4" w:rsidR="00A54D22" w:rsidRDefault="00A54D22" w:rsidP="00842BFB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14:paraId="6E15CCC3" w14:textId="160E4172" w:rsidR="00A54D22" w:rsidRDefault="00A54D22" w:rsidP="0046158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3038" w:type="dxa"/>
            <w:vAlign w:val="center"/>
          </w:tcPr>
          <w:p w14:paraId="555D4E5F" w14:textId="6678A271" w:rsidR="00A54D22" w:rsidRPr="00D1636E" w:rsidRDefault="00A54D22" w:rsidP="00842BFB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obtiene del catálogo Factores.</w:t>
            </w:r>
          </w:p>
        </w:tc>
      </w:tr>
      <w:tr w:rsidR="0056224E" w:rsidRPr="00BC47D7" w14:paraId="08CCC401" w14:textId="77777777" w:rsidTr="00A54D22">
        <w:trPr>
          <w:trHeight w:val="64"/>
          <w:jc w:val="center"/>
        </w:trPr>
        <w:tc>
          <w:tcPr>
            <w:tcW w:w="1296" w:type="dxa"/>
            <w:noWrap/>
            <w:vAlign w:val="center"/>
          </w:tcPr>
          <w:p w14:paraId="22CFB939" w14:textId="77777777" w:rsidR="0056224E" w:rsidRPr="0046158A" w:rsidRDefault="0056224E" w:rsidP="003F1D1A">
            <w:pPr>
              <w:pStyle w:val="Prrafodelista"/>
              <w:numPr>
                <w:ilvl w:val="0"/>
                <w:numId w:val="2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160182FF" w14:textId="2F709A62" w:rsidR="0056224E" w:rsidRDefault="0056224E" w:rsidP="00842BF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División</w:t>
            </w:r>
            <w:r w:rsidR="00D34B73">
              <w:rPr>
                <w:rFonts w:asciiTheme="minorHAnsi" w:hAnsiTheme="minorHAnsi" w:cstheme="minorHAnsi"/>
                <w:szCs w:val="20"/>
              </w:rPr>
              <w:t xml:space="preserve"> - Descripción</w:t>
            </w:r>
          </w:p>
        </w:tc>
        <w:tc>
          <w:tcPr>
            <w:tcW w:w="1325" w:type="dxa"/>
            <w:noWrap/>
            <w:vAlign w:val="center"/>
          </w:tcPr>
          <w:p w14:paraId="530B2875" w14:textId="148D0512" w:rsidR="0056224E" w:rsidRDefault="0056224E" w:rsidP="00842BFB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14:paraId="6E1BF6B4" w14:textId="010840C2" w:rsidR="0056224E" w:rsidRDefault="0056224E" w:rsidP="0046158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3038" w:type="dxa"/>
            <w:vAlign w:val="center"/>
          </w:tcPr>
          <w:p w14:paraId="41D44E4D" w14:textId="34A91550" w:rsidR="0056224E" w:rsidRDefault="0056224E" w:rsidP="00842BFB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obtiene del catálogo División.</w:t>
            </w:r>
          </w:p>
        </w:tc>
      </w:tr>
      <w:tr w:rsidR="0056224E" w:rsidRPr="00BC47D7" w14:paraId="702E74E4" w14:textId="77777777" w:rsidTr="00556C28">
        <w:trPr>
          <w:trHeight w:val="64"/>
          <w:jc w:val="center"/>
        </w:trPr>
        <w:tc>
          <w:tcPr>
            <w:tcW w:w="1296" w:type="dxa"/>
            <w:noWrap/>
            <w:vAlign w:val="center"/>
          </w:tcPr>
          <w:p w14:paraId="1F91F748" w14:textId="77777777" w:rsidR="0056224E" w:rsidRPr="0046158A" w:rsidRDefault="0056224E" w:rsidP="003F1D1A">
            <w:pPr>
              <w:pStyle w:val="Prrafodelista"/>
              <w:numPr>
                <w:ilvl w:val="0"/>
                <w:numId w:val="2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3DC84C1D" w14:textId="5EEC79DA" w:rsidR="0056224E" w:rsidRDefault="0056224E" w:rsidP="00842BF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Grupo</w:t>
            </w:r>
            <w:r w:rsidR="00824948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D34B73">
              <w:rPr>
                <w:rFonts w:asciiTheme="minorHAnsi" w:hAnsiTheme="minorHAnsi" w:cstheme="minorHAnsi"/>
                <w:szCs w:val="20"/>
              </w:rPr>
              <w:t>- Descripción</w:t>
            </w:r>
          </w:p>
        </w:tc>
        <w:tc>
          <w:tcPr>
            <w:tcW w:w="1325" w:type="dxa"/>
            <w:shd w:val="clear" w:color="auto" w:fill="auto"/>
            <w:noWrap/>
            <w:vAlign w:val="center"/>
          </w:tcPr>
          <w:p w14:paraId="481CCEE6" w14:textId="68126F0B" w:rsidR="0056224E" w:rsidRDefault="0056224E" w:rsidP="00842BFB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14:paraId="143A29A5" w14:textId="263ADBD4" w:rsidR="0056224E" w:rsidRDefault="0056224E" w:rsidP="0046158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3038" w:type="dxa"/>
            <w:vAlign w:val="center"/>
          </w:tcPr>
          <w:p w14:paraId="165C5B7D" w14:textId="3B101DE5" w:rsidR="0056224E" w:rsidRDefault="0056224E" w:rsidP="00842BFB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obtiene del catálogo Grupo.</w:t>
            </w:r>
          </w:p>
        </w:tc>
      </w:tr>
      <w:tr w:rsidR="0056224E" w:rsidRPr="00BC47D7" w14:paraId="439C5310" w14:textId="77777777" w:rsidTr="00A54D22">
        <w:trPr>
          <w:trHeight w:val="64"/>
          <w:jc w:val="center"/>
        </w:trPr>
        <w:tc>
          <w:tcPr>
            <w:tcW w:w="1296" w:type="dxa"/>
            <w:noWrap/>
            <w:vAlign w:val="center"/>
          </w:tcPr>
          <w:p w14:paraId="439C530B" w14:textId="77777777" w:rsidR="0056224E" w:rsidRPr="00BC47D7" w:rsidRDefault="0056224E" w:rsidP="003F1D1A">
            <w:pPr>
              <w:pStyle w:val="Prrafodelista"/>
              <w:numPr>
                <w:ilvl w:val="0"/>
                <w:numId w:val="2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1217" w:type="dxa"/>
            <w:noWrap/>
            <w:vAlign w:val="center"/>
          </w:tcPr>
          <w:p w14:paraId="439C530C" w14:textId="4FBAF04E" w:rsidR="0056224E" w:rsidRPr="0054440C" w:rsidRDefault="0056224E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Fracción</w:t>
            </w:r>
            <w:r w:rsidR="00D34B73">
              <w:rPr>
                <w:rFonts w:asciiTheme="minorHAnsi" w:hAnsiTheme="minorHAnsi" w:cstheme="minorHAnsi"/>
                <w:szCs w:val="20"/>
              </w:rPr>
              <w:t>- Actividad</w:t>
            </w:r>
          </w:p>
        </w:tc>
        <w:tc>
          <w:tcPr>
            <w:tcW w:w="1325" w:type="dxa"/>
            <w:noWrap/>
            <w:vAlign w:val="center"/>
          </w:tcPr>
          <w:p w14:paraId="439C530D" w14:textId="47E3BE66" w:rsidR="0056224E" w:rsidRDefault="0056224E" w:rsidP="002458FD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14:paraId="439C530E" w14:textId="14B12FE9" w:rsidR="0056224E" w:rsidRPr="00BC47D7" w:rsidRDefault="0056224E" w:rsidP="00EF4C19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3038" w:type="dxa"/>
            <w:vAlign w:val="center"/>
          </w:tcPr>
          <w:p w14:paraId="439C530F" w14:textId="220E7ECD" w:rsidR="0056224E" w:rsidRDefault="0056224E" w:rsidP="002458FD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obtiene del catálogo Fracciones.</w:t>
            </w:r>
          </w:p>
        </w:tc>
      </w:tr>
      <w:tr w:rsidR="0056224E" w:rsidRPr="00BC47D7" w14:paraId="32331979" w14:textId="77777777" w:rsidTr="00A54D22">
        <w:trPr>
          <w:trHeight w:val="64"/>
          <w:jc w:val="center"/>
        </w:trPr>
        <w:tc>
          <w:tcPr>
            <w:tcW w:w="1296" w:type="dxa"/>
            <w:noWrap/>
            <w:vAlign w:val="center"/>
          </w:tcPr>
          <w:p w14:paraId="171CF660" w14:textId="77777777" w:rsidR="0056224E" w:rsidRPr="00BC47D7" w:rsidRDefault="0056224E" w:rsidP="003F1D1A">
            <w:pPr>
              <w:pStyle w:val="Prrafodelista"/>
              <w:numPr>
                <w:ilvl w:val="0"/>
                <w:numId w:val="2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1217" w:type="dxa"/>
            <w:noWrap/>
            <w:vAlign w:val="center"/>
          </w:tcPr>
          <w:p w14:paraId="4D24867C" w14:textId="177B82C2" w:rsidR="0056224E" w:rsidRDefault="0056224E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Descripción de la clase</w:t>
            </w:r>
          </w:p>
        </w:tc>
        <w:tc>
          <w:tcPr>
            <w:tcW w:w="1325" w:type="dxa"/>
            <w:noWrap/>
            <w:vAlign w:val="center"/>
          </w:tcPr>
          <w:p w14:paraId="0D481313" w14:textId="19921840" w:rsidR="0056224E" w:rsidRDefault="0056224E" w:rsidP="002458FD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14:paraId="21107315" w14:textId="14B8FDDC" w:rsidR="0056224E" w:rsidRDefault="0056224E" w:rsidP="00EF4C19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300</w:t>
            </w:r>
          </w:p>
        </w:tc>
        <w:tc>
          <w:tcPr>
            <w:tcW w:w="3038" w:type="dxa"/>
            <w:vAlign w:val="center"/>
          </w:tcPr>
          <w:p w14:paraId="0F1BA26E" w14:textId="14B135DE" w:rsidR="0056224E" w:rsidRDefault="0056224E" w:rsidP="00A54D22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</w:tbl>
    <w:p w14:paraId="29EE0242" w14:textId="77777777" w:rsidR="00A54D22" w:rsidRPr="00A54D22" w:rsidRDefault="00A54D22" w:rsidP="00A54D22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432" w:hanging="432"/>
        <w:jc w:val="left"/>
        <w:rPr>
          <w:rFonts w:asciiTheme="minorHAnsi" w:hAnsiTheme="minorHAnsi" w:cstheme="minorHAnsi"/>
          <w:sz w:val="20"/>
        </w:rPr>
      </w:pPr>
      <w:bookmarkStart w:id="134" w:name="_Toc371934694"/>
      <w:r w:rsidRPr="00A54D22">
        <w:rPr>
          <w:rFonts w:asciiTheme="minorHAnsi" w:hAnsiTheme="minorHAnsi" w:cstheme="minorHAnsi"/>
          <w:sz w:val="20"/>
        </w:rPr>
        <w:br w:type="page"/>
      </w:r>
    </w:p>
    <w:p w14:paraId="439C531F" w14:textId="260BB365" w:rsidR="00D16B4F" w:rsidRPr="00AD37DD" w:rsidRDefault="00D16B4F" w:rsidP="001E6D4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5" w:name="_Toc487595436"/>
      <w:r w:rsidRPr="00AD37DD">
        <w:rPr>
          <w:rFonts w:asciiTheme="minorHAnsi" w:hAnsiTheme="minorHAnsi" w:cstheme="minorHAnsi"/>
          <w:sz w:val="20"/>
        </w:rPr>
        <w:lastRenderedPageBreak/>
        <w:t>Criterios de Aceptación</w:t>
      </w:r>
      <w:bookmarkEnd w:id="134"/>
      <w:bookmarkEnd w:id="135"/>
      <w:r w:rsidRPr="00AD37DD">
        <w:rPr>
          <w:rFonts w:asciiTheme="minorHAnsi" w:hAnsiTheme="minorHAnsi" w:cstheme="minorHAnsi"/>
          <w:sz w:val="20"/>
        </w:rPr>
        <w:t xml:space="preserve"> </w:t>
      </w:r>
    </w:p>
    <w:p w14:paraId="439C5328" w14:textId="08706D18" w:rsidR="00607CFD" w:rsidRPr="005B6E6B" w:rsidRDefault="007F39C0" w:rsidP="005B6E6B">
      <w:pPr>
        <w:rPr>
          <w:rFonts w:asciiTheme="minorHAnsi" w:hAnsiTheme="minorHAnsi" w:cstheme="minorHAnsi"/>
        </w:rPr>
      </w:pPr>
      <w:r w:rsidRPr="005B6E6B">
        <w:rPr>
          <w:rFonts w:asciiTheme="minorHAnsi" w:hAnsiTheme="minorHAnsi" w:cstheme="minorHAnsi"/>
        </w:rPr>
        <w:t>FUNC-CONF-037</w:t>
      </w:r>
      <w:r w:rsidR="005B6E6B">
        <w:rPr>
          <w:rFonts w:asciiTheme="minorHAnsi" w:hAnsiTheme="minorHAnsi" w:cstheme="minorHAnsi"/>
        </w:rPr>
        <w:t xml:space="preserve"> - </w:t>
      </w:r>
      <w:r w:rsidRPr="005B6E6B">
        <w:rPr>
          <w:rFonts w:asciiTheme="minorHAnsi" w:hAnsiTheme="minorHAnsi" w:cstheme="minorHAnsi"/>
        </w:rPr>
        <w:t>Validar que el sistema permita administrar el catálogo de factor de actividad económica con base a la división, grupo y fracción.</w:t>
      </w:r>
    </w:p>
    <w:p w14:paraId="439C5329" w14:textId="77777777" w:rsidR="00D16B4F" w:rsidRDefault="00D16B4F" w:rsidP="001E6D4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6" w:name="_Toc371934695"/>
      <w:bookmarkStart w:id="137" w:name="_Toc289774391"/>
      <w:bookmarkStart w:id="138" w:name="_Toc487595437"/>
      <w:r w:rsidRPr="00AD37DD">
        <w:rPr>
          <w:rFonts w:asciiTheme="minorHAnsi" w:hAnsiTheme="minorHAnsi" w:cstheme="minorHAnsi"/>
          <w:sz w:val="20"/>
        </w:rPr>
        <w:t>Referencias</w:t>
      </w:r>
      <w:bookmarkEnd w:id="136"/>
      <w:bookmarkEnd w:id="137"/>
      <w:bookmarkEnd w:id="138"/>
    </w:p>
    <w:p w14:paraId="439C532A" w14:textId="77777777" w:rsidR="006A5C61" w:rsidRPr="00AD37DD" w:rsidRDefault="006A5C61" w:rsidP="00FA3651"/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14:paraId="439C532E" w14:textId="77777777" w:rsidTr="00B60FF1">
        <w:tc>
          <w:tcPr>
            <w:tcW w:w="1276" w:type="dxa"/>
            <w:shd w:val="clear" w:color="auto" w:fill="BFBFBF" w:themeFill="background1" w:themeFillShade="BF"/>
          </w:tcPr>
          <w:p w14:paraId="439C532B" w14:textId="77777777" w:rsidR="00CC316F" w:rsidRPr="00AD37DD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439C532C" w14:textId="77777777"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439C532D" w14:textId="77777777"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68021F" w:rsidRPr="00AD37DD" w14:paraId="439C5332" w14:textId="77777777" w:rsidTr="00B60FF1">
        <w:tc>
          <w:tcPr>
            <w:tcW w:w="1276" w:type="dxa"/>
          </w:tcPr>
          <w:p w14:paraId="439C532F" w14:textId="77777777" w:rsidR="0068021F" w:rsidRPr="0097793B" w:rsidRDefault="0068021F" w:rsidP="0068021F">
            <w:pPr>
              <w:pStyle w:val="ndice2"/>
            </w:pPr>
            <w:r w:rsidRPr="0097793B">
              <w:t>1</w:t>
            </w:r>
          </w:p>
        </w:tc>
        <w:tc>
          <w:tcPr>
            <w:tcW w:w="5812" w:type="dxa"/>
          </w:tcPr>
          <w:p w14:paraId="439C5330" w14:textId="77777777" w:rsidR="0068021F" w:rsidRPr="0097793B" w:rsidRDefault="0068021F" w:rsidP="0097793B">
            <w:pPr>
              <w:rPr>
                <w:rFonts w:asciiTheme="minorHAnsi" w:hAnsiTheme="minorHAnsi"/>
              </w:rPr>
            </w:pPr>
            <w:r w:rsidRPr="0097793B">
              <w:rPr>
                <w:rFonts w:asciiTheme="minorHAnsi" w:hAnsiTheme="minorHAnsi"/>
              </w:rPr>
              <w:t>Diagrama Conceptual de la Solución Tecnológica DGTI_DST_F_DiagConcepST_CONECII.docx).</w:t>
            </w:r>
          </w:p>
        </w:tc>
        <w:tc>
          <w:tcPr>
            <w:tcW w:w="2409" w:type="dxa"/>
          </w:tcPr>
          <w:p w14:paraId="439C5331" w14:textId="185D62A4" w:rsidR="0068021F" w:rsidRPr="0068021F" w:rsidRDefault="0068021F" w:rsidP="0068021F">
            <w:pPr>
              <w:jc w:val="center"/>
              <w:rPr>
                <w:rFonts w:asciiTheme="minorHAnsi" w:hAnsiTheme="minorHAnsi"/>
              </w:rPr>
            </w:pPr>
            <w:r w:rsidRPr="0068021F">
              <w:rPr>
                <w:rFonts w:asciiTheme="minorHAnsi" w:hAnsiTheme="minorHAnsi"/>
              </w:rPr>
              <w:t>SEGOB</w:t>
            </w:r>
          </w:p>
        </w:tc>
      </w:tr>
      <w:tr w:rsidR="0068021F" w:rsidRPr="00AD37DD" w14:paraId="439C5336" w14:textId="77777777" w:rsidTr="00B60FF1">
        <w:tc>
          <w:tcPr>
            <w:tcW w:w="1276" w:type="dxa"/>
          </w:tcPr>
          <w:p w14:paraId="439C5333" w14:textId="77777777" w:rsidR="0068021F" w:rsidRPr="0097793B" w:rsidRDefault="0068021F" w:rsidP="0068021F">
            <w:pPr>
              <w:pStyle w:val="ndice2"/>
            </w:pPr>
            <w:r w:rsidRPr="0097793B">
              <w:t>2</w:t>
            </w:r>
          </w:p>
        </w:tc>
        <w:tc>
          <w:tcPr>
            <w:tcW w:w="5812" w:type="dxa"/>
          </w:tcPr>
          <w:p w14:paraId="439C5334" w14:textId="77777777" w:rsidR="0068021F" w:rsidRPr="0097793B" w:rsidRDefault="0068021F" w:rsidP="0097793B">
            <w:pPr>
              <w:rPr>
                <w:rFonts w:asciiTheme="minorHAnsi" w:hAnsiTheme="minorHAnsi"/>
              </w:rPr>
            </w:pPr>
            <w:r w:rsidRPr="0097793B">
              <w:rPr>
                <w:rFonts w:asciiTheme="minorHAnsi" w:hAnsiTheme="minorHAnsi"/>
              </w:rPr>
              <w:t>Requerimientos de la Solución Tecnológica (ReqSolTec_CONECll.docx).</w:t>
            </w:r>
          </w:p>
        </w:tc>
        <w:tc>
          <w:tcPr>
            <w:tcW w:w="2409" w:type="dxa"/>
          </w:tcPr>
          <w:p w14:paraId="439C5335" w14:textId="31EC3AF5" w:rsidR="0068021F" w:rsidRPr="0068021F" w:rsidRDefault="0068021F" w:rsidP="0068021F">
            <w:pPr>
              <w:jc w:val="center"/>
              <w:rPr>
                <w:rFonts w:asciiTheme="minorHAnsi" w:hAnsiTheme="minorHAnsi"/>
              </w:rPr>
            </w:pPr>
            <w:r w:rsidRPr="0068021F">
              <w:rPr>
                <w:rFonts w:asciiTheme="minorHAnsi" w:hAnsiTheme="minorHAnsi"/>
              </w:rPr>
              <w:t>SEGOB</w:t>
            </w:r>
          </w:p>
        </w:tc>
      </w:tr>
      <w:tr w:rsidR="0068021F" w:rsidRPr="00AD37DD" w14:paraId="439C533A" w14:textId="77777777" w:rsidTr="00B60FF1">
        <w:tc>
          <w:tcPr>
            <w:tcW w:w="1276" w:type="dxa"/>
          </w:tcPr>
          <w:p w14:paraId="439C5337" w14:textId="77777777" w:rsidR="0068021F" w:rsidRPr="0097793B" w:rsidRDefault="0068021F" w:rsidP="0068021F">
            <w:pPr>
              <w:pStyle w:val="ndice2"/>
            </w:pPr>
            <w:r w:rsidRPr="0097793B">
              <w:t>3</w:t>
            </w:r>
          </w:p>
        </w:tc>
        <w:tc>
          <w:tcPr>
            <w:tcW w:w="5812" w:type="dxa"/>
          </w:tcPr>
          <w:p w14:paraId="439C5338" w14:textId="77777777" w:rsidR="0068021F" w:rsidRPr="0097793B" w:rsidRDefault="0068021F" w:rsidP="0097793B">
            <w:pPr>
              <w:rPr>
                <w:rFonts w:asciiTheme="minorHAnsi" w:hAnsiTheme="minorHAnsi"/>
              </w:rPr>
            </w:pPr>
            <w:r w:rsidRPr="0097793B">
              <w:rPr>
                <w:rFonts w:asciiTheme="minorHAnsi" w:hAnsiTheme="minorHAnsi"/>
              </w:rPr>
              <w:t>Glosario de Términos. (GlosarioTer_CONECII.docx).</w:t>
            </w:r>
          </w:p>
        </w:tc>
        <w:tc>
          <w:tcPr>
            <w:tcW w:w="2409" w:type="dxa"/>
          </w:tcPr>
          <w:p w14:paraId="439C5339" w14:textId="332294F3" w:rsidR="0068021F" w:rsidRPr="0068021F" w:rsidRDefault="0068021F" w:rsidP="0068021F">
            <w:pPr>
              <w:jc w:val="center"/>
              <w:rPr>
                <w:rFonts w:asciiTheme="minorHAnsi" w:hAnsiTheme="minorHAnsi"/>
              </w:rPr>
            </w:pPr>
            <w:r w:rsidRPr="0068021F">
              <w:rPr>
                <w:rFonts w:asciiTheme="minorHAnsi" w:hAnsiTheme="minorHAnsi"/>
              </w:rPr>
              <w:t>SEGOB</w:t>
            </w:r>
          </w:p>
        </w:tc>
      </w:tr>
      <w:tr w:rsidR="0068021F" w:rsidRPr="00AD37DD" w14:paraId="439C533E" w14:textId="77777777" w:rsidTr="00B60FF1">
        <w:tc>
          <w:tcPr>
            <w:tcW w:w="1276" w:type="dxa"/>
          </w:tcPr>
          <w:p w14:paraId="439C533B" w14:textId="77777777" w:rsidR="0068021F" w:rsidRPr="0097793B" w:rsidRDefault="0068021F" w:rsidP="0068021F">
            <w:pPr>
              <w:pStyle w:val="ndice2"/>
            </w:pPr>
            <w:r w:rsidRPr="0097793B">
              <w:t>4</w:t>
            </w:r>
          </w:p>
        </w:tc>
        <w:tc>
          <w:tcPr>
            <w:tcW w:w="5812" w:type="dxa"/>
          </w:tcPr>
          <w:p w14:paraId="439C533C" w14:textId="77777777" w:rsidR="0068021F" w:rsidRPr="0097793B" w:rsidRDefault="0068021F" w:rsidP="0097793B">
            <w:pPr>
              <w:rPr>
                <w:rFonts w:asciiTheme="minorHAnsi" w:hAnsiTheme="minorHAnsi"/>
              </w:rPr>
            </w:pPr>
            <w:r w:rsidRPr="0097793B">
              <w:rPr>
                <w:rFonts w:asciiTheme="minorHAnsi" w:hAnsiTheme="minorHAnsi"/>
              </w:rPr>
              <w:t>Modelo de Flujo de Negocios. (ModFlujoNeg_CONECII.docx).</w:t>
            </w:r>
          </w:p>
        </w:tc>
        <w:tc>
          <w:tcPr>
            <w:tcW w:w="2409" w:type="dxa"/>
          </w:tcPr>
          <w:p w14:paraId="439C533D" w14:textId="62DB76B4" w:rsidR="0068021F" w:rsidRPr="0068021F" w:rsidRDefault="0068021F" w:rsidP="0068021F">
            <w:pPr>
              <w:jc w:val="center"/>
              <w:rPr>
                <w:rFonts w:asciiTheme="minorHAnsi" w:hAnsiTheme="minorHAnsi"/>
                <w:lang w:val="es-MX"/>
              </w:rPr>
            </w:pPr>
            <w:r w:rsidRPr="0068021F">
              <w:rPr>
                <w:rFonts w:asciiTheme="minorHAnsi" w:hAnsiTheme="minorHAnsi"/>
              </w:rPr>
              <w:t>SEGOB</w:t>
            </w:r>
          </w:p>
        </w:tc>
      </w:tr>
      <w:tr w:rsidR="0068021F" w:rsidRPr="00AD37DD" w14:paraId="439C5342" w14:textId="77777777" w:rsidTr="00B60FF1">
        <w:tc>
          <w:tcPr>
            <w:tcW w:w="1276" w:type="dxa"/>
          </w:tcPr>
          <w:p w14:paraId="439C533F" w14:textId="77777777" w:rsidR="0068021F" w:rsidRPr="001A085D" w:rsidRDefault="0068021F" w:rsidP="0068021F">
            <w:pPr>
              <w:pStyle w:val="ndice2"/>
            </w:pPr>
            <w:r w:rsidRPr="001A085D">
              <w:t>5</w:t>
            </w:r>
          </w:p>
        </w:tc>
        <w:tc>
          <w:tcPr>
            <w:tcW w:w="5812" w:type="dxa"/>
          </w:tcPr>
          <w:p w14:paraId="439C5340" w14:textId="77777777" w:rsidR="0068021F" w:rsidRPr="001A085D" w:rsidRDefault="0068021F" w:rsidP="0068021F">
            <w:pPr>
              <w:pStyle w:val="ndice2"/>
            </w:pPr>
            <w:r w:rsidRPr="001A085D">
              <w:t>Catálogo de Reglas de Negocio (CataRegNeg_CONECII.docx).</w:t>
            </w:r>
          </w:p>
        </w:tc>
        <w:tc>
          <w:tcPr>
            <w:tcW w:w="2409" w:type="dxa"/>
          </w:tcPr>
          <w:p w14:paraId="439C5341" w14:textId="1066D4F2" w:rsidR="0068021F" w:rsidRPr="0068021F" w:rsidRDefault="0068021F" w:rsidP="0068021F">
            <w:pPr>
              <w:jc w:val="center"/>
              <w:rPr>
                <w:rFonts w:asciiTheme="minorHAnsi" w:hAnsiTheme="minorHAnsi"/>
              </w:rPr>
            </w:pPr>
            <w:r w:rsidRPr="0068021F">
              <w:rPr>
                <w:rFonts w:asciiTheme="minorHAnsi" w:hAnsiTheme="minorHAnsi"/>
              </w:rPr>
              <w:t>SEGOB</w:t>
            </w:r>
          </w:p>
        </w:tc>
      </w:tr>
    </w:tbl>
    <w:p w14:paraId="439C5343" w14:textId="77777777" w:rsidR="00CC316F" w:rsidRDefault="00CC316F" w:rsidP="00554004">
      <w:pPr>
        <w:rPr>
          <w:rFonts w:asciiTheme="minorHAnsi" w:hAnsiTheme="minorHAnsi" w:cstheme="minorHAnsi"/>
        </w:rPr>
      </w:pPr>
    </w:p>
    <w:p w14:paraId="439C5344" w14:textId="77777777" w:rsidR="003C6842" w:rsidRDefault="003C6842" w:rsidP="00554004">
      <w:pPr>
        <w:rPr>
          <w:rFonts w:asciiTheme="minorHAnsi" w:hAnsiTheme="minorHAnsi" w:cstheme="minorHAnsi"/>
        </w:rPr>
      </w:pPr>
    </w:p>
    <w:p w14:paraId="439C5345" w14:textId="77777777" w:rsidR="003C6842" w:rsidRDefault="003C6842" w:rsidP="00554004">
      <w:pPr>
        <w:rPr>
          <w:rFonts w:asciiTheme="minorHAnsi" w:hAnsiTheme="minorHAnsi" w:cstheme="minorHAnsi"/>
        </w:rPr>
      </w:pPr>
    </w:p>
    <w:p w14:paraId="439C5346" w14:textId="77777777" w:rsidR="00607CFD" w:rsidRDefault="00607CFD" w:rsidP="00554004">
      <w:pPr>
        <w:rPr>
          <w:rFonts w:asciiTheme="minorHAnsi" w:hAnsiTheme="minorHAnsi" w:cstheme="minorHAnsi"/>
        </w:rPr>
      </w:pPr>
    </w:p>
    <w:p w14:paraId="439C5347" w14:textId="77777777" w:rsidR="00607CFD" w:rsidRDefault="00607CFD" w:rsidP="00554004">
      <w:pPr>
        <w:rPr>
          <w:rFonts w:asciiTheme="minorHAnsi" w:hAnsiTheme="minorHAnsi" w:cstheme="minorHAnsi"/>
        </w:rPr>
      </w:pPr>
    </w:p>
    <w:p w14:paraId="439C5348" w14:textId="77777777" w:rsidR="00607CFD" w:rsidRDefault="00607CFD" w:rsidP="00554004">
      <w:pPr>
        <w:rPr>
          <w:rFonts w:asciiTheme="minorHAnsi" w:hAnsiTheme="minorHAnsi" w:cstheme="minorHAnsi"/>
        </w:rPr>
      </w:pPr>
    </w:p>
    <w:p w14:paraId="29C9F09A" w14:textId="77777777" w:rsidR="006B508D" w:rsidRDefault="006B508D" w:rsidP="00554004">
      <w:pPr>
        <w:rPr>
          <w:rFonts w:asciiTheme="minorHAnsi" w:hAnsiTheme="minorHAnsi" w:cstheme="minorHAnsi"/>
        </w:rPr>
      </w:pPr>
    </w:p>
    <w:p w14:paraId="32D1EAAA" w14:textId="77777777" w:rsidR="006B508D" w:rsidRDefault="006B508D" w:rsidP="00554004">
      <w:pPr>
        <w:rPr>
          <w:rFonts w:asciiTheme="minorHAnsi" w:hAnsiTheme="minorHAnsi" w:cstheme="minorHAnsi"/>
        </w:rPr>
      </w:pPr>
    </w:p>
    <w:p w14:paraId="00C92798" w14:textId="77777777" w:rsidR="00A04B60" w:rsidRDefault="00A04B60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39" w:name="_Toc461701862"/>
      <w:r>
        <w:rPr>
          <w:rFonts w:asciiTheme="minorHAnsi" w:hAnsiTheme="minorHAnsi" w:cstheme="minorHAnsi"/>
        </w:rPr>
        <w:br w:type="page"/>
      </w:r>
    </w:p>
    <w:p w14:paraId="439C5356" w14:textId="76B10992" w:rsidR="00CC316F" w:rsidRPr="00AD37DD" w:rsidRDefault="00CC316F" w:rsidP="001E6D4B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0" w:name="_Toc487595438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39"/>
      <w:bookmarkEnd w:id="140"/>
    </w:p>
    <w:p w14:paraId="439C5357" w14:textId="77777777"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1A8C4551" w14:textId="77777777" w:rsidR="00A06B81" w:rsidRDefault="00A06B81" w:rsidP="00A06B81">
      <w:pPr>
        <w:spacing w:after="0" w:line="240" w:lineRule="auto"/>
        <w:rPr>
          <w:rFonts w:cstheme="minorHAnsi"/>
        </w:rPr>
      </w:pPr>
    </w:p>
    <w:p w14:paraId="3691F459" w14:textId="77777777" w:rsidR="00A06B81" w:rsidRPr="00F24850" w:rsidRDefault="00A06B81" w:rsidP="00A06B81">
      <w:pPr>
        <w:spacing w:after="0" w:line="240" w:lineRule="auto"/>
        <w:rPr>
          <w:rFonts w:cstheme="minorHAnsi"/>
        </w:rPr>
      </w:pPr>
    </w:p>
    <w:p w14:paraId="124BFCA9" w14:textId="77777777" w:rsidR="00A06B81" w:rsidRPr="00C207B5" w:rsidRDefault="00A06B81" w:rsidP="00A06B81">
      <w:pPr>
        <w:spacing w:after="0" w:line="240" w:lineRule="auto"/>
        <w:rPr>
          <w:rFonts w:cstheme="minorHAnsi"/>
        </w:rPr>
      </w:pPr>
    </w:p>
    <w:p w14:paraId="082896C5" w14:textId="77777777" w:rsidR="00A06B81" w:rsidRPr="00C207B5" w:rsidRDefault="00A06B81" w:rsidP="00A06B81">
      <w:pPr>
        <w:spacing w:after="0" w:line="240" w:lineRule="auto"/>
        <w:rPr>
          <w:rFonts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A06B81" w:rsidRPr="00A06B81" w14:paraId="4EE0F828" w14:textId="77777777" w:rsidTr="00556C28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182CBFF6" w14:textId="77777777" w:rsidR="00A06B81" w:rsidRPr="00A06B81" w:rsidRDefault="00A06B81" w:rsidP="00A06B81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A06B81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07CD0348" w14:textId="77777777" w:rsidR="00A06B81" w:rsidRPr="00A06B81" w:rsidRDefault="00A06B81" w:rsidP="00A06B81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A06B81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5F039C7F" w14:textId="77777777" w:rsidR="00A06B81" w:rsidRPr="00A06B81" w:rsidRDefault="00A06B81" w:rsidP="00A06B81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A06B81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2897AEF2" w14:textId="77777777" w:rsidR="00A06B81" w:rsidRPr="00A06B81" w:rsidRDefault="00A06B81" w:rsidP="00A06B81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E1F4896" w14:textId="77777777" w:rsidR="00A06B81" w:rsidRPr="00A06B81" w:rsidRDefault="00A06B81" w:rsidP="00A06B81">
            <w:pPr>
              <w:spacing w:before="0" w:line="240" w:lineRule="auto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</w:rPr>
              <w:t>Inspector</w:t>
            </w:r>
          </w:p>
          <w:p w14:paraId="7130980D" w14:textId="77777777" w:rsidR="00A06B81" w:rsidRPr="00A06B81" w:rsidRDefault="00A06B81" w:rsidP="00A06B81">
            <w:pPr>
              <w:spacing w:before="0" w:line="240" w:lineRule="auto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</w:rPr>
              <w:t>Julio Alberto González Cárdenas</w:t>
            </w:r>
          </w:p>
          <w:p w14:paraId="70462AB3" w14:textId="77777777" w:rsidR="00A06B81" w:rsidRPr="00A06B81" w:rsidRDefault="00A06B81" w:rsidP="00A06B81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</w:rPr>
              <w:t>Director de Tecnologías de Información y Comunicaciones</w:t>
            </w:r>
            <w:r w:rsidRPr="00A06B81" w:rsidDel="001A472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A06B81" w:rsidRPr="00A06B81" w14:paraId="584949E5" w14:textId="77777777" w:rsidTr="00556C28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79CFC5C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4C8A297E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6B6698F8" w14:textId="77777777" w:rsidR="00A06B81" w:rsidRPr="00A06B81" w:rsidRDefault="00A06B81" w:rsidP="00A06B81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A06B81" w:rsidDel="00864F9D">
              <w:rPr>
                <w:rFonts w:asciiTheme="minorHAnsi" w:hAnsiTheme="minorHAnsi" w:cstheme="minorHAnsi"/>
              </w:rPr>
              <w:t xml:space="preserve"> </w:t>
            </w:r>
            <w:r w:rsidRPr="00A06B81" w:rsidDel="001A472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5A0745E6" w14:textId="77777777" w:rsidR="00A06B81" w:rsidRPr="00A06B81" w:rsidRDefault="00A06B81" w:rsidP="00A06B81">
            <w:pPr>
              <w:spacing w:before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411604B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</w:rPr>
              <w:t>Subinspector</w:t>
            </w:r>
          </w:p>
          <w:p w14:paraId="09A811FD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</w:rPr>
              <w:t>Ángel Rogelio López Gutiérrez</w:t>
            </w:r>
          </w:p>
          <w:p w14:paraId="0FC6CA3D" w14:textId="77777777" w:rsidR="00A06B81" w:rsidRPr="00A06B81" w:rsidRDefault="00A06B81" w:rsidP="00A06B81">
            <w:pPr>
              <w:spacing w:before="0" w:line="240" w:lineRule="auto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A06B81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A06B81" w:rsidRPr="00A06B81" w14:paraId="7413FAAE" w14:textId="77777777" w:rsidTr="00556C28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EA4B7D4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602CE720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35ABAFC9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A06B81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168380D9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4DF2BB9B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3D84C917" w14:textId="77777777" w:rsidR="00A06B81" w:rsidRPr="00A06B81" w:rsidRDefault="00A06B81" w:rsidP="00A06B81">
      <w:pPr>
        <w:spacing w:before="0" w:after="0" w:line="240" w:lineRule="auto"/>
        <w:rPr>
          <w:rFonts w:asciiTheme="minorHAnsi" w:hAnsiTheme="minorHAnsi" w:cstheme="minorHAnsi"/>
          <w:szCs w:val="20"/>
        </w:rPr>
      </w:pPr>
    </w:p>
    <w:p w14:paraId="2A235624" w14:textId="77777777" w:rsidR="00A06B81" w:rsidRPr="00A06B81" w:rsidRDefault="00A06B81" w:rsidP="00A06B81">
      <w:pPr>
        <w:spacing w:before="0"/>
        <w:rPr>
          <w:rFonts w:asciiTheme="minorHAnsi" w:hAnsiTheme="minorHAnsi" w:cstheme="minorHAnsi"/>
        </w:rPr>
      </w:pPr>
    </w:p>
    <w:p w14:paraId="28AC744D" w14:textId="77777777" w:rsidR="00A06B81" w:rsidRPr="00A06B81" w:rsidRDefault="00A06B81" w:rsidP="00A06B81">
      <w:pPr>
        <w:spacing w:before="0"/>
        <w:rPr>
          <w:rFonts w:asciiTheme="minorHAnsi" w:hAnsiTheme="minorHAnsi" w:cstheme="minorHAnsi"/>
        </w:rPr>
      </w:pPr>
    </w:p>
    <w:p w14:paraId="7AF683EA" w14:textId="77777777" w:rsidR="00A06B81" w:rsidRPr="00A06B81" w:rsidRDefault="00A06B81" w:rsidP="00A06B81">
      <w:pPr>
        <w:spacing w:before="0"/>
        <w:rPr>
          <w:rFonts w:asciiTheme="minorHAnsi" w:hAnsiTheme="minorHAnsi" w:cstheme="minorHAnsi"/>
        </w:rPr>
      </w:pPr>
    </w:p>
    <w:p w14:paraId="5E2F8EF5" w14:textId="77777777" w:rsidR="00A06B81" w:rsidRPr="00A06B81" w:rsidRDefault="00A06B81" w:rsidP="00A06B81">
      <w:pPr>
        <w:spacing w:before="0"/>
        <w:rPr>
          <w:rFonts w:asciiTheme="minorHAnsi" w:hAnsiTheme="minorHAnsi" w:cstheme="minorHAnsi"/>
        </w:rPr>
      </w:pPr>
    </w:p>
    <w:p w14:paraId="618C3D05" w14:textId="77777777" w:rsidR="00A06B81" w:rsidRPr="00A06B81" w:rsidRDefault="00A06B81" w:rsidP="00A06B81">
      <w:pPr>
        <w:spacing w:before="0"/>
        <w:rPr>
          <w:rFonts w:asciiTheme="minorHAnsi" w:hAnsiTheme="minorHAnsi" w:cstheme="minorHAnsi"/>
        </w:rPr>
      </w:pPr>
    </w:p>
    <w:p w14:paraId="5C0DD7DC" w14:textId="77777777" w:rsidR="00A06B81" w:rsidRPr="00A06B81" w:rsidRDefault="00A06B81" w:rsidP="00A06B81">
      <w:pPr>
        <w:spacing w:before="0"/>
        <w:rPr>
          <w:rFonts w:asciiTheme="minorHAnsi" w:hAnsiTheme="minorHAnsi" w:cstheme="minorHAnsi"/>
        </w:rPr>
      </w:pPr>
    </w:p>
    <w:p w14:paraId="1A1EF41B" w14:textId="77777777" w:rsidR="00A06B81" w:rsidRDefault="00A06B81" w:rsidP="00A06B81">
      <w:pPr>
        <w:spacing w:before="0"/>
        <w:rPr>
          <w:rFonts w:asciiTheme="minorHAnsi" w:hAnsiTheme="minorHAnsi" w:cstheme="minorHAnsi"/>
        </w:rPr>
      </w:pPr>
    </w:p>
    <w:p w14:paraId="1857D513" w14:textId="77777777" w:rsidR="00A06B81" w:rsidRDefault="00A06B81" w:rsidP="00A06B81">
      <w:pPr>
        <w:spacing w:before="0"/>
        <w:rPr>
          <w:rFonts w:asciiTheme="minorHAnsi" w:hAnsiTheme="minorHAnsi" w:cstheme="minorHAnsi"/>
        </w:rPr>
      </w:pPr>
    </w:p>
    <w:p w14:paraId="32336273" w14:textId="77777777" w:rsidR="00BA721D" w:rsidRDefault="00BA721D" w:rsidP="00A06B81">
      <w:pPr>
        <w:spacing w:before="0"/>
        <w:rPr>
          <w:rFonts w:asciiTheme="minorHAnsi" w:hAnsiTheme="minorHAnsi" w:cstheme="minorHAnsi"/>
        </w:rPr>
      </w:pPr>
    </w:p>
    <w:p w14:paraId="7854A0ED" w14:textId="77777777" w:rsidR="00BA721D" w:rsidRDefault="00BA721D" w:rsidP="00A06B81">
      <w:pPr>
        <w:spacing w:before="0"/>
        <w:rPr>
          <w:rFonts w:asciiTheme="minorHAnsi" w:hAnsiTheme="minorHAnsi" w:cstheme="minorHAnsi"/>
        </w:rPr>
      </w:pPr>
    </w:p>
    <w:p w14:paraId="7C95EC1A" w14:textId="77777777" w:rsidR="00A06B81" w:rsidRPr="00A06B81" w:rsidRDefault="00A06B81" w:rsidP="00A06B81">
      <w:pPr>
        <w:spacing w:before="0"/>
        <w:rPr>
          <w:rFonts w:asciiTheme="minorHAnsi" w:hAnsiTheme="minorHAns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A06B81" w:rsidRPr="00A06B81" w14:paraId="5C77266D" w14:textId="77777777" w:rsidTr="00556C28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296E79C5" w14:textId="77777777" w:rsidR="00FA2E9C" w:rsidRDefault="00FA2E9C" w:rsidP="00FA2E9C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José Luis Ramírez Hernández</w:t>
            </w:r>
          </w:p>
          <w:p w14:paraId="5859F243" w14:textId="0E4231CB" w:rsidR="00A06B81" w:rsidRPr="00A06B81" w:rsidRDefault="00FA2E9C" w:rsidP="00FA2E9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0DAFE749" w14:textId="77777777" w:rsidR="00A06B81" w:rsidRPr="00A06B81" w:rsidRDefault="00A06B81" w:rsidP="00A06B81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3048810F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688BF65C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A06B81" w:rsidDel="00864F9D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A06B81" w:rsidRPr="00A06B81" w14:paraId="687BE466" w14:textId="77777777" w:rsidTr="00AE79C1">
        <w:trPr>
          <w:trHeight w:val="175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209F8DD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339D2B40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2F90FE7B" w14:textId="77777777" w:rsidR="00A06B81" w:rsidRPr="00A06B81" w:rsidRDefault="00A06B81" w:rsidP="00A06B81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87F926B" w14:textId="77777777" w:rsidR="00A06B81" w:rsidRPr="00A06B81" w:rsidRDefault="00A06B81" w:rsidP="00A06B81">
            <w:pPr>
              <w:spacing w:before="0" w:line="240" w:lineRule="auto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</w:rPr>
              <w:t>Ricardo Márquez Ruiz</w:t>
            </w:r>
          </w:p>
          <w:p w14:paraId="0120F5A1" w14:textId="77777777" w:rsidR="00A06B81" w:rsidRPr="00A06B81" w:rsidRDefault="00A06B81" w:rsidP="00A06B81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</w:rPr>
              <w:t xml:space="preserve">Administrador de Proyecto INDRA </w:t>
            </w:r>
          </w:p>
        </w:tc>
      </w:tr>
    </w:tbl>
    <w:p w14:paraId="3DF9456F" w14:textId="77777777" w:rsidR="00AE79C1" w:rsidRDefault="00AE79C1" w:rsidP="00A06B81">
      <w:pPr>
        <w:spacing w:before="0"/>
        <w:rPr>
          <w:rFonts w:ascii="Calibri" w:hAnsi="Calibri" w:cstheme="minorHAnsi"/>
          <w:b/>
        </w:rPr>
      </w:pPr>
    </w:p>
    <w:p w14:paraId="3783866B" w14:textId="254FCCC4" w:rsidR="00A06B81" w:rsidRPr="00A06B81" w:rsidRDefault="00A06B81" w:rsidP="00A06B81">
      <w:pPr>
        <w:spacing w:before="0"/>
        <w:rPr>
          <w:rFonts w:ascii="Calibri" w:hAnsi="Calibri" w:cstheme="minorHAnsi"/>
          <w:b/>
        </w:rPr>
      </w:pPr>
      <w:r w:rsidRPr="00A06B81">
        <w:rPr>
          <w:rFonts w:ascii="Calibri" w:hAnsi="Calibri" w:cstheme="minorHAnsi"/>
          <w:b/>
        </w:rPr>
        <w:t>Aprobac</w:t>
      </w:r>
      <w:r w:rsidR="00FA2E9C">
        <w:rPr>
          <w:rFonts w:ascii="Calibri" w:hAnsi="Calibri" w:cstheme="minorHAnsi"/>
          <w:b/>
        </w:rPr>
        <w:t>ión de caso de uso por la DGAPF</w:t>
      </w:r>
    </w:p>
    <w:p w14:paraId="4BC890B6" w14:textId="77777777" w:rsidR="00A06B81" w:rsidRPr="00A06B81" w:rsidRDefault="00A06B81" w:rsidP="00A06B81">
      <w:pPr>
        <w:spacing w:before="0"/>
        <w:rPr>
          <w:rFonts w:ascii="Calibri" w:hAnsi="Calibri" w:cstheme="minorHAnsi"/>
        </w:rPr>
      </w:pPr>
    </w:p>
    <w:p w14:paraId="686467C9" w14:textId="77777777" w:rsidR="00A06B81" w:rsidRPr="00A06B81" w:rsidRDefault="00A06B81" w:rsidP="00A06B81">
      <w:pPr>
        <w:spacing w:before="0"/>
        <w:rPr>
          <w:rFonts w:ascii="Calibri" w:hAnsi="Calibri" w:cstheme="minorHAnsi"/>
        </w:rPr>
      </w:pPr>
    </w:p>
    <w:p w14:paraId="6EEE89C5" w14:textId="77777777" w:rsidR="00A06B81" w:rsidRDefault="00A06B81" w:rsidP="00A06B81">
      <w:pPr>
        <w:spacing w:before="0"/>
        <w:rPr>
          <w:rFonts w:ascii="Calibri" w:hAnsi="Calibri" w:cstheme="minorHAnsi"/>
        </w:rPr>
      </w:pPr>
    </w:p>
    <w:p w14:paraId="2CC949BB" w14:textId="77777777" w:rsidR="00A06B81" w:rsidRPr="00A06B81" w:rsidRDefault="00A06B81" w:rsidP="00A06B81">
      <w:pPr>
        <w:spacing w:before="0"/>
        <w:rPr>
          <w:rFonts w:ascii="Calibri" w:hAnsi="Calibri" w:cstheme="minorHAnsi"/>
        </w:rPr>
      </w:pPr>
    </w:p>
    <w:p w14:paraId="50283F27" w14:textId="77777777" w:rsidR="00A06B81" w:rsidRPr="00A06B81" w:rsidRDefault="00A06B81" w:rsidP="00A06B81">
      <w:pPr>
        <w:spacing w:before="0"/>
        <w:rPr>
          <w:rFonts w:ascii="Calibri" w:hAnsi="Calibr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A06B81" w:rsidRPr="00A06B81" w14:paraId="5DFC498B" w14:textId="77777777" w:rsidTr="00556C28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30BAD49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A06B81">
              <w:rPr>
                <w:rFonts w:ascii="Calibri" w:hAnsi="Calibri" w:cstheme="minorHAnsi"/>
                <w:szCs w:val="20"/>
                <w:lang w:eastAsia="es-MX"/>
              </w:rPr>
              <w:t>Inspector Jefe</w:t>
            </w:r>
          </w:p>
          <w:p w14:paraId="6203957F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A06B81">
              <w:rPr>
                <w:rFonts w:ascii="Calibri" w:hAnsi="Calibri" w:cstheme="minorHAnsi"/>
                <w:szCs w:val="20"/>
                <w:lang w:eastAsia="es-MX"/>
              </w:rPr>
              <w:t>José Ramón Reza García</w:t>
            </w:r>
          </w:p>
          <w:p w14:paraId="3E8B0A05" w14:textId="4648337B" w:rsidR="00A06B81" w:rsidRPr="00A06B81" w:rsidRDefault="00A06B81" w:rsidP="00A95EB3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A06B81">
              <w:rPr>
                <w:rFonts w:ascii="Calibri" w:hAnsi="Calibri" w:cstheme="minorHAnsi"/>
                <w:szCs w:val="20"/>
                <w:lang w:eastAsia="es-MX"/>
              </w:rPr>
              <w:t>Director General Adjunto de Presupuesto y Finanzas</w:t>
            </w:r>
          </w:p>
        </w:tc>
        <w:tc>
          <w:tcPr>
            <w:tcW w:w="500" w:type="pct"/>
            <w:shd w:val="clear" w:color="auto" w:fill="FFFFFF"/>
          </w:tcPr>
          <w:p w14:paraId="770C3655" w14:textId="77777777" w:rsidR="00A06B81" w:rsidRPr="00A06B81" w:rsidRDefault="00A06B81" w:rsidP="00A06B81">
            <w:pPr>
              <w:spacing w:before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A8D56E3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A06B81">
              <w:rPr>
                <w:rFonts w:ascii="Calibri" w:hAnsi="Calibri" w:cstheme="minorHAnsi"/>
                <w:szCs w:val="20"/>
                <w:lang w:eastAsia="es-MX"/>
              </w:rPr>
              <w:t>Inspector</w:t>
            </w:r>
          </w:p>
          <w:p w14:paraId="0B4B0D9F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A06B81">
              <w:rPr>
                <w:rFonts w:ascii="Calibri" w:hAnsi="Calibri" w:cstheme="minorHAnsi"/>
                <w:szCs w:val="20"/>
                <w:lang w:eastAsia="es-MX"/>
              </w:rPr>
              <w:t>Salvador Medina Silva</w:t>
            </w:r>
          </w:p>
          <w:p w14:paraId="5956475B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A06B81">
              <w:rPr>
                <w:rFonts w:ascii="Calibri" w:hAnsi="Calibri" w:cstheme="minorHAnsi"/>
                <w:szCs w:val="20"/>
                <w:lang w:eastAsia="es-MX"/>
              </w:rPr>
              <w:t>Director de Programación y Presupuesto</w:t>
            </w: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14:paraId="439C5358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4123A" w:rsidSect="00C254C3">
      <w:headerReference w:type="default" r:id="rId15"/>
      <w:footerReference w:type="default" r:id="rId16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4ABC41" w14:textId="77777777" w:rsidR="00DF111C" w:rsidRDefault="00DF111C" w:rsidP="0060039F">
      <w:pPr>
        <w:pStyle w:val="Encabezado"/>
      </w:pPr>
      <w:r>
        <w:separator/>
      </w:r>
    </w:p>
  </w:endnote>
  <w:endnote w:type="continuationSeparator" w:id="0">
    <w:p w14:paraId="1436AAD1" w14:textId="77777777" w:rsidR="00DF111C" w:rsidRDefault="00DF111C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556C28" w14:paraId="439C53BF" w14:textId="77777777" w:rsidTr="00EF0432">
      <w:tc>
        <w:tcPr>
          <w:tcW w:w="3465" w:type="dxa"/>
        </w:tcPr>
        <w:p w14:paraId="439C53BC" w14:textId="77777777" w:rsidR="00556C28" w:rsidRPr="00CD783E" w:rsidRDefault="00556C28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9C53C7" wp14:editId="439C53C8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9C53C9" w14:textId="77777777" w:rsidR="00556C28" w:rsidRPr="00CD783E" w:rsidRDefault="00556C28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439C53CA" w14:textId="77777777" w:rsidR="00556C28" w:rsidRPr="0070527F" w:rsidRDefault="00556C28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14:paraId="439C53C9" w14:textId="77777777" w:rsidR="00AF0DFE" w:rsidRPr="00CD783E" w:rsidRDefault="00AF0DFE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439C53CA" w14:textId="77777777" w:rsidR="00AF0DFE" w:rsidRPr="0070527F" w:rsidRDefault="00AF0DFE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439C53BD" w14:textId="77777777" w:rsidR="00556C28" w:rsidRPr="00BE4042" w:rsidRDefault="00556C28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439C53BE" w14:textId="77777777" w:rsidR="00556C28" w:rsidRPr="00CD783E" w:rsidRDefault="00556C28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556C28" w:rsidRPr="00D566C8" w14:paraId="439C53C3" w14:textId="77777777" w:rsidTr="00EF0432">
      <w:tc>
        <w:tcPr>
          <w:tcW w:w="3465" w:type="dxa"/>
        </w:tcPr>
        <w:p w14:paraId="439C53C0" w14:textId="77777777" w:rsidR="00556C28" w:rsidRPr="00BE4042" w:rsidRDefault="00556C28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439C53C1" w14:textId="77777777" w:rsidR="00556C28" w:rsidRDefault="00556C28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439C53C2" w14:textId="77777777" w:rsidR="00556C28" w:rsidRPr="00D566C8" w:rsidRDefault="00556C28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439C53C4" w14:textId="77777777" w:rsidR="00556C28" w:rsidRPr="00A65C57" w:rsidRDefault="00556C28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5C9905" w14:textId="77777777" w:rsidR="00DF111C" w:rsidRDefault="00DF111C" w:rsidP="0060039F">
      <w:pPr>
        <w:pStyle w:val="Encabezado"/>
      </w:pPr>
      <w:r>
        <w:separator/>
      </w:r>
    </w:p>
  </w:footnote>
  <w:footnote w:type="continuationSeparator" w:id="0">
    <w:p w14:paraId="5CAA776F" w14:textId="77777777" w:rsidR="00DF111C" w:rsidRDefault="00DF111C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C5397" w14:textId="77777777" w:rsidR="00556C28" w:rsidRPr="005B608B" w:rsidRDefault="00556C28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556C28" w:rsidRPr="00780E31" w14:paraId="439C539F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439C5398" w14:textId="77777777" w:rsidR="00556C28" w:rsidRPr="00780E31" w:rsidRDefault="00556C28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</w:rPr>
            <w:drawing>
              <wp:anchor distT="0" distB="0" distL="114300" distR="114300" simplePos="0" relativeHeight="251658752" behindDoc="1" locked="0" layoutInCell="1" allowOverlap="1" wp14:anchorId="439C53C5" wp14:editId="439C53C6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439C5399" w14:textId="77777777" w:rsidR="00556C28" w:rsidRPr="00BE4042" w:rsidRDefault="00556C28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439C539A" w14:textId="77777777" w:rsidR="00556C28" w:rsidRPr="00BE4042" w:rsidRDefault="00556C28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439C539B" w14:textId="77777777" w:rsidR="00556C28" w:rsidRDefault="00556C28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439C539C" w14:textId="77777777" w:rsidR="00556C28" w:rsidRPr="00BE4042" w:rsidRDefault="00556C28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439C539D" w14:textId="77777777" w:rsidR="00556C28" w:rsidRPr="005E5122" w:rsidRDefault="00556C28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439C539E" w14:textId="77777777" w:rsidR="00556C28" w:rsidRPr="005B1C5D" w:rsidRDefault="00556C28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6A78C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17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6A78C1">
            <w:rPr>
              <w:rStyle w:val="Nmerodepgina"/>
              <w:rFonts w:ascii="Calibri" w:hAnsi="Calibri" w:cs="Arial"/>
              <w:noProof/>
              <w:sz w:val="16"/>
              <w:szCs w:val="16"/>
            </w:rPr>
            <w:t>20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556C28" w:rsidRPr="00780E31" w14:paraId="439C53A4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439C53A0" w14:textId="77777777" w:rsidR="00556C28" w:rsidRPr="00780E31" w:rsidRDefault="00556C2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439C53A1" w14:textId="77777777" w:rsidR="00556C28" w:rsidRPr="00BE4042" w:rsidRDefault="00556C2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39C53A2" w14:textId="77777777" w:rsidR="00556C28" w:rsidRPr="005E5122" w:rsidRDefault="00556C28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39C53A3" w14:textId="77777777" w:rsidR="00556C28" w:rsidRPr="005B1C5D" w:rsidRDefault="00556C28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556C28" w:rsidRPr="00780E31" w14:paraId="439C53A8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439C53A5" w14:textId="77777777" w:rsidR="00556C28" w:rsidRPr="00780E31" w:rsidRDefault="00556C2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439C53A6" w14:textId="77777777" w:rsidR="00556C28" w:rsidRPr="00BE4042" w:rsidRDefault="00556C2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439C53A7" w14:textId="77777777" w:rsidR="00556C28" w:rsidRPr="00F879E4" w:rsidRDefault="00556C28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556C28" w:rsidRPr="00780E31" w14:paraId="439C53AD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439C53A9" w14:textId="77777777" w:rsidR="00556C28" w:rsidRPr="00780E31" w:rsidRDefault="00556C2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439C53AA" w14:textId="77777777" w:rsidR="00556C28" w:rsidRPr="00BE4042" w:rsidRDefault="00556C2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439C53AB" w14:textId="77777777" w:rsidR="00556C28" w:rsidRPr="005E5122" w:rsidRDefault="00556C28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439C53AC" w14:textId="77777777" w:rsidR="00556C28" w:rsidRPr="005B1C5D" w:rsidRDefault="00556C28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556C28" w:rsidRPr="00780E31" w14:paraId="439C53B2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439C53AE" w14:textId="77777777" w:rsidR="00556C28" w:rsidRPr="00780E31" w:rsidRDefault="00556C2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439C53AF" w14:textId="77777777" w:rsidR="00556C28" w:rsidRPr="00BE4042" w:rsidRDefault="00556C2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439C53B0" w14:textId="77777777" w:rsidR="00556C28" w:rsidRPr="001F75F8" w:rsidRDefault="00556C28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439C53B1" w14:textId="77777777" w:rsidR="00556C28" w:rsidRPr="001F75F8" w:rsidRDefault="00556C28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556C28" w:rsidRPr="00780E31" w14:paraId="439C53B6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439C53B3" w14:textId="77777777" w:rsidR="00556C28" w:rsidRPr="009A1678" w:rsidRDefault="00556C28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439C53B4" w14:textId="77777777" w:rsidR="00556C28" w:rsidRPr="006E716C" w:rsidRDefault="00556C28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439C53B5" w14:textId="77777777" w:rsidR="00556C28" w:rsidRPr="006E716C" w:rsidRDefault="00556C28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556C28" w:rsidRPr="00780E31" w14:paraId="439C53BA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439C53B7" w14:textId="77777777" w:rsidR="00556C28" w:rsidRPr="009A1678" w:rsidRDefault="00556C28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439C53B8" w14:textId="77777777" w:rsidR="00556C28" w:rsidRPr="00FA3651" w:rsidRDefault="00556C28" w:rsidP="00EA2941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 w:rsidRPr="00FA3651">
            <w:rPr>
              <w:rFonts w:ascii="Calibri" w:hAnsi="Calibri" w:cs="Arial"/>
              <w:sz w:val="16"/>
              <w:szCs w:val="16"/>
            </w:rPr>
            <w:t>2019 -  Administrar Factor Actividad Económica</w:t>
          </w:r>
        </w:p>
      </w:tc>
      <w:tc>
        <w:tcPr>
          <w:tcW w:w="2595" w:type="dxa"/>
          <w:gridSpan w:val="2"/>
          <w:vMerge/>
          <w:vAlign w:val="center"/>
        </w:tcPr>
        <w:p w14:paraId="439C53B9" w14:textId="77777777" w:rsidR="00556C28" w:rsidRPr="006E716C" w:rsidRDefault="00556C28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439C53BB" w14:textId="77777777" w:rsidR="00556C28" w:rsidRPr="00C1246F" w:rsidRDefault="00556C28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DC6"/>
    <w:multiLevelType w:val="hybridMultilevel"/>
    <w:tmpl w:val="CDA4AD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6413A"/>
    <w:multiLevelType w:val="hybridMultilevel"/>
    <w:tmpl w:val="2ECCD1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D3BA2"/>
    <w:multiLevelType w:val="hybridMultilevel"/>
    <w:tmpl w:val="99F6E5F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9D5782"/>
    <w:multiLevelType w:val="hybridMultilevel"/>
    <w:tmpl w:val="C1B85B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94388"/>
    <w:multiLevelType w:val="hybridMultilevel"/>
    <w:tmpl w:val="632ADA04"/>
    <w:lvl w:ilvl="0" w:tplc="062C0C1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">
    <w:nsid w:val="17C356E3"/>
    <w:multiLevelType w:val="hybridMultilevel"/>
    <w:tmpl w:val="2B7229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25A92"/>
    <w:multiLevelType w:val="hybridMultilevel"/>
    <w:tmpl w:val="C4FC693E"/>
    <w:lvl w:ilvl="0" w:tplc="062C0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814DF"/>
    <w:multiLevelType w:val="hybridMultilevel"/>
    <w:tmpl w:val="7E0E7EC2"/>
    <w:lvl w:ilvl="0" w:tplc="062C0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3B5EFC"/>
    <w:multiLevelType w:val="hybridMultilevel"/>
    <w:tmpl w:val="63D8E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FF4C26"/>
    <w:multiLevelType w:val="hybridMultilevel"/>
    <w:tmpl w:val="374CD8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4601C"/>
    <w:multiLevelType w:val="hybridMultilevel"/>
    <w:tmpl w:val="506CC2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4F7D12"/>
    <w:multiLevelType w:val="hybridMultilevel"/>
    <w:tmpl w:val="BFD6E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A20D73"/>
    <w:multiLevelType w:val="hybridMultilevel"/>
    <w:tmpl w:val="3746F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C2B74"/>
    <w:multiLevelType w:val="hybridMultilevel"/>
    <w:tmpl w:val="374CD8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F4C10"/>
    <w:multiLevelType w:val="hybridMultilevel"/>
    <w:tmpl w:val="E9EC9A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EF0D87"/>
    <w:multiLevelType w:val="hybridMultilevel"/>
    <w:tmpl w:val="7298B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C70523"/>
    <w:multiLevelType w:val="hybridMultilevel"/>
    <w:tmpl w:val="89946A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022BB3"/>
    <w:multiLevelType w:val="hybridMultilevel"/>
    <w:tmpl w:val="B9AEC6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FA3651"/>
    <w:multiLevelType w:val="hybridMultilevel"/>
    <w:tmpl w:val="E2C67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ED433E"/>
    <w:multiLevelType w:val="hybridMultilevel"/>
    <w:tmpl w:val="AF1405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FC6F0F"/>
    <w:multiLevelType w:val="hybridMultilevel"/>
    <w:tmpl w:val="D6843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EC601E"/>
    <w:multiLevelType w:val="hybridMultilevel"/>
    <w:tmpl w:val="7012FA44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445711B0"/>
    <w:multiLevelType w:val="hybridMultilevel"/>
    <w:tmpl w:val="95BA7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095E42"/>
    <w:multiLevelType w:val="hybridMultilevel"/>
    <w:tmpl w:val="FD32F8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955170"/>
    <w:multiLevelType w:val="hybridMultilevel"/>
    <w:tmpl w:val="F02C547A"/>
    <w:lvl w:ilvl="0" w:tplc="062C0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6039B1"/>
    <w:multiLevelType w:val="hybridMultilevel"/>
    <w:tmpl w:val="D13EAF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0606F6"/>
    <w:multiLevelType w:val="hybridMultilevel"/>
    <w:tmpl w:val="374CD8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6F27C8"/>
    <w:multiLevelType w:val="hybridMultilevel"/>
    <w:tmpl w:val="77FA40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104C5"/>
    <w:multiLevelType w:val="hybridMultilevel"/>
    <w:tmpl w:val="9F16B78E"/>
    <w:lvl w:ilvl="0" w:tplc="5466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424F7D"/>
    <w:multiLevelType w:val="hybridMultilevel"/>
    <w:tmpl w:val="C3DA10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2C4558"/>
    <w:multiLevelType w:val="hybridMultilevel"/>
    <w:tmpl w:val="EBE8CA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973457"/>
    <w:multiLevelType w:val="multilevel"/>
    <w:tmpl w:val="8E8AA5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0E7101E"/>
    <w:multiLevelType w:val="hybridMultilevel"/>
    <w:tmpl w:val="2ECCD1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>
    <w:nsid w:val="77E13FCC"/>
    <w:multiLevelType w:val="hybridMultilevel"/>
    <w:tmpl w:val="E3249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540EC"/>
    <w:multiLevelType w:val="hybridMultilevel"/>
    <w:tmpl w:val="E2820F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5"/>
  </w:num>
  <w:num w:numId="3">
    <w:abstractNumId w:val="17"/>
  </w:num>
  <w:num w:numId="4">
    <w:abstractNumId w:val="37"/>
  </w:num>
  <w:num w:numId="5">
    <w:abstractNumId w:val="8"/>
  </w:num>
  <w:num w:numId="6">
    <w:abstractNumId w:val="4"/>
  </w:num>
  <w:num w:numId="7">
    <w:abstractNumId w:val="14"/>
  </w:num>
  <w:num w:numId="8">
    <w:abstractNumId w:val="24"/>
  </w:num>
  <w:num w:numId="9">
    <w:abstractNumId w:val="1"/>
  </w:num>
  <w:num w:numId="10">
    <w:abstractNumId w:val="34"/>
  </w:num>
  <w:num w:numId="11">
    <w:abstractNumId w:val="38"/>
  </w:num>
  <w:num w:numId="12">
    <w:abstractNumId w:val="12"/>
  </w:num>
  <w:num w:numId="13">
    <w:abstractNumId w:val="32"/>
  </w:num>
  <w:num w:numId="14">
    <w:abstractNumId w:val="22"/>
  </w:num>
  <w:num w:numId="15">
    <w:abstractNumId w:val="31"/>
  </w:num>
  <w:num w:numId="16">
    <w:abstractNumId w:val="9"/>
  </w:num>
  <w:num w:numId="17">
    <w:abstractNumId w:val="39"/>
  </w:num>
  <w:num w:numId="18">
    <w:abstractNumId w:val="33"/>
  </w:num>
  <w:num w:numId="19">
    <w:abstractNumId w:val="6"/>
  </w:num>
  <w:num w:numId="20">
    <w:abstractNumId w:val="3"/>
  </w:num>
  <w:num w:numId="21">
    <w:abstractNumId w:val="27"/>
  </w:num>
  <w:num w:numId="22">
    <w:abstractNumId w:val="7"/>
  </w:num>
  <w:num w:numId="23">
    <w:abstractNumId w:val="11"/>
  </w:num>
  <w:num w:numId="24">
    <w:abstractNumId w:val="19"/>
  </w:num>
  <w:num w:numId="25">
    <w:abstractNumId w:val="28"/>
  </w:num>
  <w:num w:numId="26">
    <w:abstractNumId w:val="20"/>
  </w:num>
  <w:num w:numId="27">
    <w:abstractNumId w:val="16"/>
  </w:num>
  <w:num w:numId="28">
    <w:abstractNumId w:val="25"/>
  </w:num>
  <w:num w:numId="29">
    <w:abstractNumId w:val="26"/>
  </w:num>
  <w:num w:numId="30">
    <w:abstractNumId w:val="29"/>
  </w:num>
  <w:num w:numId="31">
    <w:abstractNumId w:val="18"/>
  </w:num>
  <w:num w:numId="32">
    <w:abstractNumId w:val="23"/>
  </w:num>
  <w:num w:numId="33">
    <w:abstractNumId w:val="0"/>
  </w:num>
  <w:num w:numId="34">
    <w:abstractNumId w:val="13"/>
  </w:num>
  <w:num w:numId="35">
    <w:abstractNumId w:val="15"/>
  </w:num>
  <w:num w:numId="36">
    <w:abstractNumId w:val="30"/>
  </w:num>
  <w:num w:numId="37">
    <w:abstractNumId w:val="21"/>
  </w:num>
  <w:num w:numId="38">
    <w:abstractNumId w:val="36"/>
  </w:num>
  <w:num w:numId="39">
    <w:abstractNumId w:val="10"/>
  </w:num>
  <w:num w:numId="40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48C"/>
    <w:rsid w:val="00005A72"/>
    <w:rsid w:val="00011964"/>
    <w:rsid w:val="000265FB"/>
    <w:rsid w:val="00026A1B"/>
    <w:rsid w:val="00034176"/>
    <w:rsid w:val="00035908"/>
    <w:rsid w:val="00037522"/>
    <w:rsid w:val="000423E5"/>
    <w:rsid w:val="00045FD0"/>
    <w:rsid w:val="00055252"/>
    <w:rsid w:val="0005593E"/>
    <w:rsid w:val="0005765E"/>
    <w:rsid w:val="000656AA"/>
    <w:rsid w:val="0006628B"/>
    <w:rsid w:val="00066C13"/>
    <w:rsid w:val="000714A0"/>
    <w:rsid w:val="00081DB3"/>
    <w:rsid w:val="0008296C"/>
    <w:rsid w:val="00084E05"/>
    <w:rsid w:val="00091BF2"/>
    <w:rsid w:val="00092227"/>
    <w:rsid w:val="000A33EB"/>
    <w:rsid w:val="000B4ACC"/>
    <w:rsid w:val="000B5B46"/>
    <w:rsid w:val="000C71F2"/>
    <w:rsid w:val="000D50F3"/>
    <w:rsid w:val="000E0ACB"/>
    <w:rsid w:val="000E21D1"/>
    <w:rsid w:val="000E43AF"/>
    <w:rsid w:val="000E6097"/>
    <w:rsid w:val="000F620A"/>
    <w:rsid w:val="00107BF1"/>
    <w:rsid w:val="00107D6A"/>
    <w:rsid w:val="00111E01"/>
    <w:rsid w:val="001136F5"/>
    <w:rsid w:val="00114425"/>
    <w:rsid w:val="001231B5"/>
    <w:rsid w:val="00126521"/>
    <w:rsid w:val="00135D7A"/>
    <w:rsid w:val="00140CB8"/>
    <w:rsid w:val="0014520C"/>
    <w:rsid w:val="00146005"/>
    <w:rsid w:val="001502E7"/>
    <w:rsid w:val="00152F19"/>
    <w:rsid w:val="001531E7"/>
    <w:rsid w:val="00172DFB"/>
    <w:rsid w:val="0018098D"/>
    <w:rsid w:val="00180AAB"/>
    <w:rsid w:val="0018145C"/>
    <w:rsid w:val="001833CB"/>
    <w:rsid w:val="00184C17"/>
    <w:rsid w:val="00186444"/>
    <w:rsid w:val="00190EE0"/>
    <w:rsid w:val="0019255C"/>
    <w:rsid w:val="00193DEB"/>
    <w:rsid w:val="0019754D"/>
    <w:rsid w:val="001A5ED2"/>
    <w:rsid w:val="001C0850"/>
    <w:rsid w:val="001D27BB"/>
    <w:rsid w:val="001E67D0"/>
    <w:rsid w:val="001E6D4B"/>
    <w:rsid w:val="001F3866"/>
    <w:rsid w:val="001F47C7"/>
    <w:rsid w:val="001F72F1"/>
    <w:rsid w:val="002132A7"/>
    <w:rsid w:val="00214DAF"/>
    <w:rsid w:val="00217345"/>
    <w:rsid w:val="00217D16"/>
    <w:rsid w:val="00221BAE"/>
    <w:rsid w:val="00232A4D"/>
    <w:rsid w:val="00233257"/>
    <w:rsid w:val="00234332"/>
    <w:rsid w:val="002374CD"/>
    <w:rsid w:val="002448B8"/>
    <w:rsid w:val="002458FD"/>
    <w:rsid w:val="002601F7"/>
    <w:rsid w:val="00262455"/>
    <w:rsid w:val="002634BD"/>
    <w:rsid w:val="00270F64"/>
    <w:rsid w:val="002761C5"/>
    <w:rsid w:val="00281D2B"/>
    <w:rsid w:val="00282968"/>
    <w:rsid w:val="0028385E"/>
    <w:rsid w:val="002839E8"/>
    <w:rsid w:val="0028456A"/>
    <w:rsid w:val="002A3CC5"/>
    <w:rsid w:val="002A6F7D"/>
    <w:rsid w:val="002E4142"/>
    <w:rsid w:val="002E4400"/>
    <w:rsid w:val="002E47D3"/>
    <w:rsid w:val="002E5326"/>
    <w:rsid w:val="002F084F"/>
    <w:rsid w:val="002F2825"/>
    <w:rsid w:val="00300249"/>
    <w:rsid w:val="00310791"/>
    <w:rsid w:val="00312F2A"/>
    <w:rsid w:val="00316C10"/>
    <w:rsid w:val="00320A99"/>
    <w:rsid w:val="003222E8"/>
    <w:rsid w:val="00324D2F"/>
    <w:rsid w:val="00327C75"/>
    <w:rsid w:val="00331B2F"/>
    <w:rsid w:val="0033216F"/>
    <w:rsid w:val="0034123A"/>
    <w:rsid w:val="0034240E"/>
    <w:rsid w:val="003430F3"/>
    <w:rsid w:val="00345768"/>
    <w:rsid w:val="0034632A"/>
    <w:rsid w:val="00353F93"/>
    <w:rsid w:val="0036306D"/>
    <w:rsid w:val="00363971"/>
    <w:rsid w:val="00365268"/>
    <w:rsid w:val="00365302"/>
    <w:rsid w:val="0037428C"/>
    <w:rsid w:val="0037509E"/>
    <w:rsid w:val="00375714"/>
    <w:rsid w:val="003763E4"/>
    <w:rsid w:val="003830D1"/>
    <w:rsid w:val="00387649"/>
    <w:rsid w:val="0039002E"/>
    <w:rsid w:val="00396A2C"/>
    <w:rsid w:val="003A3856"/>
    <w:rsid w:val="003A3FF4"/>
    <w:rsid w:val="003B0CF2"/>
    <w:rsid w:val="003B5582"/>
    <w:rsid w:val="003C3D8B"/>
    <w:rsid w:val="003C5BF7"/>
    <w:rsid w:val="003C6842"/>
    <w:rsid w:val="003C71C2"/>
    <w:rsid w:val="003E3B20"/>
    <w:rsid w:val="003F1D1A"/>
    <w:rsid w:val="004038AD"/>
    <w:rsid w:val="00405922"/>
    <w:rsid w:val="004209CC"/>
    <w:rsid w:val="00422106"/>
    <w:rsid w:val="004229F8"/>
    <w:rsid w:val="00425283"/>
    <w:rsid w:val="00425E17"/>
    <w:rsid w:val="00433285"/>
    <w:rsid w:val="00434BA6"/>
    <w:rsid w:val="004370D6"/>
    <w:rsid w:val="00445B96"/>
    <w:rsid w:val="00450BFE"/>
    <w:rsid w:val="00455180"/>
    <w:rsid w:val="0046158A"/>
    <w:rsid w:val="004634A6"/>
    <w:rsid w:val="004645BC"/>
    <w:rsid w:val="00471FF7"/>
    <w:rsid w:val="00484411"/>
    <w:rsid w:val="00487C61"/>
    <w:rsid w:val="00492D8A"/>
    <w:rsid w:val="004A0EA4"/>
    <w:rsid w:val="004A28CF"/>
    <w:rsid w:val="004A35AA"/>
    <w:rsid w:val="004B001E"/>
    <w:rsid w:val="004B0044"/>
    <w:rsid w:val="004B385C"/>
    <w:rsid w:val="004B4073"/>
    <w:rsid w:val="004B7359"/>
    <w:rsid w:val="004C3BB9"/>
    <w:rsid w:val="004D0675"/>
    <w:rsid w:val="004D4087"/>
    <w:rsid w:val="004D55F1"/>
    <w:rsid w:val="004D6458"/>
    <w:rsid w:val="004D7007"/>
    <w:rsid w:val="004E7A30"/>
    <w:rsid w:val="00500124"/>
    <w:rsid w:val="00502C00"/>
    <w:rsid w:val="0050303F"/>
    <w:rsid w:val="005030B9"/>
    <w:rsid w:val="00504DF3"/>
    <w:rsid w:val="00505C20"/>
    <w:rsid w:val="005128E9"/>
    <w:rsid w:val="00513A3E"/>
    <w:rsid w:val="00527841"/>
    <w:rsid w:val="00542DD4"/>
    <w:rsid w:val="00545878"/>
    <w:rsid w:val="00554004"/>
    <w:rsid w:val="00556C28"/>
    <w:rsid w:val="0056224E"/>
    <w:rsid w:val="00562459"/>
    <w:rsid w:val="00562483"/>
    <w:rsid w:val="005749B0"/>
    <w:rsid w:val="0057644B"/>
    <w:rsid w:val="005812E5"/>
    <w:rsid w:val="00593424"/>
    <w:rsid w:val="005934B8"/>
    <w:rsid w:val="005961D4"/>
    <w:rsid w:val="00597EE6"/>
    <w:rsid w:val="005A1960"/>
    <w:rsid w:val="005A27C2"/>
    <w:rsid w:val="005A3296"/>
    <w:rsid w:val="005A48E9"/>
    <w:rsid w:val="005A6A70"/>
    <w:rsid w:val="005B0987"/>
    <w:rsid w:val="005B1C5D"/>
    <w:rsid w:val="005B4159"/>
    <w:rsid w:val="005B4649"/>
    <w:rsid w:val="005B608B"/>
    <w:rsid w:val="005B6E6B"/>
    <w:rsid w:val="005B71B7"/>
    <w:rsid w:val="005C056F"/>
    <w:rsid w:val="005C1A05"/>
    <w:rsid w:val="005C33A5"/>
    <w:rsid w:val="005D2A51"/>
    <w:rsid w:val="005E115F"/>
    <w:rsid w:val="005E5122"/>
    <w:rsid w:val="005F35C7"/>
    <w:rsid w:val="0060039F"/>
    <w:rsid w:val="00605526"/>
    <w:rsid w:val="00605F11"/>
    <w:rsid w:val="00607CFD"/>
    <w:rsid w:val="006100C1"/>
    <w:rsid w:val="00610483"/>
    <w:rsid w:val="00610812"/>
    <w:rsid w:val="00615537"/>
    <w:rsid w:val="00626AB9"/>
    <w:rsid w:val="00630864"/>
    <w:rsid w:val="00630B67"/>
    <w:rsid w:val="006323D2"/>
    <w:rsid w:val="00632BEA"/>
    <w:rsid w:val="00634522"/>
    <w:rsid w:val="00636A7F"/>
    <w:rsid w:val="00636D21"/>
    <w:rsid w:val="006372B5"/>
    <w:rsid w:val="00652ADC"/>
    <w:rsid w:val="00653B6D"/>
    <w:rsid w:val="00654F00"/>
    <w:rsid w:val="00655649"/>
    <w:rsid w:val="00661408"/>
    <w:rsid w:val="00671A80"/>
    <w:rsid w:val="00677401"/>
    <w:rsid w:val="0068021F"/>
    <w:rsid w:val="00682A5E"/>
    <w:rsid w:val="00682C05"/>
    <w:rsid w:val="006941C7"/>
    <w:rsid w:val="006954D5"/>
    <w:rsid w:val="0069763C"/>
    <w:rsid w:val="006A5C61"/>
    <w:rsid w:val="006A78C1"/>
    <w:rsid w:val="006B4196"/>
    <w:rsid w:val="006B4C79"/>
    <w:rsid w:val="006B508D"/>
    <w:rsid w:val="006C3551"/>
    <w:rsid w:val="006C3D9F"/>
    <w:rsid w:val="006C5F82"/>
    <w:rsid w:val="006C5F97"/>
    <w:rsid w:val="006D2ECA"/>
    <w:rsid w:val="006D7590"/>
    <w:rsid w:val="006D7FBE"/>
    <w:rsid w:val="006E0A93"/>
    <w:rsid w:val="006E1526"/>
    <w:rsid w:val="006E2129"/>
    <w:rsid w:val="006E25E8"/>
    <w:rsid w:val="006E485C"/>
    <w:rsid w:val="006E716C"/>
    <w:rsid w:val="006F4FC9"/>
    <w:rsid w:val="00700597"/>
    <w:rsid w:val="00702504"/>
    <w:rsid w:val="00703837"/>
    <w:rsid w:val="0070527F"/>
    <w:rsid w:val="0071783E"/>
    <w:rsid w:val="00722F2F"/>
    <w:rsid w:val="00725349"/>
    <w:rsid w:val="00725BDA"/>
    <w:rsid w:val="00726687"/>
    <w:rsid w:val="0073563B"/>
    <w:rsid w:val="007367BF"/>
    <w:rsid w:val="00740F81"/>
    <w:rsid w:val="007515A3"/>
    <w:rsid w:val="00752AE0"/>
    <w:rsid w:val="00761782"/>
    <w:rsid w:val="00764BF4"/>
    <w:rsid w:val="00766972"/>
    <w:rsid w:val="00771946"/>
    <w:rsid w:val="00773A1C"/>
    <w:rsid w:val="00774265"/>
    <w:rsid w:val="00774273"/>
    <w:rsid w:val="00781C09"/>
    <w:rsid w:val="00785032"/>
    <w:rsid w:val="00790AD7"/>
    <w:rsid w:val="00792A9C"/>
    <w:rsid w:val="00793C46"/>
    <w:rsid w:val="007960E1"/>
    <w:rsid w:val="007A5015"/>
    <w:rsid w:val="007B0DC1"/>
    <w:rsid w:val="007B60E3"/>
    <w:rsid w:val="007C13B7"/>
    <w:rsid w:val="007C1AD2"/>
    <w:rsid w:val="007C4417"/>
    <w:rsid w:val="007C518D"/>
    <w:rsid w:val="007C76DF"/>
    <w:rsid w:val="007D19F8"/>
    <w:rsid w:val="007E0CD8"/>
    <w:rsid w:val="007E0D64"/>
    <w:rsid w:val="007E255D"/>
    <w:rsid w:val="007E6AB8"/>
    <w:rsid w:val="007E79AD"/>
    <w:rsid w:val="007F2190"/>
    <w:rsid w:val="007F28F5"/>
    <w:rsid w:val="007F39C0"/>
    <w:rsid w:val="007F6F20"/>
    <w:rsid w:val="00800645"/>
    <w:rsid w:val="00803F7F"/>
    <w:rsid w:val="008073E0"/>
    <w:rsid w:val="0081016C"/>
    <w:rsid w:val="0081549F"/>
    <w:rsid w:val="00821813"/>
    <w:rsid w:val="00824948"/>
    <w:rsid w:val="00826D40"/>
    <w:rsid w:val="00831299"/>
    <w:rsid w:val="008360D8"/>
    <w:rsid w:val="0083694E"/>
    <w:rsid w:val="00842BFB"/>
    <w:rsid w:val="0085432E"/>
    <w:rsid w:val="00856624"/>
    <w:rsid w:val="00867938"/>
    <w:rsid w:val="008703F6"/>
    <w:rsid w:val="008768F4"/>
    <w:rsid w:val="008828E9"/>
    <w:rsid w:val="008845E1"/>
    <w:rsid w:val="008A3DB6"/>
    <w:rsid w:val="008B110A"/>
    <w:rsid w:val="008B1650"/>
    <w:rsid w:val="008B3919"/>
    <w:rsid w:val="008C26F4"/>
    <w:rsid w:val="008C7D0F"/>
    <w:rsid w:val="008D05F7"/>
    <w:rsid w:val="008D3AC7"/>
    <w:rsid w:val="008D447D"/>
    <w:rsid w:val="008E0A3B"/>
    <w:rsid w:val="008E39A6"/>
    <w:rsid w:val="00912C59"/>
    <w:rsid w:val="00916384"/>
    <w:rsid w:val="009232F8"/>
    <w:rsid w:val="009266C7"/>
    <w:rsid w:val="009271C0"/>
    <w:rsid w:val="00927239"/>
    <w:rsid w:val="00927686"/>
    <w:rsid w:val="00931AAD"/>
    <w:rsid w:val="00933A59"/>
    <w:rsid w:val="009358C5"/>
    <w:rsid w:val="00940569"/>
    <w:rsid w:val="009420FF"/>
    <w:rsid w:val="009563C2"/>
    <w:rsid w:val="00966AC4"/>
    <w:rsid w:val="00967066"/>
    <w:rsid w:val="00972305"/>
    <w:rsid w:val="00973AF2"/>
    <w:rsid w:val="0097793B"/>
    <w:rsid w:val="00981C77"/>
    <w:rsid w:val="00982DCA"/>
    <w:rsid w:val="00987291"/>
    <w:rsid w:val="00993817"/>
    <w:rsid w:val="00994BA1"/>
    <w:rsid w:val="00995D10"/>
    <w:rsid w:val="009A2F15"/>
    <w:rsid w:val="009A7F02"/>
    <w:rsid w:val="009B655B"/>
    <w:rsid w:val="009C5D04"/>
    <w:rsid w:val="009D1AD9"/>
    <w:rsid w:val="009E0BD4"/>
    <w:rsid w:val="009E271E"/>
    <w:rsid w:val="009E4CA7"/>
    <w:rsid w:val="009F3E00"/>
    <w:rsid w:val="009F402E"/>
    <w:rsid w:val="009F4550"/>
    <w:rsid w:val="009F7F45"/>
    <w:rsid w:val="00A027A6"/>
    <w:rsid w:val="00A02B8C"/>
    <w:rsid w:val="00A02EB8"/>
    <w:rsid w:val="00A03926"/>
    <w:rsid w:val="00A04B46"/>
    <w:rsid w:val="00A04B60"/>
    <w:rsid w:val="00A06B81"/>
    <w:rsid w:val="00A35466"/>
    <w:rsid w:val="00A445B5"/>
    <w:rsid w:val="00A457E9"/>
    <w:rsid w:val="00A53EF1"/>
    <w:rsid w:val="00A54D22"/>
    <w:rsid w:val="00A61EFF"/>
    <w:rsid w:val="00A636DE"/>
    <w:rsid w:val="00A65C57"/>
    <w:rsid w:val="00A713D5"/>
    <w:rsid w:val="00A7616B"/>
    <w:rsid w:val="00A8201A"/>
    <w:rsid w:val="00A8239D"/>
    <w:rsid w:val="00A857CB"/>
    <w:rsid w:val="00A869CE"/>
    <w:rsid w:val="00A86B21"/>
    <w:rsid w:val="00A95EB3"/>
    <w:rsid w:val="00A9680F"/>
    <w:rsid w:val="00AA6517"/>
    <w:rsid w:val="00AA783E"/>
    <w:rsid w:val="00AB2E26"/>
    <w:rsid w:val="00AB311F"/>
    <w:rsid w:val="00AC4DA8"/>
    <w:rsid w:val="00AD3437"/>
    <w:rsid w:val="00AD37DD"/>
    <w:rsid w:val="00AD3894"/>
    <w:rsid w:val="00AD53E5"/>
    <w:rsid w:val="00AE08BD"/>
    <w:rsid w:val="00AE3BC3"/>
    <w:rsid w:val="00AE4DE4"/>
    <w:rsid w:val="00AE6FD6"/>
    <w:rsid w:val="00AE79C1"/>
    <w:rsid w:val="00AF0DFE"/>
    <w:rsid w:val="00AF35BC"/>
    <w:rsid w:val="00B01776"/>
    <w:rsid w:val="00B01D79"/>
    <w:rsid w:val="00B04797"/>
    <w:rsid w:val="00B1276C"/>
    <w:rsid w:val="00B167E2"/>
    <w:rsid w:val="00B231D0"/>
    <w:rsid w:val="00B34A1A"/>
    <w:rsid w:val="00B47AD9"/>
    <w:rsid w:val="00B50BDA"/>
    <w:rsid w:val="00B60FF1"/>
    <w:rsid w:val="00B63EAD"/>
    <w:rsid w:val="00B64055"/>
    <w:rsid w:val="00B6449A"/>
    <w:rsid w:val="00B67167"/>
    <w:rsid w:val="00B733FF"/>
    <w:rsid w:val="00B86C34"/>
    <w:rsid w:val="00B90CA3"/>
    <w:rsid w:val="00BA431F"/>
    <w:rsid w:val="00BA721D"/>
    <w:rsid w:val="00BB3FA3"/>
    <w:rsid w:val="00BB50F4"/>
    <w:rsid w:val="00BB7F1F"/>
    <w:rsid w:val="00BC36D3"/>
    <w:rsid w:val="00BC4294"/>
    <w:rsid w:val="00BD0B53"/>
    <w:rsid w:val="00BD0E19"/>
    <w:rsid w:val="00BD2D5D"/>
    <w:rsid w:val="00BD3CC8"/>
    <w:rsid w:val="00BD3E37"/>
    <w:rsid w:val="00BD592E"/>
    <w:rsid w:val="00BE0BF7"/>
    <w:rsid w:val="00BE4042"/>
    <w:rsid w:val="00BE586D"/>
    <w:rsid w:val="00BE736C"/>
    <w:rsid w:val="00BE75B7"/>
    <w:rsid w:val="00BE75CC"/>
    <w:rsid w:val="00BF39BE"/>
    <w:rsid w:val="00BF7608"/>
    <w:rsid w:val="00C04640"/>
    <w:rsid w:val="00C1246F"/>
    <w:rsid w:val="00C12B84"/>
    <w:rsid w:val="00C14BC3"/>
    <w:rsid w:val="00C17E79"/>
    <w:rsid w:val="00C237FF"/>
    <w:rsid w:val="00C254C3"/>
    <w:rsid w:val="00C272C8"/>
    <w:rsid w:val="00C32F4D"/>
    <w:rsid w:val="00C35429"/>
    <w:rsid w:val="00C418D6"/>
    <w:rsid w:val="00C41B84"/>
    <w:rsid w:val="00C43215"/>
    <w:rsid w:val="00C51F56"/>
    <w:rsid w:val="00C5459C"/>
    <w:rsid w:val="00C576EC"/>
    <w:rsid w:val="00C6067E"/>
    <w:rsid w:val="00C63599"/>
    <w:rsid w:val="00C63A4C"/>
    <w:rsid w:val="00C701CD"/>
    <w:rsid w:val="00C745AB"/>
    <w:rsid w:val="00C8057E"/>
    <w:rsid w:val="00C816BE"/>
    <w:rsid w:val="00CA230C"/>
    <w:rsid w:val="00CA4466"/>
    <w:rsid w:val="00CA6627"/>
    <w:rsid w:val="00CA763F"/>
    <w:rsid w:val="00CB0518"/>
    <w:rsid w:val="00CB2D1A"/>
    <w:rsid w:val="00CB663D"/>
    <w:rsid w:val="00CC2575"/>
    <w:rsid w:val="00CC316F"/>
    <w:rsid w:val="00CD172A"/>
    <w:rsid w:val="00CD72B9"/>
    <w:rsid w:val="00CE1804"/>
    <w:rsid w:val="00CE6F6A"/>
    <w:rsid w:val="00CE78A4"/>
    <w:rsid w:val="00CF01F1"/>
    <w:rsid w:val="00CF172C"/>
    <w:rsid w:val="00CF56A7"/>
    <w:rsid w:val="00CF6856"/>
    <w:rsid w:val="00CF70F4"/>
    <w:rsid w:val="00D04EF2"/>
    <w:rsid w:val="00D100D2"/>
    <w:rsid w:val="00D104F7"/>
    <w:rsid w:val="00D10695"/>
    <w:rsid w:val="00D1636E"/>
    <w:rsid w:val="00D16B4F"/>
    <w:rsid w:val="00D31479"/>
    <w:rsid w:val="00D346BE"/>
    <w:rsid w:val="00D34B73"/>
    <w:rsid w:val="00D36215"/>
    <w:rsid w:val="00D37CCD"/>
    <w:rsid w:val="00D44B43"/>
    <w:rsid w:val="00D566C8"/>
    <w:rsid w:val="00D63F16"/>
    <w:rsid w:val="00D64139"/>
    <w:rsid w:val="00D641AE"/>
    <w:rsid w:val="00D66439"/>
    <w:rsid w:val="00D70D93"/>
    <w:rsid w:val="00D774B9"/>
    <w:rsid w:val="00D81762"/>
    <w:rsid w:val="00D81810"/>
    <w:rsid w:val="00D84221"/>
    <w:rsid w:val="00D86DD6"/>
    <w:rsid w:val="00D876C7"/>
    <w:rsid w:val="00D9007B"/>
    <w:rsid w:val="00D91BC6"/>
    <w:rsid w:val="00D97917"/>
    <w:rsid w:val="00D97EFC"/>
    <w:rsid w:val="00DA3F26"/>
    <w:rsid w:val="00DB465E"/>
    <w:rsid w:val="00DC1DF6"/>
    <w:rsid w:val="00DC79B1"/>
    <w:rsid w:val="00DC7BB9"/>
    <w:rsid w:val="00DE100D"/>
    <w:rsid w:val="00DE155D"/>
    <w:rsid w:val="00DE23E7"/>
    <w:rsid w:val="00DE33C3"/>
    <w:rsid w:val="00DE5ABF"/>
    <w:rsid w:val="00DE78EC"/>
    <w:rsid w:val="00DF111C"/>
    <w:rsid w:val="00DF3C94"/>
    <w:rsid w:val="00DF4BA2"/>
    <w:rsid w:val="00E01551"/>
    <w:rsid w:val="00E028CC"/>
    <w:rsid w:val="00E02CD9"/>
    <w:rsid w:val="00E13A69"/>
    <w:rsid w:val="00E14EA6"/>
    <w:rsid w:val="00E22B3B"/>
    <w:rsid w:val="00E2637B"/>
    <w:rsid w:val="00E27BF4"/>
    <w:rsid w:val="00E36313"/>
    <w:rsid w:val="00E37BA5"/>
    <w:rsid w:val="00E425A5"/>
    <w:rsid w:val="00E44C02"/>
    <w:rsid w:val="00E52C8A"/>
    <w:rsid w:val="00E572EB"/>
    <w:rsid w:val="00E60037"/>
    <w:rsid w:val="00E614BD"/>
    <w:rsid w:val="00E64B51"/>
    <w:rsid w:val="00E67C9A"/>
    <w:rsid w:val="00E70B98"/>
    <w:rsid w:val="00E70DBF"/>
    <w:rsid w:val="00E74E5E"/>
    <w:rsid w:val="00E7502B"/>
    <w:rsid w:val="00E75042"/>
    <w:rsid w:val="00E8145E"/>
    <w:rsid w:val="00E824A4"/>
    <w:rsid w:val="00E87313"/>
    <w:rsid w:val="00E90EA0"/>
    <w:rsid w:val="00E94919"/>
    <w:rsid w:val="00EA2941"/>
    <w:rsid w:val="00EA3615"/>
    <w:rsid w:val="00EB0893"/>
    <w:rsid w:val="00EB6ED4"/>
    <w:rsid w:val="00EC0458"/>
    <w:rsid w:val="00EC6C3E"/>
    <w:rsid w:val="00ED5788"/>
    <w:rsid w:val="00ED6F75"/>
    <w:rsid w:val="00ED7B91"/>
    <w:rsid w:val="00EE3A5A"/>
    <w:rsid w:val="00EF0432"/>
    <w:rsid w:val="00EF4C19"/>
    <w:rsid w:val="00F040BF"/>
    <w:rsid w:val="00F06BF6"/>
    <w:rsid w:val="00F132FE"/>
    <w:rsid w:val="00F135F3"/>
    <w:rsid w:val="00F13728"/>
    <w:rsid w:val="00F14248"/>
    <w:rsid w:val="00F17653"/>
    <w:rsid w:val="00F17CE4"/>
    <w:rsid w:val="00F22772"/>
    <w:rsid w:val="00F249F4"/>
    <w:rsid w:val="00F336BE"/>
    <w:rsid w:val="00F42F99"/>
    <w:rsid w:val="00F43BC4"/>
    <w:rsid w:val="00F44D4A"/>
    <w:rsid w:val="00F50F09"/>
    <w:rsid w:val="00F54BA2"/>
    <w:rsid w:val="00F575AF"/>
    <w:rsid w:val="00F675E5"/>
    <w:rsid w:val="00F70974"/>
    <w:rsid w:val="00F7222E"/>
    <w:rsid w:val="00F9308C"/>
    <w:rsid w:val="00F94B6F"/>
    <w:rsid w:val="00F94F6F"/>
    <w:rsid w:val="00FA2E9C"/>
    <w:rsid w:val="00FA3651"/>
    <w:rsid w:val="00FA3A86"/>
    <w:rsid w:val="00FB135D"/>
    <w:rsid w:val="00FB4243"/>
    <w:rsid w:val="00FC559D"/>
    <w:rsid w:val="00FD4130"/>
    <w:rsid w:val="00FE2192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9C50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68021F"/>
    <w:pPr>
      <w:spacing w:line="240" w:lineRule="auto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80A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0AA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0AAB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A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A72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06B81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68021F"/>
    <w:pPr>
      <w:spacing w:line="240" w:lineRule="auto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80A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0AA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0AAB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A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A72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06B81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HJA3EZWJME7P-63-780</_dlc_DocId>
    <_dlc_DocIdUrl xmlns="677bed95-bca3-4c70-b25d-b660af2a4252">
      <Url>http://srvspspf/dtsit/ss/dgtic/_layouts/DocIdRedir.aspx?ID=HJA3EZWJME7P-63-780</Url>
      <Description>HJA3EZWJME7P-63-780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98117-6471-4D3A-A973-BB4A6F143BF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2B0C8CF-696A-4B09-955B-4560F1041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77bed95-bca3-4c70-b25d-b660af2a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C0B8D5-9D8F-42BF-9B5B-FF1C0C3E62FB}">
  <ds:schemaRefs>
    <ds:schemaRef ds:uri="http://schemas.microsoft.com/office/2006/metadata/properties"/>
    <ds:schemaRef ds:uri="http://schemas.microsoft.com/office/infopath/2007/PartnerControls"/>
    <ds:schemaRef ds:uri="677bed95-bca3-4c70-b25d-b660af2a4252"/>
  </ds:schemaRefs>
</ds:datastoreItem>
</file>

<file path=customXml/itemProps4.xml><?xml version="1.0" encoding="utf-8"?>
<ds:datastoreItem xmlns:ds="http://schemas.openxmlformats.org/officeDocument/2006/customXml" ds:itemID="{F2B2E013-2844-4C2F-B766-5E2E147A6F7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77EEEE8-E629-4B32-8369-EBBFAA28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1149</TotalTime>
  <Pages>1</Pages>
  <Words>3081</Words>
  <Characters>16950</Characters>
  <Application>Microsoft Office Word</Application>
  <DocSecurity>0</DocSecurity>
  <Lines>141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19992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15</cp:revision>
  <cp:lastPrinted>2017-07-12T15:29:00Z</cp:lastPrinted>
  <dcterms:created xsi:type="dcterms:W3CDTF">2017-07-11T23:41:00Z</dcterms:created>
  <dcterms:modified xsi:type="dcterms:W3CDTF">2017-09-19T17:34:00Z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7072dc0e-4ee3-43bd-b0e1-968e654e7a25</vt:lpwstr>
  </property>
  <property fmtid="{D5CDD505-2E9C-101B-9397-08002B2CF9AE}" pid="5" name="ContentTypeId">
    <vt:lpwstr>0x010100A6CB274A8538E546BC5954B65FE61B6F</vt:lpwstr>
  </property>
</Properties>
</file>