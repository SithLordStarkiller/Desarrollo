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E847CF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902</w:t>
      </w:r>
      <w:r w:rsidR="00D15029">
        <w:rPr>
          <w:rFonts w:asciiTheme="minorHAnsi" w:hAnsiTheme="minorHAnsi" w:cstheme="minorHAnsi"/>
          <w:sz w:val="28"/>
          <w:szCs w:val="28"/>
        </w:rPr>
        <w:t>8</w:t>
      </w:r>
      <w:r w:rsidR="00CA47B8">
        <w:rPr>
          <w:rFonts w:asciiTheme="minorHAnsi" w:hAnsiTheme="minorHAnsi" w:cstheme="minorHAnsi"/>
          <w:sz w:val="28"/>
          <w:szCs w:val="28"/>
        </w:rPr>
        <w:t xml:space="preserve"> - </w:t>
      </w:r>
      <w:r w:rsidR="0080148C">
        <w:rPr>
          <w:rFonts w:asciiTheme="minorHAnsi" w:hAnsiTheme="minorHAnsi" w:cstheme="minorHAnsi"/>
          <w:sz w:val="28"/>
          <w:szCs w:val="28"/>
        </w:rPr>
        <w:t xml:space="preserve">Consultar </w:t>
      </w:r>
      <w:r>
        <w:rPr>
          <w:rFonts w:asciiTheme="minorHAnsi" w:hAnsiTheme="minorHAnsi" w:cstheme="minorHAnsi"/>
          <w:sz w:val="28"/>
          <w:szCs w:val="28"/>
        </w:rPr>
        <w:t>Configuración Notificaciones Alertas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F381E">
        <w:rPr>
          <w:rFonts w:asciiTheme="minorHAnsi" w:hAnsiTheme="minorHAnsi" w:cstheme="minorHAnsi"/>
          <w:sz w:val="24"/>
          <w:szCs w:val="24"/>
        </w:rPr>
        <w:t>1.</w:t>
      </w:r>
      <w:r w:rsidR="00CA47B8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1B1E81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1B1E81">
        <w:rPr>
          <w:rFonts w:asciiTheme="minorHAnsi" w:hAnsiTheme="minorHAnsi" w:cstheme="minorHAnsi"/>
          <w:sz w:val="22"/>
          <w:szCs w:val="22"/>
        </w:rPr>
        <w:t>Fecha:</w:t>
      </w:r>
      <w:r w:rsidR="00A8239D" w:rsidRPr="001B1E81">
        <w:rPr>
          <w:rFonts w:asciiTheme="minorHAnsi" w:hAnsiTheme="minorHAnsi" w:cstheme="minorHAnsi"/>
          <w:sz w:val="22"/>
          <w:szCs w:val="22"/>
        </w:rPr>
        <w:t xml:space="preserve"> </w:t>
      </w:r>
      <w:r w:rsidR="00CA47B8">
        <w:rPr>
          <w:rFonts w:asciiTheme="minorHAnsi" w:hAnsiTheme="minorHAnsi" w:cstheme="minorHAnsi"/>
          <w:sz w:val="22"/>
          <w:szCs w:val="22"/>
        </w:rPr>
        <w:t>20/12</w:t>
      </w:r>
      <w:r w:rsidR="00A8239D" w:rsidRPr="001B1E81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587DDC" w:rsidRPr="00587DDC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6110D1">
        <w:rPr>
          <w:rFonts w:asciiTheme="minorHAnsi" w:hAnsiTheme="minorHAnsi" w:cstheme="minorHAnsi"/>
          <w:lang w:val="es-MX"/>
        </w:rPr>
        <w:fldChar w:fldCharType="begin"/>
      </w:r>
      <w:r w:rsidR="00E94919" w:rsidRPr="006110D1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6110D1">
        <w:rPr>
          <w:rFonts w:asciiTheme="minorHAnsi" w:hAnsiTheme="minorHAnsi" w:cstheme="minorHAnsi"/>
          <w:lang w:val="es-MX"/>
        </w:rPr>
        <w:fldChar w:fldCharType="separate"/>
      </w:r>
      <w:hyperlink w:anchor="_Toc488173692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_Toc488173692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4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3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Introducción Consultar Configuración Notificaciones Alertas.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_Toc488173693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5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4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3.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Funcionalidad del Sistema: Consultar Configuración Notificaciones Alertas.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_Toc488173694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5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5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3.1.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_Toc488173695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5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6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3.2.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_Toc488173696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5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7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4.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_Toc488173697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5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8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5.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_Toc488173698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6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699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6.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_Toc488173699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7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0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7.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_Toc488173700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7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1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7.1.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_Toc488173701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7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2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7.2.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_Toc488173702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8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3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7.3.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_Toc488173703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8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4" w:history="1">
        <w:r w:rsidR="00587DDC" w:rsidRPr="00587DDC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&lt;Precondición 4 &gt; Notificaciones y alertas previas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_Toc488173704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8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5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_Toc488173705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8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6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_Toc488173706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8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7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_Toc488173707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9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8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Opcionales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_Toc488173708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9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09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8.2.1.1.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AO01 Ver Detalle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_Toc488173709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9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0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8.2.1.2.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AO02 Búsqueda por filtro.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_Toc488173710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10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1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Generales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_Toc488173711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11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2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8.2.2.1.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_Toc488173712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11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3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8.2.2.2.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_Toc488173713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11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4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8.2.3.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_Toc488173714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5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8.2.4.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_Toc488173715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6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8.2.4.1.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AE01 Consulta Sin Resultados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_Toc488173716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7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8.3.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_Toc488173717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8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8.4.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_Toc488173718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19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8.4.1.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Consulta de registros de solicitudes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_Toc488173719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0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8.5.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_Toc488173720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1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8.5.1.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&lt;Pos condición 1&gt; Registros en Bitácora.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_Toc488173721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2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9.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_Toc488173722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12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3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10.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_Toc488173723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13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4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_Toc488173724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13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5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11.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_Toc488173725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13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P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173726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12.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_Toc488173726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13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587DDC" w:rsidRDefault="00C87ED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173727" w:history="1">
        <w:r w:rsidR="00587DDC" w:rsidRPr="00587DDC">
          <w:rPr>
            <w:rStyle w:val="Hipervnculo"/>
            <w:rFonts w:asciiTheme="minorHAnsi" w:hAnsiTheme="minorHAnsi" w:cstheme="minorHAnsi"/>
            <w:noProof/>
          </w:rPr>
          <w:t>13.</w:t>
        </w:r>
        <w:r w:rsidR="00587DDC" w:rsidRPr="00587DDC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587DDC" w:rsidRPr="00587DDC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587DDC" w:rsidRPr="00587DDC">
          <w:rPr>
            <w:rFonts w:asciiTheme="minorHAnsi" w:hAnsiTheme="minorHAnsi" w:cstheme="minorHAnsi"/>
            <w:noProof/>
            <w:webHidden/>
          </w:rPr>
          <w:tab/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begin"/>
        </w:r>
        <w:r w:rsidR="00587DDC" w:rsidRPr="00587DDC">
          <w:rPr>
            <w:rFonts w:asciiTheme="minorHAnsi" w:hAnsiTheme="minorHAnsi" w:cstheme="minorHAnsi"/>
            <w:noProof/>
            <w:webHidden/>
          </w:rPr>
          <w:instrText xml:space="preserve"> PAGEREF _Toc488173727 \h </w:instrText>
        </w:r>
        <w:r w:rsidR="00587DDC" w:rsidRPr="00587DDC">
          <w:rPr>
            <w:rFonts w:asciiTheme="minorHAnsi" w:hAnsiTheme="minorHAnsi" w:cstheme="minorHAnsi"/>
            <w:noProof/>
            <w:webHidden/>
          </w:rPr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separate"/>
        </w:r>
        <w:r w:rsidR="00837516">
          <w:rPr>
            <w:rFonts w:asciiTheme="minorHAnsi" w:hAnsiTheme="minorHAnsi" w:cstheme="minorHAnsi"/>
            <w:noProof/>
            <w:webHidden/>
          </w:rPr>
          <w:t>14</w:t>
        </w:r>
        <w:r w:rsidR="00587DDC" w:rsidRPr="00587DDC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6110D1" w:rsidRDefault="00487C61" w:rsidP="00E94919">
      <w:pPr>
        <w:rPr>
          <w:rFonts w:asciiTheme="minorHAnsi" w:hAnsiTheme="minorHAnsi" w:cstheme="minorHAnsi"/>
          <w:lang w:val="es-MX"/>
        </w:rPr>
      </w:pPr>
      <w:r w:rsidRPr="006110D1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173692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AD37DD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CA47B8" w:rsidRPr="00AD37DD" w:rsidTr="00CA47B8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CA47B8" w:rsidRPr="00AD37DD" w:rsidRDefault="00CA47B8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:rsidR="00CA47B8" w:rsidRPr="00CA47B8" w:rsidRDefault="00CA47B8" w:rsidP="00CA47B8">
            <w:pPr>
              <w:jc w:val="center"/>
              <w:rPr>
                <w:rFonts w:asciiTheme="minorHAnsi" w:hAnsiTheme="minorHAnsi" w:cstheme="minorHAnsi"/>
              </w:rPr>
            </w:pPr>
            <w:r w:rsidRPr="00CA47B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CA47B8" w:rsidRPr="00CA47B8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CA47B8">
              <w:rPr>
                <w:rFonts w:asciiTheme="minorHAnsi" w:hAnsiTheme="minorHAnsi" w:cstheme="minorHAnsi"/>
                <w:szCs w:val="20"/>
                <w:lang w:val="es-MX" w:eastAsia="es-MX"/>
              </w:rPr>
              <w:t>09/12/2016</w:t>
            </w:r>
          </w:p>
        </w:tc>
        <w:tc>
          <w:tcPr>
            <w:tcW w:w="1490" w:type="dxa"/>
            <w:shd w:val="clear" w:color="auto" w:fill="D9D9D9"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CA47B8" w:rsidRPr="00AD37DD" w:rsidTr="00CA47B8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CA47B8" w:rsidRPr="00AD37DD" w:rsidRDefault="00CA47B8" w:rsidP="002839E8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auto"/>
          </w:tcPr>
          <w:p w:rsidR="00CA47B8" w:rsidRPr="00CA47B8" w:rsidRDefault="00CA47B8" w:rsidP="00CA47B8">
            <w:pPr>
              <w:jc w:val="center"/>
              <w:rPr>
                <w:rFonts w:asciiTheme="minorHAnsi" w:hAnsiTheme="minorHAnsi" w:cstheme="minorHAnsi"/>
              </w:rPr>
            </w:pPr>
            <w:r w:rsidRPr="00CA47B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</w:tcPr>
          <w:p w:rsidR="00CA47B8" w:rsidRPr="00CA47B8" w:rsidRDefault="00CA47B8" w:rsidP="00CA47B8">
            <w:pPr>
              <w:jc w:val="center"/>
            </w:pPr>
            <w:r w:rsidRPr="00CA47B8">
              <w:rPr>
                <w:rFonts w:asciiTheme="minorHAnsi" w:hAnsiTheme="minorHAnsi" w:cstheme="minorHAnsi"/>
                <w:szCs w:val="20"/>
                <w:lang w:val="es-MX" w:eastAsia="es-MX"/>
              </w:rPr>
              <w:t>15/12/2016</w:t>
            </w:r>
          </w:p>
        </w:tc>
        <w:tc>
          <w:tcPr>
            <w:tcW w:w="1490" w:type="dxa"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CA47B8" w:rsidRPr="00AD37DD" w:rsidTr="00CA47B8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CA47B8" w:rsidRPr="00AD37DD" w:rsidRDefault="00CA47B8" w:rsidP="002839E8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D9D9D9"/>
          </w:tcPr>
          <w:p w:rsidR="00CA47B8" w:rsidRPr="00CA47B8" w:rsidRDefault="00CA47B8" w:rsidP="00CA47B8">
            <w:pPr>
              <w:jc w:val="center"/>
              <w:rPr>
                <w:rFonts w:asciiTheme="minorHAnsi" w:hAnsiTheme="minorHAnsi" w:cstheme="minorHAnsi"/>
              </w:rPr>
            </w:pPr>
            <w:r w:rsidRPr="00CA47B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</w:tcPr>
          <w:p w:rsidR="00CA47B8" w:rsidRPr="00CA47B8" w:rsidRDefault="00CA47B8" w:rsidP="00CA47B8">
            <w:pPr>
              <w:jc w:val="center"/>
            </w:pPr>
            <w:r w:rsidRPr="00CA47B8">
              <w:rPr>
                <w:rFonts w:asciiTheme="minorHAnsi" w:hAnsiTheme="minorHAnsi" w:cstheme="minorHAnsi"/>
                <w:szCs w:val="20"/>
                <w:lang w:val="es-MX" w:eastAsia="es-MX"/>
              </w:rPr>
              <w:t>19/12/2016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CA47B8" w:rsidRPr="00AD37DD" w:rsidTr="00CA47B8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CA47B8" w:rsidRPr="00AD37DD" w:rsidRDefault="00CA47B8" w:rsidP="002839E8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CA47B8" w:rsidRPr="00CA47B8" w:rsidRDefault="00CA47B8" w:rsidP="00CA47B8">
            <w:pPr>
              <w:jc w:val="center"/>
              <w:rPr>
                <w:rFonts w:asciiTheme="minorHAnsi" w:hAnsiTheme="minorHAnsi" w:cstheme="minorHAnsi"/>
              </w:rPr>
            </w:pPr>
            <w:r w:rsidRPr="00CA47B8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</w:tcPr>
          <w:p w:rsidR="00CA47B8" w:rsidRPr="00CA47B8" w:rsidRDefault="00CA47B8" w:rsidP="00CA47B8">
            <w:pPr>
              <w:jc w:val="center"/>
            </w:pPr>
            <w:r w:rsidRPr="00CA47B8">
              <w:rPr>
                <w:rFonts w:asciiTheme="minorHAnsi" w:hAnsiTheme="minorHAnsi" w:cstheme="minorHAnsi"/>
                <w:szCs w:val="20"/>
                <w:lang w:val="es-MX" w:eastAsia="es-MX"/>
              </w:rPr>
              <w:t>20/12/2016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CA47B8" w:rsidRPr="00AD37DD" w:rsidRDefault="00CA47B8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767F39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173693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6C0954">
        <w:rPr>
          <w:rFonts w:asciiTheme="minorHAnsi" w:hAnsiTheme="minorHAnsi" w:cstheme="minorHAnsi"/>
          <w:sz w:val="20"/>
        </w:rPr>
        <w:t xml:space="preserve">Consultar </w:t>
      </w:r>
      <w:r w:rsidR="002D6C55">
        <w:rPr>
          <w:rFonts w:asciiTheme="minorHAnsi" w:hAnsiTheme="minorHAnsi" w:cstheme="minorHAnsi"/>
          <w:sz w:val="20"/>
        </w:rPr>
        <w:t>Configuración Notificaciones Alertas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173694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2D6C55">
        <w:rPr>
          <w:rFonts w:asciiTheme="minorHAnsi" w:hAnsiTheme="minorHAnsi" w:cstheme="minorHAnsi"/>
          <w:sz w:val="20"/>
        </w:rPr>
        <w:t>Consultar Configuración Notificaciones Alertas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173695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A568F9" w:rsidRDefault="00EF0432" w:rsidP="00257C0D">
      <w:pPr>
        <w:pStyle w:val="ndice2"/>
        <w:ind w:left="567"/>
      </w:pPr>
      <w:r w:rsidRPr="00A568F9">
        <w:t xml:space="preserve">Permitir al usuario </w:t>
      </w:r>
      <w:r w:rsidR="004A5059">
        <w:t xml:space="preserve">de </w:t>
      </w:r>
      <w:r w:rsidR="00A62941">
        <w:t>todas las áreas del SPF</w:t>
      </w:r>
      <w:r w:rsidR="004A5059">
        <w:t xml:space="preserve"> </w:t>
      </w:r>
      <w:r w:rsidR="00FB19AB">
        <w:rPr>
          <w:rFonts w:ascii="Calibri" w:hAnsi="Calibri" w:cs="Calibri"/>
          <w:color w:val="000000"/>
        </w:rPr>
        <w:t xml:space="preserve">consultar </w:t>
      </w:r>
      <w:r w:rsidR="00E46B62">
        <w:rPr>
          <w:rFonts w:ascii="Calibri" w:hAnsi="Calibri" w:cs="Calibri"/>
          <w:color w:val="000000"/>
        </w:rPr>
        <w:t xml:space="preserve">la </w:t>
      </w:r>
      <w:r w:rsidR="00107E1F" w:rsidRPr="00107E1F">
        <w:rPr>
          <w:rFonts w:ascii="Calibri" w:hAnsi="Calibri" w:cs="Calibri"/>
          <w:color w:val="000000"/>
        </w:rPr>
        <w:t>configuración de las notificaciones y alertas</w:t>
      </w:r>
      <w:r w:rsidR="00CF201E">
        <w:rPr>
          <w:rFonts w:ascii="Calibri" w:hAnsi="Calibri" w:cs="Calibri"/>
          <w:color w:val="000000"/>
        </w:rPr>
        <w:t xml:space="preserve"> </w:t>
      </w:r>
      <w:r w:rsidR="00CF201E">
        <w:t>que se emitirán a los usuarios de CONEC II en las diferentes fases y actividades del proceso.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173696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CA3D3E" w:rsidP="0034123A">
            <w:pPr>
              <w:rPr>
                <w:i/>
                <w:color w:val="0070C0"/>
              </w:rPr>
            </w:pPr>
            <w:r w:rsidRPr="00CA3D3E">
              <w:rPr>
                <w:rFonts w:ascii="Calibri" w:hAnsi="Calibri" w:cs="Calibri"/>
                <w:color w:val="000000"/>
                <w:szCs w:val="20"/>
              </w:rPr>
              <w:t>FUNC-CONF-0</w:t>
            </w:r>
            <w:r w:rsidR="00650061">
              <w:rPr>
                <w:rFonts w:ascii="Calibri" w:hAnsi="Calibri" w:cs="Calibri"/>
                <w:color w:val="000000"/>
                <w:szCs w:val="20"/>
              </w:rPr>
              <w:t>13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177F1" w:rsidRDefault="00C6167B" w:rsidP="001B1E81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Consultar la configuración de las notificaciones y alertas</w:t>
            </w:r>
            <w:r w:rsidR="00684BFF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5C3" w:rsidRDefault="00FE65C3" w:rsidP="00FE65C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consultar la configuración de las notificaciones y alertas.</w:t>
            </w:r>
          </w:p>
          <w:p w:rsidR="003A6EED" w:rsidRPr="00594A5B" w:rsidRDefault="003A6EED" w:rsidP="00594A5B">
            <w:pPr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CA3FE8" w:rsidP="00767F39">
            <w:pPr>
              <w:pStyle w:val="ndice2"/>
            </w:pPr>
            <w:r>
              <w:t>90</w:t>
            </w:r>
            <w:r w:rsidR="00FE65C3">
              <w:t>2</w:t>
            </w:r>
            <w:r w:rsidR="00C64932">
              <w:t>8</w:t>
            </w:r>
            <w:r w:rsidR="001B1E81">
              <w:t xml:space="preserve"> - </w:t>
            </w:r>
            <w:r w:rsidR="00E143D9">
              <w:t xml:space="preserve">Consultar </w:t>
            </w:r>
            <w:r w:rsidR="00FE65C3">
              <w:t>Configuración Notificaciones Alertas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173697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5A6D75" w:rsidRPr="005A6D75" w:rsidRDefault="00981D9D" w:rsidP="00767F39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48363083" wp14:editId="61EFEE20">
            <wp:extent cx="6333490" cy="2906395"/>
            <wp:effectExtent l="0" t="0" r="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8 C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173698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:rsidTr="005A6D75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395EE4" w:rsidRPr="00AD37DD" w:rsidTr="00767F3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EE4" w:rsidRPr="00AD37DD" w:rsidRDefault="00714294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EE4" w:rsidRPr="00E77EE0" w:rsidRDefault="00395EE4" w:rsidP="00767F39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Todas las Áreas (Administradores)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EE4" w:rsidRDefault="00395EE4" w:rsidP="00767F39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Actor encargado de </w:t>
            </w:r>
            <w:r w:rsidR="00E56BEC">
              <w:rPr>
                <w:rFonts w:asciiTheme="minorHAnsi" w:hAnsiTheme="minorHAnsi" w:cstheme="minorHAnsi"/>
                <w:szCs w:val="20"/>
                <w:lang w:eastAsia="es-MX"/>
              </w:rPr>
              <w:t>consultar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las notificaciones y alertas configuradas para su área en el sistema en CONEC II.</w:t>
            </w:r>
          </w:p>
          <w:p w:rsidR="00395EE4" w:rsidRDefault="00395EE4" w:rsidP="00767F39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:rsidR="00395EE4" w:rsidRPr="00E77EE0" w:rsidRDefault="00395EE4" w:rsidP="005E4FA1">
            <w:pPr>
              <w:rPr>
                <w:rFonts w:asciiTheme="minorHAnsi" w:hAnsiTheme="minorHAnsi" w:cstheme="minorHAnsi"/>
              </w:rPr>
            </w:pPr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>oles de los usuarios de la DPE</w:t>
            </w:r>
            <w:r w:rsidR="005E4FA1">
              <w:rPr>
                <w:rFonts w:asciiTheme="minorHAnsi" w:hAnsiTheme="minorHAnsi" w:cstheme="minorHAnsi"/>
              </w:rPr>
              <w:t>, DGAPF, DGAJ, Áreas Prestadoras (DGSS, DAR, DGP, ACFP, DTIC)</w:t>
            </w:r>
            <w:r w:rsidRPr="000962FC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173699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16B4F" w:rsidRPr="00AD37DD" w:rsidRDefault="00AD27FA" w:rsidP="00767F39">
      <w:pPr>
        <w:pStyle w:val="ndice2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4C8F27FA" wp14:editId="2AFD804E">
            <wp:extent cx="6333490" cy="563943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8 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8173700"/>
      <w:r w:rsidRPr="00AD37DD">
        <w:rPr>
          <w:rFonts w:asciiTheme="minorHAnsi" w:hAnsiTheme="minorHAnsi" w:cstheme="minorHAnsi"/>
          <w:sz w:val="20"/>
        </w:rPr>
        <w:t>Precondiciones</w:t>
      </w:r>
      <w:bookmarkEnd w:id="35"/>
      <w:bookmarkEnd w:id="36"/>
      <w:bookmarkEnd w:id="37"/>
      <w:bookmarkEnd w:id="38"/>
    </w:p>
    <w:p w:rsidR="00455180" w:rsidRPr="005371EB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371EB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8173701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B527C0">
        <w:rPr>
          <w:rFonts w:asciiTheme="minorHAnsi" w:hAnsiTheme="minorHAnsi" w:cstheme="minorHAnsi"/>
          <w:sz w:val="20"/>
        </w:rPr>
        <w:t xml:space="preserve"> </w:t>
      </w:r>
      <w:r w:rsidR="00B527C0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:rsidR="00455180" w:rsidRPr="00AD37DD" w:rsidRDefault="00F6435C" w:rsidP="00767F39">
      <w:pPr>
        <w:pStyle w:val="ndice2"/>
      </w:pPr>
      <w:r w:rsidRPr="00B90BF6">
        <w:rPr>
          <w:color w:val="000000" w:themeColor="text1"/>
          <w:lang w:val="es-MX" w:eastAsia="en-US"/>
        </w:rPr>
        <w:t xml:space="preserve">El </w:t>
      </w:r>
      <w:r>
        <w:rPr>
          <w:color w:val="000000" w:themeColor="text1"/>
          <w:lang w:val="es-MX" w:eastAsia="en-US"/>
        </w:rPr>
        <w:t>usuario administrador de cada área</w:t>
      </w:r>
      <w:r w:rsidRPr="00AD37DD">
        <w:t xml:space="preserve"> </w:t>
      </w:r>
      <w:r w:rsidR="00CF6856" w:rsidRPr="00AD37DD">
        <w:t>debe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contraseña </w:t>
      </w:r>
      <w:r w:rsidR="00CF6856" w:rsidRPr="00AD37DD">
        <w:t>válido</w:t>
      </w:r>
      <w:r w:rsidR="002F57C3">
        <w:t>s</w:t>
      </w:r>
      <w:r w:rsidR="00CF6856" w:rsidRPr="00AD37DD">
        <w:t>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8173702"/>
      <w:r w:rsidRPr="00AD37DD">
        <w:rPr>
          <w:rFonts w:asciiTheme="minorHAnsi" w:hAnsiTheme="minorHAnsi" w:cstheme="minorHAnsi"/>
          <w:sz w:val="20"/>
        </w:rPr>
        <w:lastRenderedPageBreak/>
        <w:t>&lt;Precondición 2&gt;</w:t>
      </w:r>
      <w:bookmarkEnd w:id="51"/>
      <w:r w:rsidR="00B527C0">
        <w:rPr>
          <w:rFonts w:asciiTheme="minorHAnsi" w:hAnsiTheme="minorHAnsi" w:cstheme="minorHAnsi"/>
          <w:sz w:val="20"/>
        </w:rPr>
        <w:t xml:space="preserve"> Permisos</w:t>
      </w:r>
      <w:bookmarkEnd w:id="52"/>
    </w:p>
    <w:p w:rsidR="004B6E07" w:rsidRPr="004B6E07" w:rsidRDefault="00F6435C" w:rsidP="004B6E07">
      <w:pPr>
        <w:pStyle w:val="Prrafodelista"/>
        <w:ind w:left="774"/>
        <w:rPr>
          <w:rFonts w:asciiTheme="minorHAnsi" w:hAnsiTheme="minorHAnsi" w:cstheme="minorHAnsi"/>
        </w:rPr>
      </w:pPr>
      <w:r w:rsidRPr="00B90BF6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usuario administrador de cada área</w:t>
      </w:r>
      <w:r w:rsidRPr="004B6E07">
        <w:rPr>
          <w:rFonts w:asciiTheme="minorHAnsi" w:hAnsiTheme="minorHAnsi" w:cstheme="minorHAnsi"/>
          <w:color w:val="000000" w:themeColor="text1"/>
        </w:rPr>
        <w:t xml:space="preserve"> </w:t>
      </w:r>
      <w:r w:rsidR="004B6E07" w:rsidRPr="004B6E07">
        <w:rPr>
          <w:rFonts w:asciiTheme="minorHAnsi" w:hAnsiTheme="minorHAnsi" w:cstheme="minorHAnsi"/>
          <w:color w:val="000000" w:themeColor="text1"/>
        </w:rPr>
        <w:t xml:space="preserve">debe contar con los permisos para </w:t>
      </w:r>
      <w:r w:rsidR="004B6E07" w:rsidRPr="004B6E07">
        <w:rPr>
          <w:rFonts w:asciiTheme="minorHAnsi" w:hAnsiTheme="minorHAnsi" w:cstheme="minorHAnsi"/>
        </w:rPr>
        <w:t xml:space="preserve">consultar </w:t>
      </w:r>
      <w:r w:rsidR="00C731B0">
        <w:rPr>
          <w:rFonts w:asciiTheme="minorHAnsi" w:hAnsiTheme="minorHAnsi" w:cstheme="minorHAnsi"/>
          <w:color w:val="000000" w:themeColor="text1"/>
        </w:rPr>
        <w:t>en el menú de consultas y reportes</w:t>
      </w:r>
      <w:r w:rsidR="004B6E07" w:rsidRPr="004B6E07">
        <w:rPr>
          <w:rFonts w:asciiTheme="minorHAnsi" w:hAnsiTheme="minorHAnsi" w:cstheme="minorHAnsi"/>
          <w:color w:val="000000" w:themeColor="text1"/>
        </w:rPr>
        <w:t>, dependiendo del rol.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8173703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B527C0">
        <w:rPr>
          <w:rFonts w:asciiTheme="minorHAnsi" w:hAnsiTheme="minorHAnsi" w:cstheme="minorHAnsi"/>
          <w:sz w:val="20"/>
        </w:rPr>
        <w:t xml:space="preserve"> Autenticación</w:t>
      </w:r>
      <w:bookmarkEnd w:id="53"/>
    </w:p>
    <w:p w:rsidR="00455180" w:rsidRDefault="00F6435C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B90BF6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usuario administrador de cada área</w:t>
      </w:r>
      <w:r w:rsidRPr="00193BBD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 xml:space="preserve">debe 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>estar autenticado dentro del sistema.</w:t>
      </w:r>
    </w:p>
    <w:p w:rsidR="00E67D8B" w:rsidRPr="00B45D44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4" w:name="_Toc488173704"/>
      <w:r w:rsidRPr="00B45D44">
        <w:rPr>
          <w:rFonts w:asciiTheme="minorHAnsi" w:hAnsiTheme="minorHAnsi" w:cstheme="minorHAnsi"/>
          <w:sz w:val="20"/>
        </w:rPr>
        <w:t>&lt;</w:t>
      </w:r>
      <w:r w:rsidRPr="00B45D44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B45D44">
        <w:rPr>
          <w:rFonts w:asciiTheme="minorHAnsi" w:hAnsiTheme="minorHAnsi" w:cstheme="minorHAnsi"/>
        </w:rPr>
        <w:t xml:space="preserve"> </w:t>
      </w:r>
      <w:r w:rsidR="005B51F9">
        <w:rPr>
          <w:rFonts w:asciiTheme="minorHAnsi" w:hAnsiTheme="minorHAnsi" w:cstheme="minorHAnsi"/>
          <w:sz w:val="20"/>
        </w:rPr>
        <w:t>4</w:t>
      </w:r>
      <w:r w:rsidRPr="00B45D44">
        <w:rPr>
          <w:rFonts w:asciiTheme="minorHAnsi" w:hAnsiTheme="minorHAnsi" w:cstheme="minorHAnsi"/>
          <w:sz w:val="20"/>
        </w:rPr>
        <w:t xml:space="preserve"> &gt;</w:t>
      </w:r>
      <w:r w:rsidR="003D3ABD">
        <w:rPr>
          <w:rFonts w:asciiTheme="minorHAnsi" w:hAnsiTheme="minorHAnsi" w:cstheme="minorHAnsi"/>
          <w:sz w:val="20"/>
        </w:rPr>
        <w:t xml:space="preserve"> </w:t>
      </w:r>
      <w:r w:rsidR="000B6FB1">
        <w:rPr>
          <w:rFonts w:asciiTheme="minorHAnsi" w:hAnsiTheme="minorHAnsi" w:cstheme="minorHAnsi"/>
          <w:sz w:val="20"/>
        </w:rPr>
        <w:t>Notificaciones y alertas</w:t>
      </w:r>
      <w:r w:rsidR="005B51F9">
        <w:rPr>
          <w:rFonts w:asciiTheme="minorHAnsi" w:hAnsiTheme="minorHAnsi" w:cstheme="minorHAnsi"/>
          <w:sz w:val="20"/>
        </w:rPr>
        <w:t xml:space="preserve"> previa</w:t>
      </w:r>
      <w:r w:rsidR="004D2032">
        <w:rPr>
          <w:rFonts w:asciiTheme="minorHAnsi" w:hAnsiTheme="minorHAnsi" w:cstheme="minorHAnsi"/>
          <w:sz w:val="20"/>
        </w:rPr>
        <w:t>s</w:t>
      </w:r>
      <w:bookmarkEnd w:id="54"/>
    </w:p>
    <w:p w:rsidR="00E67D8B" w:rsidRPr="00842D48" w:rsidRDefault="00E67D8B" w:rsidP="00E67D8B">
      <w:pPr>
        <w:pStyle w:val="Prrafodelista"/>
        <w:ind w:left="792"/>
        <w:jc w:val="left"/>
        <w:rPr>
          <w:rFonts w:asciiTheme="minorHAnsi" w:hAnsiTheme="minorHAnsi" w:cstheme="minorHAnsi"/>
          <w:szCs w:val="20"/>
          <w:lang w:val="es-MX" w:eastAsia="en-US"/>
        </w:rPr>
      </w:pPr>
      <w:r w:rsidRPr="00842D48">
        <w:rPr>
          <w:rFonts w:asciiTheme="minorHAnsi" w:hAnsiTheme="minorHAnsi" w:cstheme="minorHAnsi"/>
          <w:szCs w:val="20"/>
          <w:lang w:val="es-MX" w:eastAsia="en-US"/>
        </w:rPr>
        <w:t>Para la consulta el sist</w:t>
      </w:r>
      <w:r w:rsidR="00916E33">
        <w:rPr>
          <w:rFonts w:asciiTheme="minorHAnsi" w:hAnsiTheme="minorHAnsi" w:cstheme="minorHAnsi"/>
          <w:szCs w:val="20"/>
          <w:lang w:val="es-MX" w:eastAsia="en-US"/>
        </w:rPr>
        <w:t xml:space="preserve">ema debe tener registros de </w:t>
      </w:r>
      <w:r w:rsidR="000B6FB1">
        <w:rPr>
          <w:rFonts w:asciiTheme="minorHAnsi" w:hAnsiTheme="minorHAnsi" w:cstheme="minorHAnsi"/>
          <w:szCs w:val="20"/>
          <w:lang w:val="es-MX" w:eastAsia="en-US"/>
        </w:rPr>
        <w:t>notificaciones y alertas</w:t>
      </w:r>
      <w:r w:rsidR="005B51F9">
        <w:rPr>
          <w:rFonts w:asciiTheme="minorHAnsi" w:hAnsiTheme="minorHAnsi" w:cstheme="minorHAnsi"/>
          <w:szCs w:val="20"/>
          <w:lang w:val="es-MX" w:eastAsia="en-US"/>
        </w:rPr>
        <w:t xml:space="preserve"> previa</w:t>
      </w:r>
      <w:r w:rsidR="00916E33">
        <w:rPr>
          <w:rFonts w:asciiTheme="minorHAnsi" w:hAnsiTheme="minorHAnsi" w:cstheme="minorHAnsi"/>
          <w:szCs w:val="20"/>
          <w:lang w:val="es-MX" w:eastAsia="en-US"/>
        </w:rPr>
        <w:t>s.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8173705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8173706"/>
      <w:r w:rsidRPr="00AD37DD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767F39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5E4FA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767F3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767F3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:rsidTr="00767F3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AD37DD" w:rsidRDefault="006A5C61" w:rsidP="005E4FA1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6A5C61" w:rsidRDefault="003D0742" w:rsidP="00767F39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767F39"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7C13B7" w:rsidRDefault="00B37FEB" w:rsidP="00767F39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E77EE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="00767F3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Consultar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Notificaciones y Alertas</w:t>
            </w:r>
            <w:r w:rsidRPr="00E77EE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455180" w:rsidRPr="00AD37DD" w:rsidTr="00767F3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AD37DD" w:rsidRDefault="006A5C61" w:rsidP="005E4FA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4D4AC8" w:rsidRDefault="00CF6856" w:rsidP="00767F39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D4AC8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4D4AC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6" w:rsidRDefault="00C56F16" w:rsidP="00767F39">
            <w:pPr>
              <w:pStyle w:val="ndice2"/>
            </w:pPr>
            <w:r w:rsidRPr="00505A6C">
              <w:t xml:space="preserve">Despliega </w:t>
            </w:r>
            <w:r w:rsidR="00B351C6">
              <w:t xml:space="preserve">una ventana con las </w:t>
            </w:r>
            <w:r w:rsidR="00C23639">
              <w:t>notificaciones y alertas</w:t>
            </w:r>
            <w:r w:rsidR="00B351C6">
              <w:t xml:space="preserve"> registrada</w:t>
            </w:r>
            <w:r w:rsidR="003D2972">
              <w:t>s en el sistema, ordenada</w:t>
            </w:r>
            <w:r w:rsidRPr="00505A6C">
              <w:t xml:space="preserve">s alfabéticamente </w:t>
            </w:r>
            <w:r w:rsidR="002A16CE">
              <w:t xml:space="preserve">por nombre </w:t>
            </w:r>
            <w:r w:rsidRPr="00505A6C">
              <w:t>de manera descendente de ac</w:t>
            </w:r>
            <w:r w:rsidR="003C09D4">
              <w:t>uerdo a la siguiente estructura:</w:t>
            </w:r>
            <w:r w:rsidRPr="00505A6C" w:rsidDel="00C06ED6">
              <w:t xml:space="preserve"> </w:t>
            </w:r>
          </w:p>
          <w:p w:rsidR="008309D0" w:rsidRPr="008309D0" w:rsidRDefault="00E87606" w:rsidP="00767F39">
            <w:pPr>
              <w:pStyle w:val="ndice2"/>
              <w:numPr>
                <w:ilvl w:val="0"/>
                <w:numId w:val="6"/>
              </w:numPr>
            </w:pPr>
            <w:r>
              <w:t>“No.</w:t>
            </w:r>
            <w:r w:rsidR="008309D0" w:rsidRPr="008309D0">
              <w:t>”</w:t>
            </w:r>
          </w:p>
          <w:p w:rsidR="00DC4463" w:rsidRPr="00FC23BD" w:rsidRDefault="00455180" w:rsidP="00767F39">
            <w:pPr>
              <w:pStyle w:val="ndice2"/>
              <w:numPr>
                <w:ilvl w:val="0"/>
                <w:numId w:val="6"/>
              </w:numPr>
            </w:pPr>
            <w:r w:rsidRPr="00FC23BD">
              <w:t>“</w:t>
            </w:r>
            <w:r w:rsidR="007958A4">
              <w:t>Tipo de servicio</w:t>
            </w:r>
            <w:r w:rsidR="00DC4463" w:rsidRPr="00FC23BD">
              <w:t xml:space="preserve">” </w:t>
            </w:r>
          </w:p>
          <w:p w:rsidR="00905A2C" w:rsidRPr="00FC23BD" w:rsidRDefault="00CF231B" w:rsidP="00767F39">
            <w:pPr>
              <w:pStyle w:val="ndice2"/>
              <w:numPr>
                <w:ilvl w:val="0"/>
                <w:numId w:val="6"/>
              </w:numPr>
            </w:pPr>
            <w:r w:rsidRPr="00FC23BD">
              <w:t>“</w:t>
            </w:r>
            <w:r w:rsidR="007958A4">
              <w:t>Fase</w:t>
            </w:r>
            <w:r w:rsidR="00D24185" w:rsidRPr="00FC23BD">
              <w:t>”</w:t>
            </w:r>
          </w:p>
          <w:p w:rsidR="00FC23BD" w:rsidRPr="00FC23BD" w:rsidRDefault="007958A4" w:rsidP="00767F3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“Actividad</w:t>
            </w:r>
            <w:r w:rsidR="00FC23BD" w:rsidRPr="00FC23BD">
              <w:rPr>
                <w:rFonts w:asciiTheme="minorHAnsi" w:hAnsiTheme="minorHAnsi" w:cstheme="minorHAnsi"/>
              </w:rPr>
              <w:t>”</w:t>
            </w:r>
          </w:p>
          <w:p w:rsidR="00FC23BD" w:rsidRDefault="00FC23BD" w:rsidP="00767F3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FC23BD">
              <w:rPr>
                <w:rFonts w:asciiTheme="minorHAnsi" w:hAnsiTheme="minorHAnsi" w:cstheme="minorHAnsi"/>
              </w:rPr>
              <w:t>“</w:t>
            </w:r>
            <w:r w:rsidR="007958A4">
              <w:rPr>
                <w:rFonts w:asciiTheme="minorHAnsi" w:hAnsiTheme="minorHAnsi" w:cstheme="minorHAnsi"/>
              </w:rPr>
              <w:t>Método de envío</w:t>
            </w:r>
            <w:r w:rsidRPr="00FC23BD">
              <w:rPr>
                <w:rFonts w:asciiTheme="minorHAnsi" w:hAnsiTheme="minorHAnsi" w:cstheme="minorHAnsi"/>
              </w:rPr>
              <w:t>”</w:t>
            </w:r>
          </w:p>
          <w:p w:rsidR="007958A4" w:rsidRPr="00FC23BD" w:rsidRDefault="007958A4" w:rsidP="00767F3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“Alertas”</w:t>
            </w:r>
          </w:p>
          <w:p w:rsidR="00FC23BD" w:rsidRPr="00FC23BD" w:rsidRDefault="00FC23BD" w:rsidP="00767F3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FC23BD">
              <w:rPr>
                <w:rFonts w:asciiTheme="minorHAnsi" w:hAnsiTheme="minorHAnsi" w:cstheme="minorHAnsi"/>
              </w:rPr>
              <w:t>“Frecuencia de Repetición</w:t>
            </w:r>
            <w:r w:rsidR="00767F39">
              <w:rPr>
                <w:rFonts w:asciiTheme="minorHAnsi" w:hAnsiTheme="minorHAnsi" w:cstheme="minorHAnsi"/>
              </w:rPr>
              <w:t xml:space="preserve"> de alertas</w:t>
            </w:r>
            <w:r w:rsidRPr="00FC23BD">
              <w:rPr>
                <w:rFonts w:asciiTheme="minorHAnsi" w:hAnsiTheme="minorHAnsi" w:cstheme="minorHAnsi"/>
              </w:rPr>
              <w:t>”</w:t>
            </w:r>
          </w:p>
          <w:p w:rsidR="004B60EE" w:rsidRPr="001A085D" w:rsidRDefault="004B60EE" w:rsidP="00767F39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3235F" w:rsidRDefault="0043235F" w:rsidP="00767F3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D6E38">
              <w:rPr>
                <w:rFonts w:asciiTheme="minorHAnsi" w:hAnsiTheme="minorHAnsi" w:cstheme="minorHAnsi"/>
              </w:rPr>
              <w:t>“</w:t>
            </w:r>
            <w:r w:rsidR="00B23488">
              <w:rPr>
                <w:rFonts w:asciiTheme="minorHAnsi" w:hAnsiTheme="minorHAnsi" w:cstheme="minorHAnsi"/>
              </w:rPr>
              <w:t>Tipo de Servicio</w:t>
            </w:r>
            <w:r w:rsidR="00FD6E38">
              <w:rPr>
                <w:rFonts w:asciiTheme="minorHAnsi" w:hAnsiTheme="minorHAnsi" w:cstheme="minorHAnsi"/>
              </w:rPr>
              <w:t>”</w:t>
            </w:r>
            <w:r w:rsidR="00825B33">
              <w:rPr>
                <w:rFonts w:asciiTheme="minorHAnsi" w:hAnsiTheme="minorHAnsi" w:cstheme="minorHAnsi"/>
              </w:rPr>
              <w:t xml:space="preserve"> ver caso de uso </w:t>
            </w:r>
            <w:r w:rsidR="00825B33" w:rsidRPr="00F50778">
              <w:rPr>
                <w:rFonts w:asciiTheme="minorHAnsi" w:hAnsiTheme="minorHAnsi" w:cstheme="minorHAnsi"/>
                <w:b/>
              </w:rPr>
              <w:t>2011 – Administrar Tipo Servicios</w:t>
            </w:r>
          </w:p>
          <w:p w:rsidR="008A30E8" w:rsidRDefault="00B23488" w:rsidP="00767F3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“Fase</w:t>
            </w:r>
            <w:r w:rsidR="008A30E8">
              <w:rPr>
                <w:rFonts w:asciiTheme="minorHAnsi" w:hAnsiTheme="minorHAnsi" w:cstheme="minorHAnsi"/>
              </w:rPr>
              <w:t>”</w:t>
            </w:r>
          </w:p>
          <w:p w:rsidR="000F10DE" w:rsidRDefault="00B23488" w:rsidP="00767F39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“Actividad</w:t>
            </w:r>
            <w:r w:rsidR="000F10DE">
              <w:rPr>
                <w:rFonts w:asciiTheme="minorHAnsi" w:hAnsiTheme="minorHAnsi" w:cstheme="minorHAnsi"/>
              </w:rPr>
              <w:t>”</w:t>
            </w:r>
          </w:p>
          <w:p w:rsidR="00455180" w:rsidRPr="00905A2C" w:rsidRDefault="00605526" w:rsidP="00767F39">
            <w:pPr>
              <w:pStyle w:val="ndice2"/>
            </w:pPr>
            <w:r w:rsidRPr="00B42B2C">
              <w:t>Así como las opciones</w:t>
            </w:r>
            <w:r w:rsidR="00455180" w:rsidRPr="00B42B2C">
              <w:t>:</w:t>
            </w:r>
          </w:p>
          <w:p w:rsidR="00455180" w:rsidRPr="00B42B2C" w:rsidRDefault="00455180" w:rsidP="00767F39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767F3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Configurar Notificaciones y Alertas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</w:p>
          <w:p w:rsidR="00387044" w:rsidRPr="00E8357A" w:rsidRDefault="00905A2C" w:rsidP="00767F39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1655EB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7D1A3C" w:rsidRPr="001C4C11" w:rsidRDefault="007D1A3C" w:rsidP="00767F39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“Ver detalle”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7906FE" w:rsidRPr="007E2905" w:rsidRDefault="00905A2C" w:rsidP="00767F39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AD37DD" w:rsidTr="00767F3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5E4FA1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6A5C61" w:rsidRDefault="00F50778" w:rsidP="00767F39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32" w:rsidRPr="00505A6C" w:rsidRDefault="00685332" w:rsidP="00767F3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:rsidR="00C4400F" w:rsidRPr="00C4400F" w:rsidRDefault="009D1201" w:rsidP="00767F3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 w:rsidRPr="00624A6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685332" w:rsidRPr="00624A6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 w:rsidR="00767F3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Configurar Notificaciones y Alertas</w:t>
            </w:r>
            <w:r w:rsidR="00685332" w:rsidRPr="00624A6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68533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C4400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(ver </w:t>
            </w:r>
            <w:r w:rsidR="00C4400F"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 w:rsidR="00C4400F">
              <w:rPr>
                <w:rFonts w:asciiTheme="minorHAnsi" w:hAnsiTheme="minorHAnsi" w:cstheme="minorHAnsi"/>
                <w:bCs/>
                <w:szCs w:val="20"/>
              </w:rPr>
              <w:t>caso de uso</w:t>
            </w:r>
            <w:r w:rsidR="00134037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134037" w:rsidRPr="00134037">
              <w:rPr>
                <w:rFonts w:asciiTheme="minorHAnsi" w:hAnsiTheme="minorHAnsi" w:cstheme="minorHAnsi"/>
                <w:b/>
                <w:bCs/>
                <w:szCs w:val="20"/>
              </w:rPr>
              <w:t xml:space="preserve">3003 - </w:t>
            </w:r>
            <w:r w:rsidR="00134037" w:rsidRPr="00134037">
              <w:rPr>
                <w:rFonts w:asciiTheme="minorHAnsi" w:hAnsiTheme="minorHAnsi" w:cstheme="minorHAnsi"/>
                <w:b/>
                <w:color w:val="000000" w:themeColor="text1"/>
                <w:szCs w:val="20"/>
                <w:lang w:eastAsia="en-US"/>
              </w:rPr>
              <w:t xml:space="preserve"> Configurar Notificaciones Alertas</w:t>
            </w:r>
            <w:r w:rsidR="00134037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)</w:t>
            </w:r>
            <w:r w:rsidR="00DB42A3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.</w:t>
            </w:r>
          </w:p>
          <w:p w:rsidR="00685332" w:rsidRPr="00DB42A3" w:rsidRDefault="009D1201" w:rsidP="00767F3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="00027C02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 w:rsidR="0013403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Modificar</w:t>
            </w:r>
            <w:r w:rsidR="00027C0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3E223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</w:t>
            </w:r>
            <w:r w:rsidR="00173B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624A6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una de las notificaciones</w:t>
            </w:r>
            <w:r w:rsidR="00256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="00027C02"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 w:rsidR="0025630A">
              <w:rPr>
                <w:rFonts w:asciiTheme="minorHAnsi" w:hAnsiTheme="minorHAnsi" w:cstheme="minorHAnsi"/>
                <w:bCs/>
                <w:szCs w:val="20"/>
              </w:rPr>
              <w:t>caso de uso</w:t>
            </w:r>
            <w:r w:rsidR="002F7AD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134037" w:rsidRPr="00DB42A3">
              <w:rPr>
                <w:rFonts w:asciiTheme="minorHAnsi" w:hAnsiTheme="minorHAnsi" w:cstheme="minorHAnsi"/>
                <w:b/>
                <w:bCs/>
                <w:szCs w:val="20"/>
              </w:rPr>
              <w:t xml:space="preserve">3004 - </w:t>
            </w:r>
            <w:r w:rsidR="00134037" w:rsidRPr="00DB42A3">
              <w:rPr>
                <w:rFonts w:asciiTheme="minorHAnsi" w:hAnsiTheme="minorHAnsi" w:cstheme="minorHAnsi"/>
                <w:b/>
                <w:color w:val="000000" w:themeColor="text1"/>
                <w:szCs w:val="20"/>
                <w:lang w:eastAsia="en-US"/>
              </w:rPr>
              <w:t xml:space="preserve"> Modificar configuración notificaciones alertas).</w:t>
            </w:r>
          </w:p>
          <w:p w:rsidR="00055914" w:rsidRPr="00505A6C" w:rsidRDefault="00055914" w:rsidP="00767F3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“Ver detalle” en una de las notificaciones, </w:t>
            </w:r>
            <w:r w:rsidR="0053151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continua en el flujo </w:t>
            </w:r>
            <w:r w:rsidR="00531519" w:rsidRPr="0053151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AO01 Ver detalle</w:t>
            </w:r>
          </w:p>
          <w:p w:rsidR="00B75084" w:rsidRPr="00F74404" w:rsidRDefault="00B75084" w:rsidP="00767F3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</w:t>
            </w:r>
            <w:r w:rsidR="0016156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93672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644B1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 “</w:t>
            </w:r>
            <w:r w:rsidR="0016156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fase</w:t>
            </w:r>
            <w:r w:rsidR="00644B1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96122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“Actividad” 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 w:rsidR="0083222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540FC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por filtro</w:t>
            </w:r>
          </w:p>
          <w:p w:rsidR="00967835" w:rsidRPr="00967835" w:rsidRDefault="00685332" w:rsidP="00767F3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</w:t>
            </w:r>
            <w:r w:rsidR="002A0B63">
              <w:rPr>
                <w:rFonts w:asciiTheme="minorHAnsi" w:hAnsiTheme="minorHAnsi" w:cstheme="minorHAnsi"/>
                <w:bCs/>
                <w:szCs w:val="20"/>
              </w:rPr>
              <w:t xml:space="preserve">empre y cuando exista una </w:t>
            </w:r>
            <w:r w:rsidR="003C09D4">
              <w:rPr>
                <w:rFonts w:asciiTheme="minorHAnsi" w:hAnsiTheme="minorHAnsi" w:cstheme="minorHAnsi"/>
                <w:bCs/>
                <w:szCs w:val="20"/>
              </w:rPr>
              <w:t xml:space="preserve">notificación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="00361873"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sin resultados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91EFE" w:rsidRPr="00AD37DD" w:rsidTr="00767F3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Default="00991EFE" w:rsidP="005E4FA1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5A6D75" w:rsidRDefault="00F50778" w:rsidP="00767F3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EFE" w:rsidRPr="00982DE2" w:rsidRDefault="00982DE2" w:rsidP="00767F39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:rsidTr="00767F3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B45EBC" w:rsidP="005E4FA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AD37DD" w:rsidRDefault="006A5C61" w:rsidP="00767F3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1" w:rsidRPr="007C13B7" w:rsidRDefault="006A5C61" w:rsidP="00767F3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  <w:bookmarkStart w:id="62" w:name="_Toc488173707"/>
      <w:r w:rsidRPr="00AD37DD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8173708"/>
      <w:r w:rsidRPr="00AD37DD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:rsidR="00455180" w:rsidRPr="006A5C61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8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69" w:name="_Toc488173709"/>
      <w:r w:rsidR="00455180" w:rsidRPr="00CF6BCC">
        <w:rPr>
          <w:rFonts w:asciiTheme="minorHAnsi" w:hAnsiTheme="minorHAnsi" w:cstheme="minorHAnsi"/>
          <w:sz w:val="20"/>
        </w:rPr>
        <w:t xml:space="preserve">AO01 </w:t>
      </w:r>
      <w:r w:rsidR="00FA5D1F">
        <w:rPr>
          <w:rFonts w:asciiTheme="minorHAnsi" w:hAnsiTheme="minorHAnsi" w:cstheme="minorHAnsi"/>
          <w:sz w:val="20"/>
        </w:rPr>
        <w:t xml:space="preserve">Ver </w:t>
      </w:r>
      <w:bookmarkEnd w:id="68"/>
      <w:r w:rsidR="00B00F4C">
        <w:rPr>
          <w:rFonts w:asciiTheme="minorHAnsi" w:hAnsiTheme="minorHAnsi" w:cstheme="minorHAnsi"/>
          <w:sz w:val="20"/>
        </w:rPr>
        <w:t>Detalle</w:t>
      </w:r>
      <w:bookmarkEnd w:id="69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62"/>
        <w:gridCol w:w="1664"/>
        <w:gridCol w:w="7197"/>
      </w:tblGrid>
      <w:tr w:rsidR="007E73D4" w:rsidRPr="00930D44" w:rsidTr="007C2A73">
        <w:trPr>
          <w:trHeight w:val="423"/>
          <w:tblHeader/>
          <w:jc w:val="center"/>
        </w:trPr>
        <w:tc>
          <w:tcPr>
            <w:tcW w:w="1062" w:type="dxa"/>
            <w:shd w:val="clear" w:color="auto" w:fill="BFBFBF"/>
            <w:vAlign w:val="center"/>
          </w:tcPr>
          <w:p w:rsidR="007E73D4" w:rsidRPr="00930D44" w:rsidRDefault="007E73D4" w:rsidP="005E4FA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664" w:type="dxa"/>
            <w:shd w:val="clear" w:color="auto" w:fill="BFBFBF"/>
            <w:vAlign w:val="center"/>
          </w:tcPr>
          <w:p w:rsidR="007E73D4" w:rsidRPr="00930D44" w:rsidRDefault="007E73D4" w:rsidP="00195F7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197" w:type="dxa"/>
            <w:shd w:val="clear" w:color="auto" w:fill="BFBFBF"/>
            <w:vAlign w:val="center"/>
          </w:tcPr>
          <w:p w:rsidR="007E73D4" w:rsidRPr="00930D44" w:rsidRDefault="007E73D4" w:rsidP="00195F7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7E73D4" w:rsidRPr="00930D44" w:rsidTr="007C2A73">
        <w:trPr>
          <w:trHeight w:val="298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7E73D4" w:rsidRPr="00930D44" w:rsidRDefault="007E73D4" w:rsidP="005E4FA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7E73D4" w:rsidRPr="00930D44" w:rsidRDefault="007E73D4" w:rsidP="00195F7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197" w:type="dxa"/>
            <w:shd w:val="clear" w:color="auto" w:fill="auto"/>
            <w:vAlign w:val="center"/>
          </w:tcPr>
          <w:p w:rsidR="003215C7" w:rsidRDefault="003215C7" w:rsidP="003215C7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Muestra </w:t>
            </w:r>
            <w:r w:rsidR="002A74E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ventana con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</w:t>
            </w:r>
            <w:r w:rsidR="00767F3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información de </w:t>
            </w:r>
            <w:r w:rsidR="002A74E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 </w:t>
            </w:r>
            <w:r w:rsidR="00767F3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Configuración seleccionada</w:t>
            </w:r>
            <w:r w:rsidR="0036187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:</w:t>
            </w:r>
          </w:p>
          <w:p w:rsidR="00677235" w:rsidRDefault="00677235" w:rsidP="00767F39">
            <w:pPr>
              <w:pStyle w:val="ndice2"/>
            </w:pPr>
            <w:r>
              <w:t>Sección Receptores:</w:t>
            </w:r>
          </w:p>
          <w:p w:rsidR="00677235" w:rsidRPr="0059136F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Subsección Rol</w:t>
            </w:r>
            <w:r>
              <w:rPr>
                <w:rFonts w:asciiTheme="minorHAnsi" w:hAnsiTheme="minorHAnsi" w:cstheme="minorHAnsi"/>
              </w:rPr>
              <w:t>:</w:t>
            </w:r>
          </w:p>
          <w:p w:rsidR="00677235" w:rsidRPr="0059136F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Área Receptora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Rol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Pr="0059136F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CC</w:t>
            </w:r>
            <w:r w:rsidR="00CE1C57">
              <w:rPr>
                <w:rFonts w:asciiTheme="minorHAnsi" w:hAnsiTheme="minorHAnsi" w:cstheme="minorHAnsi"/>
              </w:rPr>
              <w:t xml:space="preserve"> (Con Copia)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Pr="00741830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Tabla</w:t>
            </w:r>
            <w:r>
              <w:rPr>
                <w:rFonts w:asciiTheme="minorHAnsi" w:hAnsiTheme="minorHAnsi" w:cstheme="minorHAnsi"/>
              </w:rPr>
              <w:t xml:space="preserve"> de Integrantes por Rol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Pr="00161563" w:rsidRDefault="00677235" w:rsidP="0016156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 w:rsidRPr="0059136F">
              <w:rPr>
                <w:rFonts w:asciiTheme="minorHAnsi" w:hAnsiTheme="minorHAnsi"/>
              </w:rPr>
              <w:t>Subsección Integrante</w:t>
            </w:r>
            <w:r>
              <w:rPr>
                <w:rFonts w:asciiTheme="minorHAnsi" w:hAnsiTheme="minorHAnsi"/>
              </w:rPr>
              <w:t>:</w:t>
            </w:r>
          </w:p>
          <w:p w:rsidR="00677235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Tabla de Resultados de Integrantes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Pr="00741830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CC</w:t>
            </w:r>
            <w:r w:rsidR="00CE1C57">
              <w:rPr>
                <w:rFonts w:asciiTheme="minorHAnsi" w:hAnsiTheme="minorHAnsi" w:cstheme="minorHAnsi"/>
              </w:rPr>
              <w:t xml:space="preserve"> (Con Copia)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 w:rsidRPr="0059136F">
              <w:rPr>
                <w:rFonts w:asciiTheme="minorHAnsi" w:hAnsiTheme="minorHAnsi"/>
              </w:rPr>
              <w:t>Subsección Cliente</w:t>
            </w:r>
            <w:r>
              <w:rPr>
                <w:rFonts w:asciiTheme="minorHAnsi" w:hAnsiTheme="minorHAnsi"/>
              </w:rPr>
              <w:t>:</w:t>
            </w:r>
          </w:p>
          <w:p w:rsidR="00677235" w:rsidRPr="00CB0D47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CB0D47">
              <w:rPr>
                <w:rFonts w:asciiTheme="minorHAnsi" w:hAnsiTheme="minorHAnsi" w:cstheme="minorHAnsi"/>
              </w:rPr>
              <w:t>Sub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0D47">
              <w:rPr>
                <w:rFonts w:asciiTheme="minorHAnsi" w:hAnsiTheme="minorHAnsi" w:cstheme="minorHAnsi"/>
              </w:rPr>
              <w:t>áreas del cliente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Pr="00741830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CB0D47">
              <w:rPr>
                <w:rFonts w:asciiTheme="minorHAnsi" w:hAnsiTheme="minorHAnsi" w:cstheme="minorHAnsi"/>
              </w:rPr>
              <w:t xml:space="preserve">Correo </w:t>
            </w:r>
            <w:r>
              <w:rPr>
                <w:rFonts w:asciiTheme="minorHAnsi" w:hAnsiTheme="minorHAnsi" w:cstheme="minorHAnsi"/>
              </w:rPr>
              <w:t>CC</w:t>
            </w:r>
            <w:r w:rsidR="00CE1C57">
              <w:rPr>
                <w:rFonts w:asciiTheme="minorHAnsi" w:hAnsiTheme="minorHAnsi" w:cstheme="minorHAnsi"/>
              </w:rPr>
              <w:t xml:space="preserve"> (Con Copia)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Subsección Correo Alternativo:</w:t>
            </w:r>
          </w:p>
          <w:p w:rsidR="00677235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9136F">
              <w:rPr>
                <w:rFonts w:asciiTheme="minorHAnsi" w:hAnsiTheme="minorHAnsi" w:cstheme="minorHAnsi"/>
              </w:rPr>
              <w:t>Correo Alternativo</w:t>
            </w:r>
            <w:r w:rsidR="009C4BEF">
              <w:rPr>
                <w:rFonts w:asciiTheme="minorHAnsi" w:hAnsiTheme="minorHAnsi" w:cstheme="minorHAnsi"/>
              </w:rPr>
              <w:t>.</w:t>
            </w:r>
          </w:p>
          <w:p w:rsidR="00677235" w:rsidRPr="00741830" w:rsidRDefault="00677235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Correo CC</w:t>
            </w:r>
            <w:r w:rsidR="009C4BEF">
              <w:rPr>
                <w:rFonts w:asciiTheme="minorHAnsi" w:hAnsiTheme="minorHAnsi" w:cstheme="minorHAnsi"/>
              </w:rPr>
              <w:t xml:space="preserve"> (Con Copia).</w:t>
            </w:r>
          </w:p>
          <w:p w:rsidR="00677235" w:rsidRPr="00741830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Tabla de Receptores</w:t>
            </w:r>
            <w:r w:rsidR="009C4BEF">
              <w:rPr>
                <w:rFonts w:asciiTheme="minorHAnsi" w:hAnsiTheme="minorHAnsi"/>
              </w:rPr>
              <w:t>.</w:t>
            </w:r>
          </w:p>
          <w:p w:rsidR="00677235" w:rsidRPr="00CE6230" w:rsidRDefault="00677235" w:rsidP="00767F39">
            <w:pPr>
              <w:pStyle w:val="ndice2"/>
            </w:pPr>
            <w:r>
              <w:t>Sección Configuración de Notificaciones</w:t>
            </w:r>
            <w:r w:rsidRPr="00CE6230">
              <w:t>: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Tipo de Servicio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Fase</w:t>
            </w:r>
            <w:r w:rsidR="009C4BEF">
              <w:rPr>
                <w:rFonts w:asciiTheme="minorHAnsi" w:hAnsi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Actividad</w:t>
            </w:r>
            <w:r w:rsidR="009C4BEF">
              <w:rPr>
                <w:rFonts w:asciiTheme="minorHAnsi" w:hAnsi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Cuerpo de Notificación</w:t>
            </w:r>
            <w:r w:rsidR="009C4BEF">
              <w:rPr>
                <w:rFonts w:asciiTheme="minorHAnsi" w:hAnsi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Método de Envió</w:t>
            </w:r>
            <w:r w:rsidR="009C4BEF">
              <w:rPr>
                <w:rFonts w:asciiTheme="minorHAnsi" w:hAnsiTheme="minorHAnsi"/>
              </w:rPr>
              <w:t>.</w:t>
            </w:r>
          </w:p>
          <w:p w:rsidR="00677235" w:rsidRDefault="00677235" w:rsidP="007C2A73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¿Emitirá Alertas?</w:t>
            </w:r>
          </w:p>
          <w:p w:rsidR="007C2A73" w:rsidRDefault="007C2A73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No.</w:t>
            </w:r>
          </w:p>
          <w:p w:rsidR="007C2A73" w:rsidRDefault="009C4BEF" w:rsidP="007C2A73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Sí.</w:t>
            </w:r>
          </w:p>
          <w:p w:rsidR="007C2A73" w:rsidRPr="008C42A4" w:rsidRDefault="007C2A73" w:rsidP="007C2A73">
            <w:pPr>
              <w:pStyle w:val="ndice2"/>
              <w:numPr>
                <w:ilvl w:val="3"/>
                <w:numId w:val="7"/>
              </w:numPr>
              <w:jc w:val="left"/>
            </w:pPr>
            <w:r w:rsidRPr="008C42A4">
              <w:t>Tiempo para Enviar Alertas</w:t>
            </w:r>
            <w:r w:rsidR="009C4BEF">
              <w:t>.</w:t>
            </w:r>
          </w:p>
          <w:p w:rsidR="007C2A73" w:rsidRDefault="007C2A73" w:rsidP="007C2A73">
            <w:pPr>
              <w:pStyle w:val="ndice2"/>
              <w:numPr>
                <w:ilvl w:val="3"/>
                <w:numId w:val="7"/>
              </w:numPr>
              <w:jc w:val="left"/>
            </w:pPr>
            <w:r w:rsidRPr="008C42A4">
              <w:t>Frecuencia de Repetición</w:t>
            </w:r>
            <w:r w:rsidR="009C4BEF">
              <w:t>.</w:t>
            </w:r>
          </w:p>
          <w:p w:rsidR="007C2A73" w:rsidRDefault="007C2A73" w:rsidP="007C2A73">
            <w:pPr>
              <w:pStyle w:val="ndice2"/>
              <w:numPr>
                <w:ilvl w:val="3"/>
                <w:numId w:val="7"/>
              </w:numPr>
              <w:jc w:val="left"/>
            </w:pPr>
            <w:r>
              <w:t>Método de envío (Catálogo fijo en la base de datos, que permite seleccionar más de un método de envío)</w:t>
            </w:r>
            <w:r w:rsidR="009C4BEF">
              <w:t>.</w:t>
            </w:r>
          </w:p>
          <w:p w:rsidR="007C2A73" w:rsidRPr="007C2A73" w:rsidRDefault="007C2A73" w:rsidP="007C2A73">
            <w:pPr>
              <w:pStyle w:val="ndice2"/>
              <w:numPr>
                <w:ilvl w:val="3"/>
                <w:numId w:val="7"/>
              </w:numPr>
              <w:jc w:val="left"/>
            </w:pPr>
            <w:r>
              <w:t>Cuerpo de Alerta</w:t>
            </w:r>
            <w:r w:rsidR="009C4BEF">
              <w:t>.</w:t>
            </w:r>
          </w:p>
          <w:p w:rsidR="00361873" w:rsidRDefault="00BB4100" w:rsidP="006772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 la opción</w:t>
            </w:r>
            <w:r w:rsidR="00361873">
              <w:rPr>
                <w:rFonts w:asciiTheme="minorHAnsi" w:hAnsiTheme="minorHAnsi"/>
              </w:rPr>
              <w:t>:</w:t>
            </w:r>
          </w:p>
          <w:p w:rsidR="00361873" w:rsidRPr="00100334" w:rsidRDefault="00361873" w:rsidP="007C2A7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100334">
              <w:rPr>
                <w:rFonts w:asciiTheme="minorHAnsi" w:hAnsiTheme="minorHAnsi"/>
              </w:rPr>
              <w:t>“</w:t>
            </w:r>
            <w:r w:rsidR="00BB4100" w:rsidRPr="00100334">
              <w:rPr>
                <w:rFonts w:asciiTheme="minorHAnsi" w:hAnsiTheme="minorHAnsi"/>
              </w:rPr>
              <w:t>Cancelar”</w:t>
            </w:r>
            <w:r w:rsidR="009C4BEF">
              <w:rPr>
                <w:rFonts w:asciiTheme="minorHAnsi" w:hAnsiTheme="minorHAnsi"/>
              </w:rPr>
              <w:t>.</w:t>
            </w:r>
          </w:p>
        </w:tc>
      </w:tr>
      <w:tr w:rsidR="007E73D4" w:rsidRPr="00930D44" w:rsidTr="007C2A73">
        <w:trPr>
          <w:trHeight w:val="369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7E73D4" w:rsidRPr="00930D44" w:rsidRDefault="0027602C" w:rsidP="005E4FA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7E73D4" w:rsidRPr="00930D44" w:rsidRDefault="00F50778" w:rsidP="00195F7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197" w:type="dxa"/>
            <w:shd w:val="clear" w:color="auto" w:fill="auto"/>
            <w:vAlign w:val="center"/>
          </w:tcPr>
          <w:p w:rsidR="00BB4100" w:rsidRPr="0025683E" w:rsidRDefault="00BB4100" w:rsidP="00BB410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DF0D89" w:rsidRPr="00DF0D89" w:rsidRDefault="00BB4100" w:rsidP="00BB410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</w:t>
            </w:r>
            <w:r w:rsidRPr="008D5777">
              <w:rPr>
                <w:rFonts w:asciiTheme="minorHAnsi" w:hAnsiTheme="minorHAnsi" w:cstheme="minorHAnsi"/>
                <w:bCs/>
                <w:szCs w:val="20"/>
              </w:rPr>
              <w:t>en “</w:t>
            </w:r>
            <w:r w:rsidRPr="008D577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8D5777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73D4" w:rsidRPr="00930D44" w:rsidTr="007C2A73">
        <w:trPr>
          <w:trHeight w:val="369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7E73D4" w:rsidRPr="00930D44" w:rsidRDefault="007C2A73" w:rsidP="005E4FA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664" w:type="dxa"/>
            <w:shd w:val="clear" w:color="auto" w:fill="auto"/>
            <w:vAlign w:val="center"/>
          </w:tcPr>
          <w:p w:rsidR="007E73D4" w:rsidRPr="00930D44" w:rsidRDefault="007E73D4" w:rsidP="00195F7E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197" w:type="dxa"/>
            <w:shd w:val="clear" w:color="auto" w:fill="auto"/>
            <w:vAlign w:val="center"/>
          </w:tcPr>
          <w:p w:rsidR="007E73D4" w:rsidRPr="00930D44" w:rsidRDefault="007E73D4" w:rsidP="00195F7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30D44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:rsidR="00455180" w:rsidRPr="00BC7CB1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40"/>
      <w:bookmarkStart w:id="71" w:name="_Toc488173710"/>
      <w:r w:rsidRPr="00BC7CB1">
        <w:rPr>
          <w:rFonts w:asciiTheme="minorHAnsi" w:hAnsiTheme="minorHAnsi" w:cstheme="minorHAnsi"/>
          <w:sz w:val="20"/>
        </w:rPr>
        <w:t>AO02</w:t>
      </w:r>
      <w:r w:rsidR="00455180" w:rsidRPr="00BC7CB1">
        <w:rPr>
          <w:rFonts w:asciiTheme="minorHAnsi" w:hAnsiTheme="minorHAnsi" w:cstheme="minorHAnsi"/>
          <w:sz w:val="20"/>
        </w:rPr>
        <w:t xml:space="preserve"> </w:t>
      </w:r>
      <w:bookmarkEnd w:id="70"/>
      <w:r w:rsidR="007633E1">
        <w:rPr>
          <w:rFonts w:asciiTheme="minorHAnsi" w:hAnsiTheme="minorHAnsi" w:cstheme="minorHAnsi"/>
          <w:sz w:val="20"/>
        </w:rPr>
        <w:t>Búsqueda</w:t>
      </w:r>
      <w:r w:rsidR="00540FCE">
        <w:rPr>
          <w:rFonts w:asciiTheme="minorHAnsi" w:hAnsiTheme="minorHAnsi" w:cstheme="minorHAnsi"/>
          <w:sz w:val="20"/>
        </w:rPr>
        <w:t xml:space="preserve"> por filtro.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320F6B" w:rsidRPr="00505A6C" w:rsidTr="005E4FA1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20F6B" w:rsidRPr="00505A6C" w:rsidRDefault="00320F6B" w:rsidP="00195F7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20F6B" w:rsidRPr="00505A6C" w:rsidRDefault="00320F6B" w:rsidP="00195F7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20F6B" w:rsidRPr="00505A6C" w:rsidRDefault="00320F6B" w:rsidP="00195F7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320F6B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161563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Default="000F10DE" w:rsidP="00767F39">
            <w:pPr>
              <w:pStyle w:val="ndice2"/>
            </w:pPr>
            <w:r>
              <w:t>Muestra las notificaciones</w:t>
            </w:r>
            <w:r w:rsidR="00A56BAD">
              <w:t xml:space="preserve"> </w:t>
            </w:r>
            <w:r w:rsidR="00AA757B">
              <w:t>ordenada</w:t>
            </w:r>
            <w:r w:rsidR="002A16CE">
              <w:t>s alfabéticamente por nombre</w:t>
            </w:r>
            <w:r w:rsidR="00320F6B" w:rsidRPr="00505A6C">
              <w:t xml:space="preserve"> de manera descendente</w:t>
            </w:r>
            <w:r w:rsidR="005719B2">
              <w:t xml:space="preserve"> de acuerdo al filtro seleccionado</w:t>
            </w:r>
            <w:r w:rsidR="00320F6B" w:rsidRPr="00505A6C">
              <w:t>, de acuerdo a la siguiente estructura:</w:t>
            </w:r>
          </w:p>
          <w:p w:rsidR="00140EE5" w:rsidRPr="00140EE5" w:rsidRDefault="00E87606" w:rsidP="00140EE5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“No.</w:t>
            </w:r>
            <w:r w:rsidR="00140EE5" w:rsidRPr="00140EE5">
              <w:rPr>
                <w:rFonts w:asciiTheme="minorHAnsi" w:hAnsiTheme="minorHAnsi" w:cstheme="minorHAnsi"/>
              </w:rPr>
              <w:t>”</w:t>
            </w:r>
          </w:p>
          <w:p w:rsidR="0076671A" w:rsidRPr="00FC23BD" w:rsidRDefault="0076671A" w:rsidP="00767F39">
            <w:pPr>
              <w:pStyle w:val="ndice2"/>
              <w:numPr>
                <w:ilvl w:val="0"/>
                <w:numId w:val="6"/>
              </w:numPr>
            </w:pPr>
            <w:r w:rsidRPr="00FC23BD">
              <w:t>“</w:t>
            </w:r>
            <w:r>
              <w:t>Tipo de servicio</w:t>
            </w:r>
            <w:r w:rsidRPr="00FC23BD">
              <w:t xml:space="preserve">” </w:t>
            </w:r>
          </w:p>
          <w:p w:rsidR="0076671A" w:rsidRPr="00FC23BD" w:rsidRDefault="0076671A" w:rsidP="00767F39">
            <w:pPr>
              <w:pStyle w:val="ndice2"/>
              <w:numPr>
                <w:ilvl w:val="0"/>
                <w:numId w:val="6"/>
              </w:numPr>
            </w:pPr>
            <w:r w:rsidRPr="00FC23BD">
              <w:t>“</w:t>
            </w:r>
            <w:r>
              <w:t>Fase</w:t>
            </w:r>
            <w:r w:rsidRPr="00FC23BD">
              <w:t>”</w:t>
            </w:r>
          </w:p>
          <w:p w:rsidR="0076671A" w:rsidRPr="00FC23BD" w:rsidRDefault="0076671A" w:rsidP="0076671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“Actividad</w:t>
            </w:r>
            <w:r w:rsidRPr="00FC23BD">
              <w:rPr>
                <w:rFonts w:asciiTheme="minorHAnsi" w:hAnsiTheme="minorHAnsi" w:cstheme="minorHAnsi"/>
              </w:rPr>
              <w:t>”</w:t>
            </w:r>
          </w:p>
          <w:p w:rsidR="0076671A" w:rsidRDefault="0076671A" w:rsidP="0076671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FC23B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Método de envío</w:t>
            </w:r>
            <w:r w:rsidRPr="00FC23BD">
              <w:rPr>
                <w:rFonts w:asciiTheme="minorHAnsi" w:hAnsiTheme="minorHAnsi" w:cstheme="minorHAnsi"/>
              </w:rPr>
              <w:t>”</w:t>
            </w:r>
          </w:p>
          <w:p w:rsidR="0076671A" w:rsidRPr="00FC23BD" w:rsidRDefault="0076671A" w:rsidP="0076671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“Alertas”</w:t>
            </w:r>
          </w:p>
          <w:p w:rsidR="0076671A" w:rsidRPr="00FC23BD" w:rsidRDefault="0076671A" w:rsidP="0076671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FC23BD">
              <w:rPr>
                <w:rFonts w:asciiTheme="minorHAnsi" w:hAnsiTheme="minorHAnsi" w:cstheme="minorHAnsi"/>
              </w:rPr>
              <w:t>“Frecuencia de Repetición”</w:t>
            </w:r>
          </w:p>
          <w:p w:rsidR="007C69E2" w:rsidRPr="00905A2C" w:rsidRDefault="007C69E2" w:rsidP="00767F39">
            <w:pPr>
              <w:pStyle w:val="ndice2"/>
            </w:pPr>
            <w:r w:rsidRPr="00B42B2C">
              <w:t>Así como las opciones:</w:t>
            </w:r>
          </w:p>
          <w:p w:rsidR="007C69E2" w:rsidRPr="00B42B2C" w:rsidRDefault="007C69E2" w:rsidP="007C69E2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lastRenderedPageBreak/>
              <w:t>“</w:t>
            </w:r>
            <w:r w:rsidR="00C840D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Configurar Notificaciones y Alertas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</w:p>
          <w:p w:rsidR="007C69E2" w:rsidRPr="00E8357A" w:rsidRDefault="007C69E2" w:rsidP="007C69E2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:rsidR="00320F6B" w:rsidRPr="007C69E2" w:rsidRDefault="007C69E2" w:rsidP="007C69E2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“Ver detalle”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</w:tc>
      </w:tr>
      <w:tr w:rsidR="00320F6B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161563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F50778" w:rsidP="00195F7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E6F" w:rsidRPr="00505A6C" w:rsidRDefault="00323E6F" w:rsidP="00323E6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:rsidR="00546F8B" w:rsidRPr="00C4400F" w:rsidRDefault="00546F8B" w:rsidP="00546F8B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</w:t>
            </w:r>
            <w:r w:rsidRPr="00624A6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C840D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Configurar Notificaciones y Alertas</w:t>
            </w:r>
            <w:r w:rsidRPr="00624A6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 w:rsidRPr="00134037">
              <w:rPr>
                <w:rFonts w:asciiTheme="minorHAnsi" w:hAnsiTheme="minorHAnsi" w:cstheme="minorHAnsi"/>
                <w:b/>
                <w:bCs/>
                <w:szCs w:val="20"/>
              </w:rPr>
              <w:t xml:space="preserve">3003 - </w:t>
            </w:r>
            <w:r w:rsidRPr="00134037">
              <w:rPr>
                <w:rFonts w:asciiTheme="minorHAnsi" w:hAnsiTheme="minorHAnsi" w:cstheme="minorHAnsi"/>
                <w:b/>
                <w:color w:val="000000" w:themeColor="text1"/>
                <w:szCs w:val="20"/>
                <w:lang w:eastAsia="en-US"/>
              </w:rPr>
              <w:t xml:space="preserve"> Configurar Notificaciones Alertas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).</w:t>
            </w:r>
          </w:p>
          <w:p w:rsidR="00546F8B" w:rsidRPr="00DB42A3" w:rsidRDefault="00546F8B" w:rsidP="00546F8B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Modificar” en  una</w:t>
            </w:r>
            <w:r w:rsidR="0095436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las notificaciones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(ver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caso de uso </w:t>
            </w:r>
            <w:r w:rsidRPr="00DB42A3">
              <w:rPr>
                <w:rFonts w:asciiTheme="minorHAnsi" w:hAnsiTheme="minorHAnsi" w:cstheme="minorHAnsi"/>
                <w:b/>
                <w:bCs/>
                <w:szCs w:val="20"/>
              </w:rPr>
              <w:t xml:space="preserve">3004 - </w:t>
            </w:r>
            <w:r w:rsidRPr="00DB42A3">
              <w:rPr>
                <w:rFonts w:asciiTheme="minorHAnsi" w:hAnsiTheme="minorHAnsi" w:cstheme="minorHAnsi"/>
                <w:b/>
                <w:color w:val="000000" w:themeColor="text1"/>
                <w:szCs w:val="20"/>
                <w:lang w:eastAsia="en-US"/>
              </w:rPr>
              <w:t xml:space="preserve"> Modificar configuración notificaciones alertas).</w:t>
            </w:r>
          </w:p>
          <w:p w:rsidR="00320F6B" w:rsidRPr="000E0693" w:rsidRDefault="00546F8B" w:rsidP="000E069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“Ver detalle” en una de las notificaciones, continua en el flujo </w:t>
            </w:r>
            <w:r w:rsidRPr="0053151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AO01 Ver detalle</w:t>
            </w:r>
          </w:p>
        </w:tc>
      </w:tr>
      <w:tr w:rsidR="00320F6B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161563" w:rsidP="00195F7E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F6B" w:rsidRPr="00505A6C" w:rsidRDefault="00320F6B" w:rsidP="00195F7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:rsidR="00D16B4F" w:rsidRPr="00AD37DD" w:rsidRDefault="00D16B4F" w:rsidP="00FB69F2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371934678"/>
      <w:bookmarkStart w:id="73" w:name="_Toc228339745"/>
      <w:bookmarkStart w:id="74" w:name="_Toc182735732"/>
      <w:bookmarkStart w:id="75" w:name="_Toc52616588"/>
      <w:bookmarkStart w:id="76" w:name="_Toc488173711"/>
      <w:r w:rsidRPr="00AD37DD">
        <w:rPr>
          <w:rFonts w:asciiTheme="minorHAnsi" w:hAnsiTheme="minorHAnsi" w:cstheme="minorHAnsi"/>
          <w:sz w:val="20"/>
        </w:rPr>
        <w:t>Generales</w:t>
      </w:r>
      <w:bookmarkEnd w:id="72"/>
      <w:bookmarkEnd w:id="73"/>
      <w:bookmarkEnd w:id="74"/>
      <w:bookmarkEnd w:id="75"/>
      <w:bookmarkEnd w:id="76"/>
    </w:p>
    <w:p w:rsidR="00FD3736" w:rsidRDefault="00630864" w:rsidP="002E1852">
      <w:pPr>
        <w:pStyle w:val="EstiloTtulo1Antes6ptoDespus3ptoInterlineadoMn"/>
        <w:numPr>
          <w:ilvl w:val="3"/>
          <w:numId w:val="2"/>
        </w:numPr>
        <w:jc w:val="left"/>
      </w:pPr>
      <w:bookmarkStart w:id="77" w:name="_Toc363727164"/>
      <w:bookmarkStart w:id="78" w:name="_Toc461701843"/>
      <w:bookmarkStart w:id="79" w:name="_Toc488173712"/>
      <w:r w:rsidRPr="002E1852">
        <w:rPr>
          <w:rFonts w:asciiTheme="minorHAnsi" w:hAnsiTheme="minorHAnsi" w:cstheme="minorHAnsi"/>
          <w:sz w:val="20"/>
        </w:rPr>
        <w:t>AG01 Cancelar</w:t>
      </w:r>
      <w:bookmarkEnd w:id="77"/>
      <w:r w:rsidRPr="002E1852">
        <w:rPr>
          <w:rFonts w:asciiTheme="minorHAnsi" w:hAnsiTheme="minorHAnsi" w:cstheme="minorHAnsi"/>
          <w:sz w:val="20"/>
        </w:rPr>
        <w:t>.</w:t>
      </w:r>
      <w:bookmarkEnd w:id="78"/>
      <w:bookmarkEnd w:id="7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FB5E31" w:rsidRDefault="00630864" w:rsidP="00290755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0" w:name="_Toc461701844"/>
      <w:bookmarkStart w:id="81" w:name="_Toc488173713"/>
      <w:r w:rsidRPr="002E3DEB">
        <w:rPr>
          <w:rFonts w:asciiTheme="minorHAnsi" w:hAnsiTheme="minorHAnsi" w:cstheme="minorHAnsi"/>
          <w:sz w:val="20"/>
        </w:rPr>
        <w:t>AG02 Cerrar sesión</w:t>
      </w:r>
      <w:bookmarkEnd w:id="80"/>
      <w:bookmarkEnd w:id="81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3A5EA3" w:rsidRPr="00505A6C" w:rsidTr="005E4FA1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A5EA3" w:rsidRPr="00505A6C" w:rsidRDefault="003A5EA3" w:rsidP="005E4F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A5EA3" w:rsidRPr="00505A6C" w:rsidRDefault="003A5EA3" w:rsidP="005E4F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3A5EA3" w:rsidRPr="00505A6C" w:rsidRDefault="003A5EA3" w:rsidP="005E4F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3A5EA3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pStyle w:val="ndice2"/>
            </w:pPr>
            <w:r w:rsidRPr="00505A6C">
              <w:t xml:space="preserve">Muestra mensaje “¿Esta </w:t>
            </w:r>
            <w:r w:rsidR="001A0BB3">
              <w:t xml:space="preserve">seguro que desea cerrar </w:t>
            </w:r>
            <w:r w:rsidRPr="00505A6C">
              <w:t>sesión?” y las opciones</w:t>
            </w:r>
          </w:p>
          <w:p w:rsidR="003A5EA3" w:rsidRPr="00505A6C" w:rsidRDefault="005E4FA1" w:rsidP="005E4FA1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Sí</w:t>
            </w:r>
          </w:p>
          <w:p w:rsidR="003A5EA3" w:rsidRPr="00505A6C" w:rsidRDefault="003A5EA3" w:rsidP="005E4FA1">
            <w:pPr>
              <w:pStyle w:val="ndice2"/>
              <w:numPr>
                <w:ilvl w:val="0"/>
                <w:numId w:val="34"/>
              </w:numPr>
            </w:pPr>
            <w:r w:rsidRPr="00505A6C">
              <w:t>No</w:t>
            </w:r>
          </w:p>
        </w:tc>
      </w:tr>
      <w:tr w:rsidR="003A5EA3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F50778" w:rsidP="005E4FA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25567B" w:rsidRDefault="005E4FA1" w:rsidP="005E4FA1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3A5EA3" w:rsidRPr="00505A6C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3A5EA3" w:rsidRPr="0025567B" w:rsidRDefault="003A5EA3" w:rsidP="005E4FA1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567B">
              <w:rPr>
                <w:rFonts w:asciiTheme="minorHAnsi" w:hAnsiTheme="minorHAnsi" w:cstheme="minorHAnsi"/>
              </w:rPr>
              <w:t>Da clic en No, continua con la sesión activa.</w:t>
            </w:r>
          </w:p>
        </w:tc>
      </w:tr>
      <w:tr w:rsidR="003A5EA3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pStyle w:val="ndice2"/>
            </w:pPr>
            <w:r w:rsidRPr="00505A6C">
              <w:t>Muestra mensaje “Sesión finalizada” y regresa a pantalla inicial.</w:t>
            </w:r>
          </w:p>
        </w:tc>
      </w:tr>
      <w:tr w:rsidR="003A5EA3" w:rsidRPr="00505A6C" w:rsidTr="005E4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A3" w:rsidRPr="00505A6C" w:rsidRDefault="003A5EA3" w:rsidP="005E4FA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D16B4F" w:rsidRPr="00AD37DD" w:rsidRDefault="00D16B4F" w:rsidP="00160137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2" w:name="_Toc371934681"/>
      <w:bookmarkStart w:id="83" w:name="_Toc228339746"/>
      <w:bookmarkStart w:id="84" w:name="_Toc182735733"/>
      <w:bookmarkStart w:id="85" w:name="_Toc52616589"/>
      <w:bookmarkStart w:id="86" w:name="_Toc488173714"/>
      <w:r w:rsidRPr="00AD37DD">
        <w:rPr>
          <w:rFonts w:asciiTheme="minorHAnsi" w:hAnsiTheme="minorHAnsi" w:cstheme="minorHAnsi"/>
          <w:sz w:val="20"/>
        </w:rPr>
        <w:lastRenderedPageBreak/>
        <w:t>Extraordinarios</w:t>
      </w:r>
      <w:bookmarkEnd w:id="82"/>
      <w:bookmarkEnd w:id="83"/>
      <w:bookmarkEnd w:id="84"/>
      <w:bookmarkEnd w:id="85"/>
      <w:bookmarkEnd w:id="86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767F39">
      <w:pPr>
        <w:pStyle w:val="ndice2"/>
      </w:pPr>
      <w:bookmarkStart w:id="87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371934684"/>
      <w:bookmarkStart w:id="89" w:name="_Toc228339747"/>
      <w:bookmarkStart w:id="90" w:name="_Toc182735734"/>
      <w:bookmarkStart w:id="91" w:name="_Toc52616590"/>
      <w:bookmarkStart w:id="92" w:name="_Toc488173715"/>
      <w:bookmarkEnd w:id="87"/>
      <w:r w:rsidRPr="00AD37DD">
        <w:rPr>
          <w:rFonts w:asciiTheme="minorHAnsi" w:hAnsiTheme="minorHAnsi" w:cstheme="minorHAnsi"/>
          <w:sz w:val="20"/>
        </w:rPr>
        <w:t>De excepción</w:t>
      </w:r>
      <w:bookmarkEnd w:id="88"/>
      <w:bookmarkEnd w:id="89"/>
      <w:bookmarkEnd w:id="90"/>
      <w:bookmarkEnd w:id="91"/>
      <w:bookmarkEnd w:id="92"/>
    </w:p>
    <w:p w:rsidR="00483597" w:rsidRPr="00323429" w:rsidRDefault="00AD0F0B" w:rsidP="00323429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93" w:name="FAE02"/>
      <w:bookmarkStart w:id="94" w:name="_Toc488173716"/>
      <w:bookmarkEnd w:id="93"/>
      <w:r>
        <w:rPr>
          <w:rFonts w:asciiTheme="minorHAnsi" w:hAnsiTheme="minorHAnsi" w:cstheme="minorHAnsi"/>
          <w:sz w:val="20"/>
        </w:rPr>
        <w:t>AE01</w:t>
      </w:r>
      <w:r w:rsidR="00323429" w:rsidRPr="00323429">
        <w:rPr>
          <w:rFonts w:asciiTheme="minorHAnsi" w:hAnsiTheme="minorHAnsi" w:cstheme="minorHAnsi"/>
          <w:sz w:val="20"/>
        </w:rPr>
        <w:t xml:space="preserve"> Consulta </w:t>
      </w:r>
      <w:r w:rsidR="007B75E6">
        <w:rPr>
          <w:rFonts w:asciiTheme="minorHAnsi" w:hAnsiTheme="minorHAnsi" w:cstheme="minorHAnsi"/>
          <w:sz w:val="20"/>
        </w:rPr>
        <w:t>Sin Resultados</w:t>
      </w:r>
      <w:bookmarkEnd w:id="9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323429" w:rsidRPr="001A085D" w:rsidTr="005E4FA1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323429" w:rsidRPr="001A085D" w:rsidRDefault="005E4FA1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323429" w:rsidRPr="001A085D" w:rsidTr="005E4FA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B351C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323429" w:rsidRPr="001A085D" w:rsidTr="005E4FA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F50778" w:rsidP="00B351C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5E4FA1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960EE8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323429" w:rsidRPr="001A085D" w:rsidTr="005E4FA1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23429" w:rsidRPr="001A085D" w:rsidRDefault="00323429" w:rsidP="00B351C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:rsidR="00323429" w:rsidRPr="001A085D" w:rsidRDefault="00323429" w:rsidP="00B351C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371934687"/>
      <w:bookmarkStart w:id="96" w:name="_Toc228339748"/>
      <w:bookmarkStart w:id="97" w:name="_Toc488173717"/>
      <w:bookmarkStart w:id="98" w:name="_Toc182735735"/>
      <w:bookmarkStart w:id="99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95"/>
      <w:bookmarkEnd w:id="96"/>
      <w:bookmarkEnd w:id="97"/>
    </w:p>
    <w:p w:rsidR="00B60FF1" w:rsidRPr="00AD37DD" w:rsidRDefault="00544021" w:rsidP="00767F39">
      <w:pPr>
        <w:pStyle w:val="ndice2"/>
      </w:pPr>
      <w:bookmarkStart w:id="100" w:name="_Toc371934688"/>
      <w:bookmarkStart w:id="101" w:name="_Toc228339749"/>
      <w:r>
        <w:t xml:space="preserve">Esta funcionalidad contiene un extend con el </w:t>
      </w:r>
      <w:r w:rsidRPr="0064564D">
        <w:rPr>
          <w:b/>
        </w:rPr>
        <w:t>CU 2022 – Registrar Movimientos Bitácora</w:t>
      </w:r>
      <w:r w:rsidR="00B60FF1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488173718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98"/>
      <w:bookmarkEnd w:id="99"/>
      <w:bookmarkEnd w:id="100"/>
      <w:bookmarkEnd w:id="101"/>
      <w:bookmarkEnd w:id="102"/>
    </w:p>
    <w:p w:rsidR="00032C34" w:rsidRPr="00E77EE0" w:rsidRDefault="00032C34" w:rsidP="00032C3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486003539"/>
      <w:bookmarkStart w:id="104" w:name="_Toc488173719"/>
      <w:bookmarkStart w:id="105" w:name="_Toc371934689"/>
      <w:r w:rsidRPr="00E77EE0">
        <w:rPr>
          <w:rFonts w:asciiTheme="minorHAnsi" w:hAnsiTheme="minorHAnsi" w:cstheme="minorHAnsi"/>
          <w:sz w:val="20"/>
        </w:rPr>
        <w:t>Consulta de registros de solicitudes</w:t>
      </w:r>
      <w:bookmarkEnd w:id="103"/>
      <w:bookmarkEnd w:id="104"/>
    </w:p>
    <w:p w:rsidR="00032C34" w:rsidRPr="00BA5C81" w:rsidRDefault="00032C34" w:rsidP="00BA5C81">
      <w:pPr>
        <w:ind w:left="1224"/>
        <w:rPr>
          <w:rFonts w:asciiTheme="minorHAnsi" w:hAnsiTheme="minorHAnsi" w:cstheme="minorHAnsi"/>
        </w:rPr>
      </w:pPr>
      <w:r w:rsidRPr="00E77EE0">
        <w:rPr>
          <w:rFonts w:asciiTheme="minorHAnsi" w:hAnsiTheme="minorHAnsi" w:cstheme="minorHAnsi"/>
        </w:rPr>
        <w:t>Se deberá contemplar un límite d</w:t>
      </w:r>
      <w:r>
        <w:rPr>
          <w:rFonts w:asciiTheme="minorHAnsi" w:hAnsiTheme="minorHAnsi" w:cstheme="minorHAnsi"/>
        </w:rPr>
        <w:t>e 10 registros a mostrar en las tablas:</w:t>
      </w:r>
    </w:p>
    <w:p w:rsidR="00032C34" w:rsidRPr="007E0C8E" w:rsidRDefault="00032C34" w:rsidP="00032C34">
      <w:pPr>
        <w:pStyle w:val="Prrafodelista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Tabla de Notificaciones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6" w:name="_Toc488173720"/>
      <w:r w:rsidRPr="00AD37DD">
        <w:rPr>
          <w:rFonts w:asciiTheme="minorHAnsi" w:hAnsiTheme="minorHAnsi" w:cstheme="minorHAnsi"/>
          <w:sz w:val="20"/>
        </w:rPr>
        <w:t>Pos Condiciones</w:t>
      </w:r>
      <w:bookmarkEnd w:id="105"/>
      <w:bookmarkEnd w:id="106"/>
    </w:p>
    <w:p w:rsidR="00AA3DF5" w:rsidRPr="00505A6C" w:rsidRDefault="001A1089" w:rsidP="00AA3DF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485123811"/>
      <w:bookmarkStart w:id="108" w:name="_Toc488173721"/>
      <w:r>
        <w:rPr>
          <w:rFonts w:asciiTheme="minorHAnsi" w:hAnsiTheme="minorHAnsi" w:cstheme="minorHAnsi"/>
          <w:sz w:val="20"/>
        </w:rPr>
        <w:t>&lt;</w:t>
      </w:r>
      <w:r w:rsidR="00452140">
        <w:rPr>
          <w:rFonts w:asciiTheme="minorHAnsi" w:hAnsiTheme="minorHAnsi" w:cstheme="minorHAnsi"/>
          <w:sz w:val="20"/>
        </w:rPr>
        <w:t>Pos condición 1</w:t>
      </w:r>
      <w:r w:rsidR="00AA3DF5" w:rsidRPr="00505A6C">
        <w:rPr>
          <w:rFonts w:asciiTheme="minorHAnsi" w:hAnsiTheme="minorHAnsi" w:cstheme="minorHAnsi"/>
          <w:sz w:val="20"/>
        </w:rPr>
        <w:t>&gt; Registros en Bitácora.</w:t>
      </w:r>
      <w:bookmarkEnd w:id="107"/>
      <w:bookmarkEnd w:id="108"/>
    </w:p>
    <w:p w:rsidR="00AA3DF5" w:rsidRPr="00AA3DF5" w:rsidRDefault="0015745E" w:rsidP="00AA3DF5">
      <w:pPr>
        <w:ind w:left="1134"/>
        <w:rPr>
          <w:rFonts w:asciiTheme="minorHAnsi" w:hAnsiTheme="minorHAnsi" w:cstheme="minorHAnsi"/>
          <w:szCs w:val="20"/>
        </w:rPr>
      </w:pPr>
      <w:r>
        <w:rPr>
          <w:rFonts w:ascii="Corbel" w:hAnsi="Corbel"/>
          <w:color w:val="000000"/>
          <w:szCs w:val="20"/>
          <w:shd w:val="clear" w:color="auto" w:fill="FFFFFF"/>
        </w:rPr>
        <w:t>Los movimientos realizados por el usuario de las Áreas para la consulta de las notificaciones y alertas serán registrados en la bitácora</w:t>
      </w:r>
      <w:r w:rsidR="00AA3DF5" w:rsidRPr="00505A6C">
        <w:rPr>
          <w:rFonts w:asciiTheme="minorHAnsi" w:hAnsiTheme="minorHAnsi" w:cstheme="minorHAnsi"/>
          <w:szCs w:val="20"/>
        </w:rPr>
        <w:t xml:space="preserve">. </w:t>
      </w:r>
    </w:p>
    <w:p w:rsidR="0039212B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371934692"/>
      <w:bookmarkStart w:id="110" w:name="_Toc289774390"/>
      <w:bookmarkStart w:id="111" w:name="_Toc488173722"/>
      <w:r w:rsidRPr="00AD37DD">
        <w:rPr>
          <w:rFonts w:asciiTheme="minorHAnsi" w:hAnsiTheme="minorHAnsi" w:cstheme="minorHAnsi"/>
          <w:sz w:val="20"/>
        </w:rPr>
        <w:t>Reglas de Negocio</w:t>
      </w:r>
      <w:bookmarkStart w:id="112" w:name="_Toc481671873"/>
      <w:bookmarkEnd w:id="109"/>
      <w:bookmarkEnd w:id="110"/>
      <w:bookmarkEnd w:id="111"/>
    </w:p>
    <w:p w:rsidR="0052579D" w:rsidRDefault="00EA0AE1" w:rsidP="0052579D">
      <w:pPr>
        <w:spacing w:before="0" w:after="0" w:line="240" w:lineRule="auto"/>
        <w:ind w:firstLine="360"/>
        <w:rPr>
          <w:rFonts w:asciiTheme="minorHAnsi" w:hAnsiTheme="minorHAnsi"/>
          <w:color w:val="000000"/>
          <w:szCs w:val="20"/>
          <w:lang w:val="es-MX" w:eastAsia="es-MX"/>
        </w:rPr>
      </w:pPr>
      <w:r w:rsidRPr="00EA0AE1">
        <w:rPr>
          <w:rFonts w:asciiTheme="minorHAnsi" w:hAnsiTheme="minorHAnsi"/>
          <w:color w:val="000000"/>
          <w:szCs w:val="20"/>
          <w:lang w:val="es-MX" w:eastAsia="es-MX"/>
        </w:rPr>
        <w:t>No aplica para esta funcionalidad del sistema</w:t>
      </w:r>
      <w:r>
        <w:rPr>
          <w:rFonts w:asciiTheme="minorHAnsi" w:hAnsiTheme="minorHAnsi"/>
          <w:color w:val="000000"/>
          <w:szCs w:val="20"/>
          <w:lang w:val="es-MX" w:eastAsia="es-MX"/>
        </w:rPr>
        <w:t>.</w:t>
      </w:r>
      <w:r w:rsidR="0052579D" w:rsidRPr="006A52E3">
        <w:rPr>
          <w:rFonts w:asciiTheme="minorHAnsi" w:hAnsiTheme="minorHAnsi"/>
          <w:color w:val="000000"/>
          <w:szCs w:val="20"/>
          <w:lang w:val="es-MX" w:eastAsia="es-MX"/>
        </w:rPr>
        <w:t xml:space="preserve"> 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3" w:name="_Toc371934693"/>
      <w:bookmarkStart w:id="114" w:name="_Toc488173723"/>
      <w:bookmarkEnd w:id="112"/>
      <w:r w:rsidRPr="00AD37DD">
        <w:rPr>
          <w:rFonts w:asciiTheme="minorHAnsi" w:hAnsiTheme="minorHAnsi" w:cstheme="minorHAnsi"/>
          <w:sz w:val="20"/>
        </w:rPr>
        <w:lastRenderedPageBreak/>
        <w:t>Validaciones</w:t>
      </w:r>
      <w:bookmarkEnd w:id="113"/>
      <w:bookmarkEnd w:id="114"/>
    </w:p>
    <w:p w:rsidR="00161563" w:rsidRPr="00161563" w:rsidRDefault="00161563" w:rsidP="00161563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b w:val="0"/>
          <w:sz w:val="20"/>
        </w:rPr>
      </w:pPr>
      <w:bookmarkStart w:id="115" w:name="_Toc488173724"/>
      <w:r w:rsidRPr="00161563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End w:id="115"/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6" w:name="_Toc371934694"/>
      <w:bookmarkStart w:id="117" w:name="_Toc488173725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16"/>
      <w:bookmarkEnd w:id="117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2E3E16" w:rsidRPr="00D4649E" w:rsidRDefault="00BD09A8" w:rsidP="00D4649E">
      <w:pPr>
        <w:ind w:firstLine="360"/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D4649E">
        <w:rPr>
          <w:rFonts w:ascii="Calibri" w:hAnsi="Calibri" w:cs="Calibri"/>
          <w:color w:val="000000"/>
          <w:szCs w:val="20"/>
          <w:lang w:val="es-MX" w:eastAsia="es-MX"/>
        </w:rPr>
        <w:t>FUNC-</w:t>
      </w:r>
      <w:r w:rsidR="00D4649E" w:rsidRPr="00D4649E">
        <w:rPr>
          <w:rFonts w:ascii="Calibri" w:hAnsi="Calibri" w:cs="Calibri"/>
          <w:color w:val="000000"/>
          <w:szCs w:val="20"/>
          <w:lang w:val="es-MX" w:eastAsia="es-MX"/>
        </w:rPr>
        <w:t>CONF-013</w:t>
      </w:r>
      <w:r w:rsidR="002E3E16" w:rsidRPr="00D4649E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D4649E" w:rsidRPr="00D4649E">
        <w:rPr>
          <w:rFonts w:ascii="Calibri" w:hAnsi="Calibri" w:cs="Calibri"/>
          <w:color w:val="000000"/>
          <w:szCs w:val="20"/>
          <w:lang w:val="es-MX" w:eastAsia="es-MX"/>
        </w:rPr>
        <w:t>Validar que el sistema permita consultar la configuración de las notificaciones y alertas.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8" w:name="_Toc371934695"/>
      <w:bookmarkStart w:id="119" w:name="_Toc289774391"/>
      <w:bookmarkStart w:id="120" w:name="_Toc488173726"/>
      <w:r w:rsidRPr="00AD37DD">
        <w:rPr>
          <w:rFonts w:asciiTheme="minorHAnsi" w:hAnsiTheme="minorHAnsi" w:cstheme="minorHAnsi"/>
          <w:sz w:val="20"/>
        </w:rPr>
        <w:t>Referencias</w:t>
      </w:r>
      <w:bookmarkEnd w:id="118"/>
      <w:bookmarkEnd w:id="119"/>
      <w:bookmarkEnd w:id="120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CC316F" w:rsidP="00767F39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</w:tcPr>
          <w:p w:rsidR="00CC316F" w:rsidRPr="00AD37DD" w:rsidRDefault="00221BAE" w:rsidP="00767F39">
            <w:pPr>
              <w:pStyle w:val="ndice2"/>
            </w:pPr>
            <w:r w:rsidRPr="00AD37DD">
              <w:t>Diagrama Conceptual de la Solución Tecnológica (</w:t>
            </w:r>
            <w:r w:rsidR="00E620E3">
              <w:t>DGTI_DST_F_DiagConcepST_CONEC</w:t>
            </w:r>
            <w:r w:rsidR="003D2DA6" w:rsidRPr="003D2DA6">
              <w:t>II</w:t>
            </w:r>
            <w:r w:rsidR="00CC316F" w:rsidRPr="00AD37DD">
              <w:t>.docx</w:t>
            </w:r>
            <w:r w:rsidRPr="00AD37DD">
              <w:t>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767F39">
            <w:pPr>
              <w:pStyle w:val="ndice2"/>
            </w:pPr>
            <w:r>
              <w:t>SEGOB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CC316F" w:rsidP="00767F39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</w:tcPr>
          <w:p w:rsidR="00CC316F" w:rsidRPr="00AD37DD" w:rsidRDefault="00221BAE" w:rsidP="00767F39">
            <w:pPr>
              <w:pStyle w:val="ndice2"/>
            </w:pPr>
            <w:r w:rsidRPr="00AD37DD">
              <w:t>Requerimientos de la Solución Tecnológica (</w:t>
            </w:r>
            <w:r w:rsidR="00E620E3">
              <w:t>ReqSolTec_CONECII</w:t>
            </w:r>
            <w:r w:rsidR="00E620E3" w:rsidRPr="00AD37DD">
              <w:t>.docx</w:t>
            </w:r>
            <w:r w:rsidRPr="00AD37DD">
              <w:t>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767F39">
            <w:pPr>
              <w:pStyle w:val="ndice2"/>
            </w:pPr>
            <w:r>
              <w:t>SEGOB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6A5C61" w:rsidP="00767F39">
            <w:pPr>
              <w:pStyle w:val="ndice2"/>
            </w:pPr>
            <w:r>
              <w:t>3</w:t>
            </w:r>
          </w:p>
        </w:tc>
        <w:tc>
          <w:tcPr>
            <w:tcW w:w="5812" w:type="dxa"/>
          </w:tcPr>
          <w:p w:rsidR="00CC316F" w:rsidRPr="00AD37DD" w:rsidRDefault="00CC316F" w:rsidP="00767F39">
            <w:pPr>
              <w:pStyle w:val="ndice2"/>
            </w:pPr>
            <w:r w:rsidRPr="00AD37DD">
              <w:t>Glosario de Términos. (Glosario</w:t>
            </w:r>
            <w:r w:rsidR="00F53DE8">
              <w:t>Ter_CII</w:t>
            </w:r>
            <w:r w:rsidRPr="00AD37DD">
              <w:t>.docx)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767F39">
            <w:pPr>
              <w:pStyle w:val="ndice2"/>
            </w:pPr>
            <w:r>
              <w:t>SEGOB</w:t>
            </w:r>
          </w:p>
        </w:tc>
      </w:tr>
      <w:tr w:rsidR="00CC316F" w:rsidRPr="00AD37DD" w:rsidTr="00B60FF1">
        <w:tc>
          <w:tcPr>
            <w:tcW w:w="1276" w:type="dxa"/>
          </w:tcPr>
          <w:p w:rsidR="00CC316F" w:rsidRPr="00AD37DD" w:rsidRDefault="006A5C61" w:rsidP="00767F39">
            <w:pPr>
              <w:pStyle w:val="ndice2"/>
            </w:pPr>
            <w:r>
              <w:t>4</w:t>
            </w:r>
          </w:p>
        </w:tc>
        <w:tc>
          <w:tcPr>
            <w:tcW w:w="5812" w:type="dxa"/>
          </w:tcPr>
          <w:p w:rsidR="00CC316F" w:rsidRPr="00AD37DD" w:rsidRDefault="00CC316F" w:rsidP="00767F39">
            <w:pPr>
              <w:pStyle w:val="ndice2"/>
            </w:pPr>
            <w:r w:rsidRPr="00AD37DD">
              <w:t xml:space="preserve">Modelo de Flujo </w:t>
            </w:r>
            <w:r w:rsidR="00762F4C">
              <w:t>de Negocios. (ModFlujoNeg_CII</w:t>
            </w:r>
            <w:r w:rsidRPr="00AD37DD">
              <w:t>.docx)</w:t>
            </w:r>
            <w:r w:rsidR="008A3DB6">
              <w:t>.</w:t>
            </w:r>
          </w:p>
        </w:tc>
        <w:tc>
          <w:tcPr>
            <w:tcW w:w="2409" w:type="dxa"/>
          </w:tcPr>
          <w:p w:rsidR="00CC316F" w:rsidRPr="007C13B7" w:rsidRDefault="002A16CE" w:rsidP="00767F39">
            <w:pPr>
              <w:pStyle w:val="ndice2"/>
              <w:rPr>
                <w:lang w:val="es-MX"/>
              </w:rPr>
            </w:pPr>
            <w:r>
              <w:t>SEGOB</w:t>
            </w:r>
          </w:p>
        </w:tc>
      </w:tr>
      <w:tr w:rsidR="00CB01F4" w:rsidRPr="00AD37DD" w:rsidTr="00B60FF1">
        <w:tc>
          <w:tcPr>
            <w:tcW w:w="1276" w:type="dxa"/>
          </w:tcPr>
          <w:p w:rsidR="00CB01F4" w:rsidRPr="007A0507" w:rsidRDefault="00CB01F4" w:rsidP="00767F39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CB01F4" w:rsidRPr="007A0507" w:rsidRDefault="00CB01F4" w:rsidP="00767F39">
            <w:pPr>
              <w:pStyle w:val="ndice2"/>
            </w:pPr>
            <w:r w:rsidRPr="002E3247">
              <w:t>Catálogo de Reglas de Negocio (CataRegNeg_CONECII.docx).</w:t>
            </w:r>
          </w:p>
        </w:tc>
        <w:tc>
          <w:tcPr>
            <w:tcW w:w="2409" w:type="dxa"/>
          </w:tcPr>
          <w:p w:rsidR="00CB01F4" w:rsidRPr="007A0507" w:rsidRDefault="002A16CE" w:rsidP="00767F39">
            <w:pPr>
              <w:pStyle w:val="ndice2"/>
            </w:pPr>
            <w: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1" w:name="_Toc461701862"/>
    </w:p>
    <w:p w:rsidR="006C4995" w:rsidRDefault="006C499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8173727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1"/>
      <w:bookmarkEnd w:id="122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5E4FA1" w:rsidRDefault="005E4FA1" w:rsidP="005E4FA1">
      <w:pPr>
        <w:spacing w:after="0" w:line="240" w:lineRule="auto"/>
        <w:rPr>
          <w:rFonts w:asciiTheme="minorHAnsi" w:hAnsiTheme="minorHAnsi" w:cstheme="minorHAnsi"/>
        </w:rPr>
      </w:pPr>
    </w:p>
    <w:p w:rsidR="005E4FA1" w:rsidRPr="00983A6D" w:rsidRDefault="005E4FA1" w:rsidP="005E4FA1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5E4FA1" w:rsidRPr="00983A6D" w:rsidRDefault="005E4FA1" w:rsidP="0069394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983A6D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5E4FA1" w:rsidRPr="00983A6D" w:rsidTr="00693946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983A6D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983A6D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5E4FA1" w:rsidRPr="00983A6D" w:rsidRDefault="005E4FA1" w:rsidP="0069394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983A6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5E4FA1" w:rsidRPr="00983A6D" w:rsidTr="00693946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983A6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5E4FA1" w:rsidRPr="00983A6D" w:rsidRDefault="005E4FA1" w:rsidP="005E4FA1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983A6D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5E4FA1" w:rsidRPr="00983A6D" w:rsidTr="00693946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5E4FA1" w:rsidRPr="00983A6D" w:rsidRDefault="005E4FA1" w:rsidP="00693946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b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DPE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br w:type="page"/>
      </w:r>
      <w:r w:rsidRPr="00983A6D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5E4FA1" w:rsidRPr="00983A6D" w:rsidTr="00693946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5E4FA1" w:rsidRPr="00983A6D" w:rsidTr="00693946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tabs>
          <w:tab w:val="left" w:pos="2830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5E4FA1" w:rsidRPr="00983A6D" w:rsidTr="00693946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DAR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br w:type="page"/>
      </w: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5E4FA1" w:rsidRPr="00983A6D" w:rsidTr="00693946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5E4FA1" w:rsidRDefault="005E4FA1" w:rsidP="005E4FA1">
      <w:pPr>
        <w:rPr>
          <w:rFonts w:asciiTheme="minorHAnsi" w:hAnsiTheme="minorHAnsi" w:cstheme="minorHAnsi"/>
          <w:b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DGP - AFCP</w:t>
      </w: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br w:type="page"/>
      </w: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</w:t>
            </w:r>
            <w:r w:rsidR="00837516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5E4FA1" w:rsidRPr="00983A6D" w:rsidTr="00693946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837516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bookmarkStart w:id="123" w:name="_GoBack"/>
            <w:bookmarkEnd w:id="123"/>
            <w:r w:rsidR="005E4FA1" w:rsidRPr="00983A6D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5E4FA1" w:rsidRPr="00983A6D" w:rsidRDefault="005E4FA1" w:rsidP="005E4FA1">
      <w:pPr>
        <w:spacing w:after="0" w:line="240" w:lineRule="auto"/>
        <w:rPr>
          <w:rFonts w:asciiTheme="minorHAnsi" w:hAnsiTheme="minorHAnsi" w:cstheme="minorHAnsi"/>
          <w:b/>
          <w:bCs/>
          <w:kern w:val="32"/>
          <w:szCs w:val="20"/>
        </w:rPr>
      </w:pPr>
    </w:p>
    <w:p w:rsidR="005E4FA1" w:rsidRPr="00983A6D" w:rsidRDefault="005E4FA1" w:rsidP="005E4FA1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b/>
          <w:szCs w:val="20"/>
        </w:rPr>
      </w:pPr>
      <w:r w:rsidRPr="00983A6D">
        <w:rPr>
          <w:rFonts w:asciiTheme="minorHAnsi" w:hAnsiTheme="minorHAnsi" w:cstheme="minorHAnsi"/>
          <w:b/>
          <w:szCs w:val="20"/>
        </w:rPr>
        <w:t>Aprobación de caso de uso por la DGAPF</w:t>
      </w: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p w:rsidR="005E4FA1" w:rsidRPr="00983A6D" w:rsidRDefault="005E4FA1" w:rsidP="005E4FA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5E4FA1" w:rsidRPr="00983A6D" w:rsidTr="00693946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:rsidR="005E4FA1" w:rsidRPr="00983A6D" w:rsidRDefault="005E4FA1" w:rsidP="0069394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:rsidR="005E4FA1" w:rsidRPr="00983A6D" w:rsidRDefault="005E4FA1" w:rsidP="0069394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83A6D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:rsidR="005E4FA1" w:rsidRDefault="005E4FA1" w:rsidP="005E4FA1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ED7" w:rsidRDefault="00C87ED7" w:rsidP="0060039F">
      <w:pPr>
        <w:pStyle w:val="Encabezado"/>
      </w:pPr>
      <w:r>
        <w:separator/>
      </w:r>
    </w:p>
  </w:endnote>
  <w:endnote w:type="continuationSeparator" w:id="0">
    <w:p w:rsidR="00C87ED7" w:rsidRDefault="00C87ED7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CA47B8" w:rsidTr="00EF0432">
      <w:tc>
        <w:tcPr>
          <w:tcW w:w="3465" w:type="dxa"/>
        </w:tcPr>
        <w:p w:rsidR="00CA47B8" w:rsidRPr="00CD783E" w:rsidRDefault="00CA47B8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27E84D" wp14:editId="6907D5C5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47B8" w:rsidRPr="00CD783E" w:rsidRDefault="00CA47B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CA47B8" w:rsidRPr="0070527F" w:rsidRDefault="00CA47B8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:rsidR="00CA47B8" w:rsidRPr="00CD783E" w:rsidRDefault="00CA47B8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CA47B8" w:rsidRPr="0070527F" w:rsidRDefault="00CA47B8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CA47B8" w:rsidRPr="00BE4042" w:rsidRDefault="00CA47B8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CA47B8" w:rsidRPr="00CD783E" w:rsidRDefault="00CA47B8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CA47B8" w:rsidRPr="00D566C8" w:rsidTr="00EF0432">
      <w:tc>
        <w:tcPr>
          <w:tcW w:w="3465" w:type="dxa"/>
        </w:tcPr>
        <w:p w:rsidR="00CA47B8" w:rsidRPr="00BE4042" w:rsidRDefault="00CA47B8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CA47B8" w:rsidRDefault="00CA47B8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CA47B8" w:rsidRPr="00D566C8" w:rsidRDefault="00CA47B8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CA47B8" w:rsidRPr="00A65C57" w:rsidRDefault="00CA47B8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ED7" w:rsidRDefault="00C87ED7" w:rsidP="0060039F">
      <w:pPr>
        <w:pStyle w:val="Encabezado"/>
      </w:pPr>
      <w:r>
        <w:separator/>
      </w:r>
    </w:p>
  </w:footnote>
  <w:footnote w:type="continuationSeparator" w:id="0">
    <w:p w:rsidR="00C87ED7" w:rsidRDefault="00C87ED7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7B8" w:rsidRPr="005B608B" w:rsidRDefault="00CA47B8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CA47B8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CA47B8" w:rsidRPr="00780E31" w:rsidRDefault="00CA47B8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2516231C" wp14:editId="5D4DC110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CA47B8" w:rsidRPr="00BE4042" w:rsidRDefault="00CA47B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CA47B8" w:rsidRPr="00BE4042" w:rsidRDefault="00CA47B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CA47B8" w:rsidRDefault="00CA47B8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CA47B8" w:rsidRPr="00BE4042" w:rsidRDefault="00CA47B8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CA47B8" w:rsidRPr="005E5122" w:rsidRDefault="00CA47B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CA47B8" w:rsidRPr="005B1C5D" w:rsidRDefault="00CA47B8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837516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837516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CA47B8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A47B8" w:rsidRPr="00780E31" w:rsidRDefault="00CA47B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A47B8" w:rsidRPr="00BE4042" w:rsidRDefault="00CA47B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A47B8" w:rsidRPr="005E5122" w:rsidRDefault="00CA47B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A47B8" w:rsidRPr="005B1C5D" w:rsidRDefault="00CA47B8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CA47B8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A47B8" w:rsidRPr="00780E31" w:rsidRDefault="00CA47B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A47B8" w:rsidRPr="00BE4042" w:rsidRDefault="00CA47B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CA47B8" w:rsidRPr="00F879E4" w:rsidRDefault="00CA47B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CA47B8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A47B8" w:rsidRPr="00780E31" w:rsidRDefault="00CA47B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A47B8" w:rsidRPr="00BE4042" w:rsidRDefault="00CA47B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CA47B8" w:rsidRPr="005E5122" w:rsidRDefault="00CA47B8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CA47B8" w:rsidRPr="005B1C5D" w:rsidRDefault="00CA47B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CA47B8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A47B8" w:rsidRPr="00780E31" w:rsidRDefault="00CA47B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CA47B8" w:rsidRPr="00BE4042" w:rsidRDefault="00CA47B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CA47B8" w:rsidRPr="001F75F8" w:rsidRDefault="00CA47B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CA47B8" w:rsidRPr="001F75F8" w:rsidRDefault="00CA47B8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CA47B8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A47B8" w:rsidRPr="009A1678" w:rsidRDefault="00CA47B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CA47B8" w:rsidRPr="006E716C" w:rsidRDefault="00CA47B8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CA47B8" w:rsidRPr="006E716C" w:rsidRDefault="00CA47B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CA47B8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CA47B8" w:rsidRPr="009A1678" w:rsidRDefault="00CA47B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CA47B8" w:rsidRPr="00E847CF" w:rsidRDefault="00CA47B8" w:rsidP="00D5068D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9028 - Consultar Configuración Notificaciones Alertas</w:t>
          </w:r>
        </w:p>
      </w:tc>
      <w:tc>
        <w:tcPr>
          <w:tcW w:w="2595" w:type="dxa"/>
          <w:gridSpan w:val="2"/>
          <w:vMerge/>
          <w:vAlign w:val="center"/>
        </w:tcPr>
        <w:p w:rsidR="00CA47B8" w:rsidRPr="006E716C" w:rsidRDefault="00CA47B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CA47B8" w:rsidRPr="00C1246F" w:rsidRDefault="00CA47B8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30F"/>
    <w:multiLevelType w:val="hybridMultilevel"/>
    <w:tmpl w:val="16367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45DF0"/>
    <w:multiLevelType w:val="hybridMultilevel"/>
    <w:tmpl w:val="F6887A1E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3">
    <w:nsid w:val="0AB2094F"/>
    <w:multiLevelType w:val="hybridMultilevel"/>
    <w:tmpl w:val="8758AC3A"/>
    <w:lvl w:ilvl="0" w:tplc="1C6A8D58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4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99814DF"/>
    <w:multiLevelType w:val="hybridMultilevel"/>
    <w:tmpl w:val="2D9625A8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96DAA"/>
    <w:multiLevelType w:val="hybridMultilevel"/>
    <w:tmpl w:val="C6D43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373B7"/>
    <w:multiLevelType w:val="hybridMultilevel"/>
    <w:tmpl w:val="EB7EE5C6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250F5"/>
    <w:multiLevelType w:val="hybridMultilevel"/>
    <w:tmpl w:val="F93291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E6796"/>
    <w:multiLevelType w:val="hybridMultilevel"/>
    <w:tmpl w:val="68F87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711B0"/>
    <w:multiLevelType w:val="hybridMultilevel"/>
    <w:tmpl w:val="E62E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44207"/>
    <w:multiLevelType w:val="hybridMultilevel"/>
    <w:tmpl w:val="EA30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B18AF"/>
    <w:multiLevelType w:val="hybridMultilevel"/>
    <w:tmpl w:val="4A204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D7A0162"/>
    <w:multiLevelType w:val="hybridMultilevel"/>
    <w:tmpl w:val="795E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104C5"/>
    <w:multiLevelType w:val="hybridMultilevel"/>
    <w:tmpl w:val="9F16B78E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25700"/>
    <w:multiLevelType w:val="hybridMultilevel"/>
    <w:tmpl w:val="BF885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76601"/>
    <w:multiLevelType w:val="hybridMultilevel"/>
    <w:tmpl w:val="EE54C35E"/>
    <w:lvl w:ilvl="0" w:tplc="9986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6A8D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343C1"/>
    <w:multiLevelType w:val="hybridMultilevel"/>
    <w:tmpl w:val="D616A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74AA3"/>
    <w:multiLevelType w:val="hybridMultilevel"/>
    <w:tmpl w:val="EA485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2C4558"/>
    <w:multiLevelType w:val="hybridMultilevel"/>
    <w:tmpl w:val="EBE8C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7345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E36582"/>
    <w:multiLevelType w:val="hybridMultilevel"/>
    <w:tmpl w:val="9CCE2806"/>
    <w:lvl w:ilvl="0" w:tplc="F900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6197926"/>
    <w:multiLevelType w:val="hybridMultilevel"/>
    <w:tmpl w:val="5888D462"/>
    <w:lvl w:ilvl="0" w:tplc="6ED2F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2C641E"/>
    <w:multiLevelType w:val="hybridMultilevel"/>
    <w:tmpl w:val="B106A0C2"/>
    <w:lvl w:ilvl="0" w:tplc="0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74F86"/>
    <w:multiLevelType w:val="hybridMultilevel"/>
    <w:tmpl w:val="FD2E6D6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>
    <w:nsid w:val="7F4E1BEB"/>
    <w:multiLevelType w:val="hybridMultilevel"/>
    <w:tmpl w:val="D786E3C2"/>
    <w:lvl w:ilvl="0" w:tplc="3F88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3"/>
  </w:num>
  <w:num w:numId="3">
    <w:abstractNumId w:val="11"/>
  </w:num>
  <w:num w:numId="4">
    <w:abstractNumId w:val="35"/>
  </w:num>
  <w:num w:numId="5">
    <w:abstractNumId w:val="7"/>
  </w:num>
  <w:num w:numId="6">
    <w:abstractNumId w:val="31"/>
  </w:num>
  <w:num w:numId="7">
    <w:abstractNumId w:val="28"/>
  </w:num>
  <w:num w:numId="8">
    <w:abstractNumId w:val="5"/>
  </w:num>
  <w:num w:numId="9">
    <w:abstractNumId w:val="36"/>
  </w:num>
  <w:num w:numId="10">
    <w:abstractNumId w:val="34"/>
  </w:num>
  <w:num w:numId="11">
    <w:abstractNumId w:val="40"/>
  </w:num>
  <w:num w:numId="12">
    <w:abstractNumId w:val="10"/>
  </w:num>
  <w:num w:numId="13">
    <w:abstractNumId w:val="30"/>
  </w:num>
  <w:num w:numId="14">
    <w:abstractNumId w:val="15"/>
  </w:num>
  <w:num w:numId="15">
    <w:abstractNumId w:val="4"/>
  </w:num>
  <w:num w:numId="16">
    <w:abstractNumId w:val="25"/>
  </w:num>
  <w:num w:numId="17">
    <w:abstractNumId w:val="37"/>
  </w:num>
  <w:num w:numId="18">
    <w:abstractNumId w:val="24"/>
  </w:num>
  <w:num w:numId="19">
    <w:abstractNumId w:val="16"/>
  </w:num>
  <w:num w:numId="20">
    <w:abstractNumId w:val="1"/>
  </w:num>
  <w:num w:numId="21">
    <w:abstractNumId w:val="12"/>
  </w:num>
  <w:num w:numId="22">
    <w:abstractNumId w:val="35"/>
  </w:num>
  <w:num w:numId="23">
    <w:abstractNumId w:val="32"/>
  </w:num>
  <w:num w:numId="24">
    <w:abstractNumId w:val="26"/>
  </w:num>
  <w:num w:numId="25">
    <w:abstractNumId w:val="35"/>
  </w:num>
  <w:num w:numId="26">
    <w:abstractNumId w:val="13"/>
  </w:num>
  <w:num w:numId="27">
    <w:abstractNumId w:val="14"/>
  </w:num>
  <w:num w:numId="28">
    <w:abstractNumId w:val="22"/>
  </w:num>
  <w:num w:numId="29">
    <w:abstractNumId w:val="0"/>
  </w:num>
  <w:num w:numId="30">
    <w:abstractNumId w:val="23"/>
  </w:num>
  <w:num w:numId="31">
    <w:abstractNumId w:val="38"/>
  </w:num>
  <w:num w:numId="32">
    <w:abstractNumId w:val="20"/>
  </w:num>
  <w:num w:numId="33">
    <w:abstractNumId w:val="35"/>
  </w:num>
  <w:num w:numId="34">
    <w:abstractNumId w:val="18"/>
  </w:num>
  <w:num w:numId="35">
    <w:abstractNumId w:val="19"/>
  </w:num>
  <w:num w:numId="36">
    <w:abstractNumId w:val="34"/>
  </w:num>
  <w:num w:numId="37">
    <w:abstractNumId w:val="39"/>
  </w:num>
  <w:num w:numId="38">
    <w:abstractNumId w:val="17"/>
  </w:num>
  <w:num w:numId="39">
    <w:abstractNumId w:val="9"/>
  </w:num>
  <w:num w:numId="40">
    <w:abstractNumId w:val="21"/>
  </w:num>
  <w:num w:numId="41">
    <w:abstractNumId w:val="8"/>
  </w:num>
  <w:num w:numId="42">
    <w:abstractNumId w:val="27"/>
  </w:num>
  <w:num w:numId="43">
    <w:abstractNumId w:val="3"/>
  </w:num>
  <w:num w:numId="44">
    <w:abstractNumId w:val="2"/>
  </w:num>
  <w:num w:numId="45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911"/>
    <w:rsid w:val="000021B6"/>
    <w:rsid w:val="00003E4D"/>
    <w:rsid w:val="00004323"/>
    <w:rsid w:val="00011964"/>
    <w:rsid w:val="00011B2C"/>
    <w:rsid w:val="00013FB2"/>
    <w:rsid w:val="0001600A"/>
    <w:rsid w:val="000177F1"/>
    <w:rsid w:val="00020866"/>
    <w:rsid w:val="00026A1B"/>
    <w:rsid w:val="00027C02"/>
    <w:rsid w:val="000302EB"/>
    <w:rsid w:val="00030A30"/>
    <w:rsid w:val="0003192E"/>
    <w:rsid w:val="00032C34"/>
    <w:rsid w:val="00033D02"/>
    <w:rsid w:val="000347AC"/>
    <w:rsid w:val="00036DEA"/>
    <w:rsid w:val="000423E5"/>
    <w:rsid w:val="00045FD0"/>
    <w:rsid w:val="00047042"/>
    <w:rsid w:val="00047589"/>
    <w:rsid w:val="00050148"/>
    <w:rsid w:val="00052048"/>
    <w:rsid w:val="00055252"/>
    <w:rsid w:val="00055914"/>
    <w:rsid w:val="0005593E"/>
    <w:rsid w:val="0005765E"/>
    <w:rsid w:val="00057729"/>
    <w:rsid w:val="0006392D"/>
    <w:rsid w:val="000656AA"/>
    <w:rsid w:val="00065FB5"/>
    <w:rsid w:val="0006628B"/>
    <w:rsid w:val="00070524"/>
    <w:rsid w:val="000714A0"/>
    <w:rsid w:val="00074259"/>
    <w:rsid w:val="000815D5"/>
    <w:rsid w:val="00081DB3"/>
    <w:rsid w:val="0008296C"/>
    <w:rsid w:val="00083BD3"/>
    <w:rsid w:val="00091BF2"/>
    <w:rsid w:val="00092227"/>
    <w:rsid w:val="0009500D"/>
    <w:rsid w:val="00097EC6"/>
    <w:rsid w:val="000A1867"/>
    <w:rsid w:val="000A2E09"/>
    <w:rsid w:val="000A70D5"/>
    <w:rsid w:val="000B486E"/>
    <w:rsid w:val="000B52D0"/>
    <w:rsid w:val="000B53CB"/>
    <w:rsid w:val="000B5B46"/>
    <w:rsid w:val="000B6FB1"/>
    <w:rsid w:val="000C71F2"/>
    <w:rsid w:val="000D0E6A"/>
    <w:rsid w:val="000D1F11"/>
    <w:rsid w:val="000D50F3"/>
    <w:rsid w:val="000D517B"/>
    <w:rsid w:val="000E0693"/>
    <w:rsid w:val="000E0ACB"/>
    <w:rsid w:val="000E0F88"/>
    <w:rsid w:val="000E13EF"/>
    <w:rsid w:val="000E15A2"/>
    <w:rsid w:val="000E3A35"/>
    <w:rsid w:val="000E599B"/>
    <w:rsid w:val="000E6097"/>
    <w:rsid w:val="000E68AE"/>
    <w:rsid w:val="000E6A00"/>
    <w:rsid w:val="000E7EB3"/>
    <w:rsid w:val="000E7FE7"/>
    <w:rsid w:val="000F10DE"/>
    <w:rsid w:val="000F50CD"/>
    <w:rsid w:val="000F620A"/>
    <w:rsid w:val="00100151"/>
    <w:rsid w:val="00100334"/>
    <w:rsid w:val="00107BF1"/>
    <w:rsid w:val="00107D6A"/>
    <w:rsid w:val="00107E1F"/>
    <w:rsid w:val="0011070B"/>
    <w:rsid w:val="00111E01"/>
    <w:rsid w:val="00111E49"/>
    <w:rsid w:val="00112A34"/>
    <w:rsid w:val="001136F5"/>
    <w:rsid w:val="00114425"/>
    <w:rsid w:val="00115D98"/>
    <w:rsid w:val="001231B5"/>
    <w:rsid w:val="00126521"/>
    <w:rsid w:val="001303AA"/>
    <w:rsid w:val="00130FE0"/>
    <w:rsid w:val="00134037"/>
    <w:rsid w:val="00135D7A"/>
    <w:rsid w:val="00137714"/>
    <w:rsid w:val="00140C78"/>
    <w:rsid w:val="00140EE5"/>
    <w:rsid w:val="0014354D"/>
    <w:rsid w:val="00144FCC"/>
    <w:rsid w:val="0014520C"/>
    <w:rsid w:val="00146005"/>
    <w:rsid w:val="00146386"/>
    <w:rsid w:val="00147714"/>
    <w:rsid w:val="00147986"/>
    <w:rsid w:val="00152484"/>
    <w:rsid w:val="00152715"/>
    <w:rsid w:val="00152F19"/>
    <w:rsid w:val="001531E7"/>
    <w:rsid w:val="001552A0"/>
    <w:rsid w:val="0015745E"/>
    <w:rsid w:val="00160137"/>
    <w:rsid w:val="00161563"/>
    <w:rsid w:val="00161CD7"/>
    <w:rsid w:val="001633D8"/>
    <w:rsid w:val="00163B40"/>
    <w:rsid w:val="001649C7"/>
    <w:rsid w:val="00164D3E"/>
    <w:rsid w:val="001655EB"/>
    <w:rsid w:val="0016734E"/>
    <w:rsid w:val="001705D9"/>
    <w:rsid w:val="00172DFB"/>
    <w:rsid w:val="00173BBF"/>
    <w:rsid w:val="0018098D"/>
    <w:rsid w:val="0018145C"/>
    <w:rsid w:val="001833CB"/>
    <w:rsid w:val="00184C17"/>
    <w:rsid w:val="00184D89"/>
    <w:rsid w:val="00186444"/>
    <w:rsid w:val="001917FD"/>
    <w:rsid w:val="00192119"/>
    <w:rsid w:val="00193BBD"/>
    <w:rsid w:val="00194C31"/>
    <w:rsid w:val="00195F7E"/>
    <w:rsid w:val="00196EDA"/>
    <w:rsid w:val="00196EF3"/>
    <w:rsid w:val="0019754D"/>
    <w:rsid w:val="00197845"/>
    <w:rsid w:val="001A0BB3"/>
    <w:rsid w:val="001A1089"/>
    <w:rsid w:val="001A23B8"/>
    <w:rsid w:val="001A3141"/>
    <w:rsid w:val="001A4CAA"/>
    <w:rsid w:val="001A5ED2"/>
    <w:rsid w:val="001A6384"/>
    <w:rsid w:val="001B1E81"/>
    <w:rsid w:val="001B3BA3"/>
    <w:rsid w:val="001B48E2"/>
    <w:rsid w:val="001C0850"/>
    <w:rsid w:val="001C379B"/>
    <w:rsid w:val="001C3AEE"/>
    <w:rsid w:val="001C4C11"/>
    <w:rsid w:val="001D27BB"/>
    <w:rsid w:val="001D3F02"/>
    <w:rsid w:val="001D5DAC"/>
    <w:rsid w:val="001D6F93"/>
    <w:rsid w:val="001E071D"/>
    <w:rsid w:val="001E167D"/>
    <w:rsid w:val="001E168B"/>
    <w:rsid w:val="001E2B06"/>
    <w:rsid w:val="001E3399"/>
    <w:rsid w:val="001E67D0"/>
    <w:rsid w:val="001F267B"/>
    <w:rsid w:val="001F3866"/>
    <w:rsid w:val="001F5FF1"/>
    <w:rsid w:val="001F7DDC"/>
    <w:rsid w:val="00200AC6"/>
    <w:rsid w:val="00201451"/>
    <w:rsid w:val="0020597E"/>
    <w:rsid w:val="00205D4C"/>
    <w:rsid w:val="002062B7"/>
    <w:rsid w:val="002132A7"/>
    <w:rsid w:val="00214DAF"/>
    <w:rsid w:val="00215592"/>
    <w:rsid w:val="002167FB"/>
    <w:rsid w:val="00216B9C"/>
    <w:rsid w:val="00217345"/>
    <w:rsid w:val="00220ECD"/>
    <w:rsid w:val="00221BAE"/>
    <w:rsid w:val="00221D02"/>
    <w:rsid w:val="002243DC"/>
    <w:rsid w:val="0022486C"/>
    <w:rsid w:val="00230027"/>
    <w:rsid w:val="00232A4D"/>
    <w:rsid w:val="00233257"/>
    <w:rsid w:val="002334F1"/>
    <w:rsid w:val="00233869"/>
    <w:rsid w:val="002369B3"/>
    <w:rsid w:val="002374CD"/>
    <w:rsid w:val="002448B8"/>
    <w:rsid w:val="00246F96"/>
    <w:rsid w:val="00250ADE"/>
    <w:rsid w:val="002518D6"/>
    <w:rsid w:val="00251A27"/>
    <w:rsid w:val="00253AB3"/>
    <w:rsid w:val="0025567B"/>
    <w:rsid w:val="0025630A"/>
    <w:rsid w:val="0025683E"/>
    <w:rsid w:val="00256B18"/>
    <w:rsid w:val="00257C0D"/>
    <w:rsid w:val="002601F7"/>
    <w:rsid w:val="0026028B"/>
    <w:rsid w:val="002641A8"/>
    <w:rsid w:val="0026438B"/>
    <w:rsid w:val="0026616E"/>
    <w:rsid w:val="00267544"/>
    <w:rsid w:val="0027069A"/>
    <w:rsid w:val="00270F64"/>
    <w:rsid w:val="0027602C"/>
    <w:rsid w:val="002761C5"/>
    <w:rsid w:val="00280759"/>
    <w:rsid w:val="00280FC9"/>
    <w:rsid w:val="00281D2B"/>
    <w:rsid w:val="00281F09"/>
    <w:rsid w:val="002823E1"/>
    <w:rsid w:val="00282968"/>
    <w:rsid w:val="002839E8"/>
    <w:rsid w:val="0028456A"/>
    <w:rsid w:val="002903B2"/>
    <w:rsid w:val="00290693"/>
    <w:rsid w:val="00290755"/>
    <w:rsid w:val="002909E0"/>
    <w:rsid w:val="00291FC5"/>
    <w:rsid w:val="00297BEF"/>
    <w:rsid w:val="002A0B63"/>
    <w:rsid w:val="002A16CE"/>
    <w:rsid w:val="002A2EB4"/>
    <w:rsid w:val="002A312F"/>
    <w:rsid w:val="002A337E"/>
    <w:rsid w:val="002A3CC5"/>
    <w:rsid w:val="002A6F7D"/>
    <w:rsid w:val="002A74ED"/>
    <w:rsid w:val="002B3B23"/>
    <w:rsid w:val="002B6062"/>
    <w:rsid w:val="002C070A"/>
    <w:rsid w:val="002C32B2"/>
    <w:rsid w:val="002D205A"/>
    <w:rsid w:val="002D3C61"/>
    <w:rsid w:val="002D5083"/>
    <w:rsid w:val="002D6C55"/>
    <w:rsid w:val="002E1520"/>
    <w:rsid w:val="002E1852"/>
    <w:rsid w:val="002E1DDA"/>
    <w:rsid w:val="002E3DEB"/>
    <w:rsid w:val="002E3E16"/>
    <w:rsid w:val="002E3F55"/>
    <w:rsid w:val="002E47D3"/>
    <w:rsid w:val="002E574A"/>
    <w:rsid w:val="002E6A33"/>
    <w:rsid w:val="002E7E66"/>
    <w:rsid w:val="002F4EB4"/>
    <w:rsid w:val="002F57C3"/>
    <w:rsid w:val="002F5CCE"/>
    <w:rsid w:val="002F7AD0"/>
    <w:rsid w:val="00300249"/>
    <w:rsid w:val="00302F76"/>
    <w:rsid w:val="00304B36"/>
    <w:rsid w:val="00304E6E"/>
    <w:rsid w:val="003064A1"/>
    <w:rsid w:val="00312A65"/>
    <w:rsid w:val="00312F2A"/>
    <w:rsid w:val="0031416B"/>
    <w:rsid w:val="003154A2"/>
    <w:rsid w:val="00316C10"/>
    <w:rsid w:val="00320A99"/>
    <w:rsid w:val="00320F6B"/>
    <w:rsid w:val="0032100D"/>
    <w:rsid w:val="003215C7"/>
    <w:rsid w:val="003222E8"/>
    <w:rsid w:val="00322E30"/>
    <w:rsid w:val="00323429"/>
    <w:rsid w:val="00323A93"/>
    <w:rsid w:val="00323E6F"/>
    <w:rsid w:val="00324D2F"/>
    <w:rsid w:val="00325793"/>
    <w:rsid w:val="00326B58"/>
    <w:rsid w:val="00327C75"/>
    <w:rsid w:val="0033216F"/>
    <w:rsid w:val="0033227E"/>
    <w:rsid w:val="00334F06"/>
    <w:rsid w:val="003357E7"/>
    <w:rsid w:val="0034123A"/>
    <w:rsid w:val="0034217C"/>
    <w:rsid w:val="0034240E"/>
    <w:rsid w:val="003429EC"/>
    <w:rsid w:val="003430F3"/>
    <w:rsid w:val="00343B13"/>
    <w:rsid w:val="00343E61"/>
    <w:rsid w:val="0034632A"/>
    <w:rsid w:val="00351CB2"/>
    <w:rsid w:val="00353F93"/>
    <w:rsid w:val="0036015C"/>
    <w:rsid w:val="00361873"/>
    <w:rsid w:val="00362055"/>
    <w:rsid w:val="00362063"/>
    <w:rsid w:val="0036306D"/>
    <w:rsid w:val="00365268"/>
    <w:rsid w:val="00370AB9"/>
    <w:rsid w:val="00370E97"/>
    <w:rsid w:val="00371E2B"/>
    <w:rsid w:val="00373656"/>
    <w:rsid w:val="00375714"/>
    <w:rsid w:val="003763E4"/>
    <w:rsid w:val="003830F3"/>
    <w:rsid w:val="00385521"/>
    <w:rsid w:val="00387044"/>
    <w:rsid w:val="00387649"/>
    <w:rsid w:val="0039002E"/>
    <w:rsid w:val="00390450"/>
    <w:rsid w:val="0039212B"/>
    <w:rsid w:val="00395AE1"/>
    <w:rsid w:val="00395EE4"/>
    <w:rsid w:val="003968F2"/>
    <w:rsid w:val="00396A2C"/>
    <w:rsid w:val="003A3856"/>
    <w:rsid w:val="003A4EDB"/>
    <w:rsid w:val="003A5EA3"/>
    <w:rsid w:val="003A6EED"/>
    <w:rsid w:val="003B0CF2"/>
    <w:rsid w:val="003B5582"/>
    <w:rsid w:val="003B6D32"/>
    <w:rsid w:val="003C0364"/>
    <w:rsid w:val="003C09D4"/>
    <w:rsid w:val="003C2A45"/>
    <w:rsid w:val="003C3041"/>
    <w:rsid w:val="003C3C08"/>
    <w:rsid w:val="003C6760"/>
    <w:rsid w:val="003C71C2"/>
    <w:rsid w:val="003D073B"/>
    <w:rsid w:val="003D0742"/>
    <w:rsid w:val="003D13C5"/>
    <w:rsid w:val="003D2972"/>
    <w:rsid w:val="003D2AFB"/>
    <w:rsid w:val="003D2DA6"/>
    <w:rsid w:val="003D31C5"/>
    <w:rsid w:val="003D3ABD"/>
    <w:rsid w:val="003D5325"/>
    <w:rsid w:val="003D5A25"/>
    <w:rsid w:val="003E1641"/>
    <w:rsid w:val="003E2234"/>
    <w:rsid w:val="003E3B20"/>
    <w:rsid w:val="003E7CC7"/>
    <w:rsid w:val="003F3727"/>
    <w:rsid w:val="003F3EA0"/>
    <w:rsid w:val="00400959"/>
    <w:rsid w:val="004022CA"/>
    <w:rsid w:val="00402644"/>
    <w:rsid w:val="004038AD"/>
    <w:rsid w:val="00405922"/>
    <w:rsid w:val="00405AC8"/>
    <w:rsid w:val="00405B92"/>
    <w:rsid w:val="00406AD7"/>
    <w:rsid w:val="0041128F"/>
    <w:rsid w:val="004209CC"/>
    <w:rsid w:val="004243DE"/>
    <w:rsid w:val="00425283"/>
    <w:rsid w:val="00425936"/>
    <w:rsid w:val="00425E17"/>
    <w:rsid w:val="004275FC"/>
    <w:rsid w:val="00431CAF"/>
    <w:rsid w:val="0043235F"/>
    <w:rsid w:val="0043254D"/>
    <w:rsid w:val="00432BCE"/>
    <w:rsid w:val="00433183"/>
    <w:rsid w:val="00433285"/>
    <w:rsid w:val="00434BA6"/>
    <w:rsid w:val="00436340"/>
    <w:rsid w:val="004370D6"/>
    <w:rsid w:val="004435A6"/>
    <w:rsid w:val="00443A1B"/>
    <w:rsid w:val="004441AD"/>
    <w:rsid w:val="00445009"/>
    <w:rsid w:val="00445B96"/>
    <w:rsid w:val="0045088B"/>
    <w:rsid w:val="00450BFE"/>
    <w:rsid w:val="00452140"/>
    <w:rsid w:val="0045497B"/>
    <w:rsid w:val="00455180"/>
    <w:rsid w:val="00462B20"/>
    <w:rsid w:val="004634A6"/>
    <w:rsid w:val="004670D6"/>
    <w:rsid w:val="00471FF7"/>
    <w:rsid w:val="00483597"/>
    <w:rsid w:val="004835B0"/>
    <w:rsid w:val="00487C61"/>
    <w:rsid w:val="00487F9F"/>
    <w:rsid w:val="004914F2"/>
    <w:rsid w:val="00492D8A"/>
    <w:rsid w:val="004A0EA4"/>
    <w:rsid w:val="004A28CF"/>
    <w:rsid w:val="004A44CA"/>
    <w:rsid w:val="004A5059"/>
    <w:rsid w:val="004A525C"/>
    <w:rsid w:val="004A5E84"/>
    <w:rsid w:val="004B001E"/>
    <w:rsid w:val="004B385C"/>
    <w:rsid w:val="004B60EE"/>
    <w:rsid w:val="004B66CA"/>
    <w:rsid w:val="004B6E07"/>
    <w:rsid w:val="004C3BB9"/>
    <w:rsid w:val="004C3D38"/>
    <w:rsid w:val="004C531A"/>
    <w:rsid w:val="004C5B89"/>
    <w:rsid w:val="004D14D5"/>
    <w:rsid w:val="004D2032"/>
    <w:rsid w:val="004D4087"/>
    <w:rsid w:val="004D4AC8"/>
    <w:rsid w:val="004D55F1"/>
    <w:rsid w:val="004D565C"/>
    <w:rsid w:val="004D6458"/>
    <w:rsid w:val="004D7007"/>
    <w:rsid w:val="004E0CC7"/>
    <w:rsid w:val="004E38B8"/>
    <w:rsid w:val="004E40B5"/>
    <w:rsid w:val="004E4CA3"/>
    <w:rsid w:val="004E4D7C"/>
    <w:rsid w:val="004E7A30"/>
    <w:rsid w:val="004F4BAD"/>
    <w:rsid w:val="00500124"/>
    <w:rsid w:val="0050106F"/>
    <w:rsid w:val="0050303F"/>
    <w:rsid w:val="005030B9"/>
    <w:rsid w:val="00504C39"/>
    <w:rsid w:val="00505C20"/>
    <w:rsid w:val="00507111"/>
    <w:rsid w:val="00510A34"/>
    <w:rsid w:val="0051209D"/>
    <w:rsid w:val="00513A3E"/>
    <w:rsid w:val="00513BAC"/>
    <w:rsid w:val="00513E9A"/>
    <w:rsid w:val="00520411"/>
    <w:rsid w:val="005245A7"/>
    <w:rsid w:val="0052579D"/>
    <w:rsid w:val="00527841"/>
    <w:rsid w:val="00531216"/>
    <w:rsid w:val="00531519"/>
    <w:rsid w:val="005359FA"/>
    <w:rsid w:val="00536FA3"/>
    <w:rsid w:val="005371EB"/>
    <w:rsid w:val="00540392"/>
    <w:rsid w:val="00540FCE"/>
    <w:rsid w:val="0054132A"/>
    <w:rsid w:val="00541874"/>
    <w:rsid w:val="00541A39"/>
    <w:rsid w:val="00542DD4"/>
    <w:rsid w:val="00542EED"/>
    <w:rsid w:val="00543560"/>
    <w:rsid w:val="00544021"/>
    <w:rsid w:val="00544A87"/>
    <w:rsid w:val="00545878"/>
    <w:rsid w:val="00546F8B"/>
    <w:rsid w:val="00554004"/>
    <w:rsid w:val="00556C2C"/>
    <w:rsid w:val="005607D3"/>
    <w:rsid w:val="00562459"/>
    <w:rsid w:val="00562483"/>
    <w:rsid w:val="00564676"/>
    <w:rsid w:val="005649FA"/>
    <w:rsid w:val="005719B2"/>
    <w:rsid w:val="005727FD"/>
    <w:rsid w:val="00573408"/>
    <w:rsid w:val="00573BC3"/>
    <w:rsid w:val="00573E5D"/>
    <w:rsid w:val="00575E78"/>
    <w:rsid w:val="0057644B"/>
    <w:rsid w:val="00577E86"/>
    <w:rsid w:val="00577EB1"/>
    <w:rsid w:val="0058227F"/>
    <w:rsid w:val="00585EA8"/>
    <w:rsid w:val="00587DDC"/>
    <w:rsid w:val="00590790"/>
    <w:rsid w:val="00593424"/>
    <w:rsid w:val="005934B8"/>
    <w:rsid w:val="0059385A"/>
    <w:rsid w:val="00594A5B"/>
    <w:rsid w:val="005957B9"/>
    <w:rsid w:val="005961D4"/>
    <w:rsid w:val="005964BB"/>
    <w:rsid w:val="005A056A"/>
    <w:rsid w:val="005A1960"/>
    <w:rsid w:val="005A3296"/>
    <w:rsid w:val="005A6A70"/>
    <w:rsid w:val="005A6D75"/>
    <w:rsid w:val="005B0987"/>
    <w:rsid w:val="005B1520"/>
    <w:rsid w:val="005B1C5D"/>
    <w:rsid w:val="005B3455"/>
    <w:rsid w:val="005B4159"/>
    <w:rsid w:val="005B4649"/>
    <w:rsid w:val="005B51F9"/>
    <w:rsid w:val="005B608B"/>
    <w:rsid w:val="005B6523"/>
    <w:rsid w:val="005B71B7"/>
    <w:rsid w:val="005C1A05"/>
    <w:rsid w:val="005C33A5"/>
    <w:rsid w:val="005C395E"/>
    <w:rsid w:val="005C42FC"/>
    <w:rsid w:val="005C563A"/>
    <w:rsid w:val="005C7ED1"/>
    <w:rsid w:val="005D14B9"/>
    <w:rsid w:val="005D2A51"/>
    <w:rsid w:val="005D4FF0"/>
    <w:rsid w:val="005E08AF"/>
    <w:rsid w:val="005E115F"/>
    <w:rsid w:val="005E2384"/>
    <w:rsid w:val="005E4FA1"/>
    <w:rsid w:val="005E5122"/>
    <w:rsid w:val="005F1F5D"/>
    <w:rsid w:val="005F2361"/>
    <w:rsid w:val="005F3336"/>
    <w:rsid w:val="005F35C7"/>
    <w:rsid w:val="005F3BB8"/>
    <w:rsid w:val="005F5814"/>
    <w:rsid w:val="005F6A5D"/>
    <w:rsid w:val="0060039F"/>
    <w:rsid w:val="00600DB0"/>
    <w:rsid w:val="00605526"/>
    <w:rsid w:val="006069FC"/>
    <w:rsid w:val="00607F39"/>
    <w:rsid w:val="00610483"/>
    <w:rsid w:val="006110D1"/>
    <w:rsid w:val="00613074"/>
    <w:rsid w:val="00615537"/>
    <w:rsid w:val="0062078E"/>
    <w:rsid w:val="00624A62"/>
    <w:rsid w:val="00626A89"/>
    <w:rsid w:val="00626AB9"/>
    <w:rsid w:val="006304DB"/>
    <w:rsid w:val="00630864"/>
    <w:rsid w:val="00630EE0"/>
    <w:rsid w:val="006323D2"/>
    <w:rsid w:val="00632BEA"/>
    <w:rsid w:val="00633001"/>
    <w:rsid w:val="00634522"/>
    <w:rsid w:val="00635603"/>
    <w:rsid w:val="00636D21"/>
    <w:rsid w:val="006372B5"/>
    <w:rsid w:val="0064151C"/>
    <w:rsid w:val="00643D85"/>
    <w:rsid w:val="00644B1F"/>
    <w:rsid w:val="0064564D"/>
    <w:rsid w:val="006457EB"/>
    <w:rsid w:val="0064677E"/>
    <w:rsid w:val="00650061"/>
    <w:rsid w:val="006508F7"/>
    <w:rsid w:val="00654F00"/>
    <w:rsid w:val="0065712A"/>
    <w:rsid w:val="00661408"/>
    <w:rsid w:val="00663541"/>
    <w:rsid w:val="00674833"/>
    <w:rsid w:val="006759D1"/>
    <w:rsid w:val="00677235"/>
    <w:rsid w:val="00677401"/>
    <w:rsid w:val="00677B9F"/>
    <w:rsid w:val="00682A5E"/>
    <w:rsid w:val="00682A75"/>
    <w:rsid w:val="00684BFF"/>
    <w:rsid w:val="00684D79"/>
    <w:rsid w:val="00685332"/>
    <w:rsid w:val="0068655B"/>
    <w:rsid w:val="00687AC8"/>
    <w:rsid w:val="00690725"/>
    <w:rsid w:val="00690C22"/>
    <w:rsid w:val="00696986"/>
    <w:rsid w:val="0069763C"/>
    <w:rsid w:val="006A4733"/>
    <w:rsid w:val="006A5C61"/>
    <w:rsid w:val="006A5C88"/>
    <w:rsid w:val="006A7ED2"/>
    <w:rsid w:val="006B0566"/>
    <w:rsid w:val="006B40B0"/>
    <w:rsid w:val="006B4196"/>
    <w:rsid w:val="006B4C79"/>
    <w:rsid w:val="006B7977"/>
    <w:rsid w:val="006B7C28"/>
    <w:rsid w:val="006C0954"/>
    <w:rsid w:val="006C3551"/>
    <w:rsid w:val="006C3792"/>
    <w:rsid w:val="006C396C"/>
    <w:rsid w:val="006C398E"/>
    <w:rsid w:val="006C3D9F"/>
    <w:rsid w:val="006C4995"/>
    <w:rsid w:val="006C5F82"/>
    <w:rsid w:val="006C5F97"/>
    <w:rsid w:val="006D085D"/>
    <w:rsid w:val="006D182F"/>
    <w:rsid w:val="006D25BE"/>
    <w:rsid w:val="006E0A93"/>
    <w:rsid w:val="006E1AD1"/>
    <w:rsid w:val="006E25E8"/>
    <w:rsid w:val="006E485C"/>
    <w:rsid w:val="006E716C"/>
    <w:rsid w:val="006F241E"/>
    <w:rsid w:val="006F4FC9"/>
    <w:rsid w:val="006F58F2"/>
    <w:rsid w:val="006F7655"/>
    <w:rsid w:val="00700597"/>
    <w:rsid w:val="00700639"/>
    <w:rsid w:val="007015EF"/>
    <w:rsid w:val="00702504"/>
    <w:rsid w:val="00703837"/>
    <w:rsid w:val="0070527F"/>
    <w:rsid w:val="00706CB9"/>
    <w:rsid w:val="00707E32"/>
    <w:rsid w:val="00714294"/>
    <w:rsid w:val="00716D3C"/>
    <w:rsid w:val="0071783E"/>
    <w:rsid w:val="00723ADA"/>
    <w:rsid w:val="007302DB"/>
    <w:rsid w:val="0073188E"/>
    <w:rsid w:val="00734063"/>
    <w:rsid w:val="0073563B"/>
    <w:rsid w:val="007367BF"/>
    <w:rsid w:val="0074011E"/>
    <w:rsid w:val="0074077F"/>
    <w:rsid w:val="00741830"/>
    <w:rsid w:val="007451A4"/>
    <w:rsid w:val="00751860"/>
    <w:rsid w:val="00752AE0"/>
    <w:rsid w:val="00753878"/>
    <w:rsid w:val="00757A62"/>
    <w:rsid w:val="00760E26"/>
    <w:rsid w:val="00760FE5"/>
    <w:rsid w:val="00762F4C"/>
    <w:rsid w:val="007633E1"/>
    <w:rsid w:val="00764BF4"/>
    <w:rsid w:val="0076671A"/>
    <w:rsid w:val="00766972"/>
    <w:rsid w:val="00767F39"/>
    <w:rsid w:val="00773A1C"/>
    <w:rsid w:val="00774265"/>
    <w:rsid w:val="007751DF"/>
    <w:rsid w:val="0078167A"/>
    <w:rsid w:val="00785032"/>
    <w:rsid w:val="007906FE"/>
    <w:rsid w:val="00790ABA"/>
    <w:rsid w:val="00790AD7"/>
    <w:rsid w:val="0079297F"/>
    <w:rsid w:val="00792A9C"/>
    <w:rsid w:val="00793C46"/>
    <w:rsid w:val="007958A4"/>
    <w:rsid w:val="00795FAB"/>
    <w:rsid w:val="007960E1"/>
    <w:rsid w:val="007A0E04"/>
    <w:rsid w:val="007A5015"/>
    <w:rsid w:val="007B041A"/>
    <w:rsid w:val="007B0AC7"/>
    <w:rsid w:val="007B0DC1"/>
    <w:rsid w:val="007B1A22"/>
    <w:rsid w:val="007B42E6"/>
    <w:rsid w:val="007B4A51"/>
    <w:rsid w:val="007B75E6"/>
    <w:rsid w:val="007C13B7"/>
    <w:rsid w:val="007C1AD2"/>
    <w:rsid w:val="007C2A73"/>
    <w:rsid w:val="007C4417"/>
    <w:rsid w:val="007C518D"/>
    <w:rsid w:val="007C69E2"/>
    <w:rsid w:val="007D0BFB"/>
    <w:rsid w:val="007D0C7F"/>
    <w:rsid w:val="007D1A3C"/>
    <w:rsid w:val="007D245E"/>
    <w:rsid w:val="007D4662"/>
    <w:rsid w:val="007E0CD8"/>
    <w:rsid w:val="007E2905"/>
    <w:rsid w:val="007E6132"/>
    <w:rsid w:val="007E73D4"/>
    <w:rsid w:val="007E79AD"/>
    <w:rsid w:val="007F28F5"/>
    <w:rsid w:val="007F6F20"/>
    <w:rsid w:val="007F7C32"/>
    <w:rsid w:val="00800645"/>
    <w:rsid w:val="0080148C"/>
    <w:rsid w:val="00801704"/>
    <w:rsid w:val="008040AC"/>
    <w:rsid w:val="00804EAD"/>
    <w:rsid w:val="00804F3C"/>
    <w:rsid w:val="00806765"/>
    <w:rsid w:val="00807284"/>
    <w:rsid w:val="008073E0"/>
    <w:rsid w:val="0081016C"/>
    <w:rsid w:val="00811FE1"/>
    <w:rsid w:val="00812646"/>
    <w:rsid w:val="00813072"/>
    <w:rsid w:val="0081525E"/>
    <w:rsid w:val="0081549F"/>
    <w:rsid w:val="00816E55"/>
    <w:rsid w:val="00821813"/>
    <w:rsid w:val="00825318"/>
    <w:rsid w:val="00825662"/>
    <w:rsid w:val="008257D9"/>
    <w:rsid w:val="00825B33"/>
    <w:rsid w:val="00826D40"/>
    <w:rsid w:val="008309D0"/>
    <w:rsid w:val="00831299"/>
    <w:rsid w:val="0083222A"/>
    <w:rsid w:val="008360D8"/>
    <w:rsid w:val="00836D4B"/>
    <w:rsid w:val="00837516"/>
    <w:rsid w:val="00841D35"/>
    <w:rsid w:val="008424DC"/>
    <w:rsid w:val="00846AA9"/>
    <w:rsid w:val="00846EA1"/>
    <w:rsid w:val="008514C7"/>
    <w:rsid w:val="00853E46"/>
    <w:rsid w:val="0085432E"/>
    <w:rsid w:val="00855DC5"/>
    <w:rsid w:val="00856220"/>
    <w:rsid w:val="00856624"/>
    <w:rsid w:val="00860311"/>
    <w:rsid w:val="00862A2E"/>
    <w:rsid w:val="0086312A"/>
    <w:rsid w:val="008657C4"/>
    <w:rsid w:val="00865EDB"/>
    <w:rsid w:val="0086637D"/>
    <w:rsid w:val="00867938"/>
    <w:rsid w:val="00867F20"/>
    <w:rsid w:val="008703F6"/>
    <w:rsid w:val="00870826"/>
    <w:rsid w:val="00872277"/>
    <w:rsid w:val="00872C35"/>
    <w:rsid w:val="0087386F"/>
    <w:rsid w:val="00880520"/>
    <w:rsid w:val="008808A0"/>
    <w:rsid w:val="00880A04"/>
    <w:rsid w:val="0088165C"/>
    <w:rsid w:val="00882D81"/>
    <w:rsid w:val="00883E3C"/>
    <w:rsid w:val="00884E20"/>
    <w:rsid w:val="00887611"/>
    <w:rsid w:val="00890CF7"/>
    <w:rsid w:val="0089113F"/>
    <w:rsid w:val="00893CBB"/>
    <w:rsid w:val="008979D3"/>
    <w:rsid w:val="008A00CE"/>
    <w:rsid w:val="008A0741"/>
    <w:rsid w:val="008A13CB"/>
    <w:rsid w:val="008A30E8"/>
    <w:rsid w:val="008A3DB6"/>
    <w:rsid w:val="008A4BDC"/>
    <w:rsid w:val="008A7D17"/>
    <w:rsid w:val="008B110A"/>
    <w:rsid w:val="008B1650"/>
    <w:rsid w:val="008B1E15"/>
    <w:rsid w:val="008B3540"/>
    <w:rsid w:val="008B3FE7"/>
    <w:rsid w:val="008B7F1E"/>
    <w:rsid w:val="008C26F4"/>
    <w:rsid w:val="008C480F"/>
    <w:rsid w:val="008C5190"/>
    <w:rsid w:val="008C7D0F"/>
    <w:rsid w:val="008D05F7"/>
    <w:rsid w:val="008D3AC7"/>
    <w:rsid w:val="008D5EAB"/>
    <w:rsid w:val="008D6137"/>
    <w:rsid w:val="008D6324"/>
    <w:rsid w:val="008E0A3B"/>
    <w:rsid w:val="008E39A6"/>
    <w:rsid w:val="008E506B"/>
    <w:rsid w:val="008E6B08"/>
    <w:rsid w:val="008F1892"/>
    <w:rsid w:val="008F4DB4"/>
    <w:rsid w:val="008F54DB"/>
    <w:rsid w:val="008F5A9D"/>
    <w:rsid w:val="00901F30"/>
    <w:rsid w:val="00904F1B"/>
    <w:rsid w:val="00905A2C"/>
    <w:rsid w:val="009071AF"/>
    <w:rsid w:val="00912C59"/>
    <w:rsid w:val="00916384"/>
    <w:rsid w:val="00916E33"/>
    <w:rsid w:val="0092148E"/>
    <w:rsid w:val="00921A6D"/>
    <w:rsid w:val="009220BF"/>
    <w:rsid w:val="009271C0"/>
    <w:rsid w:val="00927212"/>
    <w:rsid w:val="00931AAD"/>
    <w:rsid w:val="00934BCF"/>
    <w:rsid w:val="00934BFC"/>
    <w:rsid w:val="009358C5"/>
    <w:rsid w:val="00936724"/>
    <w:rsid w:val="00937068"/>
    <w:rsid w:val="00937CF9"/>
    <w:rsid w:val="00940569"/>
    <w:rsid w:val="009420C9"/>
    <w:rsid w:val="009420FF"/>
    <w:rsid w:val="00942DA5"/>
    <w:rsid w:val="00942E10"/>
    <w:rsid w:val="00947723"/>
    <w:rsid w:val="0095436D"/>
    <w:rsid w:val="0095484B"/>
    <w:rsid w:val="00956245"/>
    <w:rsid w:val="009563C2"/>
    <w:rsid w:val="00956991"/>
    <w:rsid w:val="00960EE8"/>
    <w:rsid w:val="00961224"/>
    <w:rsid w:val="00961514"/>
    <w:rsid w:val="00964120"/>
    <w:rsid w:val="00966AC4"/>
    <w:rsid w:val="00967066"/>
    <w:rsid w:val="0096746E"/>
    <w:rsid w:val="00967835"/>
    <w:rsid w:val="0097116E"/>
    <w:rsid w:val="0097133F"/>
    <w:rsid w:val="00972305"/>
    <w:rsid w:val="00972487"/>
    <w:rsid w:val="00973AF2"/>
    <w:rsid w:val="009770C6"/>
    <w:rsid w:val="00981D9D"/>
    <w:rsid w:val="00982BCD"/>
    <w:rsid w:val="00982DE2"/>
    <w:rsid w:val="0098551F"/>
    <w:rsid w:val="0098664D"/>
    <w:rsid w:val="0098798F"/>
    <w:rsid w:val="009916EA"/>
    <w:rsid w:val="00991EFE"/>
    <w:rsid w:val="00991FE9"/>
    <w:rsid w:val="00994CB6"/>
    <w:rsid w:val="009A089A"/>
    <w:rsid w:val="009A234C"/>
    <w:rsid w:val="009A3005"/>
    <w:rsid w:val="009A50ED"/>
    <w:rsid w:val="009A6029"/>
    <w:rsid w:val="009A7F02"/>
    <w:rsid w:val="009B16A0"/>
    <w:rsid w:val="009B4693"/>
    <w:rsid w:val="009B70F2"/>
    <w:rsid w:val="009B7C28"/>
    <w:rsid w:val="009C0FEA"/>
    <w:rsid w:val="009C2E23"/>
    <w:rsid w:val="009C4BEF"/>
    <w:rsid w:val="009C565E"/>
    <w:rsid w:val="009C58F5"/>
    <w:rsid w:val="009C5C88"/>
    <w:rsid w:val="009C5D04"/>
    <w:rsid w:val="009D0005"/>
    <w:rsid w:val="009D1201"/>
    <w:rsid w:val="009D206F"/>
    <w:rsid w:val="009D3615"/>
    <w:rsid w:val="009D5E8B"/>
    <w:rsid w:val="009D5F08"/>
    <w:rsid w:val="009D69CF"/>
    <w:rsid w:val="009E0BD4"/>
    <w:rsid w:val="009E2275"/>
    <w:rsid w:val="009E2971"/>
    <w:rsid w:val="009E2F26"/>
    <w:rsid w:val="009E37DF"/>
    <w:rsid w:val="009E4CA7"/>
    <w:rsid w:val="009F02E6"/>
    <w:rsid w:val="009F381E"/>
    <w:rsid w:val="009F3E00"/>
    <w:rsid w:val="009F402E"/>
    <w:rsid w:val="009F4550"/>
    <w:rsid w:val="009F7F45"/>
    <w:rsid w:val="00A027A6"/>
    <w:rsid w:val="00A02A1B"/>
    <w:rsid w:val="00A02EB8"/>
    <w:rsid w:val="00A03926"/>
    <w:rsid w:val="00A101F7"/>
    <w:rsid w:val="00A108B5"/>
    <w:rsid w:val="00A15FBB"/>
    <w:rsid w:val="00A16025"/>
    <w:rsid w:val="00A24902"/>
    <w:rsid w:val="00A271B6"/>
    <w:rsid w:val="00A35310"/>
    <w:rsid w:val="00A35466"/>
    <w:rsid w:val="00A457E9"/>
    <w:rsid w:val="00A53EF1"/>
    <w:rsid w:val="00A568F9"/>
    <w:rsid w:val="00A56BAD"/>
    <w:rsid w:val="00A61B90"/>
    <w:rsid w:val="00A61EFF"/>
    <w:rsid w:val="00A62941"/>
    <w:rsid w:val="00A630CA"/>
    <w:rsid w:val="00A65969"/>
    <w:rsid w:val="00A65C57"/>
    <w:rsid w:val="00A66901"/>
    <w:rsid w:val="00A713D5"/>
    <w:rsid w:val="00A74F10"/>
    <w:rsid w:val="00A7616B"/>
    <w:rsid w:val="00A77B73"/>
    <w:rsid w:val="00A77BB4"/>
    <w:rsid w:val="00A77CD2"/>
    <w:rsid w:val="00A8201A"/>
    <w:rsid w:val="00A8239D"/>
    <w:rsid w:val="00A82DF8"/>
    <w:rsid w:val="00A869CE"/>
    <w:rsid w:val="00A95FF0"/>
    <w:rsid w:val="00A96A20"/>
    <w:rsid w:val="00AA3B44"/>
    <w:rsid w:val="00AA3DF5"/>
    <w:rsid w:val="00AA6AD1"/>
    <w:rsid w:val="00AA757B"/>
    <w:rsid w:val="00AA783E"/>
    <w:rsid w:val="00AB4472"/>
    <w:rsid w:val="00AB6CCF"/>
    <w:rsid w:val="00AC05A4"/>
    <w:rsid w:val="00AC1E5A"/>
    <w:rsid w:val="00AC25A2"/>
    <w:rsid w:val="00AC2765"/>
    <w:rsid w:val="00AC3AEF"/>
    <w:rsid w:val="00AC4051"/>
    <w:rsid w:val="00AC5DA7"/>
    <w:rsid w:val="00AC6897"/>
    <w:rsid w:val="00AD0F0B"/>
    <w:rsid w:val="00AD27FA"/>
    <w:rsid w:val="00AD3437"/>
    <w:rsid w:val="00AD37DD"/>
    <w:rsid w:val="00AD47CC"/>
    <w:rsid w:val="00AD53E5"/>
    <w:rsid w:val="00AD5E5E"/>
    <w:rsid w:val="00AE1176"/>
    <w:rsid w:val="00AE3BC3"/>
    <w:rsid w:val="00AE46FA"/>
    <w:rsid w:val="00AE6516"/>
    <w:rsid w:val="00AE6FD6"/>
    <w:rsid w:val="00AF35BC"/>
    <w:rsid w:val="00AF4034"/>
    <w:rsid w:val="00B00F4C"/>
    <w:rsid w:val="00B01776"/>
    <w:rsid w:val="00B01D79"/>
    <w:rsid w:val="00B03985"/>
    <w:rsid w:val="00B04797"/>
    <w:rsid w:val="00B1276C"/>
    <w:rsid w:val="00B153F5"/>
    <w:rsid w:val="00B167E2"/>
    <w:rsid w:val="00B170D4"/>
    <w:rsid w:val="00B231D0"/>
    <w:rsid w:val="00B23488"/>
    <w:rsid w:val="00B2468C"/>
    <w:rsid w:val="00B2506D"/>
    <w:rsid w:val="00B3020F"/>
    <w:rsid w:val="00B3453C"/>
    <w:rsid w:val="00B34A1A"/>
    <w:rsid w:val="00B351C6"/>
    <w:rsid w:val="00B37FEB"/>
    <w:rsid w:val="00B400EC"/>
    <w:rsid w:val="00B42B2C"/>
    <w:rsid w:val="00B443A3"/>
    <w:rsid w:val="00B45D44"/>
    <w:rsid w:val="00B45EBC"/>
    <w:rsid w:val="00B46AF0"/>
    <w:rsid w:val="00B47AD9"/>
    <w:rsid w:val="00B527C0"/>
    <w:rsid w:val="00B52F36"/>
    <w:rsid w:val="00B60FF1"/>
    <w:rsid w:val="00B61676"/>
    <w:rsid w:val="00B61CCB"/>
    <w:rsid w:val="00B62B20"/>
    <w:rsid w:val="00B64055"/>
    <w:rsid w:val="00B6449A"/>
    <w:rsid w:val="00B65919"/>
    <w:rsid w:val="00B659A4"/>
    <w:rsid w:val="00B67167"/>
    <w:rsid w:val="00B720B9"/>
    <w:rsid w:val="00B72666"/>
    <w:rsid w:val="00B733FF"/>
    <w:rsid w:val="00B73A10"/>
    <w:rsid w:val="00B75084"/>
    <w:rsid w:val="00B75D61"/>
    <w:rsid w:val="00B7759E"/>
    <w:rsid w:val="00B81140"/>
    <w:rsid w:val="00B86C34"/>
    <w:rsid w:val="00B926E8"/>
    <w:rsid w:val="00B92E8C"/>
    <w:rsid w:val="00B93C5E"/>
    <w:rsid w:val="00B96243"/>
    <w:rsid w:val="00BA0918"/>
    <w:rsid w:val="00BA393A"/>
    <w:rsid w:val="00BA3D53"/>
    <w:rsid w:val="00BA431F"/>
    <w:rsid w:val="00BA50EE"/>
    <w:rsid w:val="00BA536C"/>
    <w:rsid w:val="00BA5C81"/>
    <w:rsid w:val="00BB09BE"/>
    <w:rsid w:val="00BB13D1"/>
    <w:rsid w:val="00BB3186"/>
    <w:rsid w:val="00BB3FA3"/>
    <w:rsid w:val="00BB4100"/>
    <w:rsid w:val="00BB47C9"/>
    <w:rsid w:val="00BC1C25"/>
    <w:rsid w:val="00BC2423"/>
    <w:rsid w:val="00BC36D3"/>
    <w:rsid w:val="00BC4294"/>
    <w:rsid w:val="00BC648F"/>
    <w:rsid w:val="00BC74AB"/>
    <w:rsid w:val="00BC7CB1"/>
    <w:rsid w:val="00BC7F32"/>
    <w:rsid w:val="00BD0684"/>
    <w:rsid w:val="00BD09A8"/>
    <w:rsid w:val="00BD0B53"/>
    <w:rsid w:val="00BD0E19"/>
    <w:rsid w:val="00BD3064"/>
    <w:rsid w:val="00BD592E"/>
    <w:rsid w:val="00BE0BF7"/>
    <w:rsid w:val="00BE4042"/>
    <w:rsid w:val="00BE4191"/>
    <w:rsid w:val="00BE4459"/>
    <w:rsid w:val="00BE586D"/>
    <w:rsid w:val="00BE736C"/>
    <w:rsid w:val="00BE75CC"/>
    <w:rsid w:val="00BF39BE"/>
    <w:rsid w:val="00BF4358"/>
    <w:rsid w:val="00BF5B2E"/>
    <w:rsid w:val="00BF7608"/>
    <w:rsid w:val="00BF7B45"/>
    <w:rsid w:val="00C000CF"/>
    <w:rsid w:val="00C019A8"/>
    <w:rsid w:val="00C04640"/>
    <w:rsid w:val="00C071FC"/>
    <w:rsid w:val="00C1246F"/>
    <w:rsid w:val="00C12B84"/>
    <w:rsid w:val="00C1354A"/>
    <w:rsid w:val="00C15150"/>
    <w:rsid w:val="00C17318"/>
    <w:rsid w:val="00C1789A"/>
    <w:rsid w:val="00C20B10"/>
    <w:rsid w:val="00C23639"/>
    <w:rsid w:val="00C2481B"/>
    <w:rsid w:val="00C254C3"/>
    <w:rsid w:val="00C26D6E"/>
    <w:rsid w:val="00C272C8"/>
    <w:rsid w:val="00C32935"/>
    <w:rsid w:val="00C32F4D"/>
    <w:rsid w:val="00C3592E"/>
    <w:rsid w:val="00C35E38"/>
    <w:rsid w:val="00C36B48"/>
    <w:rsid w:val="00C417C4"/>
    <w:rsid w:val="00C41B3D"/>
    <w:rsid w:val="00C43215"/>
    <w:rsid w:val="00C4400F"/>
    <w:rsid w:val="00C44908"/>
    <w:rsid w:val="00C46648"/>
    <w:rsid w:val="00C47EDA"/>
    <w:rsid w:val="00C50469"/>
    <w:rsid w:val="00C51F56"/>
    <w:rsid w:val="00C5459C"/>
    <w:rsid w:val="00C5518E"/>
    <w:rsid w:val="00C56F16"/>
    <w:rsid w:val="00C576EC"/>
    <w:rsid w:val="00C57EBC"/>
    <w:rsid w:val="00C6067E"/>
    <w:rsid w:val="00C61388"/>
    <w:rsid w:val="00C6167B"/>
    <w:rsid w:val="00C62C92"/>
    <w:rsid w:val="00C62D4D"/>
    <w:rsid w:val="00C64932"/>
    <w:rsid w:val="00C64B05"/>
    <w:rsid w:val="00C64E39"/>
    <w:rsid w:val="00C66EEC"/>
    <w:rsid w:val="00C67212"/>
    <w:rsid w:val="00C701CD"/>
    <w:rsid w:val="00C7195C"/>
    <w:rsid w:val="00C72966"/>
    <w:rsid w:val="00C731B0"/>
    <w:rsid w:val="00C733C2"/>
    <w:rsid w:val="00C766ED"/>
    <w:rsid w:val="00C8057E"/>
    <w:rsid w:val="00C816BE"/>
    <w:rsid w:val="00C816F3"/>
    <w:rsid w:val="00C8363E"/>
    <w:rsid w:val="00C840D2"/>
    <w:rsid w:val="00C87475"/>
    <w:rsid w:val="00C87999"/>
    <w:rsid w:val="00C87ED7"/>
    <w:rsid w:val="00C9402F"/>
    <w:rsid w:val="00C94936"/>
    <w:rsid w:val="00C9615E"/>
    <w:rsid w:val="00CA1B3F"/>
    <w:rsid w:val="00CA230C"/>
    <w:rsid w:val="00CA3D3E"/>
    <w:rsid w:val="00CA3FE8"/>
    <w:rsid w:val="00CA47B8"/>
    <w:rsid w:val="00CA6627"/>
    <w:rsid w:val="00CB0083"/>
    <w:rsid w:val="00CB01F4"/>
    <w:rsid w:val="00CB0518"/>
    <w:rsid w:val="00CB2D1A"/>
    <w:rsid w:val="00CB663D"/>
    <w:rsid w:val="00CC2575"/>
    <w:rsid w:val="00CC316F"/>
    <w:rsid w:val="00CC7F2C"/>
    <w:rsid w:val="00CD172A"/>
    <w:rsid w:val="00CD1C82"/>
    <w:rsid w:val="00CD3ACB"/>
    <w:rsid w:val="00CD4245"/>
    <w:rsid w:val="00CD4ED2"/>
    <w:rsid w:val="00CD5294"/>
    <w:rsid w:val="00CD56FF"/>
    <w:rsid w:val="00CD59AB"/>
    <w:rsid w:val="00CD72B9"/>
    <w:rsid w:val="00CE147D"/>
    <w:rsid w:val="00CE1C57"/>
    <w:rsid w:val="00CE6CA9"/>
    <w:rsid w:val="00CE78A4"/>
    <w:rsid w:val="00CF172C"/>
    <w:rsid w:val="00CF201E"/>
    <w:rsid w:val="00CF231B"/>
    <w:rsid w:val="00CF3ADA"/>
    <w:rsid w:val="00CF56A7"/>
    <w:rsid w:val="00CF6856"/>
    <w:rsid w:val="00CF6BCC"/>
    <w:rsid w:val="00D045D2"/>
    <w:rsid w:val="00D0657E"/>
    <w:rsid w:val="00D06F6C"/>
    <w:rsid w:val="00D100D2"/>
    <w:rsid w:val="00D104F7"/>
    <w:rsid w:val="00D1085B"/>
    <w:rsid w:val="00D122A1"/>
    <w:rsid w:val="00D15029"/>
    <w:rsid w:val="00D1655B"/>
    <w:rsid w:val="00D16B4F"/>
    <w:rsid w:val="00D24185"/>
    <w:rsid w:val="00D31479"/>
    <w:rsid w:val="00D31815"/>
    <w:rsid w:val="00D3371E"/>
    <w:rsid w:val="00D369EC"/>
    <w:rsid w:val="00D37CCD"/>
    <w:rsid w:val="00D41F77"/>
    <w:rsid w:val="00D42022"/>
    <w:rsid w:val="00D427AD"/>
    <w:rsid w:val="00D43416"/>
    <w:rsid w:val="00D44B43"/>
    <w:rsid w:val="00D4649E"/>
    <w:rsid w:val="00D465EE"/>
    <w:rsid w:val="00D47751"/>
    <w:rsid w:val="00D5068D"/>
    <w:rsid w:val="00D50B19"/>
    <w:rsid w:val="00D52841"/>
    <w:rsid w:val="00D52CFA"/>
    <w:rsid w:val="00D5420B"/>
    <w:rsid w:val="00D566C8"/>
    <w:rsid w:val="00D602CA"/>
    <w:rsid w:val="00D63F16"/>
    <w:rsid w:val="00D6410B"/>
    <w:rsid w:val="00D64139"/>
    <w:rsid w:val="00D641AE"/>
    <w:rsid w:val="00D64AA6"/>
    <w:rsid w:val="00D67607"/>
    <w:rsid w:val="00D677C8"/>
    <w:rsid w:val="00D70D93"/>
    <w:rsid w:val="00D72524"/>
    <w:rsid w:val="00D73B4D"/>
    <w:rsid w:val="00D81810"/>
    <w:rsid w:val="00D825D2"/>
    <w:rsid w:val="00D84221"/>
    <w:rsid w:val="00D84C90"/>
    <w:rsid w:val="00D85E12"/>
    <w:rsid w:val="00D85F3B"/>
    <w:rsid w:val="00D91BC6"/>
    <w:rsid w:val="00D91F65"/>
    <w:rsid w:val="00D926D4"/>
    <w:rsid w:val="00D95CBB"/>
    <w:rsid w:val="00D97457"/>
    <w:rsid w:val="00D97917"/>
    <w:rsid w:val="00DA149A"/>
    <w:rsid w:val="00DA3E03"/>
    <w:rsid w:val="00DA3F26"/>
    <w:rsid w:val="00DA6832"/>
    <w:rsid w:val="00DA6970"/>
    <w:rsid w:val="00DA76F8"/>
    <w:rsid w:val="00DB42A3"/>
    <w:rsid w:val="00DB69DA"/>
    <w:rsid w:val="00DB7DDA"/>
    <w:rsid w:val="00DC4463"/>
    <w:rsid w:val="00DC61AF"/>
    <w:rsid w:val="00DC639B"/>
    <w:rsid w:val="00DC64F9"/>
    <w:rsid w:val="00DC701B"/>
    <w:rsid w:val="00DC79B1"/>
    <w:rsid w:val="00DC7F5A"/>
    <w:rsid w:val="00DD303D"/>
    <w:rsid w:val="00DD304C"/>
    <w:rsid w:val="00DD5D32"/>
    <w:rsid w:val="00DE0BA6"/>
    <w:rsid w:val="00DE100D"/>
    <w:rsid w:val="00DE33C3"/>
    <w:rsid w:val="00DE3589"/>
    <w:rsid w:val="00DE5ABF"/>
    <w:rsid w:val="00DE78EC"/>
    <w:rsid w:val="00DF0D89"/>
    <w:rsid w:val="00DF4C3B"/>
    <w:rsid w:val="00DF660D"/>
    <w:rsid w:val="00E002D4"/>
    <w:rsid w:val="00E011D9"/>
    <w:rsid w:val="00E01551"/>
    <w:rsid w:val="00E01F00"/>
    <w:rsid w:val="00E02CD9"/>
    <w:rsid w:val="00E073AD"/>
    <w:rsid w:val="00E07F46"/>
    <w:rsid w:val="00E10B1F"/>
    <w:rsid w:val="00E13A69"/>
    <w:rsid w:val="00E143D9"/>
    <w:rsid w:val="00E14EA6"/>
    <w:rsid w:val="00E24A00"/>
    <w:rsid w:val="00E27633"/>
    <w:rsid w:val="00E27BF4"/>
    <w:rsid w:val="00E34754"/>
    <w:rsid w:val="00E36313"/>
    <w:rsid w:val="00E37BA5"/>
    <w:rsid w:val="00E425A5"/>
    <w:rsid w:val="00E46B62"/>
    <w:rsid w:val="00E47B1E"/>
    <w:rsid w:val="00E50DD3"/>
    <w:rsid w:val="00E50E41"/>
    <w:rsid w:val="00E52C8A"/>
    <w:rsid w:val="00E56BEC"/>
    <w:rsid w:val="00E572EB"/>
    <w:rsid w:val="00E6047B"/>
    <w:rsid w:val="00E614BD"/>
    <w:rsid w:val="00E620E3"/>
    <w:rsid w:val="00E629D1"/>
    <w:rsid w:val="00E635E7"/>
    <w:rsid w:val="00E6384C"/>
    <w:rsid w:val="00E64B51"/>
    <w:rsid w:val="00E65B7B"/>
    <w:rsid w:val="00E66237"/>
    <w:rsid w:val="00E663E0"/>
    <w:rsid w:val="00E67C9A"/>
    <w:rsid w:val="00E67D8B"/>
    <w:rsid w:val="00E67F42"/>
    <w:rsid w:val="00E70AFE"/>
    <w:rsid w:val="00E70B98"/>
    <w:rsid w:val="00E70DBF"/>
    <w:rsid w:val="00E77528"/>
    <w:rsid w:val="00E77F61"/>
    <w:rsid w:val="00E8357A"/>
    <w:rsid w:val="00E83C28"/>
    <w:rsid w:val="00E847CF"/>
    <w:rsid w:val="00E87606"/>
    <w:rsid w:val="00E90EA0"/>
    <w:rsid w:val="00E9144C"/>
    <w:rsid w:val="00E91779"/>
    <w:rsid w:val="00E94919"/>
    <w:rsid w:val="00EA0AE1"/>
    <w:rsid w:val="00EA26E1"/>
    <w:rsid w:val="00EA27F7"/>
    <w:rsid w:val="00EA2941"/>
    <w:rsid w:val="00EA3110"/>
    <w:rsid w:val="00EA3615"/>
    <w:rsid w:val="00EB0C47"/>
    <w:rsid w:val="00EB1025"/>
    <w:rsid w:val="00EB6ED4"/>
    <w:rsid w:val="00EB72C8"/>
    <w:rsid w:val="00EC020B"/>
    <w:rsid w:val="00EC0458"/>
    <w:rsid w:val="00EC4914"/>
    <w:rsid w:val="00EC6C3E"/>
    <w:rsid w:val="00ED1602"/>
    <w:rsid w:val="00ED5788"/>
    <w:rsid w:val="00ED64E1"/>
    <w:rsid w:val="00ED7B91"/>
    <w:rsid w:val="00EE3A5A"/>
    <w:rsid w:val="00EE40E2"/>
    <w:rsid w:val="00EE47E2"/>
    <w:rsid w:val="00EE5C85"/>
    <w:rsid w:val="00EE67AA"/>
    <w:rsid w:val="00EF0432"/>
    <w:rsid w:val="00EF1944"/>
    <w:rsid w:val="00EF2666"/>
    <w:rsid w:val="00EF357B"/>
    <w:rsid w:val="00EF4898"/>
    <w:rsid w:val="00F00912"/>
    <w:rsid w:val="00F040BF"/>
    <w:rsid w:val="00F10AB5"/>
    <w:rsid w:val="00F12768"/>
    <w:rsid w:val="00F12AAA"/>
    <w:rsid w:val="00F132FE"/>
    <w:rsid w:val="00F135F3"/>
    <w:rsid w:val="00F13728"/>
    <w:rsid w:val="00F13832"/>
    <w:rsid w:val="00F14248"/>
    <w:rsid w:val="00F14676"/>
    <w:rsid w:val="00F16AB2"/>
    <w:rsid w:val="00F16EDC"/>
    <w:rsid w:val="00F17CE4"/>
    <w:rsid w:val="00F22236"/>
    <w:rsid w:val="00F22772"/>
    <w:rsid w:val="00F249F4"/>
    <w:rsid w:val="00F2630C"/>
    <w:rsid w:val="00F31622"/>
    <w:rsid w:val="00F336BE"/>
    <w:rsid w:val="00F3741D"/>
    <w:rsid w:val="00F41722"/>
    <w:rsid w:val="00F41855"/>
    <w:rsid w:val="00F429F2"/>
    <w:rsid w:val="00F42F99"/>
    <w:rsid w:val="00F43BC4"/>
    <w:rsid w:val="00F4466B"/>
    <w:rsid w:val="00F451F3"/>
    <w:rsid w:val="00F46731"/>
    <w:rsid w:val="00F4772F"/>
    <w:rsid w:val="00F50778"/>
    <w:rsid w:val="00F50821"/>
    <w:rsid w:val="00F50F09"/>
    <w:rsid w:val="00F53DE8"/>
    <w:rsid w:val="00F5444C"/>
    <w:rsid w:val="00F54BA2"/>
    <w:rsid w:val="00F575AF"/>
    <w:rsid w:val="00F61BE2"/>
    <w:rsid w:val="00F62264"/>
    <w:rsid w:val="00F6435C"/>
    <w:rsid w:val="00F64C3F"/>
    <w:rsid w:val="00F67A94"/>
    <w:rsid w:val="00F71937"/>
    <w:rsid w:val="00F74404"/>
    <w:rsid w:val="00F76C79"/>
    <w:rsid w:val="00F803CE"/>
    <w:rsid w:val="00F804D0"/>
    <w:rsid w:val="00F808A6"/>
    <w:rsid w:val="00F816F4"/>
    <w:rsid w:val="00F818C6"/>
    <w:rsid w:val="00F835BE"/>
    <w:rsid w:val="00F91132"/>
    <w:rsid w:val="00F91305"/>
    <w:rsid w:val="00F921DF"/>
    <w:rsid w:val="00F9308C"/>
    <w:rsid w:val="00F94AB7"/>
    <w:rsid w:val="00F94B6F"/>
    <w:rsid w:val="00FA1C3D"/>
    <w:rsid w:val="00FA476E"/>
    <w:rsid w:val="00FA5D1F"/>
    <w:rsid w:val="00FA6021"/>
    <w:rsid w:val="00FA6D8A"/>
    <w:rsid w:val="00FA79FB"/>
    <w:rsid w:val="00FB0941"/>
    <w:rsid w:val="00FB11C0"/>
    <w:rsid w:val="00FB135D"/>
    <w:rsid w:val="00FB19AB"/>
    <w:rsid w:val="00FB30CA"/>
    <w:rsid w:val="00FB579F"/>
    <w:rsid w:val="00FB5E31"/>
    <w:rsid w:val="00FB69F2"/>
    <w:rsid w:val="00FB79AA"/>
    <w:rsid w:val="00FC23BD"/>
    <w:rsid w:val="00FC26B4"/>
    <w:rsid w:val="00FC498F"/>
    <w:rsid w:val="00FC69A2"/>
    <w:rsid w:val="00FC69B3"/>
    <w:rsid w:val="00FC71AA"/>
    <w:rsid w:val="00FC721C"/>
    <w:rsid w:val="00FD3686"/>
    <w:rsid w:val="00FD3736"/>
    <w:rsid w:val="00FD4130"/>
    <w:rsid w:val="00FD5E23"/>
    <w:rsid w:val="00FD692E"/>
    <w:rsid w:val="00FD6ABC"/>
    <w:rsid w:val="00FD6E12"/>
    <w:rsid w:val="00FD6E38"/>
    <w:rsid w:val="00FE2192"/>
    <w:rsid w:val="00FE3F2F"/>
    <w:rsid w:val="00FE65C3"/>
    <w:rsid w:val="00FE7FDE"/>
    <w:rsid w:val="00FF3E5E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767F39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aliases w:val="lp1,List Paragraph1,Lista vistosa - Énfasis 11,Listas,Bullet List,FooterText,numbered,Bulletr List Paragraph,列出段落,列出段落1,List Paragraph11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aliases w:val="lp1 Car,List Paragraph1 Car,Lista vistosa - Énfasis 11 Car,Listas Car,Bullet List Car,FooterText Car,numbered Car,Bulletr List Paragraph Car,列出段落 Car,列出段落1 Car,List Paragraph11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64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1A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1A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1A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767F39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aliases w:val="lp1,List Paragraph1,Lista vistosa - Énfasis 11,Listas,Bullet List,FooterText,numbered,Bulletr List Paragraph,列出段落,列出段落1,List Paragraph11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aliases w:val="lp1 Car,List Paragraph1 Car,Lista vistosa - Énfasis 11 Car,Listas Car,Bullet List Car,FooterText Car,numbered Car,Bulletr List Paragraph Car,列出段落 Car,列出段落1 Car,List Paragraph11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64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1A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1A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1A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HJA3EZWJME7P-63-804</_dlc_DocId>
    <_dlc_DocIdUrl xmlns="677bed95-bca3-4c70-b25d-b660af2a4252">
      <Url>http://srvspspf/dtsit/ss/dgtic/_layouts/DocIdRedir.aspx?ID=HJA3EZWJME7P-63-804</Url>
      <Description>HJA3EZWJME7P-63-804</Description>
    </_dlc_DocIdUrl>
  </documentManagement>
</p:properties>
</file>

<file path=customXml/itemProps1.xml><?xml version="1.0" encoding="utf-8"?>
<ds:datastoreItem xmlns:ds="http://schemas.openxmlformats.org/officeDocument/2006/customXml" ds:itemID="{3CA7FC11-17EC-441A-B301-57D0199DAB37}"/>
</file>

<file path=customXml/itemProps2.xml><?xml version="1.0" encoding="utf-8"?>
<ds:datastoreItem xmlns:ds="http://schemas.openxmlformats.org/officeDocument/2006/customXml" ds:itemID="{19E9EF5C-F417-415F-A72D-349B4C5FBD09}"/>
</file>

<file path=customXml/itemProps3.xml><?xml version="1.0" encoding="utf-8"?>
<ds:datastoreItem xmlns:ds="http://schemas.openxmlformats.org/officeDocument/2006/customXml" ds:itemID="{6FDC879D-A7C5-4A3B-A3DF-259BB315136A}"/>
</file>

<file path=customXml/itemProps4.xml><?xml version="1.0" encoding="utf-8"?>
<ds:datastoreItem xmlns:ds="http://schemas.openxmlformats.org/officeDocument/2006/customXml" ds:itemID="{8ABFCD0E-14F7-4C3F-B238-ECA27CD6C515}"/>
</file>

<file path=customXml/itemProps5.xml><?xml version="1.0" encoding="utf-8"?>
<ds:datastoreItem xmlns:ds="http://schemas.openxmlformats.org/officeDocument/2006/customXml" ds:itemID="{CE8103DE-205A-4FB1-9D24-E696BA92671A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38</TotalTime>
  <Pages>19</Pages>
  <Words>2377</Words>
  <Characters>13078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15425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10</cp:revision>
  <cp:lastPrinted>2017-07-19T19:13:00Z</cp:lastPrinted>
  <dcterms:created xsi:type="dcterms:W3CDTF">2017-07-07T00:30:00Z</dcterms:created>
  <dcterms:modified xsi:type="dcterms:W3CDTF">2017-07-19T19:15:00Z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fcbb91b5-72f1-48a9-85ca-a96dc1740f02</vt:lpwstr>
  </property>
  <property fmtid="{D5CDD505-2E9C-101B-9397-08002B2CF9AE}" pid="5" name="ContentTypeId">
    <vt:lpwstr>0x010100A6CB274A8538E546BC5954B65FE61B6F</vt:lpwstr>
  </property>
</Properties>
</file>