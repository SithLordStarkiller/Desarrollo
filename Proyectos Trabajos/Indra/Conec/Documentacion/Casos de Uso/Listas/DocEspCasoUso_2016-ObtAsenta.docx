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58971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20158972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0158973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0158974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0158975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0158976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20158978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20158979" w14:textId="095FF101" w:rsidR="008C26F4" w:rsidRPr="009768E6" w:rsidRDefault="007967B7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2016</w:t>
      </w:r>
      <w:r w:rsidR="005E2A53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 xml:space="preserve">Obtener </w:t>
      </w:r>
      <w:r w:rsidR="00B824BA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sentamientos</w:t>
      </w:r>
    </w:p>
    <w:p w14:paraId="2015897A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2015897B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DE47F6">
        <w:rPr>
          <w:rFonts w:asciiTheme="minorHAnsi" w:hAnsiTheme="minorHAnsi" w:cstheme="minorHAnsi"/>
          <w:sz w:val="24"/>
          <w:szCs w:val="24"/>
        </w:rPr>
        <w:t>1.0</w:t>
      </w:r>
    </w:p>
    <w:p w14:paraId="2015897C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2015897D" w14:textId="4C2EE8FD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DE47F6">
        <w:rPr>
          <w:rFonts w:ascii="Calibri" w:hAnsi="Calibri" w:cstheme="minorHAnsi"/>
          <w:sz w:val="22"/>
          <w:szCs w:val="22"/>
        </w:rPr>
        <w:t>0</w:t>
      </w:r>
      <w:r w:rsidR="00EE3C27">
        <w:rPr>
          <w:rFonts w:ascii="Calibri" w:hAnsi="Calibri" w:cstheme="minorHAnsi"/>
          <w:sz w:val="22"/>
          <w:szCs w:val="22"/>
        </w:rPr>
        <w:t>9</w:t>
      </w:r>
      <w:r w:rsidR="00DE47F6" w:rsidRPr="00E26D4D">
        <w:rPr>
          <w:rFonts w:ascii="Calibri" w:hAnsi="Calibri" w:cstheme="minorHAnsi"/>
          <w:color w:val="000000" w:themeColor="text1"/>
          <w:sz w:val="22"/>
          <w:szCs w:val="22"/>
        </w:rPr>
        <w:t>/</w:t>
      </w:r>
      <w:r w:rsidR="00EE3C27">
        <w:rPr>
          <w:rFonts w:ascii="Calibri" w:hAnsi="Calibri" w:cstheme="minorHAnsi"/>
          <w:color w:val="000000" w:themeColor="text1"/>
          <w:sz w:val="22"/>
          <w:szCs w:val="22"/>
        </w:rPr>
        <w:t>11</w:t>
      </w:r>
      <w:r w:rsidR="00DE47F6" w:rsidRPr="00E26D4D">
        <w:rPr>
          <w:rFonts w:ascii="Calibri" w:hAnsi="Calibri" w:cstheme="minorHAnsi"/>
          <w:color w:val="000000" w:themeColor="text1"/>
          <w:sz w:val="22"/>
          <w:szCs w:val="22"/>
        </w:rPr>
        <w:t>/2016</w:t>
      </w:r>
    </w:p>
    <w:p w14:paraId="2015897E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2015897F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20158980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20158981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0246F2A6" w14:textId="77777777" w:rsidR="00B90978" w:rsidRPr="00B90978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4A166B">
        <w:rPr>
          <w:rFonts w:ascii="Calibri" w:hAnsi="Calibri" w:cstheme="minorHAnsi"/>
          <w:lang w:val="es-MX"/>
        </w:rPr>
        <w:fldChar w:fldCharType="begin"/>
      </w:r>
      <w:r w:rsidR="00E94919" w:rsidRPr="004A166B">
        <w:rPr>
          <w:rFonts w:ascii="Calibri" w:hAnsi="Calibri" w:cstheme="minorHAnsi"/>
          <w:lang w:val="es-MX"/>
        </w:rPr>
        <w:instrText xml:space="preserve"> TOC \o "1-4" \h \z \u </w:instrText>
      </w:r>
      <w:r w:rsidRPr="004A166B">
        <w:rPr>
          <w:rFonts w:ascii="Calibri" w:hAnsi="Calibri" w:cstheme="minorHAnsi"/>
          <w:lang w:val="es-MX"/>
        </w:rPr>
        <w:fldChar w:fldCharType="separate"/>
      </w:r>
      <w:hyperlink w:anchor="_Toc487613986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_Toc487613986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3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D78066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87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Introducción Obtener Asentamientos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_Toc487613987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65CECE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88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3.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Funcionalidad del Sistema: Obtener Asentamientos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_Toc487613988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BB8816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89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3.1.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_Toc487613989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605FE7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0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3.2.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_Toc487613990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4BE553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1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4.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_Toc487613991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A99B23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2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5.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_Toc487613992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4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B15C77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3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6.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_Toc487613993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5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351767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4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7.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_Toc487613994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6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CF798C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5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7.1.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&lt;Precondición 1&gt; Catálogo de asentamientos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_Toc487613995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6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76D35D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6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7.2.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&lt;Precondición 2&gt; Conexión con la BD.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_Toc487613996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6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977904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7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_Toc487613997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6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0A6D51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8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_Toc487613998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6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106E41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3999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_Toc487613999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62856F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0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Opcionales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_Toc487614000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A5DAA7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1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Generales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_Toc487614001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C1FEA7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2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8.2.3.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_Toc487614002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53192C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3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8.2.4.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_Toc487614003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F971EB" w14:textId="77777777" w:rsidR="00B90978" w:rsidRPr="00B90978" w:rsidRDefault="00D156CB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4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8.2.4.1.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AE01 Error con la conexión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_Toc487614004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942268" w14:textId="77777777" w:rsidR="00B90978" w:rsidRPr="00B90978" w:rsidRDefault="00D156CB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5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8.2.4.2.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AE02 Error de existencia con la información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_Toc487614005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F8C80C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6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8.3.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_Toc487614006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1F4D27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7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8.4.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_Toc487614007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7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DF8E03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8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8.5.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_Toc487614008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57CF72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09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8.5.1.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&lt;Pos condición 1&gt; Información obtenida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_Toc487614009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2BE37C2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10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9.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_Toc487614010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6DE451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11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10.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_Toc487614011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DCE545" w14:textId="77777777" w:rsidR="00B90978" w:rsidRPr="00B90978" w:rsidRDefault="00D156C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12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10.1.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V01 Validar el tipo de dato.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_Toc487614012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546CFE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13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11.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_Toc487614013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E63FE3" w14:textId="77777777" w:rsidR="00B90978" w:rsidRP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4014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12.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_Toc487614014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8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2DCBB9" w14:textId="77777777" w:rsidR="00B90978" w:rsidRDefault="00D156C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614015" w:history="1">
        <w:r w:rsidR="00B90978" w:rsidRPr="00B90978">
          <w:rPr>
            <w:rStyle w:val="Hipervnculo"/>
            <w:rFonts w:asciiTheme="minorHAnsi" w:hAnsiTheme="minorHAnsi" w:cstheme="minorHAnsi"/>
            <w:noProof/>
          </w:rPr>
          <w:t>13.</w:t>
        </w:r>
        <w:r w:rsidR="00B90978" w:rsidRPr="00B9097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90978" w:rsidRPr="00B90978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B90978" w:rsidRPr="00B90978">
          <w:rPr>
            <w:rFonts w:asciiTheme="minorHAnsi" w:hAnsiTheme="minorHAnsi" w:cstheme="minorHAnsi"/>
            <w:noProof/>
            <w:webHidden/>
          </w:rPr>
          <w:tab/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begin"/>
        </w:r>
        <w:r w:rsidR="00B90978" w:rsidRPr="00B90978">
          <w:rPr>
            <w:rFonts w:asciiTheme="minorHAnsi" w:hAnsiTheme="minorHAnsi" w:cstheme="minorHAnsi"/>
            <w:noProof/>
            <w:webHidden/>
          </w:rPr>
          <w:instrText xml:space="preserve"> PAGEREF _Toc487614015 \h </w:instrText>
        </w:r>
        <w:r w:rsidR="00B90978" w:rsidRPr="00B90978">
          <w:rPr>
            <w:rFonts w:asciiTheme="minorHAnsi" w:hAnsiTheme="minorHAnsi" w:cstheme="minorHAnsi"/>
            <w:noProof/>
            <w:webHidden/>
          </w:rPr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separate"/>
        </w:r>
        <w:r w:rsidR="008C2E08">
          <w:rPr>
            <w:rFonts w:asciiTheme="minorHAnsi" w:hAnsiTheme="minorHAnsi" w:cstheme="minorHAnsi"/>
            <w:noProof/>
            <w:webHidden/>
          </w:rPr>
          <w:t>9</w:t>
        </w:r>
        <w:r w:rsidR="00B90978" w:rsidRPr="00B9097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1589A3" w14:textId="0C75D7A8" w:rsidR="009C2F54" w:rsidRPr="009C2F54" w:rsidRDefault="00B40DB0" w:rsidP="00E94919">
      <w:pPr>
        <w:rPr>
          <w:rFonts w:ascii="Calibri" w:hAnsi="Calibri" w:cstheme="minorHAnsi"/>
          <w:szCs w:val="20"/>
          <w:lang w:val="es-MX"/>
        </w:rPr>
      </w:pPr>
      <w:r w:rsidRPr="004A166B">
        <w:rPr>
          <w:rFonts w:ascii="Calibri" w:hAnsi="Calibri" w:cstheme="minorHAnsi"/>
          <w:szCs w:val="20"/>
          <w:lang w:val="es-MX"/>
        </w:rPr>
        <w:fldChar w:fldCharType="end"/>
      </w:r>
    </w:p>
    <w:p w14:paraId="1FDEFD9C" w14:textId="77777777" w:rsidR="009C2F54" w:rsidRPr="009C2F54" w:rsidRDefault="009C2F54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 w:rsidRPr="009C2F54">
        <w:rPr>
          <w:rFonts w:ascii="Calibri" w:hAnsi="Calibri" w:cstheme="minorHAnsi"/>
          <w:szCs w:val="20"/>
          <w:lang w:val="es-MX"/>
        </w:rPr>
        <w:br w:type="page"/>
      </w:r>
    </w:p>
    <w:p w14:paraId="201589A4" w14:textId="77777777" w:rsidR="007E79AD" w:rsidRPr="009C2F54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="Calibri" w:hAnsi="Calibr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613986"/>
      <w:r w:rsidRPr="009C2F54">
        <w:rPr>
          <w:rFonts w:ascii="Calibri" w:hAnsi="Calibr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EE3C27" w14:paraId="201589AA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201589A5" w14:textId="77777777" w:rsidR="0071783E" w:rsidRPr="00EE3C27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201589A6" w14:textId="77777777" w:rsidR="0071783E" w:rsidRPr="00EE3C27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201589A7" w14:textId="77777777" w:rsidR="0071783E" w:rsidRPr="00EE3C27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201589A8" w14:textId="77777777" w:rsidR="0071783E" w:rsidRPr="00EE3C27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201589A9" w14:textId="77777777" w:rsidR="0071783E" w:rsidRPr="00EE3C27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7F0B2C" w:rsidRPr="00EE3C27" w14:paraId="201589B0" w14:textId="77777777" w:rsidTr="00837BEE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201589AB" w14:textId="3F362A05" w:rsidR="007F0B2C" w:rsidRPr="00EE3C27" w:rsidRDefault="007F0B2C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201589AC" w14:textId="6519B2F2" w:rsidR="007F0B2C" w:rsidRPr="00EE3C27" w:rsidRDefault="007F0B2C" w:rsidP="00837BEE">
            <w:pPr>
              <w:jc w:val="left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201589AD" w14:textId="6719A280" w:rsidR="007F0B2C" w:rsidRPr="00EE3C27" w:rsidRDefault="00EE3C27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 w:cs="Arial"/>
                <w:bCs/>
                <w:szCs w:val="20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01589AE" w14:textId="34D5E6CE" w:rsidR="007F0B2C" w:rsidRPr="00EE3C27" w:rsidRDefault="00EE3C27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</w:rPr>
              <w:t>01/11/16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201589AF" w14:textId="0B596A8F" w:rsidR="007F0B2C" w:rsidRPr="00EE3C27" w:rsidRDefault="007F0B2C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Elaborado</w:t>
            </w:r>
          </w:p>
        </w:tc>
      </w:tr>
      <w:tr w:rsidR="007F0B2C" w:rsidRPr="00EE3C27" w14:paraId="201589B6" w14:textId="77777777" w:rsidTr="007F0B2C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201589B1" w14:textId="0B9CEA3A" w:rsidR="007F0B2C" w:rsidRPr="00EE3C27" w:rsidRDefault="007F0B2C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201589B2" w14:textId="1DD27383" w:rsidR="007F0B2C" w:rsidRPr="00EE3C27" w:rsidRDefault="007F0B2C" w:rsidP="00837BEE">
            <w:pPr>
              <w:jc w:val="left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201589B3" w14:textId="0D906C71" w:rsidR="007F0B2C" w:rsidRPr="00EE3C27" w:rsidRDefault="00EE3C27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01589B4" w14:textId="0D0444CE" w:rsidR="007F0B2C" w:rsidRPr="00EE3C27" w:rsidRDefault="007F0B2C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 </w:t>
            </w:r>
            <w:r w:rsidR="00EE3C27">
              <w:rPr>
                <w:rFonts w:asciiTheme="minorHAnsi" w:hAnsiTheme="minorHAnsi" w:cs="Arial"/>
                <w:szCs w:val="20"/>
              </w:rPr>
              <w:t>04/11/16</w:t>
            </w:r>
          </w:p>
        </w:tc>
        <w:tc>
          <w:tcPr>
            <w:tcW w:w="1490" w:type="dxa"/>
          </w:tcPr>
          <w:p w14:paraId="201589B5" w14:textId="59C8F249" w:rsidR="007F0B2C" w:rsidRPr="00EE3C27" w:rsidRDefault="007F0B2C" w:rsidP="00837BEE">
            <w:pPr>
              <w:jc w:val="center"/>
              <w:rPr>
                <w:rFonts w:asciiTheme="minorHAnsi" w:hAnsiTheme="minorHAnsi"/>
                <w:bCs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Entregado</w:t>
            </w:r>
          </w:p>
        </w:tc>
      </w:tr>
      <w:tr w:rsidR="007F0B2C" w:rsidRPr="00EE3C27" w14:paraId="201589BC" w14:textId="77777777" w:rsidTr="007F0B2C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201589B7" w14:textId="0D03CC7D" w:rsidR="007F0B2C" w:rsidRPr="00EE3C27" w:rsidRDefault="007F0B2C" w:rsidP="00837BEE">
            <w:pPr>
              <w:jc w:val="center"/>
              <w:rPr>
                <w:rFonts w:asciiTheme="minorHAnsi" w:hAnsiTheme="minorHAnsi" w:cs="Calibri"/>
                <w:i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201589B8" w14:textId="65C89573" w:rsidR="007F0B2C" w:rsidRPr="00EE3C27" w:rsidRDefault="007F0B2C" w:rsidP="00837BEE">
            <w:pPr>
              <w:jc w:val="left"/>
              <w:rPr>
                <w:rFonts w:asciiTheme="minorHAnsi" w:hAnsiTheme="minorHAnsi" w:cs="Calibri"/>
                <w:i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201589B9" w14:textId="789CEFE8" w:rsidR="007F0B2C" w:rsidRPr="00EE3C27" w:rsidRDefault="00EE3C27" w:rsidP="00837BEE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01589BA" w14:textId="77D04FC0" w:rsidR="007F0B2C" w:rsidRPr="00EE3C27" w:rsidRDefault="00EE3C27" w:rsidP="00837BEE">
            <w:pPr>
              <w:jc w:val="center"/>
              <w:rPr>
                <w:rFonts w:asciiTheme="minorHAnsi" w:hAnsiTheme="minorHAnsi" w:cs="Calibri"/>
                <w:i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</w:rPr>
              <w:t>08/11/16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201589BB" w14:textId="6DBA769F" w:rsidR="007F0B2C" w:rsidRPr="00EE3C27" w:rsidRDefault="007F0B2C" w:rsidP="00837BEE">
            <w:pPr>
              <w:jc w:val="center"/>
              <w:rPr>
                <w:rFonts w:asciiTheme="minorHAnsi" w:hAnsiTheme="minorHAnsi" w:cs="Calibri"/>
                <w:i/>
                <w:szCs w:val="20"/>
                <w:lang w:val="es-MX" w:eastAsia="es-MX"/>
              </w:rPr>
            </w:pPr>
            <w:r w:rsidRPr="00EE3C27">
              <w:rPr>
                <w:rFonts w:asciiTheme="minorHAnsi" w:hAnsiTheme="minorHAnsi"/>
                <w:szCs w:val="20"/>
              </w:rPr>
              <w:t>Actualizado</w:t>
            </w:r>
          </w:p>
        </w:tc>
      </w:tr>
      <w:tr w:rsidR="007F0B2C" w:rsidRPr="00EE3C27" w14:paraId="1E0A762C" w14:textId="77777777" w:rsidTr="005B78C2">
        <w:trPr>
          <w:trHeight w:val="285"/>
          <w:jc w:val="center"/>
        </w:trPr>
        <w:tc>
          <w:tcPr>
            <w:tcW w:w="945" w:type="dxa"/>
            <w:shd w:val="clear" w:color="auto" w:fill="FFFFFF" w:themeFill="background1"/>
            <w:vAlign w:val="center"/>
          </w:tcPr>
          <w:p w14:paraId="60918C8C" w14:textId="59BC2950" w:rsidR="007F0B2C" w:rsidRPr="00EE3C27" w:rsidRDefault="007F0B2C" w:rsidP="00837BEE">
            <w:pPr>
              <w:jc w:val="center"/>
              <w:rPr>
                <w:rFonts w:asciiTheme="minorHAnsi" w:hAnsiTheme="minorHAnsi"/>
                <w:szCs w:val="20"/>
              </w:rPr>
            </w:pPr>
            <w:r w:rsidRPr="00EE3C27">
              <w:rPr>
                <w:rFonts w:asciiTheme="minorHAnsi" w:hAnsi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4AC9C0CF" w14:textId="2289B756" w:rsidR="007F0B2C" w:rsidRPr="00EE3C27" w:rsidRDefault="007F0B2C" w:rsidP="00837BEE">
            <w:pPr>
              <w:jc w:val="left"/>
              <w:rPr>
                <w:rFonts w:asciiTheme="minorHAnsi" w:hAnsiTheme="minorHAnsi"/>
                <w:szCs w:val="20"/>
              </w:rPr>
            </w:pPr>
            <w:r w:rsidRPr="00EE3C27">
              <w:rPr>
                <w:rFonts w:asciiTheme="minorHAnsi" w:hAnsi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FFFFFF" w:themeFill="background1"/>
          </w:tcPr>
          <w:p w14:paraId="38F698E5" w14:textId="5BF9D6BE" w:rsidR="007F0B2C" w:rsidRPr="00EE3C27" w:rsidRDefault="00EE3C27" w:rsidP="00837BEE">
            <w:pPr>
              <w:jc w:val="center"/>
              <w:rPr>
                <w:rFonts w:asciiTheme="minorHAnsi" w:hAnsiTheme="minorHAnsi"/>
                <w:szCs w:val="20"/>
              </w:rPr>
            </w:pPr>
            <w:r w:rsidRPr="00EE3C27">
              <w:rPr>
                <w:rFonts w:asciiTheme="minorHAnsi" w:hAnsiTheme="minorHAnsi"/>
                <w:szCs w:val="20"/>
              </w:rPr>
              <w:t>Fernando Rueda Balcorta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67545EE8" w14:textId="4174B1CD" w:rsidR="007F0B2C" w:rsidRPr="00EE3C27" w:rsidRDefault="00EE3C27" w:rsidP="00837BEE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09/11/16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2AC9E2B1" w14:textId="184B11F2" w:rsidR="007F0B2C" w:rsidRPr="00EE3C27" w:rsidRDefault="007F0B2C" w:rsidP="00837BEE">
            <w:pPr>
              <w:jc w:val="center"/>
              <w:rPr>
                <w:rFonts w:asciiTheme="minorHAnsi" w:hAnsiTheme="minorHAnsi"/>
                <w:szCs w:val="20"/>
              </w:rPr>
            </w:pPr>
            <w:r w:rsidRPr="00EE3C27">
              <w:rPr>
                <w:rFonts w:asciiTheme="minorHAnsi" w:hAnsiTheme="minorHAnsi"/>
                <w:szCs w:val="20"/>
              </w:rPr>
              <w:t>Cerrado</w:t>
            </w:r>
          </w:p>
        </w:tc>
      </w:tr>
    </w:tbl>
    <w:p w14:paraId="201589BD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201589BE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201589BF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201589C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201589C0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201589C1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201589C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201589C3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01589C4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01589C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01589C6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01589C7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201589C9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201589CA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201589CB" w14:textId="77777777" w:rsidR="0081016C" w:rsidRPr="00F24850" w:rsidRDefault="00A027A6" w:rsidP="00BC47D7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201589CC" w14:textId="2AF5D92C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613987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B824BA">
        <w:rPr>
          <w:rFonts w:asciiTheme="minorHAnsi" w:hAnsiTheme="minorHAnsi" w:cstheme="minorHAnsi"/>
          <w:sz w:val="20"/>
        </w:rPr>
        <w:t>O</w:t>
      </w:r>
      <w:r w:rsidR="00300AD5">
        <w:rPr>
          <w:rFonts w:asciiTheme="minorHAnsi" w:hAnsiTheme="minorHAnsi" w:cstheme="minorHAnsi"/>
          <w:sz w:val="20"/>
        </w:rPr>
        <w:t>btener</w:t>
      </w:r>
      <w:r w:rsidR="00B824BA">
        <w:rPr>
          <w:rFonts w:asciiTheme="minorHAnsi" w:hAnsiTheme="minorHAnsi" w:cstheme="minorHAnsi"/>
          <w:sz w:val="20"/>
        </w:rPr>
        <w:t xml:space="preserve"> A</w:t>
      </w:r>
      <w:r w:rsidR="00D6625C">
        <w:rPr>
          <w:rFonts w:asciiTheme="minorHAnsi" w:hAnsiTheme="minorHAnsi" w:cstheme="minorHAnsi"/>
          <w:sz w:val="20"/>
        </w:rPr>
        <w:t>sentamientos</w:t>
      </w:r>
      <w:bookmarkEnd w:id="15"/>
    </w:p>
    <w:p w14:paraId="201589CD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201589CE" w14:textId="54C8325D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613988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B824BA">
        <w:rPr>
          <w:rFonts w:asciiTheme="minorHAnsi" w:hAnsiTheme="minorHAnsi" w:cstheme="minorHAnsi"/>
          <w:sz w:val="20"/>
        </w:rPr>
        <w:t>Obtener A</w:t>
      </w:r>
      <w:r w:rsidR="00FF321F">
        <w:rPr>
          <w:rFonts w:asciiTheme="minorHAnsi" w:hAnsiTheme="minorHAnsi" w:cstheme="minorHAnsi"/>
          <w:sz w:val="20"/>
        </w:rPr>
        <w:t>sentamientos</w:t>
      </w:r>
      <w:bookmarkEnd w:id="17"/>
    </w:p>
    <w:p w14:paraId="201589CF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613989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14:paraId="201589D0" w14:textId="530BF0B8" w:rsidR="00D16B4F" w:rsidRPr="00F24850" w:rsidRDefault="002B480C" w:rsidP="00BC47D7">
      <w:pPr>
        <w:pStyle w:val="ndice2"/>
      </w:pPr>
      <w:r>
        <w:t>Permite al us</w:t>
      </w:r>
      <w:r w:rsidR="00FF321F">
        <w:t>uario</w:t>
      </w:r>
      <w:r w:rsidR="007428ED">
        <w:t xml:space="preserve"> Modulo de Control de Servicios</w:t>
      </w:r>
      <w:r w:rsidR="00FF321F">
        <w:t xml:space="preserve">, obtener los asentamientos por medio de una consulta de CONEC II a MCS, el campo para la búsqueda es el código postal. </w:t>
      </w:r>
    </w:p>
    <w:p w14:paraId="201589D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613990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201589D6" w14:textId="77777777" w:rsidTr="00E012D8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2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3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201589DB" w14:textId="77777777" w:rsidTr="00E012D8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7" w14:textId="06D221B5" w:rsidR="00C41D11" w:rsidRPr="00F24850" w:rsidRDefault="00FF321F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FF321F">
              <w:rPr>
                <w:rFonts w:asciiTheme="minorHAnsi" w:hAnsiTheme="minorHAnsi" w:cstheme="minorHAnsi"/>
                <w:color w:val="000000"/>
                <w:szCs w:val="20"/>
              </w:rPr>
              <w:t>FUNC-CONF-040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8" w14:textId="16EF3AC8" w:rsidR="00C41D11" w:rsidRPr="00F24850" w:rsidRDefault="00D6625C" w:rsidP="00C41D1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Obtener los asentamientos registrados en MCS, por medio de su código postal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9" w14:textId="64C19986" w:rsidR="00C41D11" w:rsidRPr="00A24C4F" w:rsidRDefault="00DD1AAE" w:rsidP="00D6625C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 xml:space="preserve">El sistema </w:t>
            </w:r>
            <w:r w:rsidR="00D6625C">
              <w:rPr>
                <w:rFonts w:ascii="Calibri" w:hAnsi="Calibri"/>
                <w:color w:val="000000"/>
                <w:szCs w:val="20"/>
              </w:rPr>
              <w:t>permite obtener la lista de asentamientos registrados en MSC, enviando el código postal desde CONEC II.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A" w14:textId="43F6C24F" w:rsidR="00C41D11" w:rsidRPr="00F24850" w:rsidRDefault="00D6625C" w:rsidP="00D6625C">
            <w:pPr>
              <w:pStyle w:val="ndice2"/>
            </w:pPr>
            <w:r>
              <w:t>2016</w:t>
            </w:r>
            <w:r w:rsidR="00E012D8">
              <w:t xml:space="preserve"> </w:t>
            </w:r>
            <w:r>
              <w:t>–</w:t>
            </w:r>
            <w:r w:rsidR="00E012D8">
              <w:t xml:space="preserve"> </w:t>
            </w:r>
            <w:r w:rsidR="00B824BA">
              <w:t>Obtener A</w:t>
            </w:r>
            <w:r>
              <w:t>sentamientos</w:t>
            </w:r>
            <w:r w:rsidR="00DE29B8">
              <w:t>.</w:t>
            </w:r>
          </w:p>
        </w:tc>
      </w:tr>
    </w:tbl>
    <w:p w14:paraId="201589DC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613991"/>
      <w:bookmarkStart w:id="30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201589DD" w14:textId="069D7192" w:rsidR="00D16B4F" w:rsidRPr="00F24850" w:rsidRDefault="009504D8" w:rsidP="009768E6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611A9320" wp14:editId="50A63E2C">
            <wp:extent cx="3486150" cy="175055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btenerAsentami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9DE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613992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201589E2" w14:textId="77777777" w:rsidTr="00813E7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D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E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E1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201589E6" w14:textId="77777777" w:rsidTr="00813E7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E3" w14:textId="77777777" w:rsidR="00FE2192" w:rsidRPr="00F24850" w:rsidRDefault="00FE2192" w:rsidP="00FE2192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E4" w14:textId="60347478" w:rsidR="00FE2192" w:rsidRPr="00F24850" w:rsidRDefault="009504D8" w:rsidP="001A6F68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MCS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E5" w14:textId="3A48E707" w:rsidR="00FE2192" w:rsidRPr="00F24850" w:rsidRDefault="00DE29B8">
            <w:pPr>
              <w:pStyle w:val="ndice2"/>
            </w:pPr>
            <w:r>
              <w:t xml:space="preserve">Este actor se encarga de </w:t>
            </w:r>
            <w:r w:rsidR="007428ED">
              <w:t xml:space="preserve">proporcionar </w:t>
            </w:r>
            <w:r w:rsidR="009504D8">
              <w:t xml:space="preserve">la información de los asentamientos en la base de datos de </w:t>
            </w:r>
            <w:r w:rsidR="007428ED">
              <w:t>SICOGUA</w:t>
            </w:r>
            <w:r w:rsidR="009504D8">
              <w:t>.</w:t>
            </w:r>
          </w:p>
        </w:tc>
      </w:tr>
    </w:tbl>
    <w:p w14:paraId="201589E7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613993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201589E8" w14:textId="6976A252" w:rsidR="00D16B4F" w:rsidRPr="00F24850" w:rsidRDefault="009504D8" w:rsidP="009565E4">
      <w:pPr>
        <w:pStyle w:val="ndice2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073E1DC7" wp14:editId="0C5DD193">
            <wp:extent cx="4914900" cy="60875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ObtenerAsentami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9E9" w14:textId="77777777" w:rsidR="00E012D8" w:rsidRDefault="00E012D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7" w:name="_Toc371934669"/>
      <w:r>
        <w:rPr>
          <w:rFonts w:asciiTheme="minorHAnsi" w:hAnsiTheme="minorHAnsi" w:cstheme="minorHAnsi"/>
        </w:rPr>
        <w:br w:type="page"/>
      </w:r>
    </w:p>
    <w:p w14:paraId="201589EA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7613994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201589EB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201589EC" w14:textId="3B4B9FF5" w:rsidR="00455180" w:rsidRPr="00F24850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613995"/>
      <w:r w:rsidRPr="00F24850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9504D8">
        <w:rPr>
          <w:rFonts w:asciiTheme="minorHAnsi" w:hAnsiTheme="minorHAnsi" w:cstheme="minorHAnsi"/>
          <w:sz w:val="20"/>
        </w:rPr>
        <w:t xml:space="preserve"> Catálogo de asentamientos</w:t>
      </w:r>
      <w:bookmarkEnd w:id="50"/>
    </w:p>
    <w:p w14:paraId="201589ED" w14:textId="19D3D98D" w:rsidR="00455180" w:rsidRDefault="009504D8" w:rsidP="006E10A8">
      <w:pPr>
        <w:pStyle w:val="ndice2"/>
        <w:ind w:firstLine="360"/>
        <w:rPr>
          <w:color w:val="000000"/>
        </w:rPr>
      </w:pPr>
      <w:r>
        <w:rPr>
          <w:color w:val="000000"/>
        </w:rPr>
        <w:t xml:space="preserve">Se debe contar con el catálogo de asentamientos en la base de datos de </w:t>
      </w:r>
      <w:r w:rsidR="007428ED">
        <w:rPr>
          <w:color w:val="000000"/>
        </w:rPr>
        <w:t>SICOGUA</w:t>
      </w:r>
      <w:r>
        <w:rPr>
          <w:color w:val="000000"/>
        </w:rPr>
        <w:t>.</w:t>
      </w:r>
    </w:p>
    <w:p w14:paraId="2EF2552E" w14:textId="77777777" w:rsidR="00522B24" w:rsidRPr="00992495" w:rsidRDefault="00522B24" w:rsidP="00585DB9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87613996"/>
      <w:r>
        <w:rPr>
          <w:rFonts w:asciiTheme="minorHAnsi" w:hAnsiTheme="minorHAnsi" w:cstheme="minorHAnsi"/>
          <w:sz w:val="20"/>
        </w:rPr>
        <w:t>&lt;Precondición 2</w:t>
      </w:r>
      <w:r w:rsidRPr="00992495">
        <w:rPr>
          <w:rFonts w:asciiTheme="minorHAnsi" w:hAnsiTheme="minorHAnsi" w:cstheme="minorHAnsi"/>
          <w:sz w:val="20"/>
        </w:rPr>
        <w:t xml:space="preserve">&gt; </w:t>
      </w:r>
      <w:r>
        <w:rPr>
          <w:rFonts w:asciiTheme="minorHAnsi" w:hAnsiTheme="minorHAnsi" w:cstheme="minorHAnsi"/>
          <w:sz w:val="20"/>
        </w:rPr>
        <w:t>Conexión con la BD</w:t>
      </w:r>
      <w:r w:rsidRPr="00992495">
        <w:rPr>
          <w:rFonts w:asciiTheme="minorHAnsi" w:hAnsiTheme="minorHAnsi" w:cstheme="minorHAnsi"/>
          <w:sz w:val="20"/>
        </w:rPr>
        <w:t>.</w:t>
      </w:r>
      <w:bookmarkEnd w:id="51"/>
    </w:p>
    <w:p w14:paraId="21BA9B22" w14:textId="77777777" w:rsidR="00522B24" w:rsidRPr="00992495" w:rsidRDefault="00522B24" w:rsidP="00522B2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 tener conexión y permisos para consultar la BD SICOGUA</w:t>
      </w:r>
      <w:r w:rsidRPr="00992495">
        <w:rPr>
          <w:rFonts w:asciiTheme="minorHAnsi" w:hAnsiTheme="minorHAnsi" w:cstheme="minorHAnsi"/>
        </w:rPr>
        <w:t>.</w:t>
      </w:r>
    </w:p>
    <w:p w14:paraId="201589F0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2" w:name="_Toc487613997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2"/>
    </w:p>
    <w:p w14:paraId="201589F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371934673"/>
      <w:bookmarkStart w:id="54" w:name="_Toc289774378"/>
      <w:bookmarkStart w:id="55" w:name="_Toc126991050"/>
      <w:bookmarkStart w:id="56" w:name="_Toc487613998"/>
      <w:r w:rsidRPr="00F24850">
        <w:rPr>
          <w:rFonts w:asciiTheme="minorHAnsi" w:hAnsiTheme="minorHAnsi" w:cstheme="minorHAnsi"/>
          <w:sz w:val="20"/>
        </w:rPr>
        <w:t>Flujo Básico</w:t>
      </w:r>
      <w:bookmarkEnd w:id="53"/>
      <w:bookmarkEnd w:id="54"/>
      <w:bookmarkEnd w:id="55"/>
      <w:bookmarkEnd w:id="5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2908D5" w14:paraId="201589F5" w14:textId="77777777" w:rsidTr="00E012D8">
        <w:trPr>
          <w:cantSplit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2" w14:textId="77777777" w:rsidR="00455180" w:rsidRPr="002908D5" w:rsidRDefault="00455180" w:rsidP="005E2A53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3" w14:textId="77777777" w:rsidR="00455180" w:rsidRPr="002908D5" w:rsidRDefault="00455180" w:rsidP="00E012D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4" w14:textId="77777777" w:rsidR="00455180" w:rsidRPr="002908D5" w:rsidRDefault="00455180" w:rsidP="00E012D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2908D5" w14:paraId="201589F9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89F6" w14:textId="77777777" w:rsidR="009F4550" w:rsidRPr="002908D5" w:rsidRDefault="006A5C61" w:rsidP="005E2A53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7" w14:textId="37AC94B6" w:rsidR="009F4550" w:rsidRPr="002908D5" w:rsidRDefault="00794937" w:rsidP="00E012D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CONEC II</w:t>
            </w:r>
            <w:r w:rsidR="005E2A5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15D95" w14:textId="6CAFCD27" w:rsidR="00196968" w:rsidRDefault="00196968" w:rsidP="00196968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</w:t>
            </w:r>
            <w:r w:rsidRPr="009924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de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los</w:t>
            </w:r>
            <w:r w:rsidRPr="009924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Asentamientos</w:t>
            </w:r>
            <w:r w:rsidRPr="009924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mediante un servicio en el sistema de MCS,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el parámetro siguiente:</w:t>
            </w:r>
          </w:p>
          <w:p w14:paraId="0F297D01" w14:textId="5F9973FB" w:rsidR="00196968" w:rsidRPr="00585DB9" w:rsidRDefault="00196968" w:rsidP="00585DB9">
            <w:pPr>
              <w:pStyle w:val="Prrafodelista"/>
              <w:numPr>
                <w:ilvl w:val="0"/>
                <w:numId w:val="23"/>
              </w:num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B55F1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Código Postal</w:t>
            </w:r>
            <w:r w:rsidRPr="00B55F1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5E2A5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02174BEB" w14:textId="1E5FE323" w:rsidR="00196968" w:rsidRPr="00585DB9" w:rsidRDefault="00196968" w:rsidP="00585DB9">
            <w:pPr>
              <w:pStyle w:val="Prrafodelista"/>
              <w:numPr>
                <w:ilvl w:val="0"/>
                <w:numId w:val="23"/>
              </w:num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DD287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Identificador Estado</w:t>
            </w:r>
            <w:r w:rsidRPr="00DD287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5E2A5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201589F8" w14:textId="19DBBFF5" w:rsidR="009F4550" w:rsidRPr="00585DB9" w:rsidRDefault="00196968" w:rsidP="00585DB9">
            <w:pPr>
              <w:pStyle w:val="Prrafodelista"/>
              <w:numPr>
                <w:ilvl w:val="0"/>
                <w:numId w:val="23"/>
              </w:num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DD287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Identificador Municipio</w:t>
            </w:r>
            <w:r w:rsidRPr="00DD287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5E2A5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3F6F7E" w:rsidRPr="002908D5" w14:paraId="20158A01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A" w14:textId="77777777" w:rsidR="003F6F7E" w:rsidRPr="002908D5" w:rsidRDefault="00C539C4" w:rsidP="005E2A53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B" w14:textId="72D1E6A7" w:rsidR="003F6F7E" w:rsidRPr="002908D5" w:rsidRDefault="003F6F7E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5E2A5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34BF" w14:textId="77777777" w:rsidR="007A4C1D" w:rsidRDefault="009504D8" w:rsidP="00E012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Envía la petición.</w:t>
            </w:r>
          </w:p>
          <w:p w14:paraId="6DC59934" w14:textId="77777777" w:rsidR="009504D8" w:rsidRPr="008A5386" w:rsidRDefault="009504D8" w:rsidP="008A5386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8A5386">
              <w:rPr>
                <w:rFonts w:ascii="Calibri" w:hAnsi="Calibri"/>
              </w:rPr>
              <w:t xml:space="preserve">Si existe un error en la conexión con MCS, continua en el flujo </w:t>
            </w:r>
            <w:r w:rsidRPr="008A5386">
              <w:rPr>
                <w:rFonts w:ascii="Calibri" w:hAnsi="Calibri"/>
                <w:b/>
              </w:rPr>
              <w:t>AE01 Error con la conexión.</w:t>
            </w:r>
          </w:p>
          <w:p w14:paraId="20158A00" w14:textId="532EED85" w:rsidR="009504D8" w:rsidRPr="008A5386" w:rsidRDefault="008A5386" w:rsidP="008A5386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8A5386">
              <w:rPr>
                <w:rFonts w:ascii="Calibri" w:hAnsi="Calibri"/>
              </w:rPr>
              <w:t>En caso contrario envía el código postal para la búsqueda</w:t>
            </w:r>
            <w:r w:rsidR="005E2A53">
              <w:rPr>
                <w:rFonts w:ascii="Calibri" w:hAnsi="Calibri"/>
              </w:rPr>
              <w:t>.</w:t>
            </w:r>
          </w:p>
        </w:tc>
      </w:tr>
      <w:tr w:rsidR="003F6F7E" w:rsidRPr="002908D5" w14:paraId="20158A05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2" w14:textId="509357ED" w:rsidR="003F6F7E" w:rsidRPr="002908D5" w:rsidRDefault="00C539C4" w:rsidP="005E2A53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3" w14:textId="798A7B04" w:rsidR="003F6F7E" w:rsidRPr="002908D5" w:rsidRDefault="00794937" w:rsidP="00E012D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MCS</w:t>
            </w:r>
            <w:r w:rsidR="005E2A5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4" w14:textId="7CF9CD0C" w:rsidR="003F6F7E" w:rsidRPr="002908D5" w:rsidRDefault="008A5386" w:rsidP="00E012D8">
            <w:pPr>
              <w:pStyle w:val="ndice2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Recibe la petición</w:t>
            </w:r>
          </w:p>
        </w:tc>
      </w:tr>
      <w:tr w:rsidR="00805A37" w:rsidRPr="002908D5" w14:paraId="20158A0B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6" w14:textId="77777777" w:rsidR="00805A37" w:rsidRPr="002908D5" w:rsidRDefault="00DA19F9" w:rsidP="005E2A53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7" w14:textId="509E4D73" w:rsidR="00805A37" w:rsidRPr="002908D5" w:rsidRDefault="00794937" w:rsidP="00E012D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MCS</w:t>
            </w:r>
            <w:r w:rsidR="005E2A5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8" w14:textId="7502B85C" w:rsidR="00805A37" w:rsidRPr="002908D5" w:rsidRDefault="00805A37" w:rsidP="00E012D8">
            <w:pPr>
              <w:pStyle w:val="ndice2"/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Verifi</w:t>
            </w:r>
            <w:r w:rsidR="008A5386">
              <w:rPr>
                <w:rFonts w:ascii="Calibri" w:hAnsi="Calibri"/>
              </w:rPr>
              <w:t>ca que exista la información solicitada de los asentamientos.</w:t>
            </w:r>
          </w:p>
          <w:p w14:paraId="5C6944CF" w14:textId="4A5AD64A" w:rsidR="001A6F68" w:rsidRDefault="00805A37" w:rsidP="008A5386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 xml:space="preserve">Si </w:t>
            </w:r>
            <w:r w:rsidR="008A5386">
              <w:rPr>
                <w:rFonts w:ascii="Calibri" w:hAnsi="Calibri"/>
              </w:rPr>
              <w:t>encuentra la información solicitada, continua en el paso</w:t>
            </w:r>
            <w:r w:rsidR="007428ED">
              <w:rPr>
                <w:rFonts w:ascii="Calibri" w:hAnsi="Calibri"/>
              </w:rPr>
              <w:t xml:space="preserve"> 5</w:t>
            </w:r>
            <w:r w:rsidR="005E2A53">
              <w:rPr>
                <w:rFonts w:ascii="Calibri" w:hAnsi="Calibri"/>
              </w:rPr>
              <w:t>.</w:t>
            </w:r>
          </w:p>
          <w:p w14:paraId="20158A0A" w14:textId="05569BE4" w:rsidR="008A5386" w:rsidRPr="002908D5" w:rsidRDefault="008A5386" w:rsidP="008A5386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caso contrario, continua en el flujo </w:t>
            </w:r>
            <w:r w:rsidRPr="008A5386">
              <w:rPr>
                <w:rFonts w:ascii="Calibri" w:hAnsi="Calibri"/>
                <w:b/>
              </w:rPr>
              <w:t>AE02 Error de existencia de información</w:t>
            </w:r>
            <w:r>
              <w:rPr>
                <w:rFonts w:ascii="Calibri" w:hAnsi="Calibri"/>
              </w:rPr>
              <w:t>.</w:t>
            </w:r>
          </w:p>
        </w:tc>
      </w:tr>
      <w:tr w:rsidR="00805A37" w:rsidRPr="002908D5" w14:paraId="20158A11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C" w14:textId="4D8199C8" w:rsidR="00805A37" w:rsidRPr="002908D5" w:rsidRDefault="00DA19F9" w:rsidP="005E2A53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D" w14:textId="640E1E80" w:rsidR="00805A37" w:rsidRPr="002908D5" w:rsidRDefault="00794937" w:rsidP="00E012D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MCS</w:t>
            </w:r>
            <w:r w:rsidR="005E2A5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3D13" w14:textId="77777777" w:rsidR="00DA19F9" w:rsidRDefault="008A5386" w:rsidP="008A5386">
            <w:pPr>
              <w:rPr>
                <w:rFonts w:ascii="Calibri" w:hAnsi="Calibri"/>
              </w:rPr>
            </w:pPr>
            <w:r w:rsidRPr="008A5386">
              <w:rPr>
                <w:rFonts w:ascii="Calibri" w:hAnsi="Calibri"/>
              </w:rPr>
              <w:t>Envía la información solicitada.</w:t>
            </w:r>
          </w:p>
          <w:p w14:paraId="355C8DE7" w14:textId="77777777" w:rsidR="00794937" w:rsidRDefault="008A5386" w:rsidP="00794937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794937">
              <w:rPr>
                <w:rFonts w:ascii="Calibri" w:hAnsi="Calibri"/>
              </w:rPr>
              <w:t>Tipo de Asentamiento</w:t>
            </w:r>
            <w:r w:rsidR="00794937">
              <w:rPr>
                <w:rFonts w:ascii="Calibri" w:hAnsi="Calibri"/>
              </w:rPr>
              <w:t>.</w:t>
            </w:r>
          </w:p>
          <w:p w14:paraId="742D2926" w14:textId="77777777" w:rsidR="00794937" w:rsidRDefault="008A5386" w:rsidP="00794937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794937">
              <w:rPr>
                <w:rFonts w:ascii="Calibri" w:hAnsi="Calibri"/>
              </w:rPr>
              <w:t>Asentamiento</w:t>
            </w:r>
            <w:r w:rsidR="00794937">
              <w:rPr>
                <w:rFonts w:ascii="Calibri" w:hAnsi="Calibri"/>
              </w:rPr>
              <w:t>.</w:t>
            </w:r>
          </w:p>
          <w:p w14:paraId="5D2C02F1" w14:textId="77777777" w:rsidR="00794937" w:rsidRDefault="008A5386" w:rsidP="00794937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794937">
              <w:rPr>
                <w:rFonts w:ascii="Calibri" w:hAnsi="Calibri"/>
              </w:rPr>
              <w:t>Municipio</w:t>
            </w:r>
            <w:r w:rsidR="00794937">
              <w:rPr>
                <w:rFonts w:ascii="Calibri" w:hAnsi="Calibri"/>
              </w:rPr>
              <w:t>.</w:t>
            </w:r>
          </w:p>
          <w:p w14:paraId="0842AE6E" w14:textId="77777777" w:rsidR="00794937" w:rsidRDefault="008A5386" w:rsidP="00794937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794937">
              <w:rPr>
                <w:rFonts w:ascii="Calibri" w:hAnsi="Calibri"/>
              </w:rPr>
              <w:t>Estado</w:t>
            </w:r>
            <w:r w:rsidR="00794937">
              <w:rPr>
                <w:rFonts w:ascii="Calibri" w:hAnsi="Calibri"/>
              </w:rPr>
              <w:t>.</w:t>
            </w:r>
          </w:p>
          <w:p w14:paraId="20158A10" w14:textId="680253E5" w:rsidR="008A5386" w:rsidRPr="00794937" w:rsidRDefault="008A5386" w:rsidP="00794937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794937">
              <w:rPr>
                <w:rFonts w:ascii="Calibri" w:hAnsi="Calibri"/>
              </w:rPr>
              <w:t>Ciudad</w:t>
            </w:r>
          </w:p>
        </w:tc>
      </w:tr>
      <w:tr w:rsidR="00455180" w:rsidRPr="002908D5" w14:paraId="20158A25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12" w14:textId="012A564E" w:rsidR="00455180" w:rsidRPr="002908D5" w:rsidRDefault="00DA19F9" w:rsidP="005E2A53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13" w14:textId="77777777" w:rsidR="00455180" w:rsidRPr="002908D5" w:rsidRDefault="00CF6856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455180" w:rsidRPr="002908D5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4" w14:textId="701B0D9D" w:rsidR="00DA19F9" w:rsidRPr="00794937" w:rsidRDefault="00794937" w:rsidP="007949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Obtiene la información solicitada.</w:t>
            </w:r>
          </w:p>
        </w:tc>
      </w:tr>
      <w:tr w:rsidR="0017621A" w:rsidRPr="002908D5" w14:paraId="20158A2D" w14:textId="77777777" w:rsidTr="00E012D8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A" w14:textId="15DA5DC1" w:rsidR="0017621A" w:rsidRPr="002908D5" w:rsidRDefault="005E2A53" w:rsidP="005E2A53">
            <w:pPr>
              <w:jc w:val="center"/>
            </w:pPr>
            <w:r>
              <w:lastRenderedPageBreak/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B" w14:textId="77777777" w:rsidR="0017621A" w:rsidRPr="002908D5" w:rsidRDefault="0017621A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C" w14:textId="77777777" w:rsidR="0017621A" w:rsidRPr="002908D5" w:rsidRDefault="0017621A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Fin del flujo básico.</w:t>
            </w:r>
          </w:p>
        </w:tc>
      </w:tr>
    </w:tbl>
    <w:p w14:paraId="20158A2F" w14:textId="3BDBE7CD" w:rsidR="00581AD0" w:rsidRDefault="00581AD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57" w:name="_Toc371934674"/>
      <w:bookmarkStart w:id="58" w:name="_Toc228339743"/>
    </w:p>
    <w:p w14:paraId="20158A30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9" w:name="_Toc487613999"/>
      <w:r w:rsidRPr="00F24850">
        <w:rPr>
          <w:rFonts w:asciiTheme="minorHAnsi" w:hAnsiTheme="minorHAnsi" w:cstheme="minorHAnsi"/>
          <w:sz w:val="20"/>
        </w:rPr>
        <w:t>Flujos Alternos</w:t>
      </w:r>
      <w:bookmarkEnd w:id="57"/>
      <w:bookmarkEnd w:id="58"/>
      <w:bookmarkEnd w:id="59"/>
    </w:p>
    <w:p w14:paraId="20158A31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0" w:name="_Toc52616587"/>
      <w:bookmarkStart w:id="61" w:name="_Toc182735731"/>
      <w:bookmarkStart w:id="62" w:name="_Toc228339744"/>
      <w:bookmarkStart w:id="63" w:name="_Toc461701838"/>
      <w:bookmarkStart w:id="64" w:name="_Toc487614000"/>
      <w:r w:rsidRPr="00F24850">
        <w:rPr>
          <w:rFonts w:asciiTheme="minorHAnsi" w:hAnsiTheme="minorHAnsi" w:cstheme="minorHAnsi"/>
          <w:sz w:val="20"/>
        </w:rPr>
        <w:t>Opcionales</w:t>
      </w:r>
      <w:bookmarkEnd w:id="60"/>
      <w:bookmarkEnd w:id="61"/>
      <w:bookmarkEnd w:id="62"/>
      <w:bookmarkEnd w:id="63"/>
      <w:bookmarkEnd w:id="64"/>
    </w:p>
    <w:p w14:paraId="20158A50" w14:textId="1E412C21" w:rsidR="00DA19F9" w:rsidRPr="00794937" w:rsidRDefault="00794937" w:rsidP="00794937">
      <w:pPr>
        <w:ind w:firstLine="567"/>
        <w:rPr>
          <w:rFonts w:ascii="Calibri" w:hAnsi="Calibri"/>
          <w:color w:val="0070C0"/>
        </w:rPr>
      </w:pPr>
      <w:r w:rsidRPr="00794937">
        <w:rPr>
          <w:rFonts w:ascii="Calibri" w:hAnsi="Calibri"/>
        </w:rPr>
        <w:t>No aplica para esta funcionalidad de sistema</w:t>
      </w:r>
      <w:r>
        <w:rPr>
          <w:rFonts w:ascii="Calibri" w:hAnsi="Calibri"/>
        </w:rPr>
        <w:t>.</w:t>
      </w:r>
    </w:p>
    <w:p w14:paraId="20158A51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5" w:name="_Toc371934678"/>
      <w:bookmarkStart w:id="66" w:name="_Toc228339745"/>
      <w:bookmarkStart w:id="67" w:name="_Toc182735732"/>
      <w:bookmarkStart w:id="68" w:name="_Toc52616588"/>
      <w:bookmarkStart w:id="69" w:name="_Toc487614001"/>
      <w:r w:rsidRPr="00F24850">
        <w:rPr>
          <w:rFonts w:asciiTheme="minorHAnsi" w:hAnsiTheme="minorHAnsi" w:cstheme="minorHAnsi"/>
          <w:sz w:val="20"/>
        </w:rPr>
        <w:t>Generales</w:t>
      </w:r>
      <w:bookmarkEnd w:id="65"/>
      <w:bookmarkEnd w:id="66"/>
      <w:bookmarkEnd w:id="67"/>
      <w:bookmarkEnd w:id="68"/>
      <w:bookmarkEnd w:id="69"/>
    </w:p>
    <w:p w14:paraId="77BFC927" w14:textId="591AB25F" w:rsidR="00794937" w:rsidRPr="00794937" w:rsidRDefault="00794937" w:rsidP="00794937">
      <w:pPr>
        <w:ind w:firstLine="567"/>
        <w:rPr>
          <w:rFonts w:ascii="Calibri" w:hAnsi="Calibri"/>
          <w:color w:val="0070C0"/>
        </w:rPr>
      </w:pPr>
      <w:bookmarkStart w:id="70" w:name="_Toc371934681"/>
      <w:bookmarkStart w:id="71" w:name="_Toc228339746"/>
      <w:bookmarkStart w:id="72" w:name="_Toc182735733"/>
      <w:bookmarkStart w:id="73" w:name="_Toc52616589"/>
      <w:r w:rsidRPr="00794937">
        <w:rPr>
          <w:rFonts w:ascii="Calibri" w:hAnsi="Calibri"/>
        </w:rPr>
        <w:t>No aplica para esta funcionalidad de sistema</w:t>
      </w:r>
      <w:r>
        <w:rPr>
          <w:rFonts w:ascii="Calibri" w:hAnsi="Calibri"/>
        </w:rPr>
        <w:t>.</w:t>
      </w:r>
    </w:p>
    <w:p w14:paraId="20158A75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4" w:name="_Toc487614002"/>
      <w:r w:rsidRPr="00F24850">
        <w:rPr>
          <w:rFonts w:asciiTheme="minorHAnsi" w:hAnsiTheme="minorHAnsi" w:cstheme="minorHAnsi"/>
          <w:sz w:val="20"/>
        </w:rPr>
        <w:t>Extraordinarios</w:t>
      </w:r>
      <w:bookmarkEnd w:id="70"/>
      <w:bookmarkEnd w:id="71"/>
      <w:bookmarkEnd w:id="72"/>
      <w:bookmarkEnd w:id="73"/>
      <w:bookmarkEnd w:id="74"/>
      <w:r w:rsidRPr="00F24850">
        <w:rPr>
          <w:rFonts w:asciiTheme="minorHAnsi" w:hAnsiTheme="minorHAnsi" w:cstheme="minorHAnsi"/>
          <w:sz w:val="20"/>
        </w:rPr>
        <w:tab/>
      </w:r>
    </w:p>
    <w:p w14:paraId="20158A76" w14:textId="77777777" w:rsidR="00554004" w:rsidRPr="00F24850" w:rsidRDefault="009F4550" w:rsidP="00BC47D7">
      <w:pPr>
        <w:pStyle w:val="ndice2"/>
      </w:pPr>
      <w:bookmarkStart w:id="75" w:name="_Hlk482972054"/>
      <w:r w:rsidRPr="00F24850">
        <w:t>No aplica para esta funcionalidad del sistema</w:t>
      </w:r>
      <w:r w:rsidR="00554004" w:rsidRPr="00F24850">
        <w:t>.</w:t>
      </w:r>
    </w:p>
    <w:p w14:paraId="20158A77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6" w:name="_Toc371934684"/>
      <w:bookmarkStart w:id="77" w:name="_Toc228339747"/>
      <w:bookmarkStart w:id="78" w:name="_Toc182735734"/>
      <w:bookmarkStart w:id="79" w:name="_Toc52616590"/>
      <w:bookmarkStart w:id="80" w:name="_Toc487614003"/>
      <w:bookmarkEnd w:id="75"/>
      <w:r w:rsidRPr="00F24850">
        <w:rPr>
          <w:rFonts w:asciiTheme="minorHAnsi" w:hAnsiTheme="minorHAnsi" w:cstheme="minorHAnsi"/>
          <w:sz w:val="20"/>
        </w:rPr>
        <w:t>De excepción</w:t>
      </w:r>
      <w:bookmarkEnd w:id="76"/>
      <w:bookmarkEnd w:id="77"/>
      <w:bookmarkEnd w:id="78"/>
      <w:bookmarkEnd w:id="79"/>
      <w:bookmarkEnd w:id="80"/>
    </w:p>
    <w:p w14:paraId="20158A78" w14:textId="0BB43B79" w:rsidR="00CB3D16" w:rsidRDefault="00CB3D16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483406969"/>
      <w:bookmarkStart w:id="82" w:name="_Toc487614004"/>
      <w:bookmarkStart w:id="83" w:name="_Toc363727167"/>
      <w:bookmarkStart w:id="84" w:name="_Toc461701847"/>
      <w:r w:rsidRPr="0053355D">
        <w:rPr>
          <w:rFonts w:asciiTheme="minorHAnsi" w:hAnsiTheme="minorHAnsi" w:cstheme="minorHAnsi"/>
          <w:sz w:val="20"/>
        </w:rPr>
        <w:t xml:space="preserve">AE01 Error </w:t>
      </w:r>
      <w:bookmarkEnd w:id="81"/>
      <w:r w:rsidR="00794937">
        <w:rPr>
          <w:rFonts w:asciiTheme="minorHAnsi" w:hAnsiTheme="minorHAnsi" w:cstheme="minorHAnsi"/>
          <w:sz w:val="20"/>
        </w:rPr>
        <w:t>con la conexión</w:t>
      </w:r>
      <w:bookmarkEnd w:id="82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9C2F54" w:rsidRPr="0053355D" w14:paraId="28205FA1" w14:textId="77777777" w:rsidTr="005E2A53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6DB9487F" w14:textId="77777777" w:rsidR="009C2F54" w:rsidRPr="009C2F54" w:rsidRDefault="009C2F54" w:rsidP="009C2F54">
            <w:pPr>
              <w:rPr>
                <w:rFonts w:ascii="Calibri" w:hAnsi="Calibri"/>
                <w:b/>
              </w:rPr>
            </w:pPr>
            <w:r w:rsidRPr="009C2F54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81F2DF0" w14:textId="77777777" w:rsidR="009C2F54" w:rsidRPr="0053355D" w:rsidRDefault="009C2F54" w:rsidP="00A068E3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5F324F7D" w14:textId="77777777" w:rsidR="009C2F54" w:rsidRPr="0053355D" w:rsidRDefault="009C2F54" w:rsidP="00A068E3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C2F54" w:rsidRPr="0053355D" w14:paraId="1BCA65F3" w14:textId="77777777" w:rsidTr="005E2A5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D016892" w14:textId="77777777" w:rsidR="009C2F54" w:rsidRPr="009C2F54" w:rsidRDefault="009C2F54" w:rsidP="00A068E3">
            <w:pPr>
              <w:jc w:val="center"/>
              <w:rPr>
                <w:rFonts w:ascii="Calibri" w:hAnsi="Calibri"/>
              </w:rPr>
            </w:pPr>
            <w:r w:rsidRPr="009C2F54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159503" w14:textId="77777777" w:rsidR="009C2F54" w:rsidRPr="0053355D" w:rsidRDefault="009C2F54" w:rsidP="00A068E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69026430" w14:textId="754B5FAB" w:rsidR="009C2F54" w:rsidRPr="0053355D" w:rsidRDefault="009C2F54" w:rsidP="00A068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en la conexión con MCS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y regresa al paso 2 de flujo básico</w:t>
            </w:r>
            <w:r w:rsidR="005E2A5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C2F54" w:rsidRPr="0053355D" w14:paraId="3F2C8881" w14:textId="77777777" w:rsidTr="005E2A5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EB5CCF5" w14:textId="77777777" w:rsidR="009C2F54" w:rsidRPr="00C41D11" w:rsidRDefault="009C2F54" w:rsidP="00A068E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8496E3" w14:textId="77777777" w:rsidR="009C2F54" w:rsidRPr="0053355D" w:rsidRDefault="009C2F54" w:rsidP="00A068E3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7C9D7208" w14:textId="77777777" w:rsidR="009C2F54" w:rsidRPr="0053355D" w:rsidRDefault="009C2F54" w:rsidP="00A068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17D34798" w14:textId="662908C3" w:rsidR="009C2F54" w:rsidRPr="0053355D" w:rsidRDefault="009C2F54" w:rsidP="009C2F5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87614005"/>
      <w:r w:rsidRPr="0053355D">
        <w:rPr>
          <w:rFonts w:asciiTheme="minorHAnsi" w:hAnsiTheme="minorHAnsi" w:cstheme="minorHAnsi"/>
          <w:sz w:val="20"/>
        </w:rPr>
        <w:t>AE0</w:t>
      </w:r>
      <w:r w:rsidR="007428ED">
        <w:rPr>
          <w:rFonts w:asciiTheme="minorHAnsi" w:hAnsiTheme="minorHAnsi" w:cstheme="minorHAnsi"/>
          <w:sz w:val="20"/>
        </w:rPr>
        <w:t>2</w:t>
      </w:r>
      <w:r w:rsidRPr="0053355D">
        <w:rPr>
          <w:rFonts w:asciiTheme="minorHAnsi" w:hAnsiTheme="minorHAnsi" w:cstheme="minorHAnsi"/>
          <w:sz w:val="20"/>
        </w:rPr>
        <w:t xml:space="preserve"> Error </w:t>
      </w:r>
      <w:r>
        <w:rPr>
          <w:rFonts w:asciiTheme="minorHAnsi" w:hAnsiTheme="minorHAnsi" w:cstheme="minorHAnsi"/>
          <w:sz w:val="20"/>
        </w:rPr>
        <w:t>de existencia con la información</w:t>
      </w:r>
      <w:bookmarkEnd w:id="85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9C2F54" w:rsidRPr="0053355D" w14:paraId="06CE7114" w14:textId="77777777" w:rsidTr="005E2A53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1F6E60AC" w14:textId="77777777" w:rsidR="009C2F54" w:rsidRPr="009C2F54" w:rsidRDefault="009C2F54" w:rsidP="009C2F54">
            <w:pPr>
              <w:rPr>
                <w:rFonts w:ascii="Calibri" w:hAnsi="Calibri"/>
                <w:b/>
              </w:rPr>
            </w:pPr>
            <w:r w:rsidRPr="009C2F54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687F60C7" w14:textId="77777777" w:rsidR="009C2F54" w:rsidRPr="0053355D" w:rsidRDefault="009C2F54" w:rsidP="00A068E3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79B09844" w14:textId="77777777" w:rsidR="009C2F54" w:rsidRPr="0053355D" w:rsidRDefault="009C2F54" w:rsidP="00A068E3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C2F54" w:rsidRPr="0053355D" w14:paraId="5E88FF53" w14:textId="77777777" w:rsidTr="005E2A5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8D4AFDB" w14:textId="77777777" w:rsidR="009C2F54" w:rsidRPr="00C41D11" w:rsidRDefault="009C2F54" w:rsidP="00A068E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6B491D" w14:textId="77777777" w:rsidR="009C2F54" w:rsidRPr="0053355D" w:rsidRDefault="009C2F54" w:rsidP="00A068E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78E0AE3B" w14:textId="67A229EA" w:rsidR="009C2F54" w:rsidRPr="0053355D" w:rsidRDefault="009C2F54" w:rsidP="009C2F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</w:t>
            </w:r>
            <w:r>
              <w:rPr>
                <w:rFonts w:asciiTheme="minorHAnsi" w:hAnsiTheme="minorHAnsi" w:cstheme="minorHAnsi"/>
                <w:bCs/>
                <w:szCs w:val="20"/>
              </w:rPr>
              <w:t>No se encontraron resultados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y regresa al paso 2 de flujo básico</w:t>
            </w:r>
            <w:r w:rsidR="005E2A5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C2F54" w:rsidRPr="0053355D" w14:paraId="4E94564B" w14:textId="77777777" w:rsidTr="005E2A5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8B7F096" w14:textId="77777777" w:rsidR="009C2F54" w:rsidRPr="00C41D11" w:rsidRDefault="009C2F54" w:rsidP="00A068E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9597BD" w14:textId="77777777" w:rsidR="009C2F54" w:rsidRPr="0053355D" w:rsidRDefault="009C2F54" w:rsidP="00A068E3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2CEB010F" w14:textId="77777777" w:rsidR="009C2F54" w:rsidRPr="0053355D" w:rsidRDefault="009C2F54" w:rsidP="00A068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20158A89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6" w:name="_Toc371934687"/>
      <w:bookmarkStart w:id="87" w:name="_Toc228339748"/>
      <w:bookmarkStart w:id="88" w:name="_Toc487614006"/>
      <w:bookmarkStart w:id="89" w:name="_Toc182735735"/>
      <w:bookmarkStart w:id="90" w:name="_Toc52616591"/>
      <w:bookmarkEnd w:id="83"/>
      <w:bookmarkEnd w:id="84"/>
      <w:r w:rsidRPr="00F24850">
        <w:rPr>
          <w:rFonts w:asciiTheme="minorHAnsi" w:hAnsiTheme="minorHAnsi" w:cstheme="minorHAnsi"/>
          <w:sz w:val="20"/>
        </w:rPr>
        <w:t>Puntos de Extensión</w:t>
      </w:r>
      <w:bookmarkEnd w:id="86"/>
      <w:bookmarkEnd w:id="87"/>
      <w:bookmarkEnd w:id="88"/>
    </w:p>
    <w:p w14:paraId="20158A8A" w14:textId="77777777" w:rsidR="00B60FF1" w:rsidRPr="00F24850" w:rsidRDefault="00B60FF1" w:rsidP="00BC47D7">
      <w:pPr>
        <w:pStyle w:val="ndice2"/>
      </w:pPr>
      <w:bookmarkStart w:id="91" w:name="_Toc371934688"/>
      <w:bookmarkStart w:id="92" w:name="_Toc228339749"/>
      <w:r w:rsidRPr="00F24850">
        <w:t>No aplica para esta funcionalidad del sistema.</w:t>
      </w:r>
    </w:p>
    <w:p w14:paraId="20158A8B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487614007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89"/>
      <w:bookmarkEnd w:id="90"/>
      <w:bookmarkEnd w:id="91"/>
      <w:bookmarkEnd w:id="92"/>
      <w:bookmarkEnd w:id="93"/>
    </w:p>
    <w:p w14:paraId="20158A8C" w14:textId="77777777" w:rsidR="00B60FF1" w:rsidRPr="00F24850" w:rsidRDefault="00B60FF1" w:rsidP="00BC47D7">
      <w:pPr>
        <w:pStyle w:val="ndice2"/>
      </w:pPr>
      <w:bookmarkStart w:id="94" w:name="_Toc371934689"/>
      <w:r w:rsidRPr="00F24850">
        <w:t>No aplica para esta funcionalidad del sistema.</w:t>
      </w:r>
    </w:p>
    <w:p w14:paraId="20158A8D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5" w:name="_Toc487614008"/>
      <w:proofErr w:type="spellStart"/>
      <w:r w:rsidRPr="00F24850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94"/>
      <w:bookmarkEnd w:id="95"/>
    </w:p>
    <w:p w14:paraId="20158A8E" w14:textId="53B3C887"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6" w:name="_Toc461701853"/>
      <w:bookmarkStart w:id="97" w:name="_Toc487614009"/>
      <w:bookmarkStart w:id="98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96"/>
      <w:r w:rsidR="009C2F54">
        <w:rPr>
          <w:rFonts w:asciiTheme="minorHAnsi" w:hAnsiTheme="minorHAnsi" w:cstheme="minorHAnsi"/>
          <w:sz w:val="20"/>
        </w:rPr>
        <w:t>Información obtenida</w:t>
      </w:r>
      <w:bookmarkEnd w:id="97"/>
    </w:p>
    <w:p w14:paraId="20158A8F" w14:textId="63A10EAF" w:rsidR="00554004" w:rsidRDefault="009C2F54" w:rsidP="00554004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 obtiene los datos de los asentamientos correspondientes al código postal solicitado</w:t>
      </w:r>
      <w:r w:rsidR="002908D5">
        <w:rPr>
          <w:rFonts w:asciiTheme="minorHAnsi" w:hAnsiTheme="minorHAnsi" w:cstheme="minorHAnsi"/>
          <w:szCs w:val="20"/>
        </w:rPr>
        <w:t>.</w:t>
      </w:r>
    </w:p>
    <w:p w14:paraId="20158A92" w14:textId="77777777" w:rsidR="00D16B4F" w:rsidRPr="00F24850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371934692"/>
      <w:bookmarkStart w:id="100" w:name="_Toc289774390"/>
      <w:bookmarkStart w:id="101" w:name="_Toc487614010"/>
      <w:bookmarkEnd w:id="98"/>
      <w:r w:rsidRPr="00F24850">
        <w:rPr>
          <w:rFonts w:asciiTheme="minorHAnsi" w:hAnsiTheme="minorHAnsi" w:cstheme="minorHAnsi"/>
          <w:sz w:val="20"/>
        </w:rPr>
        <w:t>Reglas de Negocio</w:t>
      </w:r>
      <w:bookmarkEnd w:id="99"/>
      <w:bookmarkEnd w:id="100"/>
      <w:bookmarkEnd w:id="101"/>
    </w:p>
    <w:p w14:paraId="20158A93" w14:textId="77777777" w:rsidR="007C13B7" w:rsidRPr="00F24850" w:rsidRDefault="00537A25" w:rsidP="00BC47D7">
      <w:pPr>
        <w:pStyle w:val="ndice2"/>
      </w:pPr>
      <w:r w:rsidRPr="00F24850">
        <w:t>No aplica para esta funcionalidad del sistema.</w:t>
      </w:r>
    </w:p>
    <w:p w14:paraId="20158A94" w14:textId="77777777" w:rsidR="00D16B4F" w:rsidRPr="00F24850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371934693"/>
      <w:bookmarkStart w:id="103" w:name="_Toc487614011"/>
      <w:r w:rsidRPr="00F24850">
        <w:rPr>
          <w:rFonts w:asciiTheme="minorHAnsi" w:hAnsiTheme="minorHAnsi" w:cstheme="minorHAnsi"/>
          <w:sz w:val="20"/>
        </w:rPr>
        <w:t>Validaciones</w:t>
      </w:r>
      <w:bookmarkEnd w:id="102"/>
      <w:bookmarkEnd w:id="103"/>
    </w:p>
    <w:p w14:paraId="20158A95" w14:textId="6297E456" w:rsidR="00554004" w:rsidRPr="00F24850" w:rsidRDefault="00554004" w:rsidP="0090100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4" w:name="_Toc461701857"/>
      <w:bookmarkStart w:id="105" w:name="_Toc487614012"/>
      <w:r w:rsidRPr="00F24850">
        <w:rPr>
          <w:rFonts w:asciiTheme="minorHAnsi" w:hAnsiTheme="minorHAnsi" w:cstheme="minorHAnsi"/>
          <w:sz w:val="20"/>
        </w:rPr>
        <w:t xml:space="preserve">V01 Validar </w:t>
      </w:r>
      <w:bookmarkEnd w:id="104"/>
      <w:r w:rsidR="009C2F54">
        <w:rPr>
          <w:rFonts w:asciiTheme="minorHAnsi" w:hAnsiTheme="minorHAnsi" w:cstheme="minorHAnsi"/>
          <w:sz w:val="20"/>
        </w:rPr>
        <w:t>el tipo de dato.</w:t>
      </w:r>
      <w:bookmarkEnd w:id="105"/>
    </w:p>
    <w:p w14:paraId="20158A97" w14:textId="3175F5E6" w:rsidR="007A5720" w:rsidRPr="005E2A53" w:rsidRDefault="00B34BB2" w:rsidP="005E2A53">
      <w:pPr>
        <w:ind w:left="360"/>
        <w:rPr>
          <w:rFonts w:asciiTheme="minorHAnsi" w:hAnsiTheme="minorHAnsi" w:cstheme="minorHAnsi"/>
          <w:szCs w:val="20"/>
        </w:rPr>
      </w:pPr>
      <w:r w:rsidRPr="00F24850">
        <w:rPr>
          <w:rFonts w:asciiTheme="minorHAnsi" w:hAnsiTheme="minorHAnsi" w:cstheme="minorHAnsi"/>
          <w:szCs w:val="20"/>
        </w:rPr>
        <w:t>Validar q</w:t>
      </w:r>
      <w:r w:rsidR="009C2F54">
        <w:rPr>
          <w:rFonts w:asciiTheme="minorHAnsi" w:hAnsiTheme="minorHAnsi" w:cstheme="minorHAnsi"/>
          <w:szCs w:val="20"/>
        </w:rPr>
        <w:t>ue se ingrese el código postal de tipo numérico y de 5 dígitos.</w:t>
      </w:r>
      <w:bookmarkStart w:id="106" w:name="_Toc371934694"/>
    </w:p>
    <w:p w14:paraId="20158A98" w14:textId="77777777" w:rsidR="00D16B4F" w:rsidRPr="00F24850" w:rsidRDefault="00D16B4F" w:rsidP="00C1334C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7614013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06"/>
      <w:bookmarkEnd w:id="107"/>
    </w:p>
    <w:p w14:paraId="20158A99" w14:textId="2FEBC633" w:rsidR="00787772" w:rsidRDefault="00787772" w:rsidP="00052511">
      <w:pPr>
        <w:rPr>
          <w:rFonts w:asciiTheme="minorHAnsi" w:hAnsiTheme="minorHAnsi" w:cstheme="minorHAnsi"/>
          <w:color w:val="000000"/>
          <w:szCs w:val="20"/>
        </w:rPr>
      </w:pPr>
      <w:r w:rsidRPr="00F46FA0">
        <w:rPr>
          <w:rFonts w:asciiTheme="minorHAnsi" w:hAnsiTheme="minorHAnsi" w:cstheme="minorHAnsi"/>
          <w:color w:val="000000"/>
          <w:szCs w:val="20"/>
        </w:rPr>
        <w:t>FUNC-SEG-004</w:t>
      </w:r>
      <w:r w:rsidR="005E2A53">
        <w:rPr>
          <w:rFonts w:asciiTheme="minorHAnsi" w:hAnsiTheme="minorHAnsi" w:cstheme="minorHAnsi"/>
        </w:rPr>
        <w:t xml:space="preserve"> - </w:t>
      </w:r>
      <w:r w:rsidR="009C2F54" w:rsidRPr="009C2F54">
        <w:rPr>
          <w:rFonts w:asciiTheme="minorHAnsi" w:hAnsiTheme="minorHAnsi" w:cstheme="minorHAnsi"/>
          <w:color w:val="000000"/>
          <w:szCs w:val="20"/>
        </w:rPr>
        <w:t>Validar que el sistema permita al usuario obtener los asentamientos de MCS</w:t>
      </w:r>
      <w:r w:rsidR="00F030F3">
        <w:rPr>
          <w:rFonts w:asciiTheme="minorHAnsi" w:hAnsiTheme="minorHAnsi" w:cstheme="minorHAnsi"/>
          <w:color w:val="000000"/>
          <w:szCs w:val="20"/>
        </w:rPr>
        <w:t xml:space="preserve"> para</w:t>
      </w:r>
      <w:r w:rsidR="009C2F54" w:rsidRPr="009C2F54">
        <w:rPr>
          <w:rFonts w:asciiTheme="minorHAnsi" w:hAnsiTheme="minorHAnsi" w:cstheme="minorHAnsi"/>
          <w:color w:val="000000"/>
          <w:szCs w:val="20"/>
        </w:rPr>
        <w:t xml:space="preserve"> el registro de los clientes</w:t>
      </w:r>
      <w:r w:rsidR="00F030F3">
        <w:rPr>
          <w:rFonts w:asciiTheme="minorHAnsi" w:hAnsiTheme="minorHAnsi" w:cstheme="minorHAnsi"/>
          <w:color w:val="000000"/>
          <w:szCs w:val="20"/>
        </w:rPr>
        <w:t xml:space="preserve"> e </w:t>
      </w:r>
      <w:r w:rsidR="009C2F54" w:rsidRPr="009C2F54">
        <w:rPr>
          <w:rFonts w:asciiTheme="minorHAnsi" w:hAnsiTheme="minorHAnsi" w:cstheme="minorHAnsi"/>
          <w:color w:val="000000"/>
          <w:szCs w:val="20"/>
        </w:rPr>
        <w:t>instalaciones.</w:t>
      </w:r>
    </w:p>
    <w:p w14:paraId="20158A9A" w14:textId="77777777" w:rsidR="00D16B4F" w:rsidRPr="00F24850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371934695"/>
      <w:bookmarkStart w:id="109" w:name="_Toc289774391"/>
      <w:bookmarkStart w:id="110" w:name="_Toc487614014"/>
      <w:r w:rsidRPr="00F24850">
        <w:rPr>
          <w:rFonts w:asciiTheme="minorHAnsi" w:hAnsiTheme="minorHAnsi" w:cstheme="minorHAnsi"/>
          <w:sz w:val="20"/>
        </w:rPr>
        <w:t>Referencias</w:t>
      </w:r>
      <w:bookmarkEnd w:id="108"/>
      <w:bookmarkEnd w:id="109"/>
      <w:bookmarkEnd w:id="110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20158A9E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20158A9B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20158A9C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0158A9D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5E2A53" w:rsidRPr="00F24850" w14:paraId="20158AA2" w14:textId="77777777" w:rsidTr="00B60FF1">
        <w:tc>
          <w:tcPr>
            <w:tcW w:w="1276" w:type="dxa"/>
          </w:tcPr>
          <w:p w14:paraId="20158A9F" w14:textId="77777777" w:rsidR="005E2A53" w:rsidRPr="00F24850" w:rsidRDefault="005E2A53" w:rsidP="005E2A53">
            <w:pPr>
              <w:pStyle w:val="ndice2"/>
              <w:spacing w:before="0" w:after="0"/>
              <w:jc w:val="center"/>
            </w:pPr>
            <w:r w:rsidRPr="00F24850">
              <w:t>1</w:t>
            </w:r>
          </w:p>
        </w:tc>
        <w:tc>
          <w:tcPr>
            <w:tcW w:w="5812" w:type="dxa"/>
          </w:tcPr>
          <w:p w14:paraId="20158AA0" w14:textId="63CD0F03" w:rsidR="005E2A53" w:rsidRPr="00F24850" w:rsidRDefault="005E2A53" w:rsidP="005E2A53">
            <w:pPr>
              <w:pStyle w:val="ndice2"/>
              <w:spacing w:before="0" w:after="0"/>
            </w:pPr>
            <w:r w:rsidRPr="00F24850">
              <w:t>Diagrama Conceptual de la Solución Tecnológica (DiaConcepSolTec</w:t>
            </w:r>
            <w:r>
              <w:t>_CONECII</w:t>
            </w:r>
            <w:r w:rsidRPr="00F24850">
              <w:t>.docx).</w:t>
            </w:r>
          </w:p>
        </w:tc>
        <w:tc>
          <w:tcPr>
            <w:tcW w:w="2409" w:type="dxa"/>
          </w:tcPr>
          <w:p w14:paraId="20158AA1" w14:textId="3D3E1ACA" w:rsidR="005E2A53" w:rsidRPr="00F24850" w:rsidRDefault="005E2A53" w:rsidP="004A3B9E">
            <w:pPr>
              <w:pStyle w:val="ndice2"/>
              <w:spacing w:before="0" w:after="0"/>
              <w:jc w:val="center"/>
            </w:pPr>
            <w:r w:rsidRPr="00D24F20">
              <w:t>SEGOB</w:t>
            </w:r>
          </w:p>
        </w:tc>
      </w:tr>
      <w:tr w:rsidR="005E2A53" w:rsidRPr="00F24850" w14:paraId="20158AA6" w14:textId="77777777" w:rsidTr="00B60FF1">
        <w:tc>
          <w:tcPr>
            <w:tcW w:w="1276" w:type="dxa"/>
          </w:tcPr>
          <w:p w14:paraId="20158AA3" w14:textId="77777777" w:rsidR="005E2A53" w:rsidRPr="00F24850" w:rsidRDefault="005E2A53" w:rsidP="005E2A53">
            <w:pPr>
              <w:pStyle w:val="ndice2"/>
              <w:spacing w:before="0" w:after="0"/>
              <w:jc w:val="center"/>
            </w:pPr>
            <w:r w:rsidRPr="00F24850">
              <w:t>2</w:t>
            </w:r>
          </w:p>
        </w:tc>
        <w:tc>
          <w:tcPr>
            <w:tcW w:w="5812" w:type="dxa"/>
          </w:tcPr>
          <w:p w14:paraId="20158AA4" w14:textId="39EF147E" w:rsidR="005E2A53" w:rsidRPr="00F24850" w:rsidRDefault="005E2A53" w:rsidP="004A3B9E">
            <w:pPr>
              <w:pStyle w:val="ndice2"/>
              <w:spacing w:before="0" w:after="0"/>
            </w:pPr>
            <w:r w:rsidRPr="00F24850">
              <w:t>Requerimientos de la Solución Tecnológica (ReqSo</w:t>
            </w:r>
            <w:r>
              <w:t>lTec_CONECII</w:t>
            </w:r>
            <w:r w:rsidRPr="00F24850">
              <w:t>.docx).</w:t>
            </w:r>
          </w:p>
        </w:tc>
        <w:tc>
          <w:tcPr>
            <w:tcW w:w="2409" w:type="dxa"/>
          </w:tcPr>
          <w:p w14:paraId="20158AA5" w14:textId="3487B24E" w:rsidR="005E2A53" w:rsidRPr="00F24850" w:rsidRDefault="005E2A53" w:rsidP="004A3B9E">
            <w:pPr>
              <w:pStyle w:val="ndice2"/>
              <w:spacing w:before="0" w:after="0"/>
              <w:jc w:val="center"/>
            </w:pPr>
            <w:r w:rsidRPr="00D24F20">
              <w:t>SEGOB</w:t>
            </w:r>
          </w:p>
        </w:tc>
      </w:tr>
      <w:tr w:rsidR="005E2A53" w:rsidRPr="00F24850" w14:paraId="20158AAA" w14:textId="77777777" w:rsidTr="00B60FF1">
        <w:tc>
          <w:tcPr>
            <w:tcW w:w="1276" w:type="dxa"/>
          </w:tcPr>
          <w:p w14:paraId="20158AA7" w14:textId="77777777" w:rsidR="005E2A53" w:rsidRPr="00F24850" w:rsidRDefault="005E2A53" w:rsidP="005E2A53">
            <w:pPr>
              <w:pStyle w:val="ndice2"/>
              <w:spacing w:before="0" w:after="0"/>
              <w:jc w:val="center"/>
            </w:pPr>
            <w:r w:rsidRPr="00F24850">
              <w:t>3</w:t>
            </w:r>
          </w:p>
        </w:tc>
        <w:tc>
          <w:tcPr>
            <w:tcW w:w="5812" w:type="dxa"/>
          </w:tcPr>
          <w:p w14:paraId="20158AA8" w14:textId="16387817" w:rsidR="005E2A53" w:rsidRPr="00F24850" w:rsidRDefault="005E2A53" w:rsidP="004A3B9E">
            <w:pPr>
              <w:pStyle w:val="ndice2"/>
              <w:spacing w:before="0" w:after="0"/>
            </w:pPr>
            <w:r w:rsidRPr="00F24850">
              <w:t>Glosario de Términos. (GlosarioTer_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20158AA9" w14:textId="4EFBFBB9" w:rsidR="005E2A53" w:rsidRPr="00F24850" w:rsidRDefault="005E2A53" w:rsidP="004A3B9E">
            <w:pPr>
              <w:pStyle w:val="ndice2"/>
              <w:spacing w:before="0" w:after="0"/>
              <w:jc w:val="center"/>
            </w:pPr>
            <w:r w:rsidRPr="00D24F20">
              <w:t>SEGOB</w:t>
            </w:r>
          </w:p>
        </w:tc>
      </w:tr>
      <w:tr w:rsidR="005E2A53" w:rsidRPr="00F24850" w14:paraId="20158AAE" w14:textId="77777777" w:rsidTr="00B60FF1">
        <w:tc>
          <w:tcPr>
            <w:tcW w:w="1276" w:type="dxa"/>
          </w:tcPr>
          <w:p w14:paraId="20158AAB" w14:textId="77777777" w:rsidR="005E2A53" w:rsidRPr="00F24850" w:rsidRDefault="005E2A53" w:rsidP="005E2A53">
            <w:pPr>
              <w:pStyle w:val="ndice2"/>
              <w:spacing w:before="0" w:after="0"/>
              <w:jc w:val="center"/>
            </w:pPr>
            <w:r w:rsidRPr="00F24850">
              <w:t>4</w:t>
            </w:r>
          </w:p>
        </w:tc>
        <w:tc>
          <w:tcPr>
            <w:tcW w:w="5812" w:type="dxa"/>
          </w:tcPr>
          <w:p w14:paraId="20158AAC" w14:textId="0059A759" w:rsidR="005E2A53" w:rsidRPr="00F24850" w:rsidRDefault="005E2A53" w:rsidP="004A3B9E">
            <w:pPr>
              <w:pStyle w:val="ndice2"/>
              <w:spacing w:before="0" w:after="0"/>
            </w:pPr>
            <w:r w:rsidRPr="00F24850">
              <w:t>Modelo de Flujo de Negocios. (ModFlujoNeg_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20158AAD" w14:textId="4F943A3B" w:rsidR="005E2A53" w:rsidRPr="00F24850" w:rsidRDefault="005E2A53" w:rsidP="004A3B9E">
            <w:pPr>
              <w:pStyle w:val="ndice2"/>
              <w:spacing w:before="0" w:after="0"/>
              <w:jc w:val="center"/>
              <w:rPr>
                <w:lang w:val="es-MX"/>
              </w:rPr>
            </w:pPr>
            <w:r w:rsidRPr="00D24F20">
              <w:t>SEGOB</w:t>
            </w:r>
          </w:p>
        </w:tc>
      </w:tr>
      <w:tr w:rsidR="008C2E08" w:rsidRPr="00F24850" w14:paraId="72949B60" w14:textId="77777777" w:rsidTr="00B60FF1">
        <w:tc>
          <w:tcPr>
            <w:tcW w:w="1276" w:type="dxa"/>
          </w:tcPr>
          <w:p w14:paraId="2EA1A071" w14:textId="4594C102" w:rsidR="008C2E08" w:rsidRPr="00F24850" w:rsidRDefault="008C2E08" w:rsidP="005E2A53">
            <w:pPr>
              <w:pStyle w:val="ndice2"/>
              <w:spacing w:before="0" w:after="0"/>
              <w:jc w:val="center"/>
            </w:pPr>
            <w:r>
              <w:t>5</w:t>
            </w:r>
          </w:p>
        </w:tc>
        <w:tc>
          <w:tcPr>
            <w:tcW w:w="5812" w:type="dxa"/>
          </w:tcPr>
          <w:p w14:paraId="0994D350" w14:textId="50851C57" w:rsidR="008C2E08" w:rsidRPr="00F24850" w:rsidRDefault="008C2E08" w:rsidP="004A3B9E">
            <w:pPr>
              <w:pStyle w:val="ndice2"/>
              <w:spacing w:before="0" w:after="0"/>
            </w:pPr>
            <w:r w:rsidRPr="00A8538D">
              <w:t>Catálogo de Reglas de Negocio (CataRegNeg_CONECII.docx).</w:t>
            </w:r>
          </w:p>
        </w:tc>
        <w:tc>
          <w:tcPr>
            <w:tcW w:w="2409" w:type="dxa"/>
          </w:tcPr>
          <w:p w14:paraId="2D7B69BF" w14:textId="0B927E1F" w:rsidR="008C2E08" w:rsidRPr="00D24F20" w:rsidRDefault="008C2E08" w:rsidP="004A3B9E">
            <w:pPr>
              <w:pStyle w:val="ndice2"/>
              <w:spacing w:before="0" w:after="0"/>
              <w:jc w:val="center"/>
            </w:pPr>
            <w:r w:rsidRPr="003534FD">
              <w:t>SEGOB</w:t>
            </w:r>
          </w:p>
        </w:tc>
      </w:tr>
    </w:tbl>
    <w:p w14:paraId="20158AAF" w14:textId="77777777" w:rsidR="005D1533" w:rsidRDefault="005D1533" w:rsidP="005D1533">
      <w:bookmarkStart w:id="111" w:name="_Toc461701862"/>
    </w:p>
    <w:p w14:paraId="7D09AD54" w14:textId="77777777" w:rsidR="005E2A53" w:rsidRDefault="005D1533">
      <w:pPr>
        <w:spacing w:before="0" w:after="0" w:line="240" w:lineRule="auto"/>
        <w:jc w:val="left"/>
      </w:pPr>
      <w:r>
        <w:br w:type="page"/>
      </w:r>
      <w:bookmarkStart w:id="112" w:name="_GoBack"/>
      <w:bookmarkEnd w:id="112"/>
    </w:p>
    <w:p w14:paraId="20158AB1" w14:textId="77777777" w:rsidR="00CC316F" w:rsidRPr="00F24850" w:rsidRDefault="00CC316F" w:rsidP="000A11AB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7614015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1"/>
      <w:bookmarkEnd w:id="113"/>
    </w:p>
    <w:p w14:paraId="67D602D5" w14:textId="77777777" w:rsidR="004A166B" w:rsidRPr="004A166B" w:rsidRDefault="004A166B" w:rsidP="004A166B"/>
    <w:p w14:paraId="18379420" w14:textId="77777777" w:rsidR="004A166B" w:rsidRPr="004A166B" w:rsidRDefault="004A166B" w:rsidP="004A166B"/>
    <w:p w14:paraId="273A54EF" w14:textId="77777777" w:rsidR="004A166B" w:rsidRPr="004A166B" w:rsidRDefault="004A166B" w:rsidP="004A166B"/>
    <w:p w14:paraId="03D92F57" w14:textId="77777777" w:rsidR="004A166B" w:rsidRDefault="004A166B" w:rsidP="004A166B">
      <w:pPr>
        <w:pStyle w:val="Prrafodelista"/>
        <w:spacing w:after="0" w:line="240" w:lineRule="auto"/>
        <w:ind w:left="360"/>
        <w:rPr>
          <w:rFonts w:ascii="Calibri" w:hAnsi="Calibri" w:cstheme="minorHAnsi"/>
          <w:szCs w:val="20"/>
        </w:rPr>
      </w:pPr>
    </w:p>
    <w:p w14:paraId="23BFB25A" w14:textId="77777777" w:rsidR="009549DB" w:rsidRPr="004A166B" w:rsidRDefault="009549DB" w:rsidP="004A166B">
      <w:pPr>
        <w:pStyle w:val="Prrafodelista"/>
        <w:spacing w:after="0" w:line="240" w:lineRule="auto"/>
        <w:ind w:left="360"/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4A166B" w:rsidRPr="003E0662" w14:paraId="44A78212" w14:textId="77777777" w:rsidTr="00F9585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DF9E044" w14:textId="77777777" w:rsidR="004A166B" w:rsidRPr="003E0662" w:rsidRDefault="004A166B" w:rsidP="00F9585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Comisario Jefe</w:t>
            </w:r>
          </w:p>
          <w:p w14:paraId="361D6B5E" w14:textId="77777777" w:rsidR="004A166B" w:rsidRPr="003E0662" w:rsidRDefault="004A166B" w:rsidP="00F9585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21ACC6BF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7C515FCE" w14:textId="77777777" w:rsidR="004A166B" w:rsidRPr="003E0662" w:rsidRDefault="004A166B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8D55A8B" w14:textId="77777777" w:rsidR="004A166B" w:rsidRPr="003E0662" w:rsidRDefault="004A166B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Inspector</w:t>
            </w:r>
          </w:p>
          <w:p w14:paraId="0BFF7851" w14:textId="77777777" w:rsidR="004A166B" w:rsidRPr="003E0662" w:rsidRDefault="004A166B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Julio Alberto González Cárdenas</w:t>
            </w:r>
          </w:p>
          <w:p w14:paraId="62B76B87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Director de Tecnologías de Información y Comunicaciones </w:t>
            </w:r>
          </w:p>
          <w:p w14:paraId="31A50B69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23B38E2B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3A61C4FD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3CEEEAF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4A166B" w:rsidRPr="003E0662" w14:paraId="60F6A926" w14:textId="77777777" w:rsidTr="00F9585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935C5DA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4EF429D1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07F506CE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E0662">
              <w:rPr>
                <w:rFonts w:ascii="Calibri" w:hAnsi="Calibr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E12B213" w14:textId="77777777" w:rsidR="004A166B" w:rsidRPr="003E0662" w:rsidRDefault="004A166B" w:rsidP="00F95853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46674F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Subinspector</w:t>
            </w:r>
          </w:p>
          <w:p w14:paraId="3DF60476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Ángel Rogelio López Gutiérrez</w:t>
            </w:r>
          </w:p>
          <w:p w14:paraId="2215F6A4" w14:textId="77777777" w:rsidR="004A166B" w:rsidRPr="003E0662" w:rsidRDefault="004A166B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3FA3A7E7" w14:textId="77777777" w:rsidR="004A166B" w:rsidRPr="003E0662" w:rsidRDefault="004A166B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046D16D9" w14:textId="77777777" w:rsidR="004A166B" w:rsidRPr="003E0662" w:rsidRDefault="004A166B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681232B6" w14:textId="77777777" w:rsidR="004A166B" w:rsidRPr="003E0662" w:rsidRDefault="004A166B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1D304C95" w14:textId="77777777" w:rsidR="004A166B" w:rsidRPr="003E0662" w:rsidRDefault="004A166B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4A166B" w:rsidRPr="003E0662" w14:paraId="23AF8DC2" w14:textId="77777777" w:rsidTr="00F9585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C3F968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06440C7C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7B9FB4B4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38E45E6B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2C07009F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20DE1595" w14:textId="77777777" w:rsidR="004A166B" w:rsidRPr="004A166B" w:rsidRDefault="004A166B" w:rsidP="004A166B">
      <w:pPr>
        <w:rPr>
          <w:lang w:eastAsia="en-US"/>
        </w:rPr>
      </w:pPr>
    </w:p>
    <w:p w14:paraId="02EEC143" w14:textId="77777777" w:rsidR="004A166B" w:rsidRPr="004A166B" w:rsidRDefault="004A166B" w:rsidP="004A166B"/>
    <w:p w14:paraId="1C78C96F" w14:textId="77777777" w:rsidR="004A166B" w:rsidRPr="004A166B" w:rsidRDefault="004A166B" w:rsidP="004A166B"/>
    <w:p w14:paraId="60D4739A" w14:textId="77777777" w:rsidR="004A166B" w:rsidRPr="004A166B" w:rsidRDefault="004A166B" w:rsidP="004A166B"/>
    <w:p w14:paraId="5163C857" w14:textId="77777777" w:rsidR="004A166B" w:rsidRPr="004A166B" w:rsidRDefault="004A166B" w:rsidP="004A166B"/>
    <w:p w14:paraId="7C0992EF" w14:textId="77777777" w:rsidR="004A166B" w:rsidRPr="004A166B" w:rsidRDefault="004A166B" w:rsidP="004A166B"/>
    <w:p w14:paraId="1656D928" w14:textId="77777777" w:rsidR="004A166B" w:rsidRPr="004A166B" w:rsidRDefault="004A166B" w:rsidP="004A166B"/>
    <w:p w14:paraId="1CD5909A" w14:textId="77777777" w:rsidR="004A166B" w:rsidRDefault="004A166B" w:rsidP="004A166B"/>
    <w:p w14:paraId="65711952" w14:textId="77777777" w:rsidR="001C76BE" w:rsidRPr="004A166B" w:rsidRDefault="001C76BE" w:rsidP="004A166B"/>
    <w:p w14:paraId="481918D8" w14:textId="77777777" w:rsidR="004A166B" w:rsidRPr="004A166B" w:rsidRDefault="004A166B" w:rsidP="004A166B"/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4A166B" w:rsidRPr="003E0662" w14:paraId="76FA1477" w14:textId="77777777" w:rsidTr="00F9585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AD4A2F4" w14:textId="77777777" w:rsidR="001C76BE" w:rsidRDefault="001C76BE" w:rsidP="001C76BE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3CA08898" w14:textId="5A7C392A" w:rsidR="004A166B" w:rsidRPr="003E0662" w:rsidRDefault="001C76BE" w:rsidP="001C76BE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75A5048F" w14:textId="77777777" w:rsidR="004A166B" w:rsidRPr="003E0662" w:rsidRDefault="004A166B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6ACDDE1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40C8EB5D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E0662">
              <w:rPr>
                <w:rFonts w:ascii="Calibri" w:hAnsi="Calibri" w:cstheme="minorHAnsi"/>
                <w:szCs w:val="20"/>
              </w:rPr>
              <w:t xml:space="preserve"> </w:t>
            </w:r>
          </w:p>
        </w:tc>
      </w:tr>
      <w:tr w:rsidR="004A166B" w:rsidRPr="003E0662" w14:paraId="11D33F54" w14:textId="77777777" w:rsidTr="00F9585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F01695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7F9F4DFB" w14:textId="77777777" w:rsidR="004A166B" w:rsidRPr="003E0662" w:rsidRDefault="004A166B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1D7FA021" w14:textId="77777777" w:rsidR="004A166B" w:rsidRPr="003E0662" w:rsidRDefault="004A166B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2ED4E6" w14:textId="77777777" w:rsidR="004A166B" w:rsidRPr="003E0662" w:rsidRDefault="004A166B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Ricardo Márquez Ruiz</w:t>
            </w:r>
          </w:p>
          <w:p w14:paraId="53AA5D43" w14:textId="77777777" w:rsidR="004A166B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Administrador de Proyecto INDRA </w:t>
            </w:r>
          </w:p>
          <w:p w14:paraId="49C8A7C9" w14:textId="77777777" w:rsidR="004A166B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31D998B2" w14:textId="77777777" w:rsidR="004A166B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03C3B3DE" w14:textId="77777777" w:rsidR="004A166B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05D7FEE7" w14:textId="77777777" w:rsidR="004A166B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4A5AA0AF" w14:textId="77777777" w:rsidR="004A166B" w:rsidRPr="003E0662" w:rsidRDefault="004A166B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</w:tbl>
    <w:p w14:paraId="7031469D" w14:textId="77777777" w:rsidR="004A166B" w:rsidRPr="00F24850" w:rsidRDefault="004A166B" w:rsidP="004A166B">
      <w:pPr>
        <w:pStyle w:val="Prrafodelista"/>
        <w:spacing w:after="0" w:line="240" w:lineRule="auto"/>
        <w:ind w:left="360"/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20158AD2" w14:textId="77777777" w:rsidR="003B5582" w:rsidRPr="00F24850" w:rsidRDefault="003B5582" w:rsidP="009768E6"/>
    <w:sectPr w:rsidR="003B5582" w:rsidRPr="00F24850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4DF97" w14:textId="77777777" w:rsidR="00D156CB" w:rsidRDefault="00D156CB" w:rsidP="0060039F">
      <w:pPr>
        <w:pStyle w:val="Encabezado"/>
      </w:pPr>
      <w:r>
        <w:separator/>
      </w:r>
    </w:p>
  </w:endnote>
  <w:endnote w:type="continuationSeparator" w:id="0">
    <w:p w14:paraId="00AC5001" w14:textId="77777777" w:rsidR="00D156CB" w:rsidRDefault="00D156CB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D6625C" w14:paraId="20158B1A" w14:textId="77777777" w:rsidTr="00EF0432">
      <w:tc>
        <w:tcPr>
          <w:tcW w:w="3465" w:type="dxa"/>
        </w:tcPr>
        <w:p w14:paraId="20158B17" w14:textId="77777777" w:rsidR="00D6625C" w:rsidRPr="00CD783E" w:rsidRDefault="00D6625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158B22" wp14:editId="20158B23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158B24" w14:textId="77777777" w:rsidR="00D6625C" w:rsidRPr="00CD783E" w:rsidRDefault="00D6625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0158B25" w14:textId="77777777" w:rsidR="00D6625C" w:rsidRPr="0070527F" w:rsidRDefault="00D6625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20158B24" w14:textId="77777777" w:rsidR="00D6625C" w:rsidRPr="00CD783E" w:rsidRDefault="00D6625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0158B25" w14:textId="77777777" w:rsidR="00D6625C" w:rsidRPr="0070527F" w:rsidRDefault="00D6625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20158B18" w14:textId="77777777" w:rsidR="00D6625C" w:rsidRPr="00BE4042" w:rsidRDefault="00D6625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0158B19" w14:textId="77777777" w:rsidR="00D6625C" w:rsidRPr="00CD783E" w:rsidRDefault="00D6625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D6625C" w:rsidRPr="00D566C8" w14:paraId="20158B1E" w14:textId="77777777" w:rsidTr="00EF0432">
      <w:tc>
        <w:tcPr>
          <w:tcW w:w="3465" w:type="dxa"/>
        </w:tcPr>
        <w:p w14:paraId="20158B1B" w14:textId="77777777" w:rsidR="00D6625C" w:rsidRPr="00BE4042" w:rsidRDefault="00D6625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0158B1C" w14:textId="77777777" w:rsidR="00D6625C" w:rsidRDefault="00D6625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0158B1D" w14:textId="77777777" w:rsidR="00D6625C" w:rsidRPr="00D566C8" w:rsidRDefault="00D6625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20158B1F" w14:textId="77777777" w:rsidR="00D6625C" w:rsidRPr="00A65C57" w:rsidRDefault="00D6625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7C17C" w14:textId="77777777" w:rsidR="00D156CB" w:rsidRDefault="00D156CB" w:rsidP="0060039F">
      <w:pPr>
        <w:pStyle w:val="Encabezado"/>
      </w:pPr>
      <w:r>
        <w:separator/>
      </w:r>
    </w:p>
  </w:footnote>
  <w:footnote w:type="continuationSeparator" w:id="0">
    <w:p w14:paraId="46B66D24" w14:textId="77777777" w:rsidR="00D156CB" w:rsidRDefault="00D156CB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58AF2" w14:textId="77777777" w:rsidR="00D6625C" w:rsidRPr="005B608B" w:rsidRDefault="00D6625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D6625C" w:rsidRPr="00780E31" w14:paraId="20158AFA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20158AF3" w14:textId="77777777" w:rsidR="00D6625C" w:rsidRPr="00780E31" w:rsidRDefault="00D6625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20158B20" wp14:editId="20158B21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20158AF4" w14:textId="77777777" w:rsidR="00D6625C" w:rsidRPr="00BE4042" w:rsidRDefault="00D6625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0158AF5" w14:textId="77777777" w:rsidR="00D6625C" w:rsidRPr="00BE4042" w:rsidRDefault="00D6625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20158AF6" w14:textId="77777777" w:rsidR="00D6625C" w:rsidRDefault="00D6625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20158AF7" w14:textId="77777777" w:rsidR="00D6625C" w:rsidRPr="00BE4042" w:rsidRDefault="00D6625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20158AF8" w14:textId="77777777" w:rsidR="00D6625C" w:rsidRPr="005E5122" w:rsidRDefault="00D6625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20158AF9" w14:textId="5D8E33F8" w:rsidR="00D6625C" w:rsidRPr="005B1C5D" w:rsidRDefault="00D6625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C2E08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8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1C76B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1C76BE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C2E08">
            <w:rPr>
              <w:rStyle w:val="Nmerodepgina"/>
              <w:rFonts w:ascii="Calibri" w:hAnsi="Calibri" w:cs="Arial"/>
              <w:noProof/>
              <w:sz w:val="16"/>
              <w:szCs w:val="16"/>
            </w:rPr>
            <w:t>10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D6625C" w:rsidRPr="00780E31" w14:paraId="20158AFF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AFB" w14:textId="77777777" w:rsidR="00D6625C" w:rsidRPr="00780E31" w:rsidRDefault="00D6625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AFC" w14:textId="77777777" w:rsidR="00D6625C" w:rsidRPr="00BE4042" w:rsidRDefault="00D6625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0158AFD" w14:textId="77777777" w:rsidR="00D6625C" w:rsidRPr="005E5122" w:rsidRDefault="00D6625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0158AFE" w14:textId="77777777" w:rsidR="00D6625C" w:rsidRPr="005B1C5D" w:rsidRDefault="00D6625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D6625C" w:rsidRPr="00780E31" w14:paraId="20158B0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0" w14:textId="77777777" w:rsidR="00D6625C" w:rsidRPr="00780E31" w:rsidRDefault="00D6625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1" w14:textId="77777777" w:rsidR="00D6625C" w:rsidRPr="00BE4042" w:rsidRDefault="00D6625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20158B02" w14:textId="77777777" w:rsidR="00D6625C" w:rsidRPr="00F879E4" w:rsidRDefault="00D6625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D6625C" w:rsidRPr="00780E31" w14:paraId="20158B08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4" w14:textId="77777777" w:rsidR="00D6625C" w:rsidRPr="00780E31" w:rsidRDefault="00D6625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5" w14:textId="77777777" w:rsidR="00D6625C" w:rsidRPr="00BE4042" w:rsidRDefault="00D6625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158B06" w14:textId="77777777" w:rsidR="00D6625C" w:rsidRPr="005E5122" w:rsidRDefault="00D6625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0158B07" w14:textId="77777777" w:rsidR="00D6625C" w:rsidRPr="005B1C5D" w:rsidRDefault="00D6625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D6625C" w:rsidRPr="00780E31" w14:paraId="20158B0D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9" w14:textId="77777777" w:rsidR="00D6625C" w:rsidRPr="00780E31" w:rsidRDefault="00D6625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A" w14:textId="77777777" w:rsidR="00D6625C" w:rsidRPr="00BE4042" w:rsidRDefault="00D6625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158B0B" w14:textId="77777777" w:rsidR="00D6625C" w:rsidRPr="001F75F8" w:rsidRDefault="00D6625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0158B0C" w14:textId="77777777" w:rsidR="00D6625C" w:rsidRPr="001F75F8" w:rsidRDefault="00D6625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D6625C" w:rsidRPr="00780E31" w14:paraId="20158B11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E" w14:textId="77777777" w:rsidR="00D6625C" w:rsidRPr="009A1678" w:rsidRDefault="00D6625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0158B0F" w14:textId="77777777" w:rsidR="00D6625C" w:rsidRPr="006E716C" w:rsidRDefault="00D6625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20158B10" w14:textId="77777777" w:rsidR="00D6625C" w:rsidRPr="006E716C" w:rsidRDefault="00D6625C" w:rsidP="0055687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D6625C" w:rsidRPr="00780E31" w14:paraId="20158B15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12" w14:textId="77777777" w:rsidR="00D6625C" w:rsidRPr="009A1678" w:rsidRDefault="00D6625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0158B13" w14:textId="4831E48D" w:rsidR="00D6625C" w:rsidRPr="0055687D" w:rsidRDefault="005E2A53" w:rsidP="007967B7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2016 - </w:t>
          </w:r>
          <w:r w:rsidR="00D6625C">
            <w:rPr>
              <w:rFonts w:ascii="Calibri" w:hAnsi="Calibri" w:cs="Arial"/>
              <w:sz w:val="16"/>
              <w:szCs w:val="16"/>
            </w:rPr>
            <w:t>Obtener Asentamientos</w:t>
          </w:r>
        </w:p>
      </w:tc>
      <w:tc>
        <w:tcPr>
          <w:tcW w:w="2595" w:type="dxa"/>
          <w:gridSpan w:val="2"/>
          <w:vMerge/>
          <w:vAlign w:val="center"/>
        </w:tcPr>
        <w:p w14:paraId="20158B14" w14:textId="77777777" w:rsidR="00D6625C" w:rsidRPr="006E716C" w:rsidRDefault="00D6625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20158B16" w14:textId="77777777" w:rsidR="00D6625C" w:rsidRPr="00C1246F" w:rsidRDefault="00D6625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010B"/>
    <w:multiLevelType w:val="hybridMultilevel"/>
    <w:tmpl w:val="4A2E3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57B8"/>
    <w:multiLevelType w:val="hybridMultilevel"/>
    <w:tmpl w:val="F244A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20564016"/>
    <w:multiLevelType w:val="hybridMultilevel"/>
    <w:tmpl w:val="9F04D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E7E"/>
    <w:multiLevelType w:val="hybridMultilevel"/>
    <w:tmpl w:val="DABE4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32FE7"/>
    <w:multiLevelType w:val="hybridMultilevel"/>
    <w:tmpl w:val="AE1864D8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395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41B33"/>
    <w:multiLevelType w:val="hybridMultilevel"/>
    <w:tmpl w:val="5274C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57E98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6"/>
  </w:num>
  <w:num w:numId="5">
    <w:abstractNumId w:val="13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"/>
  </w:num>
  <w:num w:numId="18">
    <w:abstractNumId w:val="0"/>
  </w:num>
  <w:num w:numId="19">
    <w:abstractNumId w:val="16"/>
  </w:num>
  <w:num w:numId="20">
    <w:abstractNumId w:val="12"/>
  </w:num>
  <w:num w:numId="21">
    <w:abstractNumId w:val="3"/>
  </w:num>
  <w:num w:numId="22">
    <w:abstractNumId w:val="14"/>
  </w:num>
  <w:num w:numId="23">
    <w:abstractNumId w:val="7"/>
  </w:num>
  <w:num w:numId="2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43D"/>
    <w:rsid w:val="00011964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7790"/>
    <w:rsid w:val="000A11AB"/>
    <w:rsid w:val="000B5B46"/>
    <w:rsid w:val="000C71F2"/>
    <w:rsid w:val="000D0D3C"/>
    <w:rsid w:val="000D50F3"/>
    <w:rsid w:val="000D647B"/>
    <w:rsid w:val="000E0ACB"/>
    <w:rsid w:val="000E6097"/>
    <w:rsid w:val="000F620A"/>
    <w:rsid w:val="00100E7E"/>
    <w:rsid w:val="00106D7D"/>
    <w:rsid w:val="00107BF1"/>
    <w:rsid w:val="00107D6A"/>
    <w:rsid w:val="00111E01"/>
    <w:rsid w:val="001136F5"/>
    <w:rsid w:val="00114425"/>
    <w:rsid w:val="001231B5"/>
    <w:rsid w:val="00124441"/>
    <w:rsid w:val="00126521"/>
    <w:rsid w:val="00126BD4"/>
    <w:rsid w:val="00135D7A"/>
    <w:rsid w:val="00142119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6968"/>
    <w:rsid w:val="0019754D"/>
    <w:rsid w:val="001A0264"/>
    <w:rsid w:val="001A5ED2"/>
    <w:rsid w:val="001A6F68"/>
    <w:rsid w:val="001C0850"/>
    <w:rsid w:val="001C4BF2"/>
    <w:rsid w:val="001C76BE"/>
    <w:rsid w:val="001D27BB"/>
    <w:rsid w:val="001D30BC"/>
    <w:rsid w:val="001E60D1"/>
    <w:rsid w:val="001E67D0"/>
    <w:rsid w:val="001F3866"/>
    <w:rsid w:val="002062B2"/>
    <w:rsid w:val="002132A7"/>
    <w:rsid w:val="00214DAF"/>
    <w:rsid w:val="00217345"/>
    <w:rsid w:val="00221BAE"/>
    <w:rsid w:val="00232A4D"/>
    <w:rsid w:val="00233257"/>
    <w:rsid w:val="002354B9"/>
    <w:rsid w:val="002374CD"/>
    <w:rsid w:val="002448B8"/>
    <w:rsid w:val="002601F7"/>
    <w:rsid w:val="002650CF"/>
    <w:rsid w:val="00270F64"/>
    <w:rsid w:val="002761C5"/>
    <w:rsid w:val="00281D2B"/>
    <w:rsid w:val="00282968"/>
    <w:rsid w:val="002839E8"/>
    <w:rsid w:val="0028456A"/>
    <w:rsid w:val="002908D5"/>
    <w:rsid w:val="00292488"/>
    <w:rsid w:val="002A2F76"/>
    <w:rsid w:val="002A3CC5"/>
    <w:rsid w:val="002A6F7D"/>
    <w:rsid w:val="002B2586"/>
    <w:rsid w:val="002B480C"/>
    <w:rsid w:val="002E47D3"/>
    <w:rsid w:val="002F760A"/>
    <w:rsid w:val="00300249"/>
    <w:rsid w:val="00300AD5"/>
    <w:rsid w:val="00303AFC"/>
    <w:rsid w:val="00312F2A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53F93"/>
    <w:rsid w:val="003619FD"/>
    <w:rsid w:val="0036306D"/>
    <w:rsid w:val="00365268"/>
    <w:rsid w:val="00375714"/>
    <w:rsid w:val="003763E4"/>
    <w:rsid w:val="003812A0"/>
    <w:rsid w:val="00387649"/>
    <w:rsid w:val="0039002E"/>
    <w:rsid w:val="00390F4B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83B34"/>
    <w:rsid w:val="00487C61"/>
    <w:rsid w:val="00492D8A"/>
    <w:rsid w:val="004A0EA4"/>
    <w:rsid w:val="004A166B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14AFA"/>
    <w:rsid w:val="00522B24"/>
    <w:rsid w:val="00527841"/>
    <w:rsid w:val="00537A25"/>
    <w:rsid w:val="00542DD4"/>
    <w:rsid w:val="00545878"/>
    <w:rsid w:val="005532BA"/>
    <w:rsid w:val="00554004"/>
    <w:rsid w:val="0055687D"/>
    <w:rsid w:val="00561F82"/>
    <w:rsid w:val="00562459"/>
    <w:rsid w:val="00562483"/>
    <w:rsid w:val="00574593"/>
    <w:rsid w:val="0057644B"/>
    <w:rsid w:val="0057693C"/>
    <w:rsid w:val="00581AD0"/>
    <w:rsid w:val="00585DB9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5EC3"/>
    <w:rsid w:val="005B608B"/>
    <w:rsid w:val="005B71B7"/>
    <w:rsid w:val="005B78C2"/>
    <w:rsid w:val="005C1A05"/>
    <w:rsid w:val="005C1AB4"/>
    <w:rsid w:val="005C2A94"/>
    <w:rsid w:val="005C33A5"/>
    <w:rsid w:val="005C548D"/>
    <w:rsid w:val="005D1533"/>
    <w:rsid w:val="005D2A51"/>
    <w:rsid w:val="005E115F"/>
    <w:rsid w:val="005E1603"/>
    <w:rsid w:val="005E2A53"/>
    <w:rsid w:val="005E5122"/>
    <w:rsid w:val="005E7254"/>
    <w:rsid w:val="005F35C7"/>
    <w:rsid w:val="0060039F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7413D"/>
    <w:rsid w:val="00677401"/>
    <w:rsid w:val="00682A5E"/>
    <w:rsid w:val="00683FC3"/>
    <w:rsid w:val="00697104"/>
    <w:rsid w:val="0069763C"/>
    <w:rsid w:val="006A5C61"/>
    <w:rsid w:val="006B3D56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176A2"/>
    <w:rsid w:val="0071783E"/>
    <w:rsid w:val="00734118"/>
    <w:rsid w:val="0073563B"/>
    <w:rsid w:val="007367BF"/>
    <w:rsid w:val="007428ED"/>
    <w:rsid w:val="00752AE0"/>
    <w:rsid w:val="00764BF4"/>
    <w:rsid w:val="00766972"/>
    <w:rsid w:val="00773A1C"/>
    <w:rsid w:val="00774265"/>
    <w:rsid w:val="00785032"/>
    <w:rsid w:val="00787114"/>
    <w:rsid w:val="00787772"/>
    <w:rsid w:val="00790AD7"/>
    <w:rsid w:val="00792286"/>
    <w:rsid w:val="00792A9C"/>
    <w:rsid w:val="00793C46"/>
    <w:rsid w:val="00794937"/>
    <w:rsid w:val="007960E1"/>
    <w:rsid w:val="007967B7"/>
    <w:rsid w:val="007A2043"/>
    <w:rsid w:val="007A4C1D"/>
    <w:rsid w:val="007A5015"/>
    <w:rsid w:val="007A5720"/>
    <w:rsid w:val="007B0DC1"/>
    <w:rsid w:val="007B21C0"/>
    <w:rsid w:val="007B3579"/>
    <w:rsid w:val="007C13B7"/>
    <w:rsid w:val="007C1AD2"/>
    <w:rsid w:val="007C4417"/>
    <w:rsid w:val="007C518D"/>
    <w:rsid w:val="007D7D57"/>
    <w:rsid w:val="007E0CD8"/>
    <w:rsid w:val="007E0E24"/>
    <w:rsid w:val="007E79AD"/>
    <w:rsid w:val="007F0B2C"/>
    <w:rsid w:val="007F28F5"/>
    <w:rsid w:val="007F6F20"/>
    <w:rsid w:val="00800645"/>
    <w:rsid w:val="00804975"/>
    <w:rsid w:val="00805A37"/>
    <w:rsid w:val="008073E0"/>
    <w:rsid w:val="0081016C"/>
    <w:rsid w:val="00813E7C"/>
    <w:rsid w:val="0081549F"/>
    <w:rsid w:val="008175B9"/>
    <w:rsid w:val="00821486"/>
    <w:rsid w:val="00821813"/>
    <w:rsid w:val="00826D40"/>
    <w:rsid w:val="00831299"/>
    <w:rsid w:val="008360D8"/>
    <w:rsid w:val="00837BEE"/>
    <w:rsid w:val="0085432E"/>
    <w:rsid w:val="00856624"/>
    <w:rsid w:val="00865F95"/>
    <w:rsid w:val="00867938"/>
    <w:rsid w:val="008703F6"/>
    <w:rsid w:val="00895C63"/>
    <w:rsid w:val="00895D3E"/>
    <w:rsid w:val="008A3DB6"/>
    <w:rsid w:val="008A5386"/>
    <w:rsid w:val="008B110A"/>
    <w:rsid w:val="008B1650"/>
    <w:rsid w:val="008C26F4"/>
    <w:rsid w:val="008C2E08"/>
    <w:rsid w:val="008C4B4C"/>
    <w:rsid w:val="008C7D0F"/>
    <w:rsid w:val="008D05F7"/>
    <w:rsid w:val="008D3AC7"/>
    <w:rsid w:val="008E0A3B"/>
    <w:rsid w:val="008E39A6"/>
    <w:rsid w:val="008E665B"/>
    <w:rsid w:val="00900013"/>
    <w:rsid w:val="00900262"/>
    <w:rsid w:val="0090100A"/>
    <w:rsid w:val="00912C59"/>
    <w:rsid w:val="00916384"/>
    <w:rsid w:val="00926110"/>
    <w:rsid w:val="009271C0"/>
    <w:rsid w:val="00931AAD"/>
    <w:rsid w:val="009358C5"/>
    <w:rsid w:val="00940569"/>
    <w:rsid w:val="009420FF"/>
    <w:rsid w:val="009504D8"/>
    <w:rsid w:val="009549DB"/>
    <w:rsid w:val="009563C2"/>
    <w:rsid w:val="009565E4"/>
    <w:rsid w:val="00966AC4"/>
    <w:rsid w:val="00967066"/>
    <w:rsid w:val="00972305"/>
    <w:rsid w:val="00972685"/>
    <w:rsid w:val="00973AF2"/>
    <w:rsid w:val="009768E6"/>
    <w:rsid w:val="009823E3"/>
    <w:rsid w:val="009861D3"/>
    <w:rsid w:val="00992C43"/>
    <w:rsid w:val="00995860"/>
    <w:rsid w:val="009A7865"/>
    <w:rsid w:val="009A7F02"/>
    <w:rsid w:val="009C2F54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24C4F"/>
    <w:rsid w:val="00A30743"/>
    <w:rsid w:val="00A35466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870E8"/>
    <w:rsid w:val="00A87B29"/>
    <w:rsid w:val="00A9498A"/>
    <w:rsid w:val="00A97471"/>
    <w:rsid w:val="00AA783E"/>
    <w:rsid w:val="00AD264B"/>
    <w:rsid w:val="00AD3437"/>
    <w:rsid w:val="00AD37DD"/>
    <w:rsid w:val="00AD53E5"/>
    <w:rsid w:val="00AE3BC3"/>
    <w:rsid w:val="00AE3BF9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249D3"/>
    <w:rsid w:val="00B3238F"/>
    <w:rsid w:val="00B34A1A"/>
    <w:rsid w:val="00B34BB2"/>
    <w:rsid w:val="00B37C54"/>
    <w:rsid w:val="00B40DB0"/>
    <w:rsid w:val="00B47AD9"/>
    <w:rsid w:val="00B52119"/>
    <w:rsid w:val="00B55F15"/>
    <w:rsid w:val="00B60FF1"/>
    <w:rsid w:val="00B64055"/>
    <w:rsid w:val="00B6449A"/>
    <w:rsid w:val="00B64610"/>
    <w:rsid w:val="00B67167"/>
    <w:rsid w:val="00B733FF"/>
    <w:rsid w:val="00B77C52"/>
    <w:rsid w:val="00B824BA"/>
    <w:rsid w:val="00B86C34"/>
    <w:rsid w:val="00B90978"/>
    <w:rsid w:val="00BA431F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0EF5"/>
    <w:rsid w:val="00BE4042"/>
    <w:rsid w:val="00BE586D"/>
    <w:rsid w:val="00BE5F6B"/>
    <w:rsid w:val="00BE736C"/>
    <w:rsid w:val="00BE75CC"/>
    <w:rsid w:val="00BF39BE"/>
    <w:rsid w:val="00BF7608"/>
    <w:rsid w:val="00C04640"/>
    <w:rsid w:val="00C05ED0"/>
    <w:rsid w:val="00C1246F"/>
    <w:rsid w:val="00C12B84"/>
    <w:rsid w:val="00C1334C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654CB"/>
    <w:rsid w:val="00C701CD"/>
    <w:rsid w:val="00C8057E"/>
    <w:rsid w:val="00C816BE"/>
    <w:rsid w:val="00CA0F6E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0876"/>
    <w:rsid w:val="00CD172A"/>
    <w:rsid w:val="00CD72B9"/>
    <w:rsid w:val="00CE78A4"/>
    <w:rsid w:val="00CF140C"/>
    <w:rsid w:val="00CF172C"/>
    <w:rsid w:val="00CF56A7"/>
    <w:rsid w:val="00CF5771"/>
    <w:rsid w:val="00CF6856"/>
    <w:rsid w:val="00D0605C"/>
    <w:rsid w:val="00D100D2"/>
    <w:rsid w:val="00D104F7"/>
    <w:rsid w:val="00D156CB"/>
    <w:rsid w:val="00D15C02"/>
    <w:rsid w:val="00D16B4F"/>
    <w:rsid w:val="00D31479"/>
    <w:rsid w:val="00D31F7E"/>
    <w:rsid w:val="00D37CCD"/>
    <w:rsid w:val="00D41DD8"/>
    <w:rsid w:val="00D44B43"/>
    <w:rsid w:val="00D566C8"/>
    <w:rsid w:val="00D63F16"/>
    <w:rsid w:val="00D64139"/>
    <w:rsid w:val="00D641AE"/>
    <w:rsid w:val="00D6427C"/>
    <w:rsid w:val="00D6625C"/>
    <w:rsid w:val="00D67CF1"/>
    <w:rsid w:val="00D70D93"/>
    <w:rsid w:val="00D81810"/>
    <w:rsid w:val="00D84221"/>
    <w:rsid w:val="00D85194"/>
    <w:rsid w:val="00D864C4"/>
    <w:rsid w:val="00D91BC6"/>
    <w:rsid w:val="00D97917"/>
    <w:rsid w:val="00DA19F9"/>
    <w:rsid w:val="00DA3F26"/>
    <w:rsid w:val="00DB49D5"/>
    <w:rsid w:val="00DC23CF"/>
    <w:rsid w:val="00DC79B1"/>
    <w:rsid w:val="00DD1AAE"/>
    <w:rsid w:val="00DD30FA"/>
    <w:rsid w:val="00DE100D"/>
    <w:rsid w:val="00DE16B3"/>
    <w:rsid w:val="00DE29B8"/>
    <w:rsid w:val="00DE33C3"/>
    <w:rsid w:val="00DE47F6"/>
    <w:rsid w:val="00DE5ABF"/>
    <w:rsid w:val="00DE78EC"/>
    <w:rsid w:val="00E012D8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44F98"/>
    <w:rsid w:val="00E52C8A"/>
    <w:rsid w:val="00E56CC5"/>
    <w:rsid w:val="00E572EB"/>
    <w:rsid w:val="00E57D77"/>
    <w:rsid w:val="00E60DD7"/>
    <w:rsid w:val="00E614BD"/>
    <w:rsid w:val="00E64B51"/>
    <w:rsid w:val="00E67C9A"/>
    <w:rsid w:val="00E70B98"/>
    <w:rsid w:val="00E70DBF"/>
    <w:rsid w:val="00E71898"/>
    <w:rsid w:val="00E90EA0"/>
    <w:rsid w:val="00E94919"/>
    <w:rsid w:val="00E95DD4"/>
    <w:rsid w:val="00EA2941"/>
    <w:rsid w:val="00EA3615"/>
    <w:rsid w:val="00EB6ED4"/>
    <w:rsid w:val="00EC0458"/>
    <w:rsid w:val="00EC68CF"/>
    <w:rsid w:val="00EC6C3E"/>
    <w:rsid w:val="00ED5788"/>
    <w:rsid w:val="00ED7B91"/>
    <w:rsid w:val="00ED7E78"/>
    <w:rsid w:val="00EE3A5A"/>
    <w:rsid w:val="00EE3C27"/>
    <w:rsid w:val="00EE712A"/>
    <w:rsid w:val="00EF0432"/>
    <w:rsid w:val="00EF43AE"/>
    <w:rsid w:val="00F030F3"/>
    <w:rsid w:val="00F040BF"/>
    <w:rsid w:val="00F132FE"/>
    <w:rsid w:val="00F135F3"/>
    <w:rsid w:val="00F13728"/>
    <w:rsid w:val="00F14248"/>
    <w:rsid w:val="00F14B9E"/>
    <w:rsid w:val="00F17CE4"/>
    <w:rsid w:val="00F22772"/>
    <w:rsid w:val="00F24850"/>
    <w:rsid w:val="00F249F4"/>
    <w:rsid w:val="00F330E6"/>
    <w:rsid w:val="00F336BE"/>
    <w:rsid w:val="00F42F99"/>
    <w:rsid w:val="00F43BC4"/>
    <w:rsid w:val="00F45F66"/>
    <w:rsid w:val="00F46FA0"/>
    <w:rsid w:val="00F50F09"/>
    <w:rsid w:val="00F54BA2"/>
    <w:rsid w:val="00F575AF"/>
    <w:rsid w:val="00F67A7E"/>
    <w:rsid w:val="00F8350E"/>
    <w:rsid w:val="00F9308C"/>
    <w:rsid w:val="00F94B6F"/>
    <w:rsid w:val="00FB135D"/>
    <w:rsid w:val="00FB1E09"/>
    <w:rsid w:val="00FD2827"/>
    <w:rsid w:val="00FD4130"/>
    <w:rsid w:val="00FE2192"/>
    <w:rsid w:val="00FF321F"/>
    <w:rsid w:val="00FF45DA"/>
    <w:rsid w:val="00FF6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589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Revisin">
    <w:name w:val="Revision"/>
    <w:hidden/>
    <w:uiPriority w:val="99"/>
    <w:semiHidden/>
    <w:rsid w:val="00A9498A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94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98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98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98A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Revisin">
    <w:name w:val="Revision"/>
    <w:hidden/>
    <w:uiPriority w:val="99"/>
    <w:semiHidden/>
    <w:rsid w:val="00A9498A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94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98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98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98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HJA3EZWJME7P-63-777</_dlc_DocId>
    <_dlc_DocIdUrl xmlns="677bed95-bca3-4c70-b25d-b660af2a4252">
      <Url>http://srvspspf/dtsit/ss/dgtic/_layouts/DocIdRedir.aspx?ID=HJA3EZWJME7P-63-777</Url>
      <Description>HJA3EZWJME7P-63-777</Description>
    </_dlc_DocIdUrl>
    <AverageRating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5ABB-537C-4A0D-B781-521AA557D3AE}"/>
</file>

<file path=customXml/itemProps2.xml><?xml version="1.0" encoding="utf-8"?>
<ds:datastoreItem xmlns:ds="http://schemas.openxmlformats.org/officeDocument/2006/customXml" ds:itemID="{87692F3E-E071-4919-A368-0EC3FED6649D}"/>
</file>

<file path=customXml/itemProps3.xml><?xml version="1.0" encoding="utf-8"?>
<ds:datastoreItem xmlns:ds="http://schemas.openxmlformats.org/officeDocument/2006/customXml" ds:itemID="{A4D29BD4-2325-463A-ACB6-F50D55E70FF6}"/>
</file>

<file path=customXml/itemProps4.xml><?xml version="1.0" encoding="utf-8"?>
<ds:datastoreItem xmlns:ds="http://schemas.openxmlformats.org/officeDocument/2006/customXml" ds:itemID="{BB8D7790-AB64-4700-B9CE-DF525590066A}"/>
</file>

<file path=customXml/itemProps5.xml><?xml version="1.0" encoding="utf-8"?>
<ds:datastoreItem xmlns:ds="http://schemas.openxmlformats.org/officeDocument/2006/customXml" ds:itemID="{B4C75B93-4CF5-4522-8DB5-E6BF2F3F1B03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126</TotalTime>
  <Pages>10</Pages>
  <Words>1315</Words>
  <Characters>7234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8532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22</cp:revision>
  <cp:lastPrinted>2017-07-12T18:14:00Z</cp:lastPrinted>
  <dcterms:created xsi:type="dcterms:W3CDTF">2017-06-13T00:30:00Z</dcterms:created>
  <dcterms:modified xsi:type="dcterms:W3CDTF">2017-07-12T18:14:00Z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fdf1a948-37e7-47f6-8f15-aed93736466e</vt:lpwstr>
  </property>
</Properties>
</file>