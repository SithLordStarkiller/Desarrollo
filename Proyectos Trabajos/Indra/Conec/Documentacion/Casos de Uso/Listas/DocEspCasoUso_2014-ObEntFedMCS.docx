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FC576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  <w:bookmarkStart w:id="0" w:name="_Hlk484014304"/>
      <w:bookmarkEnd w:id="0"/>
    </w:p>
    <w:p w14:paraId="79F7027A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1426EE85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349922E2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 xml:space="preserve">DIRECCIÓN GENERAL ADJUNTA DE ESTRATEGIA </w:t>
      </w:r>
      <w:r w:rsidR="00B331A4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TECNOLÓ</w:t>
      </w:r>
      <w:r w:rsidR="00B331A4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 xml:space="preserve">GICA </w:t>
      </w:r>
      <w:r w:rsidR="00B331A4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(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DGAET)</w:t>
      </w:r>
    </w:p>
    <w:p w14:paraId="71DC0546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20C35215" w14:textId="77777777" w:rsidR="006E716C" w:rsidRPr="00F24850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65C2CAE9" w14:textId="77777777" w:rsidR="006A5C61" w:rsidRPr="00F24850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F24850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F24850">
        <w:rPr>
          <w:rFonts w:asciiTheme="minorHAnsi" w:hAnsiTheme="minorHAnsi" w:cstheme="minorHAnsi"/>
          <w:sz w:val="28"/>
          <w:szCs w:val="28"/>
        </w:rPr>
        <w:t>Caso de Uso</w:t>
      </w:r>
    </w:p>
    <w:p w14:paraId="7CEF27FB" w14:textId="59D12199" w:rsidR="008C26F4" w:rsidRPr="00C046B6" w:rsidRDefault="00C44F16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2014</w:t>
      </w:r>
      <w:r w:rsidR="00F053C9"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>Obtener Entidades Federativas MCS</w:t>
      </w:r>
    </w:p>
    <w:p w14:paraId="7DDDC084" w14:textId="77777777" w:rsidR="008C26F4" w:rsidRPr="00F24850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3F2F7D5E" w14:textId="799D42B6" w:rsidR="00AE6FD6" w:rsidRPr="00C046B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C046B6">
        <w:rPr>
          <w:rFonts w:asciiTheme="minorHAnsi" w:hAnsiTheme="minorHAnsi" w:cstheme="minorHAnsi"/>
          <w:sz w:val="24"/>
          <w:szCs w:val="24"/>
        </w:rPr>
        <w:t xml:space="preserve">Versión </w:t>
      </w:r>
      <w:r w:rsidR="000A2ADF">
        <w:rPr>
          <w:rFonts w:asciiTheme="minorHAnsi" w:hAnsiTheme="minorHAnsi" w:cstheme="minorHAnsi"/>
          <w:sz w:val="24"/>
          <w:szCs w:val="24"/>
        </w:rPr>
        <w:t>1.0</w:t>
      </w:r>
    </w:p>
    <w:p w14:paraId="1BE94AE7" w14:textId="77777777" w:rsidR="00AE6FD6" w:rsidRPr="00F24850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5FEB4BE5" w14:textId="57197231" w:rsidR="00AE6FD6" w:rsidRPr="00C046B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C046B6">
        <w:rPr>
          <w:rFonts w:asciiTheme="minorHAnsi" w:hAnsiTheme="minorHAnsi" w:cstheme="minorHAnsi"/>
          <w:sz w:val="22"/>
          <w:szCs w:val="22"/>
        </w:rPr>
        <w:t>Fecha:</w:t>
      </w:r>
      <w:r w:rsidR="006474AC" w:rsidRPr="00C046B6">
        <w:rPr>
          <w:rFonts w:asciiTheme="minorHAnsi" w:hAnsiTheme="minorHAnsi" w:cstheme="minorHAnsi"/>
          <w:sz w:val="22"/>
          <w:szCs w:val="22"/>
        </w:rPr>
        <w:t xml:space="preserve"> </w:t>
      </w:r>
      <w:r w:rsidR="00D045FD">
        <w:rPr>
          <w:rFonts w:asciiTheme="minorHAnsi" w:hAnsiTheme="minorHAnsi" w:cstheme="minorHAnsi"/>
          <w:sz w:val="22"/>
          <w:szCs w:val="22"/>
        </w:rPr>
        <w:t>09</w:t>
      </w:r>
      <w:r w:rsidR="008D05F7" w:rsidRPr="00C046B6">
        <w:rPr>
          <w:rFonts w:asciiTheme="minorHAnsi" w:hAnsiTheme="minorHAnsi" w:cstheme="minorHAnsi"/>
          <w:sz w:val="22"/>
          <w:szCs w:val="22"/>
        </w:rPr>
        <w:t>/</w:t>
      </w:r>
      <w:r w:rsidR="00D045FD">
        <w:rPr>
          <w:rFonts w:asciiTheme="minorHAnsi" w:hAnsiTheme="minorHAnsi" w:cstheme="minorHAnsi"/>
          <w:sz w:val="22"/>
          <w:szCs w:val="22"/>
        </w:rPr>
        <w:t>11</w:t>
      </w:r>
      <w:r w:rsidR="00A8239D" w:rsidRPr="00C046B6">
        <w:rPr>
          <w:rFonts w:asciiTheme="minorHAnsi" w:hAnsiTheme="minorHAnsi" w:cstheme="minorHAnsi"/>
          <w:sz w:val="22"/>
          <w:szCs w:val="22"/>
        </w:rPr>
        <w:t>/2016</w:t>
      </w:r>
    </w:p>
    <w:p w14:paraId="60CB7112" w14:textId="77777777" w:rsidR="00AE6FD6" w:rsidRPr="00F24850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77BDBA6B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44A596E1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1F9A00E5" w14:textId="77777777" w:rsidR="00E94919" w:rsidRPr="00F24850" w:rsidRDefault="00A3282C" w:rsidP="00A3282C">
      <w:pPr>
        <w:pStyle w:val="Ttulo"/>
        <w:tabs>
          <w:tab w:val="center" w:pos="4987"/>
          <w:tab w:val="left" w:pos="5966"/>
        </w:tabs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ab/>
      </w:r>
      <w:r w:rsidR="00E94919" w:rsidRPr="00F24850">
        <w:rPr>
          <w:rFonts w:asciiTheme="minorHAnsi" w:hAnsiTheme="minorHAnsi" w:cstheme="minorHAnsi"/>
          <w:sz w:val="20"/>
          <w:szCs w:val="20"/>
        </w:rPr>
        <w:t>Contenido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1108EF0A" w14:textId="77777777" w:rsidR="001E6494" w:rsidRPr="001E6494" w:rsidRDefault="00B40DB0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r w:rsidRPr="00905EC4">
        <w:rPr>
          <w:lang w:val="es-MX"/>
        </w:rPr>
        <w:fldChar w:fldCharType="begin"/>
      </w:r>
      <w:r w:rsidR="00E94919" w:rsidRPr="00905EC4">
        <w:rPr>
          <w:lang w:val="es-MX"/>
        </w:rPr>
        <w:instrText xml:space="preserve"> TOC \o "1-4" \h \z \u </w:instrText>
      </w:r>
      <w:r w:rsidRPr="00905EC4">
        <w:rPr>
          <w:lang w:val="es-MX"/>
        </w:rPr>
        <w:fldChar w:fldCharType="separate"/>
      </w:r>
      <w:hyperlink w:anchor="_Toc487592409" w:history="1">
        <w:r w:rsidR="001E6494" w:rsidRPr="001E6494">
          <w:rPr>
            <w:rStyle w:val="Hipervnculo"/>
          </w:rPr>
          <w:t>1.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Histórico de Cambios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_Toc487592409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3</w:t>
        </w:r>
        <w:r w:rsidR="001E6494" w:rsidRPr="001E6494">
          <w:rPr>
            <w:webHidden/>
          </w:rPr>
          <w:fldChar w:fldCharType="end"/>
        </w:r>
      </w:hyperlink>
    </w:p>
    <w:p w14:paraId="1EC71F70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0" w:history="1">
        <w:r w:rsidR="001E6494" w:rsidRPr="001E6494">
          <w:rPr>
            <w:rStyle w:val="Hipervnculo"/>
          </w:rPr>
          <w:t>3.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Introducción Obtener Entidades Federativas MCS.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_Toc487592410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4</w:t>
        </w:r>
        <w:r w:rsidR="001E6494" w:rsidRPr="001E6494">
          <w:rPr>
            <w:webHidden/>
          </w:rPr>
          <w:fldChar w:fldCharType="end"/>
        </w:r>
      </w:hyperlink>
    </w:p>
    <w:p w14:paraId="580DC621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1" w:history="1">
        <w:r w:rsidR="001E6494" w:rsidRPr="001E6494">
          <w:rPr>
            <w:rStyle w:val="Hipervnculo"/>
          </w:rPr>
          <w:t>4.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Funcionalidad del Sistema: Obtener Entidades Federativas MCS.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_Toc487592411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4</w:t>
        </w:r>
        <w:r w:rsidR="001E6494" w:rsidRPr="001E6494">
          <w:rPr>
            <w:webHidden/>
          </w:rPr>
          <w:fldChar w:fldCharType="end"/>
        </w:r>
      </w:hyperlink>
    </w:p>
    <w:p w14:paraId="2376D3E8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2" w:history="1">
        <w:r w:rsidR="001E6494" w:rsidRPr="001E6494">
          <w:rPr>
            <w:rStyle w:val="Hipervnculo"/>
          </w:rPr>
          <w:t>4.1.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Breve Descripción.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_Toc487592412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4</w:t>
        </w:r>
        <w:r w:rsidR="001E6494" w:rsidRPr="001E6494">
          <w:rPr>
            <w:webHidden/>
          </w:rPr>
          <w:fldChar w:fldCharType="end"/>
        </w:r>
      </w:hyperlink>
    </w:p>
    <w:p w14:paraId="20AC1EAF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3" w:history="1">
        <w:r w:rsidR="001E6494" w:rsidRPr="001E6494">
          <w:rPr>
            <w:rStyle w:val="Hipervnculo"/>
          </w:rPr>
          <w:t>4.2.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Contribución a los Requerimientos.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_Toc487592413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4</w:t>
        </w:r>
        <w:r w:rsidR="001E6494" w:rsidRPr="001E6494">
          <w:rPr>
            <w:webHidden/>
          </w:rPr>
          <w:fldChar w:fldCharType="end"/>
        </w:r>
      </w:hyperlink>
    </w:p>
    <w:p w14:paraId="0621EA48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4" w:history="1">
        <w:r w:rsidR="001E6494" w:rsidRPr="001E6494">
          <w:rPr>
            <w:rStyle w:val="Hipervnculo"/>
          </w:rPr>
          <w:t>5.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Diagrama de la Funcionalidad del Sistema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_Toc487592414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4</w:t>
        </w:r>
        <w:r w:rsidR="001E6494" w:rsidRPr="001E6494">
          <w:rPr>
            <w:webHidden/>
          </w:rPr>
          <w:fldChar w:fldCharType="end"/>
        </w:r>
      </w:hyperlink>
    </w:p>
    <w:p w14:paraId="5E25834D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5" w:history="1">
        <w:r w:rsidR="001E6494" w:rsidRPr="001E6494">
          <w:rPr>
            <w:rStyle w:val="Hipervnculo"/>
          </w:rPr>
          <w:t>6.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Actores Involucrados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_Toc487592415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5</w:t>
        </w:r>
        <w:r w:rsidR="001E6494" w:rsidRPr="001E6494">
          <w:rPr>
            <w:webHidden/>
          </w:rPr>
          <w:fldChar w:fldCharType="end"/>
        </w:r>
      </w:hyperlink>
    </w:p>
    <w:p w14:paraId="602B152F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6" w:history="1">
        <w:r w:rsidR="001E6494" w:rsidRPr="001E6494">
          <w:rPr>
            <w:rStyle w:val="Hipervnculo"/>
          </w:rPr>
          <w:t>7.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Diagrama de Actividades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_Toc487592416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5</w:t>
        </w:r>
        <w:r w:rsidR="001E6494" w:rsidRPr="001E6494">
          <w:rPr>
            <w:webHidden/>
          </w:rPr>
          <w:fldChar w:fldCharType="end"/>
        </w:r>
      </w:hyperlink>
    </w:p>
    <w:p w14:paraId="6FD8A1B6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7" w:history="1">
        <w:r w:rsidR="001E6494" w:rsidRPr="001E6494">
          <w:rPr>
            <w:rStyle w:val="Hipervnculo"/>
          </w:rPr>
          <w:t>8.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Precondiciones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_Toc487592417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6</w:t>
        </w:r>
        <w:r w:rsidR="001E6494" w:rsidRPr="001E6494">
          <w:rPr>
            <w:webHidden/>
          </w:rPr>
          <w:fldChar w:fldCharType="end"/>
        </w:r>
      </w:hyperlink>
    </w:p>
    <w:p w14:paraId="64C0A3B3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8" w:history="1">
        <w:r w:rsidR="001E6494" w:rsidRPr="001E6494">
          <w:rPr>
            <w:rStyle w:val="Hipervnculo"/>
          </w:rPr>
          <w:t>8.1.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&lt;Precondición 1&gt; Catálogo de Entidades Federativas existente.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_Toc487592418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6</w:t>
        </w:r>
        <w:r w:rsidR="001E6494" w:rsidRPr="001E6494">
          <w:rPr>
            <w:webHidden/>
          </w:rPr>
          <w:fldChar w:fldCharType="end"/>
        </w:r>
      </w:hyperlink>
    </w:p>
    <w:p w14:paraId="4D54E91C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19" w:history="1">
        <w:r w:rsidR="001E6494" w:rsidRPr="001E6494">
          <w:rPr>
            <w:rStyle w:val="Hipervnculo"/>
          </w:rPr>
          <w:t>8.2.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&lt;Precondición 2&gt; Conexión con la Base de Datos.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_Toc487592419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6</w:t>
        </w:r>
        <w:r w:rsidR="001E6494" w:rsidRPr="001E6494">
          <w:rPr>
            <w:webHidden/>
          </w:rPr>
          <w:fldChar w:fldCharType="end"/>
        </w:r>
      </w:hyperlink>
    </w:p>
    <w:p w14:paraId="4D7FC444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0" w:history="1">
        <w:r w:rsidR="001E6494" w:rsidRPr="001E6494">
          <w:rPr>
            <w:rStyle w:val="Hipervnculo"/>
          </w:rPr>
          <w:t>9.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Flujo de Eventos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_Toc487592420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6</w:t>
        </w:r>
        <w:r w:rsidR="001E6494" w:rsidRPr="001E6494">
          <w:rPr>
            <w:webHidden/>
          </w:rPr>
          <w:fldChar w:fldCharType="end"/>
        </w:r>
      </w:hyperlink>
    </w:p>
    <w:p w14:paraId="39995087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1" w:history="1">
        <w:r w:rsidR="001E6494" w:rsidRPr="001E6494">
          <w:rPr>
            <w:rStyle w:val="Hipervnculo"/>
          </w:rPr>
          <w:t>9.1.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Flujo Básico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_Toc487592421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6</w:t>
        </w:r>
        <w:r w:rsidR="001E6494" w:rsidRPr="001E6494">
          <w:rPr>
            <w:webHidden/>
          </w:rPr>
          <w:fldChar w:fldCharType="end"/>
        </w:r>
      </w:hyperlink>
    </w:p>
    <w:p w14:paraId="49B30D21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2" w:history="1">
        <w:r w:rsidR="001E6494" w:rsidRPr="001E6494">
          <w:rPr>
            <w:rStyle w:val="Hipervnculo"/>
          </w:rPr>
          <w:t>9.2.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Flujos Alternos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_Toc487592422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6</w:t>
        </w:r>
        <w:r w:rsidR="001E6494" w:rsidRPr="001E6494">
          <w:rPr>
            <w:webHidden/>
          </w:rPr>
          <w:fldChar w:fldCharType="end"/>
        </w:r>
      </w:hyperlink>
    </w:p>
    <w:p w14:paraId="750B8CC4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3" w:history="1">
        <w:r w:rsidR="001E6494" w:rsidRPr="001E6494">
          <w:rPr>
            <w:rStyle w:val="Hipervnculo"/>
          </w:rPr>
          <w:t>9.2.1.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Opcionales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_Toc487592423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6</w:t>
        </w:r>
        <w:r w:rsidR="001E6494" w:rsidRPr="001E6494">
          <w:rPr>
            <w:webHidden/>
          </w:rPr>
          <w:fldChar w:fldCharType="end"/>
        </w:r>
      </w:hyperlink>
    </w:p>
    <w:p w14:paraId="57243CFA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4" w:history="1">
        <w:r w:rsidR="001E6494" w:rsidRPr="001E6494">
          <w:rPr>
            <w:rStyle w:val="Hipervnculo"/>
          </w:rPr>
          <w:t>9.2.2.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Generales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_Toc487592424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7</w:t>
        </w:r>
        <w:r w:rsidR="001E6494" w:rsidRPr="001E6494">
          <w:rPr>
            <w:webHidden/>
          </w:rPr>
          <w:fldChar w:fldCharType="end"/>
        </w:r>
      </w:hyperlink>
    </w:p>
    <w:p w14:paraId="244433BD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5" w:history="1">
        <w:r w:rsidR="001E6494" w:rsidRPr="001E6494">
          <w:rPr>
            <w:rStyle w:val="Hipervnculo"/>
          </w:rPr>
          <w:t>9.2.3.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Extraordinarios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_Toc487592425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7</w:t>
        </w:r>
        <w:r w:rsidR="001E6494" w:rsidRPr="001E6494">
          <w:rPr>
            <w:webHidden/>
          </w:rPr>
          <w:fldChar w:fldCharType="end"/>
        </w:r>
      </w:hyperlink>
    </w:p>
    <w:p w14:paraId="6781A93B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6" w:history="1">
        <w:r w:rsidR="001E6494" w:rsidRPr="001E6494">
          <w:rPr>
            <w:rStyle w:val="Hipervnculo"/>
          </w:rPr>
          <w:t>9.2.4.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De excepción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_Toc487592426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7</w:t>
        </w:r>
        <w:r w:rsidR="001E6494" w:rsidRPr="001E6494">
          <w:rPr>
            <w:webHidden/>
          </w:rPr>
          <w:fldChar w:fldCharType="end"/>
        </w:r>
      </w:hyperlink>
    </w:p>
    <w:p w14:paraId="744638E3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7" w:history="1">
        <w:r w:rsidR="001E6494" w:rsidRPr="001E6494">
          <w:rPr>
            <w:rStyle w:val="Hipervnculo"/>
          </w:rPr>
          <w:t>9.2.4.1.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AE01. Error de conexión con el servicio MCS.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_Toc487592427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7</w:t>
        </w:r>
        <w:r w:rsidR="001E6494" w:rsidRPr="001E6494">
          <w:rPr>
            <w:webHidden/>
          </w:rPr>
          <w:fldChar w:fldCharType="end"/>
        </w:r>
      </w:hyperlink>
    </w:p>
    <w:p w14:paraId="4501515A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8" w:history="1">
        <w:r w:rsidR="001E6494" w:rsidRPr="001E6494">
          <w:rPr>
            <w:rStyle w:val="Hipervnculo"/>
          </w:rPr>
          <w:t>9.2.4.2.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AE02. Error de Existencia de Información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_Toc487592428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7</w:t>
        </w:r>
        <w:r w:rsidR="001E6494" w:rsidRPr="001E6494">
          <w:rPr>
            <w:webHidden/>
          </w:rPr>
          <w:fldChar w:fldCharType="end"/>
        </w:r>
      </w:hyperlink>
    </w:p>
    <w:p w14:paraId="5E9AD152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29" w:history="1">
        <w:r w:rsidR="001E6494" w:rsidRPr="001E6494">
          <w:rPr>
            <w:rStyle w:val="Hipervnculo"/>
          </w:rPr>
          <w:t>9.3.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Puntos de Extensión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_Toc487592429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7</w:t>
        </w:r>
        <w:r w:rsidR="001E6494" w:rsidRPr="001E6494">
          <w:rPr>
            <w:webHidden/>
          </w:rPr>
          <w:fldChar w:fldCharType="end"/>
        </w:r>
      </w:hyperlink>
    </w:p>
    <w:p w14:paraId="745D18A4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30" w:history="1">
        <w:r w:rsidR="001E6494" w:rsidRPr="001E6494">
          <w:rPr>
            <w:rStyle w:val="Hipervnculo"/>
          </w:rPr>
          <w:t>9.4.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Requerimientos Especiales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_Toc487592430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7</w:t>
        </w:r>
        <w:r w:rsidR="001E6494" w:rsidRPr="001E6494">
          <w:rPr>
            <w:webHidden/>
          </w:rPr>
          <w:fldChar w:fldCharType="end"/>
        </w:r>
      </w:hyperlink>
    </w:p>
    <w:p w14:paraId="32875453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31" w:history="1">
        <w:r w:rsidR="001E6494" w:rsidRPr="001E6494">
          <w:rPr>
            <w:rStyle w:val="Hipervnculo"/>
          </w:rPr>
          <w:t>9.5.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Pos Condiciones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_Toc487592431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7</w:t>
        </w:r>
        <w:r w:rsidR="001E6494" w:rsidRPr="001E6494">
          <w:rPr>
            <w:webHidden/>
          </w:rPr>
          <w:fldChar w:fldCharType="end"/>
        </w:r>
      </w:hyperlink>
    </w:p>
    <w:p w14:paraId="0CBABAAA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32" w:history="1">
        <w:r w:rsidR="001E6494" w:rsidRPr="001E6494">
          <w:rPr>
            <w:rStyle w:val="Hipervnculo"/>
          </w:rPr>
          <w:t>9.5.1.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&lt;Pos condición 1&gt; Información Obtenida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_Toc487592432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7</w:t>
        </w:r>
        <w:r w:rsidR="001E6494" w:rsidRPr="001E6494">
          <w:rPr>
            <w:webHidden/>
          </w:rPr>
          <w:fldChar w:fldCharType="end"/>
        </w:r>
      </w:hyperlink>
    </w:p>
    <w:p w14:paraId="7297BC4F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33" w:history="1">
        <w:r w:rsidR="001E6494" w:rsidRPr="001E6494">
          <w:rPr>
            <w:rStyle w:val="Hipervnculo"/>
          </w:rPr>
          <w:t>10.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Reglas de Negocio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_Toc487592433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8</w:t>
        </w:r>
        <w:r w:rsidR="001E6494" w:rsidRPr="001E6494">
          <w:rPr>
            <w:webHidden/>
          </w:rPr>
          <w:fldChar w:fldCharType="end"/>
        </w:r>
      </w:hyperlink>
    </w:p>
    <w:p w14:paraId="42201783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34" w:history="1">
        <w:r w:rsidR="001E6494" w:rsidRPr="001E6494">
          <w:rPr>
            <w:rStyle w:val="Hipervnculo"/>
          </w:rPr>
          <w:t>11.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Validaciones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_Toc487592434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8</w:t>
        </w:r>
        <w:r w:rsidR="001E6494" w:rsidRPr="001E6494">
          <w:rPr>
            <w:webHidden/>
          </w:rPr>
          <w:fldChar w:fldCharType="end"/>
        </w:r>
      </w:hyperlink>
    </w:p>
    <w:p w14:paraId="6432DD52" w14:textId="77777777" w:rsidR="001E6494" w:rsidRPr="001E6494" w:rsidRDefault="005E753D">
      <w:pPr>
        <w:pStyle w:val="TDC1"/>
        <w:rPr>
          <w:rFonts w:eastAsiaTheme="minorEastAsia"/>
          <w:b w:val="0"/>
          <w:bCs w:val="0"/>
          <w:sz w:val="22"/>
          <w:szCs w:val="22"/>
          <w:lang w:val="es-MX" w:eastAsia="es-MX"/>
        </w:rPr>
      </w:pPr>
      <w:hyperlink w:anchor="_Toc487592435" w:history="1">
        <w:r w:rsidR="001E6494" w:rsidRPr="001E6494">
          <w:rPr>
            <w:rStyle w:val="Hipervnculo"/>
          </w:rPr>
          <w:t>12.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Criterios de Aceptación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_Toc487592435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8</w:t>
        </w:r>
        <w:r w:rsidR="001E6494" w:rsidRPr="001E6494">
          <w:rPr>
            <w:webHidden/>
          </w:rPr>
          <w:fldChar w:fldCharType="end"/>
        </w:r>
      </w:hyperlink>
    </w:p>
    <w:p w14:paraId="0E617FBD" w14:textId="77777777" w:rsidR="001E6494" w:rsidRDefault="005E753D">
      <w:pPr>
        <w:pStyle w:val="TDC1"/>
        <w:rPr>
          <w:rFonts w:eastAsiaTheme="minorEastAsia" w:cstheme="minorBidi"/>
          <w:b w:val="0"/>
          <w:bCs w:val="0"/>
          <w:sz w:val="22"/>
          <w:szCs w:val="22"/>
          <w:lang w:val="es-MX" w:eastAsia="es-MX"/>
        </w:rPr>
      </w:pPr>
      <w:hyperlink w:anchor="_Toc487592436" w:history="1">
        <w:r w:rsidR="001E6494" w:rsidRPr="001E6494">
          <w:rPr>
            <w:rStyle w:val="Hipervnculo"/>
          </w:rPr>
          <w:t>13.</w:t>
        </w:r>
        <w:r w:rsidR="001E6494" w:rsidRPr="001E6494">
          <w:rPr>
            <w:rFonts w:eastAsiaTheme="minorEastAsia"/>
            <w:b w:val="0"/>
            <w:bCs w:val="0"/>
            <w:sz w:val="22"/>
            <w:szCs w:val="22"/>
            <w:lang w:val="es-MX" w:eastAsia="es-MX"/>
          </w:rPr>
          <w:tab/>
        </w:r>
        <w:r w:rsidR="001E6494" w:rsidRPr="001E6494">
          <w:rPr>
            <w:rStyle w:val="Hipervnculo"/>
          </w:rPr>
          <w:t>Firmas de Aprobación</w:t>
        </w:r>
        <w:r w:rsidR="001E6494" w:rsidRPr="001E6494">
          <w:rPr>
            <w:webHidden/>
          </w:rPr>
          <w:tab/>
        </w:r>
        <w:r w:rsidR="001E6494" w:rsidRPr="001E6494">
          <w:rPr>
            <w:webHidden/>
          </w:rPr>
          <w:fldChar w:fldCharType="begin"/>
        </w:r>
        <w:r w:rsidR="001E6494" w:rsidRPr="001E6494">
          <w:rPr>
            <w:webHidden/>
          </w:rPr>
          <w:instrText xml:space="preserve"> PAGEREF _Toc487592436 \h </w:instrText>
        </w:r>
        <w:r w:rsidR="001E6494" w:rsidRPr="001E6494">
          <w:rPr>
            <w:webHidden/>
          </w:rPr>
        </w:r>
        <w:r w:rsidR="001E6494" w:rsidRPr="001E6494">
          <w:rPr>
            <w:webHidden/>
          </w:rPr>
          <w:fldChar w:fldCharType="separate"/>
        </w:r>
        <w:r w:rsidR="001A17E9">
          <w:rPr>
            <w:webHidden/>
          </w:rPr>
          <w:t>9</w:t>
        </w:r>
        <w:r w:rsidR="001E6494" w:rsidRPr="001E6494">
          <w:rPr>
            <w:webHidden/>
          </w:rPr>
          <w:fldChar w:fldCharType="end"/>
        </w:r>
      </w:hyperlink>
    </w:p>
    <w:p w14:paraId="589B8FD1" w14:textId="49AC1906" w:rsidR="007E79AD" w:rsidRPr="00F26A2E" w:rsidRDefault="00B40DB0" w:rsidP="004E50BC">
      <w:pPr>
        <w:tabs>
          <w:tab w:val="left" w:pos="3345"/>
        </w:tabs>
        <w:rPr>
          <w:rFonts w:asciiTheme="minorHAnsi" w:hAnsiTheme="minorHAnsi" w:cstheme="minorHAnsi"/>
          <w:szCs w:val="20"/>
          <w:lang w:val="es-MX"/>
        </w:rPr>
      </w:pPr>
      <w:r w:rsidRPr="00905EC4">
        <w:rPr>
          <w:rFonts w:asciiTheme="minorHAnsi" w:hAnsiTheme="minorHAnsi" w:cstheme="minorHAnsi"/>
          <w:szCs w:val="20"/>
          <w:lang w:val="es-MX"/>
        </w:rPr>
        <w:fldChar w:fldCharType="end"/>
      </w:r>
      <w:r w:rsidR="004E50BC" w:rsidRPr="00905EC4">
        <w:rPr>
          <w:rFonts w:asciiTheme="minorHAnsi" w:hAnsiTheme="minorHAnsi" w:cstheme="minorHAnsi"/>
          <w:szCs w:val="20"/>
          <w:lang w:val="es-MX"/>
        </w:rPr>
        <w:tab/>
      </w:r>
    </w:p>
    <w:p w14:paraId="62E920A3" w14:textId="77777777" w:rsidR="006323D2" w:rsidRPr="001F2C63" w:rsidRDefault="006323D2">
      <w:pPr>
        <w:spacing w:before="0" w:after="0" w:line="240" w:lineRule="auto"/>
        <w:jc w:val="left"/>
        <w:rPr>
          <w:rFonts w:asciiTheme="minorHAnsi" w:hAnsiTheme="minorHAnsi" w:cstheme="minorHAnsi"/>
          <w:szCs w:val="20"/>
          <w:lang w:val="es-MX"/>
        </w:rPr>
      </w:pPr>
      <w:r w:rsidRPr="00F26A2E">
        <w:rPr>
          <w:rFonts w:asciiTheme="minorHAnsi" w:hAnsiTheme="minorHAnsi" w:cstheme="minorHAnsi"/>
          <w:szCs w:val="20"/>
          <w:lang w:val="es-MX"/>
        </w:rPr>
        <w:br w:type="page"/>
      </w:r>
    </w:p>
    <w:p w14:paraId="2495F3A5" w14:textId="77777777"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bookmarkStart w:id="5" w:name="_Toc487592409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683"/>
        <w:gridCol w:w="2823"/>
        <w:gridCol w:w="1747"/>
        <w:gridCol w:w="1473"/>
      </w:tblGrid>
      <w:tr w:rsidR="00F053C9" w:rsidRPr="00AD37DD" w14:paraId="581F974F" w14:textId="77777777" w:rsidTr="00F053C9">
        <w:trPr>
          <w:trHeight w:val="540"/>
          <w:jc w:val="center"/>
        </w:trPr>
        <w:tc>
          <w:tcPr>
            <w:tcW w:w="1134" w:type="dxa"/>
            <w:shd w:val="clear" w:color="auto" w:fill="BFBFBF"/>
            <w:hideMark/>
          </w:tcPr>
          <w:p w14:paraId="6D49A6A4" w14:textId="77777777" w:rsidR="00F053C9" w:rsidRPr="00F053C9" w:rsidRDefault="00F053C9" w:rsidP="00F053C9">
            <w:pPr>
              <w:pStyle w:val="Prrafodelista"/>
              <w:numPr>
                <w:ilvl w:val="0"/>
                <w:numId w:val="2"/>
              </w:num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F053C9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683" w:type="dxa"/>
            <w:shd w:val="clear" w:color="auto" w:fill="BFBFBF"/>
            <w:hideMark/>
          </w:tcPr>
          <w:p w14:paraId="3D8AD6D7" w14:textId="77777777" w:rsidR="00F053C9" w:rsidRPr="00DA0C16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23" w:type="dxa"/>
            <w:shd w:val="clear" w:color="auto" w:fill="BFBFBF"/>
            <w:hideMark/>
          </w:tcPr>
          <w:p w14:paraId="1260DA4A" w14:textId="77777777" w:rsidR="00F053C9" w:rsidRPr="00DA0C16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47" w:type="dxa"/>
            <w:shd w:val="clear" w:color="auto" w:fill="BFBFBF"/>
            <w:hideMark/>
          </w:tcPr>
          <w:p w14:paraId="28A2F6BE" w14:textId="77777777" w:rsidR="00F053C9" w:rsidRPr="00DA0C16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73" w:type="dxa"/>
            <w:shd w:val="clear" w:color="auto" w:fill="BFBFBF"/>
          </w:tcPr>
          <w:p w14:paraId="0EE090CC" w14:textId="77777777" w:rsidR="00F053C9" w:rsidRPr="00DA0C16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F053C9" w:rsidRPr="00AD37DD" w14:paraId="3E3DC786" w14:textId="77777777" w:rsidTr="00F053C9">
        <w:trPr>
          <w:trHeight w:val="285"/>
          <w:jc w:val="center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8A30" w14:textId="77777777" w:rsidR="00F053C9" w:rsidRPr="00035B8D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14:paraId="494E4122" w14:textId="77777777" w:rsidR="00F053C9" w:rsidRPr="00035B8D" w:rsidRDefault="00F053C9" w:rsidP="002E6009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23" w:type="dxa"/>
            <w:shd w:val="clear" w:color="auto" w:fill="D9D9D9" w:themeFill="background1" w:themeFillShade="D9"/>
          </w:tcPr>
          <w:p w14:paraId="5A258C31" w14:textId="04232659" w:rsidR="00F053C9" w:rsidRPr="00F053C9" w:rsidRDefault="00F053C9" w:rsidP="002E6009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F053C9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6D8021A5" w14:textId="77777777" w:rsidR="00F053C9" w:rsidRPr="003D3DD9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3D3DD9">
              <w:rPr>
                <w:rFonts w:ascii="Calibri" w:hAnsi="Calibri" w:cs="Calibri"/>
                <w:color w:val="212121"/>
                <w:szCs w:val="20"/>
              </w:rPr>
              <w:t>01/11/2016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67979BB8" w14:textId="77777777" w:rsidR="00F053C9" w:rsidRPr="00035B8D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Elaborado</w:t>
            </w:r>
          </w:p>
        </w:tc>
      </w:tr>
      <w:tr w:rsidR="00F053C9" w:rsidRPr="00AD37DD" w14:paraId="551224BD" w14:textId="77777777" w:rsidTr="00F053C9">
        <w:trPr>
          <w:trHeight w:val="285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31C25D0" w14:textId="77777777" w:rsidR="00F053C9" w:rsidRPr="00035B8D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49E37700" w14:textId="77777777" w:rsidR="00F053C9" w:rsidRPr="00035B8D" w:rsidRDefault="00F053C9" w:rsidP="002E6009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23" w:type="dxa"/>
            <w:shd w:val="clear" w:color="auto" w:fill="auto"/>
          </w:tcPr>
          <w:p w14:paraId="36591E0E" w14:textId="6038D3DE" w:rsidR="00F053C9" w:rsidRPr="00F053C9" w:rsidRDefault="00F053C9" w:rsidP="002E6009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F053C9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47" w:type="dxa"/>
            <w:shd w:val="clear" w:color="auto" w:fill="auto"/>
          </w:tcPr>
          <w:p w14:paraId="13E2DDE0" w14:textId="77777777" w:rsidR="00F053C9" w:rsidRPr="003D3DD9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3D3DD9">
              <w:rPr>
                <w:rFonts w:ascii="Calibri" w:hAnsi="Calibri" w:cs="Calibri"/>
                <w:color w:val="212121"/>
                <w:szCs w:val="20"/>
              </w:rPr>
              <w:t>04/11/2016</w:t>
            </w:r>
          </w:p>
        </w:tc>
        <w:tc>
          <w:tcPr>
            <w:tcW w:w="1473" w:type="dxa"/>
          </w:tcPr>
          <w:p w14:paraId="0166853D" w14:textId="77777777" w:rsidR="00F053C9" w:rsidRPr="00035B8D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F053C9" w:rsidRPr="00AD37DD" w14:paraId="32361F97" w14:textId="77777777" w:rsidTr="00F053C9">
        <w:trPr>
          <w:trHeight w:val="285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14:paraId="34184D9D" w14:textId="77777777" w:rsidR="00F053C9" w:rsidRPr="00035B8D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2</w:t>
            </w:r>
          </w:p>
        </w:tc>
        <w:tc>
          <w:tcPr>
            <w:tcW w:w="2683" w:type="dxa"/>
            <w:shd w:val="clear" w:color="auto" w:fill="D9D9D9"/>
            <w:vAlign w:val="center"/>
            <w:hideMark/>
          </w:tcPr>
          <w:p w14:paraId="23665502" w14:textId="77777777" w:rsidR="00F053C9" w:rsidRPr="00035B8D" w:rsidRDefault="00F053C9" w:rsidP="002E6009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23" w:type="dxa"/>
            <w:shd w:val="clear" w:color="auto" w:fill="D9D9D9"/>
          </w:tcPr>
          <w:p w14:paraId="27D7E074" w14:textId="411AD9AF" w:rsidR="00F053C9" w:rsidRPr="00F053C9" w:rsidRDefault="00F053C9" w:rsidP="002E6009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F053C9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47" w:type="dxa"/>
            <w:shd w:val="clear" w:color="auto" w:fill="D9D9D9"/>
          </w:tcPr>
          <w:p w14:paraId="1FCA9ADC" w14:textId="77777777" w:rsidR="00F053C9" w:rsidRPr="003D3DD9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3D3DD9">
              <w:rPr>
                <w:rFonts w:ascii="Calibri" w:hAnsi="Calibri" w:cs="Calibri"/>
                <w:color w:val="212121"/>
                <w:szCs w:val="20"/>
              </w:rPr>
              <w:t>08/11/2016</w:t>
            </w:r>
          </w:p>
        </w:tc>
        <w:tc>
          <w:tcPr>
            <w:tcW w:w="1473" w:type="dxa"/>
            <w:shd w:val="clear" w:color="auto" w:fill="D9D9D9"/>
            <w:vAlign w:val="center"/>
          </w:tcPr>
          <w:p w14:paraId="3AA39FCC" w14:textId="77777777" w:rsidR="00F053C9" w:rsidRPr="00035B8D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F053C9" w:rsidRPr="00AD37DD" w14:paraId="11E42E51" w14:textId="77777777" w:rsidTr="00F053C9">
        <w:trPr>
          <w:trHeight w:val="285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166AC76" w14:textId="77777777" w:rsidR="00F053C9" w:rsidRPr="00035B8D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3AF30515" w14:textId="77777777" w:rsidR="00F053C9" w:rsidRPr="00035B8D" w:rsidRDefault="00F053C9" w:rsidP="002E6009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23" w:type="dxa"/>
            <w:shd w:val="clear" w:color="auto" w:fill="auto"/>
          </w:tcPr>
          <w:p w14:paraId="1816C4C8" w14:textId="1E5865F0" w:rsidR="00F053C9" w:rsidRPr="00F053C9" w:rsidRDefault="00F053C9" w:rsidP="002E6009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F053C9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47" w:type="dxa"/>
            <w:shd w:val="clear" w:color="auto" w:fill="auto"/>
          </w:tcPr>
          <w:p w14:paraId="3C87F171" w14:textId="77777777" w:rsidR="00F053C9" w:rsidRPr="003D3DD9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3D3DD9">
              <w:rPr>
                <w:rFonts w:ascii="Calibri" w:hAnsi="Calibri" w:cs="Calibri"/>
                <w:color w:val="212121"/>
                <w:szCs w:val="20"/>
              </w:rPr>
              <w:t>09/11/2016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6464C26" w14:textId="77777777" w:rsidR="00F053C9" w:rsidRPr="00035B8D" w:rsidRDefault="00F053C9" w:rsidP="002E600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14:paraId="4E2B8999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774AA166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051EB8B3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02A8C9F9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06A05B36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50D7D23A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2708BAB3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20591333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44258C9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5054C58D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5F2B8458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238100CF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14EF3308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378570C1" w14:textId="77777777" w:rsidR="007E79AD" w:rsidRDefault="000C7AB7" w:rsidP="000C7AB7">
      <w:pPr>
        <w:tabs>
          <w:tab w:val="left" w:pos="334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15437475" w14:textId="77777777" w:rsidR="000C7AB7" w:rsidRDefault="000C7AB7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57D765E6" w14:textId="77777777" w:rsidR="000C7AB7" w:rsidRDefault="000C7AB7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7D6D07A3" w14:textId="77777777" w:rsidR="000C7AB7" w:rsidRDefault="000C7AB7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5ACAE54F" w14:textId="77777777" w:rsidR="000C7AB7" w:rsidRDefault="000C7AB7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34CBF386" w14:textId="77777777" w:rsidR="000C7AB7" w:rsidRDefault="000C7AB7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0F4A1DC5" w14:textId="77777777" w:rsidR="000C7AB7" w:rsidRDefault="000C7AB7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2964C9FC" w14:textId="77777777" w:rsidR="000C7AB7" w:rsidRDefault="000C7AB7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1AA5A3F6" w14:textId="77777777" w:rsidR="000C7AB7" w:rsidRDefault="000C7AB7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5F8FDEEB" w14:textId="77777777" w:rsidR="0034365E" w:rsidRDefault="0034365E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2D67D34F" w14:textId="77777777" w:rsidR="0034365E" w:rsidRPr="00F24850" w:rsidRDefault="0034365E" w:rsidP="000C7AB7">
      <w:pPr>
        <w:tabs>
          <w:tab w:val="left" w:pos="3348"/>
        </w:tabs>
        <w:rPr>
          <w:rFonts w:asciiTheme="minorHAnsi" w:hAnsiTheme="minorHAnsi" w:cstheme="minorHAnsi"/>
        </w:rPr>
      </w:pPr>
    </w:p>
    <w:p w14:paraId="032253CC" w14:textId="77777777" w:rsidR="0081016C" w:rsidRPr="00F24850" w:rsidRDefault="00A027A6" w:rsidP="007732DA">
      <w:pPr>
        <w:pStyle w:val="ndice2"/>
        <w:framePr w:wrap="around"/>
      </w:pPr>
      <w:r w:rsidRPr="00F24850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28F9788C" w14:textId="77777777" w:rsidR="00F053C9" w:rsidRDefault="00F053C9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4" w:name="_Toc294257054"/>
      <w:bookmarkStart w:id="15" w:name="_Toc371934662"/>
      <w:r>
        <w:rPr>
          <w:rFonts w:asciiTheme="minorHAnsi" w:hAnsiTheme="minorHAnsi" w:cstheme="minorHAnsi"/>
        </w:rPr>
        <w:br w:type="page"/>
      </w:r>
    </w:p>
    <w:p w14:paraId="56F56145" w14:textId="404B6F4B" w:rsidR="00D16B4F" w:rsidRPr="005C00D1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6" w:name="_Toc487592410"/>
      <w:r w:rsidRPr="005C00D1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B331A4">
        <w:rPr>
          <w:rFonts w:asciiTheme="minorHAnsi" w:hAnsiTheme="minorHAnsi" w:cstheme="minorHAnsi"/>
          <w:sz w:val="20"/>
        </w:rPr>
        <w:t xml:space="preserve"> Obtener Entidades Federativas MCS</w:t>
      </w:r>
      <w:r w:rsidR="00C046B6" w:rsidRPr="005C00D1">
        <w:rPr>
          <w:rFonts w:asciiTheme="minorHAnsi" w:hAnsiTheme="minorHAnsi" w:cstheme="minorHAnsi"/>
          <w:sz w:val="20"/>
        </w:rPr>
        <w:t>.</w:t>
      </w:r>
      <w:bookmarkEnd w:id="16"/>
    </w:p>
    <w:p w14:paraId="1EA17BB2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7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  <w:r w:rsidR="00F1074F">
        <w:rPr>
          <w:rFonts w:asciiTheme="minorHAnsi" w:hAnsiTheme="minorHAnsi" w:cstheme="minorHAnsi"/>
        </w:rPr>
        <w:t xml:space="preserve"> </w:t>
      </w:r>
    </w:p>
    <w:p w14:paraId="34132E29" w14:textId="77777777" w:rsidR="00D16B4F" w:rsidRPr="005C00D1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487592411"/>
      <w:r w:rsidRPr="005C00D1">
        <w:rPr>
          <w:rFonts w:asciiTheme="minorHAnsi" w:hAnsiTheme="minorHAnsi" w:cstheme="minorHAnsi"/>
          <w:sz w:val="20"/>
        </w:rPr>
        <w:t>Funcionalidad del Sistema</w:t>
      </w:r>
      <w:bookmarkEnd w:id="17"/>
      <w:r w:rsidR="009E4CA7" w:rsidRPr="005C00D1">
        <w:rPr>
          <w:rFonts w:asciiTheme="minorHAnsi" w:hAnsiTheme="minorHAnsi" w:cstheme="minorHAnsi"/>
          <w:sz w:val="20"/>
        </w:rPr>
        <w:t>:</w:t>
      </w:r>
      <w:r w:rsidR="002B2586" w:rsidRPr="005C00D1">
        <w:rPr>
          <w:rFonts w:asciiTheme="minorHAnsi" w:hAnsiTheme="minorHAnsi" w:cstheme="minorHAnsi"/>
          <w:sz w:val="20"/>
        </w:rPr>
        <w:t xml:space="preserve"> </w:t>
      </w:r>
      <w:r w:rsidR="00B331A4">
        <w:rPr>
          <w:rFonts w:asciiTheme="minorHAnsi" w:hAnsiTheme="minorHAnsi" w:cstheme="minorHAnsi"/>
          <w:sz w:val="20"/>
        </w:rPr>
        <w:t>Obtener Entidades Federativas MCS.</w:t>
      </w:r>
      <w:bookmarkEnd w:id="18"/>
    </w:p>
    <w:p w14:paraId="5EDEB435" w14:textId="77777777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371934664"/>
      <w:bookmarkStart w:id="20" w:name="_Toc289774372"/>
      <w:bookmarkStart w:id="21" w:name="_Toc126991045"/>
      <w:bookmarkStart w:id="22" w:name="_Toc487592412"/>
      <w:r w:rsidRPr="005C00D1">
        <w:rPr>
          <w:rFonts w:asciiTheme="minorHAnsi" w:hAnsiTheme="minorHAnsi" w:cstheme="minorHAnsi"/>
          <w:sz w:val="20"/>
        </w:rPr>
        <w:t>Breve Descripción</w:t>
      </w:r>
      <w:bookmarkEnd w:id="19"/>
      <w:bookmarkEnd w:id="20"/>
      <w:bookmarkEnd w:id="21"/>
      <w:r w:rsidR="00EF0432" w:rsidRPr="005C00D1">
        <w:rPr>
          <w:rFonts w:asciiTheme="minorHAnsi" w:hAnsiTheme="minorHAnsi" w:cstheme="minorHAnsi"/>
          <w:sz w:val="20"/>
        </w:rPr>
        <w:t>.</w:t>
      </w:r>
      <w:bookmarkEnd w:id="22"/>
    </w:p>
    <w:p w14:paraId="20B442E0" w14:textId="6CD5A98D" w:rsidR="00B331A4" w:rsidRPr="00EC3ABE" w:rsidRDefault="00DB6F41" w:rsidP="000C058E">
      <w:pPr>
        <w:ind w:left="3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Permitir al sistema CONEC II</w:t>
      </w:r>
      <w:r w:rsidR="00EC3ABE" w:rsidRPr="00EC3ABE">
        <w:rPr>
          <w:rFonts w:asciiTheme="minorHAnsi" w:hAnsiTheme="minorHAnsi"/>
          <w:szCs w:val="20"/>
        </w:rPr>
        <w:t xml:space="preserve"> obtener</w:t>
      </w:r>
      <w:r>
        <w:rPr>
          <w:rFonts w:asciiTheme="minorHAnsi" w:hAnsiTheme="minorHAnsi"/>
          <w:szCs w:val="20"/>
        </w:rPr>
        <w:t xml:space="preserve"> </w:t>
      </w:r>
      <w:r w:rsidR="00951781">
        <w:rPr>
          <w:rFonts w:asciiTheme="minorHAnsi" w:hAnsiTheme="minorHAnsi"/>
          <w:szCs w:val="20"/>
        </w:rPr>
        <w:t xml:space="preserve">de la Entidades Federativas del </w:t>
      </w:r>
      <w:r>
        <w:rPr>
          <w:rFonts w:asciiTheme="minorHAnsi" w:hAnsiTheme="minorHAnsi"/>
          <w:szCs w:val="20"/>
        </w:rPr>
        <w:t>sistema MCS</w:t>
      </w:r>
      <w:r w:rsidR="009054FC">
        <w:rPr>
          <w:rFonts w:asciiTheme="minorHAnsi" w:hAnsiTheme="minorHAnsi"/>
          <w:szCs w:val="20"/>
        </w:rPr>
        <w:t>, con la finalidad de utilizar la información en el sistema.</w:t>
      </w:r>
    </w:p>
    <w:p w14:paraId="3E765B40" w14:textId="77777777" w:rsidR="00D16B4F" w:rsidRPr="005C00D1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3" w:name="_Toc371934665"/>
      <w:bookmarkStart w:id="24" w:name="_Toc289774373"/>
      <w:bookmarkStart w:id="25" w:name="_Toc126991046"/>
      <w:bookmarkStart w:id="26" w:name="_Toc487592413"/>
      <w:r w:rsidRPr="005C00D1">
        <w:rPr>
          <w:rFonts w:asciiTheme="minorHAnsi" w:hAnsiTheme="minorHAnsi" w:cstheme="minorHAnsi"/>
          <w:sz w:val="20"/>
        </w:rPr>
        <w:t>Contribución a los Requerimientos</w:t>
      </w:r>
      <w:bookmarkEnd w:id="23"/>
      <w:bookmarkEnd w:id="24"/>
      <w:bookmarkEnd w:id="25"/>
      <w:r w:rsidR="00EF0432" w:rsidRPr="005C00D1">
        <w:rPr>
          <w:rFonts w:asciiTheme="minorHAnsi" w:hAnsiTheme="minorHAnsi" w:cstheme="minorHAnsi"/>
          <w:sz w:val="20"/>
        </w:rPr>
        <w:t>.</w:t>
      </w:r>
      <w:bookmarkEnd w:id="26"/>
    </w:p>
    <w:tbl>
      <w:tblPr>
        <w:tblStyle w:val="Tablaconcuadrcula"/>
        <w:tblpPr w:leftFromText="141" w:rightFromText="141" w:vertAnchor="text" w:horzAnchor="margin" w:tblpXSpec="center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2265"/>
        <w:gridCol w:w="2459"/>
        <w:gridCol w:w="2461"/>
      </w:tblGrid>
      <w:tr w:rsidR="00604D0D" w:rsidRPr="00AD37DD" w14:paraId="488D4A5E" w14:textId="77777777" w:rsidTr="000C058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9771DA" w14:textId="77777777" w:rsidR="00604D0D" w:rsidRPr="00AD37DD" w:rsidRDefault="00604D0D" w:rsidP="000C058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F79C9A" w14:textId="77777777" w:rsidR="00604D0D" w:rsidRPr="00AD37DD" w:rsidRDefault="00604D0D" w:rsidP="000C058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3F82B5" w14:textId="77777777" w:rsidR="00604D0D" w:rsidRPr="00AD37DD" w:rsidRDefault="00604D0D" w:rsidP="000C058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A862D86" w14:textId="77777777" w:rsidR="00604D0D" w:rsidRPr="00AD37DD" w:rsidRDefault="00604D0D" w:rsidP="000C058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A352FE" w:rsidRPr="00AD37DD" w14:paraId="578A0F57" w14:textId="77777777" w:rsidTr="000C058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C612" w14:textId="77777777" w:rsidR="00A352FE" w:rsidRPr="00604D0D" w:rsidRDefault="00B331A4" w:rsidP="000C058E">
            <w:pPr>
              <w:rPr>
                <w:rFonts w:asciiTheme="minorHAnsi" w:hAnsiTheme="minorHAnsi" w:cstheme="minorHAnsi"/>
                <w:szCs w:val="20"/>
              </w:rPr>
            </w:pPr>
            <w:r w:rsidRPr="00B331A4">
              <w:rPr>
                <w:rFonts w:asciiTheme="minorHAnsi" w:hAnsiTheme="minorHAnsi" w:cstheme="minorHAnsi"/>
                <w:szCs w:val="20"/>
                <w:lang w:eastAsia="es-MX"/>
              </w:rPr>
              <w:t>FUNC-CONF-038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9D24" w14:textId="77777777" w:rsidR="00A352FE" w:rsidRDefault="00B331A4" w:rsidP="000C058E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Obtener </w:t>
            </w:r>
            <w:r w:rsidR="00DB6F41">
              <w:rPr>
                <w:rFonts w:asciiTheme="minorHAnsi" w:hAnsiTheme="minorHAnsi" w:cstheme="minorHAnsi"/>
                <w:szCs w:val="20"/>
                <w:lang w:eastAsia="es-MX"/>
              </w:rPr>
              <w:t xml:space="preserve">información de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las Entidades Federativas de MCS, el registro de los clientes, instalaciones, factores de distancia y criminalidad.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70FA" w14:textId="14573C0E" w:rsidR="000A2ADF" w:rsidRPr="000A2ADF" w:rsidRDefault="000A2ADF" w:rsidP="000A2ADF">
            <w:pPr>
              <w:rPr>
                <w:rFonts w:asciiTheme="minorHAnsi" w:hAnsiTheme="minorHAnsi"/>
                <w:szCs w:val="20"/>
              </w:rPr>
            </w:pPr>
            <w:r w:rsidRPr="000A2ADF">
              <w:rPr>
                <w:rFonts w:asciiTheme="minorHAnsi" w:hAnsiTheme="minorHAnsi"/>
                <w:szCs w:val="20"/>
              </w:rPr>
              <w:t>El sistem</w:t>
            </w:r>
            <w:r>
              <w:rPr>
                <w:rFonts w:asciiTheme="minorHAnsi" w:hAnsiTheme="minorHAnsi"/>
                <w:szCs w:val="20"/>
              </w:rPr>
              <w:t>a permitirá al usuario (CONEC I</w:t>
            </w:r>
            <w:r w:rsidRPr="000A2ADF">
              <w:rPr>
                <w:rFonts w:asciiTheme="minorHAnsi" w:hAnsiTheme="minorHAnsi"/>
                <w:szCs w:val="20"/>
              </w:rPr>
              <w:t>I) obtener las Entidades Federativas de MCS para el registro de los clientes, instalaciones, factores de distancia y criminalidad.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0D3F" w14:textId="3C37C451" w:rsidR="00A352FE" w:rsidRDefault="00B331A4" w:rsidP="007732DA">
            <w:pPr>
              <w:pStyle w:val="ndice2"/>
              <w:framePr w:hSpace="0" w:wrap="auto" w:vAnchor="margin" w:yAlign="inline"/>
              <w:suppressOverlap w:val="0"/>
            </w:pPr>
            <w:r>
              <w:t>2014</w:t>
            </w:r>
            <w:r w:rsidR="00F053C9">
              <w:t xml:space="preserve"> - </w:t>
            </w:r>
            <w:r>
              <w:t>Obtener Entidades Federativas MCS</w:t>
            </w:r>
          </w:p>
        </w:tc>
      </w:tr>
    </w:tbl>
    <w:p w14:paraId="667B5432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6"/>
      <w:bookmarkStart w:id="28" w:name="_Toc289774376"/>
      <w:bookmarkStart w:id="29" w:name="_Toc126991049"/>
      <w:bookmarkStart w:id="30" w:name="_Toc487592414"/>
      <w:bookmarkStart w:id="31" w:name="_Toc289774377"/>
      <w:r w:rsidRPr="005C00D1">
        <w:rPr>
          <w:rFonts w:asciiTheme="minorHAnsi" w:hAnsiTheme="minorHAnsi" w:cstheme="minorHAnsi"/>
          <w:sz w:val="20"/>
        </w:rPr>
        <w:t>Diagrama de la Funcionalidad del Sistema</w:t>
      </w:r>
      <w:bookmarkEnd w:id="27"/>
      <w:bookmarkEnd w:id="28"/>
      <w:bookmarkEnd w:id="29"/>
      <w:bookmarkEnd w:id="30"/>
    </w:p>
    <w:p w14:paraId="2459E8F8" w14:textId="77777777" w:rsidR="00E063F8" w:rsidRPr="005C00D1" w:rsidRDefault="00040122" w:rsidP="00C97098">
      <w:pPr>
        <w:jc w:val="center"/>
      </w:pPr>
      <w:r w:rsidRPr="00040122">
        <w:rPr>
          <w:rFonts w:asciiTheme="minorHAnsi" w:hAnsiTheme="minorHAnsi"/>
          <w:noProof/>
          <w:lang w:val="es-MX" w:eastAsia="es-MX"/>
        </w:rPr>
        <w:drawing>
          <wp:inline distT="0" distB="0" distL="0" distR="0" wp14:anchorId="24D12304" wp14:editId="06391E4F">
            <wp:extent cx="4752975" cy="2181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2DAA" w14:textId="77777777" w:rsidR="00D16B4F" w:rsidRPr="00F24850" w:rsidRDefault="00D16B4F" w:rsidP="007732DA">
      <w:pPr>
        <w:pStyle w:val="ndice2"/>
        <w:framePr w:wrap="around"/>
      </w:pPr>
    </w:p>
    <w:p w14:paraId="672395BE" w14:textId="77777777" w:rsidR="00D16B4F" w:rsidRPr="005C00D1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371934667"/>
      <w:bookmarkStart w:id="33" w:name="_Toc487592415"/>
      <w:r w:rsidRPr="005C00D1">
        <w:rPr>
          <w:rFonts w:asciiTheme="minorHAnsi" w:hAnsiTheme="minorHAnsi" w:cstheme="minorHAnsi"/>
          <w:sz w:val="20"/>
        </w:rPr>
        <w:t>Actores Involucrados</w:t>
      </w:r>
      <w:bookmarkEnd w:id="32"/>
      <w:bookmarkEnd w:id="3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F24850" w14:paraId="00E52F12" w14:textId="77777777" w:rsidTr="00F053C9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3482B2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86DD5B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E694B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F24850" w14:paraId="44D4898B" w14:textId="77777777" w:rsidTr="00F053C9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642F" w14:textId="77777777" w:rsidR="00FE2192" w:rsidRPr="00F24850" w:rsidRDefault="00FE2192" w:rsidP="00F053C9">
            <w:pPr>
              <w:jc w:val="center"/>
              <w:rPr>
                <w:rFonts w:asciiTheme="minorHAnsi" w:hAnsiTheme="minorHAnsi" w:cstheme="minorHAnsi"/>
              </w:rPr>
            </w:pPr>
            <w:r w:rsidRPr="00F248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4415" w14:textId="77777777" w:rsidR="00FE2192" w:rsidRPr="00F24850" w:rsidRDefault="00411706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Sistema</w:t>
            </w:r>
            <w:r w:rsidR="0018685E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="00436939">
              <w:rPr>
                <w:rFonts w:asciiTheme="minorHAnsi" w:hAnsiTheme="minorHAnsi" w:cstheme="minorHAnsi"/>
                <w:color w:val="000000"/>
                <w:szCs w:val="20"/>
              </w:rPr>
              <w:t>MCS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392F3" w14:textId="77777777" w:rsidR="00FE2192" w:rsidRDefault="00411706" w:rsidP="007732DA">
            <w:pPr>
              <w:pStyle w:val="ndice2"/>
              <w:framePr w:wrap="around"/>
            </w:pPr>
            <w:r>
              <w:t xml:space="preserve">Sistema que brinda </w:t>
            </w:r>
            <w:r w:rsidR="00180845">
              <w:t xml:space="preserve">información </w:t>
            </w:r>
            <w:r w:rsidR="00C97098">
              <w:t xml:space="preserve">de las </w:t>
            </w:r>
            <w:r w:rsidR="00180845">
              <w:t>“Entidades Federativas”, para la administración de los siguientes</w:t>
            </w:r>
            <w:r w:rsidR="00056D7C">
              <w:t xml:space="preserve"> módulos:</w:t>
            </w:r>
            <w:r w:rsidR="00180845">
              <w:t xml:space="preserve"> </w:t>
            </w:r>
            <w:r w:rsidR="00056D7C">
              <w:t>Clientes, Instalaciones, Factores de distancia y C</w:t>
            </w:r>
            <w:r w:rsidR="00436939">
              <w:t>riminalidad.</w:t>
            </w:r>
            <w:r w:rsidR="00DB6F41">
              <w:t xml:space="preserve"> </w:t>
            </w:r>
          </w:p>
          <w:p w14:paraId="68594C64" w14:textId="77777777" w:rsidR="00C97098" w:rsidRPr="00C97098" w:rsidRDefault="00C97098" w:rsidP="00C97098">
            <w:r>
              <w:rPr>
                <w:rFonts w:asciiTheme="minorHAnsi" w:hAnsiTheme="minorHAnsi" w:cstheme="minorHAnsi"/>
              </w:rPr>
              <w:t>La información se obtendrá de la BD “SICOGUA”.</w:t>
            </w:r>
          </w:p>
        </w:tc>
      </w:tr>
    </w:tbl>
    <w:p w14:paraId="28AD84F2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371934668"/>
      <w:bookmarkStart w:id="35" w:name="_Toc487592416"/>
      <w:r w:rsidRPr="005C00D1">
        <w:rPr>
          <w:rFonts w:asciiTheme="minorHAnsi" w:hAnsiTheme="minorHAnsi" w:cstheme="minorHAnsi"/>
          <w:sz w:val="20"/>
        </w:rPr>
        <w:t>Diagrama de Actividades</w:t>
      </w:r>
      <w:bookmarkEnd w:id="31"/>
      <w:bookmarkEnd w:id="34"/>
      <w:bookmarkEnd w:id="35"/>
    </w:p>
    <w:p w14:paraId="23D1FD86" w14:textId="4C3B4006" w:rsidR="00436939" w:rsidRDefault="009054FC" w:rsidP="00AB7343">
      <w:pPr>
        <w:jc w:val="center"/>
      </w:pPr>
      <w:r w:rsidRPr="00C70B9E">
        <w:rPr>
          <w:noProof/>
          <w:lang w:val="es-MX" w:eastAsia="es-MX"/>
        </w:rPr>
        <w:drawing>
          <wp:inline distT="0" distB="0" distL="0" distR="0" wp14:anchorId="15E99D74" wp14:editId="616C0433">
            <wp:extent cx="5150061" cy="4652872"/>
            <wp:effectExtent l="0" t="0" r="0" b="0"/>
            <wp:docPr id="2" name="Imagen 2" descr="D:\2015 - Obtener minicipi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5 - Obtener minicipios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60" cy="46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CDB4" w14:textId="77777777" w:rsidR="00EA4B07" w:rsidRDefault="00EA4B07" w:rsidP="00EA4B07"/>
    <w:p w14:paraId="429B4BEE" w14:textId="77777777" w:rsidR="00EA4B07" w:rsidRPr="005C00D1" w:rsidRDefault="00EA4B07" w:rsidP="00EA4B07"/>
    <w:p w14:paraId="5ABCC59F" w14:textId="77777777" w:rsidR="00D16B4F" w:rsidRPr="005C00D1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6" w:name="_Toc228339738"/>
      <w:bookmarkStart w:id="37" w:name="_Toc182735726"/>
      <w:bookmarkStart w:id="38" w:name="_Toc371934669"/>
      <w:bookmarkStart w:id="39" w:name="_Toc487592417"/>
      <w:r w:rsidRPr="005C00D1">
        <w:rPr>
          <w:rFonts w:asciiTheme="minorHAnsi" w:hAnsiTheme="minorHAnsi" w:cstheme="minorHAnsi"/>
          <w:sz w:val="20"/>
        </w:rPr>
        <w:lastRenderedPageBreak/>
        <w:t>Precondiciones</w:t>
      </w:r>
      <w:bookmarkEnd w:id="36"/>
      <w:bookmarkEnd w:id="37"/>
      <w:bookmarkEnd w:id="38"/>
      <w:r w:rsidR="00106D7D" w:rsidRPr="005C00D1">
        <w:rPr>
          <w:rFonts w:asciiTheme="minorHAnsi" w:hAnsiTheme="minorHAnsi" w:cstheme="minorHAnsi"/>
          <w:sz w:val="20"/>
        </w:rPr>
        <w:softHyphen/>
      </w:r>
      <w:r w:rsidR="00106D7D" w:rsidRPr="005C00D1">
        <w:rPr>
          <w:rFonts w:asciiTheme="minorHAnsi" w:hAnsiTheme="minorHAnsi" w:cstheme="minorHAnsi"/>
          <w:sz w:val="20"/>
        </w:rPr>
        <w:softHyphen/>
      </w:r>
      <w:r w:rsidR="00106D7D" w:rsidRPr="005C00D1">
        <w:rPr>
          <w:rFonts w:asciiTheme="minorHAnsi" w:hAnsiTheme="minorHAnsi" w:cstheme="minorHAnsi"/>
          <w:sz w:val="20"/>
        </w:rPr>
        <w:softHyphen/>
      </w:r>
      <w:r w:rsidR="00106D7D" w:rsidRPr="005C00D1">
        <w:rPr>
          <w:rFonts w:asciiTheme="minorHAnsi" w:hAnsiTheme="minorHAnsi" w:cstheme="minorHAnsi"/>
          <w:sz w:val="20"/>
        </w:rPr>
        <w:softHyphen/>
      </w:r>
      <w:r w:rsidR="00106D7D" w:rsidRPr="005C00D1">
        <w:rPr>
          <w:rFonts w:asciiTheme="minorHAnsi" w:hAnsiTheme="minorHAnsi" w:cstheme="minorHAnsi"/>
          <w:sz w:val="20"/>
        </w:rPr>
        <w:softHyphen/>
      </w:r>
      <w:bookmarkEnd w:id="39"/>
    </w:p>
    <w:p w14:paraId="16F64EA3" w14:textId="77777777" w:rsidR="00455180" w:rsidRPr="00F24850" w:rsidRDefault="00455180" w:rsidP="00455180">
      <w:pPr>
        <w:rPr>
          <w:rFonts w:asciiTheme="minorHAnsi" w:hAnsiTheme="minorHAnsi" w:cstheme="minorHAnsi"/>
          <w:szCs w:val="20"/>
        </w:rPr>
      </w:pPr>
      <w:bookmarkStart w:id="40" w:name="_Toc427934378"/>
      <w:bookmarkStart w:id="41" w:name="_Toc427941333"/>
      <w:bookmarkStart w:id="42" w:name="_Toc428182528"/>
      <w:bookmarkStart w:id="43" w:name="_Toc429062442"/>
      <w:bookmarkStart w:id="44" w:name="_Toc371934672"/>
      <w:bookmarkStart w:id="45" w:name="_Toc289774375"/>
      <w:bookmarkStart w:id="46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0"/>
      <w:bookmarkEnd w:id="41"/>
      <w:bookmarkEnd w:id="42"/>
      <w:bookmarkEnd w:id="43"/>
    </w:p>
    <w:p w14:paraId="02338FF2" w14:textId="77777777" w:rsidR="00455180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7" w:name="_Toc228339739"/>
      <w:bookmarkStart w:id="48" w:name="_Toc432760413"/>
      <w:bookmarkStart w:id="49" w:name="_Toc435197750"/>
      <w:bookmarkStart w:id="50" w:name="_Toc461701833"/>
      <w:bookmarkStart w:id="51" w:name="_Toc487592418"/>
      <w:r w:rsidRPr="005C00D1">
        <w:rPr>
          <w:rFonts w:asciiTheme="minorHAnsi" w:hAnsiTheme="minorHAnsi" w:cstheme="minorHAnsi"/>
          <w:sz w:val="20"/>
        </w:rPr>
        <w:t>&lt;Precondición 1&gt;</w:t>
      </w:r>
      <w:bookmarkEnd w:id="47"/>
      <w:bookmarkEnd w:id="48"/>
      <w:bookmarkEnd w:id="49"/>
      <w:bookmarkEnd w:id="50"/>
      <w:r w:rsidR="007E569F" w:rsidRPr="007E569F">
        <w:rPr>
          <w:rFonts w:asciiTheme="minorHAnsi" w:hAnsiTheme="minorHAnsi" w:cstheme="minorHAnsi"/>
          <w:sz w:val="20"/>
        </w:rPr>
        <w:t xml:space="preserve"> </w:t>
      </w:r>
      <w:r w:rsidR="00012B1B">
        <w:rPr>
          <w:rFonts w:asciiTheme="minorHAnsi" w:hAnsiTheme="minorHAnsi" w:cstheme="minorHAnsi"/>
          <w:sz w:val="20"/>
        </w:rPr>
        <w:t>Catálogo de Entidades Federativas existente.</w:t>
      </w:r>
      <w:bookmarkEnd w:id="51"/>
    </w:p>
    <w:p w14:paraId="0F25EA65" w14:textId="4C7F7116" w:rsidR="006B3B66" w:rsidRDefault="006B3B66" w:rsidP="001B6272">
      <w:pPr>
        <w:rPr>
          <w:rFonts w:asciiTheme="minorHAnsi" w:hAnsiTheme="minorHAnsi"/>
          <w:szCs w:val="20"/>
        </w:rPr>
      </w:pPr>
      <w:r w:rsidRPr="001B6272">
        <w:rPr>
          <w:rFonts w:asciiTheme="minorHAnsi" w:hAnsiTheme="minorHAnsi"/>
          <w:szCs w:val="20"/>
        </w:rPr>
        <w:t xml:space="preserve">Se debe contar con un catálogo de “Entidades Federativas” previo en la Base de Datos </w:t>
      </w:r>
      <w:r w:rsidR="00B730AD">
        <w:rPr>
          <w:rFonts w:asciiTheme="minorHAnsi" w:hAnsiTheme="minorHAnsi"/>
          <w:szCs w:val="20"/>
        </w:rPr>
        <w:t>de SICOGUA.</w:t>
      </w:r>
    </w:p>
    <w:p w14:paraId="4C5369F5" w14:textId="41B3AE00" w:rsidR="006D1075" w:rsidRPr="00992495" w:rsidRDefault="006D1075" w:rsidP="006D107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2" w:name="_Toc487592419"/>
      <w:r>
        <w:rPr>
          <w:rFonts w:asciiTheme="minorHAnsi" w:hAnsiTheme="minorHAnsi" w:cstheme="minorHAnsi"/>
          <w:sz w:val="20"/>
        </w:rPr>
        <w:t>&lt;Precondición 2</w:t>
      </w:r>
      <w:r w:rsidRPr="00992495">
        <w:rPr>
          <w:rFonts w:asciiTheme="minorHAnsi" w:hAnsiTheme="minorHAnsi" w:cstheme="minorHAnsi"/>
          <w:sz w:val="20"/>
        </w:rPr>
        <w:t xml:space="preserve">&gt; </w:t>
      </w:r>
      <w:r>
        <w:rPr>
          <w:rFonts w:asciiTheme="minorHAnsi" w:hAnsiTheme="minorHAnsi" w:cstheme="minorHAnsi"/>
          <w:sz w:val="20"/>
        </w:rPr>
        <w:t>Conexión con la B</w:t>
      </w:r>
      <w:r w:rsidR="00857C32">
        <w:rPr>
          <w:rFonts w:asciiTheme="minorHAnsi" w:hAnsiTheme="minorHAnsi" w:cstheme="minorHAnsi"/>
          <w:sz w:val="20"/>
        </w:rPr>
        <w:t xml:space="preserve">ase de </w:t>
      </w:r>
      <w:r>
        <w:rPr>
          <w:rFonts w:asciiTheme="minorHAnsi" w:hAnsiTheme="minorHAnsi" w:cstheme="minorHAnsi"/>
          <w:sz w:val="20"/>
        </w:rPr>
        <w:t>D</w:t>
      </w:r>
      <w:r w:rsidR="00857C32">
        <w:rPr>
          <w:rFonts w:asciiTheme="minorHAnsi" w:hAnsiTheme="minorHAnsi" w:cstheme="minorHAnsi"/>
          <w:sz w:val="20"/>
        </w:rPr>
        <w:t>atos</w:t>
      </w:r>
      <w:r w:rsidRPr="00992495">
        <w:rPr>
          <w:rFonts w:asciiTheme="minorHAnsi" w:hAnsiTheme="minorHAnsi" w:cstheme="minorHAnsi"/>
          <w:sz w:val="20"/>
        </w:rPr>
        <w:t>.</w:t>
      </w:r>
      <w:bookmarkEnd w:id="52"/>
    </w:p>
    <w:p w14:paraId="6D6A5A1F" w14:textId="79804327" w:rsidR="006D1075" w:rsidRPr="00B730AD" w:rsidRDefault="006D1075" w:rsidP="001B62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debe tener conexión y permisos para consultar la B</w:t>
      </w:r>
      <w:r w:rsidR="00857C32">
        <w:rPr>
          <w:rFonts w:asciiTheme="minorHAnsi" w:hAnsiTheme="minorHAnsi" w:cstheme="minorHAnsi"/>
        </w:rPr>
        <w:t xml:space="preserve">ase de </w:t>
      </w:r>
      <w:r>
        <w:rPr>
          <w:rFonts w:asciiTheme="minorHAnsi" w:hAnsiTheme="minorHAnsi" w:cstheme="minorHAnsi"/>
        </w:rPr>
        <w:t>D</w:t>
      </w:r>
      <w:r w:rsidR="00857C32">
        <w:rPr>
          <w:rFonts w:asciiTheme="minorHAnsi" w:hAnsiTheme="minorHAnsi" w:cstheme="minorHAnsi"/>
        </w:rPr>
        <w:t>atos</w:t>
      </w:r>
      <w:r>
        <w:rPr>
          <w:rFonts w:asciiTheme="minorHAnsi" w:hAnsiTheme="minorHAnsi" w:cstheme="minorHAnsi"/>
        </w:rPr>
        <w:t xml:space="preserve"> SICOGUA</w:t>
      </w:r>
      <w:r w:rsidRPr="00992495">
        <w:rPr>
          <w:rFonts w:asciiTheme="minorHAnsi" w:hAnsiTheme="minorHAnsi" w:cstheme="minorHAnsi"/>
        </w:rPr>
        <w:t>.</w:t>
      </w:r>
    </w:p>
    <w:p w14:paraId="3C9DD001" w14:textId="77777777" w:rsidR="00D16B4F" w:rsidRPr="005C00D1" w:rsidRDefault="00D16B4F" w:rsidP="006D107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3" w:name="_Toc487592420"/>
      <w:r w:rsidRPr="005C00D1">
        <w:rPr>
          <w:rFonts w:asciiTheme="minorHAnsi" w:hAnsiTheme="minorHAnsi" w:cstheme="minorHAnsi"/>
          <w:sz w:val="20"/>
        </w:rPr>
        <w:t>Flujo de Eventos</w:t>
      </w:r>
      <w:bookmarkEnd w:id="44"/>
      <w:bookmarkEnd w:id="45"/>
      <w:bookmarkEnd w:id="46"/>
      <w:bookmarkEnd w:id="53"/>
    </w:p>
    <w:p w14:paraId="0D418065" w14:textId="77777777" w:rsidR="00D16B4F" w:rsidRDefault="00D16B4F" w:rsidP="006D107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4" w:name="_Toc371934673"/>
      <w:bookmarkStart w:id="55" w:name="_Toc289774378"/>
      <w:bookmarkStart w:id="56" w:name="_Toc126991050"/>
      <w:bookmarkStart w:id="57" w:name="_Toc487592421"/>
      <w:r w:rsidRPr="005C00D1">
        <w:rPr>
          <w:rFonts w:asciiTheme="minorHAnsi" w:hAnsiTheme="minorHAnsi" w:cstheme="minorHAnsi"/>
          <w:sz w:val="20"/>
        </w:rPr>
        <w:t>Flujo Básico</w:t>
      </w:r>
      <w:bookmarkEnd w:id="54"/>
      <w:bookmarkEnd w:id="55"/>
      <w:bookmarkEnd w:id="56"/>
      <w:bookmarkEnd w:id="5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873"/>
        <w:gridCol w:w="7371"/>
      </w:tblGrid>
      <w:tr w:rsidR="00112D2B" w:rsidRPr="00F24850" w14:paraId="5DCE724B" w14:textId="77777777" w:rsidTr="00F053C9">
        <w:trPr>
          <w:tblHeader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E767DA" w14:textId="77777777" w:rsidR="00112D2B" w:rsidRPr="00F24850" w:rsidRDefault="00112D2B" w:rsidP="00F053C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87E2C5" w14:textId="77777777" w:rsidR="00112D2B" w:rsidRPr="00F24850" w:rsidRDefault="00112D2B" w:rsidP="006D642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1391D5" w14:textId="77777777" w:rsidR="00112D2B" w:rsidRPr="00F24850" w:rsidRDefault="00112D2B" w:rsidP="006D642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112D2B" w:rsidRPr="00F24850" w14:paraId="6F74EDC8" w14:textId="77777777" w:rsidTr="00F053C9">
        <w:trPr>
          <w:trHeight w:val="281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37FE3" w14:textId="77777777" w:rsidR="00112D2B" w:rsidRPr="00F24850" w:rsidRDefault="00112D2B" w:rsidP="00F053C9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1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FCBC" w14:textId="337B194B" w:rsidR="00112D2B" w:rsidRPr="00F24850" w:rsidRDefault="0008453B" w:rsidP="006D642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6D6422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86E6" w14:textId="4E644BA7" w:rsidR="005B648A" w:rsidRPr="0008453B" w:rsidRDefault="00857C32" w:rsidP="006D6422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Solicita información</w:t>
            </w:r>
            <w:r w:rsidR="0008453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CA7145">
              <w:rPr>
                <w:rFonts w:asciiTheme="minorHAnsi" w:hAnsiTheme="minorHAnsi" w:cstheme="minorHAnsi"/>
                <w:bCs/>
                <w:szCs w:val="20"/>
              </w:rPr>
              <w:t>de las</w:t>
            </w:r>
            <w:r w:rsidR="0008453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6B3B66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08453B">
              <w:rPr>
                <w:rFonts w:asciiTheme="minorHAnsi" w:hAnsiTheme="minorHAnsi" w:cstheme="minorHAnsi"/>
                <w:bCs/>
                <w:szCs w:val="20"/>
              </w:rPr>
              <w:t>Entidades Federativas</w:t>
            </w:r>
            <w:r w:rsidR="005B648A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AF1FDA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CA7145">
              <w:rPr>
                <w:rFonts w:asciiTheme="minorHAnsi" w:hAnsiTheme="minorHAnsi" w:cstheme="minorHAnsi"/>
                <w:bCs/>
                <w:szCs w:val="20"/>
              </w:rPr>
              <w:t>mediante un servicio en el sistema de MCS.</w:t>
            </w:r>
          </w:p>
        </w:tc>
      </w:tr>
      <w:tr w:rsidR="00E31E77" w:rsidRPr="00F24850" w14:paraId="571BCC62" w14:textId="77777777" w:rsidTr="00F053C9">
        <w:trPr>
          <w:trHeight w:val="281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15C1" w14:textId="77777777" w:rsidR="00E31E77" w:rsidRPr="00F24850" w:rsidRDefault="00C7698A" w:rsidP="00F053C9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2.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66FF3" w14:textId="3C9ECF14" w:rsidR="00E31E77" w:rsidRDefault="006D6422" w:rsidP="006D642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60DF" w14:textId="77777777" w:rsidR="006B3B66" w:rsidRDefault="00AF1FDA" w:rsidP="006D6422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Envía petición de la información</w:t>
            </w:r>
            <w:r w:rsidR="006B3B6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2F93E097" w14:textId="434648D3" w:rsidR="00C85521" w:rsidRPr="006B3B66" w:rsidRDefault="006B3B66" w:rsidP="006D6422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existe un error en la conexión con </w:t>
            </w:r>
            <w:r w:rsidR="003C34F7">
              <w:rPr>
                <w:rFonts w:asciiTheme="minorHAnsi" w:hAnsiTheme="minorHAnsi" w:cstheme="minorHAnsi"/>
                <w:bCs/>
                <w:szCs w:val="20"/>
              </w:rPr>
              <w:t>el servicio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</w:t>
            </w:r>
            <w:r w:rsidR="003C34F7">
              <w:rPr>
                <w:rFonts w:asciiTheme="minorHAnsi" w:hAnsiTheme="minorHAnsi" w:cstheme="minorHAnsi"/>
                <w:bCs/>
                <w:szCs w:val="20"/>
              </w:rPr>
              <w:t>ú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a con el flujo </w:t>
            </w:r>
            <w:r w:rsidRPr="007732DA">
              <w:rPr>
                <w:rFonts w:asciiTheme="minorHAnsi" w:hAnsiTheme="minorHAnsi" w:cstheme="minorHAnsi"/>
                <w:b/>
                <w:bCs/>
                <w:szCs w:val="20"/>
              </w:rPr>
              <w:t xml:space="preserve">AE01. Error de conexión con </w:t>
            </w:r>
            <w:r w:rsidR="003C34F7">
              <w:rPr>
                <w:rFonts w:asciiTheme="minorHAnsi" w:hAnsiTheme="minorHAnsi" w:cstheme="minorHAnsi"/>
                <w:b/>
                <w:bCs/>
                <w:szCs w:val="20"/>
              </w:rPr>
              <w:t>el servicio</w:t>
            </w:r>
            <w:r w:rsidRPr="007732DA">
              <w:rPr>
                <w:rFonts w:asciiTheme="minorHAnsi" w:hAnsiTheme="minorHAnsi" w:cstheme="minorHAnsi"/>
                <w:b/>
                <w:bCs/>
                <w:szCs w:val="20"/>
              </w:rPr>
              <w:t xml:space="preserve"> MCS</w:t>
            </w:r>
            <w:r w:rsidR="007732DA" w:rsidRPr="007732DA">
              <w:rPr>
                <w:rFonts w:asciiTheme="minorHAnsi" w:hAnsiTheme="minorHAnsi" w:cstheme="minorHAnsi"/>
                <w:b/>
                <w:bCs/>
                <w:szCs w:val="20"/>
              </w:rPr>
              <w:t>.</w:t>
            </w:r>
            <w:r w:rsidRPr="007732DA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</w:p>
        </w:tc>
      </w:tr>
      <w:tr w:rsidR="007732DA" w:rsidRPr="00F24850" w14:paraId="604EC88A" w14:textId="77777777" w:rsidTr="00F053C9">
        <w:trPr>
          <w:trHeight w:val="281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A909" w14:textId="77777777" w:rsidR="007732DA" w:rsidRDefault="007732DA" w:rsidP="00F053C9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3.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AB84" w14:textId="148622B9" w:rsidR="007732DA" w:rsidRDefault="006D6422" w:rsidP="006D642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MCS.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9BA59" w14:textId="77777777" w:rsidR="007732DA" w:rsidRDefault="007732DA" w:rsidP="006D6422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Recibe petición.</w:t>
            </w:r>
          </w:p>
        </w:tc>
      </w:tr>
      <w:tr w:rsidR="00E31E77" w:rsidRPr="00F24850" w14:paraId="0CBD1EBC" w14:textId="77777777" w:rsidTr="00F053C9">
        <w:trPr>
          <w:trHeight w:val="281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38AA" w14:textId="77777777" w:rsidR="00E31E77" w:rsidRPr="00F24850" w:rsidRDefault="007732DA" w:rsidP="00F053C9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  <w:r w:rsidR="00C7698A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AA620" w14:textId="78EEC9D4" w:rsidR="00E31E77" w:rsidRDefault="006D6422" w:rsidP="006D642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MCS.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07B1" w14:textId="1ECA7446" w:rsidR="00C85521" w:rsidRDefault="007732DA" w:rsidP="006D6422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Valida que exista información</w:t>
            </w:r>
            <w:r w:rsidR="00112879">
              <w:rPr>
                <w:rFonts w:asciiTheme="minorHAnsi" w:hAnsiTheme="minorHAnsi" w:cstheme="minorHAnsi"/>
                <w:bCs/>
                <w:szCs w:val="20"/>
              </w:rPr>
              <w:t>.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14:paraId="1FA80B10" w14:textId="7A64AEE0" w:rsidR="00E31E77" w:rsidRPr="007732DA" w:rsidRDefault="00C85521" w:rsidP="006D6422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7732DA">
              <w:rPr>
                <w:rFonts w:asciiTheme="minorHAnsi" w:hAnsiTheme="minorHAnsi"/>
                <w:szCs w:val="20"/>
              </w:rPr>
              <w:t xml:space="preserve">De lo contrario, si </w:t>
            </w:r>
            <w:r w:rsidRPr="007732DA">
              <w:rPr>
                <w:rFonts w:asciiTheme="minorHAnsi" w:hAnsiTheme="minorHAnsi"/>
                <w:szCs w:val="20"/>
                <w:lang w:val="es-MX"/>
              </w:rPr>
              <w:t xml:space="preserve">se pierde la conexión </w:t>
            </w:r>
            <w:r w:rsidR="006F2A65">
              <w:rPr>
                <w:rFonts w:asciiTheme="minorHAnsi" w:hAnsiTheme="minorHAnsi"/>
                <w:szCs w:val="20"/>
                <w:lang w:val="es-MX"/>
              </w:rPr>
              <w:t>con el servicio</w:t>
            </w:r>
            <w:r w:rsidRPr="007732DA">
              <w:rPr>
                <w:rFonts w:asciiTheme="minorHAnsi" w:hAnsiTheme="minorHAnsi"/>
                <w:szCs w:val="20"/>
                <w:lang w:val="es-MX"/>
              </w:rPr>
              <w:t>,</w:t>
            </w:r>
            <w:r w:rsidR="002141FA" w:rsidRPr="007732DA">
              <w:rPr>
                <w:rFonts w:asciiTheme="minorHAnsi" w:hAnsiTheme="minorHAnsi"/>
                <w:szCs w:val="20"/>
                <w:lang w:val="es-MX"/>
              </w:rPr>
              <w:t xml:space="preserve"> </w:t>
            </w:r>
            <w:r w:rsidRPr="007732DA">
              <w:rPr>
                <w:rFonts w:asciiTheme="minorHAnsi" w:hAnsiTheme="minorHAnsi"/>
                <w:szCs w:val="20"/>
                <w:lang w:val="es-MX"/>
              </w:rPr>
              <w:t>continúa con el flujo</w:t>
            </w:r>
            <w:r w:rsidR="002141FA" w:rsidRPr="007732DA">
              <w:rPr>
                <w:rFonts w:asciiTheme="minorHAnsi" w:hAnsiTheme="minorHAnsi"/>
                <w:szCs w:val="20"/>
                <w:lang w:val="es-MX"/>
              </w:rPr>
              <w:t xml:space="preserve"> alterno</w:t>
            </w:r>
            <w:r w:rsidRPr="007732DA">
              <w:rPr>
                <w:rFonts w:asciiTheme="minorHAnsi" w:hAnsiTheme="minorHAnsi"/>
                <w:szCs w:val="20"/>
                <w:lang w:val="es-MX"/>
              </w:rPr>
              <w:t xml:space="preserve"> </w:t>
            </w:r>
            <w:r w:rsidR="002141FA" w:rsidRPr="007732DA">
              <w:rPr>
                <w:rFonts w:asciiTheme="minorHAnsi" w:hAnsiTheme="minorHAnsi"/>
                <w:b/>
                <w:szCs w:val="20"/>
                <w:lang w:val="es-MX"/>
              </w:rPr>
              <w:t>AE01.</w:t>
            </w:r>
            <w:r w:rsidR="007732DA">
              <w:rPr>
                <w:rFonts w:asciiTheme="minorHAnsi" w:hAnsiTheme="minorHAnsi"/>
                <w:b/>
                <w:szCs w:val="20"/>
                <w:lang w:val="es-MX"/>
              </w:rPr>
              <w:t xml:space="preserve"> Error de Existencia de Información.</w:t>
            </w:r>
          </w:p>
        </w:tc>
      </w:tr>
      <w:tr w:rsidR="0060114F" w:rsidRPr="00F24850" w14:paraId="73C342D8" w14:textId="77777777" w:rsidTr="00F053C9">
        <w:trPr>
          <w:trHeight w:val="281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D56F" w14:textId="77777777" w:rsidR="0060114F" w:rsidRDefault="007732DA" w:rsidP="00F053C9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  <w:r w:rsidR="0096220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D393" w14:textId="7BC1B3D0" w:rsidR="0060114F" w:rsidRDefault="006D6422" w:rsidP="006D642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MCS.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767B" w14:textId="77777777" w:rsidR="0060114F" w:rsidRDefault="007732DA" w:rsidP="006D6422">
            <w:pPr>
              <w:pStyle w:val="ndice2"/>
              <w:framePr w:hSpace="0" w:wrap="auto" w:vAnchor="margin" w:yAlign="inline"/>
              <w:suppressOverlap w:val="0"/>
            </w:pPr>
            <w:r>
              <w:t>Envía la información solicitada.</w:t>
            </w:r>
          </w:p>
        </w:tc>
      </w:tr>
      <w:tr w:rsidR="00AF1FDA" w:rsidRPr="00F24850" w14:paraId="0C9C1D0A" w14:textId="77777777" w:rsidTr="00F053C9">
        <w:trPr>
          <w:trHeight w:val="281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4378" w14:textId="77777777" w:rsidR="00AF1FDA" w:rsidRDefault="007732DA" w:rsidP="00F053C9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6</w:t>
            </w:r>
            <w:r w:rsidR="00C7698A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14C1" w14:textId="511C1EAF" w:rsidR="00AF1FDA" w:rsidRDefault="006D6422" w:rsidP="006D642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C5BE" w14:textId="222500F6" w:rsidR="006F2A65" w:rsidRDefault="00AF1FDA" w:rsidP="006D6422">
            <w:pPr>
              <w:pStyle w:val="ndice2"/>
              <w:framePr w:hSpace="0" w:wrap="auto" w:vAnchor="margin" w:yAlign="inline"/>
              <w:suppressOverlap w:val="0"/>
            </w:pPr>
            <w:r>
              <w:t xml:space="preserve"> </w:t>
            </w:r>
            <w:r w:rsidR="007732DA">
              <w:t xml:space="preserve">Obtiene </w:t>
            </w:r>
            <w:r w:rsidR="006F2A65">
              <w:t>la</w:t>
            </w:r>
            <w:r w:rsidR="007732DA">
              <w:t xml:space="preserve"> información </w:t>
            </w:r>
            <w:r w:rsidR="006F2A65">
              <w:t>siguiente:</w:t>
            </w:r>
          </w:p>
          <w:p w14:paraId="30A0022E" w14:textId="77777777" w:rsidR="006F2A65" w:rsidRDefault="006F2A65" w:rsidP="003D2664">
            <w:pPr>
              <w:pStyle w:val="ndice2"/>
              <w:framePr w:hSpace="0" w:wrap="auto" w:vAnchor="margin" w:yAlign="inline"/>
              <w:numPr>
                <w:ilvl w:val="0"/>
                <w:numId w:val="31"/>
              </w:numPr>
              <w:suppressOverlap w:val="0"/>
            </w:pPr>
            <w:r>
              <w:t>“Id Estado”,</w:t>
            </w:r>
          </w:p>
          <w:p w14:paraId="39778E3E" w14:textId="77777777" w:rsidR="006F2A65" w:rsidRDefault="006F2A65" w:rsidP="003D2664">
            <w:pPr>
              <w:pStyle w:val="ndice2"/>
              <w:framePr w:hSpace="0" w:wrap="auto" w:vAnchor="margin" w:yAlign="inline"/>
              <w:numPr>
                <w:ilvl w:val="0"/>
                <w:numId w:val="31"/>
              </w:numPr>
              <w:suppressOverlap w:val="0"/>
            </w:pPr>
            <w:r>
              <w:t>“Nombre del Estado”.</w:t>
            </w:r>
          </w:p>
          <w:p w14:paraId="14DA0FC8" w14:textId="085B2466" w:rsidR="002141FA" w:rsidRPr="007732DA" w:rsidRDefault="002141FA" w:rsidP="003D2664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</w:p>
        </w:tc>
      </w:tr>
      <w:tr w:rsidR="00112D2B" w:rsidRPr="00F24850" w14:paraId="27F8D920" w14:textId="77777777" w:rsidTr="00F053C9">
        <w:trPr>
          <w:trHeight w:val="281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B0A5" w14:textId="3A98BEEF" w:rsidR="00112D2B" w:rsidRPr="00F24850" w:rsidRDefault="007732DA" w:rsidP="00F053C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7.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83A1" w14:textId="77777777" w:rsidR="00112D2B" w:rsidRPr="00F24850" w:rsidRDefault="00112D2B" w:rsidP="006D6422">
            <w:p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A196" w14:textId="77777777" w:rsidR="00112D2B" w:rsidRPr="008031E2" w:rsidRDefault="00112D2B" w:rsidP="006D642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10AE6E2E" w14:textId="77777777" w:rsidR="00D16B4F" w:rsidRPr="005C00D1" w:rsidRDefault="00D16B4F" w:rsidP="006D107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371934674"/>
      <w:bookmarkStart w:id="59" w:name="_Toc228339743"/>
      <w:bookmarkStart w:id="60" w:name="_Toc487592422"/>
      <w:r w:rsidRPr="005C00D1">
        <w:rPr>
          <w:rFonts w:asciiTheme="minorHAnsi" w:hAnsiTheme="minorHAnsi" w:cstheme="minorHAnsi"/>
          <w:sz w:val="20"/>
        </w:rPr>
        <w:t>Flujos Alternos</w:t>
      </w:r>
      <w:bookmarkEnd w:id="58"/>
      <w:bookmarkEnd w:id="59"/>
      <w:bookmarkEnd w:id="60"/>
    </w:p>
    <w:p w14:paraId="0EC58E1D" w14:textId="77777777" w:rsidR="00455180" w:rsidRPr="005C00D1" w:rsidRDefault="00455180" w:rsidP="006D1075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1" w:name="_Toc52616587"/>
      <w:bookmarkStart w:id="62" w:name="_Toc182735731"/>
      <w:bookmarkStart w:id="63" w:name="_Toc228339744"/>
      <w:bookmarkStart w:id="64" w:name="_Toc461701838"/>
      <w:bookmarkStart w:id="65" w:name="_Toc487592423"/>
      <w:r w:rsidRPr="005C00D1">
        <w:rPr>
          <w:rFonts w:asciiTheme="minorHAnsi" w:hAnsiTheme="minorHAnsi" w:cstheme="minorHAnsi"/>
          <w:sz w:val="20"/>
        </w:rPr>
        <w:t>Opcionales</w:t>
      </w:r>
      <w:bookmarkEnd w:id="61"/>
      <w:bookmarkEnd w:id="62"/>
      <w:bookmarkEnd w:id="63"/>
      <w:bookmarkEnd w:id="64"/>
      <w:bookmarkEnd w:id="65"/>
    </w:p>
    <w:p w14:paraId="4BE9B93D" w14:textId="77777777" w:rsidR="009A0794" w:rsidRPr="008632A4" w:rsidRDefault="007732DA" w:rsidP="008632A4">
      <w:pPr>
        <w:rPr>
          <w:rFonts w:asciiTheme="minorHAnsi" w:hAnsiTheme="minorHAnsi"/>
          <w:szCs w:val="20"/>
        </w:rPr>
      </w:pPr>
      <w:bookmarkStart w:id="66" w:name="_Toc371934678"/>
      <w:bookmarkStart w:id="67" w:name="_Toc228339745"/>
      <w:bookmarkStart w:id="68" w:name="_Toc182735732"/>
      <w:bookmarkStart w:id="69" w:name="_Toc52616588"/>
      <w:r w:rsidRPr="008632A4">
        <w:rPr>
          <w:rFonts w:asciiTheme="minorHAnsi" w:hAnsiTheme="minorHAnsi"/>
          <w:szCs w:val="20"/>
        </w:rPr>
        <w:t>No aplica para esta funcionalidad del sistema.</w:t>
      </w:r>
    </w:p>
    <w:p w14:paraId="607436AB" w14:textId="77777777" w:rsidR="00112D2B" w:rsidRDefault="00D16B4F" w:rsidP="006D1075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0" w:name="_Toc487592424"/>
      <w:r w:rsidRPr="005C00D1">
        <w:rPr>
          <w:rFonts w:asciiTheme="minorHAnsi" w:hAnsiTheme="minorHAnsi" w:cstheme="minorHAnsi"/>
          <w:sz w:val="20"/>
        </w:rPr>
        <w:lastRenderedPageBreak/>
        <w:t>Generales</w:t>
      </w:r>
      <w:bookmarkEnd w:id="66"/>
      <w:bookmarkEnd w:id="67"/>
      <w:bookmarkEnd w:id="68"/>
      <w:bookmarkEnd w:id="69"/>
      <w:bookmarkEnd w:id="70"/>
    </w:p>
    <w:p w14:paraId="65623255" w14:textId="77777777" w:rsidR="00DD4C72" w:rsidRPr="00B96EA6" w:rsidRDefault="00DD4C72" w:rsidP="00B96EA6">
      <w:pPr>
        <w:rPr>
          <w:rFonts w:asciiTheme="minorHAnsi" w:hAnsiTheme="minorHAnsi"/>
          <w:szCs w:val="20"/>
        </w:rPr>
      </w:pPr>
      <w:r w:rsidRPr="00B96EA6">
        <w:rPr>
          <w:rFonts w:asciiTheme="minorHAnsi" w:hAnsiTheme="minorHAnsi"/>
          <w:szCs w:val="20"/>
        </w:rPr>
        <w:t>No aplica para esta funcionalidad del sistema.</w:t>
      </w:r>
    </w:p>
    <w:p w14:paraId="0331DC85" w14:textId="77777777" w:rsidR="00A56FB5" w:rsidRDefault="00D16B4F" w:rsidP="006D1075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1" w:name="_Toc371934681"/>
      <w:bookmarkStart w:id="72" w:name="_Toc228339746"/>
      <w:bookmarkStart w:id="73" w:name="_Toc182735733"/>
      <w:bookmarkStart w:id="74" w:name="_Toc52616589"/>
      <w:bookmarkStart w:id="75" w:name="_Toc487592425"/>
      <w:r w:rsidRPr="005C00D1">
        <w:rPr>
          <w:rFonts w:asciiTheme="minorHAnsi" w:hAnsiTheme="minorHAnsi" w:cstheme="minorHAnsi"/>
          <w:sz w:val="20"/>
        </w:rPr>
        <w:t>Extraordinarios</w:t>
      </w:r>
      <w:bookmarkEnd w:id="71"/>
      <w:bookmarkEnd w:id="72"/>
      <w:bookmarkEnd w:id="73"/>
      <w:bookmarkEnd w:id="74"/>
      <w:bookmarkEnd w:id="75"/>
      <w:r w:rsidRPr="005C00D1">
        <w:rPr>
          <w:rFonts w:asciiTheme="minorHAnsi" w:hAnsiTheme="minorHAnsi" w:cstheme="minorHAnsi"/>
          <w:sz w:val="20"/>
        </w:rPr>
        <w:tab/>
      </w:r>
      <w:bookmarkStart w:id="76" w:name="_Hlk482972054"/>
    </w:p>
    <w:p w14:paraId="2AE5948A" w14:textId="77777777" w:rsidR="00A56FB5" w:rsidRPr="00B96EA6" w:rsidRDefault="00A56FB5" w:rsidP="00B96EA6">
      <w:pPr>
        <w:rPr>
          <w:rFonts w:asciiTheme="minorHAnsi" w:hAnsiTheme="minorHAnsi"/>
          <w:szCs w:val="20"/>
        </w:rPr>
      </w:pPr>
      <w:r w:rsidRPr="00B96EA6">
        <w:rPr>
          <w:rFonts w:asciiTheme="minorHAnsi" w:hAnsiTheme="minorHAnsi"/>
          <w:szCs w:val="20"/>
        </w:rPr>
        <w:t>No aplica esta funcionalidad del sistema.</w:t>
      </w:r>
    </w:p>
    <w:p w14:paraId="44802AC8" w14:textId="77777777" w:rsidR="00554004" w:rsidRPr="00F24850" w:rsidRDefault="00554004" w:rsidP="007732DA">
      <w:pPr>
        <w:pStyle w:val="ndice2"/>
        <w:framePr w:wrap="around"/>
      </w:pPr>
      <w:r w:rsidRPr="00F24850">
        <w:t>.</w:t>
      </w:r>
    </w:p>
    <w:p w14:paraId="03F6116D" w14:textId="77777777" w:rsidR="00D16B4F" w:rsidRPr="00F24850" w:rsidRDefault="00D16B4F" w:rsidP="006D1075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7" w:name="_Toc371934684"/>
      <w:bookmarkStart w:id="78" w:name="_Toc228339747"/>
      <w:bookmarkStart w:id="79" w:name="_Toc182735734"/>
      <w:bookmarkStart w:id="80" w:name="_Toc52616590"/>
      <w:bookmarkStart w:id="81" w:name="_Toc487592426"/>
      <w:bookmarkEnd w:id="76"/>
      <w:r w:rsidRPr="00F24850">
        <w:rPr>
          <w:rFonts w:asciiTheme="minorHAnsi" w:hAnsiTheme="minorHAnsi" w:cstheme="minorHAnsi"/>
          <w:sz w:val="20"/>
        </w:rPr>
        <w:t>De excepción</w:t>
      </w:r>
      <w:bookmarkEnd w:id="77"/>
      <w:bookmarkEnd w:id="78"/>
      <w:bookmarkEnd w:id="79"/>
      <w:bookmarkEnd w:id="80"/>
      <w:bookmarkEnd w:id="81"/>
    </w:p>
    <w:p w14:paraId="1207431D" w14:textId="238A3D3F" w:rsidR="00554004" w:rsidRPr="005C00D1" w:rsidRDefault="00554004" w:rsidP="006D1075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2" w:name="_Toc363727167"/>
      <w:bookmarkStart w:id="83" w:name="_Toc461701847"/>
      <w:bookmarkStart w:id="84" w:name="_Toc487592427"/>
      <w:r w:rsidRPr="005C00D1">
        <w:rPr>
          <w:rFonts w:asciiTheme="minorHAnsi" w:hAnsiTheme="minorHAnsi" w:cstheme="minorHAnsi"/>
          <w:sz w:val="20"/>
        </w:rPr>
        <w:t>AE01</w:t>
      </w:r>
      <w:r w:rsidR="006C549C">
        <w:rPr>
          <w:rFonts w:asciiTheme="minorHAnsi" w:hAnsiTheme="minorHAnsi" w:cstheme="minorHAnsi"/>
          <w:sz w:val="20"/>
        </w:rPr>
        <w:t>.</w:t>
      </w:r>
      <w:r w:rsidRPr="005C00D1">
        <w:rPr>
          <w:rFonts w:asciiTheme="minorHAnsi" w:hAnsiTheme="minorHAnsi" w:cstheme="minorHAnsi"/>
          <w:sz w:val="20"/>
        </w:rPr>
        <w:t xml:space="preserve"> </w:t>
      </w:r>
      <w:bookmarkEnd w:id="82"/>
      <w:r w:rsidR="00B34BB2" w:rsidRPr="005C00D1">
        <w:rPr>
          <w:rFonts w:asciiTheme="minorHAnsi" w:hAnsiTheme="minorHAnsi" w:cstheme="minorHAnsi"/>
          <w:sz w:val="20"/>
        </w:rPr>
        <w:t xml:space="preserve">Error </w:t>
      </w:r>
      <w:bookmarkEnd w:id="83"/>
      <w:r w:rsidR="00717C1A">
        <w:rPr>
          <w:rFonts w:asciiTheme="minorHAnsi" w:hAnsiTheme="minorHAnsi" w:cstheme="minorHAnsi"/>
          <w:sz w:val="20"/>
        </w:rPr>
        <w:t>de conexi</w:t>
      </w:r>
      <w:r w:rsidR="00666836">
        <w:rPr>
          <w:rFonts w:asciiTheme="minorHAnsi" w:hAnsiTheme="minorHAnsi" w:cstheme="minorHAnsi"/>
          <w:sz w:val="20"/>
        </w:rPr>
        <w:t xml:space="preserve">ón </w:t>
      </w:r>
      <w:r w:rsidR="005C3C22">
        <w:rPr>
          <w:rFonts w:asciiTheme="minorHAnsi" w:hAnsiTheme="minorHAnsi" w:cstheme="minorHAnsi"/>
          <w:sz w:val="20"/>
        </w:rPr>
        <w:t>con el servicio</w:t>
      </w:r>
      <w:r w:rsidR="00995477">
        <w:rPr>
          <w:rFonts w:asciiTheme="minorHAnsi" w:hAnsiTheme="minorHAnsi" w:cstheme="minorHAnsi"/>
          <w:sz w:val="20"/>
        </w:rPr>
        <w:t xml:space="preserve"> </w:t>
      </w:r>
      <w:r w:rsidR="00717C1A">
        <w:rPr>
          <w:rFonts w:asciiTheme="minorHAnsi" w:hAnsiTheme="minorHAnsi" w:cstheme="minorHAnsi"/>
          <w:sz w:val="20"/>
        </w:rPr>
        <w:t>MCS</w:t>
      </w:r>
      <w:r w:rsidR="00CA6141">
        <w:rPr>
          <w:rFonts w:asciiTheme="minorHAnsi" w:hAnsiTheme="minorHAnsi" w:cstheme="minorHAnsi"/>
          <w:sz w:val="20"/>
        </w:rPr>
        <w:t>.</w:t>
      </w:r>
      <w:bookmarkEnd w:id="84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F24850" w14:paraId="542B7B90" w14:textId="77777777" w:rsidTr="00F053C9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3BA67212" w14:textId="662338D7" w:rsidR="00554004" w:rsidRPr="00F24850" w:rsidRDefault="00554004" w:rsidP="00F053C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B7301C4" w14:textId="2F632AAB" w:rsidR="00554004" w:rsidRPr="00F24850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  <w:r w:rsidR="00112879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0617A542" w14:textId="361AB813" w:rsidR="00554004" w:rsidRPr="00F24850" w:rsidRDefault="00112879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 </w:t>
            </w:r>
            <w:r w:rsidR="00554004"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F24850" w14:paraId="65448101" w14:textId="77777777" w:rsidTr="00F053C9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330320F" w14:textId="77777777" w:rsidR="00554004" w:rsidRPr="00F24850" w:rsidRDefault="00554004" w:rsidP="00F053C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1</w:t>
            </w:r>
            <w:r w:rsidR="00D81212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FD2EC3" w14:textId="77777777" w:rsidR="00554004" w:rsidRPr="00F24850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CONEC II</w:t>
            </w:r>
            <w:r w:rsidR="00AE7675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14:paraId="2DF7A2FE" w14:textId="77777777" w:rsidR="00CA6141" w:rsidRDefault="00554004" w:rsidP="00B34B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Desplie</w:t>
            </w:r>
            <w:r w:rsidR="00B60FF1" w:rsidRPr="00F24850">
              <w:rPr>
                <w:rFonts w:asciiTheme="minorHAnsi" w:hAnsiTheme="minorHAnsi" w:cstheme="minorHAnsi"/>
                <w:bCs/>
                <w:szCs w:val="20"/>
              </w:rPr>
              <w:t>ga el mensaje</w:t>
            </w:r>
            <w:r w:rsidR="00CA6141">
              <w:rPr>
                <w:rFonts w:asciiTheme="minorHAnsi" w:hAnsiTheme="minorHAnsi" w:cstheme="minorHAnsi"/>
                <w:bCs/>
                <w:szCs w:val="20"/>
              </w:rPr>
              <w:t>:</w:t>
            </w:r>
            <w:r w:rsidR="00B60FF1" w:rsidRPr="00F24850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14:paraId="1034ADF0" w14:textId="77777777" w:rsidR="00554004" w:rsidRPr="00CA6141" w:rsidRDefault="00B60FF1" w:rsidP="00CA6141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A6141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717C1A" w:rsidRPr="00CA6141">
              <w:rPr>
                <w:rFonts w:asciiTheme="minorHAnsi" w:hAnsiTheme="minorHAnsi" w:cstheme="minorHAnsi"/>
                <w:bCs/>
                <w:szCs w:val="20"/>
              </w:rPr>
              <w:t>Error de conexión”.</w:t>
            </w:r>
          </w:p>
          <w:p w14:paraId="5001847D" w14:textId="77777777" w:rsidR="00717C1A" w:rsidRPr="00F24850" w:rsidRDefault="00717C1A" w:rsidP="00CA6141">
            <w:pPr>
              <w:keepLines/>
              <w:tabs>
                <w:tab w:val="center" w:pos="3575"/>
              </w:tabs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</w:t>
            </w:r>
            <w:r w:rsidR="00CA6141">
              <w:rPr>
                <w:rFonts w:asciiTheme="minorHAnsi" w:hAnsiTheme="minorHAnsi" w:cstheme="minorHAnsi"/>
                <w:bCs/>
                <w:szCs w:val="20"/>
              </w:rPr>
              <w:t xml:space="preserve"> regresa al paso 2 del flujo básico.</w:t>
            </w:r>
            <w:r w:rsidR="00CA6141">
              <w:rPr>
                <w:rFonts w:asciiTheme="minorHAnsi" w:hAnsiTheme="minorHAnsi" w:cstheme="minorHAnsi"/>
                <w:bCs/>
                <w:szCs w:val="20"/>
              </w:rPr>
              <w:tab/>
            </w:r>
          </w:p>
        </w:tc>
      </w:tr>
      <w:tr w:rsidR="00B60FF1" w:rsidRPr="00F24850" w14:paraId="4F64915C" w14:textId="77777777" w:rsidTr="00F053C9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015FC27" w14:textId="77777777" w:rsidR="00B60FF1" w:rsidRPr="00F24850" w:rsidRDefault="00B60FF1" w:rsidP="00F053C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="00D81212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771027" w14:textId="77777777" w:rsidR="00B60FF1" w:rsidRPr="00F24850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14:paraId="10B3738D" w14:textId="77777777" w:rsidR="00B60FF1" w:rsidRPr="00F24850" w:rsidRDefault="00D81212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6029458B" w14:textId="77777777" w:rsidR="00717C1A" w:rsidRDefault="00717C1A" w:rsidP="006D1075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5" w:name="FAE02"/>
      <w:bookmarkStart w:id="86" w:name="_Toc487592428"/>
      <w:bookmarkStart w:id="87" w:name="_Toc371934687"/>
      <w:bookmarkStart w:id="88" w:name="_Toc228339748"/>
      <w:bookmarkStart w:id="89" w:name="_Toc182735735"/>
      <w:bookmarkStart w:id="90" w:name="_Toc52616591"/>
      <w:bookmarkEnd w:id="85"/>
      <w:r>
        <w:rPr>
          <w:rFonts w:asciiTheme="minorHAnsi" w:hAnsiTheme="minorHAnsi" w:cstheme="minorHAnsi"/>
          <w:sz w:val="20"/>
        </w:rPr>
        <w:t>AE02.</w:t>
      </w:r>
      <w:r w:rsidR="00666836">
        <w:rPr>
          <w:rFonts w:asciiTheme="minorHAnsi" w:hAnsiTheme="minorHAnsi" w:cstheme="minorHAnsi"/>
          <w:sz w:val="20"/>
        </w:rPr>
        <w:t xml:space="preserve"> Error de Existencia de Información</w:t>
      </w:r>
      <w:bookmarkEnd w:id="8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17C1A" w:rsidRPr="00F24850" w14:paraId="7F617CB4" w14:textId="77777777" w:rsidTr="00F053C9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A5DDE82" w14:textId="77777777" w:rsidR="00717C1A" w:rsidRPr="00F24850" w:rsidRDefault="00717C1A" w:rsidP="00F053C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E2DE21D" w14:textId="77777777" w:rsidR="00717C1A" w:rsidRPr="00F24850" w:rsidRDefault="00717C1A" w:rsidP="00075A0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14857E9" w14:textId="77777777" w:rsidR="00717C1A" w:rsidRPr="00F24850" w:rsidRDefault="00717C1A" w:rsidP="00075A0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17C1A" w:rsidRPr="00F24850" w14:paraId="75F9F1DE" w14:textId="77777777" w:rsidTr="00F053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9F75B" w14:textId="77777777" w:rsidR="00717C1A" w:rsidRDefault="00717C1A" w:rsidP="00F053C9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34289" w14:textId="77777777" w:rsidR="00717C1A" w:rsidRDefault="00717C1A" w:rsidP="00075A0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C71DC" w14:textId="77777777" w:rsidR="00717C1A" w:rsidRDefault="00930EC0" w:rsidP="00075A0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Despliega un mensaje</w:t>
            </w:r>
            <w:r w:rsidR="00717C1A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2458FAF0" w14:textId="77777777" w:rsidR="00666836" w:rsidRDefault="00717C1A" w:rsidP="00717C1A">
            <w:pPr>
              <w:pStyle w:val="Prrafodelista"/>
              <w:keepLines/>
              <w:numPr>
                <w:ilvl w:val="0"/>
                <w:numId w:val="27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“No se encontraron resultados”.</w:t>
            </w:r>
          </w:p>
          <w:p w14:paraId="049F7FE4" w14:textId="77777777" w:rsidR="00717C1A" w:rsidRPr="00666836" w:rsidRDefault="00666836" w:rsidP="0066683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regresa al paso 2 del flujo básico.</w:t>
            </w:r>
            <w:r w:rsidR="00717C1A" w:rsidRPr="00666836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</w:tc>
      </w:tr>
      <w:tr w:rsidR="00717C1A" w:rsidRPr="00F24850" w14:paraId="5348735D" w14:textId="77777777" w:rsidTr="00F053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B9A7" w14:textId="77777777" w:rsidR="00717C1A" w:rsidRDefault="00717C1A" w:rsidP="00F053C9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2.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EF3A4" w14:textId="77777777" w:rsidR="00717C1A" w:rsidRDefault="00717C1A" w:rsidP="00075A0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A85B" w14:textId="77777777" w:rsidR="00717C1A" w:rsidRDefault="00666836" w:rsidP="00075A0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Fin del flujo</w:t>
            </w:r>
          </w:p>
        </w:tc>
      </w:tr>
    </w:tbl>
    <w:p w14:paraId="1D7E9B7E" w14:textId="77777777" w:rsidR="00D16B4F" w:rsidRDefault="00D16B4F" w:rsidP="006D107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1" w:name="_Toc487592429"/>
      <w:r w:rsidRPr="005C00D1">
        <w:rPr>
          <w:rFonts w:asciiTheme="minorHAnsi" w:hAnsiTheme="minorHAnsi" w:cstheme="minorHAnsi"/>
          <w:sz w:val="20"/>
        </w:rPr>
        <w:t>Puntos de Extensión</w:t>
      </w:r>
      <w:bookmarkEnd w:id="87"/>
      <w:bookmarkEnd w:id="88"/>
      <w:bookmarkEnd w:id="91"/>
    </w:p>
    <w:p w14:paraId="1D1FE90C" w14:textId="77777777" w:rsidR="00D717B0" w:rsidRPr="00BF41A2" w:rsidRDefault="00666836" w:rsidP="00BF41A2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No aplica para esta funcionalidad del sistema.</w:t>
      </w:r>
    </w:p>
    <w:p w14:paraId="6C3C34A5" w14:textId="77777777" w:rsidR="00D16B4F" w:rsidRDefault="00D16B4F" w:rsidP="006D107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2" w:name="_Toc371934688"/>
      <w:bookmarkStart w:id="93" w:name="_Toc228339749"/>
      <w:bookmarkStart w:id="94" w:name="_Toc487592430"/>
      <w:r w:rsidRPr="005C00D1">
        <w:rPr>
          <w:rFonts w:asciiTheme="minorHAnsi" w:hAnsiTheme="minorHAnsi" w:cstheme="minorHAnsi"/>
          <w:sz w:val="20"/>
        </w:rPr>
        <w:t>Requerimientos Especiales</w:t>
      </w:r>
      <w:bookmarkEnd w:id="89"/>
      <w:bookmarkEnd w:id="90"/>
      <w:bookmarkEnd w:id="92"/>
      <w:bookmarkEnd w:id="93"/>
      <w:bookmarkEnd w:id="94"/>
    </w:p>
    <w:p w14:paraId="5CBC7C20" w14:textId="77777777" w:rsidR="00D717B0" w:rsidRPr="00BF41A2" w:rsidRDefault="00666836" w:rsidP="00BF41A2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No aplica para esta funcionalidad del sistema.</w:t>
      </w:r>
    </w:p>
    <w:p w14:paraId="45F2BDE7" w14:textId="77777777" w:rsidR="00D16B4F" w:rsidRPr="005C00D1" w:rsidRDefault="00D16B4F" w:rsidP="006D107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5" w:name="_Toc371934689"/>
      <w:bookmarkStart w:id="96" w:name="_Toc487592431"/>
      <w:proofErr w:type="spellStart"/>
      <w:r w:rsidRPr="005C00D1">
        <w:rPr>
          <w:rFonts w:asciiTheme="minorHAnsi" w:hAnsiTheme="minorHAnsi" w:cstheme="minorHAnsi"/>
          <w:sz w:val="20"/>
        </w:rPr>
        <w:t>Pos</w:t>
      </w:r>
      <w:proofErr w:type="spellEnd"/>
      <w:r w:rsidRPr="005C00D1">
        <w:rPr>
          <w:rFonts w:asciiTheme="minorHAnsi" w:hAnsiTheme="minorHAnsi" w:cstheme="minorHAnsi"/>
          <w:sz w:val="20"/>
        </w:rPr>
        <w:t xml:space="preserve"> Condiciones</w:t>
      </w:r>
      <w:bookmarkEnd w:id="95"/>
      <w:bookmarkEnd w:id="96"/>
    </w:p>
    <w:p w14:paraId="0C6C1E70" w14:textId="77777777" w:rsidR="00554004" w:rsidRPr="005C00D1" w:rsidRDefault="00554004" w:rsidP="006D1075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7" w:name="_Toc461701853"/>
      <w:bookmarkStart w:id="98" w:name="_Toc487592432"/>
      <w:bookmarkStart w:id="99" w:name="_Toc228339751"/>
      <w:r w:rsidRPr="005C00D1">
        <w:rPr>
          <w:rFonts w:asciiTheme="minorHAnsi" w:hAnsiTheme="minorHAnsi" w:cstheme="minorHAnsi"/>
          <w:sz w:val="20"/>
        </w:rPr>
        <w:t xml:space="preserve">&lt;Pos condición 1&gt; </w:t>
      </w:r>
      <w:bookmarkEnd w:id="97"/>
      <w:r w:rsidR="00666836">
        <w:rPr>
          <w:rFonts w:asciiTheme="minorHAnsi" w:hAnsiTheme="minorHAnsi" w:cstheme="minorHAnsi"/>
          <w:sz w:val="20"/>
        </w:rPr>
        <w:t>Información Obtenida</w:t>
      </w:r>
      <w:bookmarkEnd w:id="98"/>
    </w:p>
    <w:p w14:paraId="2AD86829" w14:textId="095C6831" w:rsidR="00554004" w:rsidRPr="00666836" w:rsidRDefault="00537A25" w:rsidP="00666836">
      <w:pPr>
        <w:rPr>
          <w:rFonts w:asciiTheme="minorHAnsi" w:hAnsiTheme="minorHAnsi" w:cstheme="minorHAnsi"/>
          <w:b/>
          <w:szCs w:val="20"/>
        </w:rPr>
      </w:pPr>
      <w:r w:rsidRPr="00F24850">
        <w:rPr>
          <w:rFonts w:asciiTheme="minorHAnsi" w:hAnsiTheme="minorHAnsi" w:cstheme="minorHAnsi"/>
          <w:szCs w:val="20"/>
        </w:rPr>
        <w:t xml:space="preserve">Los datos </w:t>
      </w:r>
      <w:r w:rsidR="00666836">
        <w:rPr>
          <w:rFonts w:asciiTheme="minorHAnsi" w:hAnsiTheme="minorHAnsi" w:cstheme="minorHAnsi"/>
          <w:szCs w:val="20"/>
        </w:rPr>
        <w:t>del catálogo “Entidades Federativas”</w:t>
      </w:r>
      <w:r w:rsidR="002248A4">
        <w:rPr>
          <w:rFonts w:asciiTheme="minorHAnsi" w:hAnsiTheme="minorHAnsi" w:cstheme="minorHAnsi"/>
          <w:szCs w:val="20"/>
        </w:rPr>
        <w:t xml:space="preserve"> </w:t>
      </w:r>
      <w:r w:rsidR="005C3C22">
        <w:rPr>
          <w:rFonts w:asciiTheme="minorHAnsi" w:hAnsiTheme="minorHAnsi" w:cstheme="minorHAnsi"/>
          <w:szCs w:val="20"/>
        </w:rPr>
        <w:t xml:space="preserve">del servicio de </w:t>
      </w:r>
      <w:r w:rsidR="00666836">
        <w:rPr>
          <w:rFonts w:asciiTheme="minorHAnsi" w:hAnsiTheme="minorHAnsi" w:cstheme="minorHAnsi"/>
          <w:szCs w:val="20"/>
        </w:rPr>
        <w:t xml:space="preserve">MCS son mostrados en el sistema CONEC II. </w:t>
      </w:r>
      <w:bookmarkEnd w:id="99"/>
    </w:p>
    <w:p w14:paraId="4B20AC95" w14:textId="77777777" w:rsidR="0008071B" w:rsidRPr="00666836" w:rsidRDefault="00D16B4F" w:rsidP="006D107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0" w:name="_Toc371934692"/>
      <w:bookmarkStart w:id="101" w:name="_Toc289774390"/>
      <w:bookmarkStart w:id="102" w:name="_Toc487592433"/>
      <w:r w:rsidRPr="005C00D1">
        <w:rPr>
          <w:rFonts w:asciiTheme="minorHAnsi" w:hAnsiTheme="minorHAnsi" w:cstheme="minorHAnsi"/>
          <w:sz w:val="20"/>
        </w:rPr>
        <w:lastRenderedPageBreak/>
        <w:t>Reglas de Negocio</w:t>
      </w:r>
      <w:bookmarkEnd w:id="100"/>
      <w:bookmarkEnd w:id="101"/>
      <w:bookmarkEnd w:id="102"/>
    </w:p>
    <w:p w14:paraId="3F89B91B" w14:textId="77777777" w:rsidR="00C65A6A" w:rsidRPr="00A33133" w:rsidRDefault="00666836" w:rsidP="00A33133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  <w:lang w:val="es-MX" w:eastAsia="es-MX"/>
        </w:rPr>
        <w:t>No aplica para esta funcionalidad del sistema.</w:t>
      </w:r>
    </w:p>
    <w:p w14:paraId="218F06A5" w14:textId="77777777" w:rsidR="00D16B4F" w:rsidRPr="005C00D1" w:rsidRDefault="00D16B4F" w:rsidP="006D107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3" w:name="_Toc371934693"/>
      <w:bookmarkStart w:id="104" w:name="_Toc487592434"/>
      <w:r w:rsidRPr="005C00D1">
        <w:rPr>
          <w:rFonts w:asciiTheme="minorHAnsi" w:hAnsiTheme="minorHAnsi" w:cstheme="minorHAnsi"/>
          <w:sz w:val="20"/>
        </w:rPr>
        <w:t>Validaciones</w:t>
      </w:r>
      <w:bookmarkEnd w:id="103"/>
      <w:bookmarkEnd w:id="104"/>
    </w:p>
    <w:p w14:paraId="06FEA683" w14:textId="77777777" w:rsidR="00DC24E0" w:rsidRPr="00BD25AF" w:rsidRDefault="00666836" w:rsidP="00DC24E0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No aplica para esta funcionalidad del sistema.</w:t>
      </w:r>
    </w:p>
    <w:p w14:paraId="72469666" w14:textId="77777777" w:rsidR="00D16B4F" w:rsidRPr="00B204E4" w:rsidRDefault="00D16B4F" w:rsidP="006D107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5" w:name="_Toc371934694"/>
      <w:bookmarkStart w:id="106" w:name="_Toc487592435"/>
      <w:r w:rsidRPr="00B204E4">
        <w:rPr>
          <w:rFonts w:asciiTheme="minorHAnsi" w:hAnsiTheme="minorHAnsi" w:cstheme="minorHAnsi"/>
          <w:sz w:val="20"/>
        </w:rPr>
        <w:t>Criterios de Aceptación</w:t>
      </w:r>
      <w:bookmarkEnd w:id="105"/>
      <w:bookmarkEnd w:id="106"/>
    </w:p>
    <w:p w14:paraId="1904CAB5" w14:textId="59C3AE85" w:rsidR="00D16B4F" w:rsidRDefault="00B331A4" w:rsidP="00B331A4">
      <w:pPr>
        <w:rPr>
          <w:rFonts w:asciiTheme="minorHAnsi" w:hAnsiTheme="minorHAnsi" w:cstheme="minorHAnsi"/>
        </w:rPr>
      </w:pPr>
      <w:r w:rsidRPr="00B331A4">
        <w:rPr>
          <w:rFonts w:asciiTheme="minorHAnsi" w:hAnsiTheme="minorHAnsi" w:cstheme="minorHAnsi"/>
        </w:rPr>
        <w:t>FUNC-CONF-038</w:t>
      </w:r>
      <w:r w:rsidR="00A352FE">
        <w:rPr>
          <w:rFonts w:asciiTheme="minorHAnsi" w:hAnsiTheme="minorHAnsi" w:cstheme="minorHAnsi"/>
        </w:rPr>
        <w:t xml:space="preserve"> - </w:t>
      </w:r>
      <w:r w:rsidRPr="00B331A4">
        <w:rPr>
          <w:rFonts w:asciiTheme="minorHAnsi" w:hAnsiTheme="minorHAnsi" w:cstheme="minorHAnsi"/>
        </w:rPr>
        <w:t>El sistema permitirá al usuario</w:t>
      </w:r>
      <w:r w:rsidR="006C334F">
        <w:rPr>
          <w:rFonts w:asciiTheme="minorHAnsi" w:hAnsiTheme="minorHAnsi" w:cstheme="minorHAnsi"/>
        </w:rPr>
        <w:t xml:space="preserve"> (CONEC II),</w:t>
      </w:r>
      <w:r w:rsidRPr="00B331A4">
        <w:rPr>
          <w:rFonts w:asciiTheme="minorHAnsi" w:hAnsiTheme="minorHAnsi" w:cstheme="minorHAnsi"/>
        </w:rPr>
        <w:t xml:space="preserve"> obtener las Entidades Federativas de MCS </w:t>
      </w:r>
      <w:r w:rsidR="00881DD0">
        <w:rPr>
          <w:rFonts w:asciiTheme="minorHAnsi" w:hAnsiTheme="minorHAnsi" w:cstheme="minorHAnsi"/>
        </w:rPr>
        <w:t xml:space="preserve">para </w:t>
      </w:r>
      <w:r w:rsidRPr="00B331A4">
        <w:rPr>
          <w:rFonts w:asciiTheme="minorHAnsi" w:hAnsiTheme="minorHAnsi" w:cstheme="minorHAnsi"/>
        </w:rPr>
        <w:t>el registro de los clientes, instalaciones, factores de distancia y criminalidad.</w:t>
      </w:r>
    </w:p>
    <w:p w14:paraId="67E13AC6" w14:textId="77777777" w:rsidR="00B331A4" w:rsidRPr="00B204E4" w:rsidRDefault="00B331A4" w:rsidP="00B331A4">
      <w:pPr>
        <w:rPr>
          <w:rFonts w:asciiTheme="minorHAnsi" w:hAnsiTheme="minorHAnsi" w:cstheme="minorHAnsi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FA4B5D" w:rsidRPr="00F24850" w14:paraId="42F9C22C" w14:textId="77777777" w:rsidTr="001F3CEA">
        <w:tc>
          <w:tcPr>
            <w:tcW w:w="1276" w:type="dxa"/>
            <w:shd w:val="clear" w:color="auto" w:fill="BFBFBF" w:themeFill="background1" w:themeFillShade="BF"/>
          </w:tcPr>
          <w:p w14:paraId="4698A089" w14:textId="77777777" w:rsidR="00FA4B5D" w:rsidRPr="00F24850" w:rsidRDefault="00FA4B5D" w:rsidP="001F3CE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bookmarkStart w:id="107" w:name="_Toc461701862"/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6853831B" w14:textId="77777777" w:rsidR="00FA4B5D" w:rsidRPr="00F24850" w:rsidRDefault="00FA4B5D" w:rsidP="001F3CE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66D98CC1" w14:textId="77777777" w:rsidR="00FA4B5D" w:rsidRPr="00F24850" w:rsidRDefault="00FA4B5D" w:rsidP="001F3CE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F053C9" w:rsidRPr="00F24850" w14:paraId="612FF7BA" w14:textId="77777777" w:rsidTr="00F053C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50225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FF95F" w14:textId="77777777" w:rsidR="00F053C9" w:rsidRPr="00F053C9" w:rsidRDefault="00F053C9" w:rsidP="00F053C9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Diagrama Conceptual de la Solución Tecnológica (DiaConcepSolTec_CONECII-.docx).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E6044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F053C9" w:rsidRPr="00F24850" w14:paraId="70911852" w14:textId="77777777" w:rsidTr="00F053C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F917C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CFFA4" w14:textId="7741D4B5" w:rsidR="00F053C9" w:rsidRPr="00F053C9" w:rsidRDefault="00F053C9" w:rsidP="00F053C9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Requerimie</w:t>
            </w:r>
            <w:r>
              <w:rPr>
                <w:rFonts w:asciiTheme="minorHAnsi" w:hAnsiTheme="minorHAnsi" w:cstheme="minorHAnsi"/>
                <w:szCs w:val="20"/>
              </w:rPr>
              <w:t xml:space="preserve">ntos de la Solución Tecnológica </w:t>
            </w:r>
            <w:r w:rsidRPr="00F053C9">
              <w:rPr>
                <w:rFonts w:asciiTheme="minorHAnsi" w:hAnsiTheme="minorHAnsi" w:cstheme="minorHAnsi"/>
                <w:szCs w:val="20"/>
              </w:rPr>
              <w:t>(ReqSolTec_CONECII.docx).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7F5E5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F053C9" w:rsidRPr="00F24850" w14:paraId="5399A113" w14:textId="77777777" w:rsidTr="00F053C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0298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33DFD" w14:textId="77777777" w:rsidR="00F053C9" w:rsidRPr="00F053C9" w:rsidRDefault="00F053C9" w:rsidP="00F053C9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Glosario de Términos. (GlosarioTer_CONECII.docx).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DD24D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F053C9" w:rsidRPr="00F24850" w14:paraId="70EAE0EE" w14:textId="77777777" w:rsidTr="00F053C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52C38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E43C5" w14:textId="77777777" w:rsidR="00F053C9" w:rsidRPr="00F053C9" w:rsidRDefault="00F053C9" w:rsidP="00F053C9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Modelo de Flujo de Negocios. (ModFlujoNeg_CONECII.docx).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DE31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F053C9" w:rsidRPr="00F24850" w14:paraId="05C95D00" w14:textId="77777777" w:rsidTr="00F053C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3F036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33B3B" w14:textId="7F47F69B" w:rsidR="00F053C9" w:rsidRPr="00F053C9" w:rsidRDefault="00F053C9" w:rsidP="00F053C9">
            <w:pPr>
              <w:spacing w:before="0"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Catálogo d</w:t>
            </w:r>
            <w:r>
              <w:rPr>
                <w:rFonts w:asciiTheme="minorHAnsi" w:hAnsiTheme="minorHAnsi" w:cstheme="minorHAnsi"/>
                <w:szCs w:val="20"/>
              </w:rPr>
              <w:t>e Reglas de Negocio. (CatRegNeg_</w:t>
            </w:r>
            <w:r w:rsidRPr="00F053C9">
              <w:rPr>
                <w:rFonts w:asciiTheme="minorHAnsi" w:hAnsiTheme="minorHAnsi" w:cstheme="minorHAnsi"/>
                <w:szCs w:val="20"/>
              </w:rPr>
              <w:t>CONECII.do</w:t>
            </w:r>
            <w:r>
              <w:rPr>
                <w:rFonts w:asciiTheme="minorHAnsi" w:hAnsiTheme="minorHAnsi" w:cstheme="minorHAnsi"/>
                <w:szCs w:val="20"/>
              </w:rPr>
              <w:t>c</w:t>
            </w:r>
            <w:r w:rsidRPr="00F053C9">
              <w:rPr>
                <w:rFonts w:asciiTheme="minorHAnsi" w:hAnsiTheme="minorHAnsi" w:cstheme="minorHAnsi"/>
                <w:szCs w:val="20"/>
              </w:rPr>
              <w:t>x)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42AC4" w14:textId="77777777" w:rsidR="00F053C9" w:rsidRPr="00F053C9" w:rsidRDefault="00F053C9" w:rsidP="00F053C9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053C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</w:tbl>
    <w:p w14:paraId="2F45AC19" w14:textId="77777777" w:rsidR="00441CC1" w:rsidRDefault="00441CC1" w:rsidP="00441CC1"/>
    <w:p w14:paraId="1EE80DA8" w14:textId="77777777" w:rsidR="00441CC1" w:rsidRDefault="00441CC1" w:rsidP="00441CC1"/>
    <w:p w14:paraId="47609FF3" w14:textId="77777777" w:rsidR="009F5D72" w:rsidRDefault="009F5D72" w:rsidP="00441CC1"/>
    <w:p w14:paraId="60E516C6" w14:textId="77777777" w:rsidR="002A10C2" w:rsidRDefault="002A10C2" w:rsidP="00441CC1"/>
    <w:p w14:paraId="4FA7A08A" w14:textId="77777777" w:rsidR="002A10C2" w:rsidRDefault="002A10C2" w:rsidP="00441CC1"/>
    <w:p w14:paraId="6CC6BC93" w14:textId="77777777" w:rsidR="002A10C2" w:rsidRDefault="002A10C2" w:rsidP="00441CC1"/>
    <w:p w14:paraId="1F3D4991" w14:textId="77777777" w:rsidR="002A10C2" w:rsidRDefault="002A10C2" w:rsidP="00441CC1"/>
    <w:p w14:paraId="0D3C0463" w14:textId="77777777" w:rsidR="002A10C2" w:rsidRDefault="002A10C2" w:rsidP="00441CC1"/>
    <w:p w14:paraId="52811318" w14:textId="77777777" w:rsidR="002662A0" w:rsidRDefault="002662A0" w:rsidP="00441CC1"/>
    <w:p w14:paraId="3CC66459" w14:textId="77777777" w:rsidR="002662A0" w:rsidRDefault="002662A0" w:rsidP="00441CC1"/>
    <w:p w14:paraId="22048200" w14:textId="77777777" w:rsidR="002662A0" w:rsidRDefault="002662A0" w:rsidP="00441CC1"/>
    <w:p w14:paraId="21FC0169" w14:textId="77777777" w:rsidR="002662A0" w:rsidRDefault="002662A0" w:rsidP="00441CC1"/>
    <w:p w14:paraId="5BCED097" w14:textId="77777777" w:rsidR="00C65A6A" w:rsidRDefault="00C65A6A" w:rsidP="00441CC1"/>
    <w:p w14:paraId="53A0F4F5" w14:textId="77777777" w:rsidR="001E6494" w:rsidRDefault="001E6494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28251A95" w14:textId="581C6023" w:rsidR="00CC316F" w:rsidRPr="00B204E4" w:rsidRDefault="00CC316F" w:rsidP="006D1075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8" w:name="_Toc487592436"/>
      <w:r w:rsidRPr="00B204E4">
        <w:rPr>
          <w:rFonts w:asciiTheme="minorHAnsi" w:hAnsiTheme="minorHAnsi" w:cstheme="minorHAnsi"/>
          <w:sz w:val="20"/>
        </w:rPr>
        <w:lastRenderedPageBreak/>
        <w:t>Firmas de Aprobación</w:t>
      </w:r>
      <w:bookmarkEnd w:id="107"/>
      <w:bookmarkEnd w:id="108"/>
    </w:p>
    <w:p w14:paraId="739F91B1" w14:textId="77777777" w:rsidR="00905EC4" w:rsidRPr="00905EC4" w:rsidRDefault="00905EC4" w:rsidP="00905EC4">
      <w:pPr>
        <w:pStyle w:val="Prrafodelista"/>
        <w:spacing w:after="0" w:line="240" w:lineRule="auto"/>
        <w:ind w:left="360"/>
        <w:rPr>
          <w:rFonts w:cstheme="minorHAnsi"/>
        </w:rPr>
      </w:pPr>
    </w:p>
    <w:p w14:paraId="4BA52318" w14:textId="77777777" w:rsidR="00905EC4" w:rsidRPr="00F86F17" w:rsidRDefault="00905EC4" w:rsidP="00905EC4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194029DC" w14:textId="7182B547" w:rsidR="00905EC4" w:rsidRPr="00F86F17" w:rsidRDefault="00905EC4" w:rsidP="00905EC4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3E715962" w14:textId="77777777" w:rsidR="00905EC4" w:rsidRPr="00F86F17" w:rsidRDefault="00905EC4" w:rsidP="00905EC4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4D92A41A" w14:textId="77777777" w:rsidR="00905EC4" w:rsidRPr="00F86F17" w:rsidRDefault="00905EC4" w:rsidP="00905EC4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0DAE68B8" w14:textId="385285C5" w:rsidR="00905EC4" w:rsidRPr="00F86F17" w:rsidRDefault="00905EC4" w:rsidP="00905EC4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50E2ACCF" w14:textId="77777777" w:rsidR="00905EC4" w:rsidRPr="00F86F17" w:rsidRDefault="00905EC4" w:rsidP="00905EC4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5EC4" w:rsidRPr="00F86F17" w14:paraId="6A82D16C" w14:textId="77777777" w:rsidTr="00F22C26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6F40433" w14:textId="77777777" w:rsidR="00905EC4" w:rsidRPr="00F86F17" w:rsidRDefault="00905EC4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0A5222EC" w14:textId="77777777" w:rsidR="00905EC4" w:rsidRPr="00F86F17" w:rsidRDefault="00905EC4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0C127E18" w14:textId="77777777" w:rsidR="00905EC4" w:rsidRPr="00F86F17" w:rsidRDefault="00905EC4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3C7C27B3" w14:textId="77777777" w:rsidR="00905EC4" w:rsidRPr="00F86F17" w:rsidRDefault="00905EC4" w:rsidP="00F22C26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20BD4B9" w14:textId="77777777" w:rsidR="00905EC4" w:rsidRPr="00F86F17" w:rsidRDefault="00905EC4" w:rsidP="00F22C2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1AEC76C1" w14:textId="77777777" w:rsidR="00905EC4" w:rsidRPr="00F86F17" w:rsidRDefault="00905EC4" w:rsidP="00F22C2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7C9490C5" w14:textId="77777777" w:rsidR="00905EC4" w:rsidRPr="00F86F17" w:rsidRDefault="00905EC4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F86F17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905EC4" w:rsidRPr="00F86F17" w14:paraId="413209F8" w14:textId="77777777" w:rsidTr="00F22C26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A8FFD1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696AB7C2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3E188E94" w14:textId="77777777" w:rsidR="00905EC4" w:rsidRPr="00F86F17" w:rsidRDefault="00905EC4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F86F17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F86F17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4F229C55" w14:textId="77777777" w:rsidR="00905EC4" w:rsidRPr="00F86F17" w:rsidRDefault="00905EC4" w:rsidP="00F22C26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DD4372D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5155B26E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5FAB142E" w14:textId="77777777" w:rsidR="00905EC4" w:rsidRPr="00F86F17" w:rsidRDefault="00905EC4" w:rsidP="00F22C2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F86F1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905EC4" w:rsidRPr="00F86F17" w14:paraId="740F274E" w14:textId="77777777" w:rsidTr="00F22C26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7B54018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3F6899C2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2ADF746E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F86F1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59826857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7AE9BD46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0463C55D" w14:textId="77777777" w:rsidR="00905EC4" w:rsidRPr="00F86F17" w:rsidRDefault="00905EC4" w:rsidP="00905EC4">
      <w:pPr>
        <w:pStyle w:val="Prrafodelista"/>
        <w:spacing w:after="0" w:line="240" w:lineRule="auto"/>
        <w:ind w:left="360"/>
        <w:rPr>
          <w:rFonts w:asciiTheme="minorHAnsi" w:hAnsiTheme="minorHAnsi" w:cstheme="minorHAnsi"/>
          <w:szCs w:val="20"/>
        </w:rPr>
      </w:pPr>
    </w:p>
    <w:p w14:paraId="0297352A" w14:textId="77777777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7DDF3E75" w14:textId="77777777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786C032B" w14:textId="77777777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62C27258" w14:textId="77777777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58A97F32" w14:textId="77777777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79818A36" w14:textId="77777777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79A02CC7" w14:textId="180409E6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6F834E87" w14:textId="77777777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2866DE6B" w14:textId="425194BE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4EC410F1" w14:textId="1F3DF814" w:rsidR="00905EC4" w:rsidRPr="00F86F17" w:rsidRDefault="00905EC4" w:rsidP="00905EC4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1AEF7677" w14:textId="19B3A4D2" w:rsidR="00905EC4" w:rsidRPr="00F86F17" w:rsidRDefault="00905EC4" w:rsidP="00905EC4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05EC4" w:rsidRPr="00F86F17" w14:paraId="4479CD27" w14:textId="77777777" w:rsidTr="001E6494">
        <w:trPr>
          <w:trHeight w:val="3290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3459830" w14:textId="77777777" w:rsidR="001A17E9" w:rsidRDefault="001A17E9" w:rsidP="001A17E9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6926E3BA" w14:textId="0FEC26A8" w:rsidR="00905EC4" w:rsidRPr="00F86F17" w:rsidRDefault="001A17E9" w:rsidP="001A17E9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  <w:bookmarkStart w:id="109" w:name="_GoBack"/>
            <w:bookmarkEnd w:id="109"/>
          </w:p>
        </w:tc>
        <w:tc>
          <w:tcPr>
            <w:tcW w:w="500" w:type="pct"/>
            <w:shd w:val="clear" w:color="auto" w:fill="FFFFFF"/>
          </w:tcPr>
          <w:p w14:paraId="13FB332F" w14:textId="77777777" w:rsidR="00905EC4" w:rsidRPr="00F86F17" w:rsidRDefault="00905EC4" w:rsidP="00F22C26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6E75908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144F6246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F86F17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905EC4" w:rsidRPr="00F86F17" w14:paraId="078ADD8A" w14:textId="77777777" w:rsidTr="00F22C26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FC03414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5B9A8DC0" w14:textId="77777777" w:rsidR="00905EC4" w:rsidRPr="00F86F17" w:rsidRDefault="00905EC4" w:rsidP="00F22C26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533CD837" w14:textId="77777777" w:rsidR="00905EC4" w:rsidRPr="00F86F17" w:rsidRDefault="00905EC4" w:rsidP="00F22C26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03F8B2C" w14:textId="77777777" w:rsidR="00905EC4" w:rsidRPr="00F86F17" w:rsidRDefault="00905EC4" w:rsidP="00F22C26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00CB04FC" w14:textId="77777777" w:rsidR="00905EC4" w:rsidRPr="00F86F17" w:rsidRDefault="00905EC4" w:rsidP="00F22C26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86F17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14:paraId="75B035D6" w14:textId="77777777" w:rsidR="0004369C" w:rsidRPr="00F86F17" w:rsidRDefault="0004369C" w:rsidP="0004369C">
      <w:pPr>
        <w:spacing w:after="0" w:line="240" w:lineRule="auto"/>
        <w:rPr>
          <w:rFonts w:asciiTheme="minorHAnsi" w:hAnsiTheme="minorHAnsi" w:cstheme="minorHAnsi"/>
          <w:szCs w:val="20"/>
        </w:rPr>
      </w:pPr>
    </w:p>
    <w:sectPr w:rsidR="0004369C" w:rsidRPr="00F86F17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5645F" w14:textId="77777777" w:rsidR="005E753D" w:rsidRDefault="005E753D" w:rsidP="0060039F">
      <w:pPr>
        <w:pStyle w:val="Encabezado"/>
      </w:pPr>
      <w:r>
        <w:separator/>
      </w:r>
    </w:p>
  </w:endnote>
  <w:endnote w:type="continuationSeparator" w:id="0">
    <w:p w14:paraId="2AAE0D78" w14:textId="77777777" w:rsidR="005E753D" w:rsidRDefault="005E753D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9F5D72" w14:paraId="7093DF5C" w14:textId="77777777" w:rsidTr="00EF0432">
      <w:tc>
        <w:tcPr>
          <w:tcW w:w="3465" w:type="dxa"/>
        </w:tcPr>
        <w:p w14:paraId="47F40BBE" w14:textId="77777777" w:rsidR="009F5D72" w:rsidRPr="00CD783E" w:rsidRDefault="009F5D72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88E330" wp14:editId="1F80AB7D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0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3FA86A" w14:textId="77777777" w:rsidR="009F5D72" w:rsidRPr="00CD783E" w:rsidRDefault="009F5D72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732CA15A" w14:textId="77777777" w:rsidR="009F5D72" w:rsidRPr="0070527F" w:rsidRDefault="009F5D72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263FA86A" w14:textId="77777777" w:rsidR="009F5D72" w:rsidRPr="00CD783E" w:rsidRDefault="009F5D72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732CA15A" w14:textId="77777777" w:rsidR="009F5D72" w:rsidRPr="0070527F" w:rsidRDefault="009F5D72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787356BB" w14:textId="77777777" w:rsidR="009F5D72" w:rsidRPr="00BE4042" w:rsidRDefault="009F5D72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7BD3348C" w14:textId="77777777" w:rsidR="009F5D72" w:rsidRPr="00CD783E" w:rsidRDefault="009F5D72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9F5D72" w:rsidRPr="00D566C8" w14:paraId="7DE5D232" w14:textId="77777777" w:rsidTr="00EF0432">
      <w:tc>
        <w:tcPr>
          <w:tcW w:w="3465" w:type="dxa"/>
        </w:tcPr>
        <w:p w14:paraId="73ECBA0A" w14:textId="77777777" w:rsidR="009F5D72" w:rsidRPr="00BE4042" w:rsidRDefault="009F5D72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5BAA07F1" w14:textId="77777777" w:rsidR="009F5D72" w:rsidRDefault="009F5D72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24FFA190" w14:textId="77777777" w:rsidR="009F5D72" w:rsidRPr="00D566C8" w:rsidRDefault="009F5D72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74BDD3E7" w14:textId="77777777" w:rsidR="009F5D72" w:rsidRPr="00A65C57" w:rsidRDefault="009F5D72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65EA4" w14:textId="77777777" w:rsidR="005E753D" w:rsidRDefault="005E753D" w:rsidP="0060039F">
      <w:pPr>
        <w:pStyle w:val="Encabezado"/>
      </w:pPr>
      <w:r>
        <w:separator/>
      </w:r>
    </w:p>
  </w:footnote>
  <w:footnote w:type="continuationSeparator" w:id="0">
    <w:p w14:paraId="1E5C40B3" w14:textId="77777777" w:rsidR="005E753D" w:rsidRDefault="005E753D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2A1D0" w14:textId="77777777" w:rsidR="009F5D72" w:rsidRPr="005B608B" w:rsidRDefault="009F5D72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9F5D72" w:rsidRPr="00780E31" w14:paraId="5AD74890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2056B0C9" w14:textId="77777777" w:rsidR="009F5D72" w:rsidRPr="00780E31" w:rsidRDefault="009F5D72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8752" behindDoc="1" locked="0" layoutInCell="1" allowOverlap="1" wp14:anchorId="5A171E6C" wp14:editId="43F6FE5C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38C8CB30" w14:textId="77777777" w:rsidR="009F5D72" w:rsidRPr="00BE4042" w:rsidRDefault="009F5D72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0A27C4CF" w14:textId="77777777" w:rsidR="009F5D72" w:rsidRPr="00BE4042" w:rsidRDefault="009F5D72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32B600E8" w14:textId="77777777" w:rsidR="009F5D72" w:rsidRDefault="009F5D72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0B4D979B" w14:textId="77777777" w:rsidR="009F5D72" w:rsidRPr="00BE4042" w:rsidRDefault="009F5D72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3ABDC830" w14:textId="77777777" w:rsidR="009F5D72" w:rsidRPr="005E5122" w:rsidRDefault="009F5D7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DB599BA" w14:textId="2EA0FBE8" w:rsidR="009F5D72" w:rsidRPr="005B1C5D" w:rsidRDefault="009F5D72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1A17E9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10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1A17E9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1A17E9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1A17E9">
            <w:rPr>
              <w:rStyle w:val="Nmerodepgina"/>
              <w:rFonts w:ascii="Calibri" w:hAnsi="Calibri" w:cs="Arial"/>
              <w:noProof/>
              <w:sz w:val="16"/>
              <w:szCs w:val="16"/>
            </w:rPr>
            <w:t>10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9F5D72" w:rsidRPr="00780E31" w14:paraId="797A4582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007ADE8" w14:textId="77777777" w:rsidR="009F5D72" w:rsidRPr="00780E31" w:rsidRDefault="009F5D7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1A75ED9" w14:textId="77777777" w:rsidR="009F5D72" w:rsidRPr="00BE4042" w:rsidRDefault="009F5D7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EE5BD5" w14:textId="77777777" w:rsidR="009F5D72" w:rsidRPr="005E5122" w:rsidRDefault="009F5D7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F45F2A4" w14:textId="77777777" w:rsidR="009F5D72" w:rsidRPr="005B1C5D" w:rsidRDefault="009F5D72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9F5D72" w:rsidRPr="00780E31" w14:paraId="6F5F12C0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2C97473" w14:textId="77777777" w:rsidR="009F5D72" w:rsidRPr="00780E31" w:rsidRDefault="009F5D7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5855317" w14:textId="77777777" w:rsidR="009F5D72" w:rsidRPr="00BE4042" w:rsidRDefault="009F5D7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46D18819" w14:textId="77777777" w:rsidR="009F5D72" w:rsidRPr="00F879E4" w:rsidRDefault="009F5D72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9F5D72" w:rsidRPr="00780E31" w14:paraId="1877533A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D5F50A1" w14:textId="77777777" w:rsidR="009F5D72" w:rsidRPr="00780E31" w:rsidRDefault="009F5D7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CA4F426" w14:textId="77777777" w:rsidR="009F5D72" w:rsidRPr="00BE4042" w:rsidRDefault="009F5D7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F373078" w14:textId="77777777" w:rsidR="009F5D72" w:rsidRPr="005E5122" w:rsidRDefault="009F5D72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234B3D31" w14:textId="77777777" w:rsidR="009F5D72" w:rsidRPr="005B1C5D" w:rsidRDefault="009F5D72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9F5D72" w:rsidRPr="00780E31" w14:paraId="6A576F18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4C0840E" w14:textId="77777777" w:rsidR="009F5D72" w:rsidRPr="00780E31" w:rsidRDefault="009F5D7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5896D876" w14:textId="77777777" w:rsidR="009F5D72" w:rsidRPr="00BE4042" w:rsidRDefault="009F5D7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2DFB1CBB" w14:textId="77777777" w:rsidR="009F5D72" w:rsidRPr="001F75F8" w:rsidRDefault="009F5D7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58A0110" w14:textId="77777777" w:rsidR="009F5D72" w:rsidRPr="001F75F8" w:rsidRDefault="009F5D72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9F5D72" w:rsidRPr="00780E31" w14:paraId="0442E3B1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74DD2F9" w14:textId="77777777" w:rsidR="009F5D72" w:rsidRPr="009A1678" w:rsidRDefault="009F5D72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3FA35979" w14:textId="77777777" w:rsidR="009F5D72" w:rsidRPr="006E716C" w:rsidRDefault="009F5D72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78AC4794" w14:textId="77777777" w:rsidR="009F5D72" w:rsidRPr="006E716C" w:rsidRDefault="009F5D72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9F5D72" w:rsidRPr="00780E31" w14:paraId="110ABC94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525B892" w14:textId="77777777" w:rsidR="009F5D72" w:rsidRPr="009A1678" w:rsidRDefault="009F5D72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63268683" w14:textId="66FC049B" w:rsidR="009F5D72" w:rsidRPr="00920123" w:rsidRDefault="00F053C9" w:rsidP="006474AC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2014 - </w:t>
          </w:r>
          <w:r w:rsidR="009F5D72">
            <w:rPr>
              <w:rFonts w:ascii="Calibri" w:hAnsi="Calibri" w:cs="Arial"/>
              <w:sz w:val="16"/>
              <w:szCs w:val="16"/>
            </w:rPr>
            <w:t>Obtener Entidades Federativas MCS</w:t>
          </w:r>
        </w:p>
      </w:tc>
      <w:tc>
        <w:tcPr>
          <w:tcW w:w="2595" w:type="dxa"/>
          <w:gridSpan w:val="2"/>
          <w:vMerge/>
          <w:vAlign w:val="center"/>
        </w:tcPr>
        <w:p w14:paraId="580348BF" w14:textId="77777777" w:rsidR="009F5D72" w:rsidRPr="006E716C" w:rsidRDefault="009F5D72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63F13089" w14:textId="77777777" w:rsidR="009F5D72" w:rsidRPr="00C1246F" w:rsidRDefault="009F5D72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43C0"/>
    <w:multiLevelType w:val="hybridMultilevel"/>
    <w:tmpl w:val="D97048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2">
    <w:nsid w:val="17427B72"/>
    <w:multiLevelType w:val="hybridMultilevel"/>
    <w:tmpl w:val="45462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92ABE"/>
    <w:multiLevelType w:val="hybridMultilevel"/>
    <w:tmpl w:val="65749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1712A"/>
    <w:multiLevelType w:val="hybridMultilevel"/>
    <w:tmpl w:val="5A4A5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744AB"/>
    <w:multiLevelType w:val="hybridMultilevel"/>
    <w:tmpl w:val="15081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6723F"/>
    <w:multiLevelType w:val="hybridMultilevel"/>
    <w:tmpl w:val="5716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B53D0"/>
    <w:multiLevelType w:val="hybridMultilevel"/>
    <w:tmpl w:val="A0E6368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C7B3464"/>
    <w:multiLevelType w:val="hybridMultilevel"/>
    <w:tmpl w:val="A4C0E8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66D27"/>
    <w:multiLevelType w:val="hybridMultilevel"/>
    <w:tmpl w:val="8F8ECBF8"/>
    <w:lvl w:ilvl="0" w:tplc="0C0A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>
    <w:nsid w:val="322B5CD4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2E3F29"/>
    <w:multiLevelType w:val="hybridMultilevel"/>
    <w:tmpl w:val="8AD44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355DA"/>
    <w:multiLevelType w:val="hybridMultilevel"/>
    <w:tmpl w:val="BFD28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F06BB"/>
    <w:multiLevelType w:val="hybridMultilevel"/>
    <w:tmpl w:val="E7F68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94C05"/>
    <w:multiLevelType w:val="hybridMultilevel"/>
    <w:tmpl w:val="63F0880C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C8E6AEF"/>
    <w:multiLevelType w:val="hybridMultilevel"/>
    <w:tmpl w:val="5A20F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17B1E"/>
    <w:multiLevelType w:val="hybridMultilevel"/>
    <w:tmpl w:val="7362F43A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1">
    <w:nsid w:val="641B3918"/>
    <w:multiLevelType w:val="hybridMultilevel"/>
    <w:tmpl w:val="F962DFD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020A4D"/>
    <w:multiLevelType w:val="hybridMultilevel"/>
    <w:tmpl w:val="AEF8D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C60985"/>
    <w:multiLevelType w:val="hybridMultilevel"/>
    <w:tmpl w:val="E2662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C852D7"/>
    <w:multiLevelType w:val="hybridMultilevel"/>
    <w:tmpl w:val="6EA89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F5218"/>
    <w:multiLevelType w:val="hybridMultilevel"/>
    <w:tmpl w:val="82521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557618C"/>
    <w:multiLevelType w:val="hybridMultilevel"/>
    <w:tmpl w:val="E7368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23DAC"/>
    <w:multiLevelType w:val="hybridMultilevel"/>
    <w:tmpl w:val="7564F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CF4414"/>
    <w:multiLevelType w:val="hybridMultilevel"/>
    <w:tmpl w:val="CE6CC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7"/>
  </w:num>
  <w:num w:numId="5">
    <w:abstractNumId w:val="3"/>
  </w:num>
  <w:num w:numId="6">
    <w:abstractNumId w:val="4"/>
  </w:num>
  <w:num w:numId="7">
    <w:abstractNumId w:val="16"/>
  </w:num>
  <w:num w:numId="8">
    <w:abstractNumId w:val="6"/>
  </w:num>
  <w:num w:numId="9">
    <w:abstractNumId w:val="20"/>
  </w:num>
  <w:num w:numId="10">
    <w:abstractNumId w:val="10"/>
  </w:num>
  <w:num w:numId="11">
    <w:abstractNumId w:val="5"/>
  </w:num>
  <w:num w:numId="12">
    <w:abstractNumId w:val="14"/>
  </w:num>
  <w:num w:numId="13">
    <w:abstractNumId w:val="21"/>
  </w:num>
  <w:num w:numId="14">
    <w:abstractNumId w:val="11"/>
  </w:num>
  <w:num w:numId="15">
    <w:abstractNumId w:val="2"/>
  </w:num>
  <w:num w:numId="16">
    <w:abstractNumId w:val="24"/>
  </w:num>
  <w:num w:numId="17">
    <w:abstractNumId w:val="15"/>
  </w:num>
  <w:num w:numId="18">
    <w:abstractNumId w:val="18"/>
  </w:num>
  <w:num w:numId="19">
    <w:abstractNumId w:val="23"/>
  </w:num>
  <w:num w:numId="20">
    <w:abstractNumId w:val="9"/>
  </w:num>
  <w:num w:numId="21">
    <w:abstractNumId w:val="17"/>
  </w:num>
  <w:num w:numId="22">
    <w:abstractNumId w:val="12"/>
  </w:num>
  <w:num w:numId="23">
    <w:abstractNumId w:val="7"/>
  </w:num>
  <w:num w:numId="24">
    <w:abstractNumId w:val="19"/>
  </w:num>
  <w:num w:numId="25">
    <w:abstractNumId w:val="0"/>
  </w:num>
  <w:num w:numId="26">
    <w:abstractNumId w:val="30"/>
  </w:num>
  <w:num w:numId="27">
    <w:abstractNumId w:val="28"/>
  </w:num>
  <w:num w:numId="28">
    <w:abstractNumId w:val="25"/>
  </w:num>
  <w:num w:numId="29">
    <w:abstractNumId w:val="29"/>
  </w:num>
  <w:num w:numId="30">
    <w:abstractNumId w:val="13"/>
  </w:num>
  <w:num w:numId="3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59E"/>
    <w:rsid w:val="0001161B"/>
    <w:rsid w:val="00011964"/>
    <w:rsid w:val="00011C0A"/>
    <w:rsid w:val="00012B1B"/>
    <w:rsid w:val="00016B49"/>
    <w:rsid w:val="00026A1B"/>
    <w:rsid w:val="000310E5"/>
    <w:rsid w:val="00040122"/>
    <w:rsid w:val="000423E5"/>
    <w:rsid w:val="0004369C"/>
    <w:rsid w:val="00045FD0"/>
    <w:rsid w:val="00052511"/>
    <w:rsid w:val="00055252"/>
    <w:rsid w:val="0005593E"/>
    <w:rsid w:val="00056D7C"/>
    <w:rsid w:val="00056F26"/>
    <w:rsid w:val="0005765E"/>
    <w:rsid w:val="000656AA"/>
    <w:rsid w:val="0006628B"/>
    <w:rsid w:val="000714A0"/>
    <w:rsid w:val="00072E3E"/>
    <w:rsid w:val="0008071B"/>
    <w:rsid w:val="00081DB3"/>
    <w:rsid w:val="0008296C"/>
    <w:rsid w:val="0008453B"/>
    <w:rsid w:val="0009183B"/>
    <w:rsid w:val="00091BF2"/>
    <w:rsid w:val="00092227"/>
    <w:rsid w:val="00093464"/>
    <w:rsid w:val="000938C3"/>
    <w:rsid w:val="000944E6"/>
    <w:rsid w:val="000966CE"/>
    <w:rsid w:val="00097790"/>
    <w:rsid w:val="000A2ADF"/>
    <w:rsid w:val="000B5B46"/>
    <w:rsid w:val="000C058E"/>
    <w:rsid w:val="000C6BE4"/>
    <w:rsid w:val="000C6FBA"/>
    <w:rsid w:val="000C71F2"/>
    <w:rsid w:val="000C7AB7"/>
    <w:rsid w:val="000D0D3C"/>
    <w:rsid w:val="000D50F3"/>
    <w:rsid w:val="000E0ACB"/>
    <w:rsid w:val="000E6097"/>
    <w:rsid w:val="000E63AD"/>
    <w:rsid w:val="000E6972"/>
    <w:rsid w:val="000F357B"/>
    <w:rsid w:val="000F620A"/>
    <w:rsid w:val="000F6C06"/>
    <w:rsid w:val="00106D7D"/>
    <w:rsid w:val="00107BF1"/>
    <w:rsid w:val="00107D6A"/>
    <w:rsid w:val="00111E01"/>
    <w:rsid w:val="00112879"/>
    <w:rsid w:val="00112D2B"/>
    <w:rsid w:val="001136F5"/>
    <w:rsid w:val="00114425"/>
    <w:rsid w:val="001231B5"/>
    <w:rsid w:val="00126521"/>
    <w:rsid w:val="00126BD4"/>
    <w:rsid w:val="00135D7A"/>
    <w:rsid w:val="0014520C"/>
    <w:rsid w:val="00146005"/>
    <w:rsid w:val="00152F19"/>
    <w:rsid w:val="001531E7"/>
    <w:rsid w:val="001543E7"/>
    <w:rsid w:val="00160DD5"/>
    <w:rsid w:val="00172DFB"/>
    <w:rsid w:val="00173FD7"/>
    <w:rsid w:val="0017621A"/>
    <w:rsid w:val="00180845"/>
    <w:rsid w:val="0018098D"/>
    <w:rsid w:val="0018145C"/>
    <w:rsid w:val="00181CDE"/>
    <w:rsid w:val="001833CB"/>
    <w:rsid w:val="00184C17"/>
    <w:rsid w:val="0018552A"/>
    <w:rsid w:val="0018591F"/>
    <w:rsid w:val="00186444"/>
    <w:rsid w:val="0018685E"/>
    <w:rsid w:val="00196458"/>
    <w:rsid w:val="0019754D"/>
    <w:rsid w:val="001A17E9"/>
    <w:rsid w:val="001A5ED2"/>
    <w:rsid w:val="001B01C7"/>
    <w:rsid w:val="001B6272"/>
    <w:rsid w:val="001C0850"/>
    <w:rsid w:val="001D27BB"/>
    <w:rsid w:val="001D7C41"/>
    <w:rsid w:val="001E115C"/>
    <w:rsid w:val="001E5374"/>
    <w:rsid w:val="001E6494"/>
    <w:rsid w:val="001E67D0"/>
    <w:rsid w:val="001F2C63"/>
    <w:rsid w:val="001F3866"/>
    <w:rsid w:val="001F3CEA"/>
    <w:rsid w:val="001F44CE"/>
    <w:rsid w:val="00200B0C"/>
    <w:rsid w:val="00203BA1"/>
    <w:rsid w:val="00210982"/>
    <w:rsid w:val="002132A7"/>
    <w:rsid w:val="002141FA"/>
    <w:rsid w:val="00214DAF"/>
    <w:rsid w:val="00217345"/>
    <w:rsid w:val="00221BAE"/>
    <w:rsid w:val="00221FAF"/>
    <w:rsid w:val="002233A5"/>
    <w:rsid w:val="002248A4"/>
    <w:rsid w:val="00230BA1"/>
    <w:rsid w:val="00232A4D"/>
    <w:rsid w:val="00233257"/>
    <w:rsid w:val="00235196"/>
    <w:rsid w:val="002374CD"/>
    <w:rsid w:val="002448B8"/>
    <w:rsid w:val="002539CE"/>
    <w:rsid w:val="00257C65"/>
    <w:rsid w:val="002601F7"/>
    <w:rsid w:val="002662A0"/>
    <w:rsid w:val="00270F64"/>
    <w:rsid w:val="00275699"/>
    <w:rsid w:val="002761C5"/>
    <w:rsid w:val="00277B17"/>
    <w:rsid w:val="00281D2B"/>
    <w:rsid w:val="00282968"/>
    <w:rsid w:val="002839E8"/>
    <w:rsid w:val="00284364"/>
    <w:rsid w:val="0028456A"/>
    <w:rsid w:val="002A10C2"/>
    <w:rsid w:val="002A1CDD"/>
    <w:rsid w:val="002A3CC5"/>
    <w:rsid w:val="002A6F7D"/>
    <w:rsid w:val="002B2586"/>
    <w:rsid w:val="002C7B05"/>
    <w:rsid w:val="002D013A"/>
    <w:rsid w:val="002D52D6"/>
    <w:rsid w:val="002E47D3"/>
    <w:rsid w:val="002F0A32"/>
    <w:rsid w:val="002F760A"/>
    <w:rsid w:val="002F7AE7"/>
    <w:rsid w:val="00300249"/>
    <w:rsid w:val="00302E7E"/>
    <w:rsid w:val="00303AFC"/>
    <w:rsid w:val="00312F2A"/>
    <w:rsid w:val="00316C10"/>
    <w:rsid w:val="00320A99"/>
    <w:rsid w:val="003222E8"/>
    <w:rsid w:val="00324D2F"/>
    <w:rsid w:val="00327C75"/>
    <w:rsid w:val="0033216F"/>
    <w:rsid w:val="00332D75"/>
    <w:rsid w:val="00334CA0"/>
    <w:rsid w:val="0034123A"/>
    <w:rsid w:val="0034240E"/>
    <w:rsid w:val="003430F3"/>
    <w:rsid w:val="0034365E"/>
    <w:rsid w:val="0034632A"/>
    <w:rsid w:val="00352A66"/>
    <w:rsid w:val="00353F93"/>
    <w:rsid w:val="0036306D"/>
    <w:rsid w:val="00365268"/>
    <w:rsid w:val="0037180C"/>
    <w:rsid w:val="00373AE4"/>
    <w:rsid w:val="00375714"/>
    <w:rsid w:val="003763E4"/>
    <w:rsid w:val="00380B2A"/>
    <w:rsid w:val="00385A62"/>
    <w:rsid w:val="00386CA5"/>
    <w:rsid w:val="00387649"/>
    <w:rsid w:val="0039002E"/>
    <w:rsid w:val="003946C0"/>
    <w:rsid w:val="00395587"/>
    <w:rsid w:val="00396A2C"/>
    <w:rsid w:val="003976E0"/>
    <w:rsid w:val="003A3856"/>
    <w:rsid w:val="003B0CF2"/>
    <w:rsid w:val="003B4663"/>
    <w:rsid w:val="003B5582"/>
    <w:rsid w:val="003C34F7"/>
    <w:rsid w:val="003C5781"/>
    <w:rsid w:val="003C71C2"/>
    <w:rsid w:val="003D0CA9"/>
    <w:rsid w:val="003D2664"/>
    <w:rsid w:val="003D3771"/>
    <w:rsid w:val="003E3B20"/>
    <w:rsid w:val="003E7A74"/>
    <w:rsid w:val="003F0E0B"/>
    <w:rsid w:val="003F4DA3"/>
    <w:rsid w:val="003F7DF0"/>
    <w:rsid w:val="004038AD"/>
    <w:rsid w:val="00405922"/>
    <w:rsid w:val="00411706"/>
    <w:rsid w:val="00412A83"/>
    <w:rsid w:val="0041490D"/>
    <w:rsid w:val="004209CC"/>
    <w:rsid w:val="00425283"/>
    <w:rsid w:val="004254EF"/>
    <w:rsid w:val="00425E17"/>
    <w:rsid w:val="0042694B"/>
    <w:rsid w:val="0042736E"/>
    <w:rsid w:val="00433285"/>
    <w:rsid w:val="00434235"/>
    <w:rsid w:val="00434BA6"/>
    <w:rsid w:val="00436939"/>
    <w:rsid w:val="004370D6"/>
    <w:rsid w:val="00441CC1"/>
    <w:rsid w:val="00445B96"/>
    <w:rsid w:val="00450BFE"/>
    <w:rsid w:val="00453992"/>
    <w:rsid w:val="00455180"/>
    <w:rsid w:val="00456CA9"/>
    <w:rsid w:val="004619DC"/>
    <w:rsid w:val="004634A6"/>
    <w:rsid w:val="004639EC"/>
    <w:rsid w:val="0046680F"/>
    <w:rsid w:val="00471FF7"/>
    <w:rsid w:val="0048187C"/>
    <w:rsid w:val="00483B34"/>
    <w:rsid w:val="00487C61"/>
    <w:rsid w:val="00492D8A"/>
    <w:rsid w:val="004A0EA4"/>
    <w:rsid w:val="004A28CF"/>
    <w:rsid w:val="004A3B9E"/>
    <w:rsid w:val="004B001E"/>
    <w:rsid w:val="004B385C"/>
    <w:rsid w:val="004B57A3"/>
    <w:rsid w:val="004B5B54"/>
    <w:rsid w:val="004C3BB9"/>
    <w:rsid w:val="004D4087"/>
    <w:rsid w:val="004D559A"/>
    <w:rsid w:val="004D55F1"/>
    <w:rsid w:val="004D6458"/>
    <w:rsid w:val="004D7007"/>
    <w:rsid w:val="004E50BC"/>
    <w:rsid w:val="004E673C"/>
    <w:rsid w:val="004E7A30"/>
    <w:rsid w:val="004F4B6F"/>
    <w:rsid w:val="00500124"/>
    <w:rsid w:val="005009D0"/>
    <w:rsid w:val="0050303F"/>
    <w:rsid w:val="005030B9"/>
    <w:rsid w:val="00503922"/>
    <w:rsid w:val="005051AF"/>
    <w:rsid w:val="00505C20"/>
    <w:rsid w:val="00513A3E"/>
    <w:rsid w:val="005148D7"/>
    <w:rsid w:val="00525299"/>
    <w:rsid w:val="00527841"/>
    <w:rsid w:val="005279DC"/>
    <w:rsid w:val="00537A25"/>
    <w:rsid w:val="00542DD4"/>
    <w:rsid w:val="00545878"/>
    <w:rsid w:val="00552FC3"/>
    <w:rsid w:val="00554004"/>
    <w:rsid w:val="00557525"/>
    <w:rsid w:val="00562459"/>
    <w:rsid w:val="00562483"/>
    <w:rsid w:val="00564F9C"/>
    <w:rsid w:val="0057644B"/>
    <w:rsid w:val="0058033A"/>
    <w:rsid w:val="00590670"/>
    <w:rsid w:val="00593424"/>
    <w:rsid w:val="005934B8"/>
    <w:rsid w:val="005961D4"/>
    <w:rsid w:val="005A0F6A"/>
    <w:rsid w:val="005A1960"/>
    <w:rsid w:val="005A3296"/>
    <w:rsid w:val="005A6A70"/>
    <w:rsid w:val="005B0987"/>
    <w:rsid w:val="005B0F4B"/>
    <w:rsid w:val="005B16B4"/>
    <w:rsid w:val="005B18EC"/>
    <w:rsid w:val="005B1C5D"/>
    <w:rsid w:val="005B4159"/>
    <w:rsid w:val="005B4649"/>
    <w:rsid w:val="005B5E41"/>
    <w:rsid w:val="005B608B"/>
    <w:rsid w:val="005B6257"/>
    <w:rsid w:val="005B648A"/>
    <w:rsid w:val="005B71B7"/>
    <w:rsid w:val="005C00D1"/>
    <w:rsid w:val="005C1A05"/>
    <w:rsid w:val="005C1AB4"/>
    <w:rsid w:val="005C33A5"/>
    <w:rsid w:val="005C3C22"/>
    <w:rsid w:val="005C548D"/>
    <w:rsid w:val="005D2A51"/>
    <w:rsid w:val="005D4DC2"/>
    <w:rsid w:val="005E115F"/>
    <w:rsid w:val="005E1603"/>
    <w:rsid w:val="005E5122"/>
    <w:rsid w:val="005E5238"/>
    <w:rsid w:val="005E62C9"/>
    <w:rsid w:val="005E7254"/>
    <w:rsid w:val="005E753D"/>
    <w:rsid w:val="005F35C7"/>
    <w:rsid w:val="005F5168"/>
    <w:rsid w:val="0060039F"/>
    <w:rsid w:val="0060114F"/>
    <w:rsid w:val="00604D0D"/>
    <w:rsid w:val="00605526"/>
    <w:rsid w:val="00610483"/>
    <w:rsid w:val="0061148D"/>
    <w:rsid w:val="00615537"/>
    <w:rsid w:val="00626AB9"/>
    <w:rsid w:val="00630864"/>
    <w:rsid w:val="006323D2"/>
    <w:rsid w:val="00632BEA"/>
    <w:rsid w:val="00634522"/>
    <w:rsid w:val="00636D21"/>
    <w:rsid w:val="006371E4"/>
    <w:rsid w:val="006372B5"/>
    <w:rsid w:val="006474AC"/>
    <w:rsid w:val="00654F00"/>
    <w:rsid w:val="00661408"/>
    <w:rsid w:val="00666836"/>
    <w:rsid w:val="0067413D"/>
    <w:rsid w:val="00677401"/>
    <w:rsid w:val="00682A5E"/>
    <w:rsid w:val="0069763C"/>
    <w:rsid w:val="006A1DA0"/>
    <w:rsid w:val="006A45D6"/>
    <w:rsid w:val="006A4FC9"/>
    <w:rsid w:val="006A5C61"/>
    <w:rsid w:val="006B3B66"/>
    <w:rsid w:val="006B4196"/>
    <w:rsid w:val="006B4C79"/>
    <w:rsid w:val="006B7F5D"/>
    <w:rsid w:val="006C2544"/>
    <w:rsid w:val="006C32AE"/>
    <w:rsid w:val="006C334F"/>
    <w:rsid w:val="006C3551"/>
    <w:rsid w:val="006C3D9F"/>
    <w:rsid w:val="006C549C"/>
    <w:rsid w:val="006C5F82"/>
    <w:rsid w:val="006C5F97"/>
    <w:rsid w:val="006D0606"/>
    <w:rsid w:val="006D1075"/>
    <w:rsid w:val="006D1F91"/>
    <w:rsid w:val="006D6422"/>
    <w:rsid w:val="006D7132"/>
    <w:rsid w:val="006E0A93"/>
    <w:rsid w:val="006E10A8"/>
    <w:rsid w:val="006E25E8"/>
    <w:rsid w:val="006E443D"/>
    <w:rsid w:val="006E485C"/>
    <w:rsid w:val="006E716C"/>
    <w:rsid w:val="006E722D"/>
    <w:rsid w:val="006F2A65"/>
    <w:rsid w:val="006F4FC9"/>
    <w:rsid w:val="00700597"/>
    <w:rsid w:val="00701D3D"/>
    <w:rsid w:val="00702504"/>
    <w:rsid w:val="00703837"/>
    <w:rsid w:val="0070527F"/>
    <w:rsid w:val="00714C22"/>
    <w:rsid w:val="0071783E"/>
    <w:rsid w:val="00717C1A"/>
    <w:rsid w:val="00722C7A"/>
    <w:rsid w:val="00723DF5"/>
    <w:rsid w:val="007240E2"/>
    <w:rsid w:val="00733F63"/>
    <w:rsid w:val="0073563B"/>
    <w:rsid w:val="007367BF"/>
    <w:rsid w:val="0074519F"/>
    <w:rsid w:val="00752AE0"/>
    <w:rsid w:val="00764BF4"/>
    <w:rsid w:val="00766972"/>
    <w:rsid w:val="007732DA"/>
    <w:rsid w:val="00773A1C"/>
    <w:rsid w:val="00774265"/>
    <w:rsid w:val="00785032"/>
    <w:rsid w:val="00790AD7"/>
    <w:rsid w:val="00792286"/>
    <w:rsid w:val="00792A9C"/>
    <w:rsid w:val="00793B8B"/>
    <w:rsid w:val="00793C46"/>
    <w:rsid w:val="007946DA"/>
    <w:rsid w:val="007960E1"/>
    <w:rsid w:val="007A486A"/>
    <w:rsid w:val="007A5015"/>
    <w:rsid w:val="007A623F"/>
    <w:rsid w:val="007B0DC1"/>
    <w:rsid w:val="007C13B7"/>
    <w:rsid w:val="007C1AD2"/>
    <w:rsid w:val="007C4417"/>
    <w:rsid w:val="007C518D"/>
    <w:rsid w:val="007D7D57"/>
    <w:rsid w:val="007E0CD8"/>
    <w:rsid w:val="007E569F"/>
    <w:rsid w:val="007E79AD"/>
    <w:rsid w:val="007F1FF8"/>
    <w:rsid w:val="007F28F5"/>
    <w:rsid w:val="007F4871"/>
    <w:rsid w:val="007F5E8D"/>
    <w:rsid w:val="007F6F20"/>
    <w:rsid w:val="00800645"/>
    <w:rsid w:val="008031E2"/>
    <w:rsid w:val="0080415E"/>
    <w:rsid w:val="008073E0"/>
    <w:rsid w:val="00810037"/>
    <w:rsid w:val="0081016C"/>
    <w:rsid w:val="00813E7C"/>
    <w:rsid w:val="0081549F"/>
    <w:rsid w:val="008175B9"/>
    <w:rsid w:val="00821813"/>
    <w:rsid w:val="008242CF"/>
    <w:rsid w:val="00826D40"/>
    <w:rsid w:val="00831117"/>
    <w:rsid w:val="00831299"/>
    <w:rsid w:val="00832B91"/>
    <w:rsid w:val="008360D8"/>
    <w:rsid w:val="00845F95"/>
    <w:rsid w:val="0085432E"/>
    <w:rsid w:val="00856624"/>
    <w:rsid w:val="00857C32"/>
    <w:rsid w:val="008632A4"/>
    <w:rsid w:val="00865F95"/>
    <w:rsid w:val="00867938"/>
    <w:rsid w:val="008703F6"/>
    <w:rsid w:val="00876D93"/>
    <w:rsid w:val="00881DD0"/>
    <w:rsid w:val="00892FDC"/>
    <w:rsid w:val="008A3DB6"/>
    <w:rsid w:val="008A5DA0"/>
    <w:rsid w:val="008B110A"/>
    <w:rsid w:val="008B1650"/>
    <w:rsid w:val="008C26F4"/>
    <w:rsid w:val="008C3A26"/>
    <w:rsid w:val="008C4B4C"/>
    <w:rsid w:val="008C7D0F"/>
    <w:rsid w:val="008D05F7"/>
    <w:rsid w:val="008D3AC7"/>
    <w:rsid w:val="008D4167"/>
    <w:rsid w:val="008E0A3B"/>
    <w:rsid w:val="008E39A6"/>
    <w:rsid w:val="008E665B"/>
    <w:rsid w:val="00900262"/>
    <w:rsid w:val="009054FC"/>
    <w:rsid w:val="00905EC4"/>
    <w:rsid w:val="00912C59"/>
    <w:rsid w:val="00916384"/>
    <w:rsid w:val="009171CD"/>
    <w:rsid w:val="009174EE"/>
    <w:rsid w:val="00917F04"/>
    <w:rsid w:val="00920123"/>
    <w:rsid w:val="009214AB"/>
    <w:rsid w:val="00926110"/>
    <w:rsid w:val="009271C0"/>
    <w:rsid w:val="00930EC0"/>
    <w:rsid w:val="00931AAD"/>
    <w:rsid w:val="009333AE"/>
    <w:rsid w:val="009358C5"/>
    <w:rsid w:val="00940569"/>
    <w:rsid w:val="009420FF"/>
    <w:rsid w:val="00943092"/>
    <w:rsid w:val="00945288"/>
    <w:rsid w:val="00951781"/>
    <w:rsid w:val="009563C2"/>
    <w:rsid w:val="0096220D"/>
    <w:rsid w:val="00966AC4"/>
    <w:rsid w:val="00967066"/>
    <w:rsid w:val="00967986"/>
    <w:rsid w:val="00967EE4"/>
    <w:rsid w:val="00972305"/>
    <w:rsid w:val="00972685"/>
    <w:rsid w:val="00973AF2"/>
    <w:rsid w:val="009861D3"/>
    <w:rsid w:val="00992C43"/>
    <w:rsid w:val="00995477"/>
    <w:rsid w:val="009A0794"/>
    <w:rsid w:val="009A1621"/>
    <w:rsid w:val="009A7F02"/>
    <w:rsid w:val="009C2B80"/>
    <w:rsid w:val="009C4B5D"/>
    <w:rsid w:val="009C5D04"/>
    <w:rsid w:val="009E0BD4"/>
    <w:rsid w:val="009E10E9"/>
    <w:rsid w:val="009E4CA7"/>
    <w:rsid w:val="009F05AF"/>
    <w:rsid w:val="009F3E00"/>
    <w:rsid w:val="009F402E"/>
    <w:rsid w:val="009F4550"/>
    <w:rsid w:val="009F5D72"/>
    <w:rsid w:val="009F7F45"/>
    <w:rsid w:val="00A01443"/>
    <w:rsid w:val="00A027A6"/>
    <w:rsid w:val="00A02EB8"/>
    <w:rsid w:val="00A03926"/>
    <w:rsid w:val="00A03FAF"/>
    <w:rsid w:val="00A13764"/>
    <w:rsid w:val="00A1394E"/>
    <w:rsid w:val="00A153FC"/>
    <w:rsid w:val="00A17B80"/>
    <w:rsid w:val="00A204D1"/>
    <w:rsid w:val="00A208D0"/>
    <w:rsid w:val="00A27E97"/>
    <w:rsid w:val="00A304E7"/>
    <w:rsid w:val="00A3282C"/>
    <w:rsid w:val="00A33133"/>
    <w:rsid w:val="00A352FE"/>
    <w:rsid w:val="00A35466"/>
    <w:rsid w:val="00A41CA1"/>
    <w:rsid w:val="00A457E9"/>
    <w:rsid w:val="00A53EF1"/>
    <w:rsid w:val="00A56FB5"/>
    <w:rsid w:val="00A61EFF"/>
    <w:rsid w:val="00A62AD4"/>
    <w:rsid w:val="00A65C57"/>
    <w:rsid w:val="00A6732D"/>
    <w:rsid w:val="00A713D5"/>
    <w:rsid w:val="00A7616B"/>
    <w:rsid w:val="00A8175A"/>
    <w:rsid w:val="00A8201A"/>
    <w:rsid w:val="00A8239D"/>
    <w:rsid w:val="00A869CE"/>
    <w:rsid w:val="00A91A53"/>
    <w:rsid w:val="00AA2B5E"/>
    <w:rsid w:val="00AA783E"/>
    <w:rsid w:val="00AB7343"/>
    <w:rsid w:val="00AD0C6F"/>
    <w:rsid w:val="00AD3437"/>
    <w:rsid w:val="00AD37DD"/>
    <w:rsid w:val="00AD53E5"/>
    <w:rsid w:val="00AE3BC3"/>
    <w:rsid w:val="00AE6FD6"/>
    <w:rsid w:val="00AE7675"/>
    <w:rsid w:val="00AF1FDA"/>
    <w:rsid w:val="00AF35BC"/>
    <w:rsid w:val="00AF7421"/>
    <w:rsid w:val="00B005C4"/>
    <w:rsid w:val="00B01776"/>
    <w:rsid w:val="00B01D79"/>
    <w:rsid w:val="00B04797"/>
    <w:rsid w:val="00B1276C"/>
    <w:rsid w:val="00B167E2"/>
    <w:rsid w:val="00B204E4"/>
    <w:rsid w:val="00B231D0"/>
    <w:rsid w:val="00B26125"/>
    <w:rsid w:val="00B3238F"/>
    <w:rsid w:val="00B32C1C"/>
    <w:rsid w:val="00B331A4"/>
    <w:rsid w:val="00B337E2"/>
    <w:rsid w:val="00B34A1A"/>
    <w:rsid w:val="00B34BB2"/>
    <w:rsid w:val="00B37C54"/>
    <w:rsid w:val="00B40DB0"/>
    <w:rsid w:val="00B45FB1"/>
    <w:rsid w:val="00B47AD9"/>
    <w:rsid w:val="00B60FF1"/>
    <w:rsid w:val="00B636E5"/>
    <w:rsid w:val="00B64055"/>
    <w:rsid w:val="00B6449A"/>
    <w:rsid w:val="00B67167"/>
    <w:rsid w:val="00B71E8F"/>
    <w:rsid w:val="00B730AD"/>
    <w:rsid w:val="00B733FF"/>
    <w:rsid w:val="00B76CB7"/>
    <w:rsid w:val="00B86C34"/>
    <w:rsid w:val="00B96EA6"/>
    <w:rsid w:val="00BA431F"/>
    <w:rsid w:val="00BA6726"/>
    <w:rsid w:val="00BB3FA3"/>
    <w:rsid w:val="00BB4B43"/>
    <w:rsid w:val="00BB5222"/>
    <w:rsid w:val="00BC36D3"/>
    <w:rsid w:val="00BC4294"/>
    <w:rsid w:val="00BC47D7"/>
    <w:rsid w:val="00BD0B53"/>
    <w:rsid w:val="00BD0E19"/>
    <w:rsid w:val="00BD1690"/>
    <w:rsid w:val="00BD25AF"/>
    <w:rsid w:val="00BD3AB0"/>
    <w:rsid w:val="00BD592E"/>
    <w:rsid w:val="00BD5DDD"/>
    <w:rsid w:val="00BE0330"/>
    <w:rsid w:val="00BE0BF7"/>
    <w:rsid w:val="00BE3B39"/>
    <w:rsid w:val="00BE4042"/>
    <w:rsid w:val="00BE586D"/>
    <w:rsid w:val="00BE736C"/>
    <w:rsid w:val="00BE75CC"/>
    <w:rsid w:val="00BF2C65"/>
    <w:rsid w:val="00BF39BE"/>
    <w:rsid w:val="00BF41A2"/>
    <w:rsid w:val="00BF7608"/>
    <w:rsid w:val="00C04640"/>
    <w:rsid w:val="00C046B6"/>
    <w:rsid w:val="00C05ED0"/>
    <w:rsid w:val="00C10AF6"/>
    <w:rsid w:val="00C1246F"/>
    <w:rsid w:val="00C12B84"/>
    <w:rsid w:val="00C142A3"/>
    <w:rsid w:val="00C20A44"/>
    <w:rsid w:val="00C254C3"/>
    <w:rsid w:val="00C272C8"/>
    <w:rsid w:val="00C32F4D"/>
    <w:rsid w:val="00C33780"/>
    <w:rsid w:val="00C41DEF"/>
    <w:rsid w:val="00C43215"/>
    <w:rsid w:val="00C44F16"/>
    <w:rsid w:val="00C45CDC"/>
    <w:rsid w:val="00C50FC5"/>
    <w:rsid w:val="00C51F56"/>
    <w:rsid w:val="00C5459C"/>
    <w:rsid w:val="00C576EC"/>
    <w:rsid w:val="00C6067E"/>
    <w:rsid w:val="00C635D3"/>
    <w:rsid w:val="00C65A6A"/>
    <w:rsid w:val="00C65BB9"/>
    <w:rsid w:val="00C667B8"/>
    <w:rsid w:val="00C701CD"/>
    <w:rsid w:val="00C75A85"/>
    <w:rsid w:val="00C7698A"/>
    <w:rsid w:val="00C8057E"/>
    <w:rsid w:val="00C816BE"/>
    <w:rsid w:val="00C82C5B"/>
    <w:rsid w:val="00C85521"/>
    <w:rsid w:val="00C91CD9"/>
    <w:rsid w:val="00C97098"/>
    <w:rsid w:val="00CA230C"/>
    <w:rsid w:val="00CA2B14"/>
    <w:rsid w:val="00CA4CF8"/>
    <w:rsid w:val="00CA6141"/>
    <w:rsid w:val="00CA6627"/>
    <w:rsid w:val="00CA7145"/>
    <w:rsid w:val="00CB0518"/>
    <w:rsid w:val="00CB2D1A"/>
    <w:rsid w:val="00CB663D"/>
    <w:rsid w:val="00CC1D3F"/>
    <w:rsid w:val="00CC2575"/>
    <w:rsid w:val="00CC316F"/>
    <w:rsid w:val="00CC4F5C"/>
    <w:rsid w:val="00CD172A"/>
    <w:rsid w:val="00CD28F2"/>
    <w:rsid w:val="00CD72B9"/>
    <w:rsid w:val="00CE78A4"/>
    <w:rsid w:val="00CF140C"/>
    <w:rsid w:val="00CF172C"/>
    <w:rsid w:val="00CF56A7"/>
    <w:rsid w:val="00CF59BD"/>
    <w:rsid w:val="00CF6856"/>
    <w:rsid w:val="00D02C2A"/>
    <w:rsid w:val="00D045FD"/>
    <w:rsid w:val="00D100D2"/>
    <w:rsid w:val="00D104F7"/>
    <w:rsid w:val="00D16B4F"/>
    <w:rsid w:val="00D2333C"/>
    <w:rsid w:val="00D25664"/>
    <w:rsid w:val="00D304C6"/>
    <w:rsid w:val="00D31479"/>
    <w:rsid w:val="00D31FAB"/>
    <w:rsid w:val="00D35059"/>
    <w:rsid w:val="00D37CCD"/>
    <w:rsid w:val="00D44B43"/>
    <w:rsid w:val="00D44D93"/>
    <w:rsid w:val="00D566C8"/>
    <w:rsid w:val="00D63F16"/>
    <w:rsid w:val="00D64139"/>
    <w:rsid w:val="00D641AE"/>
    <w:rsid w:val="00D6427C"/>
    <w:rsid w:val="00D67812"/>
    <w:rsid w:val="00D70D93"/>
    <w:rsid w:val="00D717B0"/>
    <w:rsid w:val="00D8118A"/>
    <w:rsid w:val="00D81212"/>
    <w:rsid w:val="00D81810"/>
    <w:rsid w:val="00D84221"/>
    <w:rsid w:val="00D8743A"/>
    <w:rsid w:val="00D91BC6"/>
    <w:rsid w:val="00D9598F"/>
    <w:rsid w:val="00D97917"/>
    <w:rsid w:val="00DA3F26"/>
    <w:rsid w:val="00DA4727"/>
    <w:rsid w:val="00DA55C5"/>
    <w:rsid w:val="00DB6F41"/>
    <w:rsid w:val="00DC23CF"/>
    <w:rsid w:val="00DC24E0"/>
    <w:rsid w:val="00DC79B1"/>
    <w:rsid w:val="00DD4C72"/>
    <w:rsid w:val="00DE100D"/>
    <w:rsid w:val="00DE33C3"/>
    <w:rsid w:val="00DE4B4A"/>
    <w:rsid w:val="00DE5ABF"/>
    <w:rsid w:val="00DE78EC"/>
    <w:rsid w:val="00DF31E3"/>
    <w:rsid w:val="00DF52BB"/>
    <w:rsid w:val="00DF574B"/>
    <w:rsid w:val="00E01551"/>
    <w:rsid w:val="00E02CD9"/>
    <w:rsid w:val="00E063F8"/>
    <w:rsid w:val="00E13A69"/>
    <w:rsid w:val="00E14EA6"/>
    <w:rsid w:val="00E15B10"/>
    <w:rsid w:val="00E15BD2"/>
    <w:rsid w:val="00E16AB1"/>
    <w:rsid w:val="00E23377"/>
    <w:rsid w:val="00E27B19"/>
    <w:rsid w:val="00E27BF4"/>
    <w:rsid w:val="00E31E77"/>
    <w:rsid w:val="00E36313"/>
    <w:rsid w:val="00E37BA5"/>
    <w:rsid w:val="00E425A5"/>
    <w:rsid w:val="00E52C8A"/>
    <w:rsid w:val="00E56CC5"/>
    <w:rsid w:val="00E572EB"/>
    <w:rsid w:val="00E614BD"/>
    <w:rsid w:val="00E624FA"/>
    <w:rsid w:val="00E62B70"/>
    <w:rsid w:val="00E64B51"/>
    <w:rsid w:val="00E67C9A"/>
    <w:rsid w:val="00E70B98"/>
    <w:rsid w:val="00E70DBF"/>
    <w:rsid w:val="00E84037"/>
    <w:rsid w:val="00E90EA0"/>
    <w:rsid w:val="00E94919"/>
    <w:rsid w:val="00E9543E"/>
    <w:rsid w:val="00E95DD4"/>
    <w:rsid w:val="00E97160"/>
    <w:rsid w:val="00EA18F4"/>
    <w:rsid w:val="00EA2941"/>
    <w:rsid w:val="00EA3615"/>
    <w:rsid w:val="00EA4B07"/>
    <w:rsid w:val="00EA73A2"/>
    <w:rsid w:val="00EB2731"/>
    <w:rsid w:val="00EB3B6A"/>
    <w:rsid w:val="00EB6ED4"/>
    <w:rsid w:val="00EC0458"/>
    <w:rsid w:val="00EC3ABE"/>
    <w:rsid w:val="00EC638C"/>
    <w:rsid w:val="00EC6C3E"/>
    <w:rsid w:val="00ED5788"/>
    <w:rsid w:val="00ED7B91"/>
    <w:rsid w:val="00ED7E78"/>
    <w:rsid w:val="00EE3A5A"/>
    <w:rsid w:val="00EF0432"/>
    <w:rsid w:val="00EF3B9C"/>
    <w:rsid w:val="00F040BF"/>
    <w:rsid w:val="00F053C9"/>
    <w:rsid w:val="00F1074F"/>
    <w:rsid w:val="00F12DC6"/>
    <w:rsid w:val="00F132FE"/>
    <w:rsid w:val="00F135F3"/>
    <w:rsid w:val="00F13728"/>
    <w:rsid w:val="00F14248"/>
    <w:rsid w:val="00F17CE4"/>
    <w:rsid w:val="00F22772"/>
    <w:rsid w:val="00F24850"/>
    <w:rsid w:val="00F249F4"/>
    <w:rsid w:val="00F26A2E"/>
    <w:rsid w:val="00F279D0"/>
    <w:rsid w:val="00F317D6"/>
    <w:rsid w:val="00F336BE"/>
    <w:rsid w:val="00F42684"/>
    <w:rsid w:val="00F42F99"/>
    <w:rsid w:val="00F43BC4"/>
    <w:rsid w:val="00F45F66"/>
    <w:rsid w:val="00F46C30"/>
    <w:rsid w:val="00F46D30"/>
    <w:rsid w:val="00F50F09"/>
    <w:rsid w:val="00F523C8"/>
    <w:rsid w:val="00F54BA2"/>
    <w:rsid w:val="00F56515"/>
    <w:rsid w:val="00F575AF"/>
    <w:rsid w:val="00F7292B"/>
    <w:rsid w:val="00F731EF"/>
    <w:rsid w:val="00F773B8"/>
    <w:rsid w:val="00F86F17"/>
    <w:rsid w:val="00F90B81"/>
    <w:rsid w:val="00F9308C"/>
    <w:rsid w:val="00F9455B"/>
    <w:rsid w:val="00F94B6F"/>
    <w:rsid w:val="00F95DCD"/>
    <w:rsid w:val="00FA4B5D"/>
    <w:rsid w:val="00FB0AC6"/>
    <w:rsid w:val="00FB135D"/>
    <w:rsid w:val="00FB1E3A"/>
    <w:rsid w:val="00FD33D2"/>
    <w:rsid w:val="00FD34AB"/>
    <w:rsid w:val="00FD4130"/>
    <w:rsid w:val="00FD5479"/>
    <w:rsid w:val="00FE05E7"/>
    <w:rsid w:val="00FE1558"/>
    <w:rsid w:val="00FE2192"/>
    <w:rsid w:val="00FE2A3C"/>
    <w:rsid w:val="00FE72A8"/>
    <w:rsid w:val="00FF4291"/>
    <w:rsid w:val="00FF45DA"/>
    <w:rsid w:val="00FF7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DF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2F0A32"/>
    <w:pPr>
      <w:tabs>
        <w:tab w:val="left" w:pos="800"/>
        <w:tab w:val="right" w:leader="dot" w:pos="9964"/>
      </w:tabs>
      <w:spacing w:before="40" w:after="40"/>
      <w:jc w:val="left"/>
    </w:pPr>
    <w:rPr>
      <w:rFonts w:asciiTheme="minorHAnsi" w:hAnsiTheme="minorHAnsi" w:cstheme="minorHAnsi"/>
      <w:b/>
      <w:bCs/>
      <w:noProof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7732DA"/>
    <w:pPr>
      <w:framePr w:hSpace="141" w:wrap="around" w:vAnchor="text" w:hAnchor="text" w:y="1"/>
      <w:spacing w:line="240" w:lineRule="auto"/>
      <w:suppressOverlap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table" w:customStyle="1" w:styleId="Cuadrculadetablaclara1">
    <w:name w:val="Cuadrícula de tabla clara1"/>
    <w:basedOn w:val="Tablanormal"/>
    <w:uiPriority w:val="40"/>
    <w:rsid w:val="008311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701D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DC24E0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C970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70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70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70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7098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A8175A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F05AF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2F0A32"/>
    <w:pPr>
      <w:tabs>
        <w:tab w:val="left" w:pos="800"/>
        <w:tab w:val="right" w:leader="dot" w:pos="9964"/>
      </w:tabs>
      <w:spacing w:before="40" w:after="40"/>
      <w:jc w:val="left"/>
    </w:pPr>
    <w:rPr>
      <w:rFonts w:asciiTheme="minorHAnsi" w:hAnsiTheme="minorHAnsi" w:cstheme="minorHAnsi"/>
      <w:b/>
      <w:bCs/>
      <w:noProof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7732DA"/>
    <w:pPr>
      <w:framePr w:hSpace="141" w:wrap="around" w:vAnchor="text" w:hAnchor="text" w:y="1"/>
      <w:spacing w:line="240" w:lineRule="auto"/>
      <w:suppressOverlap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table" w:customStyle="1" w:styleId="Cuadrculadetablaclara1">
    <w:name w:val="Cuadrícula de tabla clara1"/>
    <w:basedOn w:val="Tablanormal"/>
    <w:uiPriority w:val="40"/>
    <w:rsid w:val="008311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701D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DC24E0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C970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70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70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70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7098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A8175A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F05AF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HJA3EZWJME7P-63-775</_dlc_DocId>
    <_dlc_DocIdUrl xmlns="677bed95-bca3-4c70-b25d-b660af2a4252">
      <Url>http://srvspspf/dtsit/ss/dgtic/_layouts/DocIdRedir.aspx?ID=HJA3EZWJME7P-63-775</Url>
      <Description>HJA3EZWJME7P-63-775</Description>
    </_dlc_DocIdUrl>
  </documentManagement>
</p:properties>
</file>

<file path=customXml/itemProps1.xml><?xml version="1.0" encoding="utf-8"?>
<ds:datastoreItem xmlns:ds="http://schemas.openxmlformats.org/officeDocument/2006/customXml" ds:itemID="{0C709C0F-2CA1-414B-8F27-550E7AFD5BA6}"/>
</file>

<file path=customXml/itemProps2.xml><?xml version="1.0" encoding="utf-8"?>
<ds:datastoreItem xmlns:ds="http://schemas.openxmlformats.org/officeDocument/2006/customXml" ds:itemID="{D000DB00-8F40-4D42-B7F1-D83A8730E361}"/>
</file>

<file path=customXml/itemProps3.xml><?xml version="1.0" encoding="utf-8"?>
<ds:datastoreItem xmlns:ds="http://schemas.openxmlformats.org/officeDocument/2006/customXml" ds:itemID="{10767293-006E-4981-BCFB-8D4CA4E1F36E}"/>
</file>

<file path=customXml/itemProps4.xml><?xml version="1.0" encoding="utf-8"?>
<ds:datastoreItem xmlns:ds="http://schemas.openxmlformats.org/officeDocument/2006/customXml" ds:itemID="{2B58A228-2663-4AF8-B639-327823869E0C}"/>
</file>

<file path=customXml/itemProps5.xml><?xml version="1.0" encoding="utf-8"?>
<ds:datastoreItem xmlns:ds="http://schemas.openxmlformats.org/officeDocument/2006/customXml" ds:itemID="{D592121A-F6FE-4D2B-A7A6-426059033BDC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471</TotalTime>
  <Pages>10</Pages>
  <Words>1324</Words>
  <Characters>7286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8593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62</cp:revision>
  <cp:lastPrinted>2017-07-12T15:16:00Z</cp:lastPrinted>
  <dcterms:created xsi:type="dcterms:W3CDTF">2017-06-12T17:05:00Z</dcterms:created>
  <dcterms:modified xsi:type="dcterms:W3CDTF">2017-07-12T15:16:00Z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f4b1fb4f-9b98-4009-b05a-a76a1fabe076</vt:lpwstr>
  </property>
  <property fmtid="{D5CDD505-2E9C-101B-9397-08002B2CF9AE}" pid="5" name="ContentTypeId">
    <vt:lpwstr>0x010100A6CB274A8538E546BC5954B65FE61B6F</vt:lpwstr>
  </property>
</Properties>
</file>