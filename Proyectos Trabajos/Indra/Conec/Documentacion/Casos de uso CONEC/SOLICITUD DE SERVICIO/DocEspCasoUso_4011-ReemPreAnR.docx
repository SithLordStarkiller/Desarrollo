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692AE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5AF5D0D6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2359815A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3BC42AD8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6FAC6F71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453C2D20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68FFC99C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37E65F95" w14:textId="690E6EB5" w:rsidR="008C26F4" w:rsidRPr="009768E6" w:rsidRDefault="00216A42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4011</w:t>
      </w:r>
      <w:r w:rsidR="00140362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Reemplazar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140362">
        <w:rPr>
          <w:rFonts w:asciiTheme="minorHAnsi" w:hAnsiTheme="minorHAnsi" w:cstheme="minorHAnsi"/>
          <w:sz w:val="28"/>
          <w:szCs w:val="28"/>
        </w:rPr>
        <w:t>Pre A</w:t>
      </w:r>
      <w:r w:rsidR="00AD264B">
        <w:rPr>
          <w:rFonts w:asciiTheme="minorHAnsi" w:hAnsiTheme="minorHAnsi" w:cstheme="minorHAnsi"/>
          <w:sz w:val="28"/>
          <w:szCs w:val="28"/>
        </w:rPr>
        <w:t>nálisis</w:t>
      </w:r>
    </w:p>
    <w:p w14:paraId="1BED9EEA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05F62AF0" w14:textId="6872BCD0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140362">
        <w:rPr>
          <w:rFonts w:asciiTheme="minorHAnsi" w:hAnsiTheme="minorHAnsi" w:cstheme="minorHAnsi"/>
          <w:sz w:val="24"/>
          <w:szCs w:val="24"/>
        </w:rPr>
        <w:t>1.0</w:t>
      </w:r>
    </w:p>
    <w:p w14:paraId="4FD9E7F1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75A3EF93" w14:textId="127028C9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140362">
        <w:rPr>
          <w:rFonts w:asciiTheme="minorHAnsi" w:hAnsiTheme="minorHAnsi" w:cstheme="minorHAnsi"/>
          <w:sz w:val="22"/>
          <w:szCs w:val="22"/>
        </w:rPr>
        <w:t>14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140362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14:paraId="2D2AD13D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5EA9EE4B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827AAFB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64D74310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4EAA0682" w14:textId="77777777" w:rsidR="00207043" w:rsidRPr="00207043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CA38B0">
        <w:rPr>
          <w:rFonts w:ascii="Calibri" w:hAnsi="Calibri" w:cstheme="minorHAnsi"/>
          <w:lang w:val="es-MX"/>
        </w:rPr>
        <w:fldChar w:fldCharType="begin"/>
      </w:r>
      <w:r w:rsidR="00E94919" w:rsidRPr="00CA38B0">
        <w:rPr>
          <w:rFonts w:ascii="Calibri" w:hAnsi="Calibri" w:cstheme="minorHAnsi"/>
          <w:lang w:val="es-MX"/>
        </w:rPr>
        <w:instrText xml:space="preserve"> TOC \o "1-4" \h \z \u </w:instrText>
      </w:r>
      <w:r w:rsidRPr="00CA38B0">
        <w:rPr>
          <w:rFonts w:ascii="Calibri" w:hAnsi="Calibri" w:cstheme="minorHAnsi"/>
          <w:lang w:val="es-MX"/>
        </w:rPr>
        <w:fldChar w:fldCharType="separate"/>
      </w:r>
      <w:hyperlink w:anchor="_Toc488248901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_Toc488248901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4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C89605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2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Introducción Reemplazar Pre Análisis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_Toc488248902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5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303F99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3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3.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Funcionalidad del Sistema: Reemplazar Pre Análisis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_Toc488248903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5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0474C6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4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3.1.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_Toc488248904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5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009F82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5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3.2.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_Toc488248905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5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F3EDF4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6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4.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_Toc488248906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6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FC9E87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7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5.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_Toc488248907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6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5A88AC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8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6.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_Toc488248908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7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39E9FB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09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7.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_Toc488248909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D1FE33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0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7.1.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_Toc488248910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11D754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1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7.2.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_Toc488248911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7E5B1B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2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7.3.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_Toc488248912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79C705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3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7.4.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&lt;Precondición 4&gt; Documento requerido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_Toc488248913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D4C4BD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4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7.5.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&lt;Precondición 5&gt; Documento cargado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_Toc488248914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08C49CC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5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_Toc488248915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0F7E75B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6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_Toc488248916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8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737C81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7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_Toc488248917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9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7C30A9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8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Opcionales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_Toc488248918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9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63AE64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19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Generales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_Toc488248919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10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261ADB" w14:textId="77777777" w:rsidR="00207043" w:rsidRPr="00207043" w:rsidRDefault="005D799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0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8.2.2.1.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_Toc488248920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10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E105F1" w14:textId="77777777" w:rsidR="00207043" w:rsidRPr="00207043" w:rsidRDefault="005D799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1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8.2.2.2.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_Toc488248921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10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ADEC34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2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8.2.3.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_Toc488248922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4B7842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3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8.2.4.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_Toc488248923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514F00" w14:textId="77777777" w:rsidR="00207043" w:rsidRPr="00207043" w:rsidRDefault="005D799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4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8.2.4.1.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AE01 Error al cargar el documento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_Toc488248924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50705D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5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8.3.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_Toc488248925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F396EC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6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8.4.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_Toc488248926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F1AE3B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7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8.5.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_Toc488248927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B5E6C0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8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8.5.1.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&lt;Pos condición 1&gt; Documento reemplazado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_Toc488248928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C621B02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29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9.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_Toc488248929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B2EB9A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30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10.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_Toc488248930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053E8C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31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10.1.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_Toc488248931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11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D3D6543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32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10.2.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V02 Validar  tipo de Dato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_Toc488248932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12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62A478" w14:textId="77777777" w:rsidR="00207043" w:rsidRPr="00207043" w:rsidRDefault="005D799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33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10.3.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V03 Validar extensión del archivo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_Toc488248933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12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4C3D00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34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11.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_Toc488248934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12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CD05B1" w14:textId="77777777" w:rsidR="00207043" w:rsidRP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48935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12.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_Toc488248935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12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5FFEDE" w14:textId="77777777" w:rsidR="00207043" w:rsidRDefault="005D799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48936" w:history="1">
        <w:r w:rsidR="00207043" w:rsidRPr="00207043">
          <w:rPr>
            <w:rStyle w:val="Hipervnculo"/>
            <w:rFonts w:asciiTheme="minorHAnsi" w:hAnsiTheme="minorHAnsi" w:cstheme="minorHAnsi"/>
            <w:noProof/>
          </w:rPr>
          <w:t>13.</w:t>
        </w:r>
        <w:r w:rsidR="00207043" w:rsidRPr="00207043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207043" w:rsidRPr="00207043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207043" w:rsidRPr="00207043">
          <w:rPr>
            <w:rFonts w:asciiTheme="minorHAnsi" w:hAnsiTheme="minorHAnsi" w:cstheme="minorHAnsi"/>
            <w:noProof/>
            <w:webHidden/>
          </w:rPr>
          <w:tab/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begin"/>
        </w:r>
        <w:r w:rsidR="00207043" w:rsidRPr="00207043">
          <w:rPr>
            <w:rFonts w:asciiTheme="minorHAnsi" w:hAnsiTheme="minorHAnsi" w:cstheme="minorHAnsi"/>
            <w:noProof/>
            <w:webHidden/>
          </w:rPr>
          <w:instrText xml:space="preserve"> PAGEREF _Toc488248936 \h </w:instrText>
        </w:r>
        <w:r w:rsidR="00207043" w:rsidRPr="00207043">
          <w:rPr>
            <w:rFonts w:asciiTheme="minorHAnsi" w:hAnsiTheme="minorHAnsi" w:cstheme="minorHAnsi"/>
            <w:noProof/>
            <w:webHidden/>
          </w:rPr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separate"/>
        </w:r>
        <w:r w:rsidR="00B74094">
          <w:rPr>
            <w:rFonts w:asciiTheme="minorHAnsi" w:hAnsiTheme="minorHAnsi" w:cstheme="minorHAnsi"/>
            <w:noProof/>
            <w:webHidden/>
          </w:rPr>
          <w:t>13</w:t>
        </w:r>
        <w:r w:rsidR="00207043" w:rsidRPr="0020704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3768F5" w14:textId="10E3F3AD" w:rsidR="006323D2" w:rsidRPr="00CA38B0" w:rsidRDefault="00B40DB0" w:rsidP="002647ED">
      <w:pPr>
        <w:rPr>
          <w:rFonts w:ascii="Calibri" w:hAnsi="Calibri" w:cstheme="minorHAnsi"/>
          <w:lang w:val="es-MX"/>
        </w:rPr>
      </w:pPr>
      <w:r w:rsidRPr="00CA38B0">
        <w:rPr>
          <w:rFonts w:ascii="Calibri" w:hAnsi="Calibri" w:cstheme="minorHAnsi"/>
          <w:szCs w:val="20"/>
          <w:lang w:val="es-MX"/>
        </w:rPr>
        <w:fldChar w:fldCharType="end"/>
      </w:r>
    </w:p>
    <w:p w14:paraId="5DA6408A" w14:textId="77777777" w:rsidR="003071B4" w:rsidRDefault="003071B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r>
        <w:rPr>
          <w:rFonts w:asciiTheme="minorHAnsi" w:hAnsiTheme="minorHAnsi" w:cstheme="minorHAnsi"/>
        </w:rPr>
        <w:br w:type="page"/>
      </w:r>
    </w:p>
    <w:p w14:paraId="75C26594" w14:textId="08DE927B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" w:name="_Toc488248901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14:paraId="0D1C7FC3" w14:textId="77777777" w:rsidR="00F66DE7" w:rsidRDefault="00F66DE7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F66DE7" w:rsidRPr="00AD37DD" w14:paraId="1A533348" w14:textId="77777777" w:rsidTr="00D15F6D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195E117E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48D1C459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32665F4D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1C62E611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1920CC88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F66DE7" w:rsidRPr="00AD37DD" w14:paraId="35AC7342" w14:textId="77777777" w:rsidTr="00D15F6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04E31BA4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7A804D3" w14:textId="77777777" w:rsidR="00F66DE7" w:rsidRPr="00AD37DD" w:rsidRDefault="00F66DE7" w:rsidP="00D15F6D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23CDC681" w14:textId="77777777" w:rsidR="00F66DE7" w:rsidRPr="00E1436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28451104" w14:textId="79170DC9" w:rsidR="00F66DE7" w:rsidRPr="00AF57E3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06</w:t>
            </w: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shd w:val="clear" w:color="auto" w:fill="D9D9D9"/>
          </w:tcPr>
          <w:p w14:paraId="7CAA8B3C" w14:textId="77777777" w:rsidR="00F66DE7" w:rsidRPr="003B4DCF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F66DE7" w:rsidRPr="00AD37DD" w14:paraId="481DABD0" w14:textId="77777777" w:rsidTr="00D15F6D">
        <w:trPr>
          <w:trHeight w:val="229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33CE8B8F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</w:t>
            </w: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15CCCBF6" w14:textId="77777777" w:rsidR="00F66DE7" w:rsidRPr="00AD37DD" w:rsidRDefault="00F66DE7" w:rsidP="00D15F6D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6CB95C21" w14:textId="77777777" w:rsidR="00F66DE7" w:rsidRPr="00E1436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E104DEF" w14:textId="05E31286" w:rsidR="00F66DE7" w:rsidRPr="00AF57E3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09</w:t>
            </w:r>
            <w:r w:rsidRPr="00AF57E3">
              <w:rPr>
                <w:rFonts w:asciiTheme="minorHAnsi" w:hAnsiTheme="minorHAnsi" w:cstheme="minorHAnsi"/>
                <w:szCs w:val="20"/>
              </w:rPr>
              <w:t>/12/2016</w:t>
            </w:r>
          </w:p>
        </w:tc>
        <w:tc>
          <w:tcPr>
            <w:tcW w:w="1490" w:type="dxa"/>
            <w:vAlign w:val="center"/>
          </w:tcPr>
          <w:p w14:paraId="728A8BAF" w14:textId="77777777" w:rsidR="00F66DE7" w:rsidRPr="003B4DCF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F66DE7" w:rsidRPr="00AD37DD" w14:paraId="54056EC5" w14:textId="77777777" w:rsidTr="00D15F6D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14:paraId="3555327D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207EBCC7" w14:textId="77777777" w:rsidR="00F66DE7" w:rsidRPr="00AD37DD" w:rsidRDefault="00F66DE7" w:rsidP="00D15F6D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391CF031" w14:textId="77777777" w:rsidR="00F66DE7" w:rsidRPr="00E1436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26374FBC" w14:textId="19838406" w:rsidR="00F66DE7" w:rsidRPr="00AF57E3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13</w:t>
            </w: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/12/2016</w:t>
            </w:r>
          </w:p>
        </w:tc>
        <w:tc>
          <w:tcPr>
            <w:tcW w:w="1490" w:type="dxa"/>
            <w:shd w:val="clear" w:color="auto" w:fill="D9D9D9"/>
          </w:tcPr>
          <w:p w14:paraId="32FAA129" w14:textId="77777777" w:rsidR="00F66DE7" w:rsidRPr="003B4DCF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F66DE7" w:rsidRPr="00AD37DD" w14:paraId="408B02E2" w14:textId="77777777" w:rsidTr="00D15F6D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6F776357" w14:textId="77777777" w:rsidR="00F66DE7" w:rsidRPr="00AD37D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522AF066" w14:textId="77777777" w:rsidR="00F66DE7" w:rsidRPr="00AD37DD" w:rsidRDefault="00F66DE7" w:rsidP="00D15F6D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54555331" w14:textId="77777777" w:rsidR="00F66DE7" w:rsidRPr="00E1436D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E1436D">
              <w:rPr>
                <w:rFonts w:asciiTheme="minorHAnsi" w:hAnsiTheme="minorHAnsi" w:cstheme="minorHAnsi"/>
                <w:szCs w:val="20"/>
              </w:rPr>
              <w:t>Sandra Gómez Alor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68656C58" w14:textId="491D1770" w:rsidR="00F66DE7" w:rsidRPr="00AF57E3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</w:t>
            </w:r>
            <w:r w:rsidRPr="00AF57E3">
              <w:rPr>
                <w:rFonts w:asciiTheme="minorHAnsi" w:hAnsiTheme="minorHAnsi" w:cstheme="minorHAnsi"/>
                <w:szCs w:val="20"/>
              </w:rPr>
              <w:t>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15FA5B3D" w14:textId="77777777" w:rsidR="00F66DE7" w:rsidRPr="003B4DCF" w:rsidRDefault="00F66DE7" w:rsidP="00D15F6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24835287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5D01DA16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2B185E0D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24925B98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60DCED51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689190A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6054DB02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DD08A39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6453626E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6DF3F8DD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39F2D7F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4CA13AAD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3262C59A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124371AD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406CAD53" w14:textId="77777777" w:rsidR="0081016C" w:rsidRPr="00F24850" w:rsidRDefault="00A027A6" w:rsidP="00765F29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24421AD4" w14:textId="429ACA30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248902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F66DE7">
        <w:rPr>
          <w:rFonts w:asciiTheme="minorHAnsi" w:hAnsiTheme="minorHAnsi" w:cstheme="minorHAnsi"/>
          <w:sz w:val="20"/>
        </w:rPr>
        <w:t>R</w:t>
      </w:r>
      <w:r w:rsidR="00216A42">
        <w:rPr>
          <w:rFonts w:asciiTheme="minorHAnsi" w:hAnsiTheme="minorHAnsi" w:cstheme="minorHAnsi"/>
          <w:sz w:val="20"/>
        </w:rPr>
        <w:t>eemplazar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F66DE7">
        <w:rPr>
          <w:rFonts w:asciiTheme="minorHAnsi" w:hAnsiTheme="minorHAnsi" w:cstheme="minorHAnsi"/>
          <w:sz w:val="20"/>
        </w:rPr>
        <w:t>P</w:t>
      </w:r>
      <w:r w:rsidR="00DE29B8">
        <w:rPr>
          <w:rFonts w:asciiTheme="minorHAnsi" w:hAnsiTheme="minorHAnsi" w:cstheme="minorHAnsi"/>
          <w:sz w:val="20"/>
        </w:rPr>
        <w:t xml:space="preserve">re </w:t>
      </w:r>
      <w:r w:rsidR="00F66DE7">
        <w:rPr>
          <w:rFonts w:asciiTheme="minorHAnsi" w:hAnsiTheme="minorHAnsi" w:cstheme="minorHAnsi"/>
          <w:sz w:val="20"/>
        </w:rPr>
        <w:t>A</w:t>
      </w:r>
      <w:r w:rsidR="0055687D">
        <w:rPr>
          <w:rFonts w:asciiTheme="minorHAnsi" w:hAnsiTheme="minorHAnsi" w:cstheme="minorHAnsi"/>
          <w:sz w:val="20"/>
        </w:rPr>
        <w:t>nálisis</w:t>
      </w:r>
      <w:bookmarkEnd w:id="15"/>
    </w:p>
    <w:p w14:paraId="170BEA0B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3F1E7639" w14:textId="0C69FD85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248903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F66DE7">
        <w:rPr>
          <w:rFonts w:asciiTheme="minorHAnsi" w:hAnsiTheme="minorHAnsi" w:cstheme="minorHAnsi"/>
          <w:sz w:val="20"/>
        </w:rPr>
        <w:t>R</w:t>
      </w:r>
      <w:r w:rsidR="00216A42">
        <w:rPr>
          <w:rFonts w:asciiTheme="minorHAnsi" w:hAnsiTheme="minorHAnsi" w:cstheme="minorHAnsi"/>
          <w:sz w:val="20"/>
        </w:rPr>
        <w:t>eemplazar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F66DE7">
        <w:rPr>
          <w:rFonts w:asciiTheme="minorHAnsi" w:hAnsiTheme="minorHAnsi" w:cstheme="minorHAnsi"/>
          <w:sz w:val="20"/>
        </w:rPr>
        <w:t>P</w:t>
      </w:r>
      <w:r w:rsidR="00DE29B8">
        <w:rPr>
          <w:rFonts w:asciiTheme="minorHAnsi" w:hAnsiTheme="minorHAnsi" w:cstheme="minorHAnsi"/>
          <w:sz w:val="20"/>
        </w:rPr>
        <w:t xml:space="preserve">re </w:t>
      </w:r>
      <w:r w:rsidR="00F66DE7">
        <w:rPr>
          <w:rFonts w:asciiTheme="minorHAnsi" w:hAnsiTheme="minorHAnsi" w:cstheme="minorHAnsi"/>
          <w:sz w:val="20"/>
        </w:rPr>
        <w:t>A</w:t>
      </w:r>
      <w:r w:rsidR="0055687D">
        <w:rPr>
          <w:rFonts w:asciiTheme="minorHAnsi" w:hAnsiTheme="minorHAnsi" w:cstheme="minorHAnsi"/>
          <w:sz w:val="20"/>
        </w:rPr>
        <w:t>nálisis</w:t>
      </w:r>
      <w:bookmarkEnd w:id="17"/>
    </w:p>
    <w:p w14:paraId="0EAA3476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248904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14:paraId="32AB5ED8" w14:textId="77777777" w:rsidR="00D16B4F" w:rsidRPr="00F24850" w:rsidRDefault="00216A42" w:rsidP="003B6095">
      <w:pPr>
        <w:pStyle w:val="ndice2"/>
        <w:ind w:firstLine="360"/>
        <w:jc w:val="both"/>
      </w:pPr>
      <w:r>
        <w:t>Permitir a las áreas prestadoras</w:t>
      </w:r>
      <w:r w:rsidR="00EF0432" w:rsidRPr="00F24850">
        <w:t xml:space="preserve"> </w:t>
      </w:r>
      <w:r>
        <w:t xml:space="preserve">reemplazar </w:t>
      </w:r>
      <w:r w:rsidR="00C203DD">
        <w:t xml:space="preserve">el </w:t>
      </w:r>
      <w:r w:rsidR="000D647B">
        <w:t xml:space="preserve">documento </w:t>
      </w:r>
      <w:r>
        <w:t>d</w:t>
      </w:r>
      <w:r w:rsidR="002354B9">
        <w:t xml:space="preserve">el </w:t>
      </w:r>
      <w:r w:rsidR="00DE29B8">
        <w:t xml:space="preserve">pre </w:t>
      </w:r>
      <w:r w:rsidR="002354B9">
        <w:t xml:space="preserve">análisis de </w:t>
      </w:r>
      <w:r w:rsidR="00DE29B8">
        <w:t>los servicios.</w:t>
      </w:r>
    </w:p>
    <w:p w14:paraId="73626559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248905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2AF39917" w14:textId="77777777" w:rsidTr="00F66DE7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D70237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7CCD9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E93E35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042B08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626D2520" w14:textId="77777777" w:rsidTr="00F66DE7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D042" w14:textId="77777777" w:rsidR="00C41D11" w:rsidRPr="00BF5251" w:rsidRDefault="001E262F" w:rsidP="005E7254">
            <w:pPr>
              <w:rPr>
                <w:rFonts w:ascii="Calibri" w:hAnsi="Calibri" w:cstheme="minorHAnsi"/>
                <w:color w:val="000000"/>
                <w:szCs w:val="20"/>
              </w:rPr>
            </w:pPr>
            <w:r w:rsidRPr="00BF5251">
              <w:rPr>
                <w:rFonts w:ascii="Calibri" w:hAnsi="Calibri" w:cstheme="minorHAnsi"/>
                <w:color w:val="000000"/>
                <w:szCs w:val="20"/>
              </w:rPr>
              <w:t>FUNC-AFCP-005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6A11" w14:textId="70DBE72F" w:rsidR="00C41D11" w:rsidRPr="003D784C" w:rsidRDefault="003D784C" w:rsidP="003D784C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Reemplazar </w:t>
            </w:r>
            <w:r w:rsidR="001E262F" w:rsidRPr="003D784C">
              <w:rPr>
                <w:rFonts w:asciiTheme="minorHAnsi" w:hAnsiTheme="minorHAnsi" w:cstheme="minorHAnsi"/>
                <w:color w:val="000000"/>
                <w:szCs w:val="20"/>
              </w:rPr>
              <w:t>el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documento de</w:t>
            </w:r>
            <w:r w:rsidR="001E262F" w:rsidRPr="003D784C">
              <w:rPr>
                <w:rFonts w:asciiTheme="minorHAnsi" w:hAnsiTheme="minorHAnsi" w:cstheme="minorHAnsi"/>
                <w:color w:val="000000"/>
                <w:szCs w:val="20"/>
              </w:rPr>
              <w:t xml:space="preserve"> pre análisis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CBD7" w14:textId="51692855" w:rsidR="00C41D11" w:rsidRPr="003D784C" w:rsidRDefault="003D784C" w:rsidP="003D784C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modificar el pre análisis de los servicios de Capacitación.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E3C1" w14:textId="45B9D9B6" w:rsidR="00C41D11" w:rsidRPr="003D784C" w:rsidRDefault="00216A42" w:rsidP="00F66DE7">
            <w:pPr>
              <w:pStyle w:val="ndice2"/>
              <w:jc w:val="both"/>
            </w:pPr>
            <w:r w:rsidRPr="003D784C">
              <w:t>4011</w:t>
            </w:r>
            <w:r w:rsidR="00F66DE7">
              <w:t xml:space="preserve"> - </w:t>
            </w:r>
            <w:r w:rsidRPr="003D784C">
              <w:t>Reemplazar</w:t>
            </w:r>
            <w:r w:rsidR="00DD30FA" w:rsidRPr="003D784C">
              <w:t xml:space="preserve"> </w:t>
            </w:r>
            <w:r w:rsidR="00DE29B8" w:rsidRPr="003D784C">
              <w:t xml:space="preserve">pre </w:t>
            </w:r>
            <w:r w:rsidR="00DD30FA" w:rsidRPr="003D784C">
              <w:t>análisis</w:t>
            </w:r>
            <w:r w:rsidR="00DE29B8" w:rsidRPr="003D784C">
              <w:t>.</w:t>
            </w:r>
          </w:p>
        </w:tc>
      </w:tr>
      <w:tr w:rsidR="003D784C" w:rsidRPr="00F24850" w14:paraId="281176A6" w14:textId="77777777" w:rsidTr="00F66DE7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1771" w14:textId="77777777" w:rsidR="003D784C" w:rsidRPr="00BF5251" w:rsidRDefault="003D784C" w:rsidP="00216A42">
            <w:pPr>
              <w:rPr>
                <w:rFonts w:ascii="Calibri" w:hAnsi="Calibri" w:cstheme="minorHAnsi"/>
                <w:color w:val="000000"/>
                <w:szCs w:val="20"/>
              </w:rPr>
            </w:pPr>
            <w:r w:rsidRPr="00BF5251">
              <w:rPr>
                <w:rFonts w:ascii="Calibri" w:hAnsi="Calibri" w:cstheme="minorHAnsi"/>
                <w:color w:val="000000"/>
                <w:szCs w:val="20"/>
              </w:rPr>
              <w:t>FUNC-DGP-006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033A" w14:textId="373D700C" w:rsidR="003D784C" w:rsidRPr="003D784C" w:rsidRDefault="003D784C" w:rsidP="00216A42">
            <w:pPr>
              <w:rPr>
                <w:rFonts w:asciiTheme="minorHAnsi" w:hAnsiTheme="minorHAnsi"/>
                <w:szCs w:val="20"/>
              </w:rPr>
            </w:pPr>
            <w:r w:rsidRPr="00C57DCC">
              <w:rPr>
                <w:rFonts w:asciiTheme="minorHAnsi" w:hAnsiTheme="minorHAnsi" w:cstheme="minorHAnsi"/>
                <w:color w:val="000000"/>
                <w:szCs w:val="20"/>
              </w:rPr>
              <w:t>Reemplazar el documento de pre análisis.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6BE3" w14:textId="602E36C1" w:rsidR="003D784C" w:rsidRPr="003D784C" w:rsidRDefault="003D784C" w:rsidP="00216A42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modificar el pre análisis del servicio de Certificación.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B690" w14:textId="7C8E02EF" w:rsidR="003D784C" w:rsidRPr="003D784C" w:rsidRDefault="00F66DE7" w:rsidP="00216A42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4011 - </w:t>
            </w:r>
            <w:r w:rsidR="003D784C" w:rsidRPr="003D784C">
              <w:rPr>
                <w:rFonts w:asciiTheme="minorHAnsi" w:hAnsiTheme="minorHAnsi"/>
                <w:szCs w:val="20"/>
              </w:rPr>
              <w:t>Reemplazar pre análisis.</w:t>
            </w:r>
          </w:p>
        </w:tc>
      </w:tr>
      <w:tr w:rsidR="003D784C" w:rsidRPr="00F24850" w14:paraId="576736E8" w14:textId="77777777" w:rsidTr="00F66DE7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8AF5" w14:textId="77777777" w:rsidR="003D784C" w:rsidRPr="00BF5251" w:rsidRDefault="003D784C" w:rsidP="00216A42">
            <w:pPr>
              <w:rPr>
                <w:rFonts w:ascii="Calibri" w:hAnsi="Calibri" w:cstheme="minorHAnsi"/>
                <w:color w:val="000000"/>
                <w:szCs w:val="20"/>
              </w:rPr>
            </w:pPr>
            <w:r w:rsidRPr="00BF5251">
              <w:rPr>
                <w:rFonts w:ascii="Calibri" w:hAnsi="Calibri" w:cs="Calibri"/>
                <w:color w:val="000000"/>
                <w:szCs w:val="20"/>
              </w:rPr>
              <w:t>FUNC-DAR- 005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BDF" w14:textId="670EB32A" w:rsidR="003D784C" w:rsidRPr="003D784C" w:rsidRDefault="003D784C" w:rsidP="00216A42">
            <w:pPr>
              <w:rPr>
                <w:rFonts w:asciiTheme="minorHAnsi" w:hAnsiTheme="minorHAnsi"/>
                <w:szCs w:val="20"/>
              </w:rPr>
            </w:pPr>
            <w:r w:rsidRPr="00C57DCC">
              <w:rPr>
                <w:rFonts w:asciiTheme="minorHAnsi" w:hAnsiTheme="minorHAnsi" w:cstheme="minorHAnsi"/>
                <w:color w:val="000000"/>
                <w:szCs w:val="20"/>
              </w:rPr>
              <w:t>Reemplazar el documento de pre análisis.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862A" w14:textId="7F4FE336" w:rsidR="003D784C" w:rsidRPr="003D784C" w:rsidRDefault="003D784C" w:rsidP="00216A42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modificar la evaluación de factibilidad de los servicios de análisis de riesgos.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F8B6" w14:textId="5295BE62" w:rsidR="003D784C" w:rsidRPr="003D784C" w:rsidRDefault="00F66DE7" w:rsidP="00216A42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4011 - </w:t>
            </w:r>
            <w:r w:rsidR="003D784C" w:rsidRPr="003D784C">
              <w:rPr>
                <w:rFonts w:asciiTheme="minorHAnsi" w:hAnsiTheme="minorHAnsi"/>
                <w:szCs w:val="20"/>
              </w:rPr>
              <w:t>Reemplazar pre análisis.</w:t>
            </w:r>
          </w:p>
        </w:tc>
      </w:tr>
      <w:tr w:rsidR="003D784C" w:rsidRPr="00F24850" w14:paraId="5F7296C0" w14:textId="77777777" w:rsidTr="00F66DE7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5800" w14:textId="3377D01F" w:rsidR="003D784C" w:rsidRPr="00BF5251" w:rsidRDefault="003D784C" w:rsidP="00216A42">
            <w:pPr>
              <w:rPr>
                <w:rFonts w:ascii="Calibri" w:hAnsi="Calibri" w:cs="Calibri"/>
                <w:color w:val="000000"/>
                <w:szCs w:val="20"/>
              </w:rPr>
            </w:pPr>
            <w:r w:rsidRPr="00BF5251">
              <w:rPr>
                <w:rFonts w:ascii="Calibri" w:hAnsi="Calibri" w:cs="Calibri"/>
                <w:color w:val="000000"/>
                <w:szCs w:val="20"/>
              </w:rPr>
              <w:t>FUNC-DTIC-005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AC26" w14:textId="39FC310B" w:rsidR="003D784C" w:rsidRPr="003D784C" w:rsidRDefault="003D784C" w:rsidP="00216A42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57DCC">
              <w:rPr>
                <w:rFonts w:asciiTheme="minorHAnsi" w:hAnsiTheme="minorHAnsi" w:cstheme="minorHAnsi"/>
                <w:color w:val="000000"/>
                <w:szCs w:val="20"/>
              </w:rPr>
              <w:t>Reemplazar el documento de pre análisis.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17D3" w14:textId="4ED50438" w:rsidR="003D784C" w:rsidRPr="003D784C" w:rsidRDefault="003D784C" w:rsidP="00216A42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modificar y/o remplazar los pre-análisis y el reporte de disponibilidad de recursos para las solicitudes de servicio de Tecnologías.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FAC1" w14:textId="6AB31BFA" w:rsidR="003D784C" w:rsidRPr="003D784C" w:rsidRDefault="00F66DE7" w:rsidP="00216A42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4011 - </w:t>
            </w:r>
            <w:r w:rsidR="003D784C" w:rsidRPr="003D784C">
              <w:rPr>
                <w:rFonts w:asciiTheme="minorHAnsi" w:hAnsiTheme="minorHAnsi"/>
                <w:szCs w:val="20"/>
              </w:rPr>
              <w:t>Reemplazar pre análisis.</w:t>
            </w:r>
          </w:p>
        </w:tc>
      </w:tr>
      <w:tr w:rsidR="003D784C" w:rsidRPr="00F24850" w14:paraId="6D324689" w14:textId="77777777" w:rsidTr="00F66DE7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6C42" w14:textId="0094B10B" w:rsidR="003D784C" w:rsidRPr="00BF5251" w:rsidRDefault="003D784C" w:rsidP="00216A42">
            <w:pPr>
              <w:rPr>
                <w:rFonts w:ascii="Calibri" w:hAnsi="Calibri" w:cs="Calibri"/>
                <w:color w:val="000000"/>
                <w:szCs w:val="20"/>
              </w:rPr>
            </w:pPr>
            <w:r w:rsidRPr="00BF5251">
              <w:rPr>
                <w:rFonts w:ascii="Calibri" w:hAnsi="Calibri" w:cs="Calibri"/>
                <w:color w:val="000000"/>
                <w:szCs w:val="20"/>
              </w:rPr>
              <w:t>FUNC-DGSS-005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0E7F" w14:textId="7CD30842" w:rsidR="003D784C" w:rsidRPr="00C57DCC" w:rsidRDefault="003D784C" w:rsidP="00216A42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57DCC">
              <w:rPr>
                <w:rFonts w:asciiTheme="minorHAnsi" w:hAnsiTheme="minorHAnsi" w:cstheme="minorHAnsi"/>
                <w:color w:val="000000"/>
                <w:szCs w:val="20"/>
              </w:rPr>
              <w:t>Reemplazar el documento de pre análisis.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F4FA" w14:textId="7BCEA29C" w:rsidR="003D784C" w:rsidRDefault="003D784C" w:rsidP="003D784C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 xml:space="preserve">El sistema permitirá al usuario modificar el </w:t>
            </w:r>
            <w:r>
              <w:rPr>
                <w:rFonts w:ascii="Calibri" w:hAnsi="Calibri"/>
                <w:color w:val="000000"/>
                <w:szCs w:val="20"/>
              </w:rPr>
              <w:lastRenderedPageBreak/>
              <w:t>registro del pre análisis del servicio de seguridad.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08AB" w14:textId="166CDCFD" w:rsidR="003D784C" w:rsidRPr="003D784C" w:rsidRDefault="00F66DE7" w:rsidP="00216A42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lastRenderedPageBreak/>
              <w:t xml:space="preserve">4011 - </w:t>
            </w:r>
            <w:r w:rsidR="003D784C">
              <w:rPr>
                <w:rFonts w:asciiTheme="minorHAnsi" w:hAnsiTheme="minorHAnsi"/>
                <w:szCs w:val="20"/>
              </w:rPr>
              <w:t>Reemplazar pre análisis</w:t>
            </w:r>
            <w:r>
              <w:rPr>
                <w:rFonts w:asciiTheme="minorHAnsi" w:hAnsiTheme="minorHAnsi"/>
                <w:szCs w:val="20"/>
              </w:rPr>
              <w:t>.</w:t>
            </w:r>
          </w:p>
        </w:tc>
      </w:tr>
    </w:tbl>
    <w:p w14:paraId="2DB2457D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248906"/>
      <w:bookmarkStart w:id="30" w:name="_Toc289774377"/>
      <w:r w:rsidRPr="00F24850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14:paraId="2B2092C5" w14:textId="4105126A" w:rsidR="00D16B4F" w:rsidRPr="00F24850" w:rsidRDefault="00AC472A" w:rsidP="00765F29">
      <w:pPr>
        <w:pStyle w:val="ndice2"/>
      </w:pPr>
      <w:r>
        <w:rPr>
          <w:rFonts w:ascii="Arial" w:hAnsi="Arial" w:cs="Times New Roman"/>
          <w:noProof/>
          <w:sz w:val="16"/>
          <w:szCs w:val="16"/>
          <w:lang w:val="es-MX" w:eastAsia="es-MX"/>
        </w:rPr>
        <w:drawing>
          <wp:inline distT="0" distB="0" distL="0" distR="0" wp14:anchorId="7AA03E54" wp14:editId="38BC7D97">
            <wp:extent cx="6333490" cy="22212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4011 Reemplaz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588D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248907"/>
      <w:r w:rsidRPr="00F24850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7C50EA94" w14:textId="77777777" w:rsidTr="00F66DE7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70C98E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F10621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850D03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AC472A" w:rsidRPr="00F24850" w14:paraId="37904036" w14:textId="77777777" w:rsidTr="00F66DE7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1C56" w14:textId="77777777" w:rsidR="00AC472A" w:rsidRPr="00F24850" w:rsidRDefault="00AC472A" w:rsidP="00FE2192">
            <w:pPr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1487" w14:textId="77777777" w:rsidR="00AC472A" w:rsidRDefault="00AC472A" w:rsidP="003B6095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Áreas prestadoras : </w:t>
            </w:r>
          </w:p>
          <w:p w14:paraId="21AB6433" w14:textId="77777777" w:rsidR="00AC472A" w:rsidRPr="00A679C7" w:rsidRDefault="00AC472A" w:rsidP="0010593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 xml:space="preserve">DAR, </w:t>
            </w:r>
          </w:p>
          <w:p w14:paraId="472FB43F" w14:textId="77777777" w:rsidR="00AC472A" w:rsidRPr="00A679C7" w:rsidRDefault="00AC472A" w:rsidP="0010593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AFCP,</w:t>
            </w:r>
          </w:p>
          <w:p w14:paraId="0C22A5D0" w14:textId="77777777" w:rsidR="00AC472A" w:rsidRPr="00A679C7" w:rsidRDefault="00AC472A" w:rsidP="0010593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DGP,</w:t>
            </w:r>
          </w:p>
          <w:p w14:paraId="4F6A86D0" w14:textId="77777777" w:rsidR="00AC472A" w:rsidRPr="00AC472A" w:rsidRDefault="00AC472A" w:rsidP="0010593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 xml:space="preserve">DGSS </w:t>
            </w:r>
          </w:p>
          <w:p w14:paraId="1AFFF0BA" w14:textId="44C2C576" w:rsidR="00AC472A" w:rsidRPr="00F24850" w:rsidRDefault="00AC472A" w:rsidP="0010593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A679C7">
              <w:rPr>
                <w:rFonts w:asciiTheme="minorHAnsi" w:hAnsiTheme="minorHAnsi" w:cstheme="minorHAnsi"/>
              </w:rPr>
              <w:t>DTIC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DADA4" w14:textId="23CB7475" w:rsidR="00AC472A" w:rsidRDefault="00AC472A" w:rsidP="003212F3">
            <w:pPr>
              <w:pStyle w:val="ndice2"/>
              <w:jc w:val="both"/>
            </w:pPr>
            <w:r>
              <w:t>Este actor se encarga de r</w:t>
            </w:r>
            <w:r w:rsidR="003212F3">
              <w:t>eemplazar</w:t>
            </w:r>
            <w:r>
              <w:t xml:space="preserve"> el documento de pre análisis de los servicios</w:t>
            </w:r>
            <w:r w:rsidR="00F66DE7">
              <w:t>.</w:t>
            </w:r>
          </w:p>
          <w:p w14:paraId="6966821E" w14:textId="77777777" w:rsidR="00F66DE7" w:rsidRPr="00F66DE7" w:rsidRDefault="00F66DE7" w:rsidP="00F66DE7"/>
          <w:p w14:paraId="67C2CF1B" w14:textId="66AB3555" w:rsidR="00AC472A" w:rsidRPr="00F24850" w:rsidRDefault="00AC472A" w:rsidP="003212F3">
            <w:pPr>
              <w:pStyle w:val="ndice2"/>
              <w:jc w:val="both"/>
            </w:pPr>
            <w:r w:rsidRPr="00E61C28">
              <w:t>Nota los r</w:t>
            </w:r>
            <w:r>
              <w:t>oles de los usuarios de las Áreas prestadoras</w:t>
            </w:r>
            <w:r w:rsidRPr="00E61C28">
              <w:t xml:space="preserve"> se encuentran descritos en el documento del diagrama conceptual de solución tecnológica.</w:t>
            </w:r>
          </w:p>
        </w:tc>
      </w:tr>
    </w:tbl>
    <w:p w14:paraId="3D6F74D7" w14:textId="77777777" w:rsidR="003071B4" w:rsidRPr="003071B4" w:rsidRDefault="00D16B4F" w:rsidP="005E4F9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 w:line="240" w:lineRule="auto"/>
        <w:jc w:val="left"/>
      </w:pPr>
      <w:bookmarkStart w:id="33" w:name="_Toc371934668"/>
      <w:bookmarkStart w:id="34" w:name="_Toc488248908"/>
      <w:r w:rsidRPr="005E4F94">
        <w:rPr>
          <w:rFonts w:asciiTheme="minorHAnsi" w:hAnsiTheme="minorHAnsi" w:cstheme="minorHAnsi"/>
          <w:sz w:val="20"/>
        </w:rPr>
        <w:lastRenderedPageBreak/>
        <w:t>Diagrama de Actividades</w:t>
      </w:r>
      <w:bookmarkStart w:id="35" w:name="_Toc228339738"/>
      <w:bookmarkStart w:id="36" w:name="_Toc182735726"/>
      <w:bookmarkEnd w:id="30"/>
      <w:bookmarkEnd w:id="33"/>
      <w:bookmarkEnd w:id="34"/>
    </w:p>
    <w:p w14:paraId="3BF479D2" w14:textId="77777777" w:rsidR="003071B4" w:rsidRPr="003071B4" w:rsidRDefault="003071B4" w:rsidP="003071B4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 w:line="240" w:lineRule="auto"/>
        <w:ind w:left="360"/>
        <w:jc w:val="left"/>
      </w:pPr>
    </w:p>
    <w:p w14:paraId="7D381F05" w14:textId="77E23411" w:rsidR="003212F3" w:rsidRDefault="005E4F94" w:rsidP="003071B4">
      <w:pPr>
        <w:jc w:val="center"/>
      </w:pPr>
      <w:r w:rsidRPr="003071B4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755734EA" wp14:editId="3D1FAEDB">
            <wp:extent cx="5518298" cy="5230320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r="3010" b="16423"/>
                    <a:stretch/>
                  </pic:blipFill>
                  <pic:spPr bwMode="auto">
                    <a:xfrm>
                      <a:off x="0" y="0"/>
                      <a:ext cx="5525157" cy="52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7" w:name="_Toc371934669"/>
    </w:p>
    <w:p w14:paraId="63C26420" w14:textId="77777777" w:rsidR="003071B4" w:rsidRDefault="003071B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6576D1E7" w14:textId="2CF23AB1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248909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56975CF1" w14:textId="77777777" w:rsidR="003212F3" w:rsidRPr="00F24850" w:rsidRDefault="003212F3" w:rsidP="003212F3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bookmarkStart w:id="46" w:name="_Toc461701862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07D569B0" w14:textId="77777777" w:rsidR="003212F3" w:rsidRDefault="003212F3" w:rsidP="00105935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7" w:name="_Toc484712613"/>
      <w:bookmarkStart w:id="48" w:name="_Toc485384826"/>
      <w:bookmarkStart w:id="49" w:name="_Toc488248910"/>
      <w:bookmarkStart w:id="50" w:name="_Toc483569030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7"/>
      <w:bookmarkEnd w:id="48"/>
      <w:bookmarkEnd w:id="49"/>
    </w:p>
    <w:p w14:paraId="21443A24" w14:textId="77777777" w:rsidR="003212F3" w:rsidRDefault="003212F3" w:rsidP="003B6095">
      <w:pPr>
        <w:pStyle w:val="ndice2"/>
        <w:ind w:firstLine="360"/>
        <w:jc w:val="both"/>
      </w:pPr>
      <w:r>
        <w:t xml:space="preserve">El usuario de las </w:t>
      </w:r>
      <w:r>
        <w:rPr>
          <w:color w:val="000000" w:themeColor="text1"/>
        </w:rPr>
        <w:t>Áreas prestadoras</w:t>
      </w:r>
      <w:r>
        <w:t xml:space="preserve"> debe contar con un nombre de usuario y contraseña  válidos.</w:t>
      </w:r>
    </w:p>
    <w:p w14:paraId="63749D95" w14:textId="77777777" w:rsidR="003212F3" w:rsidRDefault="003212F3" w:rsidP="00105935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1" w:name="_Toc461701834"/>
      <w:bookmarkStart w:id="52" w:name="_Toc484712614"/>
      <w:bookmarkStart w:id="53" w:name="_Toc485384827"/>
      <w:bookmarkStart w:id="54" w:name="_Toc48824891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51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2"/>
      <w:bookmarkEnd w:id="53"/>
      <w:bookmarkEnd w:id="54"/>
    </w:p>
    <w:p w14:paraId="0BCE5A56" w14:textId="77777777" w:rsidR="003212F3" w:rsidRDefault="003212F3" w:rsidP="003212F3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las Áreas prestadoras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para hacer uso de la funcionalidad de acuerdo al rol.</w:t>
      </w:r>
    </w:p>
    <w:p w14:paraId="066C5CBA" w14:textId="77777777" w:rsidR="003212F3" w:rsidRDefault="003212F3" w:rsidP="00105935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484712615"/>
      <w:bookmarkStart w:id="56" w:name="_Toc485384828"/>
      <w:bookmarkStart w:id="57" w:name="_Toc48824891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5"/>
      <w:bookmarkEnd w:id="56"/>
      <w:bookmarkEnd w:id="57"/>
    </w:p>
    <w:p w14:paraId="062E09FD" w14:textId="77777777" w:rsidR="003212F3" w:rsidRDefault="003212F3" w:rsidP="003212F3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las Áreas prestadoras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debe estar autenticado dentro del sistema.</w:t>
      </w:r>
    </w:p>
    <w:p w14:paraId="2F41EE27" w14:textId="77777777" w:rsidR="003212F3" w:rsidRDefault="003212F3" w:rsidP="00105935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8" w:name="_Toc488248913"/>
      <w:r>
        <w:rPr>
          <w:rFonts w:asciiTheme="minorHAnsi" w:hAnsiTheme="minorHAnsi" w:cstheme="minorHAnsi"/>
          <w:color w:val="000000" w:themeColor="text1"/>
          <w:sz w:val="20"/>
        </w:rPr>
        <w:t>&lt;Precondición 4&gt; Documento requerido</w:t>
      </w:r>
      <w:bookmarkEnd w:id="58"/>
    </w:p>
    <w:p w14:paraId="0F5A0D56" w14:textId="77777777" w:rsidR="003212F3" w:rsidRDefault="003212F3" w:rsidP="003212F3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Desde la configuración se indica si se requiere el documento de pre análisis.</w:t>
      </w:r>
    </w:p>
    <w:p w14:paraId="30F0EB5F" w14:textId="7017B341" w:rsidR="003B6095" w:rsidRDefault="003B6095" w:rsidP="003B6095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9" w:name="_Toc488248914"/>
      <w:r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 w:rsidR="00807585">
        <w:rPr>
          <w:rFonts w:asciiTheme="minorHAnsi" w:hAnsiTheme="minorHAnsi" w:cstheme="minorHAnsi"/>
          <w:color w:val="000000" w:themeColor="text1"/>
          <w:sz w:val="20"/>
        </w:rPr>
        <w:t>5</w:t>
      </w:r>
      <w:r>
        <w:rPr>
          <w:rFonts w:asciiTheme="minorHAnsi" w:hAnsiTheme="minorHAnsi" w:cstheme="minorHAnsi"/>
          <w:color w:val="000000" w:themeColor="text1"/>
          <w:sz w:val="20"/>
        </w:rPr>
        <w:t>&gt; Documento cargado</w:t>
      </w:r>
      <w:bookmarkEnd w:id="59"/>
    </w:p>
    <w:p w14:paraId="25827B7F" w14:textId="59C32D28" w:rsidR="003B6095" w:rsidRDefault="003B6095" w:rsidP="003B6095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el documento de pre análisis previamente cargado.</w:t>
      </w:r>
    </w:p>
    <w:p w14:paraId="0CBE5471" w14:textId="77777777" w:rsidR="003212F3" w:rsidRPr="00F24850" w:rsidRDefault="003212F3" w:rsidP="003212F3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488248915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0"/>
      <w:bookmarkEnd w:id="60"/>
    </w:p>
    <w:p w14:paraId="7CBA2F5D" w14:textId="77777777" w:rsidR="003212F3" w:rsidRPr="00F24850" w:rsidRDefault="003212F3" w:rsidP="003212F3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3"/>
      <w:bookmarkStart w:id="62" w:name="_Toc289774378"/>
      <w:bookmarkStart w:id="63" w:name="_Toc126991050"/>
      <w:bookmarkStart w:id="64" w:name="_Toc483569031"/>
      <w:bookmarkStart w:id="65" w:name="_Toc488248916"/>
      <w:r w:rsidRPr="00F24850">
        <w:rPr>
          <w:rFonts w:asciiTheme="minorHAnsi" w:hAnsiTheme="minorHAnsi" w:cstheme="minorHAnsi"/>
          <w:sz w:val="20"/>
        </w:rPr>
        <w:t>Flujo Básico</w:t>
      </w:r>
      <w:bookmarkEnd w:id="61"/>
      <w:bookmarkEnd w:id="62"/>
      <w:bookmarkEnd w:id="63"/>
      <w:bookmarkEnd w:id="64"/>
      <w:bookmarkEnd w:id="6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3212F3" w:rsidRPr="00311825" w14:paraId="24515975" w14:textId="77777777" w:rsidTr="00F66DE7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B80B75" w14:textId="77777777" w:rsidR="003212F3" w:rsidRPr="00311825" w:rsidRDefault="003212F3" w:rsidP="00F66DE7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9C46F7" w14:textId="77777777" w:rsidR="003212F3" w:rsidRPr="00311825" w:rsidRDefault="003212F3" w:rsidP="00F66DE7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5B6C2A" w14:textId="77777777" w:rsidR="003212F3" w:rsidRPr="00311825" w:rsidRDefault="003212F3" w:rsidP="00F66DE7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3212F3" w:rsidRPr="00311825" w14:paraId="685FD39E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9AF2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20DA7" w14:textId="592F92A9" w:rsidR="003212F3" w:rsidRPr="00311825" w:rsidRDefault="003212F3" w:rsidP="00F66DE7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2B469" w14:textId="18800933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/>
                <w:bCs/>
              </w:rPr>
              <w:t>Selecciona reemplazar</w:t>
            </w:r>
            <w:r w:rsidRPr="00311825">
              <w:rPr>
                <w:rFonts w:ascii="Calibri" w:hAnsi="Calibri"/>
                <w:bCs/>
              </w:rPr>
              <w:t xml:space="preserve"> pre análisis.</w:t>
            </w:r>
          </w:p>
        </w:tc>
      </w:tr>
      <w:tr w:rsidR="003212F3" w:rsidRPr="00311825" w14:paraId="33F37C49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4C70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2EB8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0E01" w14:textId="74DA8CBB" w:rsidR="003212F3" w:rsidRPr="00311825" w:rsidRDefault="003B6095" w:rsidP="00F66DE7">
            <w:pPr>
              <w:pStyle w:val="ndice2"/>
              <w:jc w:val="both"/>
            </w:pPr>
            <w:r>
              <w:t xml:space="preserve">Solicita los datos para </w:t>
            </w:r>
            <w:r w:rsidR="003212F3" w:rsidRPr="00311825">
              <w:t>r</w:t>
            </w:r>
            <w:r>
              <w:t>eemplazar</w:t>
            </w:r>
            <w:r w:rsidR="003212F3" w:rsidRPr="00311825">
              <w:t xml:space="preserve"> el pre análisis.</w:t>
            </w:r>
          </w:p>
          <w:p w14:paraId="4E8608F0" w14:textId="77777777" w:rsidR="003212F3" w:rsidRPr="00311825" w:rsidRDefault="003212F3" w:rsidP="00F66DE7">
            <w:pPr>
              <w:pStyle w:val="ndice2"/>
              <w:numPr>
                <w:ilvl w:val="0"/>
                <w:numId w:val="5"/>
              </w:numPr>
              <w:spacing w:before="60" w:after="60"/>
              <w:jc w:val="both"/>
            </w:pPr>
            <w:r w:rsidRPr="00311825">
              <w:t xml:space="preserve">Fecha de </w:t>
            </w:r>
            <w:r>
              <w:t>registro (se obtiene de manera automática).</w:t>
            </w:r>
          </w:p>
          <w:p w14:paraId="0711D175" w14:textId="7F55D29F" w:rsidR="003212F3" w:rsidRPr="00311825" w:rsidRDefault="003212F3" w:rsidP="00F66DE7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Observaciones</w:t>
            </w:r>
            <w:r w:rsidR="003B6095">
              <w:rPr>
                <w:rFonts w:ascii="Calibri" w:hAnsi="Calibri"/>
              </w:rPr>
              <w:t>.</w:t>
            </w:r>
          </w:p>
          <w:p w14:paraId="519D290E" w14:textId="77777777" w:rsidR="003212F3" w:rsidRPr="00311825" w:rsidRDefault="003212F3" w:rsidP="00F66DE7">
            <w:pPr>
              <w:pStyle w:val="Prrafodelista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 xml:space="preserve">Documento. </w:t>
            </w:r>
          </w:p>
          <w:p w14:paraId="153CD6BB" w14:textId="77777777" w:rsidR="003212F3" w:rsidRPr="00311825" w:rsidRDefault="003212F3" w:rsidP="00F66DE7">
            <w:p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Muestra las opciones:</w:t>
            </w:r>
          </w:p>
          <w:p w14:paraId="5A0672D6" w14:textId="77777777" w:rsidR="003212F3" w:rsidRPr="00311825" w:rsidRDefault="003212F3" w:rsidP="00F66DE7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Adjuntar.</w:t>
            </w:r>
          </w:p>
          <w:p w14:paraId="447070B5" w14:textId="1A7E2529" w:rsidR="003212F3" w:rsidRPr="00311825" w:rsidRDefault="003212F3" w:rsidP="00F66DE7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Cancelar.</w:t>
            </w:r>
          </w:p>
          <w:p w14:paraId="28A097FD" w14:textId="77777777" w:rsidR="003212F3" w:rsidRPr="00311825" w:rsidRDefault="003212F3" w:rsidP="00F66DE7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Guardar.</w:t>
            </w:r>
          </w:p>
        </w:tc>
      </w:tr>
      <w:tr w:rsidR="003212F3" w:rsidRPr="00311825" w14:paraId="001041F3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8EA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ABEC" w14:textId="111A31D8" w:rsidR="003212F3" w:rsidRPr="00311825" w:rsidRDefault="003212F3" w:rsidP="00F66DE7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3815" w14:textId="77777777" w:rsidR="003212F3" w:rsidRDefault="003212F3" w:rsidP="00F66DE7">
            <w:pPr>
              <w:pStyle w:val="ndice2"/>
              <w:jc w:val="both"/>
            </w:pPr>
            <w:r>
              <w:t>De acuerdo a la necesidad del usuario:</w:t>
            </w:r>
          </w:p>
          <w:p w14:paraId="5E152BB5" w14:textId="77777777" w:rsidR="003212F3" w:rsidRPr="00A679C7" w:rsidRDefault="003212F3" w:rsidP="00F66DE7">
            <w:pPr>
              <w:pStyle w:val="ndice2"/>
              <w:numPr>
                <w:ilvl w:val="0"/>
                <w:numId w:val="13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t>Si ingresa la observación</w:t>
            </w:r>
            <w:r w:rsidRPr="00311825">
              <w:t xml:space="preserve"> para el documento de </w:t>
            </w:r>
            <w:r>
              <w:t xml:space="preserve">pre </w:t>
            </w:r>
            <w:r w:rsidRPr="00311825">
              <w:t xml:space="preserve">análisis </w:t>
            </w:r>
            <w:r>
              <w:t>y selecciona la opción adjuntar, continua en el flujo.</w:t>
            </w:r>
          </w:p>
          <w:p w14:paraId="6D3AB3CA" w14:textId="77777777" w:rsidR="003212F3" w:rsidRPr="00672371" w:rsidRDefault="003212F3" w:rsidP="00F66DE7">
            <w:pPr>
              <w:pStyle w:val="ndice2"/>
              <w:numPr>
                <w:ilvl w:val="0"/>
                <w:numId w:val="13"/>
              </w:numPr>
              <w:spacing w:before="60" w:after="60"/>
              <w:jc w:val="both"/>
              <w:rPr>
                <w:rFonts w:ascii="Calibri" w:hAnsi="Calibri"/>
              </w:rPr>
            </w:pPr>
            <w:r w:rsidRPr="00672371">
              <w:rPr>
                <w:rFonts w:ascii="Calibri" w:hAnsi="Calibri"/>
              </w:rPr>
              <w:lastRenderedPageBreak/>
              <w:t xml:space="preserve">Si selecciona la opción “Cancelar”, continua en el flujo </w:t>
            </w:r>
            <w:r w:rsidRPr="00672371">
              <w:rPr>
                <w:rFonts w:ascii="Calibri" w:hAnsi="Calibri"/>
                <w:b/>
              </w:rPr>
              <w:t>AGO01 Cancelar.</w:t>
            </w:r>
          </w:p>
        </w:tc>
      </w:tr>
      <w:tr w:rsidR="003212F3" w:rsidRPr="00311825" w14:paraId="682CE921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BA9B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900B" w14:textId="34F6D3C8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F66DE7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E548" w14:textId="77777777" w:rsidR="003212F3" w:rsidRDefault="003212F3" w:rsidP="00F66DE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 solicitando la ruta de ubicación y el archivo de carga, con la opción:</w:t>
            </w:r>
          </w:p>
          <w:p w14:paraId="0253E961" w14:textId="77777777" w:rsidR="003212F3" w:rsidRPr="00455C64" w:rsidRDefault="003212F3" w:rsidP="00F66DE7">
            <w:pPr>
              <w:rPr>
                <w:rFonts w:ascii="Calibri" w:hAnsi="Calibri"/>
              </w:rPr>
            </w:pPr>
            <w:r w:rsidRPr="00FD25B6">
              <w:rPr>
                <w:rFonts w:asciiTheme="minorHAnsi" w:hAnsiTheme="minorHAnsi" w:cstheme="minorHAnsi"/>
                <w:szCs w:val="20"/>
              </w:rPr>
              <w:t>“Cargar”</w:t>
            </w:r>
          </w:p>
        </w:tc>
      </w:tr>
      <w:tr w:rsidR="003212F3" w:rsidRPr="00311825" w14:paraId="44CD7C10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8E5B" w14:textId="77777777" w:rsidR="003212F3" w:rsidRPr="00311825" w:rsidRDefault="003212F3" w:rsidP="00F66DE7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EABC" w14:textId="7C276EDA" w:rsidR="003212F3" w:rsidRDefault="003212F3" w:rsidP="00F66DE7">
            <w:r w:rsidRPr="00AB3388"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188B" w14:textId="77777777" w:rsidR="003212F3" w:rsidRPr="00311825" w:rsidRDefault="003212F3" w:rsidP="00F66DE7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>Proporciona la ruta de ubicación y elige el documento a cargar; posteriormente selecciona la opción cargar.</w:t>
            </w:r>
          </w:p>
        </w:tc>
      </w:tr>
      <w:tr w:rsidR="006347AC" w:rsidRPr="00311825" w14:paraId="6CACFF26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D674" w14:textId="77777777" w:rsidR="006347AC" w:rsidRDefault="006347AC" w:rsidP="00F66DE7">
            <w:pPr>
              <w:rPr>
                <w:rFonts w:ascii="Calibri" w:hAnsi="Calibr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D843" w14:textId="0FD4A12D" w:rsidR="006347AC" w:rsidRPr="00AB3388" w:rsidRDefault="006347AC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5E0E" w14:textId="3F387009" w:rsidR="006347AC" w:rsidRPr="00311825" w:rsidRDefault="006347AC" w:rsidP="00F66DE7">
            <w:pPr>
              <w:rPr>
                <w:rFonts w:ascii="Calibri" w:hAnsi="Calibri" w:cstheme="minorHAnsi"/>
                <w:szCs w:val="20"/>
                <w:lang w:val="es-MX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>Si requiere modificar las observaciones, edita las observaciones, continua en el flujo.</w:t>
            </w:r>
          </w:p>
        </w:tc>
      </w:tr>
      <w:tr w:rsidR="003212F3" w:rsidRPr="00311825" w14:paraId="78256E10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5D6A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58B0" w14:textId="6B37F81D" w:rsidR="003212F3" w:rsidRDefault="003212F3" w:rsidP="00F66DE7">
            <w:r w:rsidRPr="00AB3388"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4615" w14:textId="77777777" w:rsidR="003212F3" w:rsidRPr="00311825" w:rsidRDefault="003212F3" w:rsidP="00F66DE7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311825">
              <w:rPr>
                <w:rFonts w:ascii="Calibri" w:hAnsi="Calibri" w:cstheme="minorHAnsi"/>
                <w:szCs w:val="20"/>
                <w:lang w:val="es-MX"/>
              </w:rPr>
              <w:t>Selecciona la opción guardar.</w:t>
            </w:r>
            <w:bookmarkStart w:id="66" w:name="_GoBack"/>
            <w:bookmarkEnd w:id="66"/>
          </w:p>
        </w:tc>
      </w:tr>
      <w:tr w:rsidR="003212F3" w:rsidRPr="00311825" w14:paraId="35ABE8F1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653B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675E" w14:textId="5D365649" w:rsidR="003212F3" w:rsidRPr="00311825" w:rsidRDefault="003212F3" w:rsidP="00F66DE7">
            <w:pPr>
              <w:jc w:val="left"/>
              <w:rPr>
                <w:rFonts w:ascii="Calibri" w:hAnsi="Calibri" w:cstheme="minorHAnsi"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F66DE7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604E" w14:textId="475FECA2" w:rsidR="003212F3" w:rsidRPr="002167CC" w:rsidRDefault="003212F3" w:rsidP="00F66DE7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V02 y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V03</w:t>
            </w:r>
            <w:r>
              <w:rPr>
                <w:rFonts w:asciiTheme="minorHAnsi" w:hAnsiTheme="minorHAnsi" w:cstheme="minorHAnsi"/>
                <w:szCs w:val="20"/>
                <w:lang w:val="es-MX"/>
              </w:rPr>
              <w:t xml:space="preserve"> </w:t>
            </w:r>
            <w:r w:rsidR="00306B72">
              <w:rPr>
                <w:rFonts w:asciiTheme="minorHAnsi" w:hAnsiTheme="minorHAnsi" w:cstheme="minorHAnsi"/>
                <w:szCs w:val="20"/>
                <w:lang w:val="es-MX"/>
              </w:rPr>
              <w:t xml:space="preserve">y la regla de negocio </w:t>
            </w:r>
            <w:r w:rsidR="00306B72" w:rsidRPr="001233BA">
              <w:rPr>
                <w:rFonts w:ascii="Calibri" w:hAnsi="Calibri"/>
                <w:b/>
              </w:rPr>
              <w:t>RN064 - Cargar Pre Análisis</w:t>
            </w:r>
            <w:r w:rsidR="00306B72">
              <w:rPr>
                <w:rFonts w:ascii="Calibri" w:hAnsi="Calibri"/>
                <w:b/>
              </w:rPr>
              <w:t>.</w:t>
            </w:r>
          </w:p>
          <w:p w14:paraId="02818467" w14:textId="77777777" w:rsidR="003212F3" w:rsidRPr="00CC05A9" w:rsidRDefault="003212F3" w:rsidP="00F66DE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3DC124C2" w14:textId="77777777" w:rsidR="003212F3" w:rsidRPr="00311825" w:rsidRDefault="003212F3" w:rsidP="00F66DE7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3212F3" w:rsidRPr="00311825" w14:paraId="50FEDAF3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3474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03E1" w14:textId="08992223" w:rsidR="003212F3" w:rsidRPr="00311825" w:rsidRDefault="003212F3" w:rsidP="00F66DE7">
            <w:pPr>
              <w:jc w:val="left"/>
              <w:rPr>
                <w:rFonts w:ascii="Calibri" w:hAnsi="Calibri" w:cstheme="minorHAnsi"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F66DE7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5D91" w14:textId="77777777" w:rsidR="003212F3" w:rsidRDefault="006347AC" w:rsidP="00F66DE7">
            <w:pPr>
              <w:rPr>
                <w:rFonts w:ascii="Calibri" w:hAnsi="Calibri" w:cstheme="minorHAnsi"/>
                <w:szCs w:val="20"/>
                <w:lang w:val="es-MX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>Reemplaza</w:t>
            </w:r>
            <w:r w:rsidR="003212F3" w:rsidRPr="00311825">
              <w:rPr>
                <w:rFonts w:ascii="Calibri" w:hAnsi="Calibri" w:cstheme="minorHAnsi"/>
                <w:szCs w:val="20"/>
                <w:lang w:val="es-MX"/>
              </w:rPr>
              <w:t xml:space="preserve"> los datos y el documento. Mu</w:t>
            </w:r>
            <w:r>
              <w:rPr>
                <w:rFonts w:ascii="Calibri" w:hAnsi="Calibri" w:cstheme="minorHAnsi"/>
                <w:szCs w:val="20"/>
                <w:lang w:val="es-MX"/>
              </w:rPr>
              <w:t>estra mensaje de éxito “Se reemplazó</w:t>
            </w:r>
            <w:r w:rsidR="003212F3" w:rsidRPr="00311825">
              <w:rPr>
                <w:rFonts w:ascii="Calibri" w:hAnsi="Calibri" w:cstheme="minorHAnsi"/>
                <w:szCs w:val="20"/>
                <w:lang w:val="es-MX"/>
              </w:rPr>
              <w:t xml:space="preserve"> </w:t>
            </w:r>
            <w:r w:rsidR="003212F3">
              <w:rPr>
                <w:rFonts w:ascii="Calibri" w:hAnsi="Calibri" w:cstheme="minorHAnsi"/>
                <w:szCs w:val="20"/>
                <w:lang w:val="es-MX"/>
              </w:rPr>
              <w:t>correctamente el pre análisis</w:t>
            </w:r>
            <w:r w:rsidR="003212F3" w:rsidRPr="00311825">
              <w:rPr>
                <w:rFonts w:ascii="Calibri" w:hAnsi="Calibri" w:cstheme="minorHAnsi"/>
                <w:szCs w:val="20"/>
                <w:lang w:val="es-MX"/>
              </w:rPr>
              <w:t>”.</w:t>
            </w:r>
          </w:p>
          <w:p w14:paraId="0AFAC25B" w14:textId="5DDD54E6" w:rsidR="00B3331E" w:rsidRPr="00311825" w:rsidRDefault="00B3331E" w:rsidP="00F66DE7">
            <w:pPr>
              <w:rPr>
                <w:rFonts w:ascii="Calibri" w:hAnsi="Calibri" w:cstheme="minorHAnsi"/>
                <w:szCs w:val="20"/>
                <w:lang w:val="es-MX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 xml:space="preserve">En caso de existir algún error, continúa con el flujo </w:t>
            </w:r>
            <w:r w:rsidRPr="00085BB4">
              <w:rPr>
                <w:rFonts w:asciiTheme="minorHAnsi" w:hAnsiTheme="minorHAnsi" w:cstheme="minorHAnsi"/>
                <w:b/>
              </w:rPr>
              <w:t>AE01 Error al cargar el documento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3212F3" w:rsidRPr="00311825" w14:paraId="0D389DD7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7777" w14:textId="77777777" w:rsidR="003212F3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EC3E" w14:textId="75BF569A" w:rsidR="003212F3" w:rsidRPr="00311825" w:rsidRDefault="003212F3" w:rsidP="00F66DE7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Áreas prestadoras</w:t>
            </w:r>
            <w:r w:rsidR="00F66DE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E277" w14:textId="77777777" w:rsidR="003212F3" w:rsidRPr="00665506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3212F3" w:rsidRPr="00311825" w14:paraId="2F51488F" w14:textId="77777777" w:rsidTr="00F66DE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F3D5" w14:textId="77777777" w:rsidR="003212F3" w:rsidRPr="00311825" w:rsidRDefault="003212F3" w:rsidP="00F66DE7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10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0B17" w14:textId="77777777" w:rsidR="003212F3" w:rsidRPr="00311825" w:rsidRDefault="003212F3" w:rsidP="00F66DE7">
            <w:pPr>
              <w:jc w:val="left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3F5" w14:textId="77777777" w:rsidR="003212F3" w:rsidRPr="00665506" w:rsidRDefault="003212F3" w:rsidP="00F66DE7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665506">
              <w:rPr>
                <w:rFonts w:ascii="Calibri" w:hAnsi="Calibri" w:cstheme="minorHAnsi"/>
                <w:bCs/>
                <w:szCs w:val="20"/>
              </w:rPr>
              <w:t>Fin del flujo básico.</w:t>
            </w:r>
          </w:p>
        </w:tc>
      </w:tr>
    </w:tbl>
    <w:p w14:paraId="5C596586" w14:textId="77777777" w:rsidR="003212F3" w:rsidRDefault="003212F3" w:rsidP="003212F3">
      <w:bookmarkStart w:id="67" w:name="_Toc371934674"/>
      <w:bookmarkStart w:id="68" w:name="_Toc228339743"/>
    </w:p>
    <w:p w14:paraId="6C989BC5" w14:textId="77777777" w:rsidR="003212F3" w:rsidRPr="00F24850" w:rsidRDefault="003212F3" w:rsidP="003212F3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9" w:name="_Toc483569032"/>
      <w:bookmarkStart w:id="70" w:name="_Toc488248917"/>
      <w:r w:rsidRPr="00F24850">
        <w:rPr>
          <w:rFonts w:asciiTheme="minorHAnsi" w:hAnsiTheme="minorHAnsi" w:cstheme="minorHAnsi"/>
          <w:sz w:val="20"/>
        </w:rPr>
        <w:t>Flujos Alternos</w:t>
      </w:r>
      <w:bookmarkEnd w:id="67"/>
      <w:bookmarkEnd w:id="68"/>
      <w:bookmarkEnd w:id="69"/>
      <w:bookmarkEnd w:id="70"/>
    </w:p>
    <w:p w14:paraId="359CC975" w14:textId="77777777" w:rsidR="003212F3" w:rsidRPr="00F24850" w:rsidRDefault="003212F3" w:rsidP="003212F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1" w:name="_Toc52616587"/>
      <w:bookmarkStart w:id="72" w:name="_Toc182735731"/>
      <w:bookmarkStart w:id="73" w:name="_Toc228339744"/>
      <w:bookmarkStart w:id="74" w:name="_Toc461701838"/>
      <w:bookmarkStart w:id="75" w:name="_Toc483569033"/>
      <w:bookmarkStart w:id="76" w:name="_Toc488248918"/>
      <w:r w:rsidRPr="00F24850">
        <w:rPr>
          <w:rFonts w:asciiTheme="minorHAnsi" w:hAnsiTheme="minorHAnsi" w:cstheme="minorHAnsi"/>
          <w:sz w:val="20"/>
        </w:rPr>
        <w:t>Opcionales</w:t>
      </w:r>
      <w:bookmarkEnd w:id="71"/>
      <w:bookmarkEnd w:id="72"/>
      <w:bookmarkEnd w:id="73"/>
      <w:bookmarkEnd w:id="74"/>
      <w:bookmarkEnd w:id="75"/>
      <w:bookmarkEnd w:id="76"/>
    </w:p>
    <w:p w14:paraId="5AE94EC4" w14:textId="02DFEF33" w:rsidR="006347AC" w:rsidRDefault="003212F3" w:rsidP="003212F3">
      <w:pPr>
        <w:ind w:left="720"/>
        <w:rPr>
          <w:rFonts w:ascii="Calibri" w:hAnsi="Calibri"/>
        </w:rPr>
      </w:pPr>
      <w:r w:rsidRPr="00100E7E">
        <w:rPr>
          <w:rFonts w:ascii="Calibri" w:hAnsi="Calibri"/>
        </w:rPr>
        <w:t>No aplica para esta funcionalidad del sistema.</w:t>
      </w:r>
    </w:p>
    <w:p w14:paraId="63E82622" w14:textId="77777777" w:rsidR="006347AC" w:rsidRDefault="006347AC">
      <w:pPr>
        <w:spacing w:before="0" w:after="0"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37F970F" w14:textId="77777777" w:rsidR="003212F3" w:rsidRPr="00F24850" w:rsidRDefault="003212F3" w:rsidP="003212F3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7" w:name="_Toc371934678"/>
      <w:bookmarkStart w:id="78" w:name="_Toc228339745"/>
      <w:bookmarkStart w:id="79" w:name="_Toc182735732"/>
      <w:bookmarkStart w:id="80" w:name="_Toc52616588"/>
      <w:bookmarkStart w:id="81" w:name="_Toc483569035"/>
      <w:bookmarkStart w:id="82" w:name="_Toc488248919"/>
      <w:r w:rsidRPr="00F24850">
        <w:rPr>
          <w:rFonts w:asciiTheme="minorHAnsi" w:hAnsiTheme="minorHAnsi" w:cstheme="minorHAnsi"/>
          <w:sz w:val="20"/>
        </w:rPr>
        <w:lastRenderedPageBreak/>
        <w:t>Generales</w:t>
      </w:r>
      <w:bookmarkEnd w:id="77"/>
      <w:bookmarkEnd w:id="78"/>
      <w:bookmarkEnd w:id="79"/>
      <w:bookmarkEnd w:id="80"/>
      <w:bookmarkEnd w:id="81"/>
      <w:bookmarkEnd w:id="82"/>
    </w:p>
    <w:p w14:paraId="10D2FCD5" w14:textId="77777777" w:rsidR="003212F3" w:rsidRDefault="003212F3" w:rsidP="003212F3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3" w:name="_Toc363727164"/>
      <w:bookmarkStart w:id="84" w:name="_Toc461701843"/>
      <w:bookmarkStart w:id="85" w:name="_Toc483569036"/>
      <w:bookmarkStart w:id="86" w:name="_Toc488248920"/>
      <w:r w:rsidRPr="00F24850">
        <w:rPr>
          <w:rFonts w:asciiTheme="minorHAnsi" w:hAnsiTheme="minorHAnsi" w:cstheme="minorHAnsi"/>
          <w:sz w:val="20"/>
        </w:rPr>
        <w:t>AG01 Cancelar</w:t>
      </w:r>
      <w:bookmarkEnd w:id="83"/>
      <w:r w:rsidRPr="00F24850">
        <w:rPr>
          <w:rFonts w:asciiTheme="minorHAnsi" w:hAnsiTheme="minorHAnsi" w:cstheme="minorHAnsi"/>
          <w:sz w:val="20"/>
        </w:rPr>
        <w:t>.</w:t>
      </w:r>
      <w:bookmarkEnd w:id="84"/>
      <w:bookmarkEnd w:id="85"/>
      <w:bookmarkEnd w:id="8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3212F3" w:rsidRPr="00F24850" w14:paraId="4EB76D2D" w14:textId="77777777" w:rsidTr="003B6095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3A3DD1" w14:textId="77777777" w:rsidR="003212F3" w:rsidRPr="00672371" w:rsidRDefault="003212F3" w:rsidP="003B6095">
            <w:pPr>
              <w:pStyle w:val="ndice2"/>
            </w:pPr>
            <w:r w:rsidRPr="00672371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622483" w14:textId="77777777" w:rsidR="003212F3" w:rsidRPr="00F24850" w:rsidRDefault="003212F3" w:rsidP="003B609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1F8829" w14:textId="77777777" w:rsidR="003212F3" w:rsidRPr="00F24850" w:rsidRDefault="003212F3" w:rsidP="003B609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3212F3" w:rsidRPr="00F24850" w14:paraId="3DF00BC9" w14:textId="77777777" w:rsidTr="003B6095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440D8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89514" w14:textId="486A537F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Áreas prestadoras</w:t>
            </w:r>
            <w:r w:rsidR="00F66DE7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9C0EC9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3212F3" w:rsidRPr="00F24850" w14:paraId="21087641" w14:textId="77777777" w:rsidTr="003B6095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104E6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5AE17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948D96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3212F3" w:rsidRPr="00F24850" w14:paraId="5CC9C671" w14:textId="77777777" w:rsidTr="003B6095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D6F62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6DF4B" w14:textId="77777777" w:rsidR="003212F3" w:rsidRPr="00376E83" w:rsidRDefault="003212F3" w:rsidP="003B6095">
            <w:pPr>
              <w:rPr>
                <w:rFonts w:ascii="Calibri" w:hAnsi="Calibri"/>
              </w:rPr>
            </w:pP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00E7CF" w14:textId="77777777" w:rsidR="003212F3" w:rsidRPr="00376E83" w:rsidRDefault="003212F3" w:rsidP="003B6095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14:paraId="43CEB983" w14:textId="77777777" w:rsidR="003212F3" w:rsidRPr="00F24850" w:rsidRDefault="003212F3" w:rsidP="003212F3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7" w:name="_Toc461701844"/>
      <w:bookmarkStart w:id="88" w:name="_Toc483569037"/>
      <w:bookmarkStart w:id="89" w:name="_Toc488248921"/>
      <w:r w:rsidRPr="00F24850">
        <w:rPr>
          <w:rFonts w:asciiTheme="minorHAnsi" w:hAnsiTheme="minorHAnsi" w:cstheme="minorHAnsi"/>
          <w:sz w:val="20"/>
        </w:rPr>
        <w:t>AG02 Cerrar sesión</w:t>
      </w:r>
      <w:bookmarkEnd w:id="87"/>
      <w:bookmarkEnd w:id="88"/>
      <w:bookmarkEnd w:id="89"/>
    </w:p>
    <w:p w14:paraId="6CAFB5F9" w14:textId="77777777" w:rsidR="003212F3" w:rsidRDefault="003212F3" w:rsidP="003212F3">
      <w:bookmarkStart w:id="90" w:name="_Toc371934681"/>
      <w:bookmarkStart w:id="91" w:name="_Toc228339746"/>
      <w:bookmarkStart w:id="92" w:name="_Toc182735733"/>
      <w:bookmarkStart w:id="93" w:name="_Toc52616589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3212F3" w:rsidRPr="00F24850" w14:paraId="0AFDDBD0" w14:textId="77777777" w:rsidTr="00F66DE7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BE4F410" w14:textId="77777777" w:rsidR="003212F3" w:rsidRPr="00F24850" w:rsidRDefault="003212F3" w:rsidP="00F66D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973E527" w14:textId="77777777" w:rsidR="003212F3" w:rsidRPr="00F24850" w:rsidRDefault="003212F3" w:rsidP="00F66D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E2ACCC1" w14:textId="77777777" w:rsidR="003212F3" w:rsidRPr="00F24850" w:rsidRDefault="003212F3" w:rsidP="00F66D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3212F3" w:rsidRPr="00F24850" w14:paraId="49DFB731" w14:textId="77777777" w:rsidTr="00F66D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669EB" w14:textId="77777777" w:rsidR="003212F3" w:rsidRPr="00F24850" w:rsidRDefault="003212F3" w:rsidP="00F66DE7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A2E6A" w14:textId="62F37B40" w:rsidR="003212F3" w:rsidRPr="00F24850" w:rsidRDefault="003212F3" w:rsidP="00F66DE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F66DE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394BE" w14:textId="77777777" w:rsidR="003212F3" w:rsidRDefault="003212F3" w:rsidP="00F66DE7">
            <w:pPr>
              <w:pStyle w:val="ndice2"/>
              <w:jc w:val="both"/>
            </w:pPr>
            <w:r>
              <w:t>Muestra mensaje “¿Esta seguro que desea cerrar la sesión?” y las opciones:</w:t>
            </w:r>
          </w:p>
          <w:p w14:paraId="387DF6CB" w14:textId="776493E1" w:rsidR="003212F3" w:rsidRPr="00B57AD1" w:rsidRDefault="00F66DE7" w:rsidP="00F66DE7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3212F3" w:rsidRPr="00F470A8">
              <w:rPr>
                <w:rFonts w:ascii="Calibri" w:hAnsi="Calibri"/>
              </w:rPr>
              <w:t>.</w:t>
            </w:r>
          </w:p>
          <w:p w14:paraId="5371A54F" w14:textId="77777777" w:rsidR="003212F3" w:rsidRPr="00F24850" w:rsidRDefault="003212F3" w:rsidP="00F66DE7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3212F3" w:rsidRPr="00F24850" w14:paraId="6D08DB5C" w14:textId="77777777" w:rsidTr="00F66D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3B76E" w14:textId="77777777" w:rsidR="003212F3" w:rsidRPr="00F24850" w:rsidRDefault="003212F3" w:rsidP="00F66DE7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CEA1" w14:textId="31CC41CF" w:rsidR="003212F3" w:rsidRPr="00F24850" w:rsidRDefault="003212F3" w:rsidP="00F66DE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BDE5" w14:textId="77777777" w:rsidR="003212F3" w:rsidRDefault="003212F3" w:rsidP="00F66DE7">
            <w:pPr>
              <w:pStyle w:val="ndice2"/>
              <w:jc w:val="both"/>
            </w:pPr>
            <w:r>
              <w:t>De acuerdo a la necesidad del usuario:</w:t>
            </w:r>
          </w:p>
          <w:p w14:paraId="4BB8D800" w14:textId="74D6FD67" w:rsidR="003212F3" w:rsidRPr="00B57AD1" w:rsidRDefault="00F66DE7" w:rsidP="00F66DE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“Sí</w:t>
            </w:r>
            <w:r w:rsidR="003212F3">
              <w:rPr>
                <w:rFonts w:ascii="Calibri" w:hAnsi="Calibri"/>
              </w:rPr>
              <w:t>”, continua el flujo en el siguiente paso.</w:t>
            </w:r>
          </w:p>
          <w:p w14:paraId="0D4361BA" w14:textId="77777777" w:rsidR="003212F3" w:rsidRPr="00F24850" w:rsidRDefault="003212F3" w:rsidP="00F66DE7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3212F3" w:rsidRPr="00F24850" w14:paraId="2EE06F1B" w14:textId="77777777" w:rsidTr="00F66D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43A82" w14:textId="77777777" w:rsidR="003212F3" w:rsidRPr="00F24850" w:rsidRDefault="003212F3" w:rsidP="00F66DE7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37DC" w14:textId="77777777" w:rsidR="003212F3" w:rsidRDefault="003212F3" w:rsidP="00F66DE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DA52" w14:textId="77777777" w:rsidR="003212F3" w:rsidRDefault="003212F3" w:rsidP="00F66DE7">
            <w:pPr>
              <w:pStyle w:val="ndice2"/>
            </w:pPr>
            <w:r>
              <w:t>Cierra sesión, mostrando el mensaje “Sesión Finalizada” y regresa a pantalla de acceso.</w:t>
            </w:r>
          </w:p>
        </w:tc>
      </w:tr>
      <w:tr w:rsidR="003212F3" w:rsidRPr="00F24850" w14:paraId="122EE779" w14:textId="77777777" w:rsidTr="00F66D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2730" w14:textId="77777777" w:rsidR="003212F3" w:rsidRPr="00F24850" w:rsidRDefault="003212F3" w:rsidP="00F66DE7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3481C" w14:textId="77777777" w:rsidR="003212F3" w:rsidRPr="00F24850" w:rsidRDefault="003212F3" w:rsidP="00F66DE7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234C4" w14:textId="77777777" w:rsidR="003212F3" w:rsidRPr="00F24850" w:rsidRDefault="003212F3" w:rsidP="00F66DE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C72BD23" w14:textId="5633F5BC" w:rsidR="006347AC" w:rsidRDefault="006347AC" w:rsidP="003212F3"/>
    <w:p w14:paraId="22671EF7" w14:textId="77777777" w:rsidR="006347AC" w:rsidRDefault="006347AC">
      <w:pPr>
        <w:spacing w:before="0" w:after="0" w:line="240" w:lineRule="auto"/>
        <w:jc w:val="left"/>
      </w:pPr>
      <w:r>
        <w:br w:type="page"/>
      </w:r>
    </w:p>
    <w:p w14:paraId="48CEB9B0" w14:textId="77777777" w:rsidR="003212F3" w:rsidRPr="00F24850" w:rsidRDefault="003212F3" w:rsidP="003212F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4" w:name="_Toc483569039"/>
      <w:bookmarkStart w:id="95" w:name="_Toc488248922"/>
      <w:r w:rsidRPr="00F24850">
        <w:rPr>
          <w:rFonts w:asciiTheme="minorHAnsi" w:hAnsiTheme="minorHAnsi" w:cstheme="minorHAnsi"/>
          <w:sz w:val="20"/>
        </w:rPr>
        <w:lastRenderedPageBreak/>
        <w:t>Extraordinarios</w:t>
      </w:r>
      <w:bookmarkEnd w:id="90"/>
      <w:bookmarkEnd w:id="91"/>
      <w:bookmarkEnd w:id="92"/>
      <w:bookmarkEnd w:id="93"/>
      <w:bookmarkEnd w:id="94"/>
      <w:bookmarkEnd w:id="95"/>
      <w:r w:rsidRPr="00F24850">
        <w:rPr>
          <w:rFonts w:asciiTheme="minorHAnsi" w:hAnsiTheme="minorHAnsi" w:cstheme="minorHAnsi"/>
          <w:sz w:val="20"/>
        </w:rPr>
        <w:tab/>
      </w:r>
    </w:p>
    <w:p w14:paraId="3DB663D6" w14:textId="77777777" w:rsidR="003212F3" w:rsidRPr="00F24850" w:rsidRDefault="003212F3" w:rsidP="006347AC">
      <w:pPr>
        <w:pStyle w:val="ndice2"/>
        <w:ind w:left="153" w:firstLine="567"/>
        <w:jc w:val="both"/>
      </w:pPr>
      <w:bookmarkStart w:id="96" w:name="_Hlk482972054"/>
      <w:r w:rsidRPr="00F24850">
        <w:t>No aplica para esta funcionalidad del sistema.</w:t>
      </w:r>
    </w:p>
    <w:p w14:paraId="1F2B0E16" w14:textId="77777777" w:rsidR="003212F3" w:rsidRPr="00F24850" w:rsidRDefault="003212F3" w:rsidP="003212F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371934684"/>
      <w:bookmarkStart w:id="98" w:name="_Toc228339747"/>
      <w:bookmarkStart w:id="99" w:name="_Toc182735734"/>
      <w:bookmarkStart w:id="100" w:name="_Toc52616590"/>
      <w:bookmarkStart w:id="101" w:name="_Toc483569040"/>
      <w:bookmarkStart w:id="102" w:name="_Toc488248923"/>
      <w:bookmarkEnd w:id="96"/>
      <w:r w:rsidRPr="00F24850">
        <w:rPr>
          <w:rFonts w:asciiTheme="minorHAnsi" w:hAnsiTheme="minorHAnsi" w:cstheme="minorHAnsi"/>
          <w:sz w:val="20"/>
        </w:rPr>
        <w:t>De excepción</w:t>
      </w:r>
      <w:bookmarkEnd w:id="97"/>
      <w:bookmarkEnd w:id="98"/>
      <w:bookmarkEnd w:id="99"/>
      <w:bookmarkEnd w:id="100"/>
      <w:bookmarkEnd w:id="101"/>
      <w:bookmarkEnd w:id="102"/>
    </w:p>
    <w:p w14:paraId="51C81FE2" w14:textId="77777777" w:rsidR="003212F3" w:rsidRPr="0053355D" w:rsidRDefault="003212F3" w:rsidP="003212F3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483406969"/>
      <w:bookmarkStart w:id="104" w:name="_Toc483569041"/>
      <w:bookmarkStart w:id="105" w:name="_Toc488248924"/>
      <w:bookmarkStart w:id="106" w:name="_Toc363727167"/>
      <w:bookmarkStart w:id="107" w:name="_Toc461701847"/>
      <w:r>
        <w:rPr>
          <w:rFonts w:asciiTheme="minorHAnsi" w:hAnsiTheme="minorHAnsi" w:cstheme="minorHAnsi"/>
          <w:sz w:val="20"/>
        </w:rPr>
        <w:t>AE01 Error al cargar</w:t>
      </w:r>
      <w:r w:rsidRPr="0053355D">
        <w:rPr>
          <w:rFonts w:asciiTheme="minorHAnsi" w:hAnsiTheme="minorHAnsi" w:cstheme="minorHAnsi"/>
          <w:sz w:val="20"/>
        </w:rPr>
        <w:t xml:space="preserve"> el </w:t>
      </w:r>
      <w:bookmarkEnd w:id="103"/>
      <w:bookmarkEnd w:id="104"/>
      <w:r>
        <w:rPr>
          <w:rFonts w:asciiTheme="minorHAnsi" w:hAnsiTheme="minorHAnsi" w:cstheme="minorHAnsi"/>
          <w:sz w:val="20"/>
        </w:rPr>
        <w:t>documento</w:t>
      </w:r>
      <w:bookmarkEnd w:id="105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3212F3" w:rsidRPr="0053355D" w14:paraId="29A60DF6" w14:textId="77777777" w:rsidTr="003B6095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057BFC4B" w14:textId="77777777" w:rsidR="003212F3" w:rsidRPr="0053355D" w:rsidRDefault="003212F3" w:rsidP="003B609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08A7EE6" w14:textId="77777777" w:rsidR="003212F3" w:rsidRPr="0053355D" w:rsidRDefault="003212F3" w:rsidP="003B609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5C32F321" w14:textId="77777777" w:rsidR="003212F3" w:rsidRPr="0053355D" w:rsidRDefault="003212F3" w:rsidP="003B609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3212F3" w:rsidRPr="0053355D" w14:paraId="60C239D0" w14:textId="77777777" w:rsidTr="003B6095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6272548E" w14:textId="77777777" w:rsidR="003212F3" w:rsidRPr="00C41D11" w:rsidRDefault="003212F3" w:rsidP="003B6095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722C2A5" w14:textId="76C44762" w:rsidR="003212F3" w:rsidRPr="0053355D" w:rsidRDefault="003212F3" w:rsidP="003B609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Áreas prestadoras</w:t>
            </w:r>
            <w:r w:rsidR="00F66DE7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6B9225D4" w14:textId="77777777" w:rsidR="003212F3" w:rsidRPr="0053355D" w:rsidRDefault="003212F3" w:rsidP="003B60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Selecciona la opción de guardar.</w:t>
            </w:r>
          </w:p>
        </w:tc>
      </w:tr>
      <w:tr w:rsidR="003212F3" w:rsidRPr="0053355D" w14:paraId="2727CC55" w14:textId="77777777" w:rsidTr="003B6095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1630CDE3" w14:textId="77777777" w:rsidR="003212F3" w:rsidRPr="00C41D11" w:rsidRDefault="003212F3" w:rsidP="003B6095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9573176" w14:textId="77777777" w:rsidR="003212F3" w:rsidRPr="0053355D" w:rsidRDefault="003212F3" w:rsidP="003B609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51117E51" w14:textId="0F22A621" w:rsidR="003212F3" w:rsidRPr="0053355D" w:rsidRDefault="003212F3" w:rsidP="003B60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 w:rsidR="00C82462">
              <w:rPr>
                <w:rFonts w:asciiTheme="minorHAnsi" w:hAnsiTheme="minorHAnsi" w:cstheme="minorHAnsi"/>
                <w:bCs/>
                <w:szCs w:val="20"/>
              </w:rPr>
              <w:t xml:space="preserve"> un error al </w:t>
            </w:r>
            <w:r>
              <w:rPr>
                <w:rFonts w:asciiTheme="minorHAnsi" w:hAnsiTheme="minorHAnsi" w:cstheme="minorHAnsi"/>
                <w:bCs/>
                <w:szCs w:val="20"/>
              </w:rPr>
              <w:t>r</w:t>
            </w:r>
            <w:r w:rsidR="00C82462">
              <w:rPr>
                <w:rFonts w:asciiTheme="minorHAnsi" w:hAnsiTheme="minorHAnsi" w:cstheme="minorHAnsi"/>
                <w:bCs/>
                <w:szCs w:val="20"/>
              </w:rPr>
              <w:t>eemplazar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el documento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3212F3" w:rsidRPr="0053355D" w14:paraId="23E0E0DD" w14:textId="77777777" w:rsidTr="003B6095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CD6A9BA" w14:textId="77777777" w:rsidR="003212F3" w:rsidRPr="00C41D11" w:rsidRDefault="003212F3" w:rsidP="003B6095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23A1E0A" w14:textId="77777777" w:rsidR="003212F3" w:rsidRPr="0053355D" w:rsidRDefault="003212F3" w:rsidP="003B6095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5A9F1476" w14:textId="77777777" w:rsidR="003212F3" w:rsidRPr="0053355D" w:rsidRDefault="003212F3" w:rsidP="003B609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051F4AA4" w14:textId="77777777" w:rsidR="003212F3" w:rsidRPr="00F24850" w:rsidRDefault="003212F3" w:rsidP="003212F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8" w:name="_Toc371934687"/>
      <w:bookmarkStart w:id="109" w:name="_Toc228339748"/>
      <w:bookmarkStart w:id="110" w:name="_Toc483569043"/>
      <w:bookmarkStart w:id="111" w:name="_Toc488248925"/>
      <w:bookmarkStart w:id="112" w:name="_Toc182735735"/>
      <w:bookmarkStart w:id="113" w:name="_Toc52616591"/>
      <w:bookmarkEnd w:id="106"/>
      <w:bookmarkEnd w:id="107"/>
      <w:r w:rsidRPr="00F24850">
        <w:rPr>
          <w:rFonts w:asciiTheme="minorHAnsi" w:hAnsiTheme="minorHAnsi" w:cstheme="minorHAnsi"/>
          <w:sz w:val="20"/>
        </w:rPr>
        <w:t>Puntos de Extensión</w:t>
      </w:r>
      <w:bookmarkEnd w:id="108"/>
      <w:bookmarkEnd w:id="109"/>
      <w:bookmarkEnd w:id="110"/>
      <w:bookmarkEnd w:id="111"/>
    </w:p>
    <w:p w14:paraId="1C7F2C94" w14:textId="77777777" w:rsidR="003212F3" w:rsidRPr="00F470A8" w:rsidRDefault="003212F3" w:rsidP="003212F3">
      <w:pPr>
        <w:pStyle w:val="Prrafodelista"/>
        <w:ind w:left="360"/>
        <w:rPr>
          <w:rFonts w:asciiTheme="minorHAnsi" w:hAnsiTheme="minorHAnsi"/>
          <w:b/>
        </w:rPr>
      </w:pPr>
      <w:bookmarkStart w:id="114" w:name="_Toc371934688"/>
      <w:bookmarkStart w:id="115" w:name="_Toc228339749"/>
      <w:bookmarkStart w:id="116" w:name="_Toc483569044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14:paraId="55DDE9AE" w14:textId="77777777" w:rsidR="003212F3" w:rsidRPr="00F24850" w:rsidRDefault="003212F3" w:rsidP="003212F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88248926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12"/>
      <w:bookmarkEnd w:id="113"/>
      <w:bookmarkEnd w:id="114"/>
      <w:bookmarkEnd w:id="115"/>
      <w:bookmarkEnd w:id="116"/>
      <w:bookmarkEnd w:id="117"/>
    </w:p>
    <w:p w14:paraId="3D5A8FBA" w14:textId="77777777" w:rsidR="003212F3" w:rsidRPr="00F24850" w:rsidRDefault="003212F3" w:rsidP="003212F3">
      <w:pPr>
        <w:pStyle w:val="ndice2"/>
        <w:ind w:firstLine="360"/>
        <w:jc w:val="both"/>
      </w:pPr>
      <w:bookmarkStart w:id="118" w:name="_Toc371934689"/>
      <w:r w:rsidRPr="00F24850">
        <w:t>No aplica para esta funcionalidad del sistema.</w:t>
      </w:r>
    </w:p>
    <w:p w14:paraId="5648B267" w14:textId="77777777" w:rsidR="003212F3" w:rsidRPr="00F24850" w:rsidRDefault="003212F3" w:rsidP="003212F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3569045"/>
      <w:bookmarkStart w:id="120" w:name="_Toc488248927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18"/>
      <w:bookmarkEnd w:id="119"/>
      <w:bookmarkEnd w:id="120"/>
    </w:p>
    <w:p w14:paraId="3DF0FF79" w14:textId="4B52EA4D" w:rsidR="003212F3" w:rsidRPr="00F24850" w:rsidRDefault="003212F3" w:rsidP="003212F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461701853"/>
      <w:bookmarkStart w:id="122" w:name="_Toc483569046"/>
      <w:bookmarkStart w:id="123" w:name="_Toc488248928"/>
      <w:bookmarkStart w:id="124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21"/>
      <w:bookmarkEnd w:id="122"/>
      <w:r w:rsidR="00C82462">
        <w:rPr>
          <w:rFonts w:asciiTheme="minorHAnsi" w:hAnsiTheme="minorHAnsi" w:cstheme="minorHAnsi"/>
          <w:sz w:val="20"/>
        </w:rPr>
        <w:t>Documento reemplazado</w:t>
      </w:r>
      <w:bookmarkEnd w:id="123"/>
    </w:p>
    <w:p w14:paraId="61858791" w14:textId="468A6AD9" w:rsidR="003212F3" w:rsidRPr="00CB3D16" w:rsidRDefault="00C82462" w:rsidP="003212F3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Se reemplaza</w:t>
      </w:r>
      <w:r w:rsidR="003212F3">
        <w:rPr>
          <w:rFonts w:asciiTheme="minorHAnsi" w:hAnsiTheme="minorHAnsi" w:cstheme="minorHAnsi"/>
          <w:szCs w:val="20"/>
        </w:rPr>
        <w:t xml:space="preserve"> el documento del pre análisis</w:t>
      </w:r>
      <w:r>
        <w:rPr>
          <w:rFonts w:asciiTheme="minorHAnsi" w:hAnsiTheme="minorHAnsi" w:cstheme="minorHAnsi"/>
          <w:szCs w:val="20"/>
        </w:rPr>
        <w:t xml:space="preserve"> y las observaciones</w:t>
      </w:r>
      <w:r w:rsidR="003212F3">
        <w:rPr>
          <w:rFonts w:asciiTheme="minorHAnsi" w:hAnsiTheme="minorHAnsi" w:cstheme="minorHAnsi"/>
          <w:szCs w:val="20"/>
        </w:rPr>
        <w:t>.</w:t>
      </w:r>
    </w:p>
    <w:p w14:paraId="5AAEB1DF" w14:textId="77777777" w:rsidR="003212F3" w:rsidRPr="00F24850" w:rsidRDefault="003212F3" w:rsidP="003212F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371934692"/>
      <w:bookmarkStart w:id="126" w:name="_Toc289774390"/>
      <w:bookmarkStart w:id="127" w:name="_Toc483569048"/>
      <w:bookmarkStart w:id="128" w:name="_Toc488248929"/>
      <w:bookmarkEnd w:id="124"/>
      <w:r w:rsidRPr="00F24850">
        <w:rPr>
          <w:rFonts w:asciiTheme="minorHAnsi" w:hAnsiTheme="minorHAnsi" w:cstheme="minorHAnsi"/>
          <w:sz w:val="20"/>
        </w:rPr>
        <w:t>Reglas de Negocio</w:t>
      </w:r>
      <w:bookmarkEnd w:id="125"/>
      <w:bookmarkEnd w:id="126"/>
      <w:bookmarkEnd w:id="127"/>
      <w:bookmarkEnd w:id="128"/>
    </w:p>
    <w:p w14:paraId="7126B745" w14:textId="77777777" w:rsidR="001233BA" w:rsidRPr="001233BA" w:rsidRDefault="001233BA" w:rsidP="001233BA">
      <w:pPr>
        <w:rPr>
          <w:rFonts w:asciiTheme="minorHAnsi" w:hAnsiTheme="minorHAnsi"/>
          <w:szCs w:val="20"/>
        </w:rPr>
      </w:pPr>
      <w:bookmarkStart w:id="129" w:name="_Toc371934693"/>
      <w:bookmarkStart w:id="130" w:name="_Toc483569049"/>
      <w:r w:rsidRPr="001233BA">
        <w:rPr>
          <w:rFonts w:ascii="Calibri" w:hAnsi="Calibri"/>
          <w:b/>
        </w:rPr>
        <w:t>RN064 - Cargar Pre Análisis.</w:t>
      </w:r>
    </w:p>
    <w:p w14:paraId="7551CAEC" w14:textId="77777777" w:rsidR="001233BA" w:rsidRPr="00C41678" w:rsidRDefault="001233BA" w:rsidP="001233BA">
      <w:pPr>
        <w:rPr>
          <w:rFonts w:asciiTheme="minorHAnsi" w:hAnsiTheme="minorHAnsi"/>
          <w:szCs w:val="20"/>
        </w:rPr>
      </w:pPr>
      <w:r w:rsidRPr="00221137">
        <w:rPr>
          <w:rFonts w:ascii="Calibri" w:hAnsi="Calibri"/>
        </w:rPr>
        <w:t>El usuario de las áreas prestadoras, sólo podrá cargar el pre análisis, si la solicitud cuenta con el servicio prestado por su área.</w:t>
      </w:r>
    </w:p>
    <w:p w14:paraId="5A0A3B01" w14:textId="77777777" w:rsidR="003212F3" w:rsidRPr="00F24850" w:rsidRDefault="003212F3" w:rsidP="003212F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1" w:name="_Toc488248930"/>
      <w:r w:rsidRPr="00F24850">
        <w:rPr>
          <w:rFonts w:asciiTheme="minorHAnsi" w:hAnsiTheme="minorHAnsi" w:cstheme="minorHAnsi"/>
          <w:sz w:val="20"/>
        </w:rPr>
        <w:t>Validaciones</w:t>
      </w:r>
      <w:bookmarkEnd w:id="129"/>
      <w:bookmarkEnd w:id="130"/>
      <w:bookmarkEnd w:id="131"/>
    </w:p>
    <w:p w14:paraId="5586829C" w14:textId="77777777" w:rsidR="003212F3" w:rsidRPr="00F24850" w:rsidRDefault="003212F3" w:rsidP="003212F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61701857"/>
      <w:bookmarkStart w:id="133" w:name="_Toc483569050"/>
      <w:bookmarkStart w:id="134" w:name="_Toc488248931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32"/>
      <w:bookmarkEnd w:id="133"/>
      <w:bookmarkEnd w:id="134"/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3212F3" w:rsidRPr="001A085D" w14:paraId="4D48C910" w14:textId="77777777" w:rsidTr="003B6095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244D6E12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49846262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76BF2C21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1F0CE8B9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3212F3" w:rsidRPr="001A085D" w14:paraId="673B3F75" w14:textId="77777777" w:rsidTr="003B6095">
        <w:trPr>
          <w:trHeight w:val="136"/>
          <w:jc w:val="center"/>
        </w:trPr>
        <w:tc>
          <w:tcPr>
            <w:tcW w:w="937" w:type="dxa"/>
            <w:noWrap/>
          </w:tcPr>
          <w:p w14:paraId="7C564C11" w14:textId="77777777" w:rsidR="003212F3" w:rsidRPr="001A085D" w:rsidRDefault="003212F3" w:rsidP="00105935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14:paraId="15B11F8A" w14:textId="77777777" w:rsidR="003212F3" w:rsidRPr="001A085D" w:rsidRDefault="003212F3" w:rsidP="003B609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 de registro</w:t>
            </w:r>
          </w:p>
        </w:tc>
        <w:tc>
          <w:tcPr>
            <w:tcW w:w="1417" w:type="dxa"/>
            <w:noWrap/>
          </w:tcPr>
          <w:p w14:paraId="4713B23F" w14:textId="77777777" w:rsidR="003212F3" w:rsidRPr="00FE00FA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</w:tcPr>
          <w:p w14:paraId="59A9EECE" w14:textId="77777777" w:rsidR="003212F3" w:rsidRPr="00FE00FA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</w:p>
        </w:tc>
      </w:tr>
      <w:tr w:rsidR="003212F3" w:rsidRPr="001A085D" w14:paraId="657DC235" w14:textId="77777777" w:rsidTr="003B6095">
        <w:trPr>
          <w:trHeight w:val="64"/>
          <w:jc w:val="center"/>
        </w:trPr>
        <w:tc>
          <w:tcPr>
            <w:tcW w:w="937" w:type="dxa"/>
            <w:noWrap/>
          </w:tcPr>
          <w:p w14:paraId="66FE578C" w14:textId="77777777" w:rsidR="003212F3" w:rsidRPr="001A085D" w:rsidRDefault="003212F3" w:rsidP="00105935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6719337" w14:textId="77777777" w:rsidR="003212F3" w:rsidRPr="001A085D" w:rsidRDefault="003212F3" w:rsidP="003B609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417" w:type="dxa"/>
            <w:noWrap/>
          </w:tcPr>
          <w:p w14:paraId="0E297A67" w14:textId="77777777" w:rsidR="003212F3" w:rsidRPr="00FE00FA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8497797" w14:textId="77777777" w:rsidR="003212F3" w:rsidRPr="00FE00FA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3212F3" w:rsidRPr="001A085D" w14:paraId="0FDD882C" w14:textId="77777777" w:rsidTr="003B6095">
        <w:trPr>
          <w:trHeight w:val="64"/>
          <w:jc w:val="center"/>
        </w:trPr>
        <w:tc>
          <w:tcPr>
            <w:tcW w:w="937" w:type="dxa"/>
            <w:noWrap/>
          </w:tcPr>
          <w:p w14:paraId="249049BE" w14:textId="77777777" w:rsidR="003212F3" w:rsidRPr="001A085D" w:rsidRDefault="003212F3" w:rsidP="00105935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E69B35F" w14:textId="77777777" w:rsidR="003212F3" w:rsidRPr="00D376BD" w:rsidRDefault="003212F3" w:rsidP="003B609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</w:p>
        </w:tc>
        <w:tc>
          <w:tcPr>
            <w:tcW w:w="1417" w:type="dxa"/>
            <w:noWrap/>
          </w:tcPr>
          <w:p w14:paraId="481329F0" w14:textId="77777777" w:rsidR="003212F3" w:rsidRPr="00FE00FA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23CC1A4" w14:textId="77777777" w:rsidR="003212F3" w:rsidRPr="00FE00FA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4731D0C9" w14:textId="77777777" w:rsidR="00C82462" w:rsidRDefault="00C82462" w:rsidP="00C82462">
      <w:bookmarkStart w:id="135" w:name="_Toc484798851"/>
    </w:p>
    <w:p w14:paraId="40BDC06C" w14:textId="77777777" w:rsidR="003212F3" w:rsidRDefault="003212F3" w:rsidP="003212F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488248932"/>
      <w:r>
        <w:rPr>
          <w:rFonts w:asciiTheme="minorHAnsi" w:hAnsiTheme="minorHAnsi" w:cstheme="minorHAnsi"/>
          <w:sz w:val="20"/>
        </w:rPr>
        <w:lastRenderedPageBreak/>
        <w:t>V02 Validar  tipo de Dato</w:t>
      </w:r>
      <w:bookmarkEnd w:id="136"/>
      <w:r>
        <w:rPr>
          <w:rFonts w:asciiTheme="minorHAnsi" w:hAnsiTheme="minorHAnsi" w:cstheme="minorHAnsi"/>
          <w:sz w:val="20"/>
        </w:rPr>
        <w:t xml:space="preserve"> </w:t>
      </w:r>
      <w:bookmarkEnd w:id="135"/>
    </w:p>
    <w:p w14:paraId="4A8BD12A" w14:textId="77777777" w:rsidR="003212F3" w:rsidRDefault="003212F3" w:rsidP="003212F3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3212F3" w:rsidRPr="001A085D" w14:paraId="000BFCF5" w14:textId="77777777" w:rsidTr="00F66DE7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14:paraId="70E4219B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14:paraId="7AEA1FFB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14:paraId="02D9D6F3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14:paraId="7A17D801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14:paraId="7FC69340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3212F3" w:rsidRPr="001A085D" w14:paraId="1109664C" w14:textId="77777777" w:rsidTr="00F66DE7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14:paraId="66F3FC79" w14:textId="77777777" w:rsidR="003212F3" w:rsidRPr="001A085D" w:rsidRDefault="003212F3" w:rsidP="00105935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39299403" w14:textId="77777777" w:rsidR="003212F3" w:rsidRPr="001A085D" w:rsidRDefault="003212F3" w:rsidP="003B609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 de registro</w:t>
            </w:r>
          </w:p>
        </w:tc>
        <w:tc>
          <w:tcPr>
            <w:tcW w:w="1276" w:type="dxa"/>
            <w:noWrap/>
            <w:vAlign w:val="center"/>
          </w:tcPr>
          <w:p w14:paraId="0B200757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1684" w:type="dxa"/>
            <w:noWrap/>
            <w:vAlign w:val="center"/>
          </w:tcPr>
          <w:p w14:paraId="66C65CAF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2416" w:type="dxa"/>
            <w:vAlign w:val="center"/>
          </w:tcPr>
          <w:p w14:paraId="62DE9BBC" w14:textId="77777777" w:rsidR="003212F3" w:rsidRPr="001A085D" w:rsidRDefault="003212F3" w:rsidP="003B6095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En formato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- mm -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aaaa</w:t>
            </w:r>
            <w:proofErr w:type="spellEnd"/>
          </w:p>
        </w:tc>
      </w:tr>
      <w:tr w:rsidR="003212F3" w:rsidRPr="001A085D" w14:paraId="11EE15EE" w14:textId="77777777" w:rsidTr="00F66DE7">
        <w:trPr>
          <w:trHeight w:val="691"/>
          <w:jc w:val="center"/>
        </w:trPr>
        <w:tc>
          <w:tcPr>
            <w:tcW w:w="971" w:type="dxa"/>
            <w:noWrap/>
            <w:vAlign w:val="center"/>
          </w:tcPr>
          <w:p w14:paraId="30A633C6" w14:textId="77777777" w:rsidR="003212F3" w:rsidRPr="001A085D" w:rsidRDefault="003212F3" w:rsidP="00105935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731CF550" w14:textId="77777777" w:rsidR="003212F3" w:rsidRPr="001A085D" w:rsidRDefault="003212F3" w:rsidP="003B609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276" w:type="dxa"/>
            <w:noWrap/>
            <w:vAlign w:val="center"/>
          </w:tcPr>
          <w:p w14:paraId="38FBFBB8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5F48CD9" w14:textId="77777777" w:rsidR="003212F3" w:rsidRPr="001A085D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600</w:t>
            </w:r>
          </w:p>
        </w:tc>
        <w:tc>
          <w:tcPr>
            <w:tcW w:w="2416" w:type="dxa"/>
            <w:vAlign w:val="center"/>
          </w:tcPr>
          <w:p w14:paraId="01CC33DB" w14:textId="77777777" w:rsidR="003212F3" w:rsidRPr="001A085D" w:rsidRDefault="003212F3" w:rsidP="003B6095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caracteres especiales.</w:t>
            </w:r>
          </w:p>
        </w:tc>
      </w:tr>
      <w:tr w:rsidR="003212F3" w:rsidRPr="001A085D" w14:paraId="2C1BDFCC" w14:textId="77777777" w:rsidTr="00F66DE7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75CBF5DF" w14:textId="77777777" w:rsidR="003212F3" w:rsidRPr="001A085D" w:rsidRDefault="003212F3" w:rsidP="00105935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2CA45583" w14:textId="77777777" w:rsidR="003212F3" w:rsidRPr="00D376BD" w:rsidRDefault="003212F3" w:rsidP="003B6095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</w:p>
        </w:tc>
        <w:tc>
          <w:tcPr>
            <w:tcW w:w="1276" w:type="dxa"/>
            <w:noWrap/>
            <w:vAlign w:val="center"/>
          </w:tcPr>
          <w:p w14:paraId="377152D7" w14:textId="77777777" w:rsidR="003212F3" w:rsidRDefault="003212F3" w:rsidP="003B6095">
            <w:pPr>
              <w:spacing w:before="0" w:after="0" w:line="240" w:lineRule="atLeas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archivo</w:t>
            </w:r>
          </w:p>
        </w:tc>
        <w:tc>
          <w:tcPr>
            <w:tcW w:w="1684" w:type="dxa"/>
            <w:noWrap/>
            <w:vAlign w:val="center"/>
          </w:tcPr>
          <w:p w14:paraId="1183CA31" w14:textId="77777777" w:rsidR="003212F3" w:rsidRDefault="003212F3" w:rsidP="003B6095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 MB</w:t>
            </w:r>
          </w:p>
        </w:tc>
        <w:tc>
          <w:tcPr>
            <w:tcW w:w="2416" w:type="dxa"/>
            <w:vAlign w:val="center"/>
          </w:tcPr>
          <w:p w14:paraId="07F0633D" w14:textId="77777777" w:rsidR="003212F3" w:rsidRDefault="003212F3" w:rsidP="003B6095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3.</w:t>
            </w:r>
          </w:p>
        </w:tc>
      </w:tr>
    </w:tbl>
    <w:p w14:paraId="44655745" w14:textId="77777777" w:rsidR="003212F3" w:rsidRDefault="003212F3" w:rsidP="003212F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7" w:name="_Toc488248933"/>
      <w:r>
        <w:rPr>
          <w:rFonts w:asciiTheme="minorHAnsi" w:hAnsiTheme="minorHAnsi" w:cstheme="minorHAnsi"/>
          <w:sz w:val="20"/>
        </w:rPr>
        <w:t>V03 Validar extensión del archivo</w:t>
      </w:r>
      <w:bookmarkEnd w:id="137"/>
    </w:p>
    <w:p w14:paraId="7ED1DAD0" w14:textId="77777777" w:rsidR="003212F3" w:rsidRPr="00F8350E" w:rsidRDefault="003212F3" w:rsidP="003212F3">
      <w:pPr>
        <w:ind w:left="360"/>
      </w:pPr>
      <w:r>
        <w:rPr>
          <w:rFonts w:ascii="Calibri" w:hAnsi="Calibri"/>
        </w:rPr>
        <w:t>Validar que el formato del</w:t>
      </w:r>
      <w:r w:rsidRPr="00F8350E">
        <w:rPr>
          <w:rFonts w:ascii="Calibri" w:hAnsi="Calibri"/>
        </w:rPr>
        <w:t xml:space="preserve"> archivo </w:t>
      </w:r>
      <w:r>
        <w:rPr>
          <w:rFonts w:ascii="Calibri" w:hAnsi="Calibri"/>
        </w:rPr>
        <w:t>es PDF con un tamaño máximo de 10 MB.</w:t>
      </w:r>
    </w:p>
    <w:p w14:paraId="53C45B37" w14:textId="77777777" w:rsidR="003212F3" w:rsidRPr="00F24850" w:rsidRDefault="003212F3" w:rsidP="003212F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371934694"/>
      <w:bookmarkStart w:id="139" w:name="_Toc483569051"/>
      <w:bookmarkStart w:id="140" w:name="_Toc488248934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38"/>
      <w:bookmarkEnd w:id="139"/>
      <w:bookmarkEnd w:id="140"/>
    </w:p>
    <w:p w14:paraId="6D023C9A" w14:textId="4DD32C72" w:rsidR="003C7980" w:rsidRPr="00F66DE7" w:rsidRDefault="00F66DE7" w:rsidP="00F66DE7">
      <w:pPr>
        <w:ind w:left="360"/>
        <w:rPr>
          <w:rFonts w:ascii="Calibri" w:hAnsi="Calibri"/>
        </w:rPr>
      </w:pPr>
      <w:r w:rsidRPr="00F66DE7">
        <w:rPr>
          <w:rFonts w:ascii="Calibri" w:hAnsi="Calibri"/>
        </w:rPr>
        <w:t>FUNC-DAR-</w:t>
      </w:r>
      <w:r w:rsidR="003212F3" w:rsidRPr="00F66DE7">
        <w:rPr>
          <w:rFonts w:ascii="Calibri" w:hAnsi="Calibri"/>
        </w:rPr>
        <w:t>00</w:t>
      </w:r>
      <w:r w:rsidR="003C7980" w:rsidRPr="00F66DE7">
        <w:rPr>
          <w:rFonts w:ascii="Calibri" w:hAnsi="Calibri"/>
        </w:rPr>
        <w:t>5</w:t>
      </w:r>
      <w:r w:rsidRPr="00F66DE7">
        <w:rPr>
          <w:rFonts w:ascii="Calibri" w:hAnsi="Calibri"/>
        </w:rPr>
        <w:t xml:space="preserve"> - </w:t>
      </w:r>
      <w:r w:rsidR="003C7980" w:rsidRPr="00F66DE7">
        <w:rPr>
          <w:rFonts w:ascii="Calibri" w:hAnsi="Calibri"/>
        </w:rPr>
        <w:t>El sistema permitirá al usuario modificar la evaluación de factibilidad de los servicios de análisis de riesgos.</w:t>
      </w:r>
    </w:p>
    <w:p w14:paraId="3820AF5A" w14:textId="4B7215D7" w:rsidR="003212F3" w:rsidRPr="00F66DE7" w:rsidRDefault="003C7980" w:rsidP="00F66DE7">
      <w:pPr>
        <w:ind w:left="360"/>
        <w:rPr>
          <w:rFonts w:ascii="Calibri" w:hAnsi="Calibri"/>
        </w:rPr>
      </w:pPr>
      <w:r w:rsidRPr="00F66DE7">
        <w:rPr>
          <w:rFonts w:ascii="Calibri" w:hAnsi="Calibri"/>
        </w:rPr>
        <w:t>FUNC-DGP-006</w:t>
      </w:r>
      <w:r w:rsidR="00F66DE7" w:rsidRPr="00F66DE7">
        <w:rPr>
          <w:rFonts w:ascii="Calibri" w:hAnsi="Calibri"/>
        </w:rPr>
        <w:t xml:space="preserve"> - </w:t>
      </w:r>
      <w:r w:rsidRPr="00F66DE7">
        <w:rPr>
          <w:rFonts w:ascii="Calibri" w:hAnsi="Calibri"/>
        </w:rPr>
        <w:t>Validar que el sistema permita modificar el pre análisis del servicio de Certificación.</w:t>
      </w:r>
    </w:p>
    <w:p w14:paraId="58F3F36C" w14:textId="3D43E814" w:rsidR="003212F3" w:rsidRPr="00F66DE7" w:rsidRDefault="00BF5251" w:rsidP="00F66DE7">
      <w:pPr>
        <w:ind w:left="360"/>
        <w:rPr>
          <w:rFonts w:ascii="Calibri" w:hAnsi="Calibri"/>
        </w:rPr>
      </w:pPr>
      <w:r w:rsidRPr="00F66DE7">
        <w:rPr>
          <w:rFonts w:ascii="Calibri" w:hAnsi="Calibri"/>
        </w:rPr>
        <w:t>FUNC-AFCP-005</w:t>
      </w:r>
      <w:r w:rsidR="00F66DE7" w:rsidRPr="00F66DE7">
        <w:rPr>
          <w:rFonts w:ascii="Calibri" w:hAnsi="Calibri"/>
        </w:rPr>
        <w:t xml:space="preserve"> - </w:t>
      </w:r>
      <w:r w:rsidR="003C7980" w:rsidRPr="00F66DE7">
        <w:rPr>
          <w:rFonts w:ascii="Calibri" w:hAnsi="Calibri"/>
        </w:rPr>
        <w:t>Validar que el sistema permita modificar el pre análisis de los servicios.</w:t>
      </w:r>
    </w:p>
    <w:p w14:paraId="21CE6D5F" w14:textId="1DAAA59B" w:rsidR="003212F3" w:rsidRPr="00F66DE7" w:rsidRDefault="003C7980" w:rsidP="00F66DE7">
      <w:pPr>
        <w:ind w:left="360"/>
        <w:rPr>
          <w:rFonts w:ascii="Calibri" w:hAnsi="Calibri"/>
        </w:rPr>
      </w:pPr>
      <w:r w:rsidRPr="00F66DE7">
        <w:rPr>
          <w:rFonts w:ascii="Calibri" w:hAnsi="Calibri"/>
        </w:rPr>
        <w:t>FUNC-DTIC-005</w:t>
      </w:r>
      <w:r w:rsidR="00F66DE7" w:rsidRPr="00F66DE7">
        <w:rPr>
          <w:rFonts w:ascii="Calibri" w:hAnsi="Calibri"/>
        </w:rPr>
        <w:t xml:space="preserve"> - </w:t>
      </w:r>
      <w:r w:rsidRPr="00F66DE7">
        <w:rPr>
          <w:rFonts w:ascii="Calibri" w:hAnsi="Calibri"/>
        </w:rPr>
        <w:t>Validar que el sistema permita modificar los pre-análisis y el reporte de disponibilidad de recursos para las solicitudes de servicio de Tecnologías.</w:t>
      </w:r>
    </w:p>
    <w:p w14:paraId="0746A803" w14:textId="2F8007B1" w:rsidR="003212F3" w:rsidRPr="00F66DE7" w:rsidRDefault="003C7980" w:rsidP="00F66DE7">
      <w:pPr>
        <w:ind w:left="360"/>
        <w:rPr>
          <w:rFonts w:ascii="Calibri" w:hAnsi="Calibri"/>
        </w:rPr>
      </w:pPr>
      <w:r w:rsidRPr="00F66DE7">
        <w:rPr>
          <w:rFonts w:ascii="Calibri" w:hAnsi="Calibri"/>
        </w:rPr>
        <w:t>FUNC-DGSS-005</w:t>
      </w:r>
      <w:r w:rsidR="00F66DE7" w:rsidRPr="00F66DE7">
        <w:rPr>
          <w:rFonts w:ascii="Calibri" w:hAnsi="Calibri"/>
        </w:rPr>
        <w:t xml:space="preserve"> - </w:t>
      </w:r>
      <w:r w:rsidRPr="00F66DE7">
        <w:rPr>
          <w:rFonts w:ascii="Calibri" w:hAnsi="Calibri"/>
        </w:rPr>
        <w:t>Validar que el sistema permita modificar el pre análisis del servicio de seguridad.</w:t>
      </w:r>
    </w:p>
    <w:p w14:paraId="3CA82E0B" w14:textId="77777777" w:rsidR="003212F3" w:rsidRPr="00F24850" w:rsidRDefault="003212F3" w:rsidP="003212F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1" w:name="_Toc371934695"/>
      <w:bookmarkStart w:id="142" w:name="_Toc289774391"/>
      <w:bookmarkStart w:id="143" w:name="_Toc483569052"/>
      <w:bookmarkStart w:id="144" w:name="_Toc488248935"/>
      <w:r w:rsidRPr="00F24850">
        <w:rPr>
          <w:rFonts w:asciiTheme="minorHAnsi" w:hAnsiTheme="minorHAnsi" w:cstheme="minorHAnsi"/>
          <w:sz w:val="20"/>
        </w:rPr>
        <w:t>Referencias</w:t>
      </w:r>
      <w:bookmarkEnd w:id="141"/>
      <w:bookmarkEnd w:id="142"/>
      <w:bookmarkEnd w:id="143"/>
      <w:bookmarkEnd w:id="144"/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3212F3" w:rsidRPr="00F24850" w14:paraId="5498C67E" w14:textId="77777777" w:rsidTr="00F66DE7">
        <w:trPr>
          <w:tblHeader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FB2341" w14:textId="77777777" w:rsidR="003212F3" w:rsidRPr="00F24850" w:rsidRDefault="003212F3" w:rsidP="003B6095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2F84447D" w14:textId="77777777" w:rsidR="003212F3" w:rsidRPr="00F24850" w:rsidRDefault="003212F3" w:rsidP="003B6095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00443B04" w14:textId="77777777" w:rsidR="003212F3" w:rsidRPr="00F24850" w:rsidRDefault="003212F3" w:rsidP="003B6095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3212F3" w:rsidRPr="00F24850" w14:paraId="44C8880A" w14:textId="77777777" w:rsidTr="00F66DE7">
        <w:trPr>
          <w:tblHeader/>
          <w:jc w:val="center"/>
        </w:trPr>
        <w:tc>
          <w:tcPr>
            <w:tcW w:w="1276" w:type="dxa"/>
            <w:vAlign w:val="center"/>
          </w:tcPr>
          <w:p w14:paraId="0403B8E7" w14:textId="77777777" w:rsidR="003212F3" w:rsidRPr="00F24850" w:rsidRDefault="003212F3" w:rsidP="003B6095">
            <w:pPr>
              <w:pStyle w:val="ndice2"/>
            </w:pPr>
            <w:r w:rsidRPr="00F24850">
              <w:t>1</w:t>
            </w:r>
          </w:p>
        </w:tc>
        <w:tc>
          <w:tcPr>
            <w:tcW w:w="5812" w:type="dxa"/>
            <w:vAlign w:val="center"/>
          </w:tcPr>
          <w:p w14:paraId="1DD931B7" w14:textId="16472BCB" w:rsidR="003212F3" w:rsidRPr="00F24850" w:rsidRDefault="003212F3" w:rsidP="00F66DE7">
            <w:pPr>
              <w:pStyle w:val="ndice2"/>
              <w:jc w:val="both"/>
            </w:pPr>
            <w:r w:rsidRPr="00F24850">
              <w:t>Diagrama Conceptual de la Solución Tecnológica (DiaConcepSolTec</w:t>
            </w:r>
            <w:r w:rsidR="00F66DE7">
              <w:t>_CONEC</w:t>
            </w:r>
            <w:r>
              <w:t>II</w:t>
            </w:r>
            <w:r w:rsidRPr="00F24850">
              <w:t>.docx).</w:t>
            </w:r>
          </w:p>
        </w:tc>
        <w:tc>
          <w:tcPr>
            <w:tcW w:w="2409" w:type="dxa"/>
            <w:vAlign w:val="center"/>
          </w:tcPr>
          <w:p w14:paraId="3054EB02" w14:textId="77777777" w:rsidR="003212F3" w:rsidRPr="00F24850" w:rsidRDefault="003212F3" w:rsidP="003B6095">
            <w:pPr>
              <w:pStyle w:val="ndice2"/>
            </w:pPr>
            <w:r>
              <w:t>SEGOB</w:t>
            </w:r>
          </w:p>
        </w:tc>
      </w:tr>
      <w:tr w:rsidR="003212F3" w:rsidRPr="00F24850" w14:paraId="63227440" w14:textId="77777777" w:rsidTr="00F66DE7">
        <w:trPr>
          <w:tblHeader/>
          <w:jc w:val="center"/>
        </w:trPr>
        <w:tc>
          <w:tcPr>
            <w:tcW w:w="1276" w:type="dxa"/>
            <w:vAlign w:val="center"/>
          </w:tcPr>
          <w:p w14:paraId="5C17B914" w14:textId="77777777" w:rsidR="003212F3" w:rsidRPr="00F24850" w:rsidRDefault="003212F3" w:rsidP="003B6095">
            <w:pPr>
              <w:pStyle w:val="ndice2"/>
            </w:pPr>
            <w:r w:rsidRPr="00F24850">
              <w:t>2</w:t>
            </w:r>
          </w:p>
        </w:tc>
        <w:tc>
          <w:tcPr>
            <w:tcW w:w="5812" w:type="dxa"/>
            <w:vAlign w:val="center"/>
          </w:tcPr>
          <w:p w14:paraId="15241F1E" w14:textId="70711BF7" w:rsidR="003212F3" w:rsidRPr="00F24850" w:rsidRDefault="003212F3" w:rsidP="00F66DE7">
            <w:pPr>
              <w:pStyle w:val="ndice2"/>
              <w:jc w:val="both"/>
            </w:pPr>
            <w:r w:rsidRPr="00F24850">
              <w:t>Requerimientos de la Solución Tecnológica (ReqSo</w:t>
            </w:r>
            <w:r w:rsidR="00F66DE7">
              <w:t>lTec_CONEC</w:t>
            </w:r>
            <w:r>
              <w:t>II</w:t>
            </w:r>
            <w:r w:rsidRPr="00F24850">
              <w:t>.docx).</w:t>
            </w:r>
          </w:p>
        </w:tc>
        <w:tc>
          <w:tcPr>
            <w:tcW w:w="2409" w:type="dxa"/>
            <w:vAlign w:val="center"/>
          </w:tcPr>
          <w:p w14:paraId="25CA7620" w14:textId="77777777" w:rsidR="003212F3" w:rsidRPr="00F24850" w:rsidRDefault="003212F3" w:rsidP="003B6095">
            <w:pPr>
              <w:pStyle w:val="ndice2"/>
            </w:pPr>
            <w:r>
              <w:t>SEGOB</w:t>
            </w:r>
          </w:p>
        </w:tc>
      </w:tr>
      <w:tr w:rsidR="003212F3" w:rsidRPr="00F24850" w14:paraId="033BBBF3" w14:textId="77777777" w:rsidTr="00F66DE7">
        <w:trPr>
          <w:tblHeader/>
          <w:jc w:val="center"/>
        </w:trPr>
        <w:tc>
          <w:tcPr>
            <w:tcW w:w="1276" w:type="dxa"/>
            <w:vAlign w:val="center"/>
          </w:tcPr>
          <w:p w14:paraId="3BD2B828" w14:textId="77777777" w:rsidR="003212F3" w:rsidRPr="00F24850" w:rsidRDefault="003212F3" w:rsidP="003B6095">
            <w:pPr>
              <w:pStyle w:val="ndice2"/>
            </w:pPr>
            <w:r w:rsidRPr="00F24850">
              <w:t>3</w:t>
            </w:r>
          </w:p>
        </w:tc>
        <w:tc>
          <w:tcPr>
            <w:tcW w:w="5812" w:type="dxa"/>
            <w:vAlign w:val="center"/>
          </w:tcPr>
          <w:p w14:paraId="1DEFA881" w14:textId="565A45D1" w:rsidR="003212F3" w:rsidRPr="00F24850" w:rsidRDefault="003212F3" w:rsidP="00F66DE7">
            <w:pPr>
              <w:pStyle w:val="ndice2"/>
              <w:jc w:val="both"/>
            </w:pPr>
            <w:r w:rsidRPr="00F24850">
              <w:t xml:space="preserve">Glosario </w:t>
            </w:r>
            <w:r w:rsidR="00F66DE7">
              <w:t>de Términos. (GlosarioTer_CONEC</w:t>
            </w:r>
            <w:r w:rsidRPr="00F24850">
              <w:t>II.docx).</w:t>
            </w:r>
          </w:p>
        </w:tc>
        <w:tc>
          <w:tcPr>
            <w:tcW w:w="2409" w:type="dxa"/>
            <w:vAlign w:val="center"/>
          </w:tcPr>
          <w:p w14:paraId="0E202BC4" w14:textId="77777777" w:rsidR="003212F3" w:rsidRPr="00F24850" w:rsidRDefault="003212F3" w:rsidP="003B6095">
            <w:pPr>
              <w:pStyle w:val="ndice2"/>
            </w:pPr>
            <w:r>
              <w:t>SEGOB</w:t>
            </w:r>
          </w:p>
        </w:tc>
      </w:tr>
      <w:tr w:rsidR="003212F3" w:rsidRPr="00F24850" w14:paraId="34D3199A" w14:textId="77777777" w:rsidTr="00F66DE7">
        <w:trPr>
          <w:tblHeader/>
          <w:jc w:val="center"/>
        </w:trPr>
        <w:tc>
          <w:tcPr>
            <w:tcW w:w="1276" w:type="dxa"/>
            <w:vAlign w:val="center"/>
          </w:tcPr>
          <w:p w14:paraId="25A6002B" w14:textId="77777777" w:rsidR="003212F3" w:rsidRPr="00F24850" w:rsidRDefault="003212F3" w:rsidP="003B6095">
            <w:pPr>
              <w:pStyle w:val="ndice2"/>
            </w:pPr>
            <w:r w:rsidRPr="00F24850">
              <w:t>4</w:t>
            </w:r>
          </w:p>
        </w:tc>
        <w:tc>
          <w:tcPr>
            <w:tcW w:w="5812" w:type="dxa"/>
            <w:vAlign w:val="center"/>
          </w:tcPr>
          <w:p w14:paraId="6C612F83" w14:textId="7873F9D3" w:rsidR="003212F3" w:rsidRPr="00F24850" w:rsidRDefault="003212F3" w:rsidP="00F66DE7">
            <w:pPr>
              <w:pStyle w:val="ndice2"/>
              <w:jc w:val="both"/>
            </w:pPr>
            <w:r w:rsidRPr="00F24850">
              <w:t xml:space="preserve">Modelo de Flujo </w:t>
            </w:r>
            <w:r w:rsidR="00F66DE7">
              <w:t>de Negocios. (ModFlujoNeg_CONEC</w:t>
            </w:r>
            <w:r w:rsidRPr="00F24850">
              <w:t>II.docx).</w:t>
            </w:r>
          </w:p>
        </w:tc>
        <w:tc>
          <w:tcPr>
            <w:tcW w:w="2409" w:type="dxa"/>
            <w:vAlign w:val="center"/>
          </w:tcPr>
          <w:p w14:paraId="6768A6C7" w14:textId="77777777" w:rsidR="003212F3" w:rsidRPr="00F24850" w:rsidRDefault="003212F3" w:rsidP="003B6095">
            <w:pPr>
              <w:pStyle w:val="ndice2"/>
              <w:rPr>
                <w:lang w:val="es-MX"/>
              </w:rPr>
            </w:pPr>
            <w:r>
              <w:t>SEGOB</w:t>
            </w:r>
          </w:p>
        </w:tc>
      </w:tr>
      <w:tr w:rsidR="00F66DE7" w:rsidRPr="00F24850" w14:paraId="6F8D08CA" w14:textId="77777777" w:rsidTr="00F66DE7">
        <w:trPr>
          <w:tblHeader/>
          <w:jc w:val="center"/>
        </w:trPr>
        <w:tc>
          <w:tcPr>
            <w:tcW w:w="1276" w:type="dxa"/>
            <w:vAlign w:val="center"/>
          </w:tcPr>
          <w:p w14:paraId="3CBDFA1B" w14:textId="7E7625BC" w:rsidR="00F66DE7" w:rsidRPr="00F24850" w:rsidRDefault="00F66DE7" w:rsidP="003B6095">
            <w:pPr>
              <w:pStyle w:val="ndice2"/>
            </w:pPr>
            <w:r>
              <w:t>5</w:t>
            </w:r>
          </w:p>
        </w:tc>
        <w:tc>
          <w:tcPr>
            <w:tcW w:w="5812" w:type="dxa"/>
            <w:vAlign w:val="center"/>
          </w:tcPr>
          <w:p w14:paraId="5F30A151" w14:textId="1592ABD0" w:rsidR="00F66DE7" w:rsidRPr="00F24850" w:rsidRDefault="00F66DE7" w:rsidP="00F66DE7">
            <w:pPr>
              <w:pStyle w:val="ndice2"/>
              <w:jc w:val="both"/>
            </w:pPr>
            <w:r w:rsidRPr="00962796">
              <w:rPr>
                <w:color w:val="000000" w:themeColor="text1"/>
              </w:rPr>
              <w:t>Catálogo de Reglas de Negocio (CataRegNeg_CONECII.docx)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409" w:type="dxa"/>
            <w:vAlign w:val="center"/>
          </w:tcPr>
          <w:p w14:paraId="67A99383" w14:textId="22FEB415" w:rsidR="00F66DE7" w:rsidRDefault="00F66DE7" w:rsidP="003B6095">
            <w:pPr>
              <w:pStyle w:val="ndice2"/>
            </w:pPr>
            <w:r>
              <w:t>SEGOB</w:t>
            </w:r>
          </w:p>
        </w:tc>
      </w:tr>
    </w:tbl>
    <w:p w14:paraId="218A05B5" w14:textId="77777777" w:rsidR="003212F3" w:rsidRDefault="003212F3" w:rsidP="003212F3"/>
    <w:p w14:paraId="70D67DA5" w14:textId="77777777" w:rsidR="00F66DE7" w:rsidRDefault="003212F3" w:rsidP="003212F3">
      <w:pPr>
        <w:spacing w:before="0" w:after="0" w:line="240" w:lineRule="auto"/>
        <w:jc w:val="left"/>
      </w:pPr>
      <w:r>
        <w:br w:type="page"/>
      </w:r>
    </w:p>
    <w:p w14:paraId="0643F052" w14:textId="77777777"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5" w:name="_Toc488248936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46"/>
      <w:bookmarkEnd w:id="145"/>
    </w:p>
    <w:p w14:paraId="776738CD" w14:textId="77777777"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4DFB0775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3259FE6E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0E049334" w14:textId="77777777" w:rsidR="00F66DE7" w:rsidRDefault="00F66DE7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608FE703" w14:textId="77777777" w:rsidR="00F66DE7" w:rsidRDefault="00F66DE7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082BC846" w14:textId="77777777" w:rsidR="00B84D40" w:rsidRPr="005B3DD4" w:rsidRDefault="00B84D40" w:rsidP="00B84D40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1CD4F8D7" w14:textId="77777777" w:rsidTr="001008E4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2AEE186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5A0E9F14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7DF9B474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6F8CBF72" w14:textId="77777777" w:rsidR="00B84D40" w:rsidRPr="005B3DD4" w:rsidRDefault="00B84D40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5997B9E" w14:textId="77777777" w:rsidR="00B84D40" w:rsidRPr="005B3DD4" w:rsidRDefault="00B84D40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6C2811F8" w14:textId="77777777" w:rsidR="00B84D40" w:rsidRPr="005B3DD4" w:rsidRDefault="00B84D40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5846526D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84D40" w:rsidRPr="005B3DD4" w14:paraId="477AF57B" w14:textId="77777777" w:rsidTr="001008E4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5B1065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0D90C6B0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0623192B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0B894830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CA30A71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05D462F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3FE4CC35" w14:textId="77777777" w:rsidR="00B84D40" w:rsidRPr="005B3DD4" w:rsidRDefault="00B84D40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B84D40" w:rsidRPr="005B3DD4" w14:paraId="019F3740" w14:textId="77777777" w:rsidTr="001008E4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3283C8F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49A821BA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5222A600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1647282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42DBB443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54173B9C" w14:textId="77777777" w:rsidR="00B84D40" w:rsidRPr="005B3DD4" w:rsidRDefault="00B84D40" w:rsidP="00B84D40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A56B3B4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0B38D224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1DE26913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11E5C802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3736C0DB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4A915A04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453717BB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6D963753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2265FE59" w14:textId="77777777" w:rsidTr="001008E4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6D5558D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313FD95E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7982A823" w14:textId="77777777" w:rsidR="00B84D40" w:rsidRPr="005B3DD4" w:rsidRDefault="00B84D40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4794160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5ACDC0B0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B84D40" w:rsidRPr="005B3DD4" w14:paraId="0F0EE61B" w14:textId="77777777" w:rsidTr="001008E4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DDB711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268DD07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2982B0DB" w14:textId="77777777" w:rsidR="00B84D40" w:rsidRPr="005B3DD4" w:rsidRDefault="00B84D40" w:rsidP="001008E4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5C79CAD" w14:textId="77777777" w:rsidR="00B84D40" w:rsidRPr="005B3DD4" w:rsidRDefault="00B84D40" w:rsidP="001008E4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25D24788" w14:textId="77777777" w:rsidR="00B84D40" w:rsidRPr="005B3DD4" w:rsidRDefault="00B84D40" w:rsidP="001008E4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499E480A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</w:p>
    <w:p w14:paraId="583E843E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14:paraId="71642BD7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2AF2D7D5" w14:textId="77777777" w:rsidR="00B84D40" w:rsidRPr="005B3DD4" w:rsidRDefault="00B84D40" w:rsidP="00B84D40">
      <w:pPr>
        <w:ind w:firstLine="708"/>
        <w:rPr>
          <w:rFonts w:asciiTheme="minorHAnsi" w:hAnsiTheme="minorHAnsi" w:cstheme="minorHAnsi"/>
          <w:szCs w:val="20"/>
        </w:rPr>
      </w:pPr>
    </w:p>
    <w:p w14:paraId="414EE29E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0A5891E1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02E12D59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671FC647" w14:textId="77777777" w:rsidTr="001008E4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395632F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650AD03A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14:paraId="6AE31CDB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14:paraId="25D6EAF5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10073F9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96DEF6C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14:paraId="1986E58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B84D40" w:rsidRPr="005B3DD4" w14:paraId="63676667" w14:textId="77777777" w:rsidTr="001008E4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9067D0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8F6D986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14:paraId="51039FB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14:paraId="131294CF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4AE38990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6213447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2DF4EE7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14:paraId="1BE2B5DB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B84D40" w:rsidRPr="005B3DD4" w14:paraId="21FA30C0" w14:textId="77777777" w:rsidTr="001008E4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D06113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2528DFB5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14:paraId="2C1AF95F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14:paraId="21DD8A74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154EEB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0B8171DA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14:paraId="7FF981EC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14:paraId="162CEC87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547AA20D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7FA7B099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5F2EE2A7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24BA114A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1135F796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5E67F5B4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5549EDC7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2C12887B" w14:textId="77777777" w:rsidTr="001008E4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33E102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14BCAEA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14:paraId="43B44DE5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14:paraId="771D30B1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E1E2B9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5C3A6C1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14:paraId="2DE101E5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B84D40" w:rsidRPr="005B3DD4" w14:paraId="1D715431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0AABCD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5A6DBE7F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14:paraId="3F3204F9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14:paraId="7CF5A171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3F55D9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76CD51F3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14:paraId="3DCDDBAD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14:paraId="1FB79533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60E37E3F" w14:textId="77777777" w:rsidR="00B84D40" w:rsidRDefault="00B84D40" w:rsidP="00B84D40">
      <w:pPr>
        <w:rPr>
          <w:rFonts w:asciiTheme="minorHAnsi" w:hAnsiTheme="minorHAnsi" w:cstheme="minorHAnsi"/>
          <w:b/>
          <w:szCs w:val="20"/>
        </w:rPr>
      </w:pPr>
    </w:p>
    <w:p w14:paraId="126F23FC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DAR</w:t>
      </w:r>
    </w:p>
    <w:p w14:paraId="4CC44001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1FD84ED1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48546358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68740261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3B6A67BC" w14:textId="77777777" w:rsidTr="001008E4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8C3428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2EB9B21B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14:paraId="24F28BE7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14:paraId="07EDEB72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4D6E35AD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180E0FB5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6E7D4EC5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14:paraId="5843C85C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14:paraId="7C1A69DD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1C5C49EF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</w:p>
    <w:p w14:paraId="1B8D190A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14:paraId="0F06457D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7EA4905E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0A435CB0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55478D33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3500BF62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B84D40" w:rsidRPr="005B3DD4" w14:paraId="5FAAD8EC" w14:textId="77777777" w:rsidTr="001008E4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78BAF4FB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37552DFB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14:paraId="59D1C621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14:paraId="3850B605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14:paraId="0B63A0F5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082280E4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2EB772E9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4EC02471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3C42EE0D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083AC5D1" w14:textId="77777777" w:rsidTr="001008E4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EB32AE2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A8108D9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14:paraId="733D6AA2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14:paraId="1630C815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8789196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4761E07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14:paraId="726ADA04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14:paraId="51C387DD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</w:p>
    <w:p w14:paraId="5540182E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AFCP</w:t>
      </w:r>
    </w:p>
    <w:p w14:paraId="16EC6FF6" w14:textId="77777777" w:rsidR="00B84D40" w:rsidRPr="005B3DD4" w:rsidRDefault="00B84D40" w:rsidP="00B84D40">
      <w:pPr>
        <w:rPr>
          <w:rFonts w:asciiTheme="minorHAnsi" w:hAnsiTheme="minorHAnsi" w:cstheme="minorHAnsi"/>
          <w:b/>
          <w:szCs w:val="20"/>
        </w:rPr>
      </w:pPr>
    </w:p>
    <w:p w14:paraId="078FDC47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35025434" w14:textId="77777777" w:rsidR="00B84D40" w:rsidRDefault="00B84D40" w:rsidP="00B84D40">
      <w:pPr>
        <w:rPr>
          <w:rFonts w:asciiTheme="minorHAnsi" w:hAnsiTheme="minorHAnsi" w:cstheme="minorHAnsi"/>
          <w:szCs w:val="20"/>
        </w:rPr>
      </w:pPr>
    </w:p>
    <w:p w14:paraId="35652283" w14:textId="77777777" w:rsidR="00B84D40" w:rsidRPr="005B3DD4" w:rsidRDefault="00B84D40" w:rsidP="00B84D40">
      <w:pPr>
        <w:rPr>
          <w:rFonts w:asciiTheme="minorHAnsi" w:hAnsiTheme="minorHAnsi" w:cstheme="minorHAnsi"/>
          <w:szCs w:val="20"/>
        </w:rPr>
      </w:pPr>
    </w:p>
    <w:p w14:paraId="03E9CA58" w14:textId="77777777" w:rsidR="00B84D40" w:rsidRPr="005B3DD4" w:rsidRDefault="00B84D40" w:rsidP="00B84D40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B84D40" w:rsidRPr="005B3DD4" w14:paraId="1FB7F487" w14:textId="77777777" w:rsidTr="001008E4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B0441C6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2D5C1E6D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14:paraId="4207F8BD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14:paraId="46DE4CE4" w14:textId="77777777" w:rsidR="00B84D40" w:rsidRPr="005B3DD4" w:rsidRDefault="00B84D40" w:rsidP="001008E4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938A5B0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6D392920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14:paraId="44EBA8CF" w14:textId="77777777" w:rsidR="00B84D40" w:rsidRPr="005B3DD4" w:rsidRDefault="00B84D40" w:rsidP="001008E4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54552346" w14:textId="77777777" w:rsidR="00F66DE7" w:rsidRPr="00F66DE7" w:rsidRDefault="00F66DE7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F66DE7" w:rsidRPr="00F66DE7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E5E5E8" w15:done="0"/>
  <w15:commentEx w15:paraId="59B1E3A6" w15:done="0"/>
  <w15:commentEx w15:paraId="18774680" w15:done="0"/>
  <w15:commentEx w15:paraId="32D86542" w15:done="0"/>
  <w15:commentEx w15:paraId="32B156C4" w15:done="0"/>
  <w15:commentEx w15:paraId="585A631C" w15:done="0"/>
  <w15:commentEx w15:paraId="1E991512" w15:done="0"/>
  <w15:commentEx w15:paraId="71CA1C97" w15:done="0"/>
  <w15:commentEx w15:paraId="71B7D0E0" w15:done="0"/>
  <w15:commentEx w15:paraId="33D523AD" w15:done="0"/>
  <w15:commentEx w15:paraId="12C678E5" w15:done="0"/>
  <w15:commentEx w15:paraId="6318A2E2" w15:done="0"/>
  <w15:commentEx w15:paraId="432DB30F" w15:done="0"/>
  <w15:commentEx w15:paraId="4B3B23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BE1BA" w14:textId="77777777" w:rsidR="005D799D" w:rsidRDefault="005D799D" w:rsidP="0060039F">
      <w:pPr>
        <w:pStyle w:val="Encabezado"/>
      </w:pPr>
      <w:r>
        <w:separator/>
      </w:r>
    </w:p>
  </w:endnote>
  <w:endnote w:type="continuationSeparator" w:id="0">
    <w:p w14:paraId="46581F38" w14:textId="77777777" w:rsidR="005D799D" w:rsidRDefault="005D799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807585" w14:paraId="7EFA3564" w14:textId="77777777" w:rsidTr="00EF0432">
      <w:tc>
        <w:tcPr>
          <w:tcW w:w="3465" w:type="dxa"/>
        </w:tcPr>
        <w:p w14:paraId="36A4953D" w14:textId="77777777" w:rsidR="00807585" w:rsidRPr="00CD783E" w:rsidRDefault="00807585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AE6B" wp14:editId="5E4AFFD5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457AB9" w14:textId="77777777" w:rsidR="00807585" w:rsidRPr="00CD783E" w:rsidRDefault="0080758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4A81FE12" w14:textId="77777777" w:rsidR="00807585" w:rsidRPr="0070527F" w:rsidRDefault="00807585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7E457AB9" w14:textId="77777777" w:rsidR="00807585" w:rsidRPr="00CD783E" w:rsidRDefault="0080758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4A81FE12" w14:textId="77777777" w:rsidR="00807585" w:rsidRPr="0070527F" w:rsidRDefault="00807585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62FE0AC4" w14:textId="77777777" w:rsidR="00807585" w:rsidRPr="00BE4042" w:rsidRDefault="00807585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6EFF797" w14:textId="77777777" w:rsidR="00807585" w:rsidRPr="00CD783E" w:rsidRDefault="00807585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807585" w:rsidRPr="00D566C8" w14:paraId="777E3952" w14:textId="77777777" w:rsidTr="00EF0432">
      <w:tc>
        <w:tcPr>
          <w:tcW w:w="3465" w:type="dxa"/>
        </w:tcPr>
        <w:p w14:paraId="5FDF3FDA" w14:textId="77777777" w:rsidR="00807585" w:rsidRPr="00BE4042" w:rsidRDefault="00807585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2A17839" w14:textId="77777777" w:rsidR="00807585" w:rsidRDefault="00807585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578DD702" w14:textId="77777777" w:rsidR="00807585" w:rsidRPr="00D566C8" w:rsidRDefault="00807585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4069F793" w14:textId="77777777" w:rsidR="00807585" w:rsidRPr="00A65C57" w:rsidRDefault="00807585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595CB" w14:textId="77777777" w:rsidR="005D799D" w:rsidRDefault="005D799D" w:rsidP="0060039F">
      <w:pPr>
        <w:pStyle w:val="Encabezado"/>
      </w:pPr>
      <w:r>
        <w:separator/>
      </w:r>
    </w:p>
  </w:footnote>
  <w:footnote w:type="continuationSeparator" w:id="0">
    <w:p w14:paraId="4D56E0E3" w14:textId="77777777" w:rsidR="005D799D" w:rsidRDefault="005D799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5A46B" w14:textId="77777777" w:rsidR="00807585" w:rsidRPr="005B608B" w:rsidRDefault="00807585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807585" w:rsidRPr="00780E31" w14:paraId="56992927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6BE15CC8" w14:textId="77777777" w:rsidR="00807585" w:rsidRPr="00780E31" w:rsidRDefault="00807585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752" behindDoc="1" locked="0" layoutInCell="1" allowOverlap="1" wp14:anchorId="344CA27D" wp14:editId="7B026488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FB16289" w14:textId="77777777" w:rsidR="00807585" w:rsidRPr="00BE4042" w:rsidRDefault="0080758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31E019B" w14:textId="77777777" w:rsidR="00807585" w:rsidRPr="00BE4042" w:rsidRDefault="00807585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01305700" w14:textId="77777777" w:rsidR="00807585" w:rsidRDefault="00807585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36865D9D" w14:textId="77777777" w:rsidR="00807585" w:rsidRPr="00BE4042" w:rsidRDefault="00807585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5BC215DE" w14:textId="77777777" w:rsidR="00807585" w:rsidRPr="005E5122" w:rsidRDefault="0080758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3FCDD60B" w14:textId="1A585574" w:rsidR="00807585" w:rsidRPr="005B1C5D" w:rsidRDefault="00807585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B74094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B3331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B3331E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B74094">
            <w:rPr>
              <w:rStyle w:val="Nmerodepgina"/>
              <w:rFonts w:ascii="Calibri" w:hAnsi="Calibri" w:cs="Arial"/>
              <w:noProof/>
              <w:sz w:val="16"/>
              <w:szCs w:val="16"/>
            </w:rPr>
            <w:t>17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807585" w:rsidRPr="00780E31" w14:paraId="61D739F1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CCCB01C" w14:textId="77777777" w:rsidR="00807585" w:rsidRPr="00780E31" w:rsidRDefault="008075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38CEE13" w14:textId="77777777" w:rsidR="00807585" w:rsidRPr="00BE4042" w:rsidRDefault="008075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09628D1" w14:textId="77777777" w:rsidR="00807585" w:rsidRPr="005E5122" w:rsidRDefault="0080758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A8B292" w14:textId="77777777" w:rsidR="00807585" w:rsidRPr="005B1C5D" w:rsidRDefault="00807585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807585" w:rsidRPr="00780E31" w14:paraId="796222F4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8D6C784" w14:textId="77777777" w:rsidR="00807585" w:rsidRPr="00780E31" w:rsidRDefault="008075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2B0DB30" w14:textId="77777777" w:rsidR="00807585" w:rsidRPr="00BE4042" w:rsidRDefault="008075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55D577CF" w14:textId="77777777" w:rsidR="00807585" w:rsidRPr="00F879E4" w:rsidRDefault="0080758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807585" w:rsidRPr="00780E31" w14:paraId="1F8A8827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4E3EAEB" w14:textId="77777777" w:rsidR="00807585" w:rsidRPr="00780E31" w:rsidRDefault="008075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6B81202" w14:textId="77777777" w:rsidR="00807585" w:rsidRPr="00BE4042" w:rsidRDefault="008075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E97D25D" w14:textId="77777777" w:rsidR="00807585" w:rsidRPr="005E5122" w:rsidRDefault="00807585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716DE22B" w14:textId="77777777" w:rsidR="00807585" w:rsidRPr="005B1C5D" w:rsidRDefault="00807585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807585" w:rsidRPr="00780E31" w14:paraId="1D673BAB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09615D0" w14:textId="77777777" w:rsidR="00807585" w:rsidRPr="00780E31" w:rsidRDefault="00807585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8CF97A4" w14:textId="77777777" w:rsidR="00807585" w:rsidRPr="00BE4042" w:rsidRDefault="00807585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EF94892" w14:textId="77777777" w:rsidR="00807585" w:rsidRPr="001F75F8" w:rsidRDefault="00807585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0C61C24A" w14:textId="77777777" w:rsidR="00807585" w:rsidRPr="001F75F8" w:rsidRDefault="00807585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807585" w:rsidRPr="00780E31" w14:paraId="06C28B02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C68DE19" w14:textId="77777777" w:rsidR="00807585" w:rsidRPr="009A1678" w:rsidRDefault="0080758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7E1D29CA" w14:textId="77777777" w:rsidR="00807585" w:rsidRPr="006E716C" w:rsidRDefault="00807585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3FD919E0" w14:textId="77777777" w:rsidR="00807585" w:rsidRPr="006E716C" w:rsidRDefault="00807585" w:rsidP="00B74094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807585" w:rsidRPr="00780E31" w14:paraId="6B91219B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05B7D07" w14:textId="77777777" w:rsidR="00807585" w:rsidRPr="009A1678" w:rsidRDefault="00807585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00D86351" w14:textId="1CE8F92E" w:rsidR="00807585" w:rsidRPr="00C203DD" w:rsidRDefault="00140362" w:rsidP="00216A42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4011 - </w:t>
          </w:r>
          <w:r w:rsidR="00807585">
            <w:rPr>
              <w:rFonts w:ascii="Calibri" w:hAnsi="Calibri" w:cs="Arial"/>
              <w:sz w:val="16"/>
              <w:szCs w:val="16"/>
            </w:rPr>
            <w:t>Reemplazar</w:t>
          </w:r>
          <w:r w:rsidR="00807585"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>Pre A</w:t>
          </w:r>
          <w:r w:rsidR="00807585">
            <w:rPr>
              <w:rFonts w:ascii="Calibri" w:hAnsi="Calibri" w:cs="Arial"/>
              <w:sz w:val="16"/>
              <w:szCs w:val="16"/>
            </w:rPr>
            <w:t xml:space="preserve">nálisis </w:t>
          </w:r>
        </w:p>
      </w:tc>
      <w:tc>
        <w:tcPr>
          <w:tcW w:w="2595" w:type="dxa"/>
          <w:gridSpan w:val="2"/>
          <w:vMerge/>
          <w:vAlign w:val="center"/>
        </w:tcPr>
        <w:p w14:paraId="0866D1F4" w14:textId="77777777" w:rsidR="00807585" w:rsidRPr="006E716C" w:rsidRDefault="00807585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39C323D8" w14:textId="77777777" w:rsidR="00807585" w:rsidRPr="00C1246F" w:rsidRDefault="00807585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38CA"/>
    <w:multiLevelType w:val="hybridMultilevel"/>
    <w:tmpl w:val="E26CFF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>
    <w:nsid w:val="279837F0"/>
    <w:multiLevelType w:val="hybridMultilevel"/>
    <w:tmpl w:val="77268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312AE"/>
    <w:multiLevelType w:val="hybridMultilevel"/>
    <w:tmpl w:val="7BE69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9B0D09"/>
    <w:multiLevelType w:val="hybridMultilevel"/>
    <w:tmpl w:val="A71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3457"/>
    <w:multiLevelType w:val="multilevel"/>
    <w:tmpl w:val="125EEBA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60B458B"/>
    <w:multiLevelType w:val="hybridMultilevel"/>
    <w:tmpl w:val="FE3A7C90"/>
    <w:lvl w:ilvl="0" w:tplc="2DBE3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2"/>
  </w:num>
  <w:num w:numId="5">
    <w:abstractNumId w:val="4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0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1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26A1B"/>
    <w:rsid w:val="00033556"/>
    <w:rsid w:val="000423E5"/>
    <w:rsid w:val="00045FD0"/>
    <w:rsid w:val="00052511"/>
    <w:rsid w:val="00055252"/>
    <w:rsid w:val="0005593E"/>
    <w:rsid w:val="00056F26"/>
    <w:rsid w:val="0005765E"/>
    <w:rsid w:val="0005796A"/>
    <w:rsid w:val="000656AA"/>
    <w:rsid w:val="0006628B"/>
    <w:rsid w:val="00067986"/>
    <w:rsid w:val="000714A0"/>
    <w:rsid w:val="000774BA"/>
    <w:rsid w:val="00081DB3"/>
    <w:rsid w:val="0008296C"/>
    <w:rsid w:val="00091BF2"/>
    <w:rsid w:val="00092227"/>
    <w:rsid w:val="00097790"/>
    <w:rsid w:val="000B5B46"/>
    <w:rsid w:val="000C71F2"/>
    <w:rsid w:val="000D0D3C"/>
    <w:rsid w:val="000D50F3"/>
    <w:rsid w:val="000D647B"/>
    <w:rsid w:val="000E0ACB"/>
    <w:rsid w:val="000E6097"/>
    <w:rsid w:val="000F620A"/>
    <w:rsid w:val="00100E7E"/>
    <w:rsid w:val="00105935"/>
    <w:rsid w:val="00106D7D"/>
    <w:rsid w:val="00107BF1"/>
    <w:rsid w:val="00107D6A"/>
    <w:rsid w:val="00111E01"/>
    <w:rsid w:val="001136F5"/>
    <w:rsid w:val="00114425"/>
    <w:rsid w:val="001231B5"/>
    <w:rsid w:val="001233BA"/>
    <w:rsid w:val="00126521"/>
    <w:rsid w:val="00126BD4"/>
    <w:rsid w:val="00127739"/>
    <w:rsid w:val="00135D7A"/>
    <w:rsid w:val="00140362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C0850"/>
    <w:rsid w:val="001D27BB"/>
    <w:rsid w:val="001E262F"/>
    <w:rsid w:val="001E60D1"/>
    <w:rsid w:val="001E67D0"/>
    <w:rsid w:val="001F3866"/>
    <w:rsid w:val="00207043"/>
    <w:rsid w:val="002132A7"/>
    <w:rsid w:val="00214D0B"/>
    <w:rsid w:val="00214DAF"/>
    <w:rsid w:val="00216A42"/>
    <w:rsid w:val="00217345"/>
    <w:rsid w:val="00221BAE"/>
    <w:rsid w:val="00232A4D"/>
    <w:rsid w:val="00233257"/>
    <w:rsid w:val="002354B9"/>
    <w:rsid w:val="00237298"/>
    <w:rsid w:val="002374CD"/>
    <w:rsid w:val="002448B8"/>
    <w:rsid w:val="00253847"/>
    <w:rsid w:val="002601F7"/>
    <w:rsid w:val="002647ED"/>
    <w:rsid w:val="002650CF"/>
    <w:rsid w:val="00270F64"/>
    <w:rsid w:val="002761C5"/>
    <w:rsid w:val="00281D2B"/>
    <w:rsid w:val="00282968"/>
    <w:rsid w:val="002839E8"/>
    <w:rsid w:val="0028456A"/>
    <w:rsid w:val="002A02BC"/>
    <w:rsid w:val="002A2F76"/>
    <w:rsid w:val="002A3CC5"/>
    <w:rsid w:val="002A6F7D"/>
    <w:rsid w:val="002B2586"/>
    <w:rsid w:val="002E47D3"/>
    <w:rsid w:val="002F760A"/>
    <w:rsid w:val="00300249"/>
    <w:rsid w:val="00303AFC"/>
    <w:rsid w:val="00306B72"/>
    <w:rsid w:val="003071B4"/>
    <w:rsid w:val="00312F2A"/>
    <w:rsid w:val="00316C10"/>
    <w:rsid w:val="00320A99"/>
    <w:rsid w:val="003212F3"/>
    <w:rsid w:val="003222E8"/>
    <w:rsid w:val="00324D2F"/>
    <w:rsid w:val="00327C75"/>
    <w:rsid w:val="0033216F"/>
    <w:rsid w:val="0034123A"/>
    <w:rsid w:val="0034240E"/>
    <w:rsid w:val="003430F3"/>
    <w:rsid w:val="0034632A"/>
    <w:rsid w:val="00353F93"/>
    <w:rsid w:val="003619FD"/>
    <w:rsid w:val="0036306D"/>
    <w:rsid w:val="00365268"/>
    <w:rsid w:val="00375714"/>
    <w:rsid w:val="00375863"/>
    <w:rsid w:val="003763E4"/>
    <w:rsid w:val="00387649"/>
    <w:rsid w:val="0039002E"/>
    <w:rsid w:val="00395D5F"/>
    <w:rsid w:val="00396A2C"/>
    <w:rsid w:val="003A3856"/>
    <w:rsid w:val="003B0CF2"/>
    <w:rsid w:val="003B5582"/>
    <w:rsid w:val="003B6095"/>
    <w:rsid w:val="003C1307"/>
    <w:rsid w:val="003C71C2"/>
    <w:rsid w:val="003C7980"/>
    <w:rsid w:val="003D784C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09B5"/>
    <w:rsid w:val="004634A6"/>
    <w:rsid w:val="00471FF7"/>
    <w:rsid w:val="00483B34"/>
    <w:rsid w:val="00487C61"/>
    <w:rsid w:val="00492D8A"/>
    <w:rsid w:val="004A0EA4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500124"/>
    <w:rsid w:val="0050303F"/>
    <w:rsid w:val="005030B9"/>
    <w:rsid w:val="00503922"/>
    <w:rsid w:val="00503E7A"/>
    <w:rsid w:val="00505C20"/>
    <w:rsid w:val="00507C8C"/>
    <w:rsid w:val="005123BB"/>
    <w:rsid w:val="00513A3E"/>
    <w:rsid w:val="005148D7"/>
    <w:rsid w:val="00527841"/>
    <w:rsid w:val="00537A25"/>
    <w:rsid w:val="00542DD4"/>
    <w:rsid w:val="00545878"/>
    <w:rsid w:val="005532BA"/>
    <w:rsid w:val="00554004"/>
    <w:rsid w:val="00554842"/>
    <w:rsid w:val="0055687D"/>
    <w:rsid w:val="00561F82"/>
    <w:rsid w:val="00562459"/>
    <w:rsid w:val="00562483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533"/>
    <w:rsid w:val="005D2A51"/>
    <w:rsid w:val="005D799D"/>
    <w:rsid w:val="005E115F"/>
    <w:rsid w:val="005E1603"/>
    <w:rsid w:val="005E4F94"/>
    <w:rsid w:val="005E5122"/>
    <w:rsid w:val="005E7254"/>
    <w:rsid w:val="005F35C7"/>
    <w:rsid w:val="0060039F"/>
    <w:rsid w:val="006041B3"/>
    <w:rsid w:val="00605526"/>
    <w:rsid w:val="00610483"/>
    <w:rsid w:val="00615537"/>
    <w:rsid w:val="00624C99"/>
    <w:rsid w:val="00626AB9"/>
    <w:rsid w:val="00630864"/>
    <w:rsid w:val="00630C7C"/>
    <w:rsid w:val="006323D2"/>
    <w:rsid w:val="00632BEA"/>
    <w:rsid w:val="00634522"/>
    <w:rsid w:val="006347AC"/>
    <w:rsid w:val="00636D21"/>
    <w:rsid w:val="006372B5"/>
    <w:rsid w:val="006474AC"/>
    <w:rsid w:val="00654F00"/>
    <w:rsid w:val="00661408"/>
    <w:rsid w:val="0067413D"/>
    <w:rsid w:val="00677401"/>
    <w:rsid w:val="00682A5E"/>
    <w:rsid w:val="00683FC3"/>
    <w:rsid w:val="0069763C"/>
    <w:rsid w:val="006A5C61"/>
    <w:rsid w:val="006B4196"/>
    <w:rsid w:val="006B4C79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07C37"/>
    <w:rsid w:val="0071638C"/>
    <w:rsid w:val="0071783E"/>
    <w:rsid w:val="0072266D"/>
    <w:rsid w:val="0073563B"/>
    <w:rsid w:val="007367BF"/>
    <w:rsid w:val="00752AE0"/>
    <w:rsid w:val="00764BF4"/>
    <w:rsid w:val="00765F29"/>
    <w:rsid w:val="00766972"/>
    <w:rsid w:val="00773A1C"/>
    <w:rsid w:val="00774265"/>
    <w:rsid w:val="00785032"/>
    <w:rsid w:val="00790AD7"/>
    <w:rsid w:val="00792286"/>
    <w:rsid w:val="00792A9C"/>
    <w:rsid w:val="00793C46"/>
    <w:rsid w:val="007960E1"/>
    <w:rsid w:val="007A5015"/>
    <w:rsid w:val="007B0DC1"/>
    <w:rsid w:val="007C13B7"/>
    <w:rsid w:val="007C1AD2"/>
    <w:rsid w:val="007C4417"/>
    <w:rsid w:val="007C518D"/>
    <w:rsid w:val="007D7D57"/>
    <w:rsid w:val="007E0CD8"/>
    <w:rsid w:val="007E79AD"/>
    <w:rsid w:val="007F28F5"/>
    <w:rsid w:val="007F6A57"/>
    <w:rsid w:val="007F6F20"/>
    <w:rsid w:val="00800645"/>
    <w:rsid w:val="008073E0"/>
    <w:rsid w:val="00807585"/>
    <w:rsid w:val="0081016C"/>
    <w:rsid w:val="00813E7C"/>
    <w:rsid w:val="0081549F"/>
    <w:rsid w:val="008175B9"/>
    <w:rsid w:val="00821813"/>
    <w:rsid w:val="00826D40"/>
    <w:rsid w:val="00831299"/>
    <w:rsid w:val="008360D8"/>
    <w:rsid w:val="0085432E"/>
    <w:rsid w:val="00856624"/>
    <w:rsid w:val="00865F95"/>
    <w:rsid w:val="00867938"/>
    <w:rsid w:val="008703F6"/>
    <w:rsid w:val="00873AC0"/>
    <w:rsid w:val="008A3DB6"/>
    <w:rsid w:val="008B110A"/>
    <w:rsid w:val="008B1650"/>
    <w:rsid w:val="008C26F4"/>
    <w:rsid w:val="008C4B4C"/>
    <w:rsid w:val="008C7D0F"/>
    <w:rsid w:val="008D05F7"/>
    <w:rsid w:val="008D3AC7"/>
    <w:rsid w:val="008E0A3B"/>
    <w:rsid w:val="008E39A6"/>
    <w:rsid w:val="008E665B"/>
    <w:rsid w:val="008F46C3"/>
    <w:rsid w:val="00900262"/>
    <w:rsid w:val="00912C59"/>
    <w:rsid w:val="00916384"/>
    <w:rsid w:val="00921D47"/>
    <w:rsid w:val="00926110"/>
    <w:rsid w:val="009271C0"/>
    <w:rsid w:val="00931AAD"/>
    <w:rsid w:val="00934C2E"/>
    <w:rsid w:val="009358C5"/>
    <w:rsid w:val="00940569"/>
    <w:rsid w:val="009420FF"/>
    <w:rsid w:val="009563C2"/>
    <w:rsid w:val="009565E4"/>
    <w:rsid w:val="00966AC4"/>
    <w:rsid w:val="00967066"/>
    <w:rsid w:val="009719E2"/>
    <w:rsid w:val="00972305"/>
    <w:rsid w:val="00972685"/>
    <w:rsid w:val="00973AF2"/>
    <w:rsid w:val="009768E6"/>
    <w:rsid w:val="009861D3"/>
    <w:rsid w:val="00992C43"/>
    <w:rsid w:val="00995860"/>
    <w:rsid w:val="009A7865"/>
    <w:rsid w:val="009A7F02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30743"/>
    <w:rsid w:val="00A35466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870E8"/>
    <w:rsid w:val="00AA783E"/>
    <w:rsid w:val="00AC0FC0"/>
    <w:rsid w:val="00AC472A"/>
    <w:rsid w:val="00AD264B"/>
    <w:rsid w:val="00AD3437"/>
    <w:rsid w:val="00AD37DD"/>
    <w:rsid w:val="00AD53E5"/>
    <w:rsid w:val="00AE3BC3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3238F"/>
    <w:rsid w:val="00B3331E"/>
    <w:rsid w:val="00B34A1A"/>
    <w:rsid w:val="00B34BB2"/>
    <w:rsid w:val="00B37C54"/>
    <w:rsid w:val="00B40DB0"/>
    <w:rsid w:val="00B47AD9"/>
    <w:rsid w:val="00B52119"/>
    <w:rsid w:val="00B60FF1"/>
    <w:rsid w:val="00B64055"/>
    <w:rsid w:val="00B6449A"/>
    <w:rsid w:val="00B67167"/>
    <w:rsid w:val="00B733FF"/>
    <w:rsid w:val="00B74094"/>
    <w:rsid w:val="00B77C52"/>
    <w:rsid w:val="00B84D40"/>
    <w:rsid w:val="00B86C34"/>
    <w:rsid w:val="00BA431F"/>
    <w:rsid w:val="00BA71F3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39BE"/>
    <w:rsid w:val="00BF5251"/>
    <w:rsid w:val="00BF7608"/>
    <w:rsid w:val="00C04640"/>
    <w:rsid w:val="00C05ED0"/>
    <w:rsid w:val="00C1246F"/>
    <w:rsid w:val="00C12B84"/>
    <w:rsid w:val="00C203DD"/>
    <w:rsid w:val="00C254C3"/>
    <w:rsid w:val="00C272C8"/>
    <w:rsid w:val="00C32F4D"/>
    <w:rsid w:val="00C41D11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82462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06CB"/>
    <w:rsid w:val="00CD172A"/>
    <w:rsid w:val="00CD72B9"/>
    <w:rsid w:val="00CE2970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64C4"/>
    <w:rsid w:val="00D907FF"/>
    <w:rsid w:val="00D91BC6"/>
    <w:rsid w:val="00D97917"/>
    <w:rsid w:val="00DA3F26"/>
    <w:rsid w:val="00DA410F"/>
    <w:rsid w:val="00DB49D5"/>
    <w:rsid w:val="00DC23CF"/>
    <w:rsid w:val="00DC35F3"/>
    <w:rsid w:val="00DC79B1"/>
    <w:rsid w:val="00DD30FA"/>
    <w:rsid w:val="00DD3E30"/>
    <w:rsid w:val="00DD4C62"/>
    <w:rsid w:val="00DE100D"/>
    <w:rsid w:val="00DE29B8"/>
    <w:rsid w:val="00DE33C3"/>
    <w:rsid w:val="00DE49BD"/>
    <w:rsid w:val="00DE5ABF"/>
    <w:rsid w:val="00DE78EC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25A5"/>
    <w:rsid w:val="00E52C8A"/>
    <w:rsid w:val="00E56CC5"/>
    <w:rsid w:val="00E572EB"/>
    <w:rsid w:val="00E614BD"/>
    <w:rsid w:val="00E64B51"/>
    <w:rsid w:val="00E67C9A"/>
    <w:rsid w:val="00E70B98"/>
    <w:rsid w:val="00E70DBF"/>
    <w:rsid w:val="00E90EA0"/>
    <w:rsid w:val="00E94919"/>
    <w:rsid w:val="00E95DD4"/>
    <w:rsid w:val="00EA2941"/>
    <w:rsid w:val="00EA3615"/>
    <w:rsid w:val="00EB6ED4"/>
    <w:rsid w:val="00EC0458"/>
    <w:rsid w:val="00EC6C3E"/>
    <w:rsid w:val="00ED5788"/>
    <w:rsid w:val="00ED7B91"/>
    <w:rsid w:val="00ED7E78"/>
    <w:rsid w:val="00EE3A5A"/>
    <w:rsid w:val="00EF0432"/>
    <w:rsid w:val="00EF3BE1"/>
    <w:rsid w:val="00F040BF"/>
    <w:rsid w:val="00F04B5A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1A34"/>
    <w:rsid w:val="00F54BA2"/>
    <w:rsid w:val="00F575AF"/>
    <w:rsid w:val="00F66DE7"/>
    <w:rsid w:val="00F67A7E"/>
    <w:rsid w:val="00F8350E"/>
    <w:rsid w:val="00F9308C"/>
    <w:rsid w:val="00F94B6F"/>
    <w:rsid w:val="00FB135D"/>
    <w:rsid w:val="00FC7CE6"/>
    <w:rsid w:val="00FD4130"/>
    <w:rsid w:val="00FE2192"/>
    <w:rsid w:val="00FE54D6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72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765F29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6A4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6A42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6A42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765F29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6A4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6A42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6A42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9C73A-641A-4F59-A090-9D65209F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20</TotalTime>
  <Pages>17</Pages>
  <Words>2224</Words>
  <Characters>12235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14431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14</cp:revision>
  <cp:lastPrinted>2017-07-19T23:38:00Z</cp:lastPrinted>
  <dcterms:created xsi:type="dcterms:W3CDTF">2017-06-28T16:31:00Z</dcterms:created>
  <dcterms:modified xsi:type="dcterms:W3CDTF">2017-07-19T23:38:00Z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