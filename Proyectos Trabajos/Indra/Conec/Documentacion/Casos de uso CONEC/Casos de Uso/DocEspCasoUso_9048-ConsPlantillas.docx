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6F4FC9" w:rsidRDefault="00CA3FE8" w:rsidP="008C26F4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904</w:t>
      </w:r>
      <w:r w:rsidR="00D15029">
        <w:rPr>
          <w:rFonts w:asciiTheme="minorHAnsi" w:hAnsiTheme="minorHAnsi" w:cstheme="minorHAnsi"/>
          <w:sz w:val="28"/>
          <w:szCs w:val="28"/>
        </w:rPr>
        <w:t>8</w:t>
      </w:r>
      <w:r w:rsidR="00397E1C">
        <w:rPr>
          <w:rFonts w:asciiTheme="minorHAnsi" w:hAnsiTheme="minorHAnsi" w:cstheme="minorHAnsi"/>
          <w:sz w:val="28"/>
          <w:szCs w:val="28"/>
        </w:rPr>
        <w:t xml:space="preserve"> - </w:t>
      </w:r>
      <w:r w:rsidR="0080148C">
        <w:rPr>
          <w:rFonts w:asciiTheme="minorHAnsi" w:hAnsiTheme="minorHAnsi" w:cstheme="minorHAnsi"/>
          <w:sz w:val="28"/>
          <w:szCs w:val="28"/>
        </w:rPr>
        <w:t>Consultar Plantillas</w:t>
      </w:r>
    </w:p>
    <w:p w:rsidR="008C26F4" w:rsidRPr="006F4FC9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Pr="009F381E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F381E">
        <w:rPr>
          <w:rFonts w:asciiTheme="minorHAnsi" w:hAnsiTheme="minorHAnsi" w:cstheme="minorHAnsi"/>
          <w:sz w:val="24"/>
          <w:szCs w:val="24"/>
        </w:rPr>
        <w:t xml:space="preserve">Versión </w:t>
      </w:r>
      <w:r w:rsidR="00AA783E" w:rsidRPr="009F381E">
        <w:rPr>
          <w:rFonts w:asciiTheme="minorHAnsi" w:hAnsiTheme="minorHAnsi" w:cstheme="minorHAnsi"/>
          <w:sz w:val="24"/>
          <w:szCs w:val="24"/>
        </w:rPr>
        <w:t>1.</w:t>
      </w:r>
      <w:r w:rsidR="00397E1C">
        <w:rPr>
          <w:rFonts w:asciiTheme="minorHAnsi" w:hAnsiTheme="minorHAnsi" w:cstheme="minorHAnsi"/>
          <w:sz w:val="24"/>
          <w:szCs w:val="24"/>
        </w:rPr>
        <w:t>0</w:t>
      </w:r>
    </w:p>
    <w:p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:rsidR="00AE6FD6" w:rsidRPr="00C83E90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C83E90">
        <w:rPr>
          <w:rFonts w:asciiTheme="minorHAnsi" w:hAnsiTheme="minorHAnsi" w:cstheme="minorHAnsi"/>
          <w:sz w:val="22"/>
          <w:szCs w:val="22"/>
        </w:rPr>
        <w:t>Fecha:</w:t>
      </w:r>
      <w:r w:rsidR="00A8239D" w:rsidRPr="00C83E90">
        <w:rPr>
          <w:rFonts w:asciiTheme="minorHAnsi" w:hAnsiTheme="minorHAnsi" w:cstheme="minorHAnsi"/>
          <w:sz w:val="22"/>
          <w:szCs w:val="22"/>
        </w:rPr>
        <w:t xml:space="preserve"> </w:t>
      </w:r>
      <w:r w:rsidR="00C83E90">
        <w:rPr>
          <w:rFonts w:asciiTheme="minorHAnsi" w:hAnsiTheme="minorHAnsi" w:cstheme="minorHAnsi"/>
          <w:sz w:val="22"/>
          <w:szCs w:val="22"/>
        </w:rPr>
        <w:t>20/12</w:t>
      </w:r>
      <w:r w:rsidR="00A8239D" w:rsidRPr="00C83E90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AD37DD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D37DD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505A86" w:rsidRPr="00505A86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6110D1">
        <w:rPr>
          <w:rFonts w:asciiTheme="minorHAnsi" w:hAnsiTheme="minorHAnsi" w:cstheme="minorHAnsi"/>
          <w:lang w:val="es-MX"/>
        </w:rPr>
        <w:fldChar w:fldCharType="begin"/>
      </w:r>
      <w:r w:rsidR="00E94919" w:rsidRPr="006110D1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6110D1">
        <w:rPr>
          <w:rFonts w:asciiTheme="minorHAnsi" w:hAnsiTheme="minorHAnsi" w:cstheme="minorHAnsi"/>
          <w:lang w:val="es-MX"/>
        </w:rPr>
        <w:fldChar w:fldCharType="separate"/>
      </w:r>
      <w:hyperlink w:anchor="_Toc488231335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1.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_Toc488231335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4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36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2.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Introducción Consultar Plantillas.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_Toc488231336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5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37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3.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Funcionalidad del Sistema: Consultar Plantillas.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_Toc488231337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5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38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3.1.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_Toc488231338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5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39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3.2.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_Toc488231339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5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40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4.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_Toc488231340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5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41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5.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_Toc488231341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6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42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6.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_Toc488231342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7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43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7.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_Toc488231343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8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44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7.1.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_Toc488231344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8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45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7.2.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&lt;Precondición 2&gt; Permisos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_Toc488231345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8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46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7.3.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&lt;Precondición 3&gt; Autenticación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_Toc488231346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8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47" w:history="1">
        <w:r w:rsidR="00505A86" w:rsidRPr="00505A86">
          <w:rPr>
            <w:rStyle w:val="Hipervnculo"/>
            <w:rFonts w:asciiTheme="minorHAnsi" w:hAnsiTheme="minorHAnsi" w:cstheme="minorHAnsi"/>
            <w:noProof/>
            <w:lang w:val="es-MX" w:eastAsia="en-US"/>
          </w:rPr>
          <w:t>7.4.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&lt;Precondición 4 &gt; Plantillas previas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_Toc488231347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8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48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_Toc488231348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8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49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8.1.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_Toc488231349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8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50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8.2.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_Toc488231350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10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51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8.2.1.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Opcionales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_Toc488231351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10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52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8.2.1.1.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AO01 Ver Vista Previa.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_Toc488231352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10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53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8.2.1.2.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AO02 Búsqueda.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_Toc488231353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10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54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8.2.2.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Generales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_Toc488231354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11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55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8.2.2.1.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_Toc488231355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11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56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8.2.2.2.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_Toc488231356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11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57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8.2.3.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_Toc488231357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12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58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8.2.4.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_Toc488231358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12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59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8.2.4.1.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AE01 Error al Guardar.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_Toc488231359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12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60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8.2.4.2.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AE02 Consulta Sin Resultados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_Toc488231360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12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61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8.3.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_Toc488231361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12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62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8.4.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_Toc488231362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12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63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8.5.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_Toc488231363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13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64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8.5.1.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&lt;Pos condición 1&gt; Registros en Bitácora.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_Toc488231364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13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65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9.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_Toc488231365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13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66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10.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_Toc488231366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13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67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10.1.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V01  Validar selección de filtro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_Toc488231367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13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68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11.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_Toc488231368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13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P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1369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12.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_Toc488231369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13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05A86" w:rsidRDefault="005F7D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31370" w:history="1">
        <w:r w:rsidR="00505A86" w:rsidRPr="00505A86">
          <w:rPr>
            <w:rStyle w:val="Hipervnculo"/>
            <w:rFonts w:asciiTheme="minorHAnsi" w:hAnsiTheme="minorHAnsi" w:cstheme="minorHAnsi"/>
            <w:noProof/>
          </w:rPr>
          <w:t>13.</w:t>
        </w:r>
        <w:r w:rsidR="00505A86" w:rsidRPr="00505A8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05A86" w:rsidRPr="00505A86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505A86" w:rsidRPr="00505A86">
          <w:rPr>
            <w:rFonts w:asciiTheme="minorHAnsi" w:hAnsiTheme="minorHAnsi" w:cstheme="minorHAnsi"/>
            <w:noProof/>
            <w:webHidden/>
          </w:rPr>
          <w:tab/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begin"/>
        </w:r>
        <w:r w:rsidR="00505A86" w:rsidRPr="00505A86">
          <w:rPr>
            <w:rFonts w:asciiTheme="minorHAnsi" w:hAnsiTheme="minorHAnsi" w:cstheme="minorHAnsi"/>
            <w:noProof/>
            <w:webHidden/>
          </w:rPr>
          <w:instrText xml:space="preserve"> PAGEREF _Toc488231370 \h </w:instrText>
        </w:r>
        <w:r w:rsidR="00505A86" w:rsidRPr="00505A86">
          <w:rPr>
            <w:rFonts w:asciiTheme="minorHAnsi" w:hAnsiTheme="minorHAnsi" w:cstheme="minorHAnsi"/>
            <w:noProof/>
            <w:webHidden/>
          </w:rPr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B624A">
          <w:rPr>
            <w:rFonts w:asciiTheme="minorHAnsi" w:hAnsiTheme="minorHAnsi" w:cstheme="minorHAnsi"/>
            <w:noProof/>
            <w:webHidden/>
          </w:rPr>
          <w:t>14</w:t>
        </w:r>
        <w:r w:rsidR="00505A86" w:rsidRPr="00505A8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E79AD" w:rsidRPr="006110D1" w:rsidRDefault="00487C61" w:rsidP="00E94919">
      <w:pPr>
        <w:rPr>
          <w:rFonts w:asciiTheme="minorHAnsi" w:hAnsiTheme="minorHAnsi" w:cstheme="minorHAnsi"/>
          <w:lang w:val="es-MX"/>
        </w:rPr>
      </w:pPr>
      <w:r w:rsidRPr="006110D1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6323D2" w:rsidRPr="00AD37DD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br w:type="page"/>
      </w:r>
    </w:p>
    <w:p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8231335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71783E" w:rsidRPr="00AD37DD" w:rsidTr="0071783E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C83E90" w:rsidRPr="00AD37DD" w:rsidTr="00C2682C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:rsidR="00C83E90" w:rsidRPr="00AD37DD" w:rsidRDefault="00C83E90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:rsidR="00C83E90" w:rsidRPr="00AD37DD" w:rsidRDefault="00C83E90" w:rsidP="002839E8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shd w:val="clear" w:color="auto" w:fill="D9D9D9"/>
          </w:tcPr>
          <w:p w:rsidR="00C83E90" w:rsidRPr="00C83E90" w:rsidRDefault="008F168B" w:rsidP="00C83E90">
            <w:pPr>
              <w:jc w:val="center"/>
              <w:rPr>
                <w:rFonts w:asciiTheme="minorHAnsi" w:hAnsiTheme="minorHAnsi" w:cstheme="minorHAnsi"/>
              </w:rPr>
            </w:pPr>
            <w:r w:rsidRPr="00C83E90">
              <w:rPr>
                <w:rFonts w:asciiTheme="minorHAnsi" w:hAnsiTheme="minorHAnsi" w:cstheme="minorHAnsi"/>
              </w:rPr>
              <w:t>María</w:t>
            </w:r>
            <w:r w:rsidR="00C83E90" w:rsidRPr="00C83E90">
              <w:rPr>
                <w:rFonts w:asciiTheme="minorHAnsi" w:hAnsiTheme="minorHAnsi" w:cstheme="minorHAnsi"/>
              </w:rPr>
              <w:t xml:space="preserve"> </w:t>
            </w:r>
            <w:r w:rsidR="00C83E90">
              <w:rPr>
                <w:rFonts w:asciiTheme="minorHAnsi" w:hAnsiTheme="minorHAnsi" w:cstheme="minorHAnsi"/>
              </w:rPr>
              <w:t xml:space="preserve">Elena </w:t>
            </w:r>
            <w:r w:rsidR="00C83E90" w:rsidRPr="00C83E90">
              <w:rPr>
                <w:rFonts w:asciiTheme="minorHAnsi" w:hAnsiTheme="minorHAnsi" w:cstheme="minorHAnsi"/>
              </w:rPr>
              <w:t xml:space="preserve">Osornio </w:t>
            </w:r>
            <w:proofErr w:type="spellStart"/>
            <w:r w:rsidR="00C83E90" w:rsidRPr="00C83E90">
              <w:rPr>
                <w:rFonts w:asciiTheme="minorHAnsi" w:hAnsiTheme="minorHAnsi" w:cstheme="minorHAnsi"/>
              </w:rPr>
              <w:t>Tonche</w:t>
            </w:r>
            <w:proofErr w:type="spellEnd"/>
          </w:p>
        </w:tc>
        <w:tc>
          <w:tcPr>
            <w:tcW w:w="1771" w:type="dxa"/>
            <w:shd w:val="clear" w:color="auto" w:fill="D9D9D9"/>
            <w:vAlign w:val="center"/>
          </w:tcPr>
          <w:p w:rsidR="00C83E90" w:rsidRPr="00C83E90" w:rsidRDefault="00C83E90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C83E90">
              <w:rPr>
                <w:rFonts w:asciiTheme="minorHAnsi" w:hAnsiTheme="minorHAnsi" w:cstheme="minorHAnsi"/>
                <w:szCs w:val="20"/>
                <w:lang w:val="es-MX" w:eastAsia="es-MX"/>
              </w:rPr>
              <w:t>06/12/2016</w:t>
            </w:r>
          </w:p>
        </w:tc>
        <w:tc>
          <w:tcPr>
            <w:tcW w:w="1490" w:type="dxa"/>
            <w:shd w:val="clear" w:color="auto" w:fill="D9D9D9"/>
          </w:tcPr>
          <w:p w:rsidR="00C83E90" w:rsidRPr="00AD37DD" w:rsidRDefault="00C83E90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Elaborado</w:t>
            </w:r>
          </w:p>
        </w:tc>
      </w:tr>
      <w:tr w:rsidR="00C83E90" w:rsidRPr="00AD37DD" w:rsidTr="00C2682C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:rsidR="00C83E90" w:rsidRPr="00AD37DD" w:rsidRDefault="00C83E90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C83E90" w:rsidRPr="00AD37DD" w:rsidRDefault="00C83E90" w:rsidP="00DA5669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:rsidR="00C83E90" w:rsidRDefault="008F168B" w:rsidP="00C83E90">
            <w:pPr>
              <w:jc w:val="center"/>
            </w:pPr>
            <w:r w:rsidRPr="00F3009F">
              <w:rPr>
                <w:rFonts w:asciiTheme="minorHAnsi" w:hAnsiTheme="minorHAnsi" w:cstheme="minorHAnsi"/>
              </w:rPr>
              <w:t>María</w:t>
            </w:r>
            <w:r w:rsidR="00C83E90" w:rsidRPr="00F3009F">
              <w:rPr>
                <w:rFonts w:asciiTheme="minorHAnsi" w:hAnsiTheme="minorHAnsi" w:cstheme="minorHAnsi"/>
              </w:rPr>
              <w:t xml:space="preserve"> Elena Osornio </w:t>
            </w:r>
            <w:proofErr w:type="spellStart"/>
            <w:r w:rsidR="00C83E90" w:rsidRPr="00F3009F">
              <w:rPr>
                <w:rFonts w:asciiTheme="minorHAnsi" w:hAnsiTheme="minorHAnsi" w:cstheme="minorHAnsi"/>
              </w:rPr>
              <w:t>Tonche</w:t>
            </w:r>
            <w:proofErr w:type="spellEnd"/>
          </w:p>
        </w:tc>
        <w:tc>
          <w:tcPr>
            <w:tcW w:w="1771" w:type="dxa"/>
            <w:shd w:val="clear" w:color="auto" w:fill="auto"/>
            <w:vAlign w:val="center"/>
          </w:tcPr>
          <w:p w:rsidR="00C83E90" w:rsidRPr="00C83E90" w:rsidRDefault="00C83E90" w:rsidP="00DA5669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C83E90">
              <w:rPr>
                <w:rFonts w:asciiTheme="minorHAnsi" w:hAnsiTheme="minorHAnsi" w:cstheme="minorHAnsi"/>
                <w:szCs w:val="20"/>
              </w:rPr>
              <w:t>15/12/2016</w:t>
            </w:r>
          </w:p>
        </w:tc>
        <w:tc>
          <w:tcPr>
            <w:tcW w:w="1490" w:type="dxa"/>
            <w:vAlign w:val="center"/>
          </w:tcPr>
          <w:p w:rsidR="00C83E90" w:rsidRPr="00AD37DD" w:rsidRDefault="00C83E90" w:rsidP="00DA5669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Entregado</w:t>
            </w:r>
          </w:p>
        </w:tc>
      </w:tr>
      <w:tr w:rsidR="00C83E90" w:rsidRPr="00AD37DD" w:rsidTr="00C2682C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:rsidR="00C83E90" w:rsidRPr="00AD37DD" w:rsidRDefault="00C83E90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0.2</w:t>
            </w:r>
          </w:p>
        </w:tc>
        <w:tc>
          <w:tcPr>
            <w:tcW w:w="2755" w:type="dxa"/>
            <w:shd w:val="clear" w:color="auto" w:fill="D9D9D9"/>
            <w:vAlign w:val="center"/>
          </w:tcPr>
          <w:p w:rsidR="00C83E90" w:rsidRPr="00AD37DD" w:rsidRDefault="00C83E90" w:rsidP="00DA5669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:rsidR="00C83E90" w:rsidRDefault="008F168B" w:rsidP="00C83E90">
            <w:pPr>
              <w:jc w:val="center"/>
            </w:pPr>
            <w:r w:rsidRPr="00F3009F">
              <w:rPr>
                <w:rFonts w:asciiTheme="minorHAnsi" w:hAnsiTheme="minorHAnsi" w:cstheme="minorHAnsi"/>
              </w:rPr>
              <w:t>María</w:t>
            </w:r>
            <w:r w:rsidR="00C83E90" w:rsidRPr="00F3009F">
              <w:rPr>
                <w:rFonts w:asciiTheme="minorHAnsi" w:hAnsiTheme="minorHAnsi" w:cstheme="minorHAnsi"/>
              </w:rPr>
              <w:t xml:space="preserve"> Elena Osornio </w:t>
            </w:r>
            <w:proofErr w:type="spellStart"/>
            <w:r w:rsidR="00C83E90" w:rsidRPr="00F3009F">
              <w:rPr>
                <w:rFonts w:asciiTheme="minorHAnsi" w:hAnsiTheme="minorHAnsi" w:cstheme="minorHAnsi"/>
              </w:rPr>
              <w:t>Tonche</w:t>
            </w:r>
            <w:proofErr w:type="spellEnd"/>
          </w:p>
        </w:tc>
        <w:tc>
          <w:tcPr>
            <w:tcW w:w="1771" w:type="dxa"/>
            <w:shd w:val="clear" w:color="auto" w:fill="D9D9D9"/>
            <w:vAlign w:val="center"/>
          </w:tcPr>
          <w:p w:rsidR="00C83E90" w:rsidRPr="00C83E90" w:rsidRDefault="00C83E90" w:rsidP="00DA5669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C83E90">
              <w:rPr>
                <w:rFonts w:asciiTheme="minorHAnsi" w:hAnsiTheme="minorHAnsi" w:cstheme="minorHAnsi"/>
                <w:szCs w:val="20"/>
                <w:lang w:val="es-MX" w:eastAsia="es-MX"/>
              </w:rPr>
              <w:t>19/12/2016</w:t>
            </w:r>
          </w:p>
        </w:tc>
        <w:tc>
          <w:tcPr>
            <w:tcW w:w="1490" w:type="dxa"/>
            <w:shd w:val="clear" w:color="auto" w:fill="D9D9D9"/>
          </w:tcPr>
          <w:p w:rsidR="00C83E90" w:rsidRPr="00AD37DD" w:rsidRDefault="00C83E90" w:rsidP="00DA5669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Actualizado</w:t>
            </w:r>
          </w:p>
        </w:tc>
      </w:tr>
      <w:tr w:rsidR="00C83E90" w:rsidRPr="00AD37DD" w:rsidTr="00C2682C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C83E90" w:rsidRPr="00AD37DD" w:rsidRDefault="00C83E90" w:rsidP="00DA5669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C83E90" w:rsidRPr="00AD37DD" w:rsidRDefault="00C83E90" w:rsidP="00DA5669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</w:tcPr>
          <w:p w:rsidR="00C83E90" w:rsidRDefault="008F168B" w:rsidP="00C83E90">
            <w:pPr>
              <w:jc w:val="center"/>
            </w:pPr>
            <w:r w:rsidRPr="00F3009F">
              <w:rPr>
                <w:rFonts w:asciiTheme="minorHAnsi" w:hAnsiTheme="minorHAnsi" w:cstheme="minorHAnsi"/>
              </w:rPr>
              <w:t>María</w:t>
            </w:r>
            <w:r w:rsidR="00C83E90" w:rsidRPr="00F3009F">
              <w:rPr>
                <w:rFonts w:asciiTheme="minorHAnsi" w:hAnsiTheme="minorHAnsi" w:cstheme="minorHAnsi"/>
              </w:rPr>
              <w:t xml:space="preserve"> Elena Osornio </w:t>
            </w:r>
            <w:proofErr w:type="spellStart"/>
            <w:r w:rsidR="00C83E90" w:rsidRPr="00F3009F">
              <w:rPr>
                <w:rFonts w:asciiTheme="minorHAnsi" w:hAnsiTheme="minorHAnsi" w:cstheme="minorHAnsi"/>
              </w:rPr>
              <w:t>Tonche</w:t>
            </w:r>
            <w:proofErr w:type="spellEnd"/>
          </w:p>
        </w:tc>
        <w:tc>
          <w:tcPr>
            <w:tcW w:w="1771" w:type="dxa"/>
            <w:shd w:val="clear" w:color="auto" w:fill="auto"/>
            <w:vAlign w:val="center"/>
          </w:tcPr>
          <w:p w:rsidR="00C83E90" w:rsidRPr="00C83E90" w:rsidRDefault="00C83E90" w:rsidP="00DA5669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C83E90">
              <w:rPr>
                <w:rFonts w:asciiTheme="minorHAnsi" w:hAnsiTheme="minorHAnsi" w:cstheme="minorHAnsi"/>
                <w:szCs w:val="20"/>
              </w:rPr>
              <w:t>20/12/2016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C83E90" w:rsidRPr="00AD37DD" w:rsidRDefault="00C83E90" w:rsidP="00DA5669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81016C" w:rsidRPr="00AD37DD" w:rsidRDefault="00A027A6" w:rsidP="009E2275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AD37DD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8231336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6C0954">
        <w:rPr>
          <w:rFonts w:asciiTheme="minorHAnsi" w:hAnsiTheme="minorHAnsi" w:cstheme="minorHAnsi"/>
          <w:sz w:val="20"/>
        </w:rPr>
        <w:t>Consultar Plantillas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8231337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6C0954">
        <w:rPr>
          <w:rFonts w:asciiTheme="minorHAnsi" w:hAnsiTheme="minorHAnsi" w:cstheme="minorHAnsi"/>
          <w:sz w:val="20"/>
        </w:rPr>
        <w:t>Consultar Plantillas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8231338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:rsidR="00D16B4F" w:rsidRPr="00A568F9" w:rsidRDefault="00EF0432" w:rsidP="00EC020B">
      <w:pPr>
        <w:pStyle w:val="ndice2"/>
        <w:ind w:left="567" w:firstLine="0"/>
      </w:pPr>
      <w:r w:rsidRPr="00A568F9">
        <w:t>Permitir</w:t>
      </w:r>
      <w:r w:rsidR="00916AE7">
        <w:t xml:space="preserve"> a los </w:t>
      </w:r>
      <w:r w:rsidRPr="00A568F9">
        <w:t>usuario</w:t>
      </w:r>
      <w:r w:rsidR="00916AE7">
        <w:t xml:space="preserve">s de las diferentes áreas </w:t>
      </w:r>
      <w:r w:rsidR="00FB19AB">
        <w:rPr>
          <w:rFonts w:ascii="Calibri" w:hAnsi="Calibri" w:cs="Calibri"/>
          <w:color w:val="000000"/>
        </w:rPr>
        <w:t>consultar las plantillas de los documentos generados por el sistema para poder configurarlos.</w:t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8231339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D16B4F" w:rsidRPr="00AD37DD" w:rsidTr="0036015C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3A6EED" w:rsidRPr="00AD37DD" w:rsidTr="0036015C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6A5C61" w:rsidRDefault="00CA3D3E" w:rsidP="0034123A">
            <w:pPr>
              <w:rPr>
                <w:i/>
                <w:color w:val="0070C0"/>
              </w:rPr>
            </w:pPr>
            <w:r w:rsidRPr="00CA3D3E">
              <w:rPr>
                <w:rFonts w:ascii="Calibri" w:hAnsi="Calibri" w:cs="Calibri"/>
                <w:color w:val="000000"/>
                <w:szCs w:val="20"/>
              </w:rPr>
              <w:t>FUNC-CONF-0</w:t>
            </w:r>
            <w:r w:rsidR="007B0AC7">
              <w:rPr>
                <w:rFonts w:ascii="Calibri" w:hAnsi="Calibri" w:cs="Calibri"/>
                <w:color w:val="000000"/>
                <w:szCs w:val="20"/>
              </w:rPr>
              <w:t>20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0177F1" w:rsidRDefault="00E143D9" w:rsidP="004A08F4">
            <w:pPr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Consultar las plantillas de los documentos generados por el sistema para poder configurarlos.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594A5B" w:rsidRDefault="00E143D9" w:rsidP="00594A5B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consultar las plantillas de los documentos generados por el sistema para poder configurarlos.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6A5C61" w:rsidRDefault="00CA3FE8" w:rsidP="00E143D9">
            <w:pPr>
              <w:pStyle w:val="ndice2"/>
              <w:ind w:left="0" w:firstLine="0"/>
            </w:pPr>
            <w:r>
              <w:t>904</w:t>
            </w:r>
            <w:r w:rsidR="00C64932">
              <w:t>8</w:t>
            </w:r>
            <w:r w:rsidR="00397E1C">
              <w:t xml:space="preserve"> - </w:t>
            </w:r>
            <w:r w:rsidR="00E143D9">
              <w:t>Consultar Plantillas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8231340"/>
      <w:bookmarkStart w:id="30" w:name="_Toc289774377"/>
      <w:r w:rsidRPr="00AD37DD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:rsidR="005A6D75" w:rsidRPr="005A6D75" w:rsidRDefault="00743336" w:rsidP="005A6D75">
      <w:pPr>
        <w:pStyle w:val="ndice2"/>
        <w:jc w:val="center"/>
      </w:pPr>
      <w:r>
        <w:rPr>
          <w:noProof/>
          <w:lang w:val="es-MX" w:eastAsia="es-MX"/>
        </w:rPr>
        <w:drawing>
          <wp:inline distT="0" distB="0" distL="0" distR="0" wp14:anchorId="106DD890" wp14:editId="6119C6AE">
            <wp:extent cx="6333490" cy="2430780"/>
            <wp:effectExtent l="0" t="0" r="0" b="762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8 C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8231341"/>
      <w:r w:rsidRPr="00AD37DD">
        <w:rPr>
          <w:rFonts w:asciiTheme="minorHAnsi" w:hAnsiTheme="minorHAnsi" w:cstheme="minorHAnsi"/>
          <w:sz w:val="20"/>
        </w:rPr>
        <w:lastRenderedPageBreak/>
        <w:t>Actores Involucrados</w:t>
      </w:r>
      <w:bookmarkEnd w:id="31"/>
      <w:bookmarkEnd w:id="3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94"/>
        <w:gridCol w:w="3151"/>
        <w:gridCol w:w="5285"/>
      </w:tblGrid>
      <w:tr w:rsidR="00D16B4F" w:rsidRPr="00AD37DD" w:rsidTr="005A6D75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2B3B23" w:rsidRPr="00AD37DD" w:rsidTr="005A6D75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23" w:rsidRPr="00AD37DD" w:rsidRDefault="002B3B23" w:rsidP="00FE2192">
            <w:pPr>
              <w:rPr>
                <w:rFonts w:asciiTheme="minorHAnsi" w:hAnsiTheme="minorHAnsi" w:cstheme="minorHAnsi"/>
              </w:rPr>
            </w:pPr>
            <w:r w:rsidRPr="00AD37D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AE7" w:rsidRDefault="002B3B23" w:rsidP="00FE2192">
            <w:pPr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 w:rsidR="00916AE7">
              <w:rPr>
                <w:rFonts w:asciiTheme="minorHAnsi" w:hAnsiTheme="minorHAnsi" w:cstheme="minorHAnsi"/>
                <w:szCs w:val="20"/>
              </w:rPr>
              <w:t>s</w:t>
            </w:r>
          </w:p>
          <w:p w:rsidR="00916AE7" w:rsidRPr="004A08F4" w:rsidRDefault="00916AE7" w:rsidP="004A08F4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  <w:szCs w:val="20"/>
              </w:rPr>
            </w:pPr>
            <w:r w:rsidRPr="004A08F4">
              <w:rPr>
                <w:rFonts w:asciiTheme="minorHAnsi" w:hAnsiTheme="minorHAnsi" w:cstheme="minorHAnsi"/>
                <w:szCs w:val="20"/>
              </w:rPr>
              <w:t>DPE</w:t>
            </w:r>
          </w:p>
          <w:p w:rsidR="002B3B23" w:rsidRPr="004A08F4" w:rsidRDefault="002B3B23" w:rsidP="004A08F4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  <w:szCs w:val="20"/>
              </w:rPr>
            </w:pPr>
            <w:r w:rsidRPr="004A08F4">
              <w:rPr>
                <w:rFonts w:asciiTheme="minorHAnsi" w:hAnsiTheme="minorHAnsi" w:cstheme="minorHAnsi"/>
                <w:szCs w:val="20"/>
              </w:rPr>
              <w:t>DGA</w:t>
            </w:r>
            <w:r w:rsidR="0032100D" w:rsidRPr="004A08F4">
              <w:rPr>
                <w:rFonts w:asciiTheme="minorHAnsi" w:hAnsiTheme="minorHAnsi" w:cstheme="minorHAnsi"/>
                <w:szCs w:val="20"/>
              </w:rPr>
              <w:t>J</w:t>
            </w:r>
          </w:p>
          <w:p w:rsidR="00916AE7" w:rsidRPr="004A08F4" w:rsidRDefault="00916AE7" w:rsidP="004A08F4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  <w:szCs w:val="20"/>
              </w:rPr>
            </w:pPr>
            <w:r w:rsidRPr="004A08F4">
              <w:rPr>
                <w:rFonts w:asciiTheme="minorHAnsi" w:hAnsiTheme="minorHAnsi" w:cstheme="minorHAnsi"/>
                <w:szCs w:val="20"/>
              </w:rPr>
              <w:t>DGAPF</w:t>
            </w:r>
          </w:p>
          <w:p w:rsidR="00916AE7" w:rsidRPr="004A08F4" w:rsidRDefault="00916AE7" w:rsidP="004A08F4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  <w:szCs w:val="20"/>
              </w:rPr>
            </w:pPr>
            <w:r w:rsidRPr="004A08F4">
              <w:rPr>
                <w:rFonts w:asciiTheme="minorHAnsi" w:hAnsiTheme="minorHAnsi" w:cstheme="minorHAnsi"/>
                <w:szCs w:val="20"/>
              </w:rPr>
              <w:t>DGSS</w:t>
            </w:r>
          </w:p>
          <w:p w:rsidR="00916AE7" w:rsidRPr="004A08F4" w:rsidRDefault="00916AE7" w:rsidP="004A08F4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  <w:szCs w:val="20"/>
              </w:rPr>
            </w:pPr>
            <w:r w:rsidRPr="004A08F4">
              <w:rPr>
                <w:rFonts w:asciiTheme="minorHAnsi" w:hAnsiTheme="minorHAnsi" w:cstheme="minorHAnsi"/>
                <w:szCs w:val="20"/>
              </w:rPr>
              <w:t>DAR</w:t>
            </w:r>
          </w:p>
          <w:p w:rsidR="00916AE7" w:rsidRPr="004A08F4" w:rsidRDefault="00916AE7" w:rsidP="004A08F4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  <w:szCs w:val="20"/>
              </w:rPr>
            </w:pPr>
            <w:r w:rsidRPr="004A08F4">
              <w:rPr>
                <w:rFonts w:asciiTheme="minorHAnsi" w:hAnsiTheme="minorHAnsi" w:cstheme="minorHAnsi"/>
                <w:szCs w:val="20"/>
              </w:rPr>
              <w:t>DGP</w:t>
            </w:r>
          </w:p>
          <w:p w:rsidR="00916AE7" w:rsidRPr="004A08F4" w:rsidRDefault="00916AE7" w:rsidP="004A08F4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4A08F4">
              <w:rPr>
                <w:rFonts w:asciiTheme="minorHAnsi" w:hAnsiTheme="minorHAnsi" w:cstheme="minorHAnsi"/>
                <w:szCs w:val="20"/>
              </w:rPr>
              <w:t>AFPC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23" w:rsidRDefault="00942E10" w:rsidP="00942E10">
            <w:pPr>
              <w:rPr>
                <w:rFonts w:asciiTheme="minorHAnsi" w:hAnsiTheme="minorHAnsi" w:cstheme="minorHAnsi"/>
                <w:szCs w:val="20"/>
              </w:rPr>
            </w:pPr>
            <w:r w:rsidRPr="007E2613">
              <w:rPr>
                <w:rFonts w:asciiTheme="minorHAnsi" w:hAnsiTheme="minorHAnsi" w:cstheme="minorHAnsi"/>
                <w:szCs w:val="20"/>
              </w:rPr>
              <w:t>Integrante de la</w:t>
            </w:r>
            <w:r w:rsidR="00916AE7">
              <w:rPr>
                <w:rFonts w:asciiTheme="minorHAnsi" w:hAnsiTheme="minorHAnsi" w:cstheme="minorHAnsi"/>
                <w:szCs w:val="20"/>
              </w:rPr>
              <w:t>s</w:t>
            </w:r>
            <w:r w:rsidRPr="007E2613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916AE7">
              <w:rPr>
                <w:rFonts w:asciiTheme="minorHAnsi" w:hAnsiTheme="minorHAnsi" w:cstheme="minorHAnsi"/>
                <w:szCs w:val="20"/>
              </w:rPr>
              <w:t xml:space="preserve">diferentes áreas </w:t>
            </w:r>
            <w:r w:rsidRPr="007E2613">
              <w:rPr>
                <w:rFonts w:asciiTheme="minorHAnsi" w:hAnsiTheme="minorHAnsi" w:cstheme="minorHAnsi"/>
                <w:szCs w:val="20"/>
              </w:rPr>
              <w:t>responsable</w:t>
            </w:r>
            <w:r w:rsidR="00916AE7">
              <w:rPr>
                <w:rFonts w:asciiTheme="minorHAnsi" w:hAnsiTheme="minorHAnsi" w:cstheme="minorHAnsi"/>
                <w:szCs w:val="20"/>
              </w:rPr>
              <w:t>s</w:t>
            </w:r>
            <w:r w:rsidRPr="007E2613">
              <w:rPr>
                <w:rFonts w:asciiTheme="minorHAnsi" w:hAnsiTheme="minorHAnsi" w:cstheme="minorHAnsi"/>
                <w:szCs w:val="20"/>
              </w:rPr>
              <w:t xml:space="preserve"> de </w:t>
            </w:r>
            <w:r>
              <w:rPr>
                <w:rFonts w:asciiTheme="minorHAnsi" w:hAnsiTheme="minorHAnsi" w:cstheme="minorHAnsi"/>
                <w:szCs w:val="20"/>
              </w:rPr>
              <w:t>consultar las plantillas de los documentos</w:t>
            </w:r>
            <w:r w:rsidRPr="007E2613">
              <w:rPr>
                <w:rFonts w:asciiTheme="minorHAnsi" w:hAnsiTheme="minorHAnsi" w:cstheme="minorHAnsi"/>
                <w:szCs w:val="20"/>
              </w:rPr>
              <w:t>.</w:t>
            </w:r>
          </w:p>
          <w:p w:rsidR="00290693" w:rsidRDefault="00290693" w:rsidP="00942E10">
            <w:pPr>
              <w:rPr>
                <w:rFonts w:asciiTheme="minorHAnsi" w:hAnsiTheme="minorHAnsi" w:cstheme="minorHAnsi"/>
                <w:szCs w:val="20"/>
              </w:rPr>
            </w:pPr>
          </w:p>
          <w:p w:rsidR="00290693" w:rsidRPr="007E2613" w:rsidRDefault="00290693" w:rsidP="00916AE7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Nota: Los r</w:t>
            </w:r>
            <w:r>
              <w:rPr>
                <w:rFonts w:asciiTheme="minorHAnsi" w:hAnsiTheme="minorHAnsi" w:cstheme="minorHAnsi"/>
                <w:szCs w:val="20"/>
              </w:rPr>
              <w:t>oles de los usuarios</w:t>
            </w:r>
            <w:r w:rsidR="00916AE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505A6C">
              <w:rPr>
                <w:rFonts w:asciiTheme="minorHAnsi" w:hAnsiTheme="minorHAnsi" w:cstheme="minorHAnsi"/>
                <w:szCs w:val="20"/>
              </w:rPr>
              <w:t>se encuentran descritos en el documento del diagrama conceptual de solución tecnológica.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8231342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:rsidR="00D16B4F" w:rsidRPr="00AD37DD" w:rsidRDefault="00743336" w:rsidP="00FB579F">
      <w:pPr>
        <w:pStyle w:val="ndice2"/>
        <w:jc w:val="center"/>
      </w:pPr>
      <w:bookmarkStart w:id="35" w:name="_Toc228339738"/>
      <w:bookmarkStart w:id="36" w:name="_Toc182735726"/>
      <w:r>
        <w:rPr>
          <w:noProof/>
          <w:lang w:val="es-MX" w:eastAsia="es-MX"/>
        </w:rPr>
        <w:drawing>
          <wp:inline distT="0" distB="0" distL="0" distR="0" wp14:anchorId="34E7EE28" wp14:editId="40A8526B">
            <wp:extent cx="6333490" cy="6529070"/>
            <wp:effectExtent l="0" t="0" r="0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8 D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371934669"/>
      <w:bookmarkStart w:id="38" w:name="_Toc488231343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:rsidR="00455180" w:rsidRPr="005371EB" w:rsidRDefault="00455180" w:rsidP="005371EB">
      <w:pPr>
        <w:ind w:firstLine="360"/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5371EB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8231344"/>
      <w:r w:rsidRPr="00AD37DD">
        <w:rPr>
          <w:rFonts w:asciiTheme="minorHAnsi" w:hAnsiTheme="minorHAnsi" w:cstheme="minorHAnsi"/>
          <w:sz w:val="20"/>
        </w:rPr>
        <w:t>&lt;Precondición 1&gt;</w:t>
      </w:r>
      <w:bookmarkEnd w:id="46"/>
      <w:bookmarkEnd w:id="47"/>
      <w:bookmarkEnd w:id="48"/>
      <w:bookmarkEnd w:id="49"/>
      <w:r w:rsidR="00B527C0">
        <w:rPr>
          <w:rFonts w:asciiTheme="minorHAnsi" w:hAnsiTheme="minorHAnsi" w:cstheme="minorHAnsi"/>
          <w:sz w:val="20"/>
        </w:rPr>
        <w:t xml:space="preserve"> </w:t>
      </w:r>
      <w:r w:rsidR="00B527C0" w:rsidRPr="002E3247">
        <w:rPr>
          <w:rFonts w:asciiTheme="minorHAnsi" w:hAnsiTheme="minorHAnsi" w:cstheme="minorHAnsi"/>
          <w:color w:val="000000" w:themeColor="text1"/>
          <w:sz w:val="20"/>
        </w:rPr>
        <w:t>Nombre de usuario y contraseña válidos.</w:t>
      </w:r>
      <w:bookmarkEnd w:id="50"/>
    </w:p>
    <w:p w:rsidR="00455180" w:rsidRPr="00AD37DD" w:rsidRDefault="00916AE7" w:rsidP="00193BBD">
      <w:pPr>
        <w:pStyle w:val="ndice2"/>
        <w:ind w:left="585"/>
      </w:pPr>
      <w:r>
        <w:t>Los</w:t>
      </w:r>
      <w:r w:rsidRPr="00AD37DD">
        <w:t xml:space="preserve"> </w:t>
      </w:r>
      <w:r w:rsidR="00455180" w:rsidRPr="00AD37DD">
        <w:t>usuario</w:t>
      </w:r>
      <w:r>
        <w:t xml:space="preserve">s </w:t>
      </w:r>
      <w:r w:rsidR="00CF6856" w:rsidRPr="00AD37DD">
        <w:t>debe</w:t>
      </w:r>
      <w:r>
        <w:t>n</w:t>
      </w:r>
      <w:r w:rsidR="00455180" w:rsidRPr="00AD37DD">
        <w:t xml:space="preserve"> contar con un </w:t>
      </w:r>
      <w:r w:rsidR="00CF6856" w:rsidRPr="00AD37DD">
        <w:t xml:space="preserve">nombre de </w:t>
      </w:r>
      <w:r w:rsidR="00455180" w:rsidRPr="00AD37DD">
        <w:t xml:space="preserve">usuario y contraseña </w:t>
      </w:r>
      <w:r w:rsidR="00CF6856" w:rsidRPr="00AD37DD">
        <w:t>válido</w:t>
      </w:r>
      <w:r w:rsidR="002F57C3">
        <w:t>s</w:t>
      </w:r>
      <w:r w:rsidR="00CF6856" w:rsidRPr="00AD37DD">
        <w:t>.</w:t>
      </w:r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1" w:name="_Toc461701834"/>
      <w:bookmarkStart w:id="52" w:name="_Toc488231345"/>
      <w:r w:rsidRPr="00AD37DD">
        <w:rPr>
          <w:rFonts w:asciiTheme="minorHAnsi" w:hAnsiTheme="minorHAnsi" w:cstheme="minorHAnsi"/>
          <w:sz w:val="20"/>
        </w:rPr>
        <w:t>&lt;Precondición 2&gt;</w:t>
      </w:r>
      <w:bookmarkEnd w:id="51"/>
      <w:r w:rsidR="00B527C0">
        <w:rPr>
          <w:rFonts w:asciiTheme="minorHAnsi" w:hAnsiTheme="minorHAnsi" w:cstheme="minorHAnsi"/>
          <w:sz w:val="20"/>
        </w:rPr>
        <w:t xml:space="preserve"> Permisos</w:t>
      </w:r>
      <w:bookmarkEnd w:id="52"/>
    </w:p>
    <w:p w:rsidR="004B6E07" w:rsidRPr="004B6E07" w:rsidRDefault="00916AE7" w:rsidP="004B6E07">
      <w:pPr>
        <w:pStyle w:val="Prrafodelista"/>
        <w:ind w:left="774"/>
        <w:rPr>
          <w:rFonts w:asciiTheme="minorHAnsi" w:hAnsiTheme="minorHAnsi" w:cstheme="minorHAnsi"/>
        </w:rPr>
      </w:pPr>
      <w:r w:rsidRPr="004A08F4">
        <w:rPr>
          <w:rFonts w:asciiTheme="minorHAnsi" w:hAnsiTheme="minorHAnsi" w:cstheme="minorHAnsi"/>
        </w:rPr>
        <w:t>Los usuarios deben</w:t>
      </w:r>
      <w:r>
        <w:t xml:space="preserve"> </w:t>
      </w:r>
      <w:r w:rsidR="004B6E07" w:rsidRPr="004B6E07">
        <w:rPr>
          <w:rFonts w:asciiTheme="minorHAnsi" w:hAnsiTheme="minorHAnsi" w:cstheme="minorHAnsi"/>
          <w:color w:val="000000" w:themeColor="text1"/>
        </w:rPr>
        <w:t xml:space="preserve">contar con los permisos para </w:t>
      </w:r>
      <w:r w:rsidR="004B6E07" w:rsidRPr="004B6E07">
        <w:rPr>
          <w:rFonts w:asciiTheme="minorHAnsi" w:hAnsiTheme="minorHAnsi" w:cstheme="minorHAnsi"/>
        </w:rPr>
        <w:t xml:space="preserve">consultar </w:t>
      </w:r>
      <w:r w:rsidR="00C731B0">
        <w:rPr>
          <w:rFonts w:asciiTheme="minorHAnsi" w:hAnsiTheme="minorHAnsi" w:cstheme="minorHAnsi"/>
          <w:color w:val="000000" w:themeColor="text1"/>
        </w:rPr>
        <w:t>en el menú de consultas y reportes</w:t>
      </w:r>
      <w:r w:rsidR="004B6E07" w:rsidRPr="004B6E07">
        <w:rPr>
          <w:rFonts w:asciiTheme="minorHAnsi" w:hAnsiTheme="minorHAnsi" w:cstheme="minorHAnsi"/>
          <w:color w:val="000000" w:themeColor="text1"/>
        </w:rPr>
        <w:t>, dependiendo del rol.</w:t>
      </w:r>
    </w:p>
    <w:p w:rsidR="00CF6856" w:rsidRPr="0033216F" w:rsidRDefault="0033216F" w:rsidP="0033216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3" w:name="_Toc488231346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r w:rsidR="00B527C0">
        <w:rPr>
          <w:rFonts w:asciiTheme="minorHAnsi" w:hAnsiTheme="minorHAnsi" w:cstheme="minorHAnsi"/>
          <w:sz w:val="20"/>
        </w:rPr>
        <w:t xml:space="preserve"> Autenticación</w:t>
      </w:r>
      <w:bookmarkEnd w:id="53"/>
    </w:p>
    <w:p w:rsidR="00455180" w:rsidRDefault="00916AE7" w:rsidP="00193BBD">
      <w:pPr>
        <w:ind w:left="225" w:firstLine="567"/>
        <w:rPr>
          <w:rFonts w:asciiTheme="minorHAnsi" w:hAnsiTheme="minorHAnsi" w:cstheme="minorHAnsi"/>
          <w:szCs w:val="20"/>
          <w:lang w:val="es-MX" w:eastAsia="en-US"/>
        </w:rPr>
      </w:pPr>
      <w:r w:rsidRPr="004A08F4">
        <w:rPr>
          <w:rFonts w:asciiTheme="minorHAnsi" w:hAnsiTheme="minorHAnsi" w:cstheme="minorHAnsi"/>
        </w:rPr>
        <w:t>Los usuarios deben</w:t>
      </w:r>
      <w:r w:rsidRPr="00AD37DD">
        <w:t xml:space="preserve"> </w:t>
      </w:r>
      <w:r w:rsidR="00455180" w:rsidRPr="00193BBD">
        <w:rPr>
          <w:rFonts w:asciiTheme="minorHAnsi" w:hAnsiTheme="minorHAnsi" w:cstheme="minorHAnsi"/>
          <w:szCs w:val="20"/>
          <w:lang w:val="es-MX" w:eastAsia="en-US"/>
        </w:rPr>
        <w:t>estar autenticado</w:t>
      </w:r>
      <w:r>
        <w:rPr>
          <w:rFonts w:asciiTheme="minorHAnsi" w:hAnsiTheme="minorHAnsi" w:cstheme="minorHAnsi"/>
          <w:szCs w:val="20"/>
          <w:lang w:val="es-MX" w:eastAsia="en-US"/>
        </w:rPr>
        <w:t>s</w:t>
      </w:r>
      <w:r w:rsidR="00455180" w:rsidRPr="00193BBD">
        <w:rPr>
          <w:rFonts w:asciiTheme="minorHAnsi" w:hAnsiTheme="minorHAnsi" w:cstheme="minorHAnsi"/>
          <w:szCs w:val="20"/>
          <w:lang w:val="es-MX" w:eastAsia="en-US"/>
        </w:rPr>
        <w:t xml:space="preserve"> dentro del sistema.</w:t>
      </w:r>
    </w:p>
    <w:p w:rsidR="00E67D8B" w:rsidRPr="00B45D44" w:rsidRDefault="009F02E6" w:rsidP="00E67D8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lang w:val="es-MX" w:eastAsia="en-US"/>
        </w:rPr>
      </w:pPr>
      <w:bookmarkStart w:id="54" w:name="_Toc488231347"/>
      <w:r w:rsidRPr="00B45D44">
        <w:rPr>
          <w:rFonts w:asciiTheme="minorHAnsi" w:hAnsiTheme="minorHAnsi" w:cstheme="minorHAnsi"/>
          <w:sz w:val="20"/>
        </w:rPr>
        <w:t>&lt;</w:t>
      </w:r>
      <w:r w:rsidRPr="00B45D44">
        <w:rPr>
          <w:rFonts w:asciiTheme="minorHAnsi" w:hAnsiTheme="minorHAnsi" w:cstheme="minorHAnsi"/>
          <w:bCs w:val="0"/>
          <w:sz w:val="20"/>
        </w:rPr>
        <w:t>Precondición</w:t>
      </w:r>
      <w:r w:rsidR="00E67D8B" w:rsidRPr="00B45D44">
        <w:rPr>
          <w:rFonts w:asciiTheme="minorHAnsi" w:hAnsiTheme="minorHAnsi" w:cstheme="minorHAnsi"/>
        </w:rPr>
        <w:t xml:space="preserve"> </w:t>
      </w:r>
      <w:r w:rsidR="005B51F9">
        <w:rPr>
          <w:rFonts w:asciiTheme="minorHAnsi" w:hAnsiTheme="minorHAnsi" w:cstheme="minorHAnsi"/>
          <w:sz w:val="20"/>
        </w:rPr>
        <w:t>4</w:t>
      </w:r>
      <w:r w:rsidRPr="00B45D44">
        <w:rPr>
          <w:rFonts w:asciiTheme="minorHAnsi" w:hAnsiTheme="minorHAnsi" w:cstheme="minorHAnsi"/>
          <w:sz w:val="20"/>
        </w:rPr>
        <w:t xml:space="preserve"> &gt;</w:t>
      </w:r>
      <w:r w:rsidR="003D3ABD">
        <w:rPr>
          <w:rFonts w:asciiTheme="minorHAnsi" w:hAnsiTheme="minorHAnsi" w:cstheme="minorHAnsi"/>
          <w:sz w:val="20"/>
        </w:rPr>
        <w:t xml:space="preserve"> </w:t>
      </w:r>
      <w:r w:rsidR="005B51F9">
        <w:rPr>
          <w:rFonts w:asciiTheme="minorHAnsi" w:hAnsiTheme="minorHAnsi" w:cstheme="minorHAnsi"/>
          <w:sz w:val="20"/>
        </w:rPr>
        <w:t>Plantillas previa</w:t>
      </w:r>
      <w:r w:rsidR="004D2032">
        <w:rPr>
          <w:rFonts w:asciiTheme="minorHAnsi" w:hAnsiTheme="minorHAnsi" w:cstheme="minorHAnsi"/>
          <w:sz w:val="20"/>
        </w:rPr>
        <w:t>s</w:t>
      </w:r>
      <w:bookmarkEnd w:id="54"/>
    </w:p>
    <w:p w:rsidR="00E67D8B" w:rsidRPr="00842D48" w:rsidRDefault="00E67D8B" w:rsidP="00E67D8B">
      <w:pPr>
        <w:pStyle w:val="Prrafodelista"/>
        <w:ind w:left="792"/>
        <w:jc w:val="left"/>
        <w:rPr>
          <w:rFonts w:asciiTheme="minorHAnsi" w:hAnsiTheme="minorHAnsi" w:cstheme="minorHAnsi"/>
          <w:szCs w:val="20"/>
          <w:lang w:val="es-MX" w:eastAsia="en-US"/>
        </w:rPr>
      </w:pPr>
      <w:r w:rsidRPr="00842D48">
        <w:rPr>
          <w:rFonts w:asciiTheme="minorHAnsi" w:hAnsiTheme="minorHAnsi" w:cstheme="minorHAnsi"/>
          <w:szCs w:val="20"/>
          <w:lang w:val="es-MX" w:eastAsia="en-US"/>
        </w:rPr>
        <w:t>Para la consulta el sist</w:t>
      </w:r>
      <w:r w:rsidR="00916E33">
        <w:rPr>
          <w:rFonts w:asciiTheme="minorHAnsi" w:hAnsiTheme="minorHAnsi" w:cstheme="minorHAnsi"/>
          <w:szCs w:val="20"/>
          <w:lang w:val="es-MX" w:eastAsia="en-US"/>
        </w:rPr>
        <w:t xml:space="preserve">ema debe tener registros de </w:t>
      </w:r>
      <w:r w:rsidR="005B51F9">
        <w:rPr>
          <w:rFonts w:asciiTheme="minorHAnsi" w:hAnsiTheme="minorHAnsi" w:cstheme="minorHAnsi"/>
          <w:szCs w:val="20"/>
          <w:lang w:val="es-MX" w:eastAsia="en-US"/>
        </w:rPr>
        <w:t>plantillas previa</w:t>
      </w:r>
      <w:r w:rsidR="00916E33">
        <w:rPr>
          <w:rFonts w:asciiTheme="minorHAnsi" w:hAnsiTheme="minorHAnsi" w:cstheme="minorHAnsi"/>
          <w:szCs w:val="20"/>
          <w:lang w:val="es-MX" w:eastAsia="en-US"/>
        </w:rPr>
        <w:t>s.</w:t>
      </w:r>
    </w:p>
    <w:p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5" w:name="_Toc488231348"/>
      <w:r w:rsidRPr="00AD37DD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5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6" w:name="_Toc371934673"/>
      <w:bookmarkStart w:id="57" w:name="_Toc289774378"/>
      <w:bookmarkStart w:id="58" w:name="_Toc126991050"/>
      <w:bookmarkStart w:id="59" w:name="_Toc488231349"/>
      <w:r w:rsidRPr="00AD37DD">
        <w:rPr>
          <w:rFonts w:asciiTheme="minorHAnsi" w:hAnsiTheme="minorHAnsi" w:cstheme="minorHAnsi"/>
          <w:sz w:val="20"/>
        </w:rPr>
        <w:t>Flujo Básico</w:t>
      </w:r>
      <w:bookmarkEnd w:id="56"/>
      <w:bookmarkEnd w:id="57"/>
      <w:bookmarkEnd w:id="58"/>
      <w:bookmarkEnd w:id="5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AD37DD" w:rsidTr="00D444E8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D444E8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D444E8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D444E8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AD37DD" w:rsidTr="00D444E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550" w:rsidRPr="00AD37DD" w:rsidRDefault="006A5C61" w:rsidP="00D444E8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Pr="006A5C61" w:rsidRDefault="003D0742" w:rsidP="00D444E8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 w:rsidR="00916AE7">
              <w:rPr>
                <w:rFonts w:asciiTheme="minorHAnsi" w:hAnsiTheme="minorHAnsi" w:cstheme="minorHAnsi"/>
                <w:szCs w:val="20"/>
              </w:rPr>
              <w:t>s.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Pr="007C13B7" w:rsidRDefault="00C17318" w:rsidP="00D444E8">
            <w:pPr>
              <w:tabs>
                <w:tab w:val="center" w:pos="3615"/>
              </w:tabs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Pr="00F06465">
              <w:rPr>
                <w:rFonts w:asciiTheme="minorHAnsi" w:hAnsiTheme="minorHAnsi" w:cstheme="minorHAnsi"/>
                <w:bCs/>
                <w:szCs w:val="20"/>
              </w:rPr>
              <w:t>elecciona la opción “Consultas y Reportes”</w:t>
            </w:r>
            <w:r>
              <w:rPr>
                <w:rFonts w:asciiTheme="minorHAnsi" w:hAnsiTheme="minorHAnsi" w:cstheme="minorHAnsi"/>
                <w:bCs/>
                <w:szCs w:val="20"/>
              </w:rPr>
              <w:t>, seguido por la opción “Plantillas</w:t>
            </w:r>
            <w:r w:rsidRPr="00F06465">
              <w:rPr>
                <w:rFonts w:asciiTheme="minorHAnsi" w:hAnsiTheme="minorHAnsi" w:cstheme="minorHAnsi"/>
                <w:bCs/>
                <w:szCs w:val="20"/>
              </w:rPr>
              <w:t>”.</w:t>
            </w:r>
          </w:p>
        </w:tc>
      </w:tr>
      <w:tr w:rsidR="00455180" w:rsidRPr="00AD37DD" w:rsidTr="00D444E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80" w:rsidRPr="00AD37DD" w:rsidRDefault="006A5C61" w:rsidP="00D444E8">
            <w:p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80" w:rsidRPr="004D4AC8" w:rsidRDefault="00CF6856" w:rsidP="00D444E8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4D4AC8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55180" w:rsidRPr="004D4AC8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16" w:rsidRPr="00505A6C" w:rsidRDefault="00C56F16" w:rsidP="00D444E8">
            <w:pPr>
              <w:pStyle w:val="ndice2"/>
              <w:ind w:left="0" w:firstLine="0"/>
            </w:pPr>
            <w:r w:rsidRPr="00505A6C">
              <w:t xml:space="preserve">Despliega </w:t>
            </w:r>
            <w:r w:rsidR="00B351C6">
              <w:t>una ventana con las plantillas registrada</w:t>
            </w:r>
            <w:r w:rsidRPr="00505A6C">
              <w:t xml:space="preserve">s en el sistema, ordenados alfabéticamente </w:t>
            </w:r>
            <w:r w:rsidR="002A16CE">
              <w:t xml:space="preserve">por nombre </w:t>
            </w:r>
            <w:r w:rsidRPr="00505A6C">
              <w:t>de manera descendente de acuerdo a la siguiente estructura.</w:t>
            </w:r>
            <w:r w:rsidRPr="00505A6C" w:rsidDel="00C06ED6">
              <w:t xml:space="preserve"> </w:t>
            </w:r>
          </w:p>
          <w:p w:rsidR="00DC4463" w:rsidRPr="00B42B2C" w:rsidRDefault="00455180" w:rsidP="00D444E8">
            <w:pPr>
              <w:pStyle w:val="ndice2"/>
              <w:numPr>
                <w:ilvl w:val="0"/>
                <w:numId w:val="6"/>
              </w:numPr>
            </w:pPr>
            <w:r w:rsidRPr="00B42B2C">
              <w:t>“</w:t>
            </w:r>
            <w:r w:rsidR="00140C78">
              <w:t>No.</w:t>
            </w:r>
            <w:r w:rsidR="00DC4463" w:rsidRPr="00B42B2C">
              <w:t xml:space="preserve">” </w:t>
            </w:r>
          </w:p>
          <w:p w:rsidR="00905A2C" w:rsidRPr="00D24185" w:rsidRDefault="00CF231B" w:rsidP="00D444E8">
            <w:pPr>
              <w:pStyle w:val="ndice2"/>
              <w:numPr>
                <w:ilvl w:val="0"/>
                <w:numId w:val="6"/>
              </w:numPr>
            </w:pPr>
            <w:r>
              <w:t>“</w:t>
            </w:r>
            <w:r w:rsidR="00D24185">
              <w:t>Nombre de la plantilla”</w:t>
            </w:r>
          </w:p>
          <w:p w:rsidR="004B60EE" w:rsidRPr="001A085D" w:rsidRDefault="004B60EE" w:rsidP="00D444E8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:rsidR="0043235F" w:rsidRPr="00D24185" w:rsidRDefault="0043235F" w:rsidP="00D444E8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FD6E38">
              <w:rPr>
                <w:rFonts w:asciiTheme="minorHAnsi" w:hAnsiTheme="minorHAnsi" w:cstheme="minorHAnsi"/>
              </w:rPr>
              <w:t>“Nombr</w:t>
            </w:r>
            <w:r w:rsidR="00E24A00">
              <w:rPr>
                <w:rFonts w:asciiTheme="minorHAnsi" w:hAnsiTheme="minorHAnsi" w:cstheme="minorHAnsi"/>
              </w:rPr>
              <w:t>e de la plantilla</w:t>
            </w:r>
            <w:r w:rsidR="00FD6E38">
              <w:rPr>
                <w:rFonts w:asciiTheme="minorHAnsi" w:hAnsiTheme="minorHAnsi" w:cstheme="minorHAnsi"/>
              </w:rPr>
              <w:t>”</w:t>
            </w:r>
          </w:p>
          <w:p w:rsidR="00455180" w:rsidRPr="00905A2C" w:rsidRDefault="00605526" w:rsidP="00D444E8">
            <w:pPr>
              <w:pStyle w:val="ndice2"/>
            </w:pPr>
            <w:r w:rsidRPr="00B42B2C">
              <w:t>Así como las opciones</w:t>
            </w:r>
            <w:r w:rsidR="00455180" w:rsidRPr="00B42B2C">
              <w:t>:</w:t>
            </w:r>
          </w:p>
          <w:p w:rsidR="00455180" w:rsidRPr="00B42B2C" w:rsidRDefault="00455180" w:rsidP="00D444E8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F16EDC">
              <w:rPr>
                <w:rFonts w:asciiTheme="minorHAnsi" w:hAnsiTheme="minorHAnsi" w:cstheme="minorHAnsi"/>
                <w:szCs w:val="20"/>
                <w:lang w:val="es-MX" w:eastAsia="en-US"/>
              </w:rPr>
              <w:t>V</w:t>
            </w:r>
            <w:r w:rsidR="00905A2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er </w:t>
            </w:r>
            <w:r w:rsidR="001655EB">
              <w:rPr>
                <w:rFonts w:asciiTheme="minorHAnsi" w:hAnsiTheme="minorHAnsi" w:cstheme="minorHAnsi"/>
                <w:szCs w:val="20"/>
                <w:lang w:val="es-MX" w:eastAsia="en-US"/>
              </w:rPr>
              <w:t>vista previa</w:t>
            </w: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  <w:r w:rsidR="00BA53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A536C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:rsidR="00905A2C" w:rsidRPr="001C4C11" w:rsidRDefault="00905A2C" w:rsidP="00D444E8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1655EB">
              <w:rPr>
                <w:rFonts w:asciiTheme="minorHAnsi" w:hAnsiTheme="minorHAnsi" w:cstheme="minorHAnsi"/>
                <w:szCs w:val="20"/>
                <w:lang w:val="es-MX" w:eastAsia="en-US"/>
              </w:rPr>
              <w:t>Modificar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plantilla</w:t>
            </w: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” 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:rsidR="007906FE" w:rsidRPr="007E2905" w:rsidRDefault="00905A2C" w:rsidP="00D444E8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“Buscar”</w:t>
            </w:r>
          </w:p>
        </w:tc>
      </w:tr>
      <w:tr w:rsidR="006A5C61" w:rsidRPr="00AD37DD" w:rsidTr="00D444E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AD37DD" w:rsidRDefault="006A5C61" w:rsidP="00D444E8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6A5C61" w:rsidRDefault="00D6410B" w:rsidP="00D444E8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 w:rsidR="00916AE7">
              <w:rPr>
                <w:rFonts w:asciiTheme="minorHAnsi" w:hAnsiTheme="minorHAnsi" w:cstheme="minorHAnsi"/>
                <w:szCs w:val="20"/>
              </w:rPr>
              <w:t>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32" w:rsidRPr="00505A6C" w:rsidRDefault="00685332" w:rsidP="00D444E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De acuerdo a la opción seleccionada, continúa como sigue:</w:t>
            </w:r>
          </w:p>
          <w:p w:rsidR="00685332" w:rsidRPr="00505A6C" w:rsidRDefault="009D1201" w:rsidP="00D444E8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="00685332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 w:rsidR="00872C35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 xml:space="preserve">Ver </w:t>
            </w:r>
            <w:r w:rsidR="00F16ED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vista previa</w:t>
            </w:r>
            <w:r w:rsidR="0068533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</w:t>
            </w:r>
            <w:r w:rsidR="00677B9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</w:t>
            </w:r>
            <w:r w:rsidR="0068533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una</w:t>
            </w:r>
            <w:r w:rsidR="00685332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</w:t>
            </w:r>
            <w:r w:rsidR="0068533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</w:t>
            </w:r>
            <w:r w:rsidR="00685332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 p</w:t>
            </w:r>
            <w:r w:rsidR="0068533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lantillas</w:t>
            </w:r>
            <w:r w:rsidR="00685332" w:rsidRPr="00505A6C">
              <w:rPr>
                <w:rFonts w:asciiTheme="minorHAnsi" w:hAnsiTheme="minorHAnsi" w:cstheme="minorHAnsi"/>
                <w:bCs/>
                <w:szCs w:val="20"/>
              </w:rPr>
              <w:t xml:space="preserve"> continúa en el </w:t>
            </w:r>
            <w:r w:rsidR="00A02A1B">
              <w:rPr>
                <w:rFonts w:asciiTheme="minorHAnsi" w:hAnsiTheme="minorHAnsi" w:cstheme="minorHAnsi"/>
                <w:b/>
                <w:bCs/>
                <w:szCs w:val="20"/>
              </w:rPr>
              <w:t>AO01</w:t>
            </w:r>
            <w:r w:rsidR="00685332" w:rsidRPr="00505A6C"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 w:rsidR="00872C35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Ver </w:t>
            </w:r>
            <w:r w:rsidR="00F16EDC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lastRenderedPageBreak/>
              <w:t>Vista Previa</w:t>
            </w:r>
            <w:r w:rsidR="00685332"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.</w:t>
            </w:r>
          </w:p>
          <w:p w:rsidR="00685332" w:rsidRPr="00505A6C" w:rsidRDefault="009D1201" w:rsidP="00D444E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="00027C02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 w:rsidR="00027C02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Modificar plantilla</w:t>
            </w:r>
            <w:r w:rsidR="00027C0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</w:t>
            </w:r>
            <w:r w:rsidR="003E223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la</w:t>
            </w:r>
            <w:r w:rsidR="00027C02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p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lantilla</w:t>
            </w:r>
            <w:r w:rsidR="00D602C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recibo</w:t>
            </w:r>
            <w:r w:rsidR="0025630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(ver </w:t>
            </w:r>
            <w:r w:rsidR="00027C02"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 w:rsidR="0025630A">
              <w:rPr>
                <w:rFonts w:asciiTheme="minorHAnsi" w:hAnsiTheme="minorHAnsi" w:cstheme="minorHAnsi"/>
                <w:bCs/>
                <w:szCs w:val="20"/>
              </w:rPr>
              <w:t>caso de uso</w:t>
            </w:r>
            <w:r w:rsidR="002F7AD0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2F7AD0" w:rsidRPr="002F7AD0">
              <w:rPr>
                <w:rFonts w:asciiTheme="minorHAnsi" w:hAnsiTheme="minorHAnsi" w:cstheme="minorHAnsi"/>
                <w:b/>
                <w:bCs/>
                <w:szCs w:val="20"/>
              </w:rPr>
              <w:t>3009 –Modificar Plantilla Recibo</w:t>
            </w:r>
            <w:r w:rsidR="00027C02" w:rsidRPr="002F7AD0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.</w:t>
            </w:r>
          </w:p>
          <w:p w:rsidR="00685332" w:rsidRPr="00C62C92" w:rsidRDefault="00F803CE" w:rsidP="00D444E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Modificar plantilla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</w:t>
            </w:r>
            <w:r w:rsidR="003E223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la</w:t>
            </w:r>
            <w:r w:rsidR="00173BBF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p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lantilla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minuta, 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caso de uso </w:t>
            </w:r>
            <w:r w:rsidR="00F921DF">
              <w:rPr>
                <w:rFonts w:asciiTheme="minorHAnsi" w:hAnsiTheme="minorHAnsi" w:cstheme="minorHAnsi"/>
                <w:b/>
                <w:bCs/>
                <w:szCs w:val="20"/>
              </w:rPr>
              <w:t>3010</w:t>
            </w:r>
            <w:r w:rsidRPr="002F7AD0">
              <w:rPr>
                <w:rFonts w:asciiTheme="minorHAnsi" w:hAnsiTheme="minorHAnsi" w:cstheme="minorHAnsi"/>
                <w:b/>
                <w:bCs/>
                <w:szCs w:val="20"/>
              </w:rPr>
              <w:t xml:space="preserve"> –Modificar Plantilla </w:t>
            </w:r>
            <w:r w:rsidR="00F921DF">
              <w:rPr>
                <w:rFonts w:asciiTheme="minorHAnsi" w:hAnsiTheme="minorHAnsi" w:cstheme="minorHAnsi"/>
                <w:b/>
                <w:bCs/>
                <w:szCs w:val="20"/>
              </w:rPr>
              <w:t>Minuta.</w:t>
            </w:r>
          </w:p>
          <w:p w:rsidR="00C62C92" w:rsidRPr="00C62C92" w:rsidRDefault="00C62C92" w:rsidP="00D444E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Modificar plantilla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</w:t>
            </w:r>
            <w:r w:rsidR="003E223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la</w:t>
            </w:r>
            <w:r w:rsidR="00173BBF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p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lantilla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</w:t>
            </w:r>
            <w:r w:rsidR="002369B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carta intención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caso de uso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30</w:t>
            </w:r>
            <w:r w:rsidR="002369B3">
              <w:rPr>
                <w:rFonts w:asciiTheme="minorHAnsi" w:hAnsiTheme="minorHAnsi" w:cstheme="minorHAnsi"/>
                <w:b/>
                <w:bCs/>
                <w:szCs w:val="20"/>
              </w:rPr>
              <w:t>11</w:t>
            </w:r>
            <w:r w:rsidRPr="002F7AD0">
              <w:rPr>
                <w:rFonts w:asciiTheme="minorHAnsi" w:hAnsiTheme="minorHAnsi" w:cstheme="minorHAnsi"/>
                <w:b/>
                <w:bCs/>
                <w:szCs w:val="20"/>
              </w:rPr>
              <w:t xml:space="preserve"> –Modificar Plantilla </w:t>
            </w:r>
            <w:r w:rsidR="002369B3">
              <w:rPr>
                <w:rFonts w:asciiTheme="minorHAnsi" w:hAnsiTheme="minorHAnsi" w:cstheme="minorHAnsi"/>
                <w:b/>
                <w:bCs/>
                <w:szCs w:val="20"/>
              </w:rPr>
              <w:t>Carta Intención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.</w:t>
            </w:r>
          </w:p>
          <w:p w:rsidR="00C62C92" w:rsidRPr="00C62C92" w:rsidRDefault="00C62C92" w:rsidP="00D444E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Modificar plantilla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</w:t>
            </w:r>
            <w:r w:rsidR="003E223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la</w:t>
            </w:r>
            <w:r w:rsidR="00173BBF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p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lantilla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</w:t>
            </w:r>
            <w:r w:rsidR="00AD47C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oficio de distribución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caso de uso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30</w:t>
            </w:r>
            <w:r w:rsidR="00F804D0">
              <w:rPr>
                <w:rFonts w:asciiTheme="minorHAnsi" w:hAnsiTheme="minorHAnsi" w:cstheme="minorHAnsi"/>
                <w:b/>
                <w:bCs/>
                <w:szCs w:val="20"/>
              </w:rPr>
              <w:t>12</w:t>
            </w:r>
            <w:r w:rsidRPr="002F7AD0">
              <w:rPr>
                <w:rFonts w:asciiTheme="minorHAnsi" w:hAnsiTheme="minorHAnsi" w:cstheme="minorHAnsi"/>
                <w:b/>
                <w:bCs/>
                <w:szCs w:val="20"/>
              </w:rPr>
              <w:t xml:space="preserve"> –Modificar Plantilla </w:t>
            </w:r>
            <w:r w:rsidR="00F804D0">
              <w:rPr>
                <w:rFonts w:asciiTheme="minorHAnsi" w:hAnsiTheme="minorHAnsi" w:cstheme="minorHAnsi"/>
                <w:b/>
                <w:bCs/>
                <w:szCs w:val="20"/>
              </w:rPr>
              <w:t>Oficio Distribución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.</w:t>
            </w:r>
          </w:p>
          <w:p w:rsidR="00C62C92" w:rsidRPr="00C62C92" w:rsidRDefault="00C62C92" w:rsidP="00D444E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Modificar plantilla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</w:t>
            </w:r>
            <w:r w:rsidR="003E223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la</w:t>
            </w:r>
            <w:r w:rsidR="00173BBF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p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lantilla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</w:t>
            </w:r>
            <w:r w:rsidR="00F804D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oficio de respuesta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caso de uso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30</w:t>
            </w:r>
            <w:r w:rsidR="00F804D0">
              <w:rPr>
                <w:rFonts w:asciiTheme="minorHAnsi" w:hAnsiTheme="minorHAnsi" w:cstheme="minorHAnsi"/>
                <w:b/>
                <w:bCs/>
                <w:szCs w:val="20"/>
              </w:rPr>
              <w:t>13</w:t>
            </w:r>
            <w:r w:rsidRPr="002F7AD0">
              <w:rPr>
                <w:rFonts w:asciiTheme="minorHAnsi" w:hAnsiTheme="minorHAnsi" w:cstheme="minorHAnsi"/>
                <w:b/>
                <w:bCs/>
                <w:szCs w:val="20"/>
              </w:rPr>
              <w:t xml:space="preserve"> –Modificar Plantilla </w:t>
            </w:r>
            <w:r w:rsidR="00F804D0">
              <w:rPr>
                <w:rFonts w:asciiTheme="minorHAnsi" w:hAnsiTheme="minorHAnsi" w:cstheme="minorHAnsi"/>
                <w:b/>
                <w:bCs/>
                <w:szCs w:val="20"/>
              </w:rPr>
              <w:t xml:space="preserve"> Oficio Respuesta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.</w:t>
            </w:r>
          </w:p>
          <w:p w:rsidR="00D1655B" w:rsidRPr="00C62C92" w:rsidRDefault="00D1655B" w:rsidP="00D444E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Modificar plantilla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</w:t>
            </w:r>
            <w:r w:rsidR="003E223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la</w:t>
            </w:r>
            <w:r w:rsidR="00173BBF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p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lantilla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carta art 4°, 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caso de uso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3014</w:t>
            </w:r>
            <w:r w:rsidRPr="002F7AD0">
              <w:rPr>
                <w:rFonts w:asciiTheme="minorHAnsi" w:hAnsiTheme="minorHAnsi" w:cstheme="minorHAnsi"/>
                <w:b/>
                <w:bCs/>
                <w:szCs w:val="20"/>
              </w:rPr>
              <w:t xml:space="preserve"> –Modificar Plantilla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 Carta Artículo 4°.</w:t>
            </w:r>
          </w:p>
          <w:p w:rsidR="002F4EB4" w:rsidRPr="00C62C92" w:rsidRDefault="002F4EB4" w:rsidP="00D444E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Modificar plantilla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 w:rsidR="003E223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la</w:t>
            </w:r>
            <w:r w:rsidR="00173BBF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p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lantilla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cotización, 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caso de uso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3008</w:t>
            </w:r>
            <w:r w:rsidRPr="002F7AD0">
              <w:rPr>
                <w:rFonts w:asciiTheme="minorHAnsi" w:hAnsiTheme="minorHAnsi" w:cstheme="minorHAnsi"/>
                <w:b/>
                <w:bCs/>
                <w:szCs w:val="20"/>
              </w:rPr>
              <w:t xml:space="preserve"> –Modificar Plantilla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 w:rsidR="002243DC">
              <w:rPr>
                <w:rFonts w:asciiTheme="minorHAnsi" w:hAnsiTheme="minorHAnsi" w:cstheme="minorHAnsi"/>
                <w:b/>
                <w:bCs/>
                <w:szCs w:val="20"/>
              </w:rPr>
              <w:t>Cotización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.</w:t>
            </w:r>
          </w:p>
          <w:p w:rsidR="00C62C92" w:rsidRPr="00B75084" w:rsidRDefault="002243DC" w:rsidP="00D444E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Modificar plantilla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</w:t>
            </w:r>
            <w:r w:rsidR="00A3531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la</w:t>
            </w:r>
            <w:r w:rsidR="00173BBF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p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lantilla </w:t>
            </w:r>
            <w:r w:rsidR="00A15FBB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CFDI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caso de uso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30</w:t>
            </w:r>
            <w:r w:rsidR="00A15FBB">
              <w:rPr>
                <w:rFonts w:asciiTheme="minorHAnsi" w:hAnsiTheme="minorHAnsi" w:cstheme="minorHAnsi"/>
                <w:b/>
                <w:bCs/>
                <w:szCs w:val="20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7</w:t>
            </w:r>
            <w:r w:rsidRPr="002F7AD0">
              <w:rPr>
                <w:rFonts w:asciiTheme="minorHAnsi" w:hAnsiTheme="minorHAnsi" w:cstheme="minorHAnsi"/>
                <w:b/>
                <w:bCs/>
                <w:szCs w:val="20"/>
              </w:rPr>
              <w:t xml:space="preserve"> –</w:t>
            </w:r>
            <w:r w:rsidR="00A15FBB">
              <w:rPr>
                <w:rFonts w:asciiTheme="minorHAnsi" w:hAnsiTheme="minorHAnsi" w:cstheme="minorHAnsi"/>
                <w:b/>
                <w:bCs/>
                <w:szCs w:val="20"/>
              </w:rPr>
              <w:t>Configurar Plantilla CFDI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.</w:t>
            </w:r>
          </w:p>
          <w:p w:rsidR="00B75084" w:rsidRPr="00F74404" w:rsidRDefault="00B75084" w:rsidP="00D444E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filtro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Nombre de la plantilla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 w:rsidR="0093672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y la opción “Buscar”, continúa en el </w:t>
            </w:r>
            <w:r w:rsidR="0083222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AO02</w:t>
            </w: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</w:p>
          <w:p w:rsidR="00F74404" w:rsidRPr="00F74404" w:rsidRDefault="00F74404" w:rsidP="00D444E8">
            <w:pPr>
              <w:keepLines/>
              <w:spacing w:after="0"/>
              <w:ind w:left="36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  <w:p w:rsidR="00967835" w:rsidRPr="00967835" w:rsidRDefault="00685332" w:rsidP="00D444E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>La búsqueda puede realizarse por uno o más criterios si</w:t>
            </w:r>
            <w:r w:rsidR="002A0B63">
              <w:rPr>
                <w:rFonts w:asciiTheme="minorHAnsi" w:hAnsiTheme="minorHAnsi" w:cstheme="minorHAnsi"/>
                <w:bCs/>
                <w:szCs w:val="20"/>
              </w:rPr>
              <w:t xml:space="preserve">empre y cuando exista una plantilla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que satisfaga los datos ingresados. En caso contrario, continúa con el </w:t>
            </w: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>AE02 Consulta sin resultados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91EFE" w:rsidRPr="00AD37DD" w:rsidTr="00D444E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EFE" w:rsidRDefault="00991EFE" w:rsidP="00D444E8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EFE" w:rsidRPr="005A6D75" w:rsidRDefault="00D6410B" w:rsidP="00D444E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 w:rsidR="00916AE7">
              <w:rPr>
                <w:rFonts w:asciiTheme="minorHAnsi" w:hAnsiTheme="minorHAnsi" w:cstheme="minorHAnsi"/>
                <w:szCs w:val="20"/>
              </w:rPr>
              <w:t>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EFE" w:rsidRPr="00982DE2" w:rsidRDefault="00982DE2" w:rsidP="00D444E8">
            <w:pPr>
              <w:keepLines/>
              <w:spacing w:before="0" w:after="0" w:line="240" w:lineRule="atLeast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982DE2">
              <w:rPr>
                <w:rFonts w:asciiTheme="minorHAnsi" w:hAnsiTheme="minorHAnsi" w:cstheme="minorHAnsi"/>
                <w:b/>
                <w:szCs w:val="20"/>
                <w:lang w:val="es-MX"/>
              </w:rPr>
              <w:t>AG02 Cerrar sesión</w:t>
            </w: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6A5C61" w:rsidRPr="00AD37DD" w:rsidTr="00D444E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AD37DD" w:rsidRDefault="00B45EBC" w:rsidP="00D444E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AD37DD" w:rsidRDefault="006A5C61" w:rsidP="00D444E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7C13B7" w:rsidRDefault="006A5C61" w:rsidP="00D444E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097EC6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916AE7" w:rsidRDefault="00916AE7" w:rsidP="004A08F4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792"/>
        <w:jc w:val="left"/>
        <w:rPr>
          <w:rFonts w:asciiTheme="minorHAnsi" w:hAnsiTheme="minorHAnsi" w:cstheme="minorHAnsi"/>
          <w:sz w:val="20"/>
        </w:rPr>
      </w:pPr>
      <w:bookmarkStart w:id="60" w:name="_Toc371934674"/>
      <w:bookmarkStart w:id="61" w:name="_Toc228339743"/>
    </w:p>
    <w:p w:rsidR="00916AE7" w:rsidRDefault="00916AE7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2" w:name="_Toc488231350"/>
      <w:r w:rsidRPr="00AD37DD">
        <w:rPr>
          <w:rFonts w:asciiTheme="minorHAnsi" w:hAnsiTheme="minorHAnsi" w:cstheme="minorHAnsi"/>
          <w:sz w:val="20"/>
        </w:rPr>
        <w:lastRenderedPageBreak/>
        <w:t>Flujos Alternos</w:t>
      </w:r>
      <w:bookmarkEnd w:id="60"/>
      <w:bookmarkEnd w:id="61"/>
      <w:bookmarkEnd w:id="62"/>
    </w:p>
    <w:p w:rsidR="00455180" w:rsidRPr="00AD37DD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3" w:name="_Toc52616587"/>
      <w:bookmarkStart w:id="64" w:name="_Toc182735731"/>
      <w:bookmarkStart w:id="65" w:name="_Toc228339744"/>
      <w:bookmarkStart w:id="66" w:name="_Toc461701838"/>
      <w:bookmarkStart w:id="67" w:name="_Toc488231351"/>
      <w:r w:rsidRPr="00AD37DD">
        <w:rPr>
          <w:rFonts w:asciiTheme="minorHAnsi" w:hAnsiTheme="minorHAnsi" w:cstheme="minorHAnsi"/>
          <w:sz w:val="20"/>
        </w:rPr>
        <w:t>Opcionales</w:t>
      </w:r>
      <w:bookmarkEnd w:id="63"/>
      <w:bookmarkEnd w:id="64"/>
      <w:bookmarkEnd w:id="65"/>
      <w:bookmarkEnd w:id="66"/>
      <w:bookmarkEnd w:id="67"/>
    </w:p>
    <w:p w:rsidR="00455180" w:rsidRPr="006A5C61" w:rsidRDefault="006A5C61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68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69" w:name="_Toc488231352"/>
      <w:r w:rsidR="00455180" w:rsidRPr="00CF6BCC">
        <w:rPr>
          <w:rFonts w:asciiTheme="minorHAnsi" w:hAnsiTheme="minorHAnsi" w:cstheme="minorHAnsi"/>
          <w:sz w:val="20"/>
        </w:rPr>
        <w:t xml:space="preserve">AO01 </w:t>
      </w:r>
      <w:r w:rsidR="00FA5D1F">
        <w:rPr>
          <w:rFonts w:asciiTheme="minorHAnsi" w:hAnsiTheme="minorHAnsi" w:cstheme="minorHAnsi"/>
          <w:sz w:val="20"/>
        </w:rPr>
        <w:t xml:space="preserve">Ver </w:t>
      </w:r>
      <w:r w:rsidR="00BF7B45">
        <w:rPr>
          <w:rFonts w:asciiTheme="minorHAnsi" w:hAnsiTheme="minorHAnsi" w:cstheme="minorHAnsi"/>
          <w:sz w:val="20"/>
        </w:rPr>
        <w:t>Vista Previa</w:t>
      </w:r>
      <w:r w:rsidR="00455180" w:rsidRPr="00CF6BCC">
        <w:rPr>
          <w:rFonts w:asciiTheme="minorHAnsi" w:hAnsiTheme="minorHAnsi" w:cstheme="minorHAnsi"/>
          <w:sz w:val="20"/>
        </w:rPr>
        <w:t>.</w:t>
      </w:r>
      <w:bookmarkEnd w:id="68"/>
      <w:bookmarkEnd w:id="69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68"/>
        <w:gridCol w:w="1686"/>
        <w:gridCol w:w="7269"/>
      </w:tblGrid>
      <w:tr w:rsidR="007E73D4" w:rsidRPr="00930D44" w:rsidTr="00D444E8">
        <w:trPr>
          <w:trHeight w:val="601"/>
          <w:tblHeader/>
          <w:jc w:val="center"/>
        </w:trPr>
        <w:tc>
          <w:tcPr>
            <w:tcW w:w="968" w:type="dxa"/>
            <w:shd w:val="clear" w:color="auto" w:fill="BFBFBF"/>
            <w:vAlign w:val="center"/>
          </w:tcPr>
          <w:p w:rsidR="007E73D4" w:rsidRPr="00930D44" w:rsidRDefault="007E73D4" w:rsidP="00195F7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930D44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686" w:type="dxa"/>
            <w:shd w:val="clear" w:color="auto" w:fill="BFBFBF"/>
            <w:vAlign w:val="center"/>
          </w:tcPr>
          <w:p w:rsidR="007E73D4" w:rsidRPr="00930D44" w:rsidRDefault="007E73D4" w:rsidP="00195F7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930D44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269" w:type="dxa"/>
            <w:shd w:val="clear" w:color="auto" w:fill="BFBFBF"/>
            <w:vAlign w:val="center"/>
          </w:tcPr>
          <w:p w:rsidR="007E73D4" w:rsidRPr="00930D44" w:rsidRDefault="007E73D4" w:rsidP="00195F7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930D44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7E73D4" w:rsidRPr="00930D44" w:rsidTr="00D444E8">
        <w:trPr>
          <w:trHeight w:val="298"/>
          <w:tblHeader/>
          <w:jc w:val="center"/>
        </w:trPr>
        <w:tc>
          <w:tcPr>
            <w:tcW w:w="968" w:type="dxa"/>
            <w:shd w:val="clear" w:color="auto" w:fill="auto"/>
            <w:vAlign w:val="center"/>
          </w:tcPr>
          <w:p w:rsidR="007E73D4" w:rsidRPr="00930D44" w:rsidRDefault="007E73D4" w:rsidP="00195F7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930D44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7E73D4" w:rsidRPr="00930D44" w:rsidRDefault="007E73D4" w:rsidP="00195F7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7269" w:type="dxa"/>
            <w:shd w:val="clear" w:color="auto" w:fill="auto"/>
            <w:vAlign w:val="center"/>
          </w:tcPr>
          <w:p w:rsidR="007E73D4" w:rsidRPr="00930D44" w:rsidRDefault="007E73D4" w:rsidP="00195F7E">
            <w:pPr>
              <w:spacing w:line="240" w:lineRule="auto"/>
              <w:rPr>
                <w:rFonts w:asciiTheme="minorHAnsi" w:hAnsiTheme="minorHAnsi" w:cstheme="minorHAnsi"/>
                <w:szCs w:val="20"/>
              </w:rPr>
            </w:pPr>
            <w:r w:rsidRPr="00930D44">
              <w:rPr>
                <w:rFonts w:asciiTheme="minorHAnsi" w:hAnsiTheme="minorHAnsi" w:cstheme="minorHAnsi"/>
                <w:szCs w:val="20"/>
              </w:rPr>
              <w:t xml:space="preserve">Obtiene </w:t>
            </w:r>
            <w:r>
              <w:rPr>
                <w:rFonts w:asciiTheme="minorHAnsi" w:hAnsiTheme="minorHAnsi" w:cstheme="minorHAnsi"/>
                <w:szCs w:val="20"/>
              </w:rPr>
              <w:t>la plantilla seleccionada</w:t>
            </w:r>
            <w:r w:rsidRPr="00930D44">
              <w:rPr>
                <w:rFonts w:asciiTheme="minorHAnsi" w:hAnsiTheme="minorHAnsi" w:cstheme="minorHAnsi"/>
                <w:szCs w:val="20"/>
              </w:rPr>
              <w:t xml:space="preserve"> de </w:t>
            </w:r>
            <w:r>
              <w:rPr>
                <w:rFonts w:asciiTheme="minorHAnsi" w:hAnsiTheme="minorHAnsi" w:cstheme="minorHAnsi"/>
                <w:b/>
                <w:szCs w:val="20"/>
              </w:rPr>
              <w:t>CONEC II</w:t>
            </w:r>
            <w:r w:rsidRPr="00930D44">
              <w:rPr>
                <w:rFonts w:asciiTheme="minorHAnsi" w:hAnsiTheme="minorHAnsi" w:cstheme="minorHAnsi"/>
                <w:szCs w:val="20"/>
              </w:rPr>
              <w:t>.</w:t>
            </w:r>
          </w:p>
          <w:p w:rsidR="007E73D4" w:rsidRPr="00930D44" w:rsidRDefault="007E73D4" w:rsidP="007E73D4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Theme="minorHAnsi" w:hAnsiTheme="minorHAnsi" w:cstheme="minorHAnsi"/>
                <w:szCs w:val="20"/>
              </w:rPr>
            </w:pPr>
            <w:r w:rsidRPr="00930D44">
              <w:rPr>
                <w:rFonts w:asciiTheme="minorHAnsi" w:hAnsiTheme="minorHAnsi" w:cstheme="minorHAnsi"/>
                <w:bCs/>
                <w:szCs w:val="20"/>
              </w:rPr>
              <w:t xml:space="preserve">De lo contrario, continúa en el </w:t>
            </w:r>
            <w:r w:rsidRPr="00930D44">
              <w:rPr>
                <w:rFonts w:asciiTheme="minorHAnsi" w:hAnsiTheme="minorHAnsi" w:cstheme="minorHAnsi"/>
                <w:b/>
                <w:bCs/>
                <w:szCs w:val="20"/>
              </w:rPr>
              <w:t>AE01 Error al guardar</w:t>
            </w:r>
            <w:r w:rsidRPr="00930D44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7E73D4" w:rsidRPr="00930D44" w:rsidTr="00D444E8">
        <w:trPr>
          <w:trHeight w:val="298"/>
          <w:tblHeader/>
          <w:jc w:val="center"/>
        </w:trPr>
        <w:tc>
          <w:tcPr>
            <w:tcW w:w="968" w:type="dxa"/>
            <w:shd w:val="clear" w:color="auto" w:fill="auto"/>
            <w:vAlign w:val="center"/>
          </w:tcPr>
          <w:p w:rsidR="007E73D4" w:rsidRPr="00930D44" w:rsidRDefault="007E73D4" w:rsidP="00195F7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930D44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7E73D4" w:rsidRPr="00930D44" w:rsidRDefault="00F4772F" w:rsidP="00195F7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7269" w:type="dxa"/>
            <w:shd w:val="clear" w:color="auto" w:fill="auto"/>
            <w:vAlign w:val="center"/>
          </w:tcPr>
          <w:p w:rsidR="00F94AB7" w:rsidRPr="00CF6BCC" w:rsidRDefault="00F94AB7" w:rsidP="00F94AB7">
            <w:pPr>
              <w:rPr>
                <w:rFonts w:asciiTheme="minorHAnsi" w:hAnsiTheme="minorHAnsi" w:cstheme="minorHAnsi"/>
                <w:szCs w:val="20"/>
              </w:rPr>
            </w:pPr>
            <w:r w:rsidRPr="00CF6BCC">
              <w:rPr>
                <w:rFonts w:asciiTheme="minorHAnsi" w:hAnsiTheme="minorHAnsi" w:cstheme="minorHAnsi"/>
                <w:szCs w:val="20"/>
              </w:rPr>
              <w:t xml:space="preserve">Despliega </w:t>
            </w:r>
            <w:r>
              <w:rPr>
                <w:rFonts w:asciiTheme="minorHAnsi" w:hAnsiTheme="minorHAnsi" w:cstheme="minorHAnsi"/>
                <w:szCs w:val="20"/>
              </w:rPr>
              <w:t>una ventana con la vista previa del documento con las siguientes opciones:</w:t>
            </w:r>
            <w:r w:rsidRPr="00CF6BCC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7E73D4" w:rsidRPr="00930D44" w:rsidRDefault="0064564D" w:rsidP="00F94AB7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asciiTheme="minorHAnsi" w:hAnsiTheme="minorHAnsi" w:cstheme="minorHAnsi"/>
                <w:szCs w:val="20"/>
              </w:rPr>
            </w:pPr>
            <w:r w:rsidRPr="008D577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F94AB7" w:rsidRPr="008D577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7E73D4" w:rsidRPr="00930D44" w:rsidTr="00D444E8">
        <w:trPr>
          <w:trHeight w:val="369"/>
          <w:tblHeader/>
          <w:jc w:val="center"/>
        </w:trPr>
        <w:tc>
          <w:tcPr>
            <w:tcW w:w="968" w:type="dxa"/>
            <w:shd w:val="clear" w:color="auto" w:fill="auto"/>
            <w:vAlign w:val="center"/>
          </w:tcPr>
          <w:p w:rsidR="007E73D4" w:rsidRPr="00930D44" w:rsidRDefault="007E73D4" w:rsidP="00195F7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930D44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7E73D4" w:rsidRPr="00930D44" w:rsidRDefault="001C3AEE" w:rsidP="00916AE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 w:rsidR="00916AE7">
              <w:rPr>
                <w:rFonts w:asciiTheme="minorHAnsi" w:hAnsiTheme="minorHAnsi" w:cstheme="minorHAnsi"/>
                <w:szCs w:val="20"/>
              </w:rPr>
              <w:t>s</w:t>
            </w:r>
          </w:p>
        </w:tc>
        <w:tc>
          <w:tcPr>
            <w:tcW w:w="7269" w:type="dxa"/>
            <w:shd w:val="clear" w:color="auto" w:fill="auto"/>
            <w:vAlign w:val="center"/>
          </w:tcPr>
          <w:p w:rsidR="00F94AB7" w:rsidRPr="0025683E" w:rsidRDefault="00F94AB7" w:rsidP="00F94AB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7E73D4" w:rsidRPr="00930D44" w:rsidRDefault="00F94AB7" w:rsidP="00F94AB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Si da clic </w:t>
            </w:r>
            <w:r w:rsidRPr="008D5777">
              <w:rPr>
                <w:rFonts w:asciiTheme="minorHAnsi" w:hAnsiTheme="minorHAnsi" w:cstheme="minorHAnsi"/>
                <w:bCs/>
                <w:szCs w:val="20"/>
              </w:rPr>
              <w:t>en “</w:t>
            </w:r>
            <w:r w:rsidRPr="008D5777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8D5777">
              <w:rPr>
                <w:rFonts w:asciiTheme="minorHAnsi" w:hAnsiTheme="minorHAnsi" w:cstheme="minorHAnsi"/>
                <w:bCs/>
                <w:szCs w:val="20"/>
              </w:rPr>
              <w:t>”,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 no ejecuta ninguna acción y continúa en </w:t>
            </w:r>
            <w:r w:rsidRPr="0025683E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7E73D4" w:rsidRPr="00930D44" w:rsidTr="00D444E8">
        <w:trPr>
          <w:trHeight w:val="369"/>
          <w:tblHeader/>
          <w:jc w:val="center"/>
        </w:trPr>
        <w:tc>
          <w:tcPr>
            <w:tcW w:w="968" w:type="dxa"/>
            <w:shd w:val="clear" w:color="auto" w:fill="auto"/>
            <w:vAlign w:val="center"/>
          </w:tcPr>
          <w:p w:rsidR="007E73D4" w:rsidRPr="00930D44" w:rsidRDefault="007E73D4" w:rsidP="00195F7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930D44">
              <w:rPr>
                <w:rFonts w:asciiTheme="minorHAnsi" w:hAnsiTheme="minorHAnsi" w:cstheme="minorHAnsi"/>
                <w:bCs/>
                <w:szCs w:val="20"/>
              </w:rPr>
              <w:t>4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7E73D4" w:rsidRPr="00930D44" w:rsidRDefault="007E73D4" w:rsidP="00195F7E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69" w:type="dxa"/>
            <w:shd w:val="clear" w:color="auto" w:fill="auto"/>
            <w:vAlign w:val="center"/>
          </w:tcPr>
          <w:p w:rsidR="007E73D4" w:rsidRPr="00930D44" w:rsidRDefault="007E73D4" w:rsidP="00195F7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930D44">
              <w:rPr>
                <w:rFonts w:asciiTheme="minorHAnsi" w:hAnsiTheme="minorHAnsi" w:cstheme="minorHAnsi"/>
                <w:bCs/>
                <w:szCs w:val="20"/>
              </w:rPr>
              <w:t>Fin del flujo opcional.</w:t>
            </w:r>
          </w:p>
        </w:tc>
      </w:tr>
    </w:tbl>
    <w:p w:rsidR="00455180" w:rsidRPr="00AD37DD" w:rsidRDefault="00455180" w:rsidP="00455180">
      <w:pPr>
        <w:rPr>
          <w:rFonts w:asciiTheme="minorHAnsi" w:hAnsiTheme="minorHAnsi" w:cstheme="minorHAnsi"/>
          <w:szCs w:val="20"/>
          <w:lang w:val="es-MX"/>
        </w:rPr>
      </w:pPr>
    </w:p>
    <w:p w:rsidR="00455180" w:rsidRPr="00BC7CB1" w:rsidRDefault="009F4550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0" w:name="_Toc461701840"/>
      <w:bookmarkStart w:id="71" w:name="_Toc488231353"/>
      <w:r w:rsidRPr="00BC7CB1">
        <w:rPr>
          <w:rFonts w:asciiTheme="minorHAnsi" w:hAnsiTheme="minorHAnsi" w:cstheme="minorHAnsi"/>
          <w:sz w:val="20"/>
        </w:rPr>
        <w:t>AO02</w:t>
      </w:r>
      <w:r w:rsidR="00455180" w:rsidRPr="00BC7CB1">
        <w:rPr>
          <w:rFonts w:asciiTheme="minorHAnsi" w:hAnsiTheme="minorHAnsi" w:cstheme="minorHAnsi"/>
          <w:sz w:val="20"/>
        </w:rPr>
        <w:t xml:space="preserve"> </w:t>
      </w:r>
      <w:bookmarkEnd w:id="70"/>
      <w:r w:rsidR="007633E1">
        <w:rPr>
          <w:rFonts w:asciiTheme="minorHAnsi" w:hAnsiTheme="minorHAnsi" w:cstheme="minorHAnsi"/>
          <w:sz w:val="20"/>
        </w:rPr>
        <w:t>Búsqueda</w:t>
      </w:r>
      <w:r w:rsidR="00927212">
        <w:rPr>
          <w:rFonts w:asciiTheme="minorHAnsi" w:hAnsiTheme="minorHAnsi" w:cstheme="minorHAnsi"/>
          <w:sz w:val="20"/>
        </w:rPr>
        <w:t>.</w:t>
      </w:r>
      <w:bookmarkEnd w:id="7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320F6B" w:rsidRPr="00505A6C" w:rsidTr="00D444E8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320F6B" w:rsidRPr="00505A6C" w:rsidRDefault="00320F6B" w:rsidP="00195F7E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320F6B" w:rsidRPr="00505A6C" w:rsidRDefault="00320F6B" w:rsidP="00195F7E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320F6B" w:rsidRPr="00505A6C" w:rsidRDefault="00320F6B" w:rsidP="00195F7E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320F6B" w:rsidRPr="00505A6C" w:rsidTr="00D444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320F6B" w:rsidP="00195F7E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320F6B" w:rsidP="00195F7E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320F6B" w:rsidP="00195F7E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505A6C">
              <w:rPr>
                <w:rFonts w:asciiTheme="minorHAnsi" w:hAnsiTheme="minorHAnsi" w:cstheme="minorHAnsi"/>
                <w:b/>
                <w:szCs w:val="20"/>
              </w:rPr>
              <w:t>V0</w:t>
            </w:r>
            <w:r w:rsidR="00AA757B">
              <w:rPr>
                <w:rFonts w:asciiTheme="minorHAnsi" w:hAnsiTheme="minorHAnsi" w:cstheme="minorHAnsi"/>
                <w:b/>
                <w:szCs w:val="20"/>
              </w:rPr>
              <w:t>1</w:t>
            </w:r>
            <w:r w:rsidRPr="00505A6C">
              <w:rPr>
                <w:rFonts w:asciiTheme="minorHAnsi" w:hAnsiTheme="minorHAnsi" w:cstheme="minorHAnsi"/>
                <w:szCs w:val="20"/>
              </w:rPr>
              <w:t>.</w:t>
            </w:r>
          </w:p>
          <w:p w:rsidR="00320F6B" w:rsidRPr="00505A6C" w:rsidRDefault="00320F6B" w:rsidP="00320F6B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todas las validaciones, muestra los campos que no cumplen </w:t>
            </w:r>
            <w:r w:rsidR="003D2AFB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con la validación en color rojo y muestra mensaje de acuerdo a la validación. 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Continúa en el paso 2 del flujo básico.</w:t>
            </w:r>
          </w:p>
        </w:tc>
      </w:tr>
      <w:tr w:rsidR="00320F6B" w:rsidRPr="00505A6C" w:rsidTr="00D444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320F6B" w:rsidP="00195F7E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320F6B" w:rsidP="00195F7E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AA757B" w:rsidP="00195F7E">
            <w:pPr>
              <w:pStyle w:val="ndice2"/>
              <w:ind w:left="0" w:firstLine="0"/>
            </w:pPr>
            <w:r>
              <w:t>Muestra las plantillas ordenada</w:t>
            </w:r>
            <w:r w:rsidR="002A16CE">
              <w:t>s alfabéticamente por nombre</w:t>
            </w:r>
            <w:r w:rsidR="00320F6B" w:rsidRPr="00505A6C">
              <w:t xml:space="preserve"> de manera descendente, de acuerdo a la siguiente estructura:</w:t>
            </w:r>
          </w:p>
          <w:p w:rsidR="00320F6B" w:rsidRPr="00505A6C" w:rsidRDefault="00320F6B" w:rsidP="00320F6B">
            <w:pPr>
              <w:pStyle w:val="ndice2"/>
              <w:numPr>
                <w:ilvl w:val="0"/>
                <w:numId w:val="32"/>
              </w:numPr>
            </w:pPr>
            <w:r w:rsidRPr="00505A6C">
              <w:t>“No.”</w:t>
            </w:r>
          </w:p>
          <w:p w:rsidR="00320F6B" w:rsidRPr="00505A6C" w:rsidRDefault="00320F6B" w:rsidP="0064564D">
            <w:pPr>
              <w:pStyle w:val="ndice2"/>
              <w:numPr>
                <w:ilvl w:val="0"/>
                <w:numId w:val="32"/>
              </w:numPr>
            </w:pPr>
            <w:r w:rsidRPr="00505A6C">
              <w:t>“</w:t>
            </w:r>
            <w:r w:rsidR="007751DF">
              <w:t>Nombre de la plantilla</w:t>
            </w:r>
            <w:r w:rsidRPr="00505A6C">
              <w:t>”</w:t>
            </w:r>
          </w:p>
          <w:p w:rsidR="00320F6B" w:rsidRPr="00505A6C" w:rsidRDefault="00320F6B" w:rsidP="00195F7E">
            <w:pPr>
              <w:pStyle w:val="ndice2"/>
              <w:ind w:left="0" w:firstLine="0"/>
            </w:pPr>
            <w:r w:rsidRPr="00505A6C">
              <w:t>Así como las opciones:</w:t>
            </w:r>
          </w:p>
          <w:p w:rsidR="00320F6B" w:rsidRPr="00505A6C" w:rsidRDefault="008A7D17" w:rsidP="00195F7E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“Ver vista previa</w:t>
            </w:r>
            <w:r w:rsidR="00320F6B"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</w:t>
            </w:r>
          </w:p>
          <w:p w:rsidR="00320F6B" w:rsidRPr="0064564D" w:rsidRDefault="00267544" w:rsidP="0064564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Modificar plantilla</w:t>
            </w: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” 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</w:tc>
      </w:tr>
      <w:tr w:rsidR="00320F6B" w:rsidRPr="00505A6C" w:rsidTr="00D444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320F6B" w:rsidP="00195F7E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320F6B" w:rsidP="00916AE7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Usuario</w:t>
            </w:r>
            <w:r w:rsidR="00916AE7"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E6F" w:rsidRPr="00505A6C" w:rsidRDefault="00323E6F" w:rsidP="00323E6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De acuerdo a la opción seleccionada, continúa como sigue:</w:t>
            </w:r>
          </w:p>
          <w:p w:rsidR="00323E6F" w:rsidRPr="00505A6C" w:rsidRDefault="00323E6F" w:rsidP="00323E6F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 xml:space="preserve">Ver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vista previa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 p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lantillas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 continúa en el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AO01</w:t>
            </w: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Ver Vista Previa</w:t>
            </w: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.</w:t>
            </w:r>
          </w:p>
          <w:p w:rsidR="00323E6F" w:rsidRPr="00505A6C" w:rsidRDefault="00323E6F" w:rsidP="00323E6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Modificar plantilla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 p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lantillas de recibo, 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 xml:space="preserve">caso de uso </w:t>
            </w:r>
            <w:r w:rsidRPr="002F7AD0">
              <w:rPr>
                <w:rFonts w:asciiTheme="minorHAnsi" w:hAnsiTheme="minorHAnsi" w:cstheme="minorHAnsi"/>
                <w:b/>
                <w:bCs/>
                <w:szCs w:val="20"/>
              </w:rPr>
              <w:t>3009 –Modificar Plantilla Recibo</w:t>
            </w:r>
            <w:r w:rsidRPr="002F7AD0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.</w:t>
            </w:r>
          </w:p>
          <w:p w:rsidR="00323E6F" w:rsidRPr="00C62C92" w:rsidRDefault="00323E6F" w:rsidP="00323E6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Modificar plantilla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 p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lantillas de minuta, 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caso de uso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3010</w:t>
            </w:r>
            <w:r w:rsidRPr="002F7AD0">
              <w:rPr>
                <w:rFonts w:asciiTheme="minorHAnsi" w:hAnsiTheme="minorHAnsi" w:cstheme="minorHAnsi"/>
                <w:b/>
                <w:bCs/>
                <w:szCs w:val="20"/>
              </w:rPr>
              <w:t xml:space="preserve"> –Modificar Plantilla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Minuta.</w:t>
            </w:r>
          </w:p>
          <w:p w:rsidR="00323E6F" w:rsidRPr="00C62C92" w:rsidRDefault="00323E6F" w:rsidP="00323E6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Modificar plantilla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 p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lantillas de carta intención, 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caso de uso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3011</w:t>
            </w:r>
            <w:r w:rsidRPr="002F7AD0">
              <w:rPr>
                <w:rFonts w:asciiTheme="minorHAnsi" w:hAnsiTheme="minorHAnsi" w:cstheme="minorHAnsi"/>
                <w:b/>
                <w:bCs/>
                <w:szCs w:val="20"/>
              </w:rPr>
              <w:t xml:space="preserve"> –Modificar Plantilla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Carta Intención.</w:t>
            </w:r>
          </w:p>
          <w:p w:rsidR="00323E6F" w:rsidRPr="00C62C92" w:rsidRDefault="00323E6F" w:rsidP="00323E6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Modificar plantilla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 p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lantillas de oficio de distribución, 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caso de uso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3012</w:t>
            </w:r>
            <w:r w:rsidRPr="002F7AD0">
              <w:rPr>
                <w:rFonts w:asciiTheme="minorHAnsi" w:hAnsiTheme="minorHAnsi" w:cstheme="minorHAnsi"/>
                <w:b/>
                <w:bCs/>
                <w:szCs w:val="20"/>
              </w:rPr>
              <w:t xml:space="preserve"> –Modificar Plantilla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Oficio Distribución.</w:t>
            </w:r>
          </w:p>
          <w:p w:rsidR="00323E6F" w:rsidRPr="00C62C92" w:rsidRDefault="00323E6F" w:rsidP="00323E6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Modificar plantilla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 p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lantillas de oficio de respuesta, 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caso de uso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3013</w:t>
            </w:r>
            <w:r w:rsidRPr="002F7AD0">
              <w:rPr>
                <w:rFonts w:asciiTheme="minorHAnsi" w:hAnsiTheme="minorHAnsi" w:cstheme="minorHAnsi"/>
                <w:b/>
                <w:bCs/>
                <w:szCs w:val="20"/>
              </w:rPr>
              <w:t xml:space="preserve"> –Modificar Plantilla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 Oficio Respuesta.</w:t>
            </w:r>
          </w:p>
          <w:p w:rsidR="00323E6F" w:rsidRPr="00C62C92" w:rsidRDefault="00323E6F" w:rsidP="00323E6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Modificar plantilla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 p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lantillas de carta art 4°, 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caso de uso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3014</w:t>
            </w:r>
            <w:r w:rsidRPr="002F7AD0">
              <w:rPr>
                <w:rFonts w:asciiTheme="minorHAnsi" w:hAnsiTheme="minorHAnsi" w:cstheme="minorHAnsi"/>
                <w:b/>
                <w:bCs/>
                <w:szCs w:val="20"/>
              </w:rPr>
              <w:t xml:space="preserve"> –Modificar Plantilla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 Carta Artículo 4°.</w:t>
            </w:r>
          </w:p>
          <w:p w:rsidR="00323E6F" w:rsidRPr="00C62C92" w:rsidRDefault="00323E6F" w:rsidP="00323E6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Modificar plantilla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 p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lantillas de cotización, 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caso de uso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3008</w:t>
            </w:r>
            <w:r w:rsidRPr="002F7AD0">
              <w:rPr>
                <w:rFonts w:asciiTheme="minorHAnsi" w:hAnsiTheme="minorHAnsi" w:cstheme="minorHAnsi"/>
                <w:b/>
                <w:bCs/>
                <w:szCs w:val="20"/>
              </w:rPr>
              <w:t xml:space="preserve"> –Modificar Plantilla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 Cotización.</w:t>
            </w:r>
          </w:p>
          <w:p w:rsidR="00320F6B" w:rsidRPr="005649FA" w:rsidRDefault="00323E6F" w:rsidP="005649F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Modificar plantilla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 p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lantillas CFDI, 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caso de uso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3017</w:t>
            </w:r>
            <w:r w:rsidRPr="002F7AD0">
              <w:rPr>
                <w:rFonts w:asciiTheme="minorHAnsi" w:hAnsiTheme="minorHAnsi" w:cstheme="minorHAnsi"/>
                <w:b/>
                <w:bCs/>
                <w:szCs w:val="20"/>
              </w:rPr>
              <w:t xml:space="preserve"> –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Configurar Plantilla CFDI.</w:t>
            </w:r>
          </w:p>
        </w:tc>
      </w:tr>
      <w:tr w:rsidR="00320F6B" w:rsidRPr="00505A6C" w:rsidTr="00D444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320F6B" w:rsidP="00195F7E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lastRenderedPageBreak/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320F6B" w:rsidP="00195F7E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320F6B" w:rsidP="00195F7E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</w:rPr>
              <w:t>Fin del flujo opcional.</w:t>
            </w:r>
          </w:p>
        </w:tc>
      </w:tr>
    </w:tbl>
    <w:p w:rsidR="00455180" w:rsidRDefault="00455180" w:rsidP="0064564D">
      <w:pPr>
        <w:pStyle w:val="EstiloTtulo1Antes6ptoDespus3ptoInterlineadoMn"/>
        <w:numPr>
          <w:ilvl w:val="0"/>
          <w:numId w:val="0"/>
        </w:numPr>
        <w:rPr>
          <w:rFonts w:asciiTheme="minorHAnsi" w:hAnsiTheme="minorHAnsi" w:cstheme="minorHAnsi"/>
          <w:sz w:val="20"/>
        </w:rPr>
      </w:pPr>
    </w:p>
    <w:p w:rsidR="00D16B4F" w:rsidRPr="00AD37DD" w:rsidRDefault="00D16B4F" w:rsidP="00FB69F2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2" w:name="_Toc371934678"/>
      <w:bookmarkStart w:id="73" w:name="_Toc228339745"/>
      <w:bookmarkStart w:id="74" w:name="_Toc182735732"/>
      <w:bookmarkStart w:id="75" w:name="_Toc52616588"/>
      <w:bookmarkStart w:id="76" w:name="_Toc488231354"/>
      <w:r w:rsidRPr="00AD37DD">
        <w:rPr>
          <w:rFonts w:asciiTheme="minorHAnsi" w:hAnsiTheme="minorHAnsi" w:cstheme="minorHAnsi"/>
          <w:sz w:val="20"/>
        </w:rPr>
        <w:t>Generales</w:t>
      </w:r>
      <w:bookmarkEnd w:id="72"/>
      <w:bookmarkEnd w:id="73"/>
      <w:bookmarkEnd w:id="74"/>
      <w:bookmarkEnd w:id="75"/>
      <w:bookmarkEnd w:id="76"/>
    </w:p>
    <w:p w:rsidR="00630864" w:rsidRPr="00AD37DD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7" w:name="_Toc363727164"/>
      <w:bookmarkStart w:id="78" w:name="_Toc461701843"/>
      <w:bookmarkStart w:id="79" w:name="_Toc488231355"/>
      <w:r w:rsidRPr="00AD37DD">
        <w:rPr>
          <w:rFonts w:asciiTheme="minorHAnsi" w:hAnsiTheme="minorHAnsi" w:cstheme="minorHAnsi"/>
          <w:sz w:val="20"/>
        </w:rPr>
        <w:t>AG01 Cancelar</w:t>
      </w:r>
      <w:bookmarkEnd w:id="77"/>
      <w:r w:rsidRPr="00AD37DD">
        <w:rPr>
          <w:rFonts w:asciiTheme="minorHAnsi" w:hAnsiTheme="minorHAnsi" w:cstheme="minorHAnsi"/>
          <w:sz w:val="20"/>
        </w:rPr>
        <w:t>.</w:t>
      </w:r>
      <w:bookmarkEnd w:id="78"/>
      <w:bookmarkEnd w:id="79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AD37DD" w:rsidTr="00D444E8">
        <w:trPr>
          <w:trHeight w:val="60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AD37DD" w:rsidTr="00D444E8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9F4550" w:rsidRPr="00AD37DD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9F4550" w:rsidRPr="00AD37DD" w:rsidTr="00D444E8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9F4550" w:rsidRPr="00AD37DD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  <w:vAlign w:val="center"/>
          </w:tcPr>
          <w:p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FB5E31" w:rsidRDefault="00630864" w:rsidP="00290755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0" w:name="_Toc461701844"/>
      <w:bookmarkStart w:id="81" w:name="_Toc488231356"/>
      <w:r w:rsidRPr="002E3DEB">
        <w:rPr>
          <w:rFonts w:asciiTheme="minorHAnsi" w:hAnsiTheme="minorHAnsi" w:cstheme="minorHAnsi"/>
          <w:sz w:val="20"/>
        </w:rPr>
        <w:t>AG02 Cerrar sesión</w:t>
      </w:r>
      <w:bookmarkEnd w:id="80"/>
      <w:bookmarkEnd w:id="81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3A5EA3" w:rsidRPr="00505A6C" w:rsidTr="00D444E8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3A5EA3" w:rsidRPr="00505A6C" w:rsidRDefault="003A5EA3" w:rsidP="00D444E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3A5EA3" w:rsidRPr="00505A6C" w:rsidRDefault="003A5EA3" w:rsidP="00D444E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3A5EA3" w:rsidRPr="00505A6C" w:rsidRDefault="003A5EA3" w:rsidP="00D444E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3A5EA3" w:rsidRPr="00505A6C" w:rsidTr="00D444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D444E8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D444E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D444E8">
            <w:pPr>
              <w:pStyle w:val="ndice2"/>
              <w:ind w:left="0"/>
            </w:pPr>
            <w:r w:rsidRPr="00505A6C">
              <w:t>Muestra mensaje “¿Esta seguro que desea cerrar de sesión?” y las opciones</w:t>
            </w:r>
          </w:p>
          <w:p w:rsidR="003A5EA3" w:rsidRPr="00505A6C" w:rsidRDefault="00306855" w:rsidP="00D444E8">
            <w:pPr>
              <w:pStyle w:val="Prrafodelista"/>
              <w:numPr>
                <w:ilvl w:val="0"/>
                <w:numId w:val="3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Sí</w:t>
            </w:r>
          </w:p>
          <w:p w:rsidR="003A5EA3" w:rsidRPr="00505A6C" w:rsidRDefault="003A5EA3" w:rsidP="00D444E8">
            <w:pPr>
              <w:pStyle w:val="ndice2"/>
              <w:numPr>
                <w:ilvl w:val="0"/>
                <w:numId w:val="34"/>
              </w:numPr>
            </w:pPr>
            <w:r w:rsidRPr="00505A6C">
              <w:t>No</w:t>
            </w:r>
          </w:p>
        </w:tc>
      </w:tr>
      <w:tr w:rsidR="003A5EA3" w:rsidRPr="00505A6C" w:rsidTr="00D444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D444E8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2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D444E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Usuario</w:t>
            </w:r>
            <w:r w:rsidR="00916AE7">
              <w:rPr>
                <w:rFonts w:asciiTheme="minorHAnsi" w:hAnsiTheme="minorHAnsi" w:cstheme="minorHAnsi"/>
                <w:szCs w:val="20"/>
              </w:rPr>
              <w:t>s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D444E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:rsidR="00306855" w:rsidRDefault="00306855" w:rsidP="00306855">
            <w:pPr>
              <w:pStyle w:val="Prrafodelista"/>
              <w:keepLines/>
              <w:numPr>
                <w:ilvl w:val="0"/>
                <w:numId w:val="3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Sí</w:t>
            </w:r>
            <w:r w:rsidR="003A5EA3" w:rsidRPr="00505A6C">
              <w:rPr>
                <w:rFonts w:asciiTheme="minorHAnsi" w:hAnsiTheme="minorHAnsi" w:cstheme="minorHAnsi"/>
                <w:bCs/>
                <w:szCs w:val="20"/>
              </w:rPr>
              <w:t>, continua con el flujo</w:t>
            </w:r>
          </w:p>
          <w:p w:rsidR="003A5EA3" w:rsidRPr="00306855" w:rsidRDefault="003A5EA3" w:rsidP="00306855">
            <w:pPr>
              <w:pStyle w:val="Prrafodelista"/>
              <w:keepLines/>
              <w:numPr>
                <w:ilvl w:val="0"/>
                <w:numId w:val="3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306855">
              <w:rPr>
                <w:rFonts w:asciiTheme="minorHAnsi" w:hAnsiTheme="minorHAnsi" w:cstheme="minorHAnsi"/>
                <w:bCs/>
              </w:rPr>
              <w:t>Da clic en No, continua con la sesión activa.</w:t>
            </w:r>
          </w:p>
        </w:tc>
      </w:tr>
      <w:tr w:rsidR="003A5EA3" w:rsidRPr="00505A6C" w:rsidTr="00D444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D444E8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D444E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D444E8">
            <w:pPr>
              <w:pStyle w:val="ndice2"/>
              <w:ind w:left="0" w:firstLine="0"/>
            </w:pPr>
            <w:r w:rsidRPr="00505A6C">
              <w:rPr>
                <w:color w:val="000000" w:themeColor="text1"/>
              </w:rPr>
              <w:t xml:space="preserve">Muestra mensaje “Sesión finalizada” y </w:t>
            </w:r>
            <w:r w:rsidRPr="00505A6C">
              <w:t>regresa a pantalla inicial.</w:t>
            </w:r>
          </w:p>
        </w:tc>
      </w:tr>
      <w:tr w:rsidR="003A5EA3" w:rsidRPr="00505A6C" w:rsidTr="00D444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D444E8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D444E8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D444E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D16B4F" w:rsidRPr="00AD37DD" w:rsidRDefault="00D16B4F" w:rsidP="00160137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2" w:name="_Toc371934681"/>
      <w:bookmarkStart w:id="83" w:name="_Toc228339746"/>
      <w:bookmarkStart w:id="84" w:name="_Toc182735733"/>
      <w:bookmarkStart w:id="85" w:name="_Toc52616589"/>
      <w:bookmarkStart w:id="86" w:name="_Toc488231357"/>
      <w:r w:rsidRPr="00AD37DD">
        <w:rPr>
          <w:rFonts w:asciiTheme="minorHAnsi" w:hAnsiTheme="minorHAnsi" w:cstheme="minorHAnsi"/>
          <w:sz w:val="20"/>
        </w:rPr>
        <w:t>Extraordinarios</w:t>
      </w:r>
      <w:bookmarkEnd w:id="82"/>
      <w:bookmarkEnd w:id="83"/>
      <w:bookmarkEnd w:id="84"/>
      <w:bookmarkEnd w:id="85"/>
      <w:bookmarkEnd w:id="86"/>
      <w:r w:rsidRPr="00AD37DD">
        <w:rPr>
          <w:rFonts w:asciiTheme="minorHAnsi" w:hAnsiTheme="minorHAnsi" w:cstheme="minorHAnsi"/>
          <w:sz w:val="20"/>
        </w:rPr>
        <w:tab/>
      </w:r>
    </w:p>
    <w:p w:rsidR="00554004" w:rsidRPr="00AD37DD" w:rsidRDefault="009F4550" w:rsidP="00A77B73">
      <w:pPr>
        <w:pStyle w:val="ndice2"/>
        <w:ind w:left="927"/>
      </w:pPr>
      <w:bookmarkStart w:id="87" w:name="_Hlk482972054"/>
      <w:r w:rsidRPr="00AD37DD">
        <w:t>No aplica para esta funcionalidad del sistema</w:t>
      </w:r>
      <w:r w:rsidR="00554004" w:rsidRPr="00AD37DD">
        <w:t>.</w:t>
      </w:r>
    </w:p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8" w:name="_Toc371934684"/>
      <w:bookmarkStart w:id="89" w:name="_Toc228339747"/>
      <w:bookmarkStart w:id="90" w:name="_Toc182735734"/>
      <w:bookmarkStart w:id="91" w:name="_Toc52616590"/>
      <w:bookmarkStart w:id="92" w:name="_Toc488231358"/>
      <w:bookmarkEnd w:id="87"/>
      <w:r w:rsidRPr="00AD37DD">
        <w:rPr>
          <w:rFonts w:asciiTheme="minorHAnsi" w:hAnsiTheme="minorHAnsi" w:cstheme="minorHAnsi"/>
          <w:sz w:val="20"/>
        </w:rPr>
        <w:t>De excepción</w:t>
      </w:r>
      <w:bookmarkEnd w:id="88"/>
      <w:bookmarkEnd w:id="89"/>
      <w:bookmarkEnd w:id="90"/>
      <w:bookmarkEnd w:id="91"/>
      <w:bookmarkEnd w:id="92"/>
    </w:p>
    <w:p w:rsidR="00554004" w:rsidRPr="006A5C61" w:rsidRDefault="00554004" w:rsidP="0055400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70C0"/>
          <w:sz w:val="20"/>
        </w:rPr>
      </w:pPr>
      <w:bookmarkStart w:id="93" w:name="_Toc363727167"/>
      <w:bookmarkStart w:id="94" w:name="_Toc461701847"/>
      <w:bookmarkStart w:id="95" w:name="_Toc488231359"/>
      <w:r w:rsidRPr="00F41855">
        <w:rPr>
          <w:rFonts w:asciiTheme="minorHAnsi" w:hAnsiTheme="minorHAnsi" w:cstheme="minorHAnsi"/>
          <w:sz w:val="20"/>
        </w:rPr>
        <w:t xml:space="preserve">AE01 </w:t>
      </w:r>
      <w:bookmarkEnd w:id="93"/>
      <w:r w:rsidR="00F41855" w:rsidRPr="00F41855">
        <w:rPr>
          <w:rFonts w:asciiTheme="minorHAnsi" w:hAnsiTheme="minorHAnsi" w:cstheme="minorHAnsi"/>
          <w:sz w:val="20"/>
        </w:rPr>
        <w:t>Error al Guardar</w:t>
      </w:r>
      <w:r w:rsidRPr="006A5C61">
        <w:rPr>
          <w:rFonts w:asciiTheme="minorHAnsi" w:hAnsiTheme="minorHAnsi" w:cstheme="minorHAnsi"/>
          <w:color w:val="0070C0"/>
          <w:sz w:val="20"/>
        </w:rPr>
        <w:t>.</w:t>
      </w:r>
      <w:bookmarkEnd w:id="94"/>
      <w:bookmarkEnd w:id="95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54004" w:rsidRPr="00AD37DD" w:rsidTr="00D444E8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554004" w:rsidRPr="00AD37DD" w:rsidTr="00D444E8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4004" w:rsidRPr="007C13B7" w:rsidRDefault="00B60FF1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F41855">
              <w:rPr>
                <w:rFonts w:asciiTheme="minorHAnsi" w:hAnsiTheme="minorHAnsi" w:cstheme="minorHAnsi"/>
                <w:szCs w:val="20"/>
              </w:rPr>
              <w:t>CONEC II</w:t>
            </w:r>
            <w:r w:rsidR="00554004" w:rsidRPr="00F41855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554004" w:rsidRPr="007C13B7" w:rsidRDefault="00F41855" w:rsidP="00FE3F2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Despliega el mensaje “</w:t>
            </w:r>
            <w:r w:rsidR="00FE3F2F">
              <w:rPr>
                <w:rFonts w:asciiTheme="minorHAnsi" w:hAnsiTheme="minorHAnsi" w:cs="Calibri"/>
                <w:bCs/>
                <w:szCs w:val="20"/>
              </w:rPr>
              <w:t>Error al guardar</w:t>
            </w:r>
            <w:r>
              <w:rPr>
                <w:rFonts w:asciiTheme="minorHAnsi" w:hAnsiTheme="minorHAnsi" w:cs="Calibri"/>
                <w:bCs/>
                <w:szCs w:val="20"/>
              </w:rPr>
              <w:t>” y regresa al flujo básico.</w:t>
            </w:r>
          </w:p>
        </w:tc>
      </w:tr>
      <w:tr w:rsidR="00B60FF1" w:rsidRPr="00AD37DD" w:rsidTr="00D444E8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B60FF1" w:rsidRPr="00AD37DD" w:rsidRDefault="00F41855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60FF1" w:rsidRPr="007C13B7" w:rsidRDefault="00B60FF1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7367" w:type="dxa"/>
            <w:shd w:val="clear" w:color="auto" w:fill="auto"/>
            <w:vAlign w:val="center"/>
          </w:tcPr>
          <w:p w:rsidR="00B60FF1" w:rsidRPr="007C13B7" w:rsidRDefault="00B60FF1" w:rsidP="00B6449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F41855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483597" w:rsidRPr="00323429" w:rsidRDefault="006C396C" w:rsidP="00323429">
      <w:pPr>
        <w:pStyle w:val="EstiloTtulo1Antes6ptoDespus3ptoInterlineadoMn"/>
        <w:numPr>
          <w:ilvl w:val="3"/>
          <w:numId w:val="2"/>
        </w:numPr>
        <w:ind w:left="1728"/>
        <w:jc w:val="left"/>
        <w:rPr>
          <w:rFonts w:asciiTheme="minorHAnsi" w:hAnsiTheme="minorHAnsi" w:cstheme="minorHAnsi"/>
          <w:sz w:val="20"/>
        </w:rPr>
      </w:pPr>
      <w:bookmarkStart w:id="96" w:name="FAE02"/>
      <w:bookmarkStart w:id="97" w:name="_Toc488231360"/>
      <w:bookmarkEnd w:id="96"/>
      <w:r>
        <w:rPr>
          <w:rFonts w:asciiTheme="minorHAnsi" w:hAnsiTheme="minorHAnsi" w:cstheme="minorHAnsi"/>
          <w:sz w:val="20"/>
        </w:rPr>
        <w:t>AE02</w:t>
      </w:r>
      <w:r w:rsidR="00323429" w:rsidRPr="00323429">
        <w:rPr>
          <w:rFonts w:asciiTheme="minorHAnsi" w:hAnsiTheme="minorHAnsi" w:cstheme="minorHAnsi"/>
          <w:sz w:val="20"/>
        </w:rPr>
        <w:t xml:space="preserve"> Consulta </w:t>
      </w:r>
      <w:r w:rsidR="007B75E6">
        <w:rPr>
          <w:rFonts w:asciiTheme="minorHAnsi" w:hAnsiTheme="minorHAnsi" w:cstheme="minorHAnsi"/>
          <w:sz w:val="20"/>
        </w:rPr>
        <w:t>Sin Resultados</w:t>
      </w:r>
      <w:bookmarkEnd w:id="97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2126"/>
        <w:gridCol w:w="6800"/>
      </w:tblGrid>
      <w:tr w:rsidR="00323429" w:rsidRPr="001A085D" w:rsidTr="00D444E8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:rsidR="00323429" w:rsidRPr="001A085D" w:rsidRDefault="00323429" w:rsidP="00B351C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:rsidR="00323429" w:rsidRPr="001A085D" w:rsidRDefault="00323429" w:rsidP="00B351C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6800" w:type="dxa"/>
            <w:shd w:val="clear" w:color="auto" w:fill="BFBFBF"/>
            <w:vAlign w:val="center"/>
          </w:tcPr>
          <w:p w:rsidR="00323429" w:rsidRPr="001A085D" w:rsidRDefault="00323429" w:rsidP="00B351C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323429" w:rsidRPr="001A085D" w:rsidTr="00D444E8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323429" w:rsidRPr="001A085D" w:rsidRDefault="00323429" w:rsidP="00B351C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23429" w:rsidRPr="001A085D" w:rsidRDefault="00323429" w:rsidP="00B351C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6800" w:type="dxa"/>
            <w:shd w:val="clear" w:color="auto" w:fill="auto"/>
            <w:vAlign w:val="center"/>
          </w:tcPr>
          <w:p w:rsidR="00323429" w:rsidRPr="001A085D" w:rsidRDefault="00323429" w:rsidP="00B351C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:rsidR="00323429" w:rsidRPr="001A085D" w:rsidRDefault="00323429" w:rsidP="00B351C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:rsidR="00323429" w:rsidRPr="001A085D" w:rsidRDefault="00323429" w:rsidP="00B351C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323429" w:rsidRPr="001A085D" w:rsidTr="00D444E8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323429" w:rsidRPr="001A085D" w:rsidRDefault="00323429" w:rsidP="00B351C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23429" w:rsidRPr="001A085D" w:rsidRDefault="00D6410B" w:rsidP="00EA5738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 w:rsidR="00EA5738">
              <w:rPr>
                <w:rFonts w:asciiTheme="minorHAnsi" w:hAnsiTheme="minorHAnsi" w:cstheme="minorHAnsi"/>
                <w:szCs w:val="20"/>
              </w:rPr>
              <w:t>s</w:t>
            </w:r>
          </w:p>
        </w:tc>
        <w:tc>
          <w:tcPr>
            <w:tcW w:w="6800" w:type="dxa"/>
            <w:shd w:val="clear" w:color="auto" w:fill="auto"/>
            <w:vAlign w:val="center"/>
          </w:tcPr>
          <w:p w:rsidR="00323429" w:rsidRPr="001A085D" w:rsidRDefault="00323429" w:rsidP="00B351C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960EE8">
              <w:rPr>
                <w:rFonts w:asciiTheme="minorHAnsi" w:hAnsiTheme="minorHAnsi" w:cstheme="minorHAnsi"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  <w:tr w:rsidR="00323429" w:rsidRPr="001A085D" w:rsidTr="00D444E8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323429" w:rsidRPr="001A085D" w:rsidRDefault="00323429" w:rsidP="00B351C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23429" w:rsidRPr="001A085D" w:rsidRDefault="00323429" w:rsidP="00B351C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6800" w:type="dxa"/>
            <w:shd w:val="clear" w:color="auto" w:fill="auto"/>
            <w:vAlign w:val="center"/>
          </w:tcPr>
          <w:p w:rsidR="00323429" w:rsidRPr="001A085D" w:rsidRDefault="00323429" w:rsidP="00B351C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8" w:name="_Toc371934687"/>
      <w:bookmarkStart w:id="99" w:name="_Toc228339748"/>
      <w:bookmarkStart w:id="100" w:name="_Toc488231361"/>
      <w:bookmarkStart w:id="101" w:name="_Toc182735735"/>
      <w:bookmarkStart w:id="102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98"/>
      <w:bookmarkEnd w:id="99"/>
      <w:bookmarkEnd w:id="100"/>
    </w:p>
    <w:p w:rsidR="00B60FF1" w:rsidRPr="00AD37DD" w:rsidRDefault="00544021" w:rsidP="009E2275">
      <w:pPr>
        <w:pStyle w:val="ndice2"/>
      </w:pPr>
      <w:bookmarkStart w:id="103" w:name="_Toc371934688"/>
      <w:bookmarkStart w:id="104" w:name="_Toc228339749"/>
      <w:r>
        <w:t xml:space="preserve">Esta funcionalidad contiene un extend con el </w:t>
      </w:r>
      <w:r w:rsidRPr="0064564D">
        <w:rPr>
          <w:b/>
        </w:rPr>
        <w:t>CU 2022 – Registrar Movimientos Bitácora</w:t>
      </w:r>
      <w:r w:rsidR="00B60FF1" w:rsidRPr="00AD37DD">
        <w:t>.</w:t>
      </w: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5" w:name="_Toc488231362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01"/>
      <w:bookmarkEnd w:id="102"/>
      <w:bookmarkEnd w:id="103"/>
      <w:bookmarkEnd w:id="104"/>
      <w:bookmarkEnd w:id="105"/>
    </w:p>
    <w:p w:rsidR="00EC4914" w:rsidRPr="002E3247" w:rsidRDefault="00EC4914" w:rsidP="00EC4914">
      <w:pPr>
        <w:pStyle w:val="ndice2"/>
        <w:ind w:left="585"/>
        <w:rPr>
          <w:color w:val="000000" w:themeColor="text1"/>
        </w:rPr>
      </w:pPr>
      <w:bookmarkStart w:id="106" w:name="_Toc371934689"/>
      <w:r w:rsidRPr="002E3247">
        <w:rPr>
          <w:color w:val="000000" w:themeColor="text1"/>
        </w:rPr>
        <w:t>Los campos obligatorios serán indicados con un asterisco después del nombre del mismo (*).</w:t>
      </w: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7" w:name="_Toc488231363"/>
      <w:proofErr w:type="spellStart"/>
      <w:r w:rsidRPr="00AD37DD">
        <w:rPr>
          <w:rFonts w:asciiTheme="minorHAnsi" w:hAnsiTheme="minorHAnsi" w:cstheme="minorHAnsi"/>
          <w:sz w:val="20"/>
        </w:rPr>
        <w:lastRenderedPageBreak/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06"/>
      <w:bookmarkEnd w:id="107"/>
    </w:p>
    <w:p w:rsidR="00AA3DF5" w:rsidRPr="00505A6C" w:rsidRDefault="001A1089" w:rsidP="00AA3DF5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8" w:name="_Toc485123811"/>
      <w:bookmarkStart w:id="109" w:name="_Toc488231364"/>
      <w:r>
        <w:rPr>
          <w:rFonts w:asciiTheme="minorHAnsi" w:hAnsiTheme="minorHAnsi" w:cstheme="minorHAnsi"/>
          <w:sz w:val="20"/>
        </w:rPr>
        <w:t>&lt;</w:t>
      </w:r>
      <w:r w:rsidR="00452140">
        <w:rPr>
          <w:rFonts w:asciiTheme="minorHAnsi" w:hAnsiTheme="minorHAnsi" w:cstheme="minorHAnsi"/>
          <w:sz w:val="20"/>
        </w:rPr>
        <w:t>Pos condición 1</w:t>
      </w:r>
      <w:r w:rsidR="00AA3DF5" w:rsidRPr="00505A6C">
        <w:rPr>
          <w:rFonts w:asciiTheme="minorHAnsi" w:hAnsiTheme="minorHAnsi" w:cstheme="minorHAnsi"/>
          <w:sz w:val="20"/>
        </w:rPr>
        <w:t>&gt; Registros en Bitácora.</w:t>
      </w:r>
      <w:bookmarkEnd w:id="108"/>
      <w:bookmarkEnd w:id="109"/>
    </w:p>
    <w:p w:rsidR="00AA3DF5" w:rsidRPr="00AA3DF5" w:rsidRDefault="00AA3DF5" w:rsidP="00AA3DF5">
      <w:pPr>
        <w:ind w:left="1134"/>
        <w:rPr>
          <w:rFonts w:asciiTheme="minorHAnsi" w:hAnsiTheme="minorHAnsi" w:cstheme="minorHAnsi"/>
          <w:szCs w:val="20"/>
        </w:rPr>
      </w:pPr>
      <w:r w:rsidRPr="00505A6C">
        <w:rPr>
          <w:rFonts w:asciiTheme="minorHAnsi" w:hAnsiTheme="minorHAnsi" w:cstheme="minorHAnsi"/>
          <w:szCs w:val="20"/>
        </w:rPr>
        <w:t xml:space="preserve">Los movimientos realizados en </w:t>
      </w:r>
      <w:r w:rsidR="00D85E12">
        <w:rPr>
          <w:rFonts w:asciiTheme="minorHAnsi" w:hAnsiTheme="minorHAnsi" w:cstheme="minorHAnsi"/>
          <w:szCs w:val="20"/>
        </w:rPr>
        <w:t>cada uno de los flujos (</w:t>
      </w:r>
      <w:r w:rsidRPr="00505A6C">
        <w:rPr>
          <w:rFonts w:asciiTheme="minorHAnsi" w:hAnsiTheme="minorHAnsi" w:cstheme="minorHAnsi"/>
          <w:szCs w:val="20"/>
        </w:rPr>
        <w:t xml:space="preserve">consultar) serán registrados en la bitácora. </w:t>
      </w:r>
    </w:p>
    <w:p w:rsidR="0039212B" w:rsidRDefault="00D16B4F" w:rsidP="0039212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0" w:name="_Toc371934692"/>
      <w:bookmarkStart w:id="111" w:name="_Toc289774390"/>
      <w:bookmarkStart w:id="112" w:name="_Toc488231365"/>
      <w:r w:rsidRPr="00AD37DD">
        <w:rPr>
          <w:rFonts w:asciiTheme="minorHAnsi" w:hAnsiTheme="minorHAnsi" w:cstheme="minorHAnsi"/>
          <w:sz w:val="20"/>
        </w:rPr>
        <w:t>Reglas de Negocio</w:t>
      </w:r>
      <w:bookmarkStart w:id="113" w:name="_Toc481671873"/>
      <w:bookmarkEnd w:id="110"/>
      <w:bookmarkEnd w:id="111"/>
      <w:bookmarkEnd w:id="112"/>
    </w:p>
    <w:p w:rsidR="0052579D" w:rsidRDefault="00EA0AE1" w:rsidP="0052579D">
      <w:pPr>
        <w:spacing w:before="0" w:after="0" w:line="240" w:lineRule="auto"/>
        <w:ind w:firstLine="360"/>
        <w:rPr>
          <w:rFonts w:asciiTheme="minorHAnsi" w:hAnsiTheme="minorHAnsi"/>
          <w:color w:val="000000"/>
          <w:szCs w:val="20"/>
          <w:lang w:val="es-MX" w:eastAsia="es-MX"/>
        </w:rPr>
      </w:pPr>
      <w:r w:rsidRPr="00EA0AE1">
        <w:rPr>
          <w:rFonts w:asciiTheme="minorHAnsi" w:hAnsiTheme="minorHAnsi"/>
          <w:color w:val="000000"/>
          <w:szCs w:val="20"/>
          <w:lang w:val="es-MX" w:eastAsia="es-MX"/>
        </w:rPr>
        <w:t>No aplica para esta funcionalidad del sistema</w:t>
      </w:r>
      <w:r>
        <w:rPr>
          <w:rFonts w:asciiTheme="minorHAnsi" w:hAnsiTheme="minorHAnsi"/>
          <w:color w:val="000000"/>
          <w:szCs w:val="20"/>
          <w:lang w:val="es-MX" w:eastAsia="es-MX"/>
        </w:rPr>
        <w:t>.</w:t>
      </w:r>
      <w:r w:rsidR="0052579D" w:rsidRPr="006A52E3">
        <w:rPr>
          <w:rFonts w:asciiTheme="minorHAnsi" w:hAnsiTheme="minorHAnsi"/>
          <w:color w:val="000000"/>
          <w:szCs w:val="20"/>
          <w:lang w:val="es-MX" w:eastAsia="es-MX"/>
        </w:rPr>
        <w:t xml:space="preserve"> </w:t>
      </w:r>
    </w:p>
    <w:p w:rsidR="00D16B4F" w:rsidRPr="00AD37DD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4" w:name="_Toc371934693"/>
      <w:bookmarkStart w:id="115" w:name="_Toc488231366"/>
      <w:bookmarkEnd w:id="113"/>
      <w:r w:rsidRPr="00AD37DD">
        <w:rPr>
          <w:rFonts w:asciiTheme="minorHAnsi" w:hAnsiTheme="minorHAnsi" w:cstheme="minorHAnsi"/>
          <w:sz w:val="20"/>
        </w:rPr>
        <w:t>Validaciones</w:t>
      </w:r>
      <w:bookmarkEnd w:id="114"/>
      <w:bookmarkEnd w:id="115"/>
    </w:p>
    <w:p w:rsidR="00FA1C3D" w:rsidRPr="00FA1C3D" w:rsidRDefault="00961514" w:rsidP="00FA1C3D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6" w:name="_Toc488231367"/>
      <w:bookmarkStart w:id="117" w:name="_Toc371934694"/>
      <w:r>
        <w:rPr>
          <w:rFonts w:asciiTheme="minorHAnsi" w:hAnsiTheme="minorHAnsi" w:cstheme="minorHAnsi"/>
          <w:sz w:val="20"/>
        </w:rPr>
        <w:t>V01</w:t>
      </w:r>
      <w:r w:rsidR="00FA1C3D" w:rsidRPr="00FA1C3D">
        <w:rPr>
          <w:rFonts w:asciiTheme="minorHAnsi" w:hAnsiTheme="minorHAnsi" w:cstheme="minorHAnsi"/>
          <w:sz w:val="20"/>
        </w:rPr>
        <w:t xml:space="preserve"> </w:t>
      </w:r>
      <w:r w:rsidR="00FA1C3D">
        <w:rPr>
          <w:rFonts w:asciiTheme="minorHAnsi" w:hAnsiTheme="minorHAnsi" w:cstheme="minorHAnsi"/>
          <w:sz w:val="20"/>
        </w:rPr>
        <w:t xml:space="preserve"> </w:t>
      </w:r>
      <w:r w:rsidR="00FA1C3D" w:rsidRPr="001A085D">
        <w:rPr>
          <w:rFonts w:asciiTheme="minorHAnsi" w:hAnsiTheme="minorHAnsi" w:cstheme="minorHAnsi"/>
          <w:color w:val="000000" w:themeColor="text1"/>
          <w:sz w:val="20"/>
        </w:rPr>
        <w:t>Validar selección de filtro</w:t>
      </w:r>
      <w:bookmarkEnd w:id="116"/>
    </w:p>
    <w:p w:rsidR="00FA1C3D" w:rsidRPr="00FA1C3D" w:rsidRDefault="00FA1C3D" w:rsidP="00FA1C3D">
      <w:pPr>
        <w:pStyle w:val="Prrafodelista"/>
        <w:ind w:left="792"/>
        <w:rPr>
          <w:rFonts w:asciiTheme="minorHAnsi" w:hAnsiTheme="minorHAnsi" w:cstheme="minorHAnsi"/>
        </w:rPr>
      </w:pPr>
      <w:r w:rsidRPr="00FA1C3D">
        <w:rPr>
          <w:rFonts w:asciiTheme="minorHAnsi" w:hAnsiTheme="minorHAnsi" w:cstheme="minorHAnsi"/>
        </w:rPr>
        <w:t>Validar que para la búsqueda se haya seleccionado al menos un filtro.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8" w:name="_Toc488231368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17"/>
      <w:bookmarkEnd w:id="118"/>
      <w:r w:rsidRPr="00AD37DD">
        <w:rPr>
          <w:rFonts w:asciiTheme="minorHAnsi" w:hAnsiTheme="minorHAnsi" w:cstheme="minorHAnsi"/>
          <w:sz w:val="20"/>
        </w:rPr>
        <w:t xml:space="preserve"> </w:t>
      </w:r>
    </w:p>
    <w:p w:rsidR="002E3E16" w:rsidRPr="00D444E8" w:rsidRDefault="00BD09A8" w:rsidP="00D444E8">
      <w:pPr>
        <w:jc w:val="left"/>
        <w:rPr>
          <w:rFonts w:ascii="Calibri" w:hAnsi="Calibri" w:cs="Calibri"/>
          <w:color w:val="000000"/>
          <w:szCs w:val="20"/>
          <w:lang w:val="es-MX" w:eastAsia="es-MX"/>
        </w:rPr>
      </w:pPr>
      <w:r w:rsidRPr="00D444E8">
        <w:rPr>
          <w:rFonts w:ascii="Calibri" w:hAnsi="Calibri" w:cs="Calibri"/>
          <w:color w:val="000000"/>
          <w:szCs w:val="20"/>
          <w:lang w:val="es-MX" w:eastAsia="es-MX"/>
        </w:rPr>
        <w:t>FUNC-</w:t>
      </w:r>
      <w:r w:rsidR="00991FE9" w:rsidRPr="00D444E8">
        <w:rPr>
          <w:rFonts w:ascii="Calibri" w:hAnsi="Calibri" w:cs="Calibri"/>
          <w:color w:val="000000"/>
          <w:szCs w:val="20"/>
          <w:lang w:val="es-MX" w:eastAsia="es-MX"/>
        </w:rPr>
        <w:t>CONF-020</w:t>
      </w:r>
      <w:r w:rsidR="002E3E16" w:rsidRPr="00D444E8">
        <w:rPr>
          <w:rFonts w:ascii="Calibri" w:hAnsi="Calibri" w:cs="Calibri"/>
          <w:color w:val="000000"/>
          <w:szCs w:val="20"/>
          <w:lang w:val="es-MX" w:eastAsia="es-MX"/>
        </w:rPr>
        <w:t xml:space="preserve"> - </w:t>
      </w:r>
      <w:r w:rsidR="00991FE9" w:rsidRPr="00D444E8">
        <w:rPr>
          <w:rFonts w:ascii="Calibri" w:hAnsi="Calibri" w:cs="Calibri"/>
          <w:color w:val="000000"/>
          <w:szCs w:val="20"/>
          <w:lang w:val="es-MX" w:eastAsia="es-MX"/>
        </w:rPr>
        <w:t>Validar que el sistema permita al usuario consultar las plantillas de los documentos generados por el sistema para poder configurarlos.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9" w:name="_Toc371934695"/>
      <w:bookmarkStart w:id="120" w:name="_Toc289774391"/>
      <w:bookmarkStart w:id="121" w:name="_Toc488231369"/>
      <w:r w:rsidRPr="00AD37DD">
        <w:rPr>
          <w:rFonts w:asciiTheme="minorHAnsi" w:hAnsiTheme="minorHAnsi" w:cstheme="minorHAnsi"/>
          <w:sz w:val="20"/>
        </w:rPr>
        <w:t>Referencias</w:t>
      </w:r>
      <w:bookmarkEnd w:id="119"/>
      <w:bookmarkEnd w:id="120"/>
      <w:bookmarkEnd w:id="121"/>
    </w:p>
    <w:p w:rsidR="006A5C61" w:rsidRPr="00AD37DD" w:rsidRDefault="006A5C61" w:rsidP="006A5C61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:rsidTr="00B60FF1">
        <w:tc>
          <w:tcPr>
            <w:tcW w:w="1276" w:type="dxa"/>
            <w:shd w:val="clear" w:color="auto" w:fill="BFBFBF" w:themeFill="background1" w:themeFillShade="BF"/>
          </w:tcPr>
          <w:p w:rsidR="00CC316F" w:rsidRPr="00AD37DD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CC316F" w:rsidRPr="00AD37DD" w:rsidTr="00B60FF1">
        <w:tc>
          <w:tcPr>
            <w:tcW w:w="1276" w:type="dxa"/>
          </w:tcPr>
          <w:p w:rsidR="00CC316F" w:rsidRPr="00AD37DD" w:rsidRDefault="00CC316F" w:rsidP="009E2275">
            <w:pPr>
              <w:pStyle w:val="ndice2"/>
            </w:pPr>
            <w:r w:rsidRPr="00AD37DD">
              <w:t>1</w:t>
            </w:r>
          </w:p>
        </w:tc>
        <w:tc>
          <w:tcPr>
            <w:tcW w:w="5812" w:type="dxa"/>
          </w:tcPr>
          <w:p w:rsidR="00CC316F" w:rsidRPr="00AD37DD" w:rsidRDefault="00221BAE" w:rsidP="00397E1C">
            <w:pPr>
              <w:pStyle w:val="ndice2"/>
              <w:ind w:left="0" w:firstLine="0"/>
            </w:pPr>
            <w:r w:rsidRPr="00AD37DD">
              <w:t>Diagrama Conceptual de la Solución Tecnológica (</w:t>
            </w:r>
            <w:r w:rsidR="00E620E3">
              <w:t>DGTI_DST_F_DiagConcepST_CONEC</w:t>
            </w:r>
            <w:r w:rsidR="003D2DA6" w:rsidRPr="003D2DA6">
              <w:t>II</w:t>
            </w:r>
            <w:r w:rsidR="00CC316F" w:rsidRPr="00AD37DD">
              <w:t>.docx</w:t>
            </w:r>
            <w:r w:rsidRPr="00AD37DD">
              <w:t>)</w:t>
            </w:r>
            <w:r w:rsidR="008A3DB6">
              <w:t>.</w:t>
            </w:r>
          </w:p>
        </w:tc>
        <w:tc>
          <w:tcPr>
            <w:tcW w:w="2409" w:type="dxa"/>
          </w:tcPr>
          <w:p w:rsidR="00CC316F" w:rsidRPr="007C13B7" w:rsidRDefault="002A16CE" w:rsidP="009E2275">
            <w:pPr>
              <w:pStyle w:val="ndice2"/>
            </w:pPr>
            <w:r>
              <w:t>SEGOB</w:t>
            </w:r>
          </w:p>
        </w:tc>
      </w:tr>
      <w:tr w:rsidR="00CC316F" w:rsidRPr="00AD37DD" w:rsidTr="00B60FF1">
        <w:tc>
          <w:tcPr>
            <w:tcW w:w="1276" w:type="dxa"/>
          </w:tcPr>
          <w:p w:rsidR="00CC316F" w:rsidRPr="00AD37DD" w:rsidRDefault="00CC316F" w:rsidP="009E2275">
            <w:pPr>
              <w:pStyle w:val="ndice2"/>
            </w:pPr>
            <w:r w:rsidRPr="00AD37DD">
              <w:t>2</w:t>
            </w:r>
          </w:p>
        </w:tc>
        <w:tc>
          <w:tcPr>
            <w:tcW w:w="5812" w:type="dxa"/>
          </w:tcPr>
          <w:p w:rsidR="00CC316F" w:rsidRPr="00AD37DD" w:rsidRDefault="00221BAE" w:rsidP="00397E1C">
            <w:pPr>
              <w:pStyle w:val="ndice2"/>
              <w:ind w:left="0" w:firstLine="0"/>
            </w:pPr>
            <w:r w:rsidRPr="00AD37DD">
              <w:t>Requerimientos de la Solución Tecnológica</w:t>
            </w:r>
            <w:r w:rsidR="00397E1C">
              <w:t xml:space="preserve"> </w:t>
            </w:r>
            <w:r w:rsidRPr="00AD37DD">
              <w:t>(</w:t>
            </w:r>
            <w:r w:rsidR="00E620E3">
              <w:t>ReqSolTec_CONECII</w:t>
            </w:r>
            <w:r w:rsidR="00E620E3" w:rsidRPr="00AD37DD">
              <w:t>.docx</w:t>
            </w:r>
            <w:r w:rsidRPr="00AD37DD">
              <w:t>)</w:t>
            </w:r>
            <w:r w:rsidR="008A3DB6">
              <w:t>.</w:t>
            </w:r>
          </w:p>
        </w:tc>
        <w:tc>
          <w:tcPr>
            <w:tcW w:w="2409" w:type="dxa"/>
          </w:tcPr>
          <w:p w:rsidR="00CC316F" w:rsidRPr="007C13B7" w:rsidRDefault="002A16CE" w:rsidP="009E2275">
            <w:pPr>
              <w:pStyle w:val="ndice2"/>
            </w:pPr>
            <w:r>
              <w:t>SEGOB</w:t>
            </w:r>
          </w:p>
        </w:tc>
      </w:tr>
      <w:tr w:rsidR="00CC316F" w:rsidRPr="00AD37DD" w:rsidTr="00B60FF1">
        <w:tc>
          <w:tcPr>
            <w:tcW w:w="1276" w:type="dxa"/>
          </w:tcPr>
          <w:p w:rsidR="00CC316F" w:rsidRPr="00AD37DD" w:rsidRDefault="006A5C61" w:rsidP="009E2275">
            <w:pPr>
              <w:pStyle w:val="ndice2"/>
            </w:pPr>
            <w:r>
              <w:t>3</w:t>
            </w:r>
          </w:p>
        </w:tc>
        <w:tc>
          <w:tcPr>
            <w:tcW w:w="5812" w:type="dxa"/>
          </w:tcPr>
          <w:p w:rsidR="00CC316F" w:rsidRPr="00AD37DD" w:rsidRDefault="00CC316F" w:rsidP="00397E1C">
            <w:pPr>
              <w:pStyle w:val="ndice2"/>
              <w:ind w:left="0" w:firstLine="0"/>
            </w:pPr>
            <w:r w:rsidRPr="00AD37DD">
              <w:t>Glosario de Términos. (Glosario</w:t>
            </w:r>
            <w:r w:rsidR="00F53DE8">
              <w:t>Ter_CII</w:t>
            </w:r>
            <w:r w:rsidRPr="00AD37DD">
              <w:t>.docx)</w:t>
            </w:r>
            <w:r w:rsidR="008A3DB6">
              <w:t>.</w:t>
            </w:r>
          </w:p>
        </w:tc>
        <w:tc>
          <w:tcPr>
            <w:tcW w:w="2409" w:type="dxa"/>
          </w:tcPr>
          <w:p w:rsidR="00CC316F" w:rsidRPr="007C13B7" w:rsidRDefault="002A16CE" w:rsidP="009E2275">
            <w:pPr>
              <w:pStyle w:val="ndice2"/>
            </w:pPr>
            <w:r>
              <w:t>SEGOB</w:t>
            </w:r>
          </w:p>
        </w:tc>
      </w:tr>
      <w:tr w:rsidR="00CC316F" w:rsidRPr="00AD37DD" w:rsidTr="00B60FF1">
        <w:tc>
          <w:tcPr>
            <w:tcW w:w="1276" w:type="dxa"/>
          </w:tcPr>
          <w:p w:rsidR="00CC316F" w:rsidRPr="00AD37DD" w:rsidRDefault="006A5C61" w:rsidP="009E2275">
            <w:pPr>
              <w:pStyle w:val="ndice2"/>
            </w:pPr>
            <w:r>
              <w:t>4</w:t>
            </w:r>
          </w:p>
        </w:tc>
        <w:tc>
          <w:tcPr>
            <w:tcW w:w="5812" w:type="dxa"/>
          </w:tcPr>
          <w:p w:rsidR="00CC316F" w:rsidRPr="00AD37DD" w:rsidRDefault="00CC316F" w:rsidP="00397E1C">
            <w:pPr>
              <w:pStyle w:val="ndice2"/>
              <w:ind w:left="0" w:firstLine="0"/>
            </w:pPr>
            <w:r w:rsidRPr="00AD37DD">
              <w:t xml:space="preserve">Modelo de Flujo </w:t>
            </w:r>
            <w:r w:rsidR="00762F4C">
              <w:t>de Negocios. (ModFlujoNeg_CII</w:t>
            </w:r>
            <w:r w:rsidRPr="00AD37DD">
              <w:t>.docx)</w:t>
            </w:r>
            <w:r w:rsidR="008A3DB6">
              <w:t>.</w:t>
            </w:r>
          </w:p>
        </w:tc>
        <w:tc>
          <w:tcPr>
            <w:tcW w:w="2409" w:type="dxa"/>
          </w:tcPr>
          <w:p w:rsidR="00CC316F" w:rsidRPr="007C13B7" w:rsidRDefault="002A16CE" w:rsidP="009E2275">
            <w:pPr>
              <w:pStyle w:val="ndice2"/>
              <w:rPr>
                <w:lang w:val="es-MX"/>
              </w:rPr>
            </w:pPr>
            <w:r>
              <w:t>SEGOB</w:t>
            </w:r>
          </w:p>
        </w:tc>
      </w:tr>
      <w:tr w:rsidR="00CB01F4" w:rsidRPr="00AD37DD" w:rsidTr="00B60FF1">
        <w:tc>
          <w:tcPr>
            <w:tcW w:w="1276" w:type="dxa"/>
          </w:tcPr>
          <w:p w:rsidR="00CB01F4" w:rsidRPr="007A0507" w:rsidRDefault="00CB01F4" w:rsidP="00663541">
            <w:pPr>
              <w:pStyle w:val="ndice2"/>
            </w:pPr>
            <w:r>
              <w:t>5</w:t>
            </w:r>
          </w:p>
        </w:tc>
        <w:tc>
          <w:tcPr>
            <w:tcW w:w="5812" w:type="dxa"/>
          </w:tcPr>
          <w:p w:rsidR="00CB01F4" w:rsidRPr="007A0507" w:rsidRDefault="00CB01F4" w:rsidP="00397E1C">
            <w:pPr>
              <w:pStyle w:val="ndice2"/>
              <w:ind w:left="0" w:firstLine="0"/>
            </w:pPr>
            <w:r w:rsidRPr="002E3247">
              <w:rPr>
                <w:color w:val="000000" w:themeColor="text1"/>
              </w:rPr>
              <w:t>Catálogo de Reglas de Negocio (CataRegNeg_CONECII.docx).</w:t>
            </w:r>
          </w:p>
        </w:tc>
        <w:tc>
          <w:tcPr>
            <w:tcW w:w="2409" w:type="dxa"/>
          </w:tcPr>
          <w:p w:rsidR="00CB01F4" w:rsidRPr="007A0507" w:rsidRDefault="002A16CE" w:rsidP="00663541">
            <w:pPr>
              <w:pStyle w:val="ndice2"/>
            </w:pPr>
            <w:r>
              <w:rPr>
                <w:color w:val="000000" w:themeColor="text1"/>
              </w:rPr>
              <w:t>SEGOB</w:t>
            </w:r>
          </w:p>
        </w:tc>
      </w:tr>
    </w:tbl>
    <w:p w:rsidR="00554004" w:rsidRPr="00AD37DD" w:rsidRDefault="00554004" w:rsidP="00554004">
      <w:pPr>
        <w:rPr>
          <w:rFonts w:asciiTheme="minorHAnsi" w:hAnsiTheme="minorHAnsi" w:cstheme="minorHAnsi"/>
        </w:rPr>
      </w:pPr>
    </w:p>
    <w:p w:rsidR="00554004" w:rsidRPr="00AD37DD" w:rsidRDefault="00554004" w:rsidP="00554004">
      <w:pPr>
        <w:rPr>
          <w:rFonts w:asciiTheme="minorHAnsi" w:hAnsiTheme="minorHAnsi" w:cstheme="minorHAnsi"/>
        </w:rPr>
      </w:pPr>
    </w:p>
    <w:p w:rsidR="00100151" w:rsidRDefault="00100151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22" w:name="_Toc461701862"/>
      <w:r>
        <w:rPr>
          <w:rFonts w:asciiTheme="minorHAnsi" w:hAnsiTheme="minorHAnsi" w:cstheme="minorHAnsi"/>
        </w:rPr>
        <w:br w:type="page"/>
      </w:r>
    </w:p>
    <w:p w:rsidR="00CC316F" w:rsidRPr="00AD37DD" w:rsidRDefault="00CC316F" w:rsidP="00CC316F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3" w:name="_Toc488231370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22"/>
      <w:bookmarkEnd w:id="123"/>
    </w:p>
    <w:p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:rsidR="004A44CE" w:rsidRPr="00F24850" w:rsidRDefault="004A44CE" w:rsidP="004A44CE">
      <w:pPr>
        <w:spacing w:after="0" w:line="240" w:lineRule="auto"/>
        <w:rPr>
          <w:rFonts w:asciiTheme="minorHAnsi" w:hAnsiTheme="minorHAnsi" w:cstheme="minorHAnsi"/>
        </w:rPr>
      </w:pPr>
    </w:p>
    <w:p w:rsidR="00306855" w:rsidRPr="00C207B5" w:rsidRDefault="00306855" w:rsidP="00306855">
      <w:pPr>
        <w:spacing w:after="0" w:line="240" w:lineRule="auto"/>
        <w:rPr>
          <w:rFonts w:cstheme="minorHAnsi"/>
        </w:rPr>
      </w:pPr>
    </w:p>
    <w:p w:rsidR="00306855" w:rsidRDefault="00306855" w:rsidP="00306855">
      <w:pPr>
        <w:spacing w:after="0" w:line="240" w:lineRule="auto"/>
        <w:rPr>
          <w:rFonts w:cstheme="minorHAnsi"/>
          <w:szCs w:val="20"/>
        </w:rPr>
      </w:pPr>
    </w:p>
    <w:p w:rsidR="00306855" w:rsidRPr="00B23F5C" w:rsidRDefault="00306855" w:rsidP="00306855">
      <w:pPr>
        <w:spacing w:after="0" w:line="240" w:lineRule="auto"/>
        <w:rPr>
          <w:rFonts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6855" w:rsidRPr="00306855" w:rsidTr="003B1090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306855" w:rsidRPr="00306855" w:rsidRDefault="00306855" w:rsidP="003B109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6855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306855" w:rsidRPr="00306855" w:rsidRDefault="00306855" w:rsidP="003B109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6855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306855" w:rsidRPr="00306855" w:rsidRDefault="00306855" w:rsidP="003B109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6855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306855" w:rsidRPr="00306855" w:rsidRDefault="00306855" w:rsidP="003B1090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6855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306855" w:rsidRPr="00306855" w:rsidRDefault="00306855" w:rsidP="003B1090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6855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306855" w:rsidRPr="00306855" w:rsidRDefault="00306855" w:rsidP="003B109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6855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306855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306855" w:rsidRPr="00306855" w:rsidTr="003B1090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306855" w:rsidRPr="00306855" w:rsidRDefault="00306855" w:rsidP="003B109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306855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306855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6855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6855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306855" w:rsidRPr="00306855" w:rsidRDefault="00306855" w:rsidP="003B1090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306855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306855" w:rsidRPr="00306855" w:rsidTr="003B1090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306855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306855" w:rsidRPr="00306855" w:rsidRDefault="00306855" w:rsidP="00306855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6855" w:rsidRPr="00306855" w:rsidTr="003B1090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306855" w:rsidRPr="00306855" w:rsidRDefault="00306855" w:rsidP="003B109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6855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306855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306855" w:rsidRPr="00306855" w:rsidTr="003B1090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6855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306855" w:rsidRPr="00306855" w:rsidRDefault="00306855" w:rsidP="003B1090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:rsidR="00306855" w:rsidRPr="00306855" w:rsidRDefault="00306855" w:rsidP="00306855">
      <w:pPr>
        <w:rPr>
          <w:rFonts w:asciiTheme="minorHAnsi" w:hAnsiTheme="minorHAnsi" w:cstheme="minorHAnsi"/>
          <w:b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b/>
          <w:szCs w:val="20"/>
        </w:rPr>
      </w:pPr>
      <w:r w:rsidRPr="00306855">
        <w:rPr>
          <w:rFonts w:asciiTheme="minorHAnsi" w:hAnsiTheme="minorHAnsi" w:cstheme="minorHAnsi"/>
          <w:b/>
          <w:szCs w:val="20"/>
        </w:rPr>
        <w:t>Aprobación de caso de uso por la DPE</w:t>
      </w: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6855" w:rsidRPr="00306855" w:rsidTr="003B1090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Isaías Corona Álvarez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 xml:space="preserve">Director de Proyectos y Evaluación </w:t>
            </w: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Sandybel Servín Durán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Subdirectora de Atención a los Servicios</w:t>
            </w:r>
          </w:p>
        </w:tc>
      </w:tr>
    </w:tbl>
    <w:p w:rsidR="00306855" w:rsidRPr="00306855" w:rsidRDefault="00306855" w:rsidP="00306855">
      <w:pPr>
        <w:rPr>
          <w:rFonts w:asciiTheme="minorHAnsi" w:hAnsiTheme="minorHAnsi" w:cstheme="minorHAnsi"/>
          <w:b/>
          <w:szCs w:val="20"/>
        </w:rPr>
      </w:pPr>
      <w:r w:rsidRPr="00306855">
        <w:rPr>
          <w:rFonts w:asciiTheme="minorHAnsi" w:hAnsiTheme="minorHAnsi" w:cstheme="minorHAnsi"/>
          <w:b/>
          <w:szCs w:val="20"/>
        </w:rPr>
        <w:br w:type="page"/>
      </w:r>
      <w:r w:rsidRPr="00306855">
        <w:rPr>
          <w:rFonts w:asciiTheme="minorHAnsi" w:hAnsiTheme="minorHAnsi" w:cstheme="minorHAnsi"/>
          <w:b/>
          <w:szCs w:val="20"/>
        </w:rPr>
        <w:lastRenderedPageBreak/>
        <w:t>Aprobación de caso de uso por la DGSS</w:t>
      </w: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6855" w:rsidRPr="00306855" w:rsidTr="003B1090">
        <w:trPr>
          <w:trHeight w:val="272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</w:rPr>
              <w:t>Marco Tulio López Escamilla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Director General de Servicios de Seguridad</w:t>
            </w: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Daniel Quintero Chávez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Centro</w:t>
            </w:r>
          </w:p>
        </w:tc>
      </w:tr>
      <w:tr w:rsidR="00306855" w:rsidRPr="00306855" w:rsidTr="003B1090">
        <w:trPr>
          <w:trHeight w:val="283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Pablo Duarte Estrada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Foráneo Noreste Pacifico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Arturo Michelet Hernández Flores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Operativo Foráneo Sur</w:t>
            </w:r>
          </w:p>
        </w:tc>
      </w:tr>
      <w:tr w:rsidR="00306855" w:rsidRPr="00306855" w:rsidTr="003B1090">
        <w:trPr>
          <w:trHeight w:val="2409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Jorge García Arias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Despliegue Operativo Foráneo Norte</w:t>
            </w: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Gabriel López Ávila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Director de Planes y Programas</w:t>
            </w:r>
          </w:p>
        </w:tc>
      </w:tr>
    </w:tbl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6855" w:rsidRPr="00306855" w:rsidTr="003B1090">
        <w:trPr>
          <w:trHeight w:val="2707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Sandra Estrada Esquivel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Centro</w:t>
            </w: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Isabelina Cruz Maya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Foráneo Noreste Pacifico</w:t>
            </w:r>
          </w:p>
        </w:tc>
      </w:tr>
      <w:tr w:rsidR="00306855" w:rsidRPr="00306855" w:rsidTr="003B1090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Luis Alberto Calvillo Galván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Subdirector de Despliegue Operativo Foráneo Sur</w:t>
            </w: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 xml:space="preserve">Marisela Gómez Vázquez 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Subdirectora de Escoltas</w:t>
            </w:r>
          </w:p>
        </w:tc>
      </w:tr>
    </w:tbl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b/>
          <w:szCs w:val="20"/>
        </w:rPr>
      </w:pPr>
      <w:r w:rsidRPr="00306855">
        <w:rPr>
          <w:rFonts w:asciiTheme="minorHAnsi" w:hAnsiTheme="minorHAnsi" w:cstheme="minorHAnsi"/>
          <w:b/>
          <w:szCs w:val="20"/>
        </w:rPr>
        <w:t>Aprobación de caso de uso por la DAR</w:t>
      </w: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6855" w:rsidRPr="00306855" w:rsidTr="003B1090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Juan Carlos Soto Lazo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Análisis de Riesgo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José Ramón Ramírez Suárez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Subdirector de Análisis de Riesgo</w:t>
            </w:r>
          </w:p>
        </w:tc>
      </w:tr>
    </w:tbl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b/>
          <w:szCs w:val="20"/>
        </w:rPr>
      </w:pPr>
      <w:r w:rsidRPr="00306855">
        <w:rPr>
          <w:rFonts w:asciiTheme="minorHAnsi" w:hAnsiTheme="minorHAnsi" w:cstheme="minorHAnsi"/>
          <w:b/>
          <w:szCs w:val="20"/>
        </w:rPr>
        <w:br w:type="page"/>
      </w:r>
    </w:p>
    <w:p w:rsidR="00306855" w:rsidRPr="00306855" w:rsidRDefault="00306855" w:rsidP="00306855">
      <w:pPr>
        <w:rPr>
          <w:rFonts w:asciiTheme="minorHAnsi" w:hAnsiTheme="minorHAnsi" w:cstheme="minorHAnsi"/>
          <w:b/>
          <w:szCs w:val="20"/>
        </w:rPr>
      </w:pPr>
      <w:r w:rsidRPr="00306855">
        <w:rPr>
          <w:rFonts w:asciiTheme="minorHAnsi" w:hAnsiTheme="minorHAnsi" w:cstheme="minorHAnsi"/>
          <w:b/>
          <w:szCs w:val="20"/>
        </w:rPr>
        <w:lastRenderedPageBreak/>
        <w:t>Aprobación de caso de uso por la DGP</w:t>
      </w: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tbl>
      <w:tblPr>
        <w:tblW w:w="223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</w:tblGrid>
      <w:tr w:rsidR="00306855" w:rsidRPr="00306855" w:rsidTr="003B1090">
        <w:trPr>
          <w:trHeight w:val="1296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Víctor Campos Chargoy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Director General de Profesionalización</w:t>
            </w:r>
          </w:p>
        </w:tc>
      </w:tr>
    </w:tbl>
    <w:p w:rsidR="00306855" w:rsidRPr="00306855" w:rsidRDefault="00306855" w:rsidP="00306855">
      <w:pPr>
        <w:rPr>
          <w:rFonts w:asciiTheme="minorHAnsi" w:hAnsiTheme="minorHAnsi" w:cstheme="minorHAnsi"/>
          <w:b/>
          <w:szCs w:val="20"/>
        </w:rPr>
      </w:pPr>
      <w:r w:rsidRPr="00306855">
        <w:rPr>
          <w:rFonts w:asciiTheme="minorHAnsi" w:hAnsiTheme="minorHAnsi" w:cstheme="minorHAnsi"/>
          <w:b/>
          <w:szCs w:val="20"/>
        </w:rPr>
        <w:t>Aprobación de caso de uso por la DGP - DGADP</w:t>
      </w:r>
    </w:p>
    <w:p w:rsid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6855" w:rsidRPr="00306855" w:rsidTr="003B1090">
        <w:trPr>
          <w:trHeight w:val="127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Erick Eleazar Sánchez Molina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Desarrollo Policial</w:t>
            </w: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Ignacio Villamil Díaz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Director de Normalización, Certificación y Verificación.</w:t>
            </w:r>
          </w:p>
        </w:tc>
      </w:tr>
    </w:tbl>
    <w:p w:rsidR="00306855" w:rsidRPr="00306855" w:rsidRDefault="00306855" w:rsidP="00306855">
      <w:pPr>
        <w:rPr>
          <w:rFonts w:asciiTheme="minorHAnsi" w:hAnsiTheme="minorHAnsi" w:cstheme="minorHAnsi"/>
          <w:b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b/>
          <w:szCs w:val="20"/>
        </w:rPr>
      </w:pPr>
      <w:r w:rsidRPr="00306855">
        <w:rPr>
          <w:rFonts w:asciiTheme="minorHAnsi" w:hAnsiTheme="minorHAnsi" w:cstheme="minorHAnsi"/>
          <w:b/>
          <w:szCs w:val="20"/>
        </w:rPr>
        <w:t>Aprobación de caso de uso por la DGP - AFCP</w:t>
      </w:r>
    </w:p>
    <w:p w:rsidR="00306855" w:rsidRPr="00306855" w:rsidRDefault="00306855" w:rsidP="00306855">
      <w:pPr>
        <w:rPr>
          <w:rFonts w:asciiTheme="minorHAnsi" w:hAnsiTheme="minorHAnsi" w:cstheme="minorHAnsi"/>
          <w:b/>
          <w:szCs w:val="20"/>
        </w:rPr>
      </w:pPr>
    </w:p>
    <w:p w:rsid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spacing w:after="0" w:line="240" w:lineRule="auto"/>
        <w:rPr>
          <w:rFonts w:asciiTheme="minorHAnsi" w:hAnsiTheme="minorHAnsi" w:cstheme="minorHAnsi"/>
          <w:b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6855" w:rsidRPr="00306855" w:rsidTr="003B1090">
        <w:trPr>
          <w:trHeight w:val="129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Martha María del Carmen García Damián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Titular de la Academia de Formación Capacitación y Profesionalización</w:t>
            </w: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Sergio Francisco Carmona Ramos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Director de Ejecución y Especialización</w:t>
            </w:r>
          </w:p>
        </w:tc>
      </w:tr>
    </w:tbl>
    <w:p w:rsidR="00306855" w:rsidRPr="00306855" w:rsidRDefault="00306855" w:rsidP="00306855">
      <w:pPr>
        <w:rPr>
          <w:rFonts w:asciiTheme="minorHAnsi" w:hAnsiTheme="minorHAnsi" w:cstheme="minorHAnsi"/>
          <w:b/>
          <w:szCs w:val="20"/>
        </w:rPr>
      </w:pPr>
      <w:r w:rsidRPr="00306855">
        <w:rPr>
          <w:rFonts w:asciiTheme="minorHAnsi" w:hAnsiTheme="minorHAnsi" w:cstheme="minorHAnsi"/>
          <w:b/>
          <w:szCs w:val="20"/>
        </w:rPr>
        <w:lastRenderedPageBreak/>
        <w:t>Aprobación de caso de uso por la DGAJ</w:t>
      </w: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6855" w:rsidRPr="00306855" w:rsidTr="003B1090">
        <w:trPr>
          <w:trHeight w:val="2647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Wilfrido Saúl Lescas Morga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lo Contencioso, Asuntos Contractuales y Normatividad</w:t>
            </w:r>
          </w:p>
        </w:tc>
      </w:tr>
      <w:tr w:rsidR="00306855" w:rsidRPr="00306855" w:rsidTr="003B1090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306855" w:rsidRPr="00306855" w:rsidRDefault="00DB624A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Enrique Zá</w:t>
            </w:r>
            <w:bookmarkStart w:id="124" w:name="_GoBack"/>
            <w:bookmarkEnd w:id="124"/>
            <w:r w:rsidR="00306855" w:rsidRPr="00306855">
              <w:rPr>
                <w:rFonts w:asciiTheme="minorHAnsi" w:hAnsiTheme="minorHAnsi" w:cstheme="minorHAnsi"/>
                <w:szCs w:val="20"/>
                <w:lang w:eastAsia="es-MX"/>
              </w:rPr>
              <w:t>rate Morales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:rsidR="00306855" w:rsidRPr="00306855" w:rsidRDefault="00306855" w:rsidP="00306855">
      <w:pPr>
        <w:spacing w:after="0" w:line="240" w:lineRule="auto"/>
        <w:rPr>
          <w:rFonts w:asciiTheme="minorHAnsi" w:hAnsiTheme="minorHAnsi" w:cstheme="minorHAnsi"/>
          <w:b/>
          <w:bCs/>
          <w:kern w:val="32"/>
          <w:szCs w:val="20"/>
        </w:rPr>
      </w:pPr>
    </w:p>
    <w:p w:rsidR="00306855" w:rsidRPr="00306855" w:rsidRDefault="00306855" w:rsidP="00306855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b/>
          <w:szCs w:val="20"/>
        </w:rPr>
      </w:pPr>
      <w:r w:rsidRPr="00306855">
        <w:rPr>
          <w:rFonts w:asciiTheme="minorHAnsi" w:hAnsiTheme="minorHAnsi" w:cstheme="minorHAnsi"/>
          <w:b/>
          <w:szCs w:val="20"/>
        </w:rPr>
        <w:t>Aprobación de caso de uso por la DGAPF</w:t>
      </w: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p w:rsidR="00306855" w:rsidRPr="00306855" w:rsidRDefault="00306855" w:rsidP="0030685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6855" w:rsidRPr="00306855" w:rsidTr="003B1090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José Ramón Reza García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Presupuesto y Finanzas</w:t>
            </w:r>
          </w:p>
        </w:tc>
        <w:tc>
          <w:tcPr>
            <w:tcW w:w="500" w:type="pct"/>
            <w:shd w:val="clear" w:color="auto" w:fill="FFFFFF"/>
          </w:tcPr>
          <w:p w:rsidR="00306855" w:rsidRPr="00306855" w:rsidRDefault="00306855" w:rsidP="003B109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Salvador Medina Silva</w:t>
            </w:r>
          </w:p>
          <w:p w:rsidR="00306855" w:rsidRPr="00306855" w:rsidRDefault="00306855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6855">
              <w:rPr>
                <w:rFonts w:asciiTheme="minorHAnsi" w:hAnsiTheme="minorHAnsi" w:cstheme="minorHAnsi"/>
                <w:szCs w:val="20"/>
                <w:lang w:eastAsia="es-MX"/>
              </w:rPr>
              <w:t>Director de Programación y Presupuesto</w:t>
            </w:r>
          </w:p>
        </w:tc>
      </w:tr>
    </w:tbl>
    <w:p w:rsidR="00306855" w:rsidRPr="00B23F5C" w:rsidRDefault="00306855" w:rsidP="00306855">
      <w:pPr>
        <w:rPr>
          <w:rFonts w:cstheme="minorHAnsi"/>
          <w:szCs w:val="20"/>
        </w:rPr>
      </w:pPr>
    </w:p>
    <w:p w:rsidR="00306855" w:rsidRPr="00B23F5C" w:rsidRDefault="00306855" w:rsidP="00306855">
      <w:pPr>
        <w:rPr>
          <w:rFonts w:cstheme="minorHAnsi"/>
          <w:szCs w:val="20"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:rsidR="004A44CE" w:rsidRPr="00C207B5" w:rsidRDefault="004A44CE" w:rsidP="004A44CE">
      <w:pPr>
        <w:spacing w:after="0" w:line="240" w:lineRule="auto"/>
        <w:rPr>
          <w:rFonts w:asciiTheme="minorHAnsi" w:hAnsiTheme="minorHAnsi" w:cstheme="minorHAnsi"/>
        </w:rPr>
      </w:pPr>
    </w:p>
    <w:sectPr w:rsidR="004A44CE" w:rsidRPr="00C207B5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D5D" w:rsidRDefault="005F7D5D" w:rsidP="0060039F">
      <w:pPr>
        <w:pStyle w:val="Encabezado"/>
      </w:pPr>
      <w:r>
        <w:separator/>
      </w:r>
    </w:p>
  </w:endnote>
  <w:endnote w:type="continuationSeparator" w:id="0">
    <w:p w:rsidR="005F7D5D" w:rsidRDefault="005F7D5D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397E1C" w:rsidTr="00EF0432">
      <w:tc>
        <w:tcPr>
          <w:tcW w:w="3465" w:type="dxa"/>
        </w:tcPr>
        <w:p w:rsidR="00397E1C" w:rsidRPr="00CD783E" w:rsidRDefault="00397E1C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AA5A1E" wp14:editId="0250221F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7E1C" w:rsidRPr="00CD783E" w:rsidRDefault="00397E1C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397E1C" w:rsidRPr="0070527F" w:rsidRDefault="00397E1C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:rsidR="00397E1C" w:rsidRPr="00CD783E" w:rsidRDefault="00397E1C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397E1C" w:rsidRPr="0070527F" w:rsidRDefault="00397E1C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397E1C" w:rsidRPr="00BE4042" w:rsidRDefault="00397E1C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397E1C" w:rsidRPr="00CD783E" w:rsidRDefault="00397E1C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397E1C" w:rsidRPr="00D566C8" w:rsidTr="00EF0432">
      <w:tc>
        <w:tcPr>
          <w:tcW w:w="3465" w:type="dxa"/>
        </w:tcPr>
        <w:p w:rsidR="00397E1C" w:rsidRPr="00BE4042" w:rsidRDefault="00397E1C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397E1C" w:rsidRDefault="00397E1C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397E1C" w:rsidRPr="00D566C8" w:rsidRDefault="00397E1C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397E1C" w:rsidRPr="00A65C57" w:rsidRDefault="00397E1C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D5D" w:rsidRDefault="005F7D5D" w:rsidP="0060039F">
      <w:pPr>
        <w:pStyle w:val="Encabezado"/>
      </w:pPr>
      <w:r>
        <w:separator/>
      </w:r>
    </w:p>
  </w:footnote>
  <w:footnote w:type="continuationSeparator" w:id="0">
    <w:p w:rsidR="005F7D5D" w:rsidRDefault="005F7D5D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E1C" w:rsidRPr="005B608B" w:rsidRDefault="00397E1C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397E1C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397E1C" w:rsidRPr="00780E31" w:rsidRDefault="00397E1C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2848" behindDoc="1" locked="0" layoutInCell="1" allowOverlap="1" wp14:anchorId="10119FAC" wp14:editId="0F274C40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397E1C" w:rsidRPr="00BE4042" w:rsidRDefault="00397E1C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397E1C" w:rsidRPr="00BE4042" w:rsidRDefault="00397E1C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397E1C" w:rsidRDefault="00397E1C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397E1C" w:rsidRPr="00BE4042" w:rsidRDefault="00397E1C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397E1C" w:rsidRPr="005E5122" w:rsidRDefault="00397E1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397E1C" w:rsidRPr="005B1C5D" w:rsidRDefault="00397E1C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DB624A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DB624A">
            <w:rPr>
              <w:rStyle w:val="Nmerodepgina"/>
              <w:rFonts w:ascii="Calibri" w:hAnsi="Calibri" w:cs="Arial"/>
              <w:noProof/>
              <w:sz w:val="16"/>
              <w:szCs w:val="16"/>
            </w:rPr>
            <w:t>19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397E1C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397E1C" w:rsidRPr="00780E31" w:rsidRDefault="00397E1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397E1C" w:rsidRPr="00BE4042" w:rsidRDefault="00397E1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97E1C" w:rsidRPr="005E5122" w:rsidRDefault="00397E1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97E1C" w:rsidRPr="005B1C5D" w:rsidRDefault="00397E1C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397E1C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397E1C" w:rsidRPr="00780E31" w:rsidRDefault="00397E1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397E1C" w:rsidRPr="00BE4042" w:rsidRDefault="00397E1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397E1C" w:rsidRPr="00F879E4" w:rsidRDefault="00397E1C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397E1C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397E1C" w:rsidRPr="00780E31" w:rsidRDefault="00397E1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397E1C" w:rsidRPr="00BE4042" w:rsidRDefault="00397E1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397E1C" w:rsidRPr="005E5122" w:rsidRDefault="00397E1C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397E1C" w:rsidRPr="005B1C5D" w:rsidRDefault="00397E1C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397E1C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397E1C" w:rsidRPr="00780E31" w:rsidRDefault="00397E1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397E1C" w:rsidRPr="00BE4042" w:rsidRDefault="00397E1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397E1C" w:rsidRPr="001F75F8" w:rsidRDefault="00397E1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397E1C" w:rsidRPr="001F75F8" w:rsidRDefault="00397E1C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397E1C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397E1C" w:rsidRPr="009A1678" w:rsidRDefault="00397E1C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397E1C" w:rsidRPr="006E716C" w:rsidRDefault="00397E1C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397E1C" w:rsidRPr="006E716C" w:rsidRDefault="00397E1C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397E1C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397E1C" w:rsidRPr="009A1678" w:rsidRDefault="00397E1C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397E1C" w:rsidRPr="006F4FC9" w:rsidRDefault="00397E1C" w:rsidP="00D5068D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>9048 - Consultar Plantillas</w:t>
          </w:r>
        </w:p>
      </w:tc>
      <w:tc>
        <w:tcPr>
          <w:tcW w:w="2595" w:type="dxa"/>
          <w:gridSpan w:val="2"/>
          <w:vMerge/>
          <w:vAlign w:val="center"/>
        </w:tcPr>
        <w:p w:rsidR="00397E1C" w:rsidRPr="006E716C" w:rsidRDefault="00397E1C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397E1C" w:rsidRPr="00C1246F" w:rsidRDefault="00397E1C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030F"/>
    <w:multiLevelType w:val="hybridMultilevel"/>
    <w:tmpl w:val="163676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F3555"/>
    <w:multiLevelType w:val="hybridMultilevel"/>
    <w:tmpl w:val="806E7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A0D9D"/>
    <w:multiLevelType w:val="hybridMultilevel"/>
    <w:tmpl w:val="2EB41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94388"/>
    <w:multiLevelType w:val="hybridMultilevel"/>
    <w:tmpl w:val="E15AFCBE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5">
    <w:nsid w:val="199814DF"/>
    <w:multiLevelType w:val="hybridMultilevel"/>
    <w:tmpl w:val="2D9625A8"/>
    <w:lvl w:ilvl="0" w:tplc="1374B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70523"/>
    <w:multiLevelType w:val="hybridMultilevel"/>
    <w:tmpl w:val="89946A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76B6B"/>
    <w:multiLevelType w:val="hybridMultilevel"/>
    <w:tmpl w:val="4D703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C6091"/>
    <w:multiLevelType w:val="hybridMultilevel"/>
    <w:tmpl w:val="D9B44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3250F5"/>
    <w:multiLevelType w:val="hybridMultilevel"/>
    <w:tmpl w:val="F932918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AE4ACE"/>
    <w:multiLevelType w:val="hybridMultilevel"/>
    <w:tmpl w:val="119256CA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711B0"/>
    <w:multiLevelType w:val="hybridMultilevel"/>
    <w:tmpl w:val="E62E0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144207"/>
    <w:multiLevelType w:val="hybridMultilevel"/>
    <w:tmpl w:val="C4882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471646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7A0162"/>
    <w:multiLevelType w:val="hybridMultilevel"/>
    <w:tmpl w:val="795E8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E27F58"/>
    <w:multiLevelType w:val="hybridMultilevel"/>
    <w:tmpl w:val="6ED0B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1934AD"/>
    <w:multiLevelType w:val="hybridMultilevel"/>
    <w:tmpl w:val="33EAE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F104C5"/>
    <w:multiLevelType w:val="hybridMultilevel"/>
    <w:tmpl w:val="9F16B78E"/>
    <w:lvl w:ilvl="0" w:tplc="5466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276601"/>
    <w:multiLevelType w:val="hybridMultilevel"/>
    <w:tmpl w:val="3E9C4CB8"/>
    <w:lvl w:ilvl="0" w:tplc="A7088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CF2048"/>
    <w:multiLevelType w:val="hybridMultilevel"/>
    <w:tmpl w:val="CD968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F74AA3"/>
    <w:multiLevelType w:val="hybridMultilevel"/>
    <w:tmpl w:val="543E1E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2C4558"/>
    <w:multiLevelType w:val="hybridMultilevel"/>
    <w:tmpl w:val="EBE8CA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973457"/>
    <w:multiLevelType w:val="multilevel"/>
    <w:tmpl w:val="8856B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066" w:hanging="648"/>
      </w:pPr>
      <w:rPr>
        <w:rFonts w:asciiTheme="minorHAnsi" w:hAnsiTheme="minorHAnsi" w:cstheme="minorHAnsi" w:hint="default"/>
        <w:b/>
        <w:color w:val="000000" w:themeColor="text1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E36582"/>
    <w:multiLevelType w:val="hybridMultilevel"/>
    <w:tmpl w:val="9CCE2806"/>
    <w:lvl w:ilvl="0" w:tplc="F9002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08421A"/>
    <w:multiLevelType w:val="hybridMultilevel"/>
    <w:tmpl w:val="E9F87FC4"/>
    <w:lvl w:ilvl="0" w:tplc="F514C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76197926"/>
    <w:multiLevelType w:val="hybridMultilevel"/>
    <w:tmpl w:val="5888D462"/>
    <w:lvl w:ilvl="0" w:tplc="6ED2F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F13458"/>
    <w:multiLevelType w:val="hybridMultilevel"/>
    <w:tmpl w:val="8B4A2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2C641E"/>
    <w:multiLevelType w:val="hybridMultilevel"/>
    <w:tmpl w:val="B106A0C2"/>
    <w:lvl w:ilvl="0" w:tplc="0C0A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4E1BEB"/>
    <w:multiLevelType w:val="hybridMultilevel"/>
    <w:tmpl w:val="D786E3C2"/>
    <w:lvl w:ilvl="0" w:tplc="3F88C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7"/>
  </w:num>
  <w:num w:numId="4">
    <w:abstractNumId w:val="28"/>
  </w:num>
  <w:num w:numId="5">
    <w:abstractNumId w:val="5"/>
  </w:num>
  <w:num w:numId="6">
    <w:abstractNumId w:val="23"/>
  </w:num>
  <w:num w:numId="7">
    <w:abstractNumId w:val="21"/>
  </w:num>
  <w:num w:numId="8">
    <w:abstractNumId w:val="3"/>
  </w:num>
  <w:num w:numId="9">
    <w:abstractNumId w:val="29"/>
  </w:num>
  <w:num w:numId="10">
    <w:abstractNumId w:val="26"/>
  </w:num>
  <w:num w:numId="11">
    <w:abstractNumId w:val="32"/>
  </w:num>
  <w:num w:numId="12">
    <w:abstractNumId w:val="6"/>
  </w:num>
  <w:num w:numId="13">
    <w:abstractNumId w:val="22"/>
  </w:num>
  <w:num w:numId="14">
    <w:abstractNumId w:val="11"/>
  </w:num>
  <w:num w:numId="15">
    <w:abstractNumId w:val="2"/>
  </w:num>
  <w:num w:numId="16">
    <w:abstractNumId w:val="19"/>
  </w:num>
  <w:num w:numId="17">
    <w:abstractNumId w:val="30"/>
  </w:num>
  <w:num w:numId="18">
    <w:abstractNumId w:val="18"/>
  </w:num>
  <w:num w:numId="19">
    <w:abstractNumId w:val="12"/>
  </w:num>
  <w:num w:numId="20">
    <w:abstractNumId w:val="1"/>
  </w:num>
  <w:num w:numId="21">
    <w:abstractNumId w:val="8"/>
  </w:num>
  <w:num w:numId="22">
    <w:abstractNumId w:val="28"/>
  </w:num>
  <w:num w:numId="23">
    <w:abstractNumId w:val="24"/>
  </w:num>
  <w:num w:numId="24">
    <w:abstractNumId w:val="20"/>
  </w:num>
  <w:num w:numId="25">
    <w:abstractNumId w:val="28"/>
  </w:num>
  <w:num w:numId="26">
    <w:abstractNumId w:val="9"/>
  </w:num>
  <w:num w:numId="27">
    <w:abstractNumId w:val="10"/>
  </w:num>
  <w:num w:numId="28">
    <w:abstractNumId w:val="16"/>
  </w:num>
  <w:num w:numId="29">
    <w:abstractNumId w:val="0"/>
  </w:num>
  <w:num w:numId="30">
    <w:abstractNumId w:val="17"/>
  </w:num>
  <w:num w:numId="31">
    <w:abstractNumId w:val="31"/>
  </w:num>
  <w:num w:numId="32">
    <w:abstractNumId w:val="15"/>
  </w:num>
  <w:num w:numId="33">
    <w:abstractNumId w:val="28"/>
  </w:num>
  <w:num w:numId="34">
    <w:abstractNumId w:val="13"/>
  </w:num>
  <w:num w:numId="35">
    <w:abstractNumId w:val="14"/>
  </w:num>
  <w:num w:numId="36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911"/>
    <w:rsid w:val="000021B6"/>
    <w:rsid w:val="000037AC"/>
    <w:rsid w:val="00003E4D"/>
    <w:rsid w:val="00004323"/>
    <w:rsid w:val="00011964"/>
    <w:rsid w:val="00013FB2"/>
    <w:rsid w:val="000177F1"/>
    <w:rsid w:val="00026A1B"/>
    <w:rsid w:val="00027C02"/>
    <w:rsid w:val="000302EB"/>
    <w:rsid w:val="0003192E"/>
    <w:rsid w:val="00033D02"/>
    <w:rsid w:val="000347AC"/>
    <w:rsid w:val="00036DEA"/>
    <w:rsid w:val="000423E5"/>
    <w:rsid w:val="00045FD0"/>
    <w:rsid w:val="00047042"/>
    <w:rsid w:val="00047589"/>
    <w:rsid w:val="00055252"/>
    <w:rsid w:val="0005593E"/>
    <w:rsid w:val="0005765E"/>
    <w:rsid w:val="00057729"/>
    <w:rsid w:val="0006392D"/>
    <w:rsid w:val="000656AA"/>
    <w:rsid w:val="00065FB5"/>
    <w:rsid w:val="0006628B"/>
    <w:rsid w:val="00070524"/>
    <w:rsid w:val="000714A0"/>
    <w:rsid w:val="00074259"/>
    <w:rsid w:val="00074D58"/>
    <w:rsid w:val="000815D5"/>
    <w:rsid w:val="00081DB3"/>
    <w:rsid w:val="0008296C"/>
    <w:rsid w:val="00083BD3"/>
    <w:rsid w:val="00091BF2"/>
    <w:rsid w:val="00092227"/>
    <w:rsid w:val="0009500D"/>
    <w:rsid w:val="00097EC6"/>
    <w:rsid w:val="000A1867"/>
    <w:rsid w:val="000A2E09"/>
    <w:rsid w:val="000A70D5"/>
    <w:rsid w:val="000B52D0"/>
    <w:rsid w:val="000B53CB"/>
    <w:rsid w:val="000B5B46"/>
    <w:rsid w:val="000C71F2"/>
    <w:rsid w:val="000D0E6A"/>
    <w:rsid w:val="000D1F11"/>
    <w:rsid w:val="000D50F3"/>
    <w:rsid w:val="000E0ACB"/>
    <w:rsid w:val="000E0F88"/>
    <w:rsid w:val="000E13EF"/>
    <w:rsid w:val="000E15A2"/>
    <w:rsid w:val="000E3A35"/>
    <w:rsid w:val="000E599B"/>
    <w:rsid w:val="000E6097"/>
    <w:rsid w:val="000E68AE"/>
    <w:rsid w:val="000E6A00"/>
    <w:rsid w:val="000E7EB3"/>
    <w:rsid w:val="000E7FE7"/>
    <w:rsid w:val="000F50CD"/>
    <w:rsid w:val="000F620A"/>
    <w:rsid w:val="00100151"/>
    <w:rsid w:val="00107BF1"/>
    <w:rsid w:val="00107D6A"/>
    <w:rsid w:val="0011070B"/>
    <w:rsid w:val="00111E01"/>
    <w:rsid w:val="00111E49"/>
    <w:rsid w:val="00112A34"/>
    <w:rsid w:val="001136F5"/>
    <w:rsid w:val="00114425"/>
    <w:rsid w:val="00115D98"/>
    <w:rsid w:val="001231B5"/>
    <w:rsid w:val="00126521"/>
    <w:rsid w:val="001303AA"/>
    <w:rsid w:val="00130FE0"/>
    <w:rsid w:val="00135D7A"/>
    <w:rsid w:val="00140C78"/>
    <w:rsid w:val="0014354D"/>
    <w:rsid w:val="00144FCC"/>
    <w:rsid w:val="0014520C"/>
    <w:rsid w:val="00146005"/>
    <w:rsid w:val="00147714"/>
    <w:rsid w:val="00147986"/>
    <w:rsid w:val="00152715"/>
    <w:rsid w:val="00152F19"/>
    <w:rsid w:val="001531E7"/>
    <w:rsid w:val="001552A0"/>
    <w:rsid w:val="00160137"/>
    <w:rsid w:val="00161CD7"/>
    <w:rsid w:val="001633D8"/>
    <w:rsid w:val="00163B40"/>
    <w:rsid w:val="001649C7"/>
    <w:rsid w:val="00164D3E"/>
    <w:rsid w:val="001655EB"/>
    <w:rsid w:val="001705D9"/>
    <w:rsid w:val="00172DFB"/>
    <w:rsid w:val="00173BBF"/>
    <w:rsid w:val="0018098D"/>
    <w:rsid w:val="0018145C"/>
    <w:rsid w:val="001833CB"/>
    <w:rsid w:val="00184C17"/>
    <w:rsid w:val="00184D89"/>
    <w:rsid w:val="00186444"/>
    <w:rsid w:val="001917FD"/>
    <w:rsid w:val="00192119"/>
    <w:rsid w:val="00193BBD"/>
    <w:rsid w:val="00194C31"/>
    <w:rsid w:val="00195F7E"/>
    <w:rsid w:val="00196EDA"/>
    <w:rsid w:val="0019754D"/>
    <w:rsid w:val="00197845"/>
    <w:rsid w:val="001A1089"/>
    <w:rsid w:val="001A23B8"/>
    <w:rsid w:val="001A3141"/>
    <w:rsid w:val="001A4CAA"/>
    <w:rsid w:val="001A5ED2"/>
    <w:rsid w:val="001B48E2"/>
    <w:rsid w:val="001C0850"/>
    <w:rsid w:val="001C379B"/>
    <w:rsid w:val="001C3AEE"/>
    <w:rsid w:val="001C4C11"/>
    <w:rsid w:val="001D27BB"/>
    <w:rsid w:val="001D3F02"/>
    <w:rsid w:val="001D5DAC"/>
    <w:rsid w:val="001D6F93"/>
    <w:rsid w:val="001E071D"/>
    <w:rsid w:val="001E167D"/>
    <w:rsid w:val="001E168B"/>
    <w:rsid w:val="001E2B06"/>
    <w:rsid w:val="001E3399"/>
    <w:rsid w:val="001E67D0"/>
    <w:rsid w:val="001F267B"/>
    <w:rsid w:val="001F3866"/>
    <w:rsid w:val="001F5FF1"/>
    <w:rsid w:val="001F7DDC"/>
    <w:rsid w:val="00200AC6"/>
    <w:rsid w:val="00205D4C"/>
    <w:rsid w:val="002132A7"/>
    <w:rsid w:val="00214DAF"/>
    <w:rsid w:val="00215592"/>
    <w:rsid w:val="002167FB"/>
    <w:rsid w:val="00216B9C"/>
    <w:rsid w:val="00217345"/>
    <w:rsid w:val="00220ECD"/>
    <w:rsid w:val="00221BAE"/>
    <w:rsid w:val="00221D02"/>
    <w:rsid w:val="002243DC"/>
    <w:rsid w:val="0022486C"/>
    <w:rsid w:val="00230027"/>
    <w:rsid w:val="00232A4D"/>
    <w:rsid w:val="00233257"/>
    <w:rsid w:val="002334F1"/>
    <w:rsid w:val="00233869"/>
    <w:rsid w:val="002369B3"/>
    <w:rsid w:val="002374CD"/>
    <w:rsid w:val="002448B8"/>
    <w:rsid w:val="00246F96"/>
    <w:rsid w:val="00250ADE"/>
    <w:rsid w:val="002518D6"/>
    <w:rsid w:val="00253AB3"/>
    <w:rsid w:val="0025630A"/>
    <w:rsid w:val="0025683E"/>
    <w:rsid w:val="00256B18"/>
    <w:rsid w:val="002601F7"/>
    <w:rsid w:val="0026028B"/>
    <w:rsid w:val="002641A8"/>
    <w:rsid w:val="0026438B"/>
    <w:rsid w:val="0026616E"/>
    <w:rsid w:val="00267544"/>
    <w:rsid w:val="0027069A"/>
    <w:rsid w:val="00270F64"/>
    <w:rsid w:val="002761C5"/>
    <w:rsid w:val="00280759"/>
    <w:rsid w:val="00281D2B"/>
    <w:rsid w:val="00281F09"/>
    <w:rsid w:val="002823E1"/>
    <w:rsid w:val="00282968"/>
    <w:rsid w:val="002839E8"/>
    <w:rsid w:val="0028456A"/>
    <w:rsid w:val="002903B2"/>
    <w:rsid w:val="00290693"/>
    <w:rsid w:val="00290755"/>
    <w:rsid w:val="002909E0"/>
    <w:rsid w:val="00291FC5"/>
    <w:rsid w:val="002A0B63"/>
    <w:rsid w:val="002A16CE"/>
    <w:rsid w:val="002A2EB4"/>
    <w:rsid w:val="002A312F"/>
    <w:rsid w:val="002A337E"/>
    <w:rsid w:val="002A3CC5"/>
    <w:rsid w:val="002A6F7D"/>
    <w:rsid w:val="002B3B23"/>
    <w:rsid w:val="002B6062"/>
    <w:rsid w:val="002C32B2"/>
    <w:rsid w:val="002D3C61"/>
    <w:rsid w:val="002D5083"/>
    <w:rsid w:val="002E1520"/>
    <w:rsid w:val="002E1DDA"/>
    <w:rsid w:val="002E3DEB"/>
    <w:rsid w:val="002E3E16"/>
    <w:rsid w:val="002E3F55"/>
    <w:rsid w:val="002E47D3"/>
    <w:rsid w:val="002E574A"/>
    <w:rsid w:val="002E6A33"/>
    <w:rsid w:val="002E7E66"/>
    <w:rsid w:val="002F4EB4"/>
    <w:rsid w:val="002F57C3"/>
    <w:rsid w:val="002F5CCE"/>
    <w:rsid w:val="002F7AD0"/>
    <w:rsid w:val="00300249"/>
    <w:rsid w:val="00302F76"/>
    <w:rsid w:val="00304B36"/>
    <w:rsid w:val="00304E6E"/>
    <w:rsid w:val="00306855"/>
    <w:rsid w:val="00312A65"/>
    <w:rsid w:val="00312F2A"/>
    <w:rsid w:val="0031416B"/>
    <w:rsid w:val="003154A2"/>
    <w:rsid w:val="00316C10"/>
    <w:rsid w:val="00320A99"/>
    <w:rsid w:val="00320F6B"/>
    <w:rsid w:val="0032100D"/>
    <w:rsid w:val="003222E8"/>
    <w:rsid w:val="00322E30"/>
    <w:rsid w:val="00323429"/>
    <w:rsid w:val="00323A93"/>
    <w:rsid w:val="00323E6F"/>
    <w:rsid w:val="00324D2F"/>
    <w:rsid w:val="00325793"/>
    <w:rsid w:val="00326B58"/>
    <w:rsid w:val="00327C75"/>
    <w:rsid w:val="0033216F"/>
    <w:rsid w:val="0033227E"/>
    <w:rsid w:val="00334F06"/>
    <w:rsid w:val="003357E7"/>
    <w:rsid w:val="0034123A"/>
    <w:rsid w:val="0034217C"/>
    <w:rsid w:val="0034240E"/>
    <w:rsid w:val="003429EC"/>
    <w:rsid w:val="003430F3"/>
    <w:rsid w:val="00343B13"/>
    <w:rsid w:val="00343E61"/>
    <w:rsid w:val="0034632A"/>
    <w:rsid w:val="00351CB2"/>
    <w:rsid w:val="00353F93"/>
    <w:rsid w:val="0036015C"/>
    <w:rsid w:val="00362055"/>
    <w:rsid w:val="00362063"/>
    <w:rsid w:val="0036306D"/>
    <w:rsid w:val="00365268"/>
    <w:rsid w:val="00370AB9"/>
    <w:rsid w:val="00370E97"/>
    <w:rsid w:val="00373656"/>
    <w:rsid w:val="00375714"/>
    <w:rsid w:val="003763E4"/>
    <w:rsid w:val="003830F3"/>
    <w:rsid w:val="00385521"/>
    <w:rsid w:val="00387649"/>
    <w:rsid w:val="0039002E"/>
    <w:rsid w:val="00390450"/>
    <w:rsid w:val="0039212B"/>
    <w:rsid w:val="003968F2"/>
    <w:rsid w:val="00396A2C"/>
    <w:rsid w:val="00397E1C"/>
    <w:rsid w:val="003A3856"/>
    <w:rsid w:val="003A5EA3"/>
    <w:rsid w:val="003A6EED"/>
    <w:rsid w:val="003B0CF2"/>
    <w:rsid w:val="003B5582"/>
    <w:rsid w:val="003B6D32"/>
    <w:rsid w:val="003C0364"/>
    <w:rsid w:val="003C2A45"/>
    <w:rsid w:val="003C3041"/>
    <w:rsid w:val="003C3C08"/>
    <w:rsid w:val="003C71C2"/>
    <w:rsid w:val="003D073B"/>
    <w:rsid w:val="003D0742"/>
    <w:rsid w:val="003D13C5"/>
    <w:rsid w:val="003D2AFB"/>
    <w:rsid w:val="003D2DA6"/>
    <w:rsid w:val="003D31C5"/>
    <w:rsid w:val="003D3ABD"/>
    <w:rsid w:val="003D5325"/>
    <w:rsid w:val="003E1641"/>
    <w:rsid w:val="003E2234"/>
    <w:rsid w:val="003E3B20"/>
    <w:rsid w:val="003E4B07"/>
    <w:rsid w:val="003F3EA0"/>
    <w:rsid w:val="00400959"/>
    <w:rsid w:val="00402644"/>
    <w:rsid w:val="004038AD"/>
    <w:rsid w:val="00405922"/>
    <w:rsid w:val="00405AC8"/>
    <w:rsid w:val="00406AD7"/>
    <w:rsid w:val="0041128F"/>
    <w:rsid w:val="004209CC"/>
    <w:rsid w:val="004243DE"/>
    <w:rsid w:val="00425283"/>
    <w:rsid w:val="00425936"/>
    <w:rsid w:val="00425E17"/>
    <w:rsid w:val="004275FC"/>
    <w:rsid w:val="00431CAF"/>
    <w:rsid w:val="0043235F"/>
    <w:rsid w:val="00432BCE"/>
    <w:rsid w:val="00433183"/>
    <w:rsid w:val="00433285"/>
    <w:rsid w:val="00434BA6"/>
    <w:rsid w:val="00436340"/>
    <w:rsid w:val="004370D6"/>
    <w:rsid w:val="00443A1B"/>
    <w:rsid w:val="004441AD"/>
    <w:rsid w:val="00445009"/>
    <w:rsid w:val="00445B96"/>
    <w:rsid w:val="0045088B"/>
    <w:rsid w:val="00450BFE"/>
    <w:rsid w:val="00452140"/>
    <w:rsid w:val="0045497B"/>
    <w:rsid w:val="00455180"/>
    <w:rsid w:val="00461345"/>
    <w:rsid w:val="00462B20"/>
    <w:rsid w:val="004634A6"/>
    <w:rsid w:val="004670D6"/>
    <w:rsid w:val="00471FF7"/>
    <w:rsid w:val="00483597"/>
    <w:rsid w:val="004835B0"/>
    <w:rsid w:val="00487C61"/>
    <w:rsid w:val="00487F9F"/>
    <w:rsid w:val="004914F2"/>
    <w:rsid w:val="00492D8A"/>
    <w:rsid w:val="004A08F4"/>
    <w:rsid w:val="004A0EA4"/>
    <w:rsid w:val="004A28CF"/>
    <w:rsid w:val="004A44CE"/>
    <w:rsid w:val="004A5059"/>
    <w:rsid w:val="004A525C"/>
    <w:rsid w:val="004A5E84"/>
    <w:rsid w:val="004B001E"/>
    <w:rsid w:val="004B385C"/>
    <w:rsid w:val="004B60EE"/>
    <w:rsid w:val="004B66CA"/>
    <w:rsid w:val="004B6E07"/>
    <w:rsid w:val="004C3BB9"/>
    <w:rsid w:val="004C3D38"/>
    <w:rsid w:val="004C531A"/>
    <w:rsid w:val="004C5B89"/>
    <w:rsid w:val="004D2032"/>
    <w:rsid w:val="004D4087"/>
    <w:rsid w:val="004D4AC8"/>
    <w:rsid w:val="004D55F1"/>
    <w:rsid w:val="004D565C"/>
    <w:rsid w:val="004D6458"/>
    <w:rsid w:val="004D7007"/>
    <w:rsid w:val="004E38B8"/>
    <w:rsid w:val="004E4CA3"/>
    <w:rsid w:val="004E4D7C"/>
    <w:rsid w:val="004E7A30"/>
    <w:rsid w:val="004F4BAD"/>
    <w:rsid w:val="00500124"/>
    <w:rsid w:val="0050106F"/>
    <w:rsid w:val="0050303F"/>
    <w:rsid w:val="005030B9"/>
    <w:rsid w:val="00504C39"/>
    <w:rsid w:val="00505A86"/>
    <w:rsid w:val="00505C20"/>
    <w:rsid w:val="00507111"/>
    <w:rsid w:val="00510A34"/>
    <w:rsid w:val="0051209D"/>
    <w:rsid w:val="00513A3E"/>
    <w:rsid w:val="00513BAC"/>
    <w:rsid w:val="00513E9A"/>
    <w:rsid w:val="005245A7"/>
    <w:rsid w:val="0052579D"/>
    <w:rsid w:val="00527841"/>
    <w:rsid w:val="00527ACE"/>
    <w:rsid w:val="00531216"/>
    <w:rsid w:val="005359FA"/>
    <w:rsid w:val="00536FA3"/>
    <w:rsid w:val="005371EB"/>
    <w:rsid w:val="00540392"/>
    <w:rsid w:val="00541874"/>
    <w:rsid w:val="00541A39"/>
    <w:rsid w:val="00542DD4"/>
    <w:rsid w:val="00542EED"/>
    <w:rsid w:val="00543560"/>
    <w:rsid w:val="00544021"/>
    <w:rsid w:val="00545878"/>
    <w:rsid w:val="00554004"/>
    <w:rsid w:val="00556C2C"/>
    <w:rsid w:val="00562459"/>
    <w:rsid w:val="00562483"/>
    <w:rsid w:val="00564676"/>
    <w:rsid w:val="005649FA"/>
    <w:rsid w:val="00565BB0"/>
    <w:rsid w:val="005727FD"/>
    <w:rsid w:val="00573408"/>
    <w:rsid w:val="00573BC3"/>
    <w:rsid w:val="00573E5D"/>
    <w:rsid w:val="00575E78"/>
    <w:rsid w:val="0057644B"/>
    <w:rsid w:val="00577E86"/>
    <w:rsid w:val="00577EB1"/>
    <w:rsid w:val="0058227F"/>
    <w:rsid w:val="00585EA8"/>
    <w:rsid w:val="00587E8F"/>
    <w:rsid w:val="00593424"/>
    <w:rsid w:val="005934B8"/>
    <w:rsid w:val="00594A5B"/>
    <w:rsid w:val="005957B9"/>
    <w:rsid w:val="005961D4"/>
    <w:rsid w:val="005964BB"/>
    <w:rsid w:val="005A056A"/>
    <w:rsid w:val="005A1960"/>
    <w:rsid w:val="005A3296"/>
    <w:rsid w:val="005A6A70"/>
    <w:rsid w:val="005A6D75"/>
    <w:rsid w:val="005B0987"/>
    <w:rsid w:val="005B1C5D"/>
    <w:rsid w:val="005B3455"/>
    <w:rsid w:val="005B4159"/>
    <w:rsid w:val="005B4649"/>
    <w:rsid w:val="005B51F9"/>
    <w:rsid w:val="005B608B"/>
    <w:rsid w:val="005B6523"/>
    <w:rsid w:val="005B71B7"/>
    <w:rsid w:val="005C1A05"/>
    <w:rsid w:val="005C33A5"/>
    <w:rsid w:val="005C395E"/>
    <w:rsid w:val="005C42FC"/>
    <w:rsid w:val="005C563A"/>
    <w:rsid w:val="005C7ED1"/>
    <w:rsid w:val="005D14B9"/>
    <w:rsid w:val="005D2A51"/>
    <w:rsid w:val="005D4FF0"/>
    <w:rsid w:val="005E08AF"/>
    <w:rsid w:val="005E115F"/>
    <w:rsid w:val="005E2384"/>
    <w:rsid w:val="005E5122"/>
    <w:rsid w:val="005F1F5D"/>
    <w:rsid w:val="005F2361"/>
    <w:rsid w:val="005F3336"/>
    <w:rsid w:val="005F35C7"/>
    <w:rsid w:val="005F5814"/>
    <w:rsid w:val="005F6A5D"/>
    <w:rsid w:val="005F7D5D"/>
    <w:rsid w:val="0060039F"/>
    <w:rsid w:val="00600DB0"/>
    <w:rsid w:val="00605526"/>
    <w:rsid w:val="006069FC"/>
    <w:rsid w:val="00607F39"/>
    <w:rsid w:val="00610483"/>
    <w:rsid w:val="006110D1"/>
    <w:rsid w:val="00613074"/>
    <w:rsid w:val="00615537"/>
    <w:rsid w:val="0062078E"/>
    <w:rsid w:val="00626A89"/>
    <w:rsid w:val="00626AB9"/>
    <w:rsid w:val="006304DB"/>
    <w:rsid w:val="00630864"/>
    <w:rsid w:val="00630EE0"/>
    <w:rsid w:val="006323D2"/>
    <w:rsid w:val="00632BEA"/>
    <w:rsid w:val="00633001"/>
    <w:rsid w:val="00634522"/>
    <w:rsid w:val="00635603"/>
    <w:rsid w:val="00636D21"/>
    <w:rsid w:val="006372B5"/>
    <w:rsid w:val="0064151C"/>
    <w:rsid w:val="0064564D"/>
    <w:rsid w:val="006457EB"/>
    <w:rsid w:val="0064677E"/>
    <w:rsid w:val="006508F7"/>
    <w:rsid w:val="00654F00"/>
    <w:rsid w:val="00661408"/>
    <w:rsid w:val="00663541"/>
    <w:rsid w:val="00677401"/>
    <w:rsid w:val="00677B9F"/>
    <w:rsid w:val="00682A5E"/>
    <w:rsid w:val="00682A75"/>
    <w:rsid w:val="00684D79"/>
    <w:rsid w:val="00685332"/>
    <w:rsid w:val="0068655B"/>
    <w:rsid w:val="00687AC8"/>
    <w:rsid w:val="00690725"/>
    <w:rsid w:val="00690C22"/>
    <w:rsid w:val="00696986"/>
    <w:rsid w:val="0069763C"/>
    <w:rsid w:val="006A4733"/>
    <w:rsid w:val="006A5C61"/>
    <w:rsid w:val="006A5C88"/>
    <w:rsid w:val="006A7ED2"/>
    <w:rsid w:val="006B0566"/>
    <w:rsid w:val="006B4196"/>
    <w:rsid w:val="006B4C79"/>
    <w:rsid w:val="006B7977"/>
    <w:rsid w:val="006B7C28"/>
    <w:rsid w:val="006C0954"/>
    <w:rsid w:val="006C3551"/>
    <w:rsid w:val="006C3792"/>
    <w:rsid w:val="006C396C"/>
    <w:rsid w:val="006C398E"/>
    <w:rsid w:val="006C3D9F"/>
    <w:rsid w:val="006C5F82"/>
    <w:rsid w:val="006C5F97"/>
    <w:rsid w:val="006D085D"/>
    <w:rsid w:val="006D182F"/>
    <w:rsid w:val="006D25BE"/>
    <w:rsid w:val="006E0A93"/>
    <w:rsid w:val="006E1AD1"/>
    <w:rsid w:val="006E25E8"/>
    <w:rsid w:val="006E485C"/>
    <w:rsid w:val="006E716C"/>
    <w:rsid w:val="006F241E"/>
    <w:rsid w:val="006F4FC9"/>
    <w:rsid w:val="006F7655"/>
    <w:rsid w:val="00700597"/>
    <w:rsid w:val="00700639"/>
    <w:rsid w:val="007015EF"/>
    <w:rsid w:val="00702504"/>
    <w:rsid w:val="00703837"/>
    <w:rsid w:val="0070527F"/>
    <w:rsid w:val="00706CB9"/>
    <w:rsid w:val="00707E32"/>
    <w:rsid w:val="00716D3C"/>
    <w:rsid w:val="0071783E"/>
    <w:rsid w:val="00723ADA"/>
    <w:rsid w:val="0073188E"/>
    <w:rsid w:val="00734063"/>
    <w:rsid w:val="0073563B"/>
    <w:rsid w:val="007367BF"/>
    <w:rsid w:val="0074011E"/>
    <w:rsid w:val="0074077F"/>
    <w:rsid w:val="00743336"/>
    <w:rsid w:val="007451A4"/>
    <w:rsid w:val="00751860"/>
    <w:rsid w:val="00752AE0"/>
    <w:rsid w:val="00753878"/>
    <w:rsid w:val="00760FE5"/>
    <w:rsid w:val="00762F4C"/>
    <w:rsid w:val="007633E1"/>
    <w:rsid w:val="00764BF4"/>
    <w:rsid w:val="00766972"/>
    <w:rsid w:val="00773A1C"/>
    <w:rsid w:val="00774265"/>
    <w:rsid w:val="007751DF"/>
    <w:rsid w:val="0078167A"/>
    <w:rsid w:val="00784AED"/>
    <w:rsid w:val="00785032"/>
    <w:rsid w:val="007906FE"/>
    <w:rsid w:val="00790ABA"/>
    <w:rsid w:val="00790AD7"/>
    <w:rsid w:val="00792A9C"/>
    <w:rsid w:val="00793C46"/>
    <w:rsid w:val="00795FAB"/>
    <w:rsid w:val="007960E1"/>
    <w:rsid w:val="007A0E04"/>
    <w:rsid w:val="007A5015"/>
    <w:rsid w:val="007B041A"/>
    <w:rsid w:val="007B0A1A"/>
    <w:rsid w:val="007B0AC7"/>
    <w:rsid w:val="007B0DC1"/>
    <w:rsid w:val="007B1A22"/>
    <w:rsid w:val="007B355D"/>
    <w:rsid w:val="007B4A51"/>
    <w:rsid w:val="007B75E6"/>
    <w:rsid w:val="007C13B7"/>
    <w:rsid w:val="007C1AD2"/>
    <w:rsid w:val="007C4417"/>
    <w:rsid w:val="007C518D"/>
    <w:rsid w:val="007D0BFB"/>
    <w:rsid w:val="007D0C7F"/>
    <w:rsid w:val="007D4662"/>
    <w:rsid w:val="007D543B"/>
    <w:rsid w:val="007E0CD8"/>
    <w:rsid w:val="007E2905"/>
    <w:rsid w:val="007E73D4"/>
    <w:rsid w:val="007E79AD"/>
    <w:rsid w:val="007F28F5"/>
    <w:rsid w:val="007F6F20"/>
    <w:rsid w:val="007F7C32"/>
    <w:rsid w:val="00800645"/>
    <w:rsid w:val="0080148C"/>
    <w:rsid w:val="00801704"/>
    <w:rsid w:val="00804EAD"/>
    <w:rsid w:val="00804F3C"/>
    <w:rsid w:val="00806765"/>
    <w:rsid w:val="00806DDF"/>
    <w:rsid w:val="00807284"/>
    <w:rsid w:val="008073E0"/>
    <w:rsid w:val="0081016C"/>
    <w:rsid w:val="00812646"/>
    <w:rsid w:val="00813072"/>
    <w:rsid w:val="0081549F"/>
    <w:rsid w:val="00816E55"/>
    <w:rsid w:val="00821813"/>
    <w:rsid w:val="00825318"/>
    <w:rsid w:val="00825662"/>
    <w:rsid w:val="008257D9"/>
    <w:rsid w:val="00826D40"/>
    <w:rsid w:val="00831299"/>
    <w:rsid w:val="0083222A"/>
    <w:rsid w:val="008360D8"/>
    <w:rsid w:val="00836D4B"/>
    <w:rsid w:val="008424DC"/>
    <w:rsid w:val="00846AA9"/>
    <w:rsid w:val="00846EA1"/>
    <w:rsid w:val="008514C7"/>
    <w:rsid w:val="00853E46"/>
    <w:rsid w:val="0085432E"/>
    <w:rsid w:val="00855DC5"/>
    <w:rsid w:val="00856220"/>
    <w:rsid w:val="00856624"/>
    <w:rsid w:val="00860311"/>
    <w:rsid w:val="00862A2E"/>
    <w:rsid w:val="0086312A"/>
    <w:rsid w:val="008657C4"/>
    <w:rsid w:val="00865EDB"/>
    <w:rsid w:val="0086637D"/>
    <w:rsid w:val="00867938"/>
    <w:rsid w:val="008703F6"/>
    <w:rsid w:val="00870826"/>
    <w:rsid w:val="00872C35"/>
    <w:rsid w:val="00880520"/>
    <w:rsid w:val="008808A0"/>
    <w:rsid w:val="00880A04"/>
    <w:rsid w:val="0088165C"/>
    <w:rsid w:val="00882D81"/>
    <w:rsid w:val="00883E3C"/>
    <w:rsid w:val="00884E20"/>
    <w:rsid w:val="00887611"/>
    <w:rsid w:val="00890CF7"/>
    <w:rsid w:val="0089113F"/>
    <w:rsid w:val="00893CBB"/>
    <w:rsid w:val="008979D3"/>
    <w:rsid w:val="008A00CE"/>
    <w:rsid w:val="008A3DB6"/>
    <w:rsid w:val="008A7D17"/>
    <w:rsid w:val="008B110A"/>
    <w:rsid w:val="008B1650"/>
    <w:rsid w:val="008B1E15"/>
    <w:rsid w:val="008B3FE7"/>
    <w:rsid w:val="008B7F1E"/>
    <w:rsid w:val="008C26F4"/>
    <w:rsid w:val="008C480F"/>
    <w:rsid w:val="008C5190"/>
    <w:rsid w:val="008C7D0F"/>
    <w:rsid w:val="008D05F7"/>
    <w:rsid w:val="008D3AC7"/>
    <w:rsid w:val="008D5EAB"/>
    <w:rsid w:val="008D6137"/>
    <w:rsid w:val="008D6324"/>
    <w:rsid w:val="008E0A3B"/>
    <w:rsid w:val="008E39A6"/>
    <w:rsid w:val="008E506B"/>
    <w:rsid w:val="008E6B08"/>
    <w:rsid w:val="008F168B"/>
    <w:rsid w:val="008F1892"/>
    <w:rsid w:val="008F4DB4"/>
    <w:rsid w:val="008F54DB"/>
    <w:rsid w:val="008F5A9D"/>
    <w:rsid w:val="00901F30"/>
    <w:rsid w:val="00905A2C"/>
    <w:rsid w:val="009071AF"/>
    <w:rsid w:val="00912C59"/>
    <w:rsid w:val="00916384"/>
    <w:rsid w:val="00916AE7"/>
    <w:rsid w:val="00916E33"/>
    <w:rsid w:val="0092148E"/>
    <w:rsid w:val="00921A6D"/>
    <w:rsid w:val="009220BF"/>
    <w:rsid w:val="009271C0"/>
    <w:rsid w:val="00927212"/>
    <w:rsid w:val="00931AAD"/>
    <w:rsid w:val="009358C5"/>
    <w:rsid w:val="00936724"/>
    <w:rsid w:val="00937068"/>
    <w:rsid w:val="00937CF9"/>
    <w:rsid w:val="00940569"/>
    <w:rsid w:val="009420C9"/>
    <w:rsid w:val="009420FF"/>
    <w:rsid w:val="00942E10"/>
    <w:rsid w:val="00947723"/>
    <w:rsid w:val="0095484B"/>
    <w:rsid w:val="009563C2"/>
    <w:rsid w:val="00956991"/>
    <w:rsid w:val="00960EE8"/>
    <w:rsid w:val="00961514"/>
    <w:rsid w:val="00964120"/>
    <w:rsid w:val="00966AC4"/>
    <w:rsid w:val="00967066"/>
    <w:rsid w:val="0096746E"/>
    <w:rsid w:val="00967835"/>
    <w:rsid w:val="0097133F"/>
    <w:rsid w:val="00972305"/>
    <w:rsid w:val="00972487"/>
    <w:rsid w:val="00973AF2"/>
    <w:rsid w:val="009770C6"/>
    <w:rsid w:val="00980379"/>
    <w:rsid w:val="00982BCD"/>
    <w:rsid w:val="00982DE2"/>
    <w:rsid w:val="0098551F"/>
    <w:rsid w:val="0098664D"/>
    <w:rsid w:val="0098798F"/>
    <w:rsid w:val="009916EA"/>
    <w:rsid w:val="00991EFE"/>
    <w:rsid w:val="00991FE9"/>
    <w:rsid w:val="00994CB6"/>
    <w:rsid w:val="009A234C"/>
    <w:rsid w:val="009A3005"/>
    <w:rsid w:val="009A50ED"/>
    <w:rsid w:val="009A6029"/>
    <w:rsid w:val="009A7F02"/>
    <w:rsid w:val="009B16A0"/>
    <w:rsid w:val="009B4693"/>
    <w:rsid w:val="009B70F2"/>
    <w:rsid w:val="009B7C28"/>
    <w:rsid w:val="009C2E23"/>
    <w:rsid w:val="009C565E"/>
    <w:rsid w:val="009C58F5"/>
    <w:rsid w:val="009C5C88"/>
    <w:rsid w:val="009C5D04"/>
    <w:rsid w:val="009D1201"/>
    <w:rsid w:val="009D206F"/>
    <w:rsid w:val="009D3615"/>
    <w:rsid w:val="009D5F08"/>
    <w:rsid w:val="009D69CF"/>
    <w:rsid w:val="009E0BD4"/>
    <w:rsid w:val="009E2275"/>
    <w:rsid w:val="009E2971"/>
    <w:rsid w:val="009E37DF"/>
    <w:rsid w:val="009E4CA7"/>
    <w:rsid w:val="009F02E6"/>
    <w:rsid w:val="009F381E"/>
    <w:rsid w:val="009F3E00"/>
    <w:rsid w:val="009F402E"/>
    <w:rsid w:val="009F4550"/>
    <w:rsid w:val="009F7F45"/>
    <w:rsid w:val="00A027A6"/>
    <w:rsid w:val="00A02A1B"/>
    <w:rsid w:val="00A02EB8"/>
    <w:rsid w:val="00A03926"/>
    <w:rsid w:val="00A101F7"/>
    <w:rsid w:val="00A108B5"/>
    <w:rsid w:val="00A15FBB"/>
    <w:rsid w:val="00A24902"/>
    <w:rsid w:val="00A35310"/>
    <w:rsid w:val="00A35466"/>
    <w:rsid w:val="00A457E9"/>
    <w:rsid w:val="00A53EF1"/>
    <w:rsid w:val="00A568F9"/>
    <w:rsid w:val="00A61B90"/>
    <w:rsid w:val="00A61EFF"/>
    <w:rsid w:val="00A630CA"/>
    <w:rsid w:val="00A65969"/>
    <w:rsid w:val="00A65C57"/>
    <w:rsid w:val="00A66901"/>
    <w:rsid w:val="00A713D5"/>
    <w:rsid w:val="00A74F10"/>
    <w:rsid w:val="00A7616B"/>
    <w:rsid w:val="00A77B73"/>
    <w:rsid w:val="00A77BB4"/>
    <w:rsid w:val="00A77CD2"/>
    <w:rsid w:val="00A8201A"/>
    <w:rsid w:val="00A8239D"/>
    <w:rsid w:val="00A82DF8"/>
    <w:rsid w:val="00A869CE"/>
    <w:rsid w:val="00A95FF0"/>
    <w:rsid w:val="00A96A20"/>
    <w:rsid w:val="00AA3B44"/>
    <w:rsid w:val="00AA3DF5"/>
    <w:rsid w:val="00AA6AD1"/>
    <w:rsid w:val="00AA757B"/>
    <w:rsid w:val="00AA783E"/>
    <w:rsid w:val="00AB4472"/>
    <w:rsid w:val="00AB6CCF"/>
    <w:rsid w:val="00AC1E5A"/>
    <w:rsid w:val="00AC25A2"/>
    <w:rsid w:val="00AC2765"/>
    <w:rsid w:val="00AC3AEF"/>
    <w:rsid w:val="00AC4051"/>
    <w:rsid w:val="00AC5DA7"/>
    <w:rsid w:val="00AC6897"/>
    <w:rsid w:val="00AD3437"/>
    <w:rsid w:val="00AD37DD"/>
    <w:rsid w:val="00AD47CC"/>
    <w:rsid w:val="00AD53E5"/>
    <w:rsid w:val="00AD5E5E"/>
    <w:rsid w:val="00AE1176"/>
    <w:rsid w:val="00AE3BC3"/>
    <w:rsid w:val="00AE46FA"/>
    <w:rsid w:val="00AE6516"/>
    <w:rsid w:val="00AE6FD6"/>
    <w:rsid w:val="00AF35BC"/>
    <w:rsid w:val="00AF4034"/>
    <w:rsid w:val="00B01776"/>
    <w:rsid w:val="00B01D79"/>
    <w:rsid w:val="00B03985"/>
    <w:rsid w:val="00B04797"/>
    <w:rsid w:val="00B1276C"/>
    <w:rsid w:val="00B153F5"/>
    <w:rsid w:val="00B167E2"/>
    <w:rsid w:val="00B170D4"/>
    <w:rsid w:val="00B231D0"/>
    <w:rsid w:val="00B2468C"/>
    <w:rsid w:val="00B3020F"/>
    <w:rsid w:val="00B3453C"/>
    <w:rsid w:val="00B34A1A"/>
    <w:rsid w:val="00B351C6"/>
    <w:rsid w:val="00B400EC"/>
    <w:rsid w:val="00B42B2C"/>
    <w:rsid w:val="00B443A3"/>
    <w:rsid w:val="00B45D44"/>
    <w:rsid w:val="00B45EBC"/>
    <w:rsid w:val="00B46AF0"/>
    <w:rsid w:val="00B47AD9"/>
    <w:rsid w:val="00B527C0"/>
    <w:rsid w:val="00B52F36"/>
    <w:rsid w:val="00B60FF1"/>
    <w:rsid w:val="00B61676"/>
    <w:rsid w:val="00B61A90"/>
    <w:rsid w:val="00B61CCB"/>
    <w:rsid w:val="00B62B20"/>
    <w:rsid w:val="00B64055"/>
    <w:rsid w:val="00B6449A"/>
    <w:rsid w:val="00B65919"/>
    <w:rsid w:val="00B659A4"/>
    <w:rsid w:val="00B67167"/>
    <w:rsid w:val="00B72666"/>
    <w:rsid w:val="00B733FF"/>
    <w:rsid w:val="00B73A10"/>
    <w:rsid w:val="00B75084"/>
    <w:rsid w:val="00B75D61"/>
    <w:rsid w:val="00B7759E"/>
    <w:rsid w:val="00B81140"/>
    <w:rsid w:val="00B86C34"/>
    <w:rsid w:val="00B92E8C"/>
    <w:rsid w:val="00B93C5E"/>
    <w:rsid w:val="00B96243"/>
    <w:rsid w:val="00BA0918"/>
    <w:rsid w:val="00BA393A"/>
    <w:rsid w:val="00BA3D53"/>
    <w:rsid w:val="00BA431F"/>
    <w:rsid w:val="00BA50EE"/>
    <w:rsid w:val="00BA536C"/>
    <w:rsid w:val="00BB09BE"/>
    <w:rsid w:val="00BB13D1"/>
    <w:rsid w:val="00BB3186"/>
    <w:rsid w:val="00BB3FA3"/>
    <w:rsid w:val="00BB47C9"/>
    <w:rsid w:val="00BB7EFC"/>
    <w:rsid w:val="00BC1C25"/>
    <w:rsid w:val="00BC36D3"/>
    <w:rsid w:val="00BC4294"/>
    <w:rsid w:val="00BC648F"/>
    <w:rsid w:val="00BC74AB"/>
    <w:rsid w:val="00BC7CB1"/>
    <w:rsid w:val="00BC7F32"/>
    <w:rsid w:val="00BD0684"/>
    <w:rsid w:val="00BD09A8"/>
    <w:rsid w:val="00BD0B53"/>
    <w:rsid w:val="00BD0E19"/>
    <w:rsid w:val="00BD3064"/>
    <w:rsid w:val="00BD592E"/>
    <w:rsid w:val="00BE0BF7"/>
    <w:rsid w:val="00BE4042"/>
    <w:rsid w:val="00BE4191"/>
    <w:rsid w:val="00BE586D"/>
    <w:rsid w:val="00BE736C"/>
    <w:rsid w:val="00BE75CC"/>
    <w:rsid w:val="00BF39BE"/>
    <w:rsid w:val="00BF4358"/>
    <w:rsid w:val="00BF7608"/>
    <w:rsid w:val="00BF7B45"/>
    <w:rsid w:val="00C000CF"/>
    <w:rsid w:val="00C019A8"/>
    <w:rsid w:val="00C04640"/>
    <w:rsid w:val="00C1246F"/>
    <w:rsid w:val="00C12B84"/>
    <w:rsid w:val="00C1354A"/>
    <w:rsid w:val="00C15150"/>
    <w:rsid w:val="00C17318"/>
    <w:rsid w:val="00C1789A"/>
    <w:rsid w:val="00C20B10"/>
    <w:rsid w:val="00C2481B"/>
    <w:rsid w:val="00C254C3"/>
    <w:rsid w:val="00C26D6E"/>
    <w:rsid w:val="00C272C8"/>
    <w:rsid w:val="00C32935"/>
    <w:rsid w:val="00C32F4D"/>
    <w:rsid w:val="00C3592E"/>
    <w:rsid w:val="00C35E38"/>
    <w:rsid w:val="00C417C4"/>
    <w:rsid w:val="00C41B3D"/>
    <w:rsid w:val="00C43215"/>
    <w:rsid w:val="00C44908"/>
    <w:rsid w:val="00C46648"/>
    <w:rsid w:val="00C47EDA"/>
    <w:rsid w:val="00C50469"/>
    <w:rsid w:val="00C51F56"/>
    <w:rsid w:val="00C5459C"/>
    <w:rsid w:val="00C56F16"/>
    <w:rsid w:val="00C576EC"/>
    <w:rsid w:val="00C57EBC"/>
    <w:rsid w:val="00C6067E"/>
    <w:rsid w:val="00C60681"/>
    <w:rsid w:val="00C61388"/>
    <w:rsid w:val="00C62C92"/>
    <w:rsid w:val="00C62D4D"/>
    <w:rsid w:val="00C64932"/>
    <w:rsid w:val="00C66844"/>
    <w:rsid w:val="00C66EEC"/>
    <w:rsid w:val="00C67212"/>
    <w:rsid w:val="00C701CD"/>
    <w:rsid w:val="00C7195C"/>
    <w:rsid w:val="00C72966"/>
    <w:rsid w:val="00C731B0"/>
    <w:rsid w:val="00C766ED"/>
    <w:rsid w:val="00C8057E"/>
    <w:rsid w:val="00C816BE"/>
    <w:rsid w:val="00C816F3"/>
    <w:rsid w:val="00C8363E"/>
    <w:rsid w:val="00C83E90"/>
    <w:rsid w:val="00C87999"/>
    <w:rsid w:val="00C9402F"/>
    <w:rsid w:val="00C94936"/>
    <w:rsid w:val="00C9615E"/>
    <w:rsid w:val="00CA1B3F"/>
    <w:rsid w:val="00CA230C"/>
    <w:rsid w:val="00CA3D3E"/>
    <w:rsid w:val="00CA3FE8"/>
    <w:rsid w:val="00CA573F"/>
    <w:rsid w:val="00CA6627"/>
    <w:rsid w:val="00CB0083"/>
    <w:rsid w:val="00CB01F4"/>
    <w:rsid w:val="00CB0518"/>
    <w:rsid w:val="00CB2D1A"/>
    <w:rsid w:val="00CB663D"/>
    <w:rsid w:val="00CC2575"/>
    <w:rsid w:val="00CC316F"/>
    <w:rsid w:val="00CC7F2C"/>
    <w:rsid w:val="00CD172A"/>
    <w:rsid w:val="00CD1C82"/>
    <w:rsid w:val="00CD3ACB"/>
    <w:rsid w:val="00CD4245"/>
    <w:rsid w:val="00CD4ED2"/>
    <w:rsid w:val="00CD5294"/>
    <w:rsid w:val="00CD56FF"/>
    <w:rsid w:val="00CD59AB"/>
    <w:rsid w:val="00CD72B9"/>
    <w:rsid w:val="00CE147D"/>
    <w:rsid w:val="00CE6CA9"/>
    <w:rsid w:val="00CE78A4"/>
    <w:rsid w:val="00CF07ED"/>
    <w:rsid w:val="00CF172C"/>
    <w:rsid w:val="00CF231B"/>
    <w:rsid w:val="00CF3ADA"/>
    <w:rsid w:val="00CF56A7"/>
    <w:rsid w:val="00CF6856"/>
    <w:rsid w:val="00CF6BCC"/>
    <w:rsid w:val="00D0657E"/>
    <w:rsid w:val="00D06F6C"/>
    <w:rsid w:val="00D100D2"/>
    <w:rsid w:val="00D104F7"/>
    <w:rsid w:val="00D1085B"/>
    <w:rsid w:val="00D122A1"/>
    <w:rsid w:val="00D15029"/>
    <w:rsid w:val="00D1655B"/>
    <w:rsid w:val="00D16B4F"/>
    <w:rsid w:val="00D24185"/>
    <w:rsid w:val="00D31479"/>
    <w:rsid w:val="00D31815"/>
    <w:rsid w:val="00D3371E"/>
    <w:rsid w:val="00D37CCD"/>
    <w:rsid w:val="00D41F77"/>
    <w:rsid w:val="00D42022"/>
    <w:rsid w:val="00D427AD"/>
    <w:rsid w:val="00D444E8"/>
    <w:rsid w:val="00D44B43"/>
    <w:rsid w:val="00D465EE"/>
    <w:rsid w:val="00D47751"/>
    <w:rsid w:val="00D5068D"/>
    <w:rsid w:val="00D52841"/>
    <w:rsid w:val="00D52CFA"/>
    <w:rsid w:val="00D5420B"/>
    <w:rsid w:val="00D566C8"/>
    <w:rsid w:val="00D602CA"/>
    <w:rsid w:val="00D63F16"/>
    <w:rsid w:val="00D6410B"/>
    <w:rsid w:val="00D64139"/>
    <w:rsid w:val="00D641AE"/>
    <w:rsid w:val="00D64AA6"/>
    <w:rsid w:val="00D67607"/>
    <w:rsid w:val="00D70D93"/>
    <w:rsid w:val="00D72524"/>
    <w:rsid w:val="00D73B4D"/>
    <w:rsid w:val="00D81810"/>
    <w:rsid w:val="00D84221"/>
    <w:rsid w:val="00D84C90"/>
    <w:rsid w:val="00D85E12"/>
    <w:rsid w:val="00D85F3B"/>
    <w:rsid w:val="00D91BC6"/>
    <w:rsid w:val="00D91F65"/>
    <w:rsid w:val="00D926D4"/>
    <w:rsid w:val="00D95CBB"/>
    <w:rsid w:val="00D97457"/>
    <w:rsid w:val="00D97917"/>
    <w:rsid w:val="00DA149A"/>
    <w:rsid w:val="00DA3E03"/>
    <w:rsid w:val="00DA3F26"/>
    <w:rsid w:val="00DA6970"/>
    <w:rsid w:val="00DA76F8"/>
    <w:rsid w:val="00DB624A"/>
    <w:rsid w:val="00DB69DA"/>
    <w:rsid w:val="00DB7DDA"/>
    <w:rsid w:val="00DC4463"/>
    <w:rsid w:val="00DC61AF"/>
    <w:rsid w:val="00DC639B"/>
    <w:rsid w:val="00DC64F9"/>
    <w:rsid w:val="00DC701B"/>
    <w:rsid w:val="00DC79B1"/>
    <w:rsid w:val="00DC7F5A"/>
    <w:rsid w:val="00DD303D"/>
    <w:rsid w:val="00DD304C"/>
    <w:rsid w:val="00DD5D32"/>
    <w:rsid w:val="00DE0BA6"/>
    <w:rsid w:val="00DE100D"/>
    <w:rsid w:val="00DE33C3"/>
    <w:rsid w:val="00DE3589"/>
    <w:rsid w:val="00DE4E57"/>
    <w:rsid w:val="00DE5ABF"/>
    <w:rsid w:val="00DE78EC"/>
    <w:rsid w:val="00DF660D"/>
    <w:rsid w:val="00E002D4"/>
    <w:rsid w:val="00E011D9"/>
    <w:rsid w:val="00E01551"/>
    <w:rsid w:val="00E01F00"/>
    <w:rsid w:val="00E02CD9"/>
    <w:rsid w:val="00E073AD"/>
    <w:rsid w:val="00E07F46"/>
    <w:rsid w:val="00E10B1F"/>
    <w:rsid w:val="00E13A69"/>
    <w:rsid w:val="00E143D9"/>
    <w:rsid w:val="00E14EA6"/>
    <w:rsid w:val="00E24A00"/>
    <w:rsid w:val="00E27633"/>
    <w:rsid w:val="00E27BF4"/>
    <w:rsid w:val="00E36313"/>
    <w:rsid w:val="00E37BA5"/>
    <w:rsid w:val="00E425A5"/>
    <w:rsid w:val="00E43788"/>
    <w:rsid w:val="00E44D87"/>
    <w:rsid w:val="00E47B1E"/>
    <w:rsid w:val="00E50DD3"/>
    <w:rsid w:val="00E50E41"/>
    <w:rsid w:val="00E52C8A"/>
    <w:rsid w:val="00E572EB"/>
    <w:rsid w:val="00E6047B"/>
    <w:rsid w:val="00E614BD"/>
    <w:rsid w:val="00E620E3"/>
    <w:rsid w:val="00E635E7"/>
    <w:rsid w:val="00E6384C"/>
    <w:rsid w:val="00E64B51"/>
    <w:rsid w:val="00E65B7B"/>
    <w:rsid w:val="00E663E0"/>
    <w:rsid w:val="00E67C9A"/>
    <w:rsid w:val="00E67D8B"/>
    <w:rsid w:val="00E67F42"/>
    <w:rsid w:val="00E70AFE"/>
    <w:rsid w:val="00E70B98"/>
    <w:rsid w:val="00E70DBF"/>
    <w:rsid w:val="00E77528"/>
    <w:rsid w:val="00E77F61"/>
    <w:rsid w:val="00E83C28"/>
    <w:rsid w:val="00E90EA0"/>
    <w:rsid w:val="00E9144C"/>
    <w:rsid w:val="00E94919"/>
    <w:rsid w:val="00EA0AE1"/>
    <w:rsid w:val="00EA26E1"/>
    <w:rsid w:val="00EA27F7"/>
    <w:rsid w:val="00EA2941"/>
    <w:rsid w:val="00EA3110"/>
    <w:rsid w:val="00EA3615"/>
    <w:rsid w:val="00EA5738"/>
    <w:rsid w:val="00EB0C47"/>
    <w:rsid w:val="00EB1025"/>
    <w:rsid w:val="00EB6ED4"/>
    <w:rsid w:val="00EB72C8"/>
    <w:rsid w:val="00EC020B"/>
    <w:rsid w:val="00EC0458"/>
    <w:rsid w:val="00EC4914"/>
    <w:rsid w:val="00EC6C3E"/>
    <w:rsid w:val="00ED1602"/>
    <w:rsid w:val="00ED5788"/>
    <w:rsid w:val="00ED64E1"/>
    <w:rsid w:val="00ED7B91"/>
    <w:rsid w:val="00EE0093"/>
    <w:rsid w:val="00EE3A5A"/>
    <w:rsid w:val="00EE40E2"/>
    <w:rsid w:val="00EE47E2"/>
    <w:rsid w:val="00EE5C85"/>
    <w:rsid w:val="00EF0432"/>
    <w:rsid w:val="00EF1944"/>
    <w:rsid w:val="00EF2666"/>
    <w:rsid w:val="00EF357B"/>
    <w:rsid w:val="00F00912"/>
    <w:rsid w:val="00F040BF"/>
    <w:rsid w:val="00F10AB5"/>
    <w:rsid w:val="00F12AAA"/>
    <w:rsid w:val="00F12DA3"/>
    <w:rsid w:val="00F132FE"/>
    <w:rsid w:val="00F135F3"/>
    <w:rsid w:val="00F13728"/>
    <w:rsid w:val="00F13832"/>
    <w:rsid w:val="00F14248"/>
    <w:rsid w:val="00F14676"/>
    <w:rsid w:val="00F16AB2"/>
    <w:rsid w:val="00F16EDC"/>
    <w:rsid w:val="00F17CE4"/>
    <w:rsid w:val="00F22772"/>
    <w:rsid w:val="00F249F4"/>
    <w:rsid w:val="00F2630C"/>
    <w:rsid w:val="00F31622"/>
    <w:rsid w:val="00F336BE"/>
    <w:rsid w:val="00F3741D"/>
    <w:rsid w:val="00F41722"/>
    <w:rsid w:val="00F41855"/>
    <w:rsid w:val="00F429F2"/>
    <w:rsid w:val="00F42F99"/>
    <w:rsid w:val="00F43BC4"/>
    <w:rsid w:val="00F451F3"/>
    <w:rsid w:val="00F46731"/>
    <w:rsid w:val="00F4772F"/>
    <w:rsid w:val="00F50821"/>
    <w:rsid w:val="00F50F09"/>
    <w:rsid w:val="00F53DE8"/>
    <w:rsid w:val="00F5444C"/>
    <w:rsid w:val="00F54BA2"/>
    <w:rsid w:val="00F575AF"/>
    <w:rsid w:val="00F61BE2"/>
    <w:rsid w:val="00F62264"/>
    <w:rsid w:val="00F71937"/>
    <w:rsid w:val="00F74404"/>
    <w:rsid w:val="00F76C79"/>
    <w:rsid w:val="00F803CE"/>
    <w:rsid w:val="00F804D0"/>
    <w:rsid w:val="00F808A6"/>
    <w:rsid w:val="00F818C6"/>
    <w:rsid w:val="00F835BE"/>
    <w:rsid w:val="00F91132"/>
    <w:rsid w:val="00F91305"/>
    <w:rsid w:val="00F921DF"/>
    <w:rsid w:val="00F9308C"/>
    <w:rsid w:val="00F94AB7"/>
    <w:rsid w:val="00F94B6F"/>
    <w:rsid w:val="00FA1C3D"/>
    <w:rsid w:val="00FA476E"/>
    <w:rsid w:val="00FA5D1F"/>
    <w:rsid w:val="00FA6021"/>
    <w:rsid w:val="00FA79FB"/>
    <w:rsid w:val="00FB0941"/>
    <w:rsid w:val="00FB11C0"/>
    <w:rsid w:val="00FB135D"/>
    <w:rsid w:val="00FB19AB"/>
    <w:rsid w:val="00FB30CA"/>
    <w:rsid w:val="00FB579F"/>
    <w:rsid w:val="00FB5E31"/>
    <w:rsid w:val="00FB69F2"/>
    <w:rsid w:val="00FB79AA"/>
    <w:rsid w:val="00FC498F"/>
    <w:rsid w:val="00FC69B3"/>
    <w:rsid w:val="00FC71AA"/>
    <w:rsid w:val="00FD3686"/>
    <w:rsid w:val="00FD4130"/>
    <w:rsid w:val="00FD5E23"/>
    <w:rsid w:val="00FD6ABC"/>
    <w:rsid w:val="00FD6E12"/>
    <w:rsid w:val="00FD6E38"/>
    <w:rsid w:val="00FE2192"/>
    <w:rsid w:val="00FE3F2F"/>
    <w:rsid w:val="00FE7FDE"/>
    <w:rsid w:val="00FF3E5E"/>
    <w:rsid w:val="00FF45DA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9E2275"/>
    <w:pPr>
      <w:spacing w:line="240" w:lineRule="auto"/>
      <w:ind w:left="360" w:firstLine="207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64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1A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1A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1A8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7B0A1A"/>
    <w:rPr>
      <w:rFonts w:ascii="Arial" w:hAnsi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9E2275"/>
    <w:pPr>
      <w:spacing w:line="240" w:lineRule="auto"/>
      <w:ind w:left="360" w:firstLine="207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64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1A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1A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1A8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7B0A1A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HJA3EZWJME7P-63-806</_dlc_DocId>
    <_dlc_DocIdUrl xmlns="677bed95-bca3-4c70-b25d-b660af2a4252">
      <Url>http://srvspspf/dtsit/ss/dgtic/_layouts/DocIdRedir.aspx?ID=HJA3EZWJME7P-63-806</Url>
      <Description>HJA3EZWJME7P-63-806</Description>
    </_dlc_DocIdUrl>
  </documentManagement>
</p:properties>
</file>

<file path=customXml/itemProps1.xml><?xml version="1.0" encoding="utf-8"?>
<ds:datastoreItem xmlns:ds="http://schemas.openxmlformats.org/officeDocument/2006/customXml" ds:itemID="{2AA240ED-99C3-4E80-9AAC-B530365399C9}"/>
</file>

<file path=customXml/itemProps2.xml><?xml version="1.0" encoding="utf-8"?>
<ds:datastoreItem xmlns:ds="http://schemas.openxmlformats.org/officeDocument/2006/customXml" ds:itemID="{22624CA6-6444-44C5-8807-2B880245C3C1}"/>
</file>

<file path=customXml/itemProps3.xml><?xml version="1.0" encoding="utf-8"?>
<ds:datastoreItem xmlns:ds="http://schemas.openxmlformats.org/officeDocument/2006/customXml" ds:itemID="{11952091-EE0E-44BD-AEEB-4797D7A382BF}"/>
</file>

<file path=customXml/itemProps4.xml><?xml version="1.0" encoding="utf-8"?>
<ds:datastoreItem xmlns:ds="http://schemas.openxmlformats.org/officeDocument/2006/customXml" ds:itemID="{A95CAC7D-3DA0-4142-8774-1089B95E0935}"/>
</file>

<file path=customXml/itemProps5.xml><?xml version="1.0" encoding="utf-8"?>
<ds:datastoreItem xmlns:ds="http://schemas.openxmlformats.org/officeDocument/2006/customXml" ds:itemID="{58DA1D1D-959B-435D-BC73-6643A87445A8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4</TotalTime>
  <Pages>19</Pages>
  <Words>2497</Words>
  <Characters>13737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16202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6</cp:revision>
  <cp:lastPrinted>2017-07-19T19:36:00Z</cp:lastPrinted>
  <dcterms:created xsi:type="dcterms:W3CDTF">2017-07-18T23:21:00Z</dcterms:created>
  <dcterms:modified xsi:type="dcterms:W3CDTF">2017-07-19T19:36:00Z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b226f963-349e-43fc-84f3-c7f8292f8226</vt:lpwstr>
  </property>
  <property fmtid="{D5CDD505-2E9C-101B-9397-08002B2CF9AE}" pid="5" name="ContentTypeId">
    <vt:lpwstr>0x010100A6CB274A8538E546BC5954B65FE61B6F</vt:lpwstr>
  </property>
</Properties>
</file>