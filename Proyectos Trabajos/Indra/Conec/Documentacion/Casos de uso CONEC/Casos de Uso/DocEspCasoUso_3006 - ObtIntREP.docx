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FA3651" w:rsidRDefault="00AD74D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>3006</w:t>
      </w:r>
      <w:r w:rsidR="00165F42">
        <w:rPr>
          <w:rFonts w:asciiTheme="minorHAnsi" w:hAnsiTheme="minorHAnsi" w:cstheme="minorHAnsi"/>
          <w:sz w:val="28"/>
          <w:szCs w:val="28"/>
        </w:rPr>
        <w:t xml:space="preserve"> -</w:t>
      </w:r>
      <w:r w:rsidR="00165F42" w:rsidRPr="00165F42">
        <w:rPr>
          <w:rFonts w:asciiTheme="minorHAnsi" w:hAnsiTheme="minorHAnsi" w:cstheme="minorHAnsi"/>
          <w:sz w:val="28"/>
          <w:szCs w:val="28"/>
        </w:rPr>
        <w:t xml:space="preserve"> Obtener </w:t>
      </w:r>
      <w:r>
        <w:rPr>
          <w:rFonts w:asciiTheme="minorHAnsi" w:hAnsiTheme="minorHAnsi" w:cstheme="minorHAnsi"/>
          <w:sz w:val="28"/>
          <w:szCs w:val="28"/>
        </w:rPr>
        <w:t>Integrantes</w:t>
      </w:r>
      <w:r w:rsidR="00165F42" w:rsidRPr="00165F42">
        <w:rPr>
          <w:rFonts w:asciiTheme="minorHAnsi" w:hAnsiTheme="minorHAnsi" w:cstheme="minorHAnsi"/>
          <w:sz w:val="28"/>
          <w:szCs w:val="28"/>
        </w:rPr>
        <w:t xml:space="preserve"> REP</w:t>
      </w:r>
    </w:p>
    <w:p w:rsidR="00AE31CC" w:rsidRDefault="00AE31CC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</w:p>
    <w:p w:rsidR="00AE6FD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480F8B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480F8B">
        <w:rPr>
          <w:rFonts w:asciiTheme="minorHAnsi" w:hAnsiTheme="minorHAnsi" w:cstheme="minorHAnsi"/>
          <w:sz w:val="24"/>
          <w:szCs w:val="24"/>
        </w:rPr>
        <w:t>1.</w:t>
      </w:r>
      <w:r w:rsidR="004357E1">
        <w:rPr>
          <w:rFonts w:asciiTheme="minorHAnsi" w:hAnsiTheme="minorHAnsi" w:cstheme="minorHAnsi"/>
          <w:sz w:val="24"/>
          <w:szCs w:val="24"/>
        </w:rPr>
        <w:t>0</w:t>
      </w:r>
    </w:p>
    <w:p w:rsidR="00B0216A" w:rsidRPr="00480F8B" w:rsidRDefault="00B0216A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</w:p>
    <w:p w:rsidR="00942545" w:rsidRPr="00493498" w:rsidRDefault="00B0216A" w:rsidP="00942545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Fecha: 28/11</w:t>
      </w:r>
      <w:r w:rsidR="00942545" w:rsidRPr="00493498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9003D0" w:rsidRPr="009003D0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F2706A">
        <w:rPr>
          <w:rFonts w:asciiTheme="minorHAnsi" w:hAnsiTheme="minorHAnsi" w:cstheme="minorHAnsi"/>
          <w:lang w:val="es-MX"/>
        </w:rPr>
        <w:fldChar w:fldCharType="begin"/>
      </w:r>
      <w:r w:rsidR="00E94919" w:rsidRPr="00F2706A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F2706A">
        <w:rPr>
          <w:rFonts w:asciiTheme="minorHAnsi" w:hAnsiTheme="minorHAnsi" w:cstheme="minorHAnsi"/>
          <w:lang w:val="es-MX"/>
        </w:rPr>
        <w:fldChar w:fldCharType="separate"/>
      </w:r>
      <w:hyperlink w:anchor="_Toc487655561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_Toc487655561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3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2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Introducción Obtener Integrantes REP.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_Toc487655562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4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3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3.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Funcionalidad del Sistema: Obtener Integrantes REP.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_Toc487655563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4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4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3.1.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_Toc487655564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4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5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3.2.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_Toc487655565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4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6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4.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_Toc487655566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4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7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5.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_Toc487655567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5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8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6.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_Toc487655568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5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69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7.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_Toc487655569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6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0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7.1.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&lt;Precondición 1&gt; Catálogo de Integrantes Existente.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_Toc487655570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6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1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_Toc487655571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6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2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_Toc487655572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6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3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_Toc487655573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4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Opcionales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_Toc487655574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5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Generales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_Toc487655575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6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8.2.3.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_Toc487655576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7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8.2.4.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_Toc487655577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8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8.2.4.1.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AE01 Error de conexión con la base de datos REP.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_Toc487655578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7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79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8.2.4.2.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AE02 Error de existencia de información.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_Toc487655579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0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8.3.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_Toc487655580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1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8.4.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_Toc487655581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2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8.5.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_Toc487655582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3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8.5.1.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&lt;Pos condición 1&gt; Información Obtenida.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_Toc487655583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4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9.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_Toc487655584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5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10.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_Toc487655585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6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11.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_Toc487655586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8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P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587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12.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_Toc487655587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9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003D0" w:rsidRDefault="00367BA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655588" w:history="1">
        <w:r w:rsidR="009003D0" w:rsidRPr="009003D0">
          <w:rPr>
            <w:rStyle w:val="Hipervnculo"/>
            <w:rFonts w:asciiTheme="minorHAnsi" w:hAnsiTheme="minorHAnsi" w:cstheme="minorHAnsi"/>
            <w:noProof/>
          </w:rPr>
          <w:t>13.</w:t>
        </w:r>
        <w:r w:rsidR="009003D0" w:rsidRPr="009003D0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003D0" w:rsidRPr="009003D0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9003D0" w:rsidRPr="009003D0">
          <w:rPr>
            <w:rFonts w:asciiTheme="minorHAnsi" w:hAnsiTheme="minorHAnsi" w:cstheme="minorHAnsi"/>
            <w:noProof/>
            <w:webHidden/>
          </w:rPr>
          <w:tab/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begin"/>
        </w:r>
        <w:r w:rsidR="009003D0" w:rsidRPr="009003D0">
          <w:rPr>
            <w:rFonts w:asciiTheme="minorHAnsi" w:hAnsiTheme="minorHAnsi" w:cstheme="minorHAnsi"/>
            <w:noProof/>
            <w:webHidden/>
          </w:rPr>
          <w:instrText xml:space="preserve"> PAGEREF _Toc487655588 \h </w:instrText>
        </w:r>
        <w:r w:rsidR="009003D0" w:rsidRPr="009003D0">
          <w:rPr>
            <w:rFonts w:asciiTheme="minorHAnsi" w:hAnsiTheme="minorHAnsi" w:cstheme="minorHAnsi"/>
            <w:noProof/>
            <w:webHidden/>
          </w:rPr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separate"/>
        </w:r>
        <w:r w:rsidR="00B83137">
          <w:rPr>
            <w:rFonts w:asciiTheme="minorHAnsi" w:hAnsiTheme="minorHAnsi" w:cstheme="minorHAnsi"/>
            <w:noProof/>
            <w:webHidden/>
          </w:rPr>
          <w:t>10</w:t>
        </w:r>
        <w:r w:rsidR="009003D0" w:rsidRPr="009003D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323D2" w:rsidRPr="00F2706A" w:rsidRDefault="00487C61" w:rsidP="00AD74D4">
      <w:pPr>
        <w:rPr>
          <w:rFonts w:asciiTheme="minorHAnsi" w:hAnsiTheme="minorHAnsi" w:cstheme="minorHAnsi"/>
          <w:szCs w:val="20"/>
          <w:lang w:val="es-MX"/>
        </w:rPr>
      </w:pPr>
      <w:r w:rsidRPr="00F2706A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F2706A" w:rsidRDefault="00F2706A" w:rsidP="00AD74D4">
      <w:pPr>
        <w:rPr>
          <w:rFonts w:asciiTheme="minorHAnsi" w:hAnsiTheme="minorHAnsi" w:cstheme="minorHAnsi"/>
          <w:lang w:val="es-MX"/>
        </w:rPr>
      </w:pPr>
    </w:p>
    <w:p w:rsidR="004357E1" w:rsidRDefault="004357E1" w:rsidP="00AD74D4">
      <w:pPr>
        <w:rPr>
          <w:rFonts w:asciiTheme="minorHAnsi" w:hAnsiTheme="minorHAnsi" w:cstheme="minorHAnsi"/>
          <w:lang w:val="es-MX"/>
        </w:rPr>
      </w:pPr>
    </w:p>
    <w:p w:rsidR="004357E1" w:rsidRPr="00F2706A" w:rsidRDefault="004357E1" w:rsidP="00AD74D4">
      <w:pPr>
        <w:rPr>
          <w:rFonts w:asciiTheme="minorHAnsi" w:hAnsiTheme="minorHAnsi" w:cstheme="minorHAnsi"/>
          <w:lang w:val="es-MX"/>
        </w:rPr>
      </w:pPr>
    </w:p>
    <w:p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655561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:rsidR="004357E1" w:rsidRPr="00AD37DD" w:rsidRDefault="004357E1" w:rsidP="004357E1"/>
    <w:tbl>
      <w:tblPr>
        <w:tblW w:w="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4357E1" w:rsidRPr="00A06B81" w:rsidTr="005E0533">
        <w:trPr>
          <w:trHeight w:val="540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357E1" w:rsidRPr="00A06B81" w:rsidRDefault="004357E1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357E1" w:rsidRPr="00A06B81" w:rsidRDefault="004357E1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357E1" w:rsidRPr="00A06B81" w:rsidRDefault="004357E1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357E1" w:rsidRPr="00A06B81" w:rsidRDefault="004357E1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357E1" w:rsidRPr="00A06B81" w:rsidRDefault="004357E1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B0216A" w:rsidRPr="00A06B81" w:rsidTr="00B25D27">
        <w:trPr>
          <w:trHeight w:val="32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jc w:val="center"/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0216A" w:rsidRPr="00B0216A" w:rsidRDefault="00B0216A" w:rsidP="00B0216A">
            <w:pPr>
              <w:jc w:val="center"/>
              <w:rPr>
                <w:rFonts w:asciiTheme="minorHAnsi" w:hAnsiTheme="minorHAnsi" w:cstheme="minorHAnsi"/>
              </w:rPr>
            </w:pPr>
            <w:r w:rsidRPr="00B0216A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B0216A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 w:rsidRPr="00B0216A">
              <w:rPr>
                <w:rFonts w:asciiTheme="minorHAnsi" w:hAnsiTheme="minorHAnsi" w:cs="Arial"/>
                <w:szCs w:val="20"/>
                <w:lang w:eastAsia="es-MX"/>
              </w:rPr>
              <w:t>17/11/</w:t>
            </w:r>
            <w:r>
              <w:rPr>
                <w:rFonts w:asciiTheme="minorHAnsi" w:hAnsiTheme="minorHAnsi" w:cs="Arial"/>
                <w:szCs w:val="20"/>
                <w:lang w:eastAsia="es-MX"/>
              </w:rPr>
              <w:t>20</w:t>
            </w:r>
            <w:r w:rsidRPr="00B0216A">
              <w:rPr>
                <w:rFonts w:asciiTheme="minorHAnsi" w:hAnsiTheme="minorHAnsi" w:cs="Arial"/>
                <w:szCs w:val="20"/>
                <w:lang w:eastAsia="es-MX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 w:cs="Arial"/>
                <w:szCs w:val="20"/>
                <w:lang w:eastAsia="es-MX"/>
              </w:rPr>
              <w:t>Elaborado</w:t>
            </w:r>
          </w:p>
        </w:tc>
      </w:tr>
      <w:tr w:rsidR="00B0216A" w:rsidRPr="00A06B81" w:rsidTr="005E0533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0216A" w:rsidRPr="00B0216A" w:rsidRDefault="00B0216A" w:rsidP="00B0216A">
            <w:pPr>
              <w:jc w:val="center"/>
              <w:rPr>
                <w:rFonts w:asciiTheme="minorHAnsi" w:hAnsiTheme="minorHAnsi" w:cstheme="minorHAnsi"/>
              </w:rPr>
            </w:pPr>
            <w:r w:rsidRPr="00B0216A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eastAsia="es-MX"/>
              </w:rPr>
              <w:t> </w:t>
            </w: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23/11/</w:t>
            </w:r>
            <w:r>
              <w:rPr>
                <w:rFonts w:asciiTheme="minorHAnsi" w:hAnsiTheme="minorHAnsi"/>
                <w:color w:val="212121"/>
                <w:szCs w:val="20"/>
                <w:lang w:eastAsia="es-MX"/>
              </w:rPr>
              <w:t>20</w:t>
            </w: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B0216A" w:rsidRPr="00A06B81" w:rsidTr="005E0533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0216A" w:rsidRPr="00B0216A" w:rsidRDefault="00B0216A" w:rsidP="00B0216A">
            <w:pPr>
              <w:jc w:val="center"/>
              <w:rPr>
                <w:rFonts w:asciiTheme="minorHAnsi" w:hAnsiTheme="minorHAnsi" w:cstheme="minorHAnsi"/>
              </w:rPr>
            </w:pPr>
            <w:r w:rsidRPr="00B0216A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25/11/</w:t>
            </w:r>
            <w:r>
              <w:rPr>
                <w:rFonts w:asciiTheme="minorHAnsi" w:hAnsiTheme="minorHAnsi"/>
                <w:color w:val="212121"/>
                <w:szCs w:val="20"/>
                <w:lang w:eastAsia="es-MX"/>
              </w:rPr>
              <w:t>20</w:t>
            </w: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B0216A" w:rsidRPr="00A06B81" w:rsidTr="00B25D27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0216A" w:rsidRPr="00B0216A" w:rsidRDefault="00B0216A" w:rsidP="00B0216A">
            <w:pPr>
              <w:jc w:val="center"/>
              <w:rPr>
                <w:rFonts w:asciiTheme="minorHAnsi" w:hAnsiTheme="minorHAnsi" w:cstheme="minorHAnsi"/>
              </w:rPr>
            </w:pPr>
            <w:r w:rsidRPr="00B0216A">
              <w:rPr>
                <w:rFonts w:asciiTheme="minorHAnsi" w:hAnsiTheme="minorHAnsi" w:cstheme="minorHAnsi"/>
              </w:rPr>
              <w:t>Gustavo Martínez Vázquez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eastAsia="es-MX"/>
              </w:rPr>
              <w:t> </w:t>
            </w: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28/11/</w:t>
            </w:r>
            <w:r>
              <w:rPr>
                <w:rFonts w:asciiTheme="minorHAnsi" w:hAnsiTheme="minorHAnsi"/>
                <w:color w:val="212121"/>
                <w:szCs w:val="20"/>
                <w:lang w:eastAsia="es-MX"/>
              </w:rPr>
              <w:t>20</w:t>
            </w:r>
            <w:r w:rsidRPr="00B0216A">
              <w:rPr>
                <w:rFonts w:asciiTheme="minorHAnsi" w:hAnsiTheme="minorHAnsi"/>
                <w:color w:val="212121"/>
                <w:szCs w:val="20"/>
                <w:lang w:eastAsia="es-MX"/>
              </w:rPr>
              <w:t>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216A" w:rsidRPr="00A06B81" w:rsidRDefault="00B0216A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0C4EDF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655562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AD74D4">
        <w:rPr>
          <w:rFonts w:asciiTheme="minorHAnsi" w:hAnsiTheme="minorHAnsi" w:cstheme="minorHAnsi"/>
          <w:sz w:val="20"/>
        </w:rPr>
        <w:t>Obtener Integrantes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655563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AD74D4">
        <w:rPr>
          <w:rFonts w:asciiTheme="minorHAnsi" w:hAnsiTheme="minorHAnsi" w:cstheme="minorHAnsi"/>
          <w:sz w:val="20"/>
        </w:rPr>
        <w:t>Obtener Integrantes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655564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920D12" w:rsidRPr="00920D12" w:rsidRDefault="00920D12" w:rsidP="0037111A">
      <w:pPr>
        <w:pStyle w:val="ndice2"/>
      </w:pPr>
      <w:r w:rsidRPr="002E4400">
        <w:t xml:space="preserve">Permitir al usuario </w:t>
      </w:r>
      <w:r w:rsidRPr="00165F42">
        <w:t>obten</w:t>
      </w:r>
      <w:r>
        <w:t>er información del sistema Registro de Personal</w:t>
      </w:r>
      <w:r w:rsidRPr="003D3BA4">
        <w:t xml:space="preserve"> </w:t>
      </w:r>
      <w:r>
        <w:t>(</w:t>
      </w:r>
      <w:r w:rsidRPr="003D3BA4">
        <w:t>REP</w:t>
      </w:r>
      <w:r>
        <w:t>)</w:t>
      </w:r>
      <w:r w:rsidRPr="006126E1">
        <w:t xml:space="preserve"> </w:t>
      </w:r>
      <w:r>
        <w:t>a través de su</w:t>
      </w:r>
      <w:r w:rsidRPr="006126E1">
        <w:t xml:space="preserve"> Web </w:t>
      </w:r>
      <w:proofErr w:type="spellStart"/>
      <w:r w:rsidRPr="006126E1">
        <w:t>Service</w:t>
      </w:r>
      <w:proofErr w:type="spellEnd"/>
      <w:r>
        <w:t>,</w:t>
      </w:r>
      <w:r w:rsidRPr="003D3BA4">
        <w:t xml:space="preserve"> con</w:t>
      </w:r>
      <w:r w:rsidRPr="002E4400">
        <w:t xml:space="preserve"> la finalidad </w:t>
      </w:r>
      <w:r w:rsidR="008D1078">
        <w:t>de consultar información</w:t>
      </w:r>
      <w:r w:rsidRPr="00165F42">
        <w:t xml:space="preserve"> </w:t>
      </w:r>
      <w:r>
        <w:t>sobre los integrantes del SPF.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655565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165F42" w:rsidRPr="00AD37DD" w:rsidTr="00920D1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AD74D4" w:rsidP="00165F42">
            <w:pPr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D74D4">
              <w:rPr>
                <w:rFonts w:asciiTheme="minorHAnsi" w:hAnsiTheme="minorHAnsi" w:cstheme="minorHAnsi"/>
                <w:szCs w:val="20"/>
                <w:lang w:eastAsia="es-MX"/>
              </w:rPr>
              <w:t>FUNC-CONF-031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920D12" w:rsidP="00B0216A">
            <w:pPr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Obtener los integrantes </w:t>
            </w:r>
            <w:r>
              <w:rPr>
                <w:rFonts w:asciiTheme="minorHAnsi" w:hAnsiTheme="minorHAnsi" w:cstheme="minorHAnsi"/>
              </w:rPr>
              <w:t>del sistema</w:t>
            </w:r>
            <w:r>
              <w:t xml:space="preserve"> </w:t>
            </w:r>
            <w:r w:rsidRPr="00E25ACA">
              <w:rPr>
                <w:rFonts w:asciiTheme="minorHAnsi" w:hAnsiTheme="minorHAnsi" w:cstheme="minorHAnsi"/>
              </w:rPr>
              <w:t>Registro de Personal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3D3BA4">
              <w:rPr>
                <w:rFonts w:asciiTheme="minorHAnsi" w:hAnsiTheme="minorHAnsi" w:cstheme="minorHAnsi"/>
              </w:rPr>
              <w:t>REP</w:t>
            </w:r>
            <w:r>
              <w:rPr>
                <w:rFonts w:asciiTheme="minorHAnsi" w:hAnsiTheme="minorHAnsi" w:cstheme="minorHAnsi"/>
              </w:rPr>
              <w:t>)</w:t>
            </w:r>
            <w:r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 a través de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su</w:t>
            </w:r>
            <w:r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 Web </w:t>
            </w:r>
            <w:proofErr w:type="spellStart"/>
            <w:r w:rsidRPr="00751183">
              <w:rPr>
                <w:rFonts w:asciiTheme="minorHAnsi" w:hAnsiTheme="minorHAnsi" w:cstheme="minorHAnsi"/>
                <w:szCs w:val="20"/>
                <w:lang w:eastAsia="es-MX"/>
              </w:rPr>
              <w:t>Service</w:t>
            </w:r>
            <w:proofErr w:type="spellEnd"/>
            <w:r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920D12" w:rsidP="00B0216A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65F42">
              <w:rPr>
                <w:rFonts w:asciiTheme="minorHAnsi" w:hAnsiTheme="minorHAnsi" w:cstheme="minorHAnsi"/>
                <w:szCs w:val="20"/>
                <w:lang w:eastAsia="es-MX"/>
              </w:rPr>
              <w:t xml:space="preserve">El sistema permitirá al usuario obtener </w:t>
            </w:r>
            <w:r w:rsidRPr="00333A57">
              <w:rPr>
                <w:rFonts w:asciiTheme="minorHAnsi" w:hAnsiTheme="minorHAnsi" w:cstheme="minorHAnsi"/>
              </w:rPr>
              <w:t xml:space="preserve">del sistema Registro de Personal (REP) a través </w:t>
            </w:r>
            <w:r>
              <w:rPr>
                <w:rFonts w:asciiTheme="minorHAnsi" w:hAnsiTheme="minorHAnsi" w:cstheme="minorHAnsi"/>
              </w:rPr>
              <w:t>de su</w:t>
            </w:r>
            <w:r w:rsidRPr="00333A57">
              <w:rPr>
                <w:rFonts w:asciiTheme="minorHAnsi" w:hAnsiTheme="minorHAnsi" w:cstheme="minorHAnsi"/>
              </w:rPr>
              <w:t xml:space="preserve"> Web </w:t>
            </w:r>
            <w:proofErr w:type="spellStart"/>
            <w:r w:rsidRPr="00333A57">
              <w:rPr>
                <w:rFonts w:asciiTheme="minorHAnsi" w:hAnsiTheme="minorHAnsi" w:cstheme="minorHAnsi"/>
              </w:rPr>
              <w:t>Service</w:t>
            </w:r>
            <w:proofErr w:type="spellEnd"/>
            <w:r w:rsidRPr="003D3BA4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Pr="00165F42">
              <w:rPr>
                <w:rFonts w:asciiTheme="minorHAnsi" w:hAnsiTheme="minorHAnsi" w:cstheme="minorHAnsi"/>
                <w:szCs w:val="20"/>
                <w:lang w:eastAsia="es-MX"/>
              </w:rPr>
              <w:t>los integrantes.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Default="00AD74D4" w:rsidP="00480F8B">
            <w:pPr>
              <w:rPr>
                <w:rFonts w:asciiTheme="minorHAnsi" w:hAnsiTheme="minorHAnsi"/>
              </w:rPr>
            </w:pPr>
            <w:r w:rsidRPr="00AD74D4">
              <w:rPr>
                <w:rFonts w:asciiTheme="minorHAnsi" w:hAnsiTheme="minorHAnsi"/>
              </w:rPr>
              <w:t>3006 - Obtener Integrantes REP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655566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920D12" w:rsidP="004B28E0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568D985E" wp14:editId="111B2717">
            <wp:extent cx="4438650" cy="2667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ntes C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6" b="11490"/>
                    <a:stretch/>
                  </pic:blipFill>
                  <pic:spPr bwMode="auto"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655567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B0216A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C4EC9" w:rsidRPr="00AD37DD" w:rsidTr="00B0216A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C9" w:rsidRPr="00DC4EC9" w:rsidRDefault="00DC4EC9" w:rsidP="00DC4E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EC9" w:rsidRPr="00DC4EC9" w:rsidRDefault="00920D12" w:rsidP="00FE2192">
            <w:pPr>
              <w:rPr>
                <w:rFonts w:asciiTheme="minorHAnsi" w:hAnsiTheme="minorHAnsi" w:cstheme="minorHAnsi"/>
                <w:szCs w:val="20"/>
              </w:rPr>
            </w:pPr>
            <w:r w:rsidRPr="00751183">
              <w:rPr>
                <w:rFonts w:asciiTheme="minorHAnsi" w:hAnsiTheme="minorHAnsi" w:cstheme="minorHAnsi"/>
                <w:szCs w:val="20"/>
              </w:rPr>
              <w:t xml:space="preserve">Web </w:t>
            </w:r>
            <w:proofErr w:type="spellStart"/>
            <w:r w:rsidRPr="00751183">
              <w:rPr>
                <w:rFonts w:asciiTheme="minorHAnsi" w:hAnsiTheme="minorHAnsi" w:cstheme="minorHAnsi"/>
                <w:szCs w:val="20"/>
              </w:rPr>
              <w:t>Service</w:t>
            </w:r>
            <w:proofErr w:type="spellEnd"/>
            <w:r w:rsidRPr="00751183" w:rsidDel="0075118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del sistema de Registro de Personal (</w:t>
            </w:r>
            <w:r w:rsidRPr="003D3BA4">
              <w:rPr>
                <w:rFonts w:asciiTheme="minorHAnsi" w:hAnsiTheme="minorHAnsi" w:cstheme="minorHAnsi"/>
              </w:rPr>
              <w:t>REP</w:t>
            </w:r>
            <w:r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942545" w:rsidRDefault="00920D12" w:rsidP="000C4EDF">
            <w:pPr>
              <w:pStyle w:val="ndice2"/>
            </w:pPr>
            <w:r w:rsidRPr="00751183">
              <w:t xml:space="preserve">Web </w:t>
            </w:r>
            <w:proofErr w:type="spellStart"/>
            <w:r w:rsidRPr="00751183">
              <w:t>Service</w:t>
            </w:r>
            <w:proofErr w:type="spellEnd"/>
            <w:r w:rsidRPr="00751183" w:rsidDel="00751183">
              <w:t xml:space="preserve"> </w:t>
            </w:r>
            <w:r>
              <w:t xml:space="preserve">que brinda información de </w:t>
            </w:r>
            <w:r w:rsidRPr="006837CB">
              <w:t>“</w:t>
            </w:r>
            <w:r>
              <w:t>Integrantes</w:t>
            </w:r>
            <w:r w:rsidRPr="006837CB">
              <w:t>” d</w:t>
            </w:r>
            <w:r>
              <w:t>el SPF.</w:t>
            </w:r>
          </w:p>
        </w:tc>
      </w:tr>
    </w:tbl>
    <w:p w:rsidR="009003D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655568"/>
      <w:r w:rsidRPr="00AD37DD">
        <w:rPr>
          <w:rFonts w:asciiTheme="minorHAnsi" w:hAnsiTheme="minorHAnsi" w:cstheme="minorHAnsi"/>
          <w:sz w:val="20"/>
        </w:rPr>
        <w:t>Diagrama de Actividades</w:t>
      </w:r>
      <w:bookmarkEnd w:id="30"/>
      <w:bookmarkEnd w:id="33"/>
      <w:bookmarkEnd w:id="34"/>
    </w:p>
    <w:p w:rsidR="00D16B4F" w:rsidRDefault="00920D12" w:rsidP="009003D0">
      <w:pPr>
        <w:jc w:val="center"/>
        <w:rPr>
          <w:rFonts w:asciiTheme="minorHAnsi" w:hAnsiTheme="minorHAnsi" w:cstheme="minorHAnsi"/>
        </w:rPr>
      </w:pPr>
      <w:r>
        <w:rPr>
          <w:noProof/>
          <w:lang w:val="es-MX" w:eastAsia="es-MX"/>
        </w:rPr>
        <w:drawing>
          <wp:inline distT="0" distB="0" distL="0" distR="0" wp14:anchorId="59B76822" wp14:editId="6C22C4D4">
            <wp:extent cx="5638800" cy="55340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Jerarquías D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2" b="4991"/>
                    <a:stretch/>
                  </pic:blipFill>
                  <pic:spPr bwMode="auto">
                    <a:xfrm>
                      <a:off x="0" y="0"/>
                      <a:ext cx="563880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E503F2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655569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E503F2" w:rsidRDefault="00B86D2E" w:rsidP="00B86D2E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</w:t>
      </w:r>
      <w:r w:rsidR="00455180" w:rsidRPr="00E503F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942545" w:rsidRPr="00493498" w:rsidRDefault="00455180" w:rsidP="0094254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655570"/>
      <w:r w:rsidRPr="00AD37DD">
        <w:rPr>
          <w:rFonts w:asciiTheme="minorHAnsi" w:hAnsiTheme="minorHAnsi" w:cstheme="minorHAnsi"/>
          <w:sz w:val="20"/>
        </w:rPr>
        <w:t>&lt;Precondición 1&gt;</w:t>
      </w:r>
      <w:bookmarkStart w:id="51" w:name="_Toc461701834"/>
      <w:bookmarkEnd w:id="46"/>
      <w:bookmarkEnd w:id="47"/>
      <w:bookmarkEnd w:id="48"/>
      <w:bookmarkEnd w:id="49"/>
      <w:r w:rsidR="00942545" w:rsidRPr="00942545">
        <w:rPr>
          <w:rFonts w:asciiTheme="minorHAnsi" w:hAnsiTheme="minorHAnsi" w:cstheme="minorHAnsi"/>
          <w:sz w:val="20"/>
        </w:rPr>
        <w:t xml:space="preserve"> </w:t>
      </w:r>
      <w:r w:rsidR="00942545" w:rsidRPr="00493498">
        <w:rPr>
          <w:rFonts w:asciiTheme="minorHAnsi" w:hAnsiTheme="minorHAnsi" w:cstheme="minorHAnsi"/>
          <w:sz w:val="20"/>
        </w:rPr>
        <w:t xml:space="preserve">Catálogo de </w:t>
      </w:r>
      <w:r w:rsidR="00A44F81">
        <w:rPr>
          <w:rFonts w:asciiTheme="minorHAnsi" w:hAnsiTheme="minorHAnsi" w:cstheme="minorHAnsi"/>
          <w:sz w:val="20"/>
        </w:rPr>
        <w:t>Integrantes</w:t>
      </w:r>
      <w:r w:rsidR="00942545" w:rsidRPr="00493498">
        <w:rPr>
          <w:rFonts w:asciiTheme="minorHAnsi" w:hAnsiTheme="minorHAnsi" w:cstheme="minorHAnsi"/>
          <w:sz w:val="20"/>
        </w:rPr>
        <w:t xml:space="preserve"> Existente.</w:t>
      </w:r>
      <w:bookmarkEnd w:id="50"/>
    </w:p>
    <w:p w:rsidR="00942545" w:rsidRPr="00493498" w:rsidRDefault="008D1078" w:rsidP="0094254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debe contar con información </w:t>
      </w:r>
      <w:r w:rsidR="00942545" w:rsidRPr="00493498">
        <w:rPr>
          <w:rFonts w:asciiTheme="minorHAnsi" w:hAnsiTheme="minorHAnsi" w:cstheme="minorHAnsi"/>
        </w:rPr>
        <w:t>de “</w:t>
      </w:r>
      <w:r w:rsidR="00A44F81">
        <w:rPr>
          <w:rFonts w:asciiTheme="minorHAnsi" w:hAnsiTheme="minorHAnsi" w:cstheme="minorHAnsi"/>
        </w:rPr>
        <w:t>Integrantes</w:t>
      </w:r>
      <w:r w:rsidR="00942545" w:rsidRPr="00493498">
        <w:rPr>
          <w:rFonts w:asciiTheme="minorHAnsi" w:hAnsiTheme="minorHAnsi" w:cstheme="minorHAnsi"/>
        </w:rPr>
        <w:t xml:space="preserve">” previo en la </w:t>
      </w:r>
      <w:r w:rsidR="00942545">
        <w:rPr>
          <w:rFonts w:asciiTheme="minorHAnsi" w:hAnsiTheme="minorHAnsi" w:cstheme="minorHAnsi"/>
        </w:rPr>
        <w:t>base de datos</w:t>
      </w:r>
      <w:r w:rsidR="00942545" w:rsidRPr="00493498">
        <w:rPr>
          <w:rFonts w:asciiTheme="minorHAnsi" w:hAnsiTheme="minorHAnsi" w:cstheme="minorHAnsi"/>
        </w:rPr>
        <w:t xml:space="preserve"> de </w:t>
      </w:r>
      <w:r w:rsidR="00942545">
        <w:rPr>
          <w:rFonts w:asciiTheme="minorHAnsi" w:hAnsiTheme="minorHAnsi" w:cstheme="minorHAnsi"/>
        </w:rPr>
        <w:t>REP</w:t>
      </w:r>
      <w:r w:rsidR="00942545" w:rsidRPr="00493498">
        <w:rPr>
          <w:rFonts w:asciiTheme="minorHAnsi" w:hAnsiTheme="minorHAnsi" w:cstheme="minorHAnsi"/>
        </w:rPr>
        <w:t>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2" w:name="_Toc487655571"/>
      <w:bookmarkEnd w:id="51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2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371934673"/>
      <w:bookmarkStart w:id="54" w:name="_Toc289774378"/>
      <w:bookmarkStart w:id="55" w:name="_Toc126991050"/>
      <w:bookmarkStart w:id="56" w:name="_Toc487655572"/>
      <w:r w:rsidRPr="00AD37DD">
        <w:rPr>
          <w:rFonts w:asciiTheme="minorHAnsi" w:hAnsiTheme="minorHAnsi" w:cstheme="minorHAnsi"/>
          <w:sz w:val="20"/>
        </w:rPr>
        <w:t>Flujo Básico</w:t>
      </w:r>
      <w:bookmarkEnd w:id="53"/>
      <w:bookmarkEnd w:id="54"/>
      <w:bookmarkEnd w:id="55"/>
      <w:bookmarkEnd w:id="5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633"/>
        <w:gridCol w:w="7447"/>
      </w:tblGrid>
      <w:tr w:rsidR="00455180" w:rsidRPr="00AD37DD" w:rsidTr="00B0216A">
        <w:trPr>
          <w:tblHeader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B28E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B28E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4B28E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D12" w:rsidRPr="007F0B99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2EE" w:rsidRDefault="00920D12" w:rsidP="004B28E0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</w:t>
            </w: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requerida de las </w:t>
            </w: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Integrantes</w:t>
            </w: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 través de su</w:t>
            </w:r>
            <w:r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Web </w:t>
            </w:r>
            <w:proofErr w:type="spellStart"/>
            <w:r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Service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REP</w:t>
            </w:r>
            <w:r w:rsidR="00CF22E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, con el parámetro siguiente:</w:t>
            </w:r>
          </w:p>
          <w:p w:rsidR="00CF22EE" w:rsidRPr="00CF22EE" w:rsidRDefault="00CF22EE" w:rsidP="004B28E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F22E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“Número de empleado”</w:t>
            </w:r>
            <w:r w:rsidR="009003D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CF22EE" w:rsidRPr="00CF22EE" w:rsidRDefault="00CF22EE" w:rsidP="004B28E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F22E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 w:rsidR="008D107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Nombre completo </w:t>
            </w:r>
            <w:r w:rsidRPr="00CF22E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empleado”</w:t>
            </w:r>
            <w:r w:rsidR="008D107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 (Apellido paterno, Apellido materno, Nombre)</w:t>
            </w:r>
            <w:r w:rsidR="009003D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920D12" w:rsidRPr="00CF22EE" w:rsidRDefault="00CF22EE" w:rsidP="004B28E0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CF22EE">
              <w:rPr>
                <w:rFonts w:asciiTheme="minorHAnsi" w:hAnsiTheme="minorHAnsi" w:cstheme="minorHAnsi"/>
                <w:bCs/>
                <w:szCs w:val="20"/>
              </w:rPr>
              <w:t>“Fecha de movimiento</w:t>
            </w:r>
            <w:r w:rsidR="00EB7B27">
              <w:rPr>
                <w:rFonts w:asciiTheme="minorHAnsi" w:hAnsiTheme="minorHAnsi" w:cstheme="minorHAnsi"/>
                <w:bCs/>
                <w:szCs w:val="20"/>
              </w:rPr>
              <w:t xml:space="preserve"> requerida</w:t>
            </w:r>
            <w:r w:rsidR="008D1078">
              <w:rPr>
                <w:rFonts w:asciiTheme="minorHAnsi" w:hAnsiTheme="minorHAnsi" w:cstheme="minorHAnsi"/>
                <w:bCs/>
                <w:szCs w:val="20"/>
              </w:rPr>
              <w:t xml:space="preserve"> registrado en “Personal”</w:t>
            </w:r>
            <w:r w:rsidR="00920D12" w:rsidRPr="00CF22E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7F0B99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Enviar petición de la información.</w:t>
            </w:r>
          </w:p>
          <w:p w:rsidR="00920D12" w:rsidRPr="00493498" w:rsidRDefault="00920D12" w:rsidP="004B28E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Si existe un error en la conexión </w:t>
            </w:r>
            <w:r>
              <w:t xml:space="preserve"> </w:t>
            </w:r>
            <w:r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con el Web </w:t>
            </w:r>
            <w:proofErr w:type="spellStart"/>
            <w:r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>Service</w:t>
            </w:r>
            <w:proofErr w:type="spellEnd"/>
            <w:r w:rsidRPr="00333A5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, continúa con el flujo </w:t>
            </w:r>
            <w:r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AE01 Error de conexión con  el Web </w:t>
            </w:r>
            <w:proofErr w:type="spellStart"/>
            <w:r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Service</w:t>
            </w:r>
            <w:proofErr w:type="spellEnd"/>
            <w:r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 de </w:t>
            </w:r>
            <w:r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REP</w:t>
            </w:r>
            <w:r w:rsidRPr="00333A5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AD37DD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Recibe petición</w:t>
            </w:r>
            <w:r w:rsidR="009003D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AD37DD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Valida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que exista información.</w:t>
            </w:r>
          </w:p>
          <w:p w:rsidR="00B0216A" w:rsidRPr="00B0216A" w:rsidRDefault="00920D12" w:rsidP="00B0216A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 caso contrario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co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ntinú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a con el flujo </w:t>
            </w:r>
            <w:r w:rsidRPr="0049349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AE02 Error de existencia de información.</w:t>
            </w:r>
          </w:p>
          <w:p w:rsidR="004357E1" w:rsidRPr="00B0216A" w:rsidRDefault="004357E1" w:rsidP="00B0216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0216A">
              <w:rPr>
                <w:rFonts w:ascii="Calibri" w:hAnsi="Calibri"/>
              </w:rPr>
              <w:t xml:space="preserve">Ver regla de negocio </w:t>
            </w:r>
            <w:r w:rsidR="00BB6D3E">
              <w:rPr>
                <w:rFonts w:ascii="Calibri" w:hAnsi="Calibri"/>
                <w:b/>
              </w:rPr>
              <w:t xml:space="preserve">RN041 - </w:t>
            </w:r>
            <w:r w:rsidRPr="00B0216A">
              <w:rPr>
                <w:rFonts w:ascii="Calibri" w:hAnsi="Calibri"/>
                <w:b/>
              </w:rPr>
              <w:t>Información vigente.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AD37DD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Env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í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a la información solicitada.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AD37DD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Default="00920D12" w:rsidP="004B28E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Obtiene y muestra información.</w:t>
            </w:r>
          </w:p>
          <w:p w:rsidR="00920D12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Id </w:t>
            </w:r>
            <w:r w:rsidR="007C354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empleado (Id persona de la base de datos “Personal”)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920D12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Nombre </w:t>
            </w:r>
            <w:r w:rsidR="00CF22E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completo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del </w:t>
            </w:r>
            <w:r w:rsidR="00920D12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Integrante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877118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Jerarquía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877118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Cargo</w:t>
            </w:r>
            <w:r w:rsidR="00FA27E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(Identificador)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FA27EE" w:rsidRDefault="00FA27EE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Cargo (Descripción)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FA27EE" w:rsidRDefault="00FA27EE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lastRenderedPageBreak/>
              <w:t>Puesto Funcional (Identificador)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FA27EE" w:rsidRDefault="00FA27EE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Puesto Funcional (Descripción)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877118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Fecha Vigencia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877118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Fecha Movimiento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877118" w:rsidRDefault="0087711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Estatus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064EB0" w:rsidRDefault="00064EB0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Centro de costos</w:t>
            </w:r>
            <w:r w:rsidR="007C354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(Identificador)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064EB0" w:rsidRPr="00DC4828" w:rsidRDefault="00B51C78" w:rsidP="004B28E0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C</w:t>
            </w:r>
            <w:bookmarkStart w:id="57" w:name="_GoBack"/>
            <w:bookmarkEnd w:id="57"/>
            <w:r w:rsidR="008D1F23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entro de </w:t>
            </w:r>
            <w:r w:rsidR="00064EB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costos</w:t>
            </w:r>
            <w:r w:rsidR="008D1F23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(descripción)</w:t>
            </w:r>
            <w:r w:rsidR="009003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920D12" w:rsidRPr="00AD37DD" w:rsidTr="00B0216A">
        <w:trPr>
          <w:trHeight w:val="28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AD37DD" w:rsidRDefault="00920D12" w:rsidP="004B28E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D12" w:rsidRPr="00493498" w:rsidRDefault="00920D12" w:rsidP="004B28E0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877118" w:rsidRDefault="00877118" w:rsidP="00877118">
      <w:bookmarkStart w:id="58" w:name="_Toc371934674"/>
      <w:bookmarkStart w:id="59" w:name="_Toc228339743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487655573"/>
      <w:r w:rsidRPr="00AD37DD">
        <w:rPr>
          <w:rFonts w:asciiTheme="minorHAnsi" w:hAnsiTheme="minorHAnsi" w:cstheme="minorHAnsi"/>
          <w:sz w:val="20"/>
        </w:rPr>
        <w:t>Flujos Alternos</w:t>
      </w:r>
      <w:bookmarkEnd w:id="58"/>
      <w:bookmarkEnd w:id="59"/>
      <w:bookmarkEnd w:id="60"/>
    </w:p>
    <w:p w:rsidR="00C62CFF" w:rsidRPr="00F2706A" w:rsidRDefault="00455180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1" w:name="_Toc52616587"/>
      <w:bookmarkStart w:id="62" w:name="_Toc182735731"/>
      <w:bookmarkStart w:id="63" w:name="_Toc228339744"/>
      <w:bookmarkStart w:id="64" w:name="_Toc461701838"/>
      <w:bookmarkStart w:id="65" w:name="_Toc487655574"/>
      <w:r w:rsidRPr="00AD37DD">
        <w:rPr>
          <w:rFonts w:asciiTheme="minorHAnsi" w:hAnsiTheme="minorHAnsi" w:cstheme="minorHAnsi"/>
          <w:sz w:val="20"/>
        </w:rPr>
        <w:t>Opcionales</w:t>
      </w:r>
      <w:bookmarkEnd w:id="61"/>
      <w:bookmarkEnd w:id="62"/>
      <w:bookmarkEnd w:id="63"/>
      <w:bookmarkEnd w:id="64"/>
      <w:bookmarkEnd w:id="65"/>
    </w:p>
    <w:p w:rsidR="00C62CFF" w:rsidRPr="00F2706A" w:rsidRDefault="00C62CFF" w:rsidP="00F2706A">
      <w:pPr>
        <w:ind w:left="720"/>
        <w:rPr>
          <w:rFonts w:asciiTheme="minorHAnsi" w:hAnsiTheme="minorHAnsi"/>
          <w:b/>
        </w:rPr>
      </w:pPr>
      <w:r w:rsidRPr="00F2706A">
        <w:rPr>
          <w:rFonts w:asciiTheme="minorHAnsi" w:hAnsiTheme="minorHAnsi"/>
        </w:rPr>
        <w:t>No aplica para esta funcionalidad del sistema.</w:t>
      </w:r>
    </w:p>
    <w:p w:rsidR="00D16B4F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bookmarkStart w:id="70" w:name="_Toc487655575"/>
      <w:r w:rsidRPr="00AD37DD">
        <w:rPr>
          <w:rFonts w:asciiTheme="minorHAnsi" w:hAnsiTheme="minorHAnsi" w:cstheme="minorHAnsi"/>
          <w:sz w:val="20"/>
        </w:rPr>
        <w:t>Generales</w:t>
      </w:r>
      <w:bookmarkEnd w:id="66"/>
      <w:bookmarkEnd w:id="67"/>
      <w:bookmarkEnd w:id="68"/>
      <w:bookmarkEnd w:id="69"/>
      <w:bookmarkEnd w:id="70"/>
    </w:p>
    <w:p w:rsidR="00C62CFF" w:rsidRPr="00F2706A" w:rsidRDefault="00C62CFF" w:rsidP="00F2706A">
      <w:pPr>
        <w:ind w:left="720"/>
        <w:rPr>
          <w:rFonts w:asciiTheme="minorHAnsi" w:hAnsiTheme="minorHAnsi"/>
          <w:b/>
        </w:rPr>
      </w:pPr>
      <w:r w:rsidRPr="00F2706A">
        <w:rPr>
          <w:rFonts w:asciiTheme="minorHAnsi" w:hAnsi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1" w:name="_Toc371934681"/>
      <w:bookmarkStart w:id="72" w:name="_Toc228339746"/>
      <w:bookmarkStart w:id="73" w:name="_Toc182735733"/>
      <w:bookmarkStart w:id="74" w:name="_Toc52616589"/>
      <w:bookmarkStart w:id="75" w:name="_Toc487655576"/>
      <w:r w:rsidRPr="00AD37DD">
        <w:rPr>
          <w:rFonts w:asciiTheme="minorHAnsi" w:hAnsiTheme="minorHAnsi" w:cstheme="minorHAnsi"/>
          <w:sz w:val="20"/>
        </w:rPr>
        <w:t>Extraordinarios</w:t>
      </w:r>
      <w:bookmarkEnd w:id="71"/>
      <w:bookmarkEnd w:id="72"/>
      <w:bookmarkEnd w:id="73"/>
      <w:bookmarkEnd w:id="74"/>
      <w:bookmarkEnd w:id="75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0C4EDF">
      <w:pPr>
        <w:pStyle w:val="ndice2"/>
      </w:pPr>
      <w:bookmarkStart w:id="76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7" w:name="_Toc371934684"/>
      <w:bookmarkStart w:id="78" w:name="_Toc228339747"/>
      <w:bookmarkStart w:id="79" w:name="_Toc182735734"/>
      <w:bookmarkStart w:id="80" w:name="_Toc52616590"/>
      <w:bookmarkStart w:id="81" w:name="_Toc487655577"/>
      <w:bookmarkEnd w:id="76"/>
      <w:r w:rsidRPr="00AD37DD">
        <w:rPr>
          <w:rFonts w:asciiTheme="minorHAnsi" w:hAnsiTheme="minorHAnsi" w:cstheme="minorHAnsi"/>
          <w:sz w:val="20"/>
        </w:rPr>
        <w:t>De excepción</w:t>
      </w:r>
      <w:bookmarkEnd w:id="77"/>
      <w:bookmarkEnd w:id="78"/>
      <w:bookmarkEnd w:id="79"/>
      <w:bookmarkEnd w:id="80"/>
      <w:bookmarkEnd w:id="81"/>
    </w:p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2" w:name="_Toc484625906"/>
      <w:bookmarkStart w:id="83" w:name="_Toc485053284"/>
      <w:bookmarkStart w:id="84" w:name="_Toc487655578"/>
      <w:r w:rsidRPr="00493498">
        <w:rPr>
          <w:rFonts w:asciiTheme="minorHAnsi" w:hAnsiTheme="minorHAnsi" w:cstheme="minorHAnsi"/>
          <w:sz w:val="20"/>
        </w:rPr>
        <w:t xml:space="preserve">AE01 Error de conexión con la </w:t>
      </w:r>
      <w:r>
        <w:rPr>
          <w:rFonts w:asciiTheme="minorHAnsi" w:hAnsiTheme="minorHAnsi" w:cstheme="minorHAnsi"/>
          <w:sz w:val="20"/>
        </w:rPr>
        <w:t>base de datos</w:t>
      </w:r>
      <w:r w:rsidRPr="0049349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REP</w:t>
      </w:r>
      <w:r w:rsidRPr="00493498">
        <w:rPr>
          <w:rFonts w:asciiTheme="minorHAnsi" w:hAnsiTheme="minorHAnsi" w:cstheme="minorHAnsi"/>
          <w:sz w:val="20"/>
        </w:rPr>
        <w:t>.</w:t>
      </w:r>
      <w:bookmarkEnd w:id="82"/>
      <w:bookmarkEnd w:id="83"/>
      <w:bookmarkEnd w:id="84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5F4431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bookmarkStart w:id="85" w:name="FAE02"/>
            <w:bookmarkEnd w:id="85"/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5F4431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5F443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Despliega el mensaje </w:t>
            </w:r>
            <w:r w:rsidR="007D6DCC" w:rsidRPr="00493498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7D6DCC">
              <w:rPr>
                <w:rFonts w:asciiTheme="minorHAnsi" w:hAnsiTheme="minorHAnsi" w:cstheme="minorHAnsi"/>
                <w:bCs/>
                <w:szCs w:val="20"/>
              </w:rPr>
              <w:t>Error</w:t>
            </w:r>
            <w:r w:rsidR="007D6DCC" w:rsidRPr="00493498">
              <w:rPr>
                <w:rFonts w:asciiTheme="minorHAnsi" w:hAnsiTheme="minorHAnsi" w:cstheme="minorHAnsi"/>
                <w:bCs/>
                <w:szCs w:val="20"/>
              </w:rPr>
              <w:t xml:space="preserve"> de conexión”</w:t>
            </w:r>
            <w:r w:rsidR="007D6DCC">
              <w:rPr>
                <w:rFonts w:asciiTheme="minorHAnsi" w:hAnsiTheme="minorHAnsi" w:cstheme="minorHAnsi"/>
                <w:bCs/>
                <w:szCs w:val="20"/>
              </w:rPr>
              <w:t xml:space="preserve"> concatenado del código de error.</w:t>
            </w:r>
          </w:p>
        </w:tc>
      </w:tr>
      <w:tr w:rsidR="00C62CFF" w:rsidRPr="00493498" w:rsidTr="005F4431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5F4431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C62CFF" w:rsidRDefault="00C62CFF" w:rsidP="000C4EDF">
      <w:pPr>
        <w:pStyle w:val="ndice2"/>
      </w:pPr>
    </w:p>
    <w:p w:rsidR="00B0216A" w:rsidRDefault="00B0216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86" w:name="_Toc485053285"/>
      <w:r>
        <w:rPr>
          <w:rFonts w:asciiTheme="minorHAnsi" w:hAnsiTheme="minorHAnsi" w:cstheme="minorHAnsi"/>
        </w:rPr>
        <w:br w:type="page"/>
      </w:r>
    </w:p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7" w:name="_Toc487655579"/>
      <w:r w:rsidRPr="00493498">
        <w:rPr>
          <w:rFonts w:asciiTheme="minorHAnsi" w:hAnsiTheme="minorHAnsi" w:cstheme="minorHAnsi"/>
          <w:sz w:val="20"/>
        </w:rPr>
        <w:lastRenderedPageBreak/>
        <w:t>AE02 Error de existencia de información.</w:t>
      </w:r>
      <w:bookmarkEnd w:id="86"/>
      <w:bookmarkEnd w:id="87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5F4431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5F4431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5F443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resultados” y regresa al paso 2 del flujo básico.</w:t>
            </w:r>
          </w:p>
        </w:tc>
      </w:tr>
      <w:tr w:rsidR="00C62CFF" w:rsidRPr="00493498" w:rsidTr="005F4431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5F4431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5F443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371934687"/>
      <w:bookmarkStart w:id="89" w:name="_Toc228339748"/>
      <w:bookmarkStart w:id="90" w:name="_Toc487655580"/>
      <w:bookmarkStart w:id="91" w:name="_Toc182735735"/>
      <w:bookmarkStart w:id="92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88"/>
      <w:bookmarkEnd w:id="89"/>
      <w:bookmarkEnd w:id="90"/>
    </w:p>
    <w:p w:rsidR="00B60FF1" w:rsidRPr="00AD37DD" w:rsidRDefault="00B60FF1" w:rsidP="000C4EDF">
      <w:pPr>
        <w:pStyle w:val="ndice2"/>
      </w:pPr>
      <w:bookmarkStart w:id="93" w:name="_Toc371934688"/>
      <w:bookmarkStart w:id="94" w:name="_Toc22833974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487655581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91"/>
      <w:bookmarkEnd w:id="92"/>
      <w:bookmarkEnd w:id="93"/>
      <w:bookmarkEnd w:id="94"/>
      <w:bookmarkEnd w:id="95"/>
    </w:p>
    <w:p w:rsidR="00B60FF1" w:rsidRPr="00AD37DD" w:rsidRDefault="00B60FF1" w:rsidP="000C4EDF">
      <w:pPr>
        <w:pStyle w:val="ndice2"/>
      </w:pPr>
      <w:bookmarkStart w:id="96" w:name="_Toc37193468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7" w:name="_Toc487655582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96"/>
      <w:bookmarkEnd w:id="97"/>
    </w:p>
    <w:p w:rsidR="00C62CFF" w:rsidRPr="00493498" w:rsidRDefault="00554004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61701853"/>
      <w:bookmarkStart w:id="99" w:name="_Toc487655583"/>
      <w:bookmarkStart w:id="100" w:name="_Toc228339751"/>
      <w:r w:rsidRPr="00AD37DD">
        <w:rPr>
          <w:rFonts w:asciiTheme="minorHAnsi" w:hAnsiTheme="minorHAnsi" w:cstheme="minorHAnsi"/>
          <w:sz w:val="20"/>
        </w:rPr>
        <w:t xml:space="preserve">&lt;Pos condición 1&gt; </w:t>
      </w:r>
      <w:bookmarkStart w:id="101" w:name="_Toc461701854"/>
      <w:bookmarkEnd w:id="98"/>
      <w:r w:rsidR="00C62CFF" w:rsidRPr="00493498">
        <w:rPr>
          <w:rFonts w:asciiTheme="minorHAnsi" w:hAnsiTheme="minorHAnsi" w:cstheme="minorHAnsi"/>
          <w:sz w:val="20"/>
        </w:rPr>
        <w:t>Información Obtenida.</w:t>
      </w:r>
      <w:bookmarkEnd w:id="99"/>
    </w:p>
    <w:p w:rsidR="007D6DCC" w:rsidRPr="00493498" w:rsidRDefault="007D6DCC" w:rsidP="00C62CFF">
      <w:pPr>
        <w:ind w:left="72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Los datos de </w:t>
      </w:r>
      <w:r w:rsidRPr="00493498">
        <w:rPr>
          <w:rFonts w:asciiTheme="minorHAnsi" w:hAnsiTheme="minorHAnsi" w:cstheme="minorHAnsi"/>
          <w:szCs w:val="20"/>
        </w:rPr>
        <w:t>“</w:t>
      </w:r>
      <w:r>
        <w:rPr>
          <w:rFonts w:asciiTheme="minorHAnsi" w:hAnsiTheme="minorHAnsi" w:cstheme="minorHAnsi"/>
          <w:szCs w:val="20"/>
        </w:rPr>
        <w:t>Integrantes</w:t>
      </w:r>
      <w:r w:rsidRPr="00493498">
        <w:rPr>
          <w:rFonts w:asciiTheme="minorHAnsi" w:hAnsiTheme="minorHAnsi" w:cstheme="minorHAnsi"/>
          <w:szCs w:val="20"/>
        </w:rPr>
        <w:t>” de</w:t>
      </w:r>
      <w:r>
        <w:rPr>
          <w:rFonts w:asciiTheme="minorHAnsi" w:hAnsiTheme="minorHAnsi" w:cstheme="minorHAnsi"/>
          <w:szCs w:val="20"/>
        </w:rPr>
        <w:t xml:space="preserve">l Web </w:t>
      </w:r>
      <w:proofErr w:type="spellStart"/>
      <w:r>
        <w:rPr>
          <w:rFonts w:asciiTheme="minorHAnsi" w:hAnsiTheme="minorHAnsi" w:cstheme="minorHAnsi"/>
          <w:szCs w:val="20"/>
        </w:rPr>
        <w:t>Service</w:t>
      </w:r>
      <w:proofErr w:type="spellEnd"/>
      <w:r>
        <w:rPr>
          <w:rFonts w:asciiTheme="minorHAnsi" w:hAnsiTheme="minorHAnsi" w:cstheme="minorHAnsi"/>
          <w:szCs w:val="20"/>
        </w:rPr>
        <w:t xml:space="preserve"> del sistema REP </w:t>
      </w:r>
      <w:r w:rsidRPr="00493498">
        <w:rPr>
          <w:rFonts w:asciiTheme="minorHAnsi" w:hAnsiTheme="minorHAnsi" w:cstheme="minorHAnsi"/>
          <w:szCs w:val="20"/>
        </w:rPr>
        <w:t xml:space="preserve">son </w:t>
      </w:r>
      <w:r>
        <w:rPr>
          <w:rFonts w:asciiTheme="minorHAnsi" w:hAnsiTheme="minorHAnsi" w:cstheme="minorHAnsi"/>
          <w:szCs w:val="20"/>
        </w:rPr>
        <w:t xml:space="preserve">mostrados </w:t>
      </w:r>
      <w:r w:rsidRPr="00493498">
        <w:rPr>
          <w:rFonts w:asciiTheme="minorHAnsi" w:hAnsiTheme="minorHAnsi" w:cstheme="minorHAnsi"/>
          <w:szCs w:val="20"/>
        </w:rPr>
        <w:t>en el Sistema CONEC II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371934692"/>
      <w:bookmarkStart w:id="103" w:name="_Toc289774390"/>
      <w:bookmarkStart w:id="104" w:name="_Toc487655584"/>
      <w:bookmarkEnd w:id="100"/>
      <w:bookmarkEnd w:id="101"/>
      <w:r w:rsidRPr="00AD37DD">
        <w:rPr>
          <w:rFonts w:asciiTheme="minorHAnsi" w:hAnsiTheme="minorHAnsi" w:cstheme="minorHAnsi"/>
          <w:sz w:val="20"/>
        </w:rPr>
        <w:t>Reglas de Negocio</w:t>
      </w:r>
      <w:bookmarkEnd w:id="102"/>
      <w:bookmarkEnd w:id="103"/>
      <w:bookmarkEnd w:id="104"/>
    </w:p>
    <w:p w:rsidR="004357E1" w:rsidRPr="004357E1" w:rsidRDefault="00BB6D3E" w:rsidP="004357E1">
      <w:pPr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RN041 - </w:t>
      </w:r>
      <w:r w:rsidR="004357E1" w:rsidRPr="004357E1">
        <w:rPr>
          <w:rFonts w:asciiTheme="minorHAnsi" w:hAnsiTheme="minorHAnsi"/>
          <w:b/>
        </w:rPr>
        <w:t>Información vigente.</w:t>
      </w:r>
    </w:p>
    <w:p w:rsidR="008D1078" w:rsidRPr="004357E1" w:rsidRDefault="008D1078" w:rsidP="004357E1">
      <w:pPr>
        <w:ind w:left="360"/>
        <w:rPr>
          <w:rFonts w:asciiTheme="minorHAnsi" w:hAnsiTheme="minorHAnsi"/>
          <w:b/>
        </w:rPr>
      </w:pPr>
      <w:r w:rsidRPr="004357E1">
        <w:rPr>
          <w:rFonts w:asciiTheme="minorHAnsi" w:hAnsiTheme="minorHAnsi"/>
        </w:rPr>
        <w:t>Información vigente a la fecha proporcionada.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371934693"/>
      <w:bookmarkStart w:id="106" w:name="_Toc487655585"/>
      <w:r w:rsidRPr="00AD37DD">
        <w:rPr>
          <w:rFonts w:asciiTheme="minorHAnsi" w:hAnsiTheme="minorHAnsi" w:cstheme="minorHAnsi"/>
          <w:sz w:val="20"/>
        </w:rPr>
        <w:t>Validaciones</w:t>
      </w:r>
      <w:bookmarkEnd w:id="105"/>
      <w:bookmarkEnd w:id="106"/>
    </w:p>
    <w:p w:rsidR="00C62CFF" w:rsidRPr="004357E1" w:rsidRDefault="00C62CFF" w:rsidP="004357E1">
      <w:pPr>
        <w:rPr>
          <w:rFonts w:ascii="Calibri" w:hAnsi="Calibri"/>
          <w:b/>
        </w:rPr>
      </w:pPr>
      <w:r w:rsidRPr="004357E1">
        <w:rPr>
          <w:rFonts w:ascii="Calibri" w:hAnsi="Calibr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94"/>
      <w:bookmarkStart w:id="108" w:name="_Toc487655586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07"/>
      <w:bookmarkEnd w:id="108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942545" w:rsidRDefault="00A44F81" w:rsidP="006D70A8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FUNC-CONF-031</w:t>
      </w:r>
      <w:r w:rsidR="00942545" w:rsidRPr="00942545">
        <w:rPr>
          <w:rFonts w:asciiTheme="minorHAnsi" w:hAnsiTheme="minorHAnsi" w:cstheme="minorHAnsi"/>
        </w:rPr>
        <w:t xml:space="preserve"> - </w:t>
      </w:r>
      <w:r w:rsidRPr="00A44F81">
        <w:rPr>
          <w:rFonts w:asciiTheme="minorHAnsi" w:hAnsiTheme="minorHAnsi" w:cstheme="minorHAnsi"/>
        </w:rPr>
        <w:t>Validar que el sistema obtenga  la información del p</w:t>
      </w:r>
      <w:r w:rsidR="007D6DCC">
        <w:rPr>
          <w:rFonts w:asciiTheme="minorHAnsi" w:hAnsiTheme="minorHAnsi" w:cstheme="minorHAnsi"/>
        </w:rPr>
        <w:t>ersonal del SPF</w:t>
      </w:r>
      <w:r w:rsidR="00EB7B27">
        <w:rPr>
          <w:rFonts w:asciiTheme="minorHAnsi" w:hAnsiTheme="minorHAnsi" w:cstheme="minorHAnsi"/>
        </w:rPr>
        <w:t xml:space="preserve"> vigente a la fecha proporcionada </w:t>
      </w:r>
      <w:r w:rsidR="007D6DCC">
        <w:rPr>
          <w:rFonts w:asciiTheme="minorHAnsi" w:hAnsiTheme="minorHAnsi" w:cstheme="minorHAnsi"/>
        </w:rPr>
        <w:t xml:space="preserve"> del Web </w:t>
      </w:r>
      <w:proofErr w:type="spellStart"/>
      <w:r w:rsidR="007D6DCC">
        <w:rPr>
          <w:rFonts w:asciiTheme="minorHAnsi" w:hAnsiTheme="minorHAnsi" w:cstheme="minorHAnsi"/>
        </w:rPr>
        <w:t>Service</w:t>
      </w:r>
      <w:proofErr w:type="spellEnd"/>
      <w:r w:rsidR="007D6DCC">
        <w:rPr>
          <w:rFonts w:asciiTheme="minorHAnsi" w:hAnsiTheme="minorHAnsi" w:cstheme="minorHAnsi"/>
        </w:rPr>
        <w:t xml:space="preserve"> de </w:t>
      </w:r>
      <w:r w:rsidRPr="00A44F81">
        <w:rPr>
          <w:rFonts w:asciiTheme="minorHAnsi" w:hAnsiTheme="minorHAnsi" w:cstheme="minorHAnsi"/>
        </w:rPr>
        <w:t>REP</w:t>
      </w:r>
      <w:r>
        <w:rPr>
          <w:rFonts w:asciiTheme="minorHAnsi" w:hAnsiTheme="minorHAnsi" w:cstheme="minorHAnsi"/>
        </w:rPr>
        <w:t>.</w:t>
      </w:r>
    </w:p>
    <w:p w:rsidR="00B0216A" w:rsidRDefault="00B0216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09" w:name="_Toc371934695"/>
      <w:bookmarkStart w:id="110" w:name="_Toc289774391"/>
      <w:r>
        <w:rPr>
          <w:rFonts w:asciiTheme="minorHAnsi" w:hAnsiTheme="minorHAnsi" w:cstheme="minorHAnsi"/>
        </w:rPr>
        <w:br w:type="page"/>
      </w:r>
    </w:p>
    <w:p w:rsidR="006A5C61" w:rsidRPr="001C6191" w:rsidRDefault="00D16B4F" w:rsidP="00FA365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487655587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09"/>
      <w:bookmarkEnd w:id="110"/>
      <w:bookmarkEnd w:id="111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B06BA" w:rsidRPr="00AD37DD" w:rsidTr="00B60FF1">
        <w:tc>
          <w:tcPr>
            <w:tcW w:w="1276" w:type="dxa"/>
          </w:tcPr>
          <w:p w:rsidR="00CB06BA" w:rsidRPr="00CB06BA" w:rsidRDefault="00CB06BA" w:rsidP="00E56E52">
            <w:pPr>
              <w:pStyle w:val="ndice2"/>
              <w:numPr>
                <w:ilvl w:val="0"/>
                <w:numId w:val="29"/>
              </w:numPr>
            </w:pPr>
          </w:p>
        </w:tc>
        <w:tc>
          <w:tcPr>
            <w:tcW w:w="5812" w:type="dxa"/>
          </w:tcPr>
          <w:p w:rsidR="00CB06BA" w:rsidRPr="00CB06BA" w:rsidRDefault="00CB06BA" w:rsidP="005F4431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Diagrama Conceptual de la Solución Tecnológica DGTI_DST_F_DiagConcepST_CONECII.docx).</w:t>
            </w:r>
          </w:p>
        </w:tc>
        <w:tc>
          <w:tcPr>
            <w:tcW w:w="2409" w:type="dxa"/>
          </w:tcPr>
          <w:p w:rsidR="00CB06BA" w:rsidRPr="00CB06BA" w:rsidRDefault="007D6DCC" w:rsidP="000C4EDF">
            <w:pPr>
              <w:pStyle w:val="ndice2"/>
            </w:pPr>
            <w:r>
              <w:t>SEGOB</w:t>
            </w:r>
          </w:p>
        </w:tc>
      </w:tr>
      <w:tr w:rsidR="007D6DCC" w:rsidRPr="00AD37DD" w:rsidTr="00B60FF1">
        <w:tc>
          <w:tcPr>
            <w:tcW w:w="1276" w:type="dxa"/>
          </w:tcPr>
          <w:p w:rsidR="007D6DCC" w:rsidRPr="00CB06BA" w:rsidRDefault="007D6DCC" w:rsidP="00E56E52">
            <w:pPr>
              <w:pStyle w:val="ndice2"/>
              <w:numPr>
                <w:ilvl w:val="0"/>
                <w:numId w:val="29"/>
              </w:numPr>
            </w:pPr>
          </w:p>
        </w:tc>
        <w:tc>
          <w:tcPr>
            <w:tcW w:w="5812" w:type="dxa"/>
          </w:tcPr>
          <w:p w:rsidR="007D6DCC" w:rsidRPr="00CB06BA" w:rsidRDefault="007D6DCC" w:rsidP="005F4431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</w:tcPr>
          <w:p w:rsidR="007D6DCC" w:rsidRPr="00CB06BA" w:rsidRDefault="007D6DCC" w:rsidP="000C4EDF">
            <w:pPr>
              <w:pStyle w:val="ndice2"/>
            </w:pPr>
            <w:r>
              <w:t>SEGOB</w:t>
            </w:r>
          </w:p>
        </w:tc>
      </w:tr>
      <w:tr w:rsidR="007D6DCC" w:rsidRPr="00AD37DD" w:rsidTr="00B60FF1">
        <w:tc>
          <w:tcPr>
            <w:tcW w:w="1276" w:type="dxa"/>
          </w:tcPr>
          <w:p w:rsidR="007D6DCC" w:rsidRPr="00CB06BA" w:rsidRDefault="007D6DCC" w:rsidP="00E56E52">
            <w:pPr>
              <w:pStyle w:val="ndice2"/>
              <w:numPr>
                <w:ilvl w:val="0"/>
                <w:numId w:val="29"/>
              </w:numPr>
            </w:pPr>
          </w:p>
        </w:tc>
        <w:tc>
          <w:tcPr>
            <w:tcW w:w="5812" w:type="dxa"/>
          </w:tcPr>
          <w:p w:rsidR="007D6DCC" w:rsidRPr="00CB06BA" w:rsidRDefault="007D6DCC" w:rsidP="005F4431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:rsidR="007D6DCC" w:rsidRPr="00CB06BA" w:rsidRDefault="007D6DCC" w:rsidP="000C4EDF">
            <w:pPr>
              <w:pStyle w:val="ndice2"/>
            </w:pPr>
            <w:r>
              <w:t>SEGOB</w:t>
            </w:r>
          </w:p>
        </w:tc>
      </w:tr>
      <w:tr w:rsidR="007D6DCC" w:rsidRPr="00AD37DD" w:rsidTr="00B60FF1">
        <w:tc>
          <w:tcPr>
            <w:tcW w:w="1276" w:type="dxa"/>
          </w:tcPr>
          <w:p w:rsidR="007D6DCC" w:rsidRPr="00CB06BA" w:rsidRDefault="007D6DCC" w:rsidP="00E56E52">
            <w:pPr>
              <w:pStyle w:val="ndice2"/>
              <w:numPr>
                <w:ilvl w:val="0"/>
                <w:numId w:val="29"/>
              </w:numPr>
            </w:pPr>
          </w:p>
        </w:tc>
        <w:tc>
          <w:tcPr>
            <w:tcW w:w="5812" w:type="dxa"/>
          </w:tcPr>
          <w:p w:rsidR="007D6DCC" w:rsidRPr="00CB06BA" w:rsidRDefault="007D6DCC" w:rsidP="005F4431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:rsidR="007D6DCC" w:rsidRPr="00CB06BA" w:rsidRDefault="007D6DCC" w:rsidP="000C4EDF">
            <w:pPr>
              <w:pStyle w:val="ndice2"/>
            </w:pPr>
            <w:r>
              <w:t>SEGOB</w:t>
            </w:r>
          </w:p>
        </w:tc>
      </w:tr>
      <w:tr w:rsidR="00E56E52" w:rsidTr="00E56E5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2" w:rsidRDefault="00E56E52" w:rsidP="00E56E52">
            <w:pPr>
              <w:pStyle w:val="ndice2"/>
              <w:numPr>
                <w:ilvl w:val="0"/>
                <w:numId w:val="29"/>
              </w:numPr>
              <w:spacing w:line="288" w:lineRule="auto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2" w:rsidRDefault="00E56E5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Catálogo de Reglas de Negocio (CataRegNeg_CONECII.docx).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E52" w:rsidRPr="00E56E52" w:rsidRDefault="00E56E52" w:rsidP="00E56E52">
            <w:pPr>
              <w:pStyle w:val="ndice2"/>
            </w:pPr>
            <w:r>
              <w:t>SEGOB</w:t>
            </w:r>
          </w:p>
        </w:tc>
      </w:tr>
    </w:tbl>
    <w:p w:rsidR="00B0216A" w:rsidRDefault="00B0216A" w:rsidP="00B0216A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</w:pPr>
      <w:bookmarkStart w:id="112" w:name="_Toc461701862"/>
    </w:p>
    <w:p w:rsidR="00B0216A" w:rsidRDefault="00B0216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7655588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2"/>
      <w:bookmarkEnd w:id="113"/>
    </w:p>
    <w:bookmarkEnd w:id="5"/>
    <w:bookmarkEnd w:id="6"/>
    <w:bookmarkEnd w:id="7"/>
    <w:bookmarkEnd w:id="8"/>
    <w:bookmarkEnd w:id="9"/>
    <w:bookmarkEnd w:id="10"/>
    <w:bookmarkEnd w:id="11"/>
    <w:bookmarkEnd w:id="12"/>
    <w:p w:rsidR="009F1A85" w:rsidRDefault="009F1A85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4357E1" w:rsidRPr="000014CB" w:rsidRDefault="004357E1" w:rsidP="004357E1">
      <w:pPr>
        <w:spacing w:before="0" w:after="0" w:line="240" w:lineRule="auto"/>
        <w:rPr>
          <w:rFonts w:asciiTheme="minorHAnsi" w:hAnsiTheme="minorHAnsi" w:cstheme="minorHAnsi"/>
        </w:rPr>
      </w:pPr>
    </w:p>
    <w:p w:rsidR="004357E1" w:rsidRDefault="004357E1" w:rsidP="004357E1">
      <w:pPr>
        <w:spacing w:before="0" w:after="0" w:line="240" w:lineRule="auto"/>
        <w:rPr>
          <w:rFonts w:asciiTheme="minorHAnsi" w:hAnsiTheme="minorHAnsi" w:cstheme="minorHAnsi"/>
        </w:rPr>
      </w:pPr>
    </w:p>
    <w:p w:rsidR="00B0216A" w:rsidRDefault="00B0216A" w:rsidP="004357E1">
      <w:pPr>
        <w:spacing w:before="0" w:after="0" w:line="240" w:lineRule="auto"/>
        <w:rPr>
          <w:rFonts w:asciiTheme="minorHAnsi" w:hAnsiTheme="minorHAnsi" w:cstheme="minorHAnsi"/>
        </w:rPr>
      </w:pPr>
    </w:p>
    <w:p w:rsidR="00B0216A" w:rsidRDefault="00B0216A" w:rsidP="004357E1">
      <w:pPr>
        <w:spacing w:before="0" w:after="0" w:line="240" w:lineRule="auto"/>
        <w:rPr>
          <w:rFonts w:asciiTheme="minorHAnsi" w:hAnsiTheme="minorHAnsi" w:cstheme="minorHAnsi"/>
        </w:rPr>
      </w:pPr>
    </w:p>
    <w:p w:rsidR="00B0216A" w:rsidRPr="000014CB" w:rsidRDefault="00B0216A" w:rsidP="004357E1">
      <w:pPr>
        <w:spacing w:before="0" w:after="0" w:line="240" w:lineRule="auto"/>
        <w:rPr>
          <w:rFonts w:asciiTheme="minorHAnsi" w:hAnsiTheme="minorHAnsi" w:cstheme="minorHAnsi"/>
        </w:rPr>
      </w:pPr>
    </w:p>
    <w:p w:rsidR="004357E1" w:rsidRPr="00B0216A" w:rsidRDefault="004357E1" w:rsidP="004357E1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4357E1" w:rsidRPr="00B0216A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4357E1" w:rsidRPr="00B0216A" w:rsidRDefault="004357E1" w:rsidP="005E0533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4357E1" w:rsidRPr="00B0216A" w:rsidRDefault="004357E1" w:rsidP="005E0533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4357E1" w:rsidRPr="00B0216A" w:rsidRDefault="004357E1" w:rsidP="005E0533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B0216A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4357E1" w:rsidRPr="00B0216A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B0216A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B0216A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4357E1" w:rsidRPr="00B0216A" w:rsidRDefault="004357E1" w:rsidP="005E0533">
            <w:pPr>
              <w:spacing w:before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4357E1" w:rsidRPr="00B0216A" w:rsidRDefault="004357E1" w:rsidP="005E0533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B0216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4357E1" w:rsidRPr="00B0216A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B0216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4357E1" w:rsidRPr="00B0216A" w:rsidRDefault="004357E1" w:rsidP="004357E1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p w:rsidR="00B0216A" w:rsidRPr="00B0216A" w:rsidRDefault="00B0216A" w:rsidP="004357E1">
      <w:pPr>
        <w:spacing w:before="0"/>
        <w:rPr>
          <w:rFonts w:asciiTheme="minorHAnsi" w:hAnsiTheme="minorHAnsi" w:cstheme="minorHAnsi"/>
          <w:szCs w:val="20"/>
        </w:rPr>
      </w:pPr>
    </w:p>
    <w:p w:rsidR="00975983" w:rsidRPr="00B0216A" w:rsidRDefault="00975983" w:rsidP="004357E1">
      <w:pPr>
        <w:spacing w:before="0"/>
        <w:rPr>
          <w:rFonts w:asciiTheme="minorHAnsi" w:hAnsiTheme="minorHAnsi" w:cstheme="minorHAnsi"/>
          <w:szCs w:val="20"/>
        </w:rPr>
      </w:pPr>
    </w:p>
    <w:p w:rsidR="004357E1" w:rsidRPr="00B0216A" w:rsidRDefault="004357E1" w:rsidP="004357E1">
      <w:pPr>
        <w:spacing w:before="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4357E1" w:rsidRPr="00B0216A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18560B" w:rsidRPr="00AC6315" w:rsidRDefault="0018560B" w:rsidP="0018560B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:rsidR="004357E1" w:rsidRPr="00B0216A" w:rsidRDefault="0018560B" w:rsidP="0018560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4357E1" w:rsidRPr="00B0216A" w:rsidRDefault="004357E1" w:rsidP="005E0533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B0216A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4357E1" w:rsidRPr="00B0216A" w:rsidTr="005E053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4357E1" w:rsidRPr="00B0216A" w:rsidRDefault="004357E1" w:rsidP="005E0533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4357E1" w:rsidRPr="00B0216A" w:rsidRDefault="004357E1" w:rsidP="005E0533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4357E1" w:rsidRPr="00B0216A" w:rsidRDefault="004357E1" w:rsidP="005E0533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4357E1" w:rsidRPr="00B0216A" w:rsidRDefault="004357E1" w:rsidP="005E0533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0216A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4357E1" w:rsidRPr="00B0216A" w:rsidRDefault="004357E1" w:rsidP="004357E1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4357E1" w:rsidRPr="00B0216A" w:rsidRDefault="004357E1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4357E1" w:rsidRPr="00B0216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AD" w:rsidRDefault="00367BAD" w:rsidP="0060039F">
      <w:pPr>
        <w:pStyle w:val="Encabezado"/>
      </w:pPr>
      <w:r>
        <w:separator/>
      </w:r>
    </w:p>
  </w:endnote>
  <w:endnote w:type="continuationSeparator" w:id="0">
    <w:p w:rsidR="00367BAD" w:rsidRDefault="00367BA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F2706A" w:rsidTr="00EF0432">
      <w:tc>
        <w:tcPr>
          <w:tcW w:w="3465" w:type="dxa"/>
        </w:tcPr>
        <w:p w:rsidR="00F2706A" w:rsidRPr="00CD783E" w:rsidRDefault="00F2706A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706A" w:rsidRPr="00CD783E" w:rsidRDefault="00F2706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F2706A" w:rsidRPr="0070527F" w:rsidRDefault="00F2706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F2706A" w:rsidRPr="00CD783E" w:rsidRDefault="00F2706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F2706A" w:rsidRPr="0070527F" w:rsidRDefault="00F2706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F2706A" w:rsidRPr="00BE4042" w:rsidRDefault="00F2706A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F2706A" w:rsidRPr="00CD783E" w:rsidRDefault="00F2706A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F2706A" w:rsidRPr="00D566C8" w:rsidTr="00EF0432">
      <w:tc>
        <w:tcPr>
          <w:tcW w:w="3465" w:type="dxa"/>
        </w:tcPr>
        <w:p w:rsidR="00F2706A" w:rsidRPr="00BE4042" w:rsidRDefault="00F2706A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F2706A" w:rsidRDefault="00F2706A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F2706A" w:rsidRPr="00D566C8" w:rsidRDefault="00F2706A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F2706A" w:rsidRPr="00A65C57" w:rsidRDefault="00F2706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AD" w:rsidRDefault="00367BAD" w:rsidP="0060039F">
      <w:pPr>
        <w:pStyle w:val="Encabezado"/>
      </w:pPr>
      <w:r>
        <w:separator/>
      </w:r>
    </w:p>
  </w:footnote>
  <w:footnote w:type="continuationSeparator" w:id="0">
    <w:p w:rsidR="00367BAD" w:rsidRDefault="00367BA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6A" w:rsidRPr="005B608B" w:rsidRDefault="00F2706A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F2706A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F2706A" w:rsidRPr="00780E31" w:rsidRDefault="00F2706A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57062165" wp14:editId="213C1482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F2706A" w:rsidRPr="00BE4042" w:rsidRDefault="00F2706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F2706A" w:rsidRPr="00BE4042" w:rsidRDefault="00F2706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F2706A" w:rsidRDefault="00F2706A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F2706A" w:rsidRPr="00BE4042" w:rsidRDefault="00F2706A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F2706A" w:rsidRPr="005E5122" w:rsidRDefault="00F270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F2706A" w:rsidRPr="005B1C5D" w:rsidRDefault="00F2706A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B83137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7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B83137">
            <w:rPr>
              <w:rStyle w:val="Nmerodepgina"/>
              <w:rFonts w:ascii="Calibri" w:hAnsi="Calibri" w:cs="Arial"/>
              <w:noProof/>
              <w:sz w:val="16"/>
              <w:szCs w:val="16"/>
            </w:rPr>
            <w:t>11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F2706A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780E31" w:rsidRDefault="00F270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F2706A" w:rsidRPr="00BE4042" w:rsidRDefault="00F270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2706A" w:rsidRPr="005E5122" w:rsidRDefault="00F270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2706A" w:rsidRPr="005B1C5D" w:rsidRDefault="00F2706A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F2706A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780E31" w:rsidRDefault="00F270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F2706A" w:rsidRPr="00BE4042" w:rsidRDefault="00F270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F2706A" w:rsidRPr="00F879E4" w:rsidRDefault="00F2706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F2706A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780E31" w:rsidRDefault="00F270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F2706A" w:rsidRPr="00BE4042" w:rsidRDefault="00F270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F2706A" w:rsidRPr="005E5122" w:rsidRDefault="00F2706A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F2706A" w:rsidRPr="005B1C5D" w:rsidRDefault="00F2706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F2706A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780E31" w:rsidRDefault="00F2706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F2706A" w:rsidRPr="00BE4042" w:rsidRDefault="00F2706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F2706A" w:rsidRPr="001F75F8" w:rsidRDefault="00F2706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F2706A" w:rsidRPr="001F75F8" w:rsidRDefault="00F2706A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F2706A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9A1678" w:rsidRDefault="00F2706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F2706A" w:rsidRPr="006E716C" w:rsidRDefault="00F2706A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F2706A" w:rsidRPr="006E716C" w:rsidRDefault="00F2706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F2706A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F2706A" w:rsidRPr="009A1678" w:rsidRDefault="00F2706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F2706A" w:rsidRPr="00FA3651" w:rsidRDefault="00F2706A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 w:rsidRPr="00AD74D4">
            <w:rPr>
              <w:rFonts w:ascii="Calibri" w:hAnsi="Calibri" w:cs="Arial"/>
              <w:sz w:val="16"/>
              <w:szCs w:val="16"/>
            </w:rPr>
            <w:t>3006 - Obtener Integrantes REP</w:t>
          </w:r>
        </w:p>
      </w:tc>
      <w:tc>
        <w:tcPr>
          <w:tcW w:w="2595" w:type="dxa"/>
          <w:gridSpan w:val="2"/>
          <w:vMerge/>
          <w:vAlign w:val="center"/>
        </w:tcPr>
        <w:p w:rsidR="00F2706A" w:rsidRPr="006E716C" w:rsidRDefault="00F2706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F2706A" w:rsidRPr="00C1246F" w:rsidRDefault="00F2706A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46412C"/>
    <w:multiLevelType w:val="hybridMultilevel"/>
    <w:tmpl w:val="C316A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230B"/>
    <w:multiLevelType w:val="hybridMultilevel"/>
    <w:tmpl w:val="45506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56164"/>
    <w:multiLevelType w:val="hybridMultilevel"/>
    <w:tmpl w:val="3ABEF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D34DD9"/>
    <w:multiLevelType w:val="hybridMultilevel"/>
    <w:tmpl w:val="4CD05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7217E"/>
    <w:multiLevelType w:val="hybridMultilevel"/>
    <w:tmpl w:val="17AEE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CC7C57"/>
    <w:multiLevelType w:val="hybridMultilevel"/>
    <w:tmpl w:val="B68ED6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BD10FF"/>
    <w:multiLevelType w:val="hybridMultilevel"/>
    <w:tmpl w:val="DBAE5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B20C9"/>
    <w:multiLevelType w:val="hybridMultilevel"/>
    <w:tmpl w:val="E8FA676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75C309AC"/>
    <w:multiLevelType w:val="hybridMultilevel"/>
    <w:tmpl w:val="D4E84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23DAC"/>
    <w:multiLevelType w:val="hybridMultilevel"/>
    <w:tmpl w:val="7564F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C3F34"/>
    <w:multiLevelType w:val="hybridMultilevel"/>
    <w:tmpl w:val="F1C0F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0"/>
  </w:num>
  <w:num w:numId="9">
    <w:abstractNumId w:val="25"/>
  </w:num>
  <w:num w:numId="10">
    <w:abstractNumId w:val="21"/>
  </w:num>
  <w:num w:numId="11">
    <w:abstractNumId w:val="27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11"/>
  </w:num>
  <w:num w:numId="17">
    <w:abstractNumId w:val="15"/>
  </w:num>
  <w:num w:numId="18">
    <w:abstractNumId w:val="1"/>
  </w:num>
  <w:num w:numId="19">
    <w:abstractNumId w:val="17"/>
  </w:num>
  <w:num w:numId="20">
    <w:abstractNumId w:val="23"/>
  </w:num>
  <w:num w:numId="21">
    <w:abstractNumId w:val="12"/>
  </w:num>
  <w:num w:numId="22">
    <w:abstractNumId w:val="4"/>
  </w:num>
  <w:num w:numId="23">
    <w:abstractNumId w:val="24"/>
  </w:num>
  <w:num w:numId="24">
    <w:abstractNumId w:val="13"/>
  </w:num>
  <w:num w:numId="25">
    <w:abstractNumId w:val="26"/>
  </w:num>
  <w:num w:numId="26">
    <w:abstractNumId w:val="19"/>
  </w:num>
  <w:num w:numId="27">
    <w:abstractNumId w:val="1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6A1B"/>
    <w:rsid w:val="000423E5"/>
    <w:rsid w:val="00045FD0"/>
    <w:rsid w:val="00055252"/>
    <w:rsid w:val="0005593E"/>
    <w:rsid w:val="0005765E"/>
    <w:rsid w:val="00064EB0"/>
    <w:rsid w:val="000656AA"/>
    <w:rsid w:val="0006628B"/>
    <w:rsid w:val="000714A0"/>
    <w:rsid w:val="00081DB3"/>
    <w:rsid w:val="0008296C"/>
    <w:rsid w:val="00091BF2"/>
    <w:rsid w:val="00092227"/>
    <w:rsid w:val="000A33EB"/>
    <w:rsid w:val="000B191E"/>
    <w:rsid w:val="000B5B46"/>
    <w:rsid w:val="000C4EDF"/>
    <w:rsid w:val="000C71F2"/>
    <w:rsid w:val="000D50F3"/>
    <w:rsid w:val="000E0ACB"/>
    <w:rsid w:val="000E6097"/>
    <w:rsid w:val="000F620A"/>
    <w:rsid w:val="000F6DA5"/>
    <w:rsid w:val="00107BF1"/>
    <w:rsid w:val="00107D6A"/>
    <w:rsid w:val="00111E01"/>
    <w:rsid w:val="001136F5"/>
    <w:rsid w:val="00114425"/>
    <w:rsid w:val="001231B5"/>
    <w:rsid w:val="00126521"/>
    <w:rsid w:val="00135D7A"/>
    <w:rsid w:val="0014520C"/>
    <w:rsid w:val="00146005"/>
    <w:rsid w:val="00152F19"/>
    <w:rsid w:val="001531E7"/>
    <w:rsid w:val="00163352"/>
    <w:rsid w:val="00165F42"/>
    <w:rsid w:val="00172DFB"/>
    <w:rsid w:val="0018098D"/>
    <w:rsid w:val="0018145C"/>
    <w:rsid w:val="001833CB"/>
    <w:rsid w:val="00184C17"/>
    <w:rsid w:val="0018560B"/>
    <w:rsid w:val="00186444"/>
    <w:rsid w:val="0019754D"/>
    <w:rsid w:val="001A5ED2"/>
    <w:rsid w:val="001C0850"/>
    <w:rsid w:val="001C6191"/>
    <w:rsid w:val="001D27BB"/>
    <w:rsid w:val="001E67D0"/>
    <w:rsid w:val="001F3866"/>
    <w:rsid w:val="002132A7"/>
    <w:rsid w:val="00214DAF"/>
    <w:rsid w:val="00217345"/>
    <w:rsid w:val="00221BAE"/>
    <w:rsid w:val="00232A4D"/>
    <w:rsid w:val="00233257"/>
    <w:rsid w:val="002374CD"/>
    <w:rsid w:val="002448B8"/>
    <w:rsid w:val="0025005B"/>
    <w:rsid w:val="002517FB"/>
    <w:rsid w:val="002601F7"/>
    <w:rsid w:val="002634BD"/>
    <w:rsid w:val="00265771"/>
    <w:rsid w:val="00270F64"/>
    <w:rsid w:val="002761C5"/>
    <w:rsid w:val="00281D2B"/>
    <w:rsid w:val="00282968"/>
    <w:rsid w:val="002839E8"/>
    <w:rsid w:val="00284306"/>
    <w:rsid w:val="0028456A"/>
    <w:rsid w:val="002A1597"/>
    <w:rsid w:val="002A3CC5"/>
    <w:rsid w:val="002A4B5D"/>
    <w:rsid w:val="002A6F7D"/>
    <w:rsid w:val="002E4400"/>
    <w:rsid w:val="002E47D3"/>
    <w:rsid w:val="00300249"/>
    <w:rsid w:val="00312F2A"/>
    <w:rsid w:val="00316C10"/>
    <w:rsid w:val="00320A99"/>
    <w:rsid w:val="003222E8"/>
    <w:rsid w:val="00324D2F"/>
    <w:rsid w:val="00327C75"/>
    <w:rsid w:val="0033216F"/>
    <w:rsid w:val="00337659"/>
    <w:rsid w:val="0034123A"/>
    <w:rsid w:val="0034240E"/>
    <w:rsid w:val="003430F3"/>
    <w:rsid w:val="0034632A"/>
    <w:rsid w:val="00353F93"/>
    <w:rsid w:val="0036306D"/>
    <w:rsid w:val="00365268"/>
    <w:rsid w:val="00367BAD"/>
    <w:rsid w:val="0037111A"/>
    <w:rsid w:val="00375714"/>
    <w:rsid w:val="003763E4"/>
    <w:rsid w:val="00387649"/>
    <w:rsid w:val="0039002E"/>
    <w:rsid w:val="00396A2C"/>
    <w:rsid w:val="003A3856"/>
    <w:rsid w:val="003B0CF2"/>
    <w:rsid w:val="003B5582"/>
    <w:rsid w:val="003C71C2"/>
    <w:rsid w:val="003E3B20"/>
    <w:rsid w:val="004038AD"/>
    <w:rsid w:val="00405922"/>
    <w:rsid w:val="004209CC"/>
    <w:rsid w:val="00425283"/>
    <w:rsid w:val="00425E17"/>
    <w:rsid w:val="00433285"/>
    <w:rsid w:val="00434BA6"/>
    <w:rsid w:val="004357E1"/>
    <w:rsid w:val="004370D6"/>
    <w:rsid w:val="00445B96"/>
    <w:rsid w:val="00450BFE"/>
    <w:rsid w:val="00455180"/>
    <w:rsid w:val="004634A6"/>
    <w:rsid w:val="00471FF7"/>
    <w:rsid w:val="00480F8B"/>
    <w:rsid w:val="00487C61"/>
    <w:rsid w:val="00492D8A"/>
    <w:rsid w:val="004A0EA4"/>
    <w:rsid w:val="004A28CF"/>
    <w:rsid w:val="004B001E"/>
    <w:rsid w:val="004B28E0"/>
    <w:rsid w:val="004B385C"/>
    <w:rsid w:val="004C3BB9"/>
    <w:rsid w:val="004D4087"/>
    <w:rsid w:val="004D55F1"/>
    <w:rsid w:val="004D6458"/>
    <w:rsid w:val="004D7007"/>
    <w:rsid w:val="004E7A30"/>
    <w:rsid w:val="00500124"/>
    <w:rsid w:val="0050303F"/>
    <w:rsid w:val="005030B9"/>
    <w:rsid w:val="00505C20"/>
    <w:rsid w:val="00513A3E"/>
    <w:rsid w:val="00527841"/>
    <w:rsid w:val="00542DD4"/>
    <w:rsid w:val="00545878"/>
    <w:rsid w:val="00554004"/>
    <w:rsid w:val="00562459"/>
    <w:rsid w:val="00562483"/>
    <w:rsid w:val="005740A7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33A5"/>
    <w:rsid w:val="005D2A51"/>
    <w:rsid w:val="005E115F"/>
    <w:rsid w:val="005E5122"/>
    <w:rsid w:val="005F35C7"/>
    <w:rsid w:val="005F4431"/>
    <w:rsid w:val="0060039F"/>
    <w:rsid w:val="00601A71"/>
    <w:rsid w:val="00605526"/>
    <w:rsid w:val="00610483"/>
    <w:rsid w:val="00615537"/>
    <w:rsid w:val="00626AB9"/>
    <w:rsid w:val="00630864"/>
    <w:rsid w:val="006323D2"/>
    <w:rsid w:val="00632BEA"/>
    <w:rsid w:val="00634522"/>
    <w:rsid w:val="00636D21"/>
    <w:rsid w:val="006372B5"/>
    <w:rsid w:val="00654F00"/>
    <w:rsid w:val="00661408"/>
    <w:rsid w:val="00677401"/>
    <w:rsid w:val="00682A5E"/>
    <w:rsid w:val="006837CB"/>
    <w:rsid w:val="0069763C"/>
    <w:rsid w:val="006A5C61"/>
    <w:rsid w:val="006A6226"/>
    <w:rsid w:val="006B3BA6"/>
    <w:rsid w:val="006B4196"/>
    <w:rsid w:val="006B4C79"/>
    <w:rsid w:val="006C3551"/>
    <w:rsid w:val="006C3D9F"/>
    <w:rsid w:val="006C5F82"/>
    <w:rsid w:val="006C5F97"/>
    <w:rsid w:val="006D70A8"/>
    <w:rsid w:val="006E0A93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52AE0"/>
    <w:rsid w:val="00764BF4"/>
    <w:rsid w:val="00766972"/>
    <w:rsid w:val="00767228"/>
    <w:rsid w:val="00773A1C"/>
    <w:rsid w:val="00774265"/>
    <w:rsid w:val="00785032"/>
    <w:rsid w:val="00790AD7"/>
    <w:rsid w:val="00792A9C"/>
    <w:rsid w:val="00793C46"/>
    <w:rsid w:val="007960E1"/>
    <w:rsid w:val="007A5015"/>
    <w:rsid w:val="007B0DC1"/>
    <w:rsid w:val="007C13B7"/>
    <w:rsid w:val="007C1AD2"/>
    <w:rsid w:val="007C3541"/>
    <w:rsid w:val="007C4417"/>
    <w:rsid w:val="007C518D"/>
    <w:rsid w:val="007D6DCC"/>
    <w:rsid w:val="007E0CD8"/>
    <w:rsid w:val="007E79AD"/>
    <w:rsid w:val="007F0B99"/>
    <w:rsid w:val="007F28F5"/>
    <w:rsid w:val="007F6F20"/>
    <w:rsid w:val="00800645"/>
    <w:rsid w:val="008073E0"/>
    <w:rsid w:val="0081016C"/>
    <w:rsid w:val="0081549F"/>
    <w:rsid w:val="00821813"/>
    <w:rsid w:val="00826D40"/>
    <w:rsid w:val="00831299"/>
    <w:rsid w:val="008360D8"/>
    <w:rsid w:val="0085432E"/>
    <w:rsid w:val="00856624"/>
    <w:rsid w:val="00867938"/>
    <w:rsid w:val="008703F6"/>
    <w:rsid w:val="00877118"/>
    <w:rsid w:val="008A3DB6"/>
    <w:rsid w:val="008B110A"/>
    <w:rsid w:val="008B1650"/>
    <w:rsid w:val="008C26F4"/>
    <w:rsid w:val="008C7D0F"/>
    <w:rsid w:val="008D05F7"/>
    <w:rsid w:val="008D1078"/>
    <w:rsid w:val="008D1F23"/>
    <w:rsid w:val="008D3AC7"/>
    <w:rsid w:val="008E0A3B"/>
    <w:rsid w:val="008E39A6"/>
    <w:rsid w:val="009003D0"/>
    <w:rsid w:val="00912C59"/>
    <w:rsid w:val="00916384"/>
    <w:rsid w:val="00920D12"/>
    <w:rsid w:val="009271C0"/>
    <w:rsid w:val="00931AAD"/>
    <w:rsid w:val="009358C5"/>
    <w:rsid w:val="00940569"/>
    <w:rsid w:val="009420FF"/>
    <w:rsid w:val="00942545"/>
    <w:rsid w:val="009563C2"/>
    <w:rsid w:val="00966AC4"/>
    <w:rsid w:val="00967066"/>
    <w:rsid w:val="00972305"/>
    <w:rsid w:val="00973AF2"/>
    <w:rsid w:val="00975983"/>
    <w:rsid w:val="009A1E5A"/>
    <w:rsid w:val="009A7F02"/>
    <w:rsid w:val="009C5D04"/>
    <w:rsid w:val="009D3187"/>
    <w:rsid w:val="009E0BD4"/>
    <w:rsid w:val="009E4CA7"/>
    <w:rsid w:val="009F1A85"/>
    <w:rsid w:val="009F3E00"/>
    <w:rsid w:val="009F402E"/>
    <w:rsid w:val="009F4550"/>
    <w:rsid w:val="009F7F45"/>
    <w:rsid w:val="00A027A6"/>
    <w:rsid w:val="00A02EB8"/>
    <w:rsid w:val="00A03926"/>
    <w:rsid w:val="00A35466"/>
    <w:rsid w:val="00A44F81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A783E"/>
    <w:rsid w:val="00AD3437"/>
    <w:rsid w:val="00AD37DD"/>
    <w:rsid w:val="00AD53E5"/>
    <w:rsid w:val="00AD74D4"/>
    <w:rsid w:val="00AE31CC"/>
    <w:rsid w:val="00AE3BC3"/>
    <w:rsid w:val="00AE6FD6"/>
    <w:rsid w:val="00AF35BC"/>
    <w:rsid w:val="00B01776"/>
    <w:rsid w:val="00B01D79"/>
    <w:rsid w:val="00B0216A"/>
    <w:rsid w:val="00B04797"/>
    <w:rsid w:val="00B1276C"/>
    <w:rsid w:val="00B167E2"/>
    <w:rsid w:val="00B231D0"/>
    <w:rsid w:val="00B34A1A"/>
    <w:rsid w:val="00B47AD9"/>
    <w:rsid w:val="00B51C78"/>
    <w:rsid w:val="00B60FF1"/>
    <w:rsid w:val="00B64055"/>
    <w:rsid w:val="00B6449A"/>
    <w:rsid w:val="00B67167"/>
    <w:rsid w:val="00B733FF"/>
    <w:rsid w:val="00B83137"/>
    <w:rsid w:val="00B86C34"/>
    <w:rsid w:val="00B86D2E"/>
    <w:rsid w:val="00BA431F"/>
    <w:rsid w:val="00BB3FA3"/>
    <w:rsid w:val="00BB50F4"/>
    <w:rsid w:val="00BB6D3E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246F"/>
    <w:rsid w:val="00C12B84"/>
    <w:rsid w:val="00C254C3"/>
    <w:rsid w:val="00C272C8"/>
    <w:rsid w:val="00C32F4D"/>
    <w:rsid w:val="00C43215"/>
    <w:rsid w:val="00C509B9"/>
    <w:rsid w:val="00C51F56"/>
    <w:rsid w:val="00C5459C"/>
    <w:rsid w:val="00C576EC"/>
    <w:rsid w:val="00C57E8B"/>
    <w:rsid w:val="00C6067E"/>
    <w:rsid w:val="00C62CFF"/>
    <w:rsid w:val="00C63599"/>
    <w:rsid w:val="00C701CD"/>
    <w:rsid w:val="00C70F81"/>
    <w:rsid w:val="00C8057E"/>
    <w:rsid w:val="00C816BE"/>
    <w:rsid w:val="00CA230C"/>
    <w:rsid w:val="00CA6627"/>
    <w:rsid w:val="00CB0518"/>
    <w:rsid w:val="00CB06BA"/>
    <w:rsid w:val="00CB2D1A"/>
    <w:rsid w:val="00CB663D"/>
    <w:rsid w:val="00CC2575"/>
    <w:rsid w:val="00CC27FE"/>
    <w:rsid w:val="00CC316F"/>
    <w:rsid w:val="00CD172A"/>
    <w:rsid w:val="00CD72B9"/>
    <w:rsid w:val="00CE78A4"/>
    <w:rsid w:val="00CF172C"/>
    <w:rsid w:val="00CF22EE"/>
    <w:rsid w:val="00CF56A7"/>
    <w:rsid w:val="00CF6856"/>
    <w:rsid w:val="00D04EF2"/>
    <w:rsid w:val="00D100D2"/>
    <w:rsid w:val="00D104F7"/>
    <w:rsid w:val="00D16B4F"/>
    <w:rsid w:val="00D31479"/>
    <w:rsid w:val="00D37CCD"/>
    <w:rsid w:val="00D44B43"/>
    <w:rsid w:val="00D566C8"/>
    <w:rsid w:val="00D63F16"/>
    <w:rsid w:val="00D64139"/>
    <w:rsid w:val="00D641AE"/>
    <w:rsid w:val="00D70D93"/>
    <w:rsid w:val="00D81810"/>
    <w:rsid w:val="00D84221"/>
    <w:rsid w:val="00D91BC6"/>
    <w:rsid w:val="00D97917"/>
    <w:rsid w:val="00DA3F26"/>
    <w:rsid w:val="00DC4EC9"/>
    <w:rsid w:val="00DC79B1"/>
    <w:rsid w:val="00DD0338"/>
    <w:rsid w:val="00DE100D"/>
    <w:rsid w:val="00DE33C3"/>
    <w:rsid w:val="00DE5ABF"/>
    <w:rsid w:val="00DE78EC"/>
    <w:rsid w:val="00DF22AC"/>
    <w:rsid w:val="00E01551"/>
    <w:rsid w:val="00E02CD9"/>
    <w:rsid w:val="00E13A69"/>
    <w:rsid w:val="00E14EA6"/>
    <w:rsid w:val="00E237F8"/>
    <w:rsid w:val="00E27BF4"/>
    <w:rsid w:val="00E36313"/>
    <w:rsid w:val="00E37BA5"/>
    <w:rsid w:val="00E425A5"/>
    <w:rsid w:val="00E503F2"/>
    <w:rsid w:val="00E52C8A"/>
    <w:rsid w:val="00E56E52"/>
    <w:rsid w:val="00E572EB"/>
    <w:rsid w:val="00E614BD"/>
    <w:rsid w:val="00E64B51"/>
    <w:rsid w:val="00E6672E"/>
    <w:rsid w:val="00E67C9A"/>
    <w:rsid w:val="00E70B98"/>
    <w:rsid w:val="00E70DBF"/>
    <w:rsid w:val="00E90EA0"/>
    <w:rsid w:val="00E94919"/>
    <w:rsid w:val="00EA2941"/>
    <w:rsid w:val="00EA3615"/>
    <w:rsid w:val="00EB6ED4"/>
    <w:rsid w:val="00EB7B27"/>
    <w:rsid w:val="00EC0458"/>
    <w:rsid w:val="00EC6C3E"/>
    <w:rsid w:val="00ED5788"/>
    <w:rsid w:val="00ED7B91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9F4"/>
    <w:rsid w:val="00F2706A"/>
    <w:rsid w:val="00F336BE"/>
    <w:rsid w:val="00F42F99"/>
    <w:rsid w:val="00F43BC4"/>
    <w:rsid w:val="00F50F09"/>
    <w:rsid w:val="00F54BA2"/>
    <w:rsid w:val="00F575AF"/>
    <w:rsid w:val="00F80F26"/>
    <w:rsid w:val="00F9308C"/>
    <w:rsid w:val="00F94B6F"/>
    <w:rsid w:val="00FA27EE"/>
    <w:rsid w:val="00FA3651"/>
    <w:rsid w:val="00FB135D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C4EDF"/>
    <w:pPr>
      <w:spacing w:line="240" w:lineRule="auto"/>
      <w:ind w:left="72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1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11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11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11A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C4EDF"/>
    <w:pPr>
      <w:spacing w:line="240" w:lineRule="auto"/>
      <w:ind w:left="72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1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11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11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11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HJA3EZWJME7P-63-791</_dlc_DocId>
    <_dlc_DocIdUrl xmlns="677bed95-bca3-4c70-b25d-b660af2a4252">
      <Url>http://srvspspf/dtsit/ss/dgtic/_layouts/DocIdRedir.aspx?ID=HJA3EZWJME7P-63-791</Url>
      <Description>HJA3EZWJME7P-63-791</Description>
    </_dlc_DocIdUrl>
  </documentManagement>
</p:properties>
</file>

<file path=customXml/itemProps1.xml><?xml version="1.0" encoding="utf-8"?>
<ds:datastoreItem xmlns:ds="http://schemas.openxmlformats.org/officeDocument/2006/customXml" ds:itemID="{6951739A-9E15-4903-AD0D-0D4A95F974DC}"/>
</file>

<file path=customXml/itemProps2.xml><?xml version="1.0" encoding="utf-8"?>
<ds:datastoreItem xmlns:ds="http://schemas.openxmlformats.org/officeDocument/2006/customXml" ds:itemID="{22DB4B99-FB33-4F9D-ABF9-68416118B96A}"/>
</file>

<file path=customXml/itemProps3.xml><?xml version="1.0" encoding="utf-8"?>
<ds:datastoreItem xmlns:ds="http://schemas.openxmlformats.org/officeDocument/2006/customXml" ds:itemID="{C138FAEC-A90F-496D-96BE-03FDB9423783}"/>
</file>

<file path=customXml/itemProps4.xml><?xml version="1.0" encoding="utf-8"?>
<ds:datastoreItem xmlns:ds="http://schemas.openxmlformats.org/officeDocument/2006/customXml" ds:itemID="{C55193C0-B388-4B52-AE05-7894598CD99B}"/>
</file>

<file path=customXml/itemProps5.xml><?xml version="1.0" encoding="utf-8"?>
<ds:datastoreItem xmlns:ds="http://schemas.openxmlformats.org/officeDocument/2006/customXml" ds:itemID="{B395373F-222C-4624-858F-829BE55AFFC7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9</TotalTime>
  <Pages>11</Pages>
  <Words>1329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8625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10</cp:revision>
  <cp:lastPrinted>2017-07-19T17:48:00Z</cp:lastPrinted>
  <dcterms:created xsi:type="dcterms:W3CDTF">2017-07-12T00:07:00Z</dcterms:created>
  <dcterms:modified xsi:type="dcterms:W3CDTF">2017-07-19T17:52:00Z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2ee83819-c232-4fa2-acca-686391680eb5</vt:lpwstr>
  </property>
  <property fmtid="{D5CDD505-2E9C-101B-9397-08002B2CF9AE}" pid="5" name="ContentTypeId">
    <vt:lpwstr>0x010100A6CB274A8538E546BC5954B65FE61B6F</vt:lpwstr>
  </property>
</Properties>
</file>