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E79FB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397E79FC" w14:textId="77777777"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9FD" w14:textId="77777777"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397E79FE" w14:textId="77777777"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397E79FF" w14:textId="77777777"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14:paraId="397E7A00" w14:textId="77777777"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14:paraId="397E7A01" w14:textId="77777777"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14:paraId="397E7A02" w14:textId="77777777"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14:paraId="397E7A03" w14:textId="75F602F5" w:rsidR="008C26F4" w:rsidRPr="00630473" w:rsidRDefault="0092194E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2006</w:t>
      </w:r>
      <w:r w:rsidR="00F64122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630473" w:rsidRPr="00630473">
        <w:rPr>
          <w:rFonts w:asciiTheme="minorHAnsi" w:hAnsiTheme="minorHAnsi" w:cstheme="minorHAnsi"/>
          <w:sz w:val="28"/>
          <w:szCs w:val="28"/>
        </w:rPr>
        <w:t>Clasificación Factor</w:t>
      </w:r>
      <w:r w:rsidR="00480FFF">
        <w:rPr>
          <w:rFonts w:asciiTheme="minorHAnsi" w:hAnsiTheme="minorHAnsi" w:cstheme="minorHAnsi"/>
          <w:sz w:val="28"/>
          <w:szCs w:val="28"/>
        </w:rPr>
        <w:t>es</w:t>
      </w:r>
    </w:p>
    <w:p w14:paraId="397E7A04" w14:textId="77777777" w:rsidR="008C26F4" w:rsidRPr="00630473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397E7A05" w14:textId="30EF0B46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630473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630473">
        <w:rPr>
          <w:rFonts w:asciiTheme="minorHAnsi" w:hAnsiTheme="minorHAnsi" w:cstheme="minorHAnsi"/>
          <w:sz w:val="24"/>
          <w:szCs w:val="24"/>
        </w:rPr>
        <w:t>1.</w:t>
      </w:r>
      <w:r w:rsidR="003D39CB">
        <w:rPr>
          <w:rFonts w:asciiTheme="minorHAnsi" w:hAnsiTheme="minorHAnsi" w:cstheme="minorHAnsi"/>
          <w:sz w:val="24"/>
          <w:szCs w:val="24"/>
        </w:rPr>
        <w:t>0</w:t>
      </w:r>
    </w:p>
    <w:p w14:paraId="397E7A06" w14:textId="77777777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7" w14:textId="33E08235" w:rsidR="00AE6FD6" w:rsidRPr="00630473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630473">
        <w:rPr>
          <w:rFonts w:asciiTheme="minorHAnsi" w:hAnsiTheme="minorHAnsi" w:cstheme="minorHAnsi"/>
          <w:sz w:val="22"/>
          <w:szCs w:val="22"/>
        </w:rPr>
        <w:t>Fecha:</w:t>
      </w:r>
      <w:r w:rsidR="00A8239D" w:rsidRPr="00630473">
        <w:rPr>
          <w:rFonts w:asciiTheme="minorHAnsi" w:hAnsiTheme="minorHAnsi" w:cstheme="minorHAnsi"/>
          <w:sz w:val="22"/>
          <w:szCs w:val="22"/>
        </w:rPr>
        <w:t xml:space="preserve"> </w:t>
      </w:r>
      <w:r w:rsidR="003D39CB">
        <w:rPr>
          <w:rFonts w:asciiTheme="minorHAnsi" w:hAnsiTheme="minorHAnsi" w:cstheme="minorHAnsi"/>
          <w:sz w:val="22"/>
          <w:szCs w:val="22"/>
        </w:rPr>
        <w:t>27</w:t>
      </w:r>
      <w:r w:rsidR="0092194E">
        <w:rPr>
          <w:rFonts w:asciiTheme="minorHAnsi" w:hAnsiTheme="minorHAnsi" w:cstheme="minorHAnsi"/>
          <w:sz w:val="22"/>
          <w:szCs w:val="22"/>
        </w:rPr>
        <w:t>/</w:t>
      </w:r>
      <w:r w:rsidR="00473DBC">
        <w:rPr>
          <w:rFonts w:asciiTheme="minorHAnsi" w:hAnsiTheme="minorHAnsi" w:cstheme="minorHAnsi"/>
          <w:sz w:val="22"/>
          <w:szCs w:val="22"/>
        </w:rPr>
        <w:t>10/2016</w:t>
      </w:r>
    </w:p>
    <w:p w14:paraId="397E7A08" w14:textId="77777777"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397E7A09" w14:textId="77777777"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97E7A0A" w14:textId="77777777"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14:paraId="397E7A0B" w14:textId="77777777"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6AC9CAF8" w14:textId="77777777" w:rsidR="00480FFF" w:rsidRPr="00480FFF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E78A4">
        <w:rPr>
          <w:rFonts w:asciiTheme="minorHAnsi" w:hAnsiTheme="minorHAnsi" w:cstheme="minorHAnsi"/>
          <w:lang w:val="es-MX"/>
        </w:rPr>
        <w:fldChar w:fldCharType="begin"/>
      </w:r>
      <w:r w:rsidR="00E94919" w:rsidRPr="00CE78A4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CE78A4">
        <w:rPr>
          <w:rFonts w:asciiTheme="minorHAnsi" w:hAnsiTheme="minorHAnsi" w:cstheme="minorHAnsi"/>
          <w:lang w:val="es-MX"/>
        </w:rPr>
        <w:fldChar w:fldCharType="separate"/>
      </w:r>
      <w:hyperlink w:anchor="_Toc487583741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_Toc487583741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4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7C7CDC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2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Introducción Administrar Clasificación Factores.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_Toc487583742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4CEEBFF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3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Funcionalidad del Sistema: Administrar Clasificación Factores.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_Toc487583743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407AF1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4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3.1.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_Toc487583744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B93934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5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3.2.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_Toc487583745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D46EF0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6" w:history="1">
        <w:r w:rsidR="00480FFF" w:rsidRPr="00480FFF">
          <w:rPr>
            <w:rStyle w:val="Hipervnculo"/>
            <w:rFonts w:asciiTheme="minorHAnsi" w:hAnsiTheme="minorHAnsi" w:cstheme="minorHAnsi"/>
            <w:noProof/>
            <w:lang w:val="es-MX" w:eastAsia="es-MX"/>
          </w:rPr>
          <w:t>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_Toc487583746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5B0A803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7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5.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_Toc487583747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2A1EC1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8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6.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_Toc487583748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EABDA3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49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7.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_Toc487583749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79E2CB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0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7.1.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_Toc487583750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FE51A6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1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7.2.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_Toc487583751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C8F2737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2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7.3.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_Toc487583752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E067FC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3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7.4.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&lt;Precondición 4&gt; Datos previos.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_Toc487583753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E0203E5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4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_Toc487583754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5C1765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5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_Toc487583755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FA682A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6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_Toc487583756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9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7AF15E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7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Opcionales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_Toc487583757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9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8A8261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8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AO01 Crear Clasificación.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_Toc487583758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9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B8BE46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59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AO02 Modificar Clasificación.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_Toc487583759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10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6840A6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0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AO03 Ver Detalle.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_Toc487583760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11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84E324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1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AO04 Activar / Desactivar Clasificación.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_Toc487583761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11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0ACDD2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2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8.2.1.5.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AO05 Búsqueda por estatus.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_Toc487583762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12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86C0C9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3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8.2.1.6.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AO06 Búsqueda por Nombre de la Clasificación.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_Toc487583763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13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9ED481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4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Generales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_Toc487583764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14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4B51DF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5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8.2.2.1.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_Toc487583765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14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90BF44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6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8.2.2.2.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AG02 Cerrar sesión.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_Toc487583766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14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0652B8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7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_Toc487583767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A02D77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8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_Toc487583768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FD1927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69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8.2.4.1.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AE01 Error al guardar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_Toc487583769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3BACEBB" w14:textId="77777777" w:rsidR="00480FFF" w:rsidRPr="00480FFF" w:rsidRDefault="00487C7E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0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8.2.4.2.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AE03 Consulta sin resultados.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_Toc487583770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997C14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1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_Toc487583771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39E230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2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_Toc487583772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15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A6F386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3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8.5.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_Toc487583773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D93C57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4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8.5.1.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_Toc487583774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1EC9538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5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8.5.2.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_Toc487583775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256759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6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8.5.3.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_Toc487583776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FAB1A6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7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9.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_Toc487583777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7E11DC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8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_Toc487583778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7FF59F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79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_Toc487583779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FEA04B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0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_Toc487583780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16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581452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1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V03 Validar datos únicos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_Toc487583781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81054AC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2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10.4.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V04 Validar clave de referencia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_Toc487583782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8D1DE1" w14:textId="77777777" w:rsidR="00480FFF" w:rsidRPr="00480FFF" w:rsidRDefault="00487C7E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3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10.5.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V05 Validar existencia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_Toc487583783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1C020F3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4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11.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_Toc487583784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BCC672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5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12.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_Toc487583785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17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15D7C9" w14:textId="77777777" w:rsidR="00480FFF" w:rsidRPr="00480FFF" w:rsidRDefault="00487C7E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583786" w:history="1">
        <w:r w:rsidR="00480FFF" w:rsidRPr="00480FFF">
          <w:rPr>
            <w:rStyle w:val="Hipervnculo"/>
            <w:rFonts w:asciiTheme="minorHAnsi" w:hAnsiTheme="minorHAnsi" w:cstheme="minorHAnsi"/>
            <w:noProof/>
          </w:rPr>
          <w:t>13.</w:t>
        </w:r>
        <w:r w:rsidR="00480FFF" w:rsidRPr="00480FFF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480FFF" w:rsidRPr="00480FFF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480FFF" w:rsidRPr="00480FFF">
          <w:rPr>
            <w:rFonts w:asciiTheme="minorHAnsi" w:hAnsiTheme="minorHAnsi" w:cstheme="minorHAnsi"/>
            <w:noProof/>
            <w:webHidden/>
          </w:rPr>
          <w:tab/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begin"/>
        </w:r>
        <w:r w:rsidR="00480FFF" w:rsidRPr="00480FFF">
          <w:rPr>
            <w:rFonts w:asciiTheme="minorHAnsi" w:hAnsiTheme="minorHAnsi" w:cstheme="minorHAnsi"/>
            <w:noProof/>
            <w:webHidden/>
          </w:rPr>
          <w:instrText xml:space="preserve"> PAGEREF _Toc487583786 \h </w:instrText>
        </w:r>
        <w:r w:rsidR="00480FFF" w:rsidRPr="00480FFF">
          <w:rPr>
            <w:rFonts w:asciiTheme="minorHAnsi" w:hAnsiTheme="minorHAnsi" w:cstheme="minorHAnsi"/>
            <w:noProof/>
            <w:webHidden/>
          </w:rPr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separate"/>
        </w:r>
        <w:r w:rsidR="00AE70CC">
          <w:rPr>
            <w:rFonts w:asciiTheme="minorHAnsi" w:hAnsiTheme="minorHAnsi" w:cstheme="minorHAnsi"/>
            <w:noProof/>
            <w:webHidden/>
          </w:rPr>
          <w:t>18</w:t>
        </w:r>
        <w:r w:rsidR="00480FFF" w:rsidRPr="00480FFF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97E7A39" w14:textId="77777777" w:rsidR="007E79AD" w:rsidRPr="00AD37DD" w:rsidRDefault="00487C61" w:rsidP="00E94919">
      <w:pPr>
        <w:rPr>
          <w:rFonts w:asciiTheme="minorHAnsi" w:hAnsiTheme="minorHAnsi" w:cstheme="minorHAnsi"/>
          <w:lang w:val="es-MX"/>
        </w:rPr>
      </w:pPr>
      <w:r w:rsidRPr="00CE78A4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397E7A3A" w14:textId="77777777"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br w:type="page"/>
      </w:r>
    </w:p>
    <w:p w14:paraId="397E7A3B" w14:textId="77777777"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83741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683"/>
        <w:gridCol w:w="2823"/>
        <w:gridCol w:w="1747"/>
        <w:gridCol w:w="1473"/>
      </w:tblGrid>
      <w:tr w:rsidR="003D39CB" w:rsidRPr="003D39CB" w14:paraId="5E1A4D98" w14:textId="77777777" w:rsidTr="003D39CB">
        <w:trPr>
          <w:trHeight w:val="540"/>
          <w:tblHeader/>
          <w:jc w:val="center"/>
        </w:trPr>
        <w:tc>
          <w:tcPr>
            <w:tcW w:w="1134" w:type="dxa"/>
            <w:shd w:val="clear" w:color="auto" w:fill="BFBFBF"/>
            <w:vAlign w:val="center"/>
            <w:hideMark/>
          </w:tcPr>
          <w:p w14:paraId="081D6E3A" w14:textId="77777777" w:rsidR="003D39CB" w:rsidRPr="009E09DE" w:rsidRDefault="003D39CB" w:rsidP="009E09DE">
            <w:pPr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E09DE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683" w:type="dxa"/>
            <w:shd w:val="clear" w:color="auto" w:fill="BFBFBF"/>
            <w:vAlign w:val="center"/>
            <w:hideMark/>
          </w:tcPr>
          <w:p w14:paraId="6C1A4A0F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23" w:type="dxa"/>
            <w:shd w:val="clear" w:color="auto" w:fill="BFBFBF"/>
            <w:vAlign w:val="center"/>
            <w:hideMark/>
          </w:tcPr>
          <w:p w14:paraId="47981AFC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47" w:type="dxa"/>
            <w:shd w:val="clear" w:color="auto" w:fill="BFBFBF"/>
            <w:vAlign w:val="center"/>
            <w:hideMark/>
          </w:tcPr>
          <w:p w14:paraId="31500100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73" w:type="dxa"/>
            <w:shd w:val="clear" w:color="auto" w:fill="BFBFBF"/>
            <w:vAlign w:val="center"/>
          </w:tcPr>
          <w:p w14:paraId="65433377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3D39CB" w:rsidRPr="003D39CB" w14:paraId="0F1EA082" w14:textId="77777777" w:rsidTr="003D39CB">
        <w:trPr>
          <w:trHeight w:val="285"/>
          <w:tblHeader/>
          <w:jc w:val="center"/>
        </w:trPr>
        <w:tc>
          <w:tcPr>
            <w:tcW w:w="1134" w:type="dxa"/>
            <w:shd w:val="clear" w:color="auto" w:fill="D9D9D9"/>
            <w:vAlign w:val="center"/>
          </w:tcPr>
          <w:p w14:paraId="321FB99B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shd w:val="clear" w:color="auto" w:fill="D9D9D9"/>
            <w:vAlign w:val="center"/>
          </w:tcPr>
          <w:p w14:paraId="06202CAE" w14:textId="77777777" w:rsidR="003D39CB" w:rsidRPr="003D39CB" w:rsidRDefault="003D39CB" w:rsidP="005E3191">
            <w:pPr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Elaboración del documento</w:t>
            </w:r>
          </w:p>
        </w:tc>
        <w:tc>
          <w:tcPr>
            <w:tcW w:w="2823" w:type="dxa"/>
            <w:shd w:val="clear" w:color="auto" w:fill="D9D9D9"/>
          </w:tcPr>
          <w:p w14:paraId="1B5EB99F" w14:textId="5E66AE65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szCs w:val="20"/>
              </w:rPr>
              <w:t>Fernando Rueda Balcorta</w:t>
            </w:r>
          </w:p>
        </w:tc>
        <w:tc>
          <w:tcPr>
            <w:tcW w:w="1747" w:type="dxa"/>
            <w:shd w:val="clear" w:color="auto" w:fill="D9D9D9"/>
            <w:vAlign w:val="center"/>
          </w:tcPr>
          <w:p w14:paraId="1C03DB43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19/10/2016 </w:t>
            </w:r>
          </w:p>
        </w:tc>
        <w:tc>
          <w:tcPr>
            <w:tcW w:w="1473" w:type="dxa"/>
            <w:shd w:val="clear" w:color="auto" w:fill="D9D9D9"/>
            <w:vAlign w:val="center"/>
          </w:tcPr>
          <w:p w14:paraId="5AFF4C4A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/>
                <w:bCs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szCs w:val="20"/>
              </w:rPr>
              <w:t>Elaborado</w:t>
            </w:r>
          </w:p>
        </w:tc>
      </w:tr>
      <w:tr w:rsidR="003D39CB" w:rsidRPr="003D39CB" w14:paraId="6DA83F16" w14:textId="77777777" w:rsidTr="003D39CB">
        <w:trPr>
          <w:trHeight w:val="285"/>
          <w:tblHeader/>
          <w:jc w:val="center"/>
        </w:trPr>
        <w:tc>
          <w:tcPr>
            <w:tcW w:w="1134" w:type="dxa"/>
            <w:shd w:val="clear" w:color="auto" w:fill="auto"/>
            <w:vAlign w:val="center"/>
            <w:hideMark/>
          </w:tcPr>
          <w:p w14:paraId="250044BD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0.1</w:t>
            </w:r>
          </w:p>
        </w:tc>
        <w:tc>
          <w:tcPr>
            <w:tcW w:w="2683" w:type="dxa"/>
            <w:shd w:val="clear" w:color="auto" w:fill="auto"/>
            <w:vAlign w:val="center"/>
            <w:hideMark/>
          </w:tcPr>
          <w:p w14:paraId="1659D244" w14:textId="77777777" w:rsidR="003D39CB" w:rsidRPr="003D39CB" w:rsidRDefault="003D39CB" w:rsidP="005E3191">
            <w:pPr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Entrega del documento</w:t>
            </w:r>
          </w:p>
        </w:tc>
        <w:tc>
          <w:tcPr>
            <w:tcW w:w="2823" w:type="dxa"/>
            <w:shd w:val="clear" w:color="auto" w:fill="auto"/>
            <w:hideMark/>
          </w:tcPr>
          <w:p w14:paraId="0EE438BF" w14:textId="5BF34FA0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szCs w:val="20"/>
              </w:rPr>
              <w:t>Fernando Rueda Balcorta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461BA25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24/10/2016</w:t>
            </w:r>
          </w:p>
        </w:tc>
        <w:tc>
          <w:tcPr>
            <w:tcW w:w="1473" w:type="dxa"/>
            <w:vAlign w:val="center"/>
          </w:tcPr>
          <w:p w14:paraId="142F1794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Entregado</w:t>
            </w:r>
          </w:p>
        </w:tc>
      </w:tr>
      <w:tr w:rsidR="003D39CB" w:rsidRPr="003D39CB" w14:paraId="0B80B00B" w14:textId="77777777" w:rsidTr="003D39CB">
        <w:trPr>
          <w:trHeight w:val="285"/>
          <w:tblHeader/>
          <w:jc w:val="center"/>
        </w:trPr>
        <w:tc>
          <w:tcPr>
            <w:tcW w:w="1134" w:type="dxa"/>
            <w:shd w:val="clear" w:color="auto" w:fill="D9D9D9"/>
            <w:vAlign w:val="center"/>
            <w:hideMark/>
          </w:tcPr>
          <w:p w14:paraId="6A892347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0.2</w:t>
            </w:r>
          </w:p>
        </w:tc>
        <w:tc>
          <w:tcPr>
            <w:tcW w:w="2683" w:type="dxa"/>
            <w:shd w:val="clear" w:color="auto" w:fill="D9D9D9"/>
            <w:vAlign w:val="center"/>
            <w:hideMark/>
          </w:tcPr>
          <w:p w14:paraId="2A1B5766" w14:textId="77777777" w:rsidR="003D39CB" w:rsidRPr="003D39CB" w:rsidRDefault="003D39CB" w:rsidP="005E3191">
            <w:pPr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Actualización de calidad</w:t>
            </w:r>
          </w:p>
        </w:tc>
        <w:tc>
          <w:tcPr>
            <w:tcW w:w="2823" w:type="dxa"/>
            <w:shd w:val="clear" w:color="auto" w:fill="D9D9D9"/>
            <w:hideMark/>
          </w:tcPr>
          <w:p w14:paraId="75F4C083" w14:textId="37F20D58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szCs w:val="20"/>
              </w:rPr>
              <w:t>Fernando Rueda Balcorta</w:t>
            </w:r>
          </w:p>
        </w:tc>
        <w:tc>
          <w:tcPr>
            <w:tcW w:w="1747" w:type="dxa"/>
            <w:shd w:val="clear" w:color="auto" w:fill="D9D9D9"/>
            <w:vAlign w:val="center"/>
          </w:tcPr>
          <w:p w14:paraId="498A6756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 26/10/2016</w:t>
            </w:r>
          </w:p>
        </w:tc>
        <w:tc>
          <w:tcPr>
            <w:tcW w:w="1473" w:type="dxa"/>
            <w:shd w:val="clear" w:color="auto" w:fill="D9D9D9"/>
            <w:vAlign w:val="center"/>
          </w:tcPr>
          <w:p w14:paraId="5DAB30EC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 w:eastAsia="es-MX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Actualizado</w:t>
            </w:r>
          </w:p>
        </w:tc>
      </w:tr>
      <w:tr w:rsidR="003D39CB" w:rsidRPr="003D39CB" w14:paraId="495910F2" w14:textId="77777777" w:rsidTr="003D39CB">
        <w:trPr>
          <w:trHeight w:val="285"/>
          <w:tblHeader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62EE5575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1.0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6C5163EF" w14:textId="77777777" w:rsidR="003D39CB" w:rsidRPr="003D39CB" w:rsidRDefault="003D39CB" w:rsidP="005E3191">
            <w:pPr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Cierre del documento</w:t>
            </w:r>
          </w:p>
        </w:tc>
        <w:tc>
          <w:tcPr>
            <w:tcW w:w="2823" w:type="dxa"/>
            <w:shd w:val="clear" w:color="auto" w:fill="auto"/>
          </w:tcPr>
          <w:p w14:paraId="0973C063" w14:textId="251ACB2F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szCs w:val="20"/>
              </w:rPr>
              <w:t>Fernando Rueda Balcorta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8A8537B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27/10/2016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C977465" w14:textId="77777777" w:rsidR="003D39CB" w:rsidRPr="003D39CB" w:rsidRDefault="003D39CB" w:rsidP="005E3191">
            <w:pPr>
              <w:jc w:val="center"/>
              <w:rPr>
                <w:rFonts w:asciiTheme="minorHAnsi" w:hAnsiTheme="minorHAnsi" w:cstheme="minorHAnsi"/>
                <w:color w:val="212121"/>
                <w:szCs w:val="20"/>
              </w:rPr>
            </w:pPr>
            <w:r w:rsidRPr="003D39CB">
              <w:rPr>
                <w:rFonts w:asciiTheme="minorHAnsi" w:hAnsiTheme="minorHAnsi" w:cstheme="minorHAnsi"/>
                <w:color w:val="212121"/>
                <w:szCs w:val="20"/>
              </w:rPr>
              <w:t>Cerrado</w:t>
            </w:r>
          </w:p>
        </w:tc>
      </w:tr>
    </w:tbl>
    <w:p w14:paraId="397E7A54" w14:textId="77777777"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14:paraId="397E7A55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14:paraId="397E7A56" w14:textId="77777777"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14:paraId="397E7A59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397E7A57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97E7A58" w14:textId="77777777"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14:paraId="397E7A5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397E7A5A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397E7A5B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C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397E7A5D" w14:textId="77777777"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397E7A5E" w14:textId="77777777"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397E7A60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1" w14:textId="77777777" w:rsidR="007E79AD" w:rsidRPr="00AD37DD" w:rsidRDefault="007E79AD" w:rsidP="007E79AD">
      <w:pPr>
        <w:rPr>
          <w:rFonts w:asciiTheme="minorHAnsi" w:hAnsiTheme="minorHAnsi" w:cstheme="minorHAnsi"/>
        </w:rPr>
      </w:pPr>
    </w:p>
    <w:p w14:paraId="397E7A62" w14:textId="77777777" w:rsidR="0081016C" w:rsidRPr="00AD37DD" w:rsidRDefault="00A027A6" w:rsidP="00C0039E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397E7A63" w14:textId="79DC6D88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83742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D41DCF">
        <w:rPr>
          <w:rFonts w:asciiTheme="minorHAnsi" w:hAnsiTheme="minorHAnsi" w:cstheme="minorHAnsi"/>
          <w:sz w:val="20"/>
        </w:rPr>
        <w:t>Administrar Clasificación Factor</w:t>
      </w:r>
      <w:r w:rsidR="00480FFF">
        <w:rPr>
          <w:rFonts w:asciiTheme="minorHAnsi" w:hAnsiTheme="minorHAnsi" w:cstheme="minorHAnsi"/>
          <w:sz w:val="20"/>
        </w:rPr>
        <w:t>es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14:paraId="397E7A64" w14:textId="77777777" w:rsidR="008D05F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>Control Electrónico</w:t>
      </w:r>
      <w:r w:rsidR="00E3434F">
        <w:rPr>
          <w:rFonts w:asciiTheme="minorHAnsi" w:hAnsiTheme="minorHAnsi" w:cstheme="minorHAnsi"/>
          <w:color w:val="000000" w:themeColor="text1"/>
        </w:rPr>
        <w:t xml:space="preserve"> </w:t>
      </w:r>
      <w:r w:rsidRPr="00AD37DD">
        <w:rPr>
          <w:rFonts w:asciiTheme="minorHAnsi" w:hAnsiTheme="minorHAnsi" w:cstheme="minorHAnsi"/>
          <w:color w:val="000000" w:themeColor="text1"/>
        </w:rPr>
        <w:t xml:space="preserve">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397E7A65" w14:textId="1862F66A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83743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D41DCF">
        <w:rPr>
          <w:rFonts w:asciiTheme="minorHAnsi" w:hAnsiTheme="minorHAnsi" w:cstheme="minorHAnsi"/>
          <w:sz w:val="20"/>
        </w:rPr>
        <w:t>Administrar Clasificación Factor</w:t>
      </w:r>
      <w:r w:rsidR="00480FFF">
        <w:rPr>
          <w:rFonts w:asciiTheme="minorHAnsi" w:hAnsiTheme="minorHAnsi" w:cstheme="minorHAnsi"/>
          <w:sz w:val="20"/>
        </w:rPr>
        <w:t>es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14:paraId="397E7A66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83744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14:paraId="397E7A67" w14:textId="7AF6F1A1" w:rsidR="00D16B4F" w:rsidRDefault="00EF0432" w:rsidP="00C0039E">
      <w:pPr>
        <w:pStyle w:val="ndice2"/>
      </w:pPr>
      <w:r w:rsidRPr="00052284">
        <w:t xml:space="preserve">Permitir al usuario </w:t>
      </w:r>
      <w:r w:rsidR="00D27E61">
        <w:t xml:space="preserve">que cuente con los roles y permisos adecuados, </w:t>
      </w:r>
      <w:r w:rsidR="00630473" w:rsidRPr="00052284">
        <w:t>la administración</w:t>
      </w:r>
      <w:r w:rsidRPr="00052284">
        <w:t xml:space="preserve"> </w:t>
      </w:r>
      <w:r w:rsidR="00630473" w:rsidRPr="00052284">
        <w:t xml:space="preserve">de los </w:t>
      </w:r>
      <w:r w:rsidR="00346526">
        <w:t>factores</w:t>
      </w:r>
      <w:r w:rsidR="00052284" w:rsidRPr="00052284">
        <w:t xml:space="preserve"> </w:t>
      </w:r>
      <w:r w:rsidRPr="00052284">
        <w:t xml:space="preserve">con la finalidad </w:t>
      </w:r>
      <w:r w:rsidR="00052284" w:rsidRPr="00052284">
        <w:t xml:space="preserve">de crear, consultar, modificar y </w:t>
      </w:r>
      <w:r w:rsidR="00B06D15">
        <w:rPr>
          <w:lang w:eastAsia="es-MX"/>
        </w:rPr>
        <w:t>c</w:t>
      </w:r>
      <w:r w:rsidR="00B06D15" w:rsidRPr="00E244DB">
        <w:rPr>
          <w:lang w:eastAsia="es-MX"/>
        </w:rPr>
        <w:t>ambiar el estatus (Activar o Desactivar)</w:t>
      </w:r>
      <w:r w:rsidR="00B06D15">
        <w:t xml:space="preserve"> </w:t>
      </w:r>
      <w:r w:rsidR="00052284" w:rsidRPr="00052284">
        <w:t>registros del catálogo</w:t>
      </w:r>
      <w:r w:rsidR="00D27E61">
        <w:t xml:space="preserve"> de administración d</w:t>
      </w:r>
      <w:r w:rsidR="009E3958">
        <w:t>e clasificación para factores</w:t>
      </w:r>
      <w:r w:rsidRPr="00052284">
        <w:t>.</w:t>
      </w:r>
    </w:p>
    <w:p w14:paraId="397E7A69" w14:textId="4E0D3D12" w:rsidR="004716CD" w:rsidRPr="00E244DB" w:rsidRDefault="00D16B4F" w:rsidP="00E244D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83745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876"/>
      </w:tblGrid>
      <w:tr w:rsidR="00D16B4F" w:rsidRPr="00E244DB" w14:paraId="397E7A6E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A" w14:textId="77777777" w:rsidR="00D16B4F" w:rsidRPr="00E244DB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244D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B" w14:textId="77777777" w:rsidR="00D16B4F" w:rsidRPr="00E244DB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244D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C" w14:textId="77777777" w:rsidR="00D16B4F" w:rsidRPr="00E244DB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244D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97E7A6D" w14:textId="77777777" w:rsidR="00D16B4F" w:rsidRPr="00E244DB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E244DB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9E3958" w:rsidRPr="00E244DB" w14:paraId="397E7A73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6F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FUNC-DGAPF-021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0" w14:textId="5251BD9B" w:rsidR="009E3958" w:rsidRPr="00E244DB" w:rsidRDefault="009E3958" w:rsidP="00EF0432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44DB">
              <w:rPr>
                <w:rFonts w:asciiTheme="minorHAnsi" w:hAnsiTheme="minorHAnsi" w:cstheme="minorHAnsi"/>
                <w:szCs w:val="20"/>
                <w:lang w:eastAsia="es-MX"/>
              </w:rPr>
              <w:t>Registra</w:t>
            </w:r>
            <w:r w:rsidR="00D41DCF" w:rsidRPr="00E244DB">
              <w:rPr>
                <w:rFonts w:asciiTheme="minorHAnsi" w:hAnsiTheme="minorHAnsi" w:cstheme="minorHAnsi"/>
                <w:szCs w:val="20"/>
                <w:lang w:eastAsia="es-MX"/>
              </w:rPr>
              <w:t>r</w:t>
            </w:r>
            <w:r w:rsidRPr="00E244DB">
              <w:rPr>
                <w:rFonts w:asciiTheme="minorHAnsi" w:hAnsiTheme="minorHAnsi" w:cstheme="minorHAnsi"/>
                <w:szCs w:val="20"/>
                <w:lang w:eastAsia="es-MX"/>
              </w:rPr>
              <w:t xml:space="preserve"> la clasificación de los factores para la configuración de los servicios.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1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El sistema permitirá al usuario crear la clasificación de los factores de acuerdo a la distancia, criminalidad y actividad económica, entre otras.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72" w14:textId="77777777" w:rsidR="009E3958" w:rsidRPr="00E244DB" w:rsidRDefault="009E3958" w:rsidP="00D41DCF">
            <w:pPr>
              <w:pStyle w:val="ndice2"/>
              <w:ind w:left="0"/>
            </w:pPr>
            <w:r w:rsidRPr="00E244DB">
              <w:t>2006 - Administrar Clasificación Factores</w:t>
            </w:r>
          </w:p>
        </w:tc>
      </w:tr>
      <w:tr w:rsidR="009E3958" w:rsidRPr="00E244DB" w14:paraId="397E7A78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4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FUNC-DGAPF-022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5" w14:textId="77777777" w:rsidR="009E3958" w:rsidRPr="00E244DB" w:rsidRDefault="009E3958" w:rsidP="00EF0432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44DB">
              <w:rPr>
                <w:rFonts w:asciiTheme="minorHAnsi" w:hAnsiTheme="minorHAnsi" w:cstheme="minorHAnsi"/>
                <w:szCs w:val="20"/>
                <w:lang w:eastAsia="es-MX"/>
              </w:rPr>
              <w:t>Consultar la clasificación de los factores.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6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El sistema permitirá al usuario consultar los registros de las clasificaciones de los factores.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7" w14:textId="77777777" w:rsidR="009E3958" w:rsidRPr="00E244DB" w:rsidRDefault="009E3958" w:rsidP="00D41DCF">
            <w:pPr>
              <w:pStyle w:val="ndice2"/>
              <w:ind w:left="0"/>
            </w:pPr>
            <w:r w:rsidRPr="00E244DB">
              <w:t>2006 - Administrar Clasificación Factores</w:t>
            </w:r>
          </w:p>
        </w:tc>
      </w:tr>
      <w:tr w:rsidR="009E3958" w:rsidRPr="00E244DB" w14:paraId="397E7A7D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9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FUNC-DGAPF-023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A" w14:textId="77777777" w:rsidR="009E3958" w:rsidRPr="00E244DB" w:rsidRDefault="009E3958" w:rsidP="00EF0432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44DB">
              <w:rPr>
                <w:rFonts w:asciiTheme="minorHAnsi" w:hAnsiTheme="minorHAnsi" w:cstheme="minorHAnsi"/>
                <w:szCs w:val="20"/>
                <w:lang w:eastAsia="es-MX"/>
              </w:rPr>
              <w:t>Modificar la clasificación de los factores.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B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El sistema permitirá al usuario modificar la clasificación de los factores creados previamente.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C" w14:textId="77777777" w:rsidR="009E3958" w:rsidRPr="00E244DB" w:rsidRDefault="009E3958" w:rsidP="00D41DCF">
            <w:pPr>
              <w:pStyle w:val="ndice2"/>
              <w:ind w:left="0"/>
            </w:pPr>
            <w:r w:rsidRPr="00E244DB">
              <w:t>2006 - Administrar Clasificación Factores</w:t>
            </w:r>
          </w:p>
        </w:tc>
      </w:tr>
      <w:tr w:rsidR="009E3958" w:rsidRPr="00E244DB" w14:paraId="397E7A82" w14:textId="77777777" w:rsidTr="004716C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E" w14:textId="77777777" w:rsidR="009E3958" w:rsidRPr="00E244DB" w:rsidRDefault="009E3958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>FUNC-DGAPF-024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7F" w14:textId="7B66A548" w:rsidR="009E3958" w:rsidRPr="00E244DB" w:rsidRDefault="00FF47D5" w:rsidP="00FF47D5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244DB">
              <w:rPr>
                <w:rFonts w:asciiTheme="minorHAnsi" w:hAnsiTheme="minorHAnsi" w:cstheme="minorHAnsi"/>
                <w:szCs w:val="20"/>
                <w:lang w:eastAsia="es-MX"/>
              </w:rPr>
              <w:t>Cambiar el estatus (Activar o Desactivar)</w:t>
            </w:r>
            <w:r w:rsidR="009E3958" w:rsidRPr="00E244DB">
              <w:rPr>
                <w:rFonts w:asciiTheme="minorHAnsi" w:hAnsiTheme="minorHAnsi" w:cstheme="minorHAnsi"/>
                <w:szCs w:val="20"/>
                <w:lang w:eastAsia="es-MX"/>
              </w:rPr>
              <w:t xml:space="preserve"> la clasificación de los factores.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0" w14:textId="4C23D9BB" w:rsidR="009E3958" w:rsidRPr="00E244DB" w:rsidRDefault="009E3958" w:rsidP="00FF47D5">
            <w:pPr>
              <w:rPr>
                <w:rFonts w:ascii="Calibri" w:hAnsi="Calibri" w:cs="Calibri"/>
                <w:color w:val="000000"/>
                <w:szCs w:val="20"/>
              </w:rPr>
            </w:pPr>
            <w:r w:rsidRPr="00E244DB">
              <w:rPr>
                <w:rFonts w:ascii="Calibri" w:hAnsi="Calibri" w:cs="Calibri"/>
                <w:color w:val="000000"/>
                <w:szCs w:val="20"/>
              </w:rPr>
              <w:t xml:space="preserve">El sistema permitirá al usuario </w:t>
            </w:r>
            <w:r w:rsidR="00FF47D5" w:rsidRPr="00E244DB">
              <w:rPr>
                <w:rFonts w:ascii="Calibri" w:hAnsi="Calibri" w:cs="Calibri"/>
                <w:color w:val="000000"/>
                <w:szCs w:val="20"/>
              </w:rPr>
              <w:t xml:space="preserve">cambiar el estatus (Activar o Desactivar) </w:t>
            </w:r>
            <w:r w:rsidRPr="00E244DB">
              <w:rPr>
                <w:rFonts w:ascii="Calibri" w:hAnsi="Calibri" w:cs="Calibri"/>
                <w:color w:val="000000"/>
                <w:szCs w:val="20"/>
              </w:rPr>
              <w:t>una clasificación de factores.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1" w14:textId="77777777" w:rsidR="009E3958" w:rsidRPr="00E244DB" w:rsidRDefault="009E3958" w:rsidP="00D41DCF">
            <w:pPr>
              <w:pStyle w:val="ndice2"/>
              <w:ind w:left="0"/>
            </w:pPr>
            <w:r w:rsidRPr="00E244DB">
              <w:t>2006 - Administrar Clasificación Factores</w:t>
            </w:r>
          </w:p>
        </w:tc>
      </w:tr>
    </w:tbl>
    <w:p w14:paraId="397E7A83" w14:textId="77777777" w:rsidR="00E3434F" w:rsidRDefault="00E3434F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26" w:name="_Toc371934666"/>
      <w:bookmarkStart w:id="27" w:name="_Toc289774376"/>
      <w:bookmarkStart w:id="28" w:name="_Toc126991049"/>
      <w:bookmarkStart w:id="29" w:name="_Toc289774377"/>
      <w:r>
        <w:rPr>
          <w:rFonts w:asciiTheme="minorHAnsi" w:hAnsiTheme="minorHAnsi" w:cstheme="minorHAnsi"/>
        </w:rPr>
        <w:br w:type="page"/>
      </w:r>
    </w:p>
    <w:p w14:paraId="397E7A84" w14:textId="77777777" w:rsidR="00165253" w:rsidRPr="00DC2538" w:rsidRDefault="00D16B4F" w:rsidP="00C0039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noProof/>
          <w:lang w:val="es-MX" w:eastAsia="es-MX"/>
        </w:rPr>
      </w:pPr>
      <w:bookmarkStart w:id="30" w:name="_Toc487583746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30"/>
    </w:p>
    <w:p w14:paraId="397E7A85" w14:textId="7870E848" w:rsidR="002D1034" w:rsidRPr="002D1034" w:rsidRDefault="00FF47D5" w:rsidP="00DC2538">
      <w:pPr>
        <w:pStyle w:val="ndice2"/>
        <w:jc w:val="center"/>
      </w:pPr>
      <w:r>
        <w:rPr>
          <w:noProof/>
          <w:lang w:val="es-MX" w:eastAsia="es-MX"/>
        </w:rPr>
        <w:drawing>
          <wp:inline distT="0" distB="0" distL="0" distR="0" wp14:anchorId="1E8C028D" wp14:editId="7C4AA061">
            <wp:extent cx="554355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7A86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83747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3402"/>
        <w:gridCol w:w="5687"/>
      </w:tblGrid>
      <w:tr w:rsidR="00D16B4F" w:rsidRPr="00AD37DD" w14:paraId="397E7A8A" w14:textId="77777777" w:rsidTr="003D39CB">
        <w:trPr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7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8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89" w14:textId="77777777"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CF6856" w:rsidRPr="00AD37DD" w14:paraId="397E7A8E" w14:textId="77777777" w:rsidTr="003D39CB">
        <w:trPr>
          <w:jc w:val="center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B" w14:textId="77777777" w:rsidR="00CF6856" w:rsidRPr="002D1034" w:rsidRDefault="002D1034" w:rsidP="00FE2192">
            <w:pPr>
              <w:rPr>
                <w:rFonts w:asciiTheme="minorHAnsi" w:hAnsiTheme="minorHAnsi" w:cstheme="minorHAnsi"/>
                <w:color w:val="0070C0"/>
              </w:rPr>
            </w:pPr>
            <w:r w:rsidRPr="002D103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8C" w14:textId="4591AA78" w:rsidR="00CF6856" w:rsidRPr="002D1034" w:rsidRDefault="00A97B08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de la </w:t>
            </w:r>
            <w:r w:rsidR="0044129D">
              <w:rPr>
                <w:rFonts w:asciiTheme="minorHAnsi" w:hAnsiTheme="minorHAnsi" w:cstheme="minorHAnsi"/>
                <w:szCs w:val="20"/>
              </w:rPr>
              <w:t>DGAPF</w:t>
            </w:r>
          </w:p>
        </w:tc>
        <w:tc>
          <w:tcPr>
            <w:tcW w:w="5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ED9F" w14:textId="77777777" w:rsidR="00CF6856" w:rsidRDefault="002D1034" w:rsidP="00D41DCF">
            <w:pPr>
              <w:pStyle w:val="ndice2"/>
              <w:ind w:left="0"/>
            </w:pPr>
            <w:r>
              <w:t>Actor que puede administrar el catálogo de clasificación de factores</w:t>
            </w:r>
            <w:r w:rsidR="00D41DCF">
              <w:t>.</w:t>
            </w:r>
          </w:p>
          <w:p w14:paraId="397E7A8D" w14:textId="5929BF37" w:rsidR="00D41DCF" w:rsidRPr="00D41DCF" w:rsidRDefault="00D41DCF" w:rsidP="00D41DCF">
            <w:r w:rsidRPr="00CE1DD3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CE1DD3">
              <w:rPr>
                <w:rFonts w:asciiTheme="minorHAnsi" w:hAnsiTheme="minorHAnsi" w:cstheme="minorHAnsi"/>
                <w:szCs w:val="20"/>
              </w:rPr>
              <w:t xml:space="preserve"> Los roles de los usuarios de la DGAPF se encuentran descritos en el documento de </w:t>
            </w:r>
            <w:r w:rsidRPr="00FF47D5">
              <w:rPr>
                <w:rFonts w:asciiTheme="minorHAnsi" w:hAnsiTheme="minorHAnsi" w:cstheme="minorHAnsi"/>
                <w:szCs w:val="20"/>
              </w:rPr>
              <w:t>Diagrama Conceptual de la Solución Tecnológica.</w:t>
            </w:r>
          </w:p>
        </w:tc>
      </w:tr>
    </w:tbl>
    <w:p w14:paraId="397E7A8F" w14:textId="5C02CF37" w:rsidR="004C0182" w:rsidRDefault="004C0182" w:rsidP="004C0182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33" w:name="_Toc371934668"/>
    </w:p>
    <w:p w14:paraId="397E7A90" w14:textId="77777777" w:rsidR="004C0182" w:rsidRDefault="004C0182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97E7A91" w14:textId="77777777"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487583748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29"/>
      <w:bookmarkEnd w:id="33"/>
      <w:bookmarkEnd w:id="34"/>
    </w:p>
    <w:p w14:paraId="397E7A92" w14:textId="66895BB8" w:rsidR="00D16B4F" w:rsidRDefault="00B07E8B" w:rsidP="003D39CB">
      <w:pPr>
        <w:pStyle w:val="ndice2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59D18B53" wp14:editId="1BCF4875">
            <wp:extent cx="5605153" cy="6780811"/>
            <wp:effectExtent l="0" t="0" r="0" b="1270"/>
            <wp:docPr id="4" name="Imagen 4" descr="C:\Users\Gesfor Mexico\Desktop\clasific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esktop\clasificació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2" b="3220"/>
                    <a:stretch/>
                  </pic:blipFill>
                  <pic:spPr bwMode="auto">
                    <a:xfrm>
                      <a:off x="0" y="0"/>
                      <a:ext cx="5613370" cy="679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E7A94" w14:textId="77777777" w:rsidR="00455180" w:rsidRDefault="00D16B4F" w:rsidP="00455180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83749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Start w:id="39" w:name="_Toc371934672"/>
      <w:bookmarkStart w:id="40" w:name="_Toc289774375"/>
      <w:bookmarkStart w:id="41" w:name="_Toc126991048"/>
      <w:bookmarkEnd w:id="35"/>
      <w:bookmarkEnd w:id="36"/>
      <w:bookmarkEnd w:id="37"/>
      <w:bookmarkEnd w:id="38"/>
    </w:p>
    <w:p w14:paraId="397E7A95" w14:textId="77777777" w:rsidR="00DC2538" w:rsidRPr="00756736" w:rsidRDefault="00DC2538" w:rsidP="00756736">
      <w:pPr>
        <w:rPr>
          <w:rFonts w:asciiTheme="minorHAnsi" w:hAnsiTheme="minorHAnsi" w:cstheme="minorHAnsi"/>
          <w:color w:val="000000" w:themeColor="text1"/>
          <w:szCs w:val="20"/>
        </w:rPr>
      </w:pPr>
      <w:bookmarkStart w:id="42" w:name="_Toc427934378"/>
      <w:bookmarkStart w:id="43" w:name="_Toc427941333"/>
      <w:bookmarkStart w:id="44" w:name="_Toc428182528"/>
      <w:bookmarkStart w:id="45" w:name="_Toc429062442"/>
      <w:r w:rsidRPr="00756736">
        <w:rPr>
          <w:rFonts w:asciiTheme="minorHAnsi" w:hAnsiTheme="minorHAnsi" w:cstheme="minorHAnsi"/>
          <w:color w:val="000000" w:themeColor="text1"/>
          <w:szCs w:val="20"/>
        </w:rPr>
        <w:t>Las precondiciones que deben existir para que esta funcionalidad se ejecute son las siguientes:</w:t>
      </w:r>
      <w:bookmarkEnd w:id="42"/>
      <w:bookmarkEnd w:id="43"/>
      <w:bookmarkEnd w:id="44"/>
      <w:bookmarkEnd w:id="45"/>
    </w:p>
    <w:p w14:paraId="397E7A96" w14:textId="77777777" w:rsidR="003D3FD3" w:rsidRDefault="003D3FD3" w:rsidP="003D3FD3">
      <w:pPr>
        <w:pStyle w:val="EstiloTtulo1Antes6ptoDespus3ptoInterlineadoMn"/>
        <w:numPr>
          <w:ilvl w:val="1"/>
          <w:numId w:val="2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61701833"/>
      <w:bookmarkStart w:id="47" w:name="_Toc435197750"/>
      <w:bookmarkStart w:id="48" w:name="_Toc432760413"/>
      <w:bookmarkStart w:id="49" w:name="_Toc228339739"/>
      <w:bookmarkStart w:id="50" w:name="_Toc484620417"/>
      <w:bookmarkStart w:id="51" w:name="_Toc487583750"/>
      <w:r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46"/>
      <w:bookmarkEnd w:id="47"/>
      <w:bookmarkEnd w:id="48"/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válidos.</w:t>
      </w:r>
      <w:bookmarkEnd w:id="50"/>
      <w:bookmarkEnd w:id="51"/>
    </w:p>
    <w:p w14:paraId="397E7A97" w14:textId="5B5E70E0" w:rsidR="00455180" w:rsidRPr="00AD37DD" w:rsidRDefault="00D2526C" w:rsidP="00C0039E">
      <w:pPr>
        <w:pStyle w:val="ndice2"/>
      </w:pPr>
      <w:r>
        <w:t>El usuario</w:t>
      </w:r>
      <w:r w:rsidR="00CF6856" w:rsidRPr="00AD37DD">
        <w:t xml:space="preserve"> </w:t>
      </w:r>
      <w:r w:rsidR="00756736" w:rsidRPr="001A085D">
        <w:t>de la DGAPF</w:t>
      </w:r>
      <w:r w:rsidR="00756736" w:rsidRPr="00AD37DD">
        <w:t xml:space="preserve"> </w:t>
      </w:r>
      <w:r w:rsidR="00CF6856" w:rsidRPr="00AD37DD">
        <w:t>debe</w:t>
      </w:r>
      <w:r w:rsidR="00455180" w:rsidRPr="00AD37DD">
        <w:t xml:space="preserve"> contar con un </w:t>
      </w:r>
      <w:r w:rsidR="00CF6856" w:rsidRPr="00AD37DD">
        <w:t xml:space="preserve">nombre de </w:t>
      </w:r>
      <w:r w:rsidR="00455180" w:rsidRPr="00AD37DD">
        <w:t xml:space="preserve">usuario y contraseña </w:t>
      </w:r>
      <w:r w:rsidR="00CF6856" w:rsidRPr="00AD37DD">
        <w:t>válido</w:t>
      </w:r>
      <w:r w:rsidR="006A5C61">
        <w:t>s</w:t>
      </w:r>
      <w:r w:rsidR="00CF6856" w:rsidRPr="00AD37DD">
        <w:t>.</w:t>
      </w:r>
    </w:p>
    <w:p w14:paraId="397E7A98" w14:textId="77777777" w:rsidR="003D3FD3" w:rsidRDefault="003D3FD3" w:rsidP="003D3FD3">
      <w:pPr>
        <w:pStyle w:val="EstiloTtulo1Antes6ptoDespus3ptoInterlineadoMn"/>
        <w:numPr>
          <w:ilvl w:val="1"/>
          <w:numId w:val="2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2" w:name="_Toc461701834"/>
      <w:bookmarkStart w:id="53" w:name="_Toc484620418"/>
      <w:bookmarkStart w:id="54" w:name="_Toc48758375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2"/>
      <w:r>
        <w:rPr>
          <w:rFonts w:asciiTheme="minorHAnsi" w:hAnsiTheme="minorHAnsi" w:cstheme="minorHAnsi"/>
          <w:color w:val="000000" w:themeColor="text1"/>
          <w:sz w:val="20"/>
        </w:rPr>
        <w:t xml:space="preserve"> Permisos.</w:t>
      </w:r>
      <w:bookmarkEnd w:id="53"/>
      <w:bookmarkEnd w:id="54"/>
    </w:p>
    <w:p w14:paraId="397E7A99" w14:textId="77777777" w:rsidR="00CF6856" w:rsidRPr="00756736" w:rsidRDefault="00D2526C" w:rsidP="00CF685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 xml:space="preserve">El usuario </w:t>
      </w:r>
      <w:r w:rsidR="00756736" w:rsidRPr="00756736">
        <w:rPr>
          <w:rFonts w:asciiTheme="minorHAnsi" w:hAnsiTheme="minorHAnsi" w:cstheme="minorHAnsi"/>
          <w:szCs w:val="20"/>
        </w:rPr>
        <w:t xml:space="preserve">de la DGAPF </w:t>
      </w:r>
      <w:r w:rsidR="00CF6856" w:rsidRPr="00756736">
        <w:rPr>
          <w:rFonts w:asciiTheme="minorHAnsi" w:hAnsiTheme="minorHAnsi" w:cstheme="minorHAnsi"/>
          <w:szCs w:val="20"/>
        </w:rPr>
        <w:t>debe contar con los permisos para hacer uso de la funcionalidad.</w:t>
      </w:r>
    </w:p>
    <w:p w14:paraId="397E7A9A" w14:textId="77777777" w:rsidR="003D3FD3" w:rsidRDefault="003D3FD3" w:rsidP="003D3FD3">
      <w:pPr>
        <w:pStyle w:val="EstiloTtulo1Antes6ptoDespus3ptoInterlineadoMn"/>
        <w:numPr>
          <w:ilvl w:val="1"/>
          <w:numId w:val="2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4620419"/>
      <w:bookmarkStart w:id="56" w:name="_Toc48758375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Autenticación.</w:t>
      </w:r>
      <w:bookmarkEnd w:id="55"/>
      <w:bookmarkEnd w:id="56"/>
    </w:p>
    <w:p w14:paraId="397E7A9B" w14:textId="77777777" w:rsidR="00756736" w:rsidRPr="00756736" w:rsidRDefault="00455180" w:rsidP="00756736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>E</w:t>
      </w:r>
      <w:r w:rsidR="00CF6856" w:rsidRPr="00756736">
        <w:rPr>
          <w:rFonts w:asciiTheme="minorHAnsi" w:hAnsiTheme="minorHAnsi" w:cstheme="minorHAnsi"/>
          <w:szCs w:val="20"/>
        </w:rPr>
        <w:t xml:space="preserve">l usuario </w:t>
      </w:r>
      <w:r w:rsidR="00756736" w:rsidRPr="00756736">
        <w:rPr>
          <w:rFonts w:asciiTheme="minorHAnsi" w:hAnsiTheme="minorHAnsi" w:cstheme="minorHAnsi"/>
          <w:szCs w:val="20"/>
        </w:rPr>
        <w:t xml:space="preserve">de la DGAPF </w:t>
      </w:r>
      <w:r w:rsidR="00CF6856" w:rsidRPr="00756736">
        <w:rPr>
          <w:rFonts w:asciiTheme="minorHAnsi" w:hAnsiTheme="minorHAnsi" w:cstheme="minorHAnsi"/>
          <w:szCs w:val="20"/>
        </w:rPr>
        <w:t xml:space="preserve">debe </w:t>
      </w:r>
      <w:r w:rsidRPr="00756736">
        <w:rPr>
          <w:rFonts w:asciiTheme="minorHAnsi" w:hAnsiTheme="minorHAnsi" w:cstheme="minorHAnsi"/>
          <w:szCs w:val="20"/>
        </w:rPr>
        <w:t>estar autenticado dentro del sistema.</w:t>
      </w:r>
      <w:r w:rsidR="00756736" w:rsidRPr="00756736">
        <w:rPr>
          <w:rFonts w:asciiTheme="minorHAnsi" w:hAnsiTheme="minorHAnsi" w:cstheme="minorHAnsi"/>
          <w:szCs w:val="20"/>
        </w:rPr>
        <w:t xml:space="preserve"> </w:t>
      </w:r>
    </w:p>
    <w:p w14:paraId="397E7A9C" w14:textId="65A9B324" w:rsidR="00756736" w:rsidRDefault="00756736" w:rsidP="00756736">
      <w:pPr>
        <w:pStyle w:val="EstiloTtulo1Antes6ptoDespus3ptoInterlineadoMn"/>
        <w:numPr>
          <w:ilvl w:val="1"/>
          <w:numId w:val="2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7583753"/>
      <w:r>
        <w:rPr>
          <w:rFonts w:asciiTheme="minorHAnsi" w:hAnsiTheme="minorHAnsi" w:cstheme="minorHAnsi"/>
          <w:color w:val="000000" w:themeColor="text1"/>
          <w:sz w:val="20"/>
        </w:rPr>
        <w:t>&lt;Precondición 4&gt;</w:t>
      </w:r>
      <w:r w:rsidR="00D41DCF">
        <w:rPr>
          <w:rFonts w:asciiTheme="minorHAnsi" w:hAnsiTheme="minorHAnsi" w:cstheme="minorHAnsi"/>
          <w:color w:val="000000" w:themeColor="text1"/>
          <w:sz w:val="20"/>
        </w:rPr>
        <w:t xml:space="preserve"> Datos previos</w:t>
      </w:r>
      <w:r>
        <w:rPr>
          <w:rFonts w:asciiTheme="minorHAnsi" w:hAnsiTheme="minorHAnsi" w:cstheme="minorHAnsi"/>
          <w:color w:val="000000" w:themeColor="text1"/>
          <w:sz w:val="20"/>
        </w:rPr>
        <w:t>.</w:t>
      </w:r>
      <w:bookmarkEnd w:id="57"/>
    </w:p>
    <w:p w14:paraId="397E7A9D" w14:textId="77777777" w:rsidR="00455180" w:rsidRPr="00756736" w:rsidRDefault="00756736" w:rsidP="00756736">
      <w:pPr>
        <w:ind w:left="360"/>
        <w:rPr>
          <w:rFonts w:asciiTheme="minorHAnsi" w:hAnsiTheme="minorHAnsi" w:cstheme="minorHAnsi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Para la consulta y la modificación, el sistema debe tener registros previos de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clasificación de factores</w:t>
      </w:r>
      <w:r>
        <w:rPr>
          <w:rFonts w:asciiTheme="minorHAnsi" w:hAnsiTheme="minorHAnsi" w:cstheme="minorHAnsi"/>
          <w:szCs w:val="20"/>
        </w:rPr>
        <w:t>.</w:t>
      </w:r>
    </w:p>
    <w:p w14:paraId="397E7A9E" w14:textId="77777777" w:rsidR="00D16B4F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487583754"/>
      <w:r w:rsidRPr="00AD37DD">
        <w:rPr>
          <w:rFonts w:asciiTheme="minorHAnsi" w:hAnsiTheme="minorHAnsi" w:cstheme="minorHAnsi"/>
          <w:sz w:val="20"/>
        </w:rPr>
        <w:t>Flujo de Eventos</w:t>
      </w:r>
      <w:bookmarkEnd w:id="39"/>
      <w:bookmarkEnd w:id="40"/>
      <w:bookmarkEnd w:id="41"/>
      <w:bookmarkEnd w:id="58"/>
    </w:p>
    <w:p w14:paraId="397E7AA0" w14:textId="305F710A" w:rsidR="004716CD" w:rsidRPr="0046438B" w:rsidRDefault="00D16B4F" w:rsidP="0046438B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9" w:name="_Toc371934673"/>
      <w:bookmarkStart w:id="60" w:name="_Toc289774378"/>
      <w:bookmarkStart w:id="61" w:name="_Toc126991050"/>
      <w:bookmarkStart w:id="62" w:name="_Toc487583755"/>
      <w:r w:rsidRPr="00AD37DD">
        <w:rPr>
          <w:rFonts w:asciiTheme="minorHAnsi" w:hAnsiTheme="minorHAnsi" w:cstheme="minorHAnsi"/>
          <w:sz w:val="20"/>
        </w:rPr>
        <w:t>Flujo Básico</w:t>
      </w:r>
      <w:bookmarkEnd w:id="59"/>
      <w:bookmarkEnd w:id="60"/>
      <w:bookmarkEnd w:id="61"/>
      <w:bookmarkEnd w:id="6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AD37DD" w14:paraId="397E7AA4" w14:textId="77777777" w:rsidTr="00F6172F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1" w14:textId="77777777" w:rsidR="00455180" w:rsidRPr="00AD37DD" w:rsidRDefault="00455180" w:rsidP="003D39CB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2" w14:textId="77777777" w:rsidR="00455180" w:rsidRPr="00AD37DD" w:rsidRDefault="00455180" w:rsidP="00F6172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AA3" w14:textId="77777777" w:rsidR="00455180" w:rsidRPr="00AD37DD" w:rsidRDefault="00455180" w:rsidP="00F6172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AD37DD" w14:paraId="397E7AA8" w14:textId="77777777" w:rsidTr="00F6172F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AA5" w14:textId="77777777" w:rsidR="009F4550" w:rsidRPr="00AD37DD" w:rsidRDefault="006A5C61" w:rsidP="003D39CB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6" w14:textId="03B7A3B2" w:rsidR="009F4550" w:rsidRPr="00D2526C" w:rsidRDefault="00756736" w:rsidP="00F6172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7" w14:textId="07558772" w:rsidR="009F4550" w:rsidRPr="00D2526C" w:rsidRDefault="00D41DCF" w:rsidP="00F6172F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9F4550" w:rsidRPr="00D2526C">
              <w:rPr>
                <w:rFonts w:asciiTheme="minorHAnsi" w:hAnsiTheme="minorHAnsi" w:cstheme="minorHAnsi"/>
                <w:bCs/>
                <w:szCs w:val="20"/>
              </w:rPr>
              <w:t>elecciona la opción “</w:t>
            </w:r>
            <w:r w:rsidR="00756736">
              <w:rPr>
                <w:rFonts w:asciiTheme="minorHAnsi" w:hAnsiTheme="minorHAnsi" w:cstheme="minorHAnsi"/>
                <w:bCs/>
                <w:szCs w:val="20"/>
              </w:rPr>
              <w:t xml:space="preserve">Administrar Clasificación </w:t>
            </w:r>
            <w:r w:rsidR="00A97B08">
              <w:rPr>
                <w:rFonts w:asciiTheme="minorHAnsi" w:hAnsiTheme="minorHAnsi" w:cstheme="minorHAnsi"/>
                <w:bCs/>
                <w:szCs w:val="20"/>
              </w:rPr>
              <w:t xml:space="preserve">de </w:t>
            </w:r>
            <w:r w:rsidR="00756736">
              <w:rPr>
                <w:rFonts w:asciiTheme="minorHAnsi" w:hAnsiTheme="minorHAnsi" w:cstheme="minorHAnsi"/>
                <w:bCs/>
                <w:szCs w:val="20"/>
              </w:rPr>
              <w:t>Factor</w:t>
            </w:r>
            <w:r w:rsidR="00A97B08">
              <w:rPr>
                <w:rFonts w:asciiTheme="minorHAnsi" w:hAnsiTheme="minorHAnsi" w:cstheme="minorHAnsi"/>
                <w:bCs/>
                <w:szCs w:val="20"/>
              </w:rPr>
              <w:t>es</w:t>
            </w:r>
            <w:r w:rsidR="009F4550" w:rsidRPr="00D2526C"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455180" w:rsidRPr="00AD37DD" w14:paraId="397E7AB5" w14:textId="77777777" w:rsidTr="00F6172F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9" w14:textId="77777777" w:rsidR="00455180" w:rsidRPr="00AD37DD" w:rsidRDefault="006A5C61" w:rsidP="003D39CB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A" w14:textId="77777777" w:rsidR="00455180" w:rsidRPr="00D2526C" w:rsidRDefault="00CF6856" w:rsidP="00F6172F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D2526C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D2526C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AB" w14:textId="14468EFC" w:rsidR="00455180" w:rsidRPr="007C13B7" w:rsidRDefault="00455180" w:rsidP="00F6172F">
            <w:pPr>
              <w:pStyle w:val="ndice2"/>
              <w:ind w:left="0"/>
            </w:pPr>
            <w:r w:rsidRPr="007C13B7">
              <w:t>Despliega una ventana</w:t>
            </w:r>
            <w:r w:rsidR="00D2526C">
              <w:t xml:space="preserve"> </w:t>
            </w:r>
            <w:r w:rsidR="00A97B08">
              <w:t>con la clasificación de los factores regis</w:t>
            </w:r>
            <w:r w:rsidR="00D41DCF">
              <w:t xml:space="preserve">trados en el sistema, ordenados alfabéticamente </w:t>
            </w:r>
            <w:r w:rsidR="007A065F">
              <w:t>y de acuerdo a la siguiente estructura</w:t>
            </w:r>
            <w:r w:rsidRPr="007C13B7">
              <w:t xml:space="preserve">: </w:t>
            </w:r>
          </w:p>
          <w:p w14:paraId="397E7AAC" w14:textId="6A8A6A7C" w:rsidR="00455180" w:rsidRPr="007C13B7" w:rsidRDefault="00756736" w:rsidP="00F6172F">
            <w:pPr>
              <w:pStyle w:val="ndice2"/>
              <w:numPr>
                <w:ilvl w:val="0"/>
                <w:numId w:val="6"/>
              </w:numPr>
            </w:pPr>
            <w:r>
              <w:t>“</w:t>
            </w:r>
            <w:r w:rsidR="00A97B08">
              <w:t>No.</w:t>
            </w:r>
            <w:r>
              <w:t>”</w:t>
            </w:r>
          </w:p>
          <w:p w14:paraId="397E7AAD" w14:textId="7CAF47EC" w:rsidR="004904A9" w:rsidRPr="007C13B7" w:rsidRDefault="00756736" w:rsidP="00F6172F">
            <w:pPr>
              <w:pStyle w:val="ndice2"/>
              <w:numPr>
                <w:ilvl w:val="0"/>
                <w:numId w:val="6"/>
              </w:numPr>
            </w:pPr>
            <w:r>
              <w:t>“</w:t>
            </w:r>
            <w:r w:rsidR="004904A9">
              <w:t>Nombre d</w:t>
            </w:r>
            <w:r w:rsidR="00A97B08">
              <w:t>e la C</w:t>
            </w:r>
            <w:r w:rsidR="00245515">
              <w:t>lasificación</w:t>
            </w:r>
            <w:r>
              <w:t>”</w:t>
            </w:r>
          </w:p>
          <w:p w14:paraId="551B63EB" w14:textId="16257405" w:rsidR="008B4D9B" w:rsidRDefault="00756736" w:rsidP="00F6172F">
            <w:pPr>
              <w:pStyle w:val="ndice2"/>
              <w:numPr>
                <w:ilvl w:val="0"/>
                <w:numId w:val="6"/>
              </w:numPr>
            </w:pPr>
            <w:r>
              <w:t>“</w:t>
            </w:r>
            <w:r w:rsidR="00A97B08">
              <w:t>Descripción de la C</w:t>
            </w:r>
            <w:r w:rsidR="004904A9">
              <w:t>l</w:t>
            </w:r>
            <w:r w:rsidR="00245515">
              <w:t>asificación</w:t>
            </w:r>
            <w:r w:rsidR="00A97B08">
              <w:t>”</w:t>
            </w:r>
          </w:p>
          <w:p w14:paraId="5D65E045" w14:textId="285997E0" w:rsidR="00A97B08" w:rsidRDefault="00A97B08" w:rsidP="00F6172F">
            <w:pPr>
              <w:rPr>
                <w:rFonts w:asciiTheme="minorHAnsi" w:hAnsiTheme="minorHAnsi" w:cstheme="minorHAnsi"/>
                <w:szCs w:val="20"/>
              </w:rPr>
            </w:pPr>
            <w:r w:rsidRPr="00A97B08">
              <w:rPr>
                <w:rFonts w:asciiTheme="minorHAnsi" w:hAnsiTheme="minorHAnsi" w:cstheme="minorHAnsi"/>
                <w:szCs w:val="20"/>
              </w:rPr>
              <w:t>Los Filtros:</w:t>
            </w:r>
          </w:p>
          <w:p w14:paraId="102439EE" w14:textId="33C3797E" w:rsidR="00A97B08" w:rsidRDefault="00A97B08" w:rsidP="00F6172F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“Activo” </w:t>
            </w:r>
          </w:p>
          <w:p w14:paraId="16CC155E" w14:textId="2C577F82" w:rsidR="00A97B08" w:rsidRDefault="00A97B08" w:rsidP="00F6172F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“Inactivo”</w:t>
            </w:r>
          </w:p>
          <w:p w14:paraId="71E807C6" w14:textId="00C05936" w:rsidR="00D41DCF" w:rsidRPr="00A97B08" w:rsidRDefault="00D41DCF" w:rsidP="00F6172F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 de la Clasificación”</w:t>
            </w:r>
          </w:p>
          <w:p w14:paraId="397E7AAF" w14:textId="16D507FD" w:rsidR="00455180" w:rsidRPr="007C13B7" w:rsidRDefault="00605526" w:rsidP="00F6172F">
            <w:pPr>
              <w:pStyle w:val="ndice2"/>
              <w:ind w:left="0"/>
            </w:pPr>
            <w:r w:rsidRPr="007C13B7">
              <w:t>Así como las opciones</w:t>
            </w:r>
            <w:r w:rsidR="00455180" w:rsidRPr="007C13B7">
              <w:t>:</w:t>
            </w:r>
          </w:p>
          <w:p w14:paraId="397E7AB0" w14:textId="151F516E" w:rsidR="00455180" w:rsidRPr="004904A9" w:rsidRDefault="00756736" w:rsidP="00F6172F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4904A9"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A97B0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lasificación”</w:t>
            </w:r>
          </w:p>
          <w:p w14:paraId="397E7AB1" w14:textId="1F1A7F69" w:rsidR="00B7307B" w:rsidRPr="00B7307B" w:rsidRDefault="00756736" w:rsidP="00F6172F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4904A9"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A97B0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lasificación”</w:t>
            </w:r>
            <w:r w:rsidR="00A97B0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A97B08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397E7AB2" w14:textId="056D0210" w:rsidR="00756736" w:rsidRPr="001A085D" w:rsidRDefault="00756736" w:rsidP="00F6172F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="00D41DC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397E7AB3" w14:textId="11FF708D" w:rsidR="00756736" w:rsidRPr="001A085D" w:rsidRDefault="00756736" w:rsidP="00F6172F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="00A97B08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14:paraId="397E7AB4" w14:textId="77777777" w:rsidR="00455180" w:rsidRPr="007C13B7" w:rsidRDefault="00756736" w:rsidP="00F6172F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>“Buscar”.</w:t>
            </w:r>
          </w:p>
        </w:tc>
      </w:tr>
      <w:tr w:rsidR="00756736" w:rsidRPr="00AD37DD" w14:paraId="397E7ABF" w14:textId="77777777" w:rsidTr="00F6172F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6" w14:textId="77777777" w:rsidR="00756736" w:rsidRPr="00AD37DD" w:rsidRDefault="00756736" w:rsidP="003D39CB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7" w14:textId="77777777" w:rsidR="00756736" w:rsidRPr="001A085D" w:rsidRDefault="00756736" w:rsidP="00F6172F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B8" w14:textId="77777777" w:rsidR="00756736" w:rsidRPr="001A085D" w:rsidRDefault="00756736" w:rsidP="00F617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397E7AB9" w14:textId="41F4D157" w:rsidR="00756736" w:rsidRPr="001A085D" w:rsidRDefault="00756736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</w:t>
            </w:r>
            <w:r w:rsidR="00A97B08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 w:rsidR="00A97B08">
              <w:rPr>
                <w:rFonts w:asciiTheme="minorHAnsi" w:hAnsiTheme="minorHAnsi" w:cstheme="minorHAnsi"/>
                <w:b/>
              </w:rPr>
              <w:t xml:space="preserve"> Crear C</w:t>
            </w:r>
            <w:r w:rsidRPr="00756736">
              <w:rPr>
                <w:rFonts w:asciiTheme="minorHAnsi" w:hAnsiTheme="minorHAnsi" w:cstheme="minorHAnsi"/>
                <w:b/>
              </w:rPr>
              <w:t>lasificación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97E7ABA" w14:textId="04BA20F6" w:rsidR="00756736" w:rsidRPr="001A085D" w:rsidRDefault="00756736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 w:rsidR="00D41DC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Clasificación</w:t>
            </w:r>
            <w:r w:rsidR="00D41DC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 w:rsidR="00A97B0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7E7ABB" w14:textId="4CDF1E41" w:rsidR="00756736" w:rsidRPr="001A085D" w:rsidRDefault="00756736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="00D41DCF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="00D41DC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 </w:t>
            </w:r>
            <w:r w:rsidR="00D41DC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 w:rsidR="00D41DCF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7E7ABC" w14:textId="0FC6CA8D" w:rsidR="00756736" w:rsidRPr="001A085D" w:rsidRDefault="00D41DCF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</w:t>
            </w:r>
            <w:r w:rsidR="00756736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 una de las Clasificaciones</w:t>
            </w:r>
            <w:r w:rsidR="00756736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="00756736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="00756736"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A97B0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</w:t>
            </w:r>
            <w:r w:rsidR="0075673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lasificación</w:t>
            </w:r>
            <w:r w:rsidR="0075673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7E7ABD" w14:textId="77777777" w:rsidR="00756736" w:rsidRPr="00D41DCF" w:rsidRDefault="00756736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2F21E40" w14:textId="0DD109EB" w:rsidR="00D41DCF" w:rsidRPr="001A085D" w:rsidRDefault="00D41DCF" w:rsidP="00F6172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Selecciona</w:t>
            </w:r>
            <w:r w:rsidR="0054579E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filtro “Nombre de la Clasificación” y la opción “Buscar”, continúa en el </w:t>
            </w:r>
            <w:r w:rsidR="0054579E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AO0</w:t>
            </w:r>
            <w:r w:rsidR="0054579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6</w:t>
            </w:r>
            <w:r w:rsidR="0054579E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</w:t>
            </w:r>
            <w:r w:rsidR="0054579E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Nombre de la Clasificación</w:t>
            </w:r>
            <w:r w:rsidR="0054579E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7E7ABE" w14:textId="77777777" w:rsidR="00756736" w:rsidRPr="001A085D" w:rsidRDefault="00756736" w:rsidP="00F617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siempre y cuando exista un</w:t>
            </w:r>
            <w:r w:rsidR="00245515">
              <w:rPr>
                <w:rFonts w:asciiTheme="minorHAnsi" w:hAnsiTheme="minorHAnsi" w:cstheme="minorHAnsi"/>
                <w:bCs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="00245515">
              <w:rPr>
                <w:rFonts w:asciiTheme="minorHAnsi" w:hAnsiTheme="minorHAnsi" w:cstheme="minorHAnsi"/>
                <w:bCs/>
                <w:szCs w:val="20"/>
              </w:rPr>
              <w:t xml:space="preserve">clasificación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factor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56736" w:rsidRPr="00AD37DD" w14:paraId="397E7AC3" w14:textId="77777777" w:rsidTr="00F6172F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0" w14:textId="7AB1F989" w:rsidR="00756736" w:rsidRDefault="0054579E" w:rsidP="003D39CB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1" w14:textId="77777777" w:rsidR="00756736" w:rsidRPr="006A5C61" w:rsidRDefault="00756736" w:rsidP="00F6172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2" w14:textId="31C830E4" w:rsidR="00756736" w:rsidRPr="007C13B7" w:rsidRDefault="00756736" w:rsidP="00F6172F">
            <w:pPr>
              <w:rPr>
                <w:rFonts w:asciiTheme="minorHAnsi" w:hAnsiTheme="minorHAnsi" w:cstheme="minorHAnsi"/>
                <w:color w:val="0070C0"/>
                <w:szCs w:val="20"/>
                <w:lang w:val="es-MX"/>
              </w:rPr>
            </w:pPr>
            <w:r w:rsidRPr="004904A9">
              <w:rPr>
                <w:rFonts w:asciiTheme="minorHAnsi" w:hAnsiTheme="minorHAnsi" w:cstheme="minorHAnsi"/>
                <w:szCs w:val="20"/>
                <w:lang w:val="es-MX"/>
              </w:rPr>
              <w:t>Si el usuario cierra sesión en cualquier paso del flujo básico</w:t>
            </w:r>
            <w:r w:rsidR="00FC6BA4">
              <w:rPr>
                <w:rFonts w:asciiTheme="minorHAnsi" w:hAnsiTheme="minorHAnsi" w:cstheme="minorHAnsi"/>
                <w:szCs w:val="20"/>
                <w:lang w:val="es-MX"/>
              </w:rPr>
              <w:t xml:space="preserve"> o alterno</w:t>
            </w:r>
            <w:r w:rsidRPr="004904A9">
              <w:rPr>
                <w:rFonts w:asciiTheme="minorHAnsi" w:hAnsiTheme="minorHAnsi" w:cstheme="minorHAnsi"/>
                <w:szCs w:val="20"/>
                <w:lang w:val="es-MX"/>
              </w:rPr>
              <w:t xml:space="preserve">, continúa con el flujo </w:t>
            </w:r>
            <w:r w:rsidRPr="004904A9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4904A9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AD37DD" w14:paraId="397E7AC7" w14:textId="77777777" w:rsidTr="00F6172F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4" w14:textId="77777777" w:rsidR="006A5C61" w:rsidRPr="00AD37DD" w:rsidRDefault="00756736" w:rsidP="003D39CB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5" w14:textId="77777777" w:rsidR="006A5C61" w:rsidRPr="00AD37DD" w:rsidRDefault="006A5C61" w:rsidP="00F617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7AC6" w14:textId="77777777" w:rsidR="006A5C61" w:rsidRPr="007C13B7" w:rsidRDefault="006A5C61" w:rsidP="00F617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4904A9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397E7AC8" w14:textId="77777777"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3" w:name="_Toc371934674"/>
      <w:bookmarkStart w:id="64" w:name="_Toc228339743"/>
      <w:bookmarkStart w:id="65" w:name="_Toc487583756"/>
      <w:r w:rsidRPr="00AD37DD">
        <w:rPr>
          <w:rFonts w:asciiTheme="minorHAnsi" w:hAnsiTheme="minorHAnsi" w:cstheme="minorHAnsi"/>
          <w:sz w:val="20"/>
        </w:rPr>
        <w:t>Flujos Alternos</w:t>
      </w:r>
      <w:bookmarkEnd w:id="63"/>
      <w:bookmarkEnd w:id="64"/>
      <w:bookmarkEnd w:id="65"/>
    </w:p>
    <w:p w14:paraId="397E7AC9" w14:textId="77777777"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6" w:name="_Toc52616587"/>
      <w:bookmarkStart w:id="67" w:name="_Toc182735731"/>
      <w:bookmarkStart w:id="68" w:name="_Toc228339744"/>
      <w:bookmarkStart w:id="69" w:name="_Toc461701838"/>
      <w:bookmarkStart w:id="70" w:name="_Toc487583757"/>
      <w:r w:rsidRPr="00AD37DD">
        <w:rPr>
          <w:rFonts w:asciiTheme="minorHAnsi" w:hAnsiTheme="minorHAnsi" w:cstheme="minorHAnsi"/>
          <w:sz w:val="20"/>
        </w:rPr>
        <w:t>Opcionales</w:t>
      </w:r>
      <w:bookmarkEnd w:id="66"/>
      <w:bookmarkEnd w:id="67"/>
      <w:bookmarkEnd w:id="68"/>
      <w:bookmarkEnd w:id="69"/>
      <w:bookmarkEnd w:id="70"/>
    </w:p>
    <w:p w14:paraId="397E7ACA" w14:textId="4E5C53D2" w:rsidR="004716CD" w:rsidRPr="00F82192" w:rsidRDefault="006A5C61" w:rsidP="00F82192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1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2" w:name="_Toc487583758"/>
      <w:r w:rsidR="00455180" w:rsidRPr="004904A9">
        <w:rPr>
          <w:rFonts w:asciiTheme="minorHAnsi" w:hAnsiTheme="minorHAnsi" w:cstheme="minorHAnsi"/>
          <w:sz w:val="20"/>
        </w:rPr>
        <w:t xml:space="preserve">AO01 </w:t>
      </w:r>
      <w:bookmarkEnd w:id="71"/>
      <w:r w:rsidR="004904A9" w:rsidRPr="004904A9">
        <w:rPr>
          <w:rFonts w:asciiTheme="minorHAnsi" w:hAnsiTheme="minorHAnsi" w:cstheme="minorHAnsi"/>
          <w:sz w:val="20"/>
        </w:rPr>
        <w:t xml:space="preserve">Crear </w:t>
      </w:r>
      <w:r w:rsidR="005A7249">
        <w:rPr>
          <w:rFonts w:asciiTheme="minorHAnsi" w:hAnsiTheme="minorHAnsi" w:cstheme="minorHAnsi"/>
          <w:sz w:val="20"/>
        </w:rPr>
        <w:t>C</w:t>
      </w:r>
      <w:r w:rsidR="004904A9" w:rsidRPr="004904A9">
        <w:rPr>
          <w:rFonts w:asciiTheme="minorHAnsi" w:hAnsiTheme="minorHAnsi" w:cstheme="minorHAnsi"/>
          <w:sz w:val="20"/>
        </w:rPr>
        <w:t>lasificación</w:t>
      </w:r>
      <w:r w:rsidR="005A7249">
        <w:rPr>
          <w:rFonts w:asciiTheme="minorHAnsi" w:hAnsiTheme="minorHAnsi" w:cstheme="minorHAnsi"/>
          <w:color w:val="0070C0"/>
          <w:sz w:val="20"/>
        </w:rPr>
        <w:t>.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397E7ACE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CB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CC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CD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397E7AD7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CF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0" w14:textId="77777777" w:rsidR="00455180" w:rsidRPr="004904A9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04A9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1" w14:textId="2997AA1F" w:rsidR="00245515" w:rsidRPr="001A085D" w:rsidRDefault="00245515" w:rsidP="0024551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un formulario con </w:t>
            </w:r>
            <w:r w:rsidR="005A7249">
              <w:rPr>
                <w:rFonts w:asciiTheme="minorHAnsi" w:hAnsiTheme="minorHAnsi" w:cstheme="minorHAnsi"/>
                <w:color w:val="000000" w:themeColor="text1"/>
                <w:szCs w:val="20"/>
              </w:rPr>
              <w:t>los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campos:</w:t>
            </w:r>
          </w:p>
          <w:p w14:paraId="397E7AD2" w14:textId="71EA504A" w:rsidR="00455180" w:rsidRPr="004904A9" w:rsidRDefault="00245515" w:rsidP="0045518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904A9">
              <w:rPr>
                <w:rFonts w:asciiTheme="minorHAnsi" w:hAnsiTheme="minorHAnsi" w:cstheme="minorHAnsi"/>
                <w:szCs w:val="20"/>
              </w:rPr>
              <w:t xml:space="preserve">Nombre de </w:t>
            </w:r>
            <w:r w:rsidR="00FC6BA4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="004904A9">
              <w:rPr>
                <w:rFonts w:asciiTheme="minorHAnsi" w:hAnsiTheme="minorHAnsi" w:cstheme="minorHAnsi"/>
                <w:szCs w:val="20"/>
              </w:rPr>
              <w:t>c</w:t>
            </w:r>
            <w:r>
              <w:rPr>
                <w:rFonts w:asciiTheme="minorHAnsi" w:hAnsiTheme="minorHAnsi" w:cstheme="minorHAnsi"/>
                <w:szCs w:val="20"/>
              </w:rPr>
              <w:t>lasificación”</w:t>
            </w:r>
            <w:r w:rsidR="00455180" w:rsidRPr="004904A9">
              <w:rPr>
                <w:rFonts w:asciiTheme="minorHAnsi" w:hAnsiTheme="minorHAnsi" w:cstheme="minorHAnsi"/>
                <w:szCs w:val="20"/>
              </w:rPr>
              <w:t>.</w:t>
            </w:r>
          </w:p>
          <w:p w14:paraId="397E7AD3" w14:textId="56531348" w:rsidR="00455180" w:rsidRPr="004904A9" w:rsidRDefault="00245515" w:rsidP="0045518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4904A9">
              <w:rPr>
                <w:rFonts w:asciiTheme="minorHAnsi" w:hAnsiTheme="minorHAnsi" w:cstheme="minorHAnsi"/>
                <w:szCs w:val="20"/>
              </w:rPr>
              <w:t>Descripción</w:t>
            </w:r>
            <w:r>
              <w:rPr>
                <w:rFonts w:asciiTheme="minorHAnsi" w:hAnsiTheme="minorHAnsi" w:cstheme="minorHAnsi"/>
                <w:szCs w:val="20"/>
              </w:rPr>
              <w:t xml:space="preserve"> de </w:t>
            </w:r>
            <w:r w:rsidR="00FC6BA4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="00921A99">
              <w:rPr>
                <w:rFonts w:asciiTheme="minorHAnsi" w:hAnsiTheme="minorHAnsi" w:cstheme="minorHAnsi"/>
                <w:szCs w:val="20"/>
              </w:rPr>
              <w:t>clasificación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14:paraId="397E7AD4" w14:textId="77777777" w:rsidR="00455180" w:rsidRPr="004904A9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4904A9">
              <w:rPr>
                <w:rFonts w:asciiTheme="minorHAnsi" w:hAnsiTheme="minorHAnsi" w:cstheme="minorHAnsi"/>
                <w:szCs w:val="20"/>
              </w:rPr>
              <w:t>Y las opciones:</w:t>
            </w:r>
            <w:r w:rsidR="00455180" w:rsidRPr="004904A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397E7AD5" w14:textId="77777777" w:rsidR="00245515" w:rsidRPr="001A085D" w:rsidRDefault="00245515" w:rsidP="00245515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“Guardar”, </w:t>
            </w:r>
          </w:p>
          <w:p w14:paraId="397E7AD6" w14:textId="77777777" w:rsidR="00455180" w:rsidRPr="004904A9" w:rsidRDefault="00245515" w:rsidP="00245515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9F4550" w:rsidRPr="00AD37DD" w14:paraId="397E7ADE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8" w14:textId="77777777" w:rsidR="009F4550" w:rsidRPr="00AD37DD" w:rsidRDefault="009F4550" w:rsidP="009F455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9" w14:textId="77777777" w:rsidR="009F4550" w:rsidRPr="007C13B7" w:rsidRDefault="00756736" w:rsidP="009F45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A" w14:textId="77777777" w:rsidR="00245515" w:rsidRPr="001A085D" w:rsidRDefault="00245515" w:rsidP="0024551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397E7ADB" w14:textId="77777777" w:rsidR="00245515" w:rsidRPr="001A085D" w:rsidRDefault="00245515" w:rsidP="0024551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da clic en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97E7ADD" w14:textId="4C1561CC" w:rsidR="009F4550" w:rsidRPr="001E5265" w:rsidRDefault="00F82192" w:rsidP="005A724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szCs w:val="20"/>
              </w:rPr>
              <w:t>Captura el</w:t>
            </w:r>
            <w:r w:rsidR="005A7249">
              <w:rPr>
                <w:rFonts w:asciiTheme="minorHAnsi" w:hAnsiTheme="minorHAnsi" w:cstheme="minorHAnsi"/>
                <w:szCs w:val="20"/>
              </w:rPr>
              <w:t xml:space="preserve"> nombre de la clasificación </w:t>
            </w:r>
            <w:r w:rsidRPr="00F72284">
              <w:rPr>
                <w:rFonts w:asciiTheme="minorHAnsi" w:hAnsiTheme="minorHAnsi" w:cstheme="minorHAnsi"/>
                <w:szCs w:val="20"/>
              </w:rPr>
              <w:t>y</w:t>
            </w:r>
            <w:r w:rsidR="001E5265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A7249">
              <w:rPr>
                <w:rFonts w:asciiTheme="minorHAnsi" w:hAnsiTheme="minorHAnsi" w:cstheme="minorHAnsi"/>
                <w:szCs w:val="20"/>
              </w:rPr>
              <w:t>la Descripción de la  C</w:t>
            </w:r>
            <w:r w:rsidRPr="001E5265">
              <w:rPr>
                <w:rFonts w:asciiTheme="minorHAnsi" w:hAnsiTheme="minorHAnsi" w:cstheme="minorHAnsi"/>
                <w:szCs w:val="20"/>
              </w:rPr>
              <w:t>lasificación</w:t>
            </w:r>
            <w:r w:rsidR="001E5265">
              <w:rPr>
                <w:rFonts w:asciiTheme="minorHAnsi" w:hAnsiTheme="minorHAnsi" w:cstheme="minorHAnsi"/>
                <w:szCs w:val="20"/>
              </w:rPr>
              <w:t>, selecciona la opción “</w:t>
            </w:r>
            <w:r w:rsidRPr="001E5265">
              <w:rPr>
                <w:rFonts w:asciiTheme="minorHAnsi" w:hAnsiTheme="minorHAnsi" w:cstheme="minorHAnsi"/>
                <w:szCs w:val="20"/>
              </w:rPr>
              <w:t>Guardar”</w:t>
            </w:r>
            <w:r w:rsidR="00245515" w:rsidRPr="001E5265">
              <w:rPr>
                <w:rFonts w:asciiTheme="minorHAnsi" w:hAnsiTheme="minorHAnsi" w:cstheme="minorHAnsi"/>
                <w:bCs/>
                <w:szCs w:val="20"/>
              </w:rPr>
              <w:t xml:space="preserve"> y</w:t>
            </w:r>
            <w:r w:rsidRPr="001E5265">
              <w:rPr>
                <w:rFonts w:asciiTheme="minorHAnsi" w:hAnsiTheme="minorHAnsi" w:cstheme="minorHAnsi"/>
                <w:bCs/>
                <w:szCs w:val="20"/>
              </w:rPr>
              <w:t xml:space="preserve"> continúa con el flujo.</w:t>
            </w:r>
          </w:p>
        </w:tc>
      </w:tr>
      <w:tr w:rsidR="00455180" w:rsidRPr="00AD37DD" w14:paraId="397E7AE3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DF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0" w14:textId="77777777" w:rsidR="00455180" w:rsidRPr="00F72284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1" w14:textId="2C35E613" w:rsidR="00455180" w:rsidRDefault="00455180" w:rsidP="00B6449A">
            <w:pPr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72284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42469E">
              <w:rPr>
                <w:rFonts w:asciiTheme="minorHAnsi" w:hAnsiTheme="minorHAnsi" w:cstheme="minorHAnsi"/>
                <w:szCs w:val="20"/>
              </w:rPr>
              <w:t xml:space="preserve"> y</w:t>
            </w:r>
            <w:r w:rsidRPr="00F72284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72284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3B6674">
              <w:rPr>
                <w:rFonts w:asciiTheme="minorHAnsi" w:hAnsiTheme="minorHAnsi" w:cstheme="minorHAnsi"/>
                <w:b/>
                <w:szCs w:val="20"/>
              </w:rPr>
              <w:t>, V3</w:t>
            </w:r>
            <w:r w:rsidRPr="00F72284">
              <w:rPr>
                <w:rFonts w:asciiTheme="minorHAnsi" w:hAnsiTheme="minorHAnsi" w:cstheme="minorHAnsi"/>
                <w:szCs w:val="20"/>
              </w:rPr>
              <w:t>.</w:t>
            </w:r>
          </w:p>
          <w:p w14:paraId="397E7AE2" w14:textId="07B79A35" w:rsidR="00E14E01" w:rsidRPr="0099005F" w:rsidRDefault="0099005F" w:rsidP="0099005F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szCs w:val="20"/>
              </w:rPr>
            </w:pPr>
            <w:r w:rsidRPr="0099005F">
              <w:rPr>
                <w:rFonts w:asciiTheme="minorHAnsi" w:hAnsiTheme="minorHAnsi" w:cstheme="minorHAnsi"/>
                <w:szCs w:val="20"/>
              </w:rPr>
              <w:t xml:space="preserve">Si no cumple con todas las validaciones, </w:t>
            </w:r>
            <w:r w:rsidR="003B6674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validación en color rojo.</w:t>
            </w:r>
            <w:r w:rsidRPr="0099005F">
              <w:rPr>
                <w:rFonts w:asciiTheme="minorHAnsi" w:hAnsiTheme="minorHAnsi" w:cstheme="minorHAnsi"/>
                <w:szCs w:val="20"/>
              </w:rPr>
              <w:t xml:space="preserve"> Continúa en el paso 2 de este flujo.</w:t>
            </w:r>
          </w:p>
        </w:tc>
      </w:tr>
      <w:tr w:rsidR="00455180" w:rsidRPr="00AD37DD" w14:paraId="397E7AE8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4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5" w14:textId="77777777" w:rsidR="00455180" w:rsidRPr="00F72284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6" w14:textId="635ECDE6" w:rsidR="00455180" w:rsidRPr="00F72284" w:rsidRDefault="00455180" w:rsidP="00B6449A">
            <w:pPr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szCs w:val="20"/>
              </w:rPr>
              <w:t>Guarda los</w:t>
            </w:r>
            <w:r w:rsidR="00605526" w:rsidRPr="00F72284">
              <w:rPr>
                <w:rFonts w:asciiTheme="minorHAnsi" w:hAnsiTheme="minorHAnsi" w:cstheme="minorHAnsi"/>
                <w:szCs w:val="20"/>
              </w:rPr>
              <w:t xml:space="preserve"> datos capturados por el usuario</w:t>
            </w:r>
            <w:r w:rsidR="003B6674">
              <w:rPr>
                <w:rFonts w:asciiTheme="minorHAnsi" w:hAnsiTheme="minorHAnsi" w:cstheme="minorHAnsi"/>
                <w:szCs w:val="20"/>
              </w:rPr>
              <w:t xml:space="preserve"> y muestra mensaje “Clasificación de Factor guardada correctamente”, continúa con el flujo básico</w:t>
            </w:r>
            <w:r w:rsidRPr="00F72284">
              <w:rPr>
                <w:rFonts w:asciiTheme="minorHAnsi" w:hAnsiTheme="minorHAnsi" w:cstheme="minorHAnsi"/>
                <w:szCs w:val="20"/>
              </w:rPr>
              <w:t>.</w:t>
            </w:r>
          </w:p>
          <w:p w14:paraId="397E7AE7" w14:textId="77777777" w:rsidR="00455180" w:rsidRPr="00F72284" w:rsidRDefault="00455180" w:rsidP="0045518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F72284">
              <w:rPr>
                <w:rFonts w:asciiTheme="minorHAnsi" w:hAnsiTheme="minorHAnsi" w:cstheme="minorHAnsi"/>
                <w:b/>
                <w:bCs/>
                <w:szCs w:val="20"/>
              </w:rPr>
              <w:t>AE02 Error al guardar</w:t>
            </w:r>
            <w:r w:rsidRPr="00F7228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AD37DD" w14:paraId="397E7AEC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9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A" w14:textId="0A67F883" w:rsidR="00455180" w:rsidRPr="00F72284" w:rsidRDefault="00455180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EB" w14:textId="365877C3" w:rsidR="00455180" w:rsidRPr="00F72284" w:rsidRDefault="003B6674" w:rsidP="00F72284">
            <w:pPr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397E7AF1" w14:textId="77777777" w:rsidR="00455180" w:rsidRPr="00AD37DD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397E7AF2" w14:textId="0F9B39C7" w:rsidR="00455180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3" w:name="_Toc461701840"/>
      <w:bookmarkStart w:id="74" w:name="_Toc487583759"/>
      <w:r w:rsidRPr="00F72284">
        <w:rPr>
          <w:rFonts w:asciiTheme="minorHAnsi" w:hAnsiTheme="minorHAnsi" w:cstheme="minorHAnsi"/>
          <w:sz w:val="20"/>
        </w:rPr>
        <w:t>AO02</w:t>
      </w:r>
      <w:r w:rsidR="00455180" w:rsidRPr="00F72284">
        <w:rPr>
          <w:rFonts w:asciiTheme="minorHAnsi" w:hAnsiTheme="minorHAnsi" w:cstheme="minorHAnsi"/>
          <w:sz w:val="20"/>
        </w:rPr>
        <w:t xml:space="preserve"> </w:t>
      </w:r>
      <w:bookmarkEnd w:id="73"/>
      <w:r w:rsidR="00F72284" w:rsidRPr="00F72284">
        <w:rPr>
          <w:rFonts w:asciiTheme="minorHAnsi" w:hAnsiTheme="minorHAnsi" w:cstheme="minorHAnsi"/>
          <w:sz w:val="20"/>
        </w:rPr>
        <w:t>Modificar Clasificación</w:t>
      </w:r>
      <w:r w:rsidR="00B3448A">
        <w:rPr>
          <w:rFonts w:asciiTheme="minorHAnsi" w:hAnsiTheme="minorHAnsi" w:cstheme="minorHAnsi"/>
          <w:sz w:val="20"/>
        </w:rPr>
        <w:t>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14:paraId="397E7AF6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F3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F4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AF5" w14:textId="77777777"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AD37DD" w14:paraId="397E7AFF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F7" w14:textId="77777777" w:rsidR="00455180" w:rsidRPr="00AD37DD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F8" w14:textId="77777777" w:rsidR="00455180" w:rsidRPr="00C00F40" w:rsidRDefault="00605526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00F4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AF9" w14:textId="016F792F" w:rsidR="00455180" w:rsidRPr="00C00F40" w:rsidRDefault="00245515" w:rsidP="00F72284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formulario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campos</w:t>
            </w:r>
            <w:r w:rsidR="00C00F40" w:rsidRPr="00C00F40">
              <w:rPr>
                <w:rFonts w:asciiTheme="minorHAnsi" w:hAnsiTheme="minorHAnsi" w:cstheme="minorHAnsi"/>
                <w:szCs w:val="20"/>
              </w:rPr>
              <w:t>:</w:t>
            </w:r>
          </w:p>
          <w:p w14:paraId="397E7AFA" w14:textId="69427410" w:rsidR="00C00F40" w:rsidRPr="004904A9" w:rsidRDefault="00245515" w:rsidP="00C00F40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C00F40">
              <w:rPr>
                <w:rFonts w:asciiTheme="minorHAnsi" w:hAnsiTheme="minorHAnsi" w:cstheme="minorHAnsi"/>
                <w:szCs w:val="20"/>
              </w:rPr>
              <w:t>Nomb</w:t>
            </w:r>
            <w:r w:rsidR="00B3448A">
              <w:rPr>
                <w:rFonts w:asciiTheme="minorHAnsi" w:hAnsiTheme="minorHAnsi" w:cstheme="minorHAnsi"/>
                <w:szCs w:val="20"/>
              </w:rPr>
              <w:t xml:space="preserve">re de </w:t>
            </w:r>
            <w:r w:rsidR="00874FA3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="005A7249">
              <w:rPr>
                <w:rFonts w:asciiTheme="minorHAnsi" w:hAnsiTheme="minorHAnsi" w:cstheme="minorHAnsi"/>
                <w:szCs w:val="20"/>
              </w:rPr>
              <w:t>clasificación</w:t>
            </w:r>
            <w:r>
              <w:rPr>
                <w:rFonts w:asciiTheme="minorHAnsi" w:hAnsiTheme="minorHAnsi" w:cstheme="minorHAnsi"/>
                <w:szCs w:val="20"/>
              </w:rPr>
              <w:t xml:space="preserve">” </w:t>
            </w:r>
            <w:r w:rsidR="00B47BB1">
              <w:rPr>
                <w:rFonts w:asciiTheme="minorHAnsi" w:hAnsiTheme="minorHAnsi" w:cstheme="minorHAnsi"/>
                <w:szCs w:val="20"/>
              </w:rPr>
              <w:t>(</w:t>
            </w:r>
            <w:r w:rsidR="005A7249">
              <w:rPr>
                <w:rFonts w:asciiTheme="minorHAnsi" w:hAnsiTheme="minorHAnsi" w:cstheme="minorHAnsi"/>
                <w:szCs w:val="20"/>
              </w:rPr>
              <w:t>con el Nombre de clasificación seleccionada</w:t>
            </w:r>
            <w:r w:rsidR="00B47BB1">
              <w:rPr>
                <w:rFonts w:asciiTheme="minorHAnsi" w:hAnsiTheme="minorHAnsi" w:cstheme="minorHAnsi"/>
                <w:szCs w:val="20"/>
              </w:rPr>
              <w:t>)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397E7AFB" w14:textId="0A9EC30B" w:rsidR="00C00F40" w:rsidRPr="004904A9" w:rsidRDefault="00245515" w:rsidP="00C00F40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C00F40">
              <w:rPr>
                <w:rFonts w:asciiTheme="minorHAnsi" w:hAnsiTheme="minorHAnsi" w:cstheme="minorHAnsi"/>
                <w:szCs w:val="20"/>
              </w:rPr>
              <w:t>Descripción</w:t>
            </w:r>
            <w:r>
              <w:rPr>
                <w:rFonts w:asciiTheme="minorHAnsi" w:hAnsiTheme="minorHAnsi" w:cstheme="minorHAnsi"/>
                <w:szCs w:val="20"/>
              </w:rPr>
              <w:t xml:space="preserve"> de </w:t>
            </w:r>
            <w:r w:rsidR="00874FA3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="005A7249">
              <w:rPr>
                <w:rFonts w:asciiTheme="minorHAnsi" w:hAnsiTheme="minorHAnsi" w:cstheme="minorHAnsi"/>
                <w:szCs w:val="20"/>
              </w:rPr>
              <w:t>Clasificación</w:t>
            </w:r>
            <w:r>
              <w:rPr>
                <w:rFonts w:asciiTheme="minorHAnsi" w:hAnsiTheme="minorHAnsi" w:cstheme="minorHAnsi"/>
                <w:szCs w:val="20"/>
              </w:rPr>
              <w:t xml:space="preserve">” </w:t>
            </w:r>
            <w:r w:rsidR="00B47BB1">
              <w:rPr>
                <w:rFonts w:asciiTheme="minorHAnsi" w:hAnsiTheme="minorHAnsi" w:cstheme="minorHAnsi"/>
                <w:szCs w:val="20"/>
              </w:rPr>
              <w:t>(</w:t>
            </w:r>
            <w:r>
              <w:rPr>
                <w:rFonts w:asciiTheme="minorHAnsi" w:hAnsiTheme="minorHAnsi" w:cstheme="minorHAnsi"/>
                <w:szCs w:val="20"/>
              </w:rPr>
              <w:t xml:space="preserve">con la descripción de la </w:t>
            </w:r>
            <w:r w:rsidR="00C00F40" w:rsidRPr="004904A9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5A7249">
              <w:rPr>
                <w:rFonts w:asciiTheme="minorHAnsi" w:hAnsiTheme="minorHAnsi" w:cstheme="minorHAnsi"/>
                <w:szCs w:val="20"/>
              </w:rPr>
              <w:t>clasificación seleccionada</w:t>
            </w:r>
            <w:r w:rsidR="00B47BB1">
              <w:rPr>
                <w:rFonts w:asciiTheme="minorHAnsi" w:hAnsiTheme="minorHAnsi" w:cstheme="minorHAnsi"/>
                <w:szCs w:val="20"/>
              </w:rPr>
              <w:t>)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397E7AFC" w14:textId="77777777" w:rsidR="00C00F40" w:rsidRPr="004904A9" w:rsidRDefault="00C00F40" w:rsidP="00C00F40">
            <w:pPr>
              <w:rPr>
                <w:rFonts w:asciiTheme="minorHAnsi" w:hAnsiTheme="minorHAnsi" w:cstheme="minorHAnsi"/>
                <w:szCs w:val="20"/>
              </w:rPr>
            </w:pPr>
            <w:r w:rsidRPr="004904A9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397E7AFD" w14:textId="77777777" w:rsidR="00C00F40" w:rsidRDefault="00245515" w:rsidP="00C00F4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C00F40">
              <w:rPr>
                <w:rFonts w:asciiTheme="minorHAnsi" w:hAnsiTheme="minorHAnsi" w:cstheme="minorHAnsi"/>
                <w:szCs w:val="20"/>
              </w:rPr>
              <w:t>Guardar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  <w:p w14:paraId="397E7AFE" w14:textId="77777777" w:rsidR="00C00F40" w:rsidRPr="00C00F40" w:rsidRDefault="00245515" w:rsidP="00C00F4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</w:t>
            </w:r>
            <w:r w:rsidR="00C00F40">
              <w:rPr>
                <w:rFonts w:asciiTheme="minorHAnsi" w:hAnsiTheme="minorHAnsi" w:cstheme="minorHAnsi"/>
                <w:szCs w:val="20"/>
              </w:rPr>
              <w:t>Cancelar</w:t>
            </w:r>
            <w:r>
              <w:rPr>
                <w:rFonts w:asciiTheme="minorHAnsi" w:hAnsiTheme="minorHAnsi" w:cstheme="minorHAnsi"/>
                <w:szCs w:val="20"/>
              </w:rPr>
              <w:t>”</w:t>
            </w:r>
          </w:p>
        </w:tc>
      </w:tr>
      <w:tr w:rsidR="00756736" w:rsidRPr="00AD37DD" w14:paraId="397E7B05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0" w14:textId="77777777" w:rsidR="00756736" w:rsidRPr="00AD37DD" w:rsidRDefault="00756736" w:rsidP="009F455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1" w14:textId="77777777" w:rsidR="00756736" w:rsidRDefault="00756736">
            <w:r w:rsidRPr="0057034F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2" w14:textId="77777777" w:rsidR="00245515" w:rsidRPr="001A085D" w:rsidRDefault="00245515" w:rsidP="0024551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397E7B03" w14:textId="77777777" w:rsidR="00245515" w:rsidRDefault="00245515" w:rsidP="0024551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da clic en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97E7B04" w14:textId="5316AF9C" w:rsidR="00756736" w:rsidRPr="00245515" w:rsidRDefault="00F6172F" w:rsidP="005A724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Modifica el N</w:t>
            </w:r>
            <w:r w:rsidR="00245515" w:rsidRPr="0024551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ombre de 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</w:t>
            </w:r>
            <w:r w:rsidR="005A7249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lasificación </w:t>
            </w:r>
            <w:r w:rsidR="00245515" w:rsidRPr="0024551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y/o </w:t>
            </w:r>
            <w:r w:rsidR="005A7249">
              <w:rPr>
                <w:rFonts w:asciiTheme="minorHAnsi" w:hAnsiTheme="minorHAnsi" w:cstheme="minorHAnsi"/>
                <w:color w:val="000000" w:themeColor="text1"/>
                <w:szCs w:val="20"/>
              </w:rPr>
              <w:t>la D</w:t>
            </w:r>
            <w:r w:rsidR="00245515" w:rsidRPr="00245515">
              <w:rPr>
                <w:rFonts w:asciiTheme="minorHAnsi" w:hAnsiTheme="minorHAnsi" w:cstheme="minorHAnsi"/>
                <w:color w:val="000000" w:themeColor="text1"/>
                <w:szCs w:val="20"/>
              </w:rPr>
              <w:t>escripción</w:t>
            </w:r>
            <w:r w:rsidR="0024551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245515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874FA3">
              <w:rPr>
                <w:rFonts w:asciiTheme="minorHAnsi" w:hAnsiTheme="minorHAnsi" w:cstheme="minorHAnsi"/>
                <w:szCs w:val="20"/>
              </w:rPr>
              <w:t xml:space="preserve">la </w:t>
            </w:r>
            <w:r w:rsidR="005A7249">
              <w:rPr>
                <w:rFonts w:asciiTheme="minorHAnsi" w:hAnsiTheme="minorHAnsi" w:cstheme="minorHAnsi"/>
                <w:szCs w:val="20"/>
              </w:rPr>
              <w:t>C</w:t>
            </w:r>
            <w:r w:rsidR="00245515">
              <w:rPr>
                <w:rFonts w:asciiTheme="minorHAnsi" w:hAnsiTheme="minorHAnsi" w:cstheme="minorHAnsi"/>
                <w:szCs w:val="20"/>
              </w:rPr>
              <w:t>lasificación</w:t>
            </w:r>
            <w:r w:rsidR="00245515" w:rsidRPr="00245515">
              <w:rPr>
                <w:rFonts w:asciiTheme="minorHAnsi" w:hAnsiTheme="minorHAnsi" w:cstheme="minorHAnsi"/>
                <w:color w:val="000000" w:themeColor="text1"/>
                <w:szCs w:val="20"/>
              </w:rPr>
              <w:t>, y selecciona opción “Guardar”</w:t>
            </w:r>
            <w:r w:rsidR="00245515" w:rsidRPr="00245515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flujo.</w:t>
            </w:r>
          </w:p>
        </w:tc>
      </w:tr>
      <w:tr w:rsidR="00245515" w:rsidRPr="00AD37DD" w14:paraId="397E7B0B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6" w14:textId="77777777" w:rsidR="00245515" w:rsidRPr="00AD37DD" w:rsidRDefault="00245515" w:rsidP="001F5FC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7" w14:textId="77777777" w:rsidR="00245515" w:rsidRPr="001A085D" w:rsidRDefault="00245515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8" w14:textId="2DE2DA2B" w:rsidR="00245515" w:rsidRPr="001A085D" w:rsidRDefault="00245515" w:rsidP="008F3B5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je “¿Está seguro de modificar la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5A7249">
              <w:rPr>
                <w:rFonts w:asciiTheme="minorHAnsi" w:hAnsiTheme="minorHAnsi" w:cstheme="minorHAnsi"/>
                <w:color w:val="000000" w:themeColor="text1"/>
                <w:szCs w:val="20"/>
              </w:rPr>
              <w:t>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14:paraId="397E7B09" w14:textId="77777777" w:rsidR="00245515" w:rsidRPr="001A085D" w:rsidRDefault="00245515" w:rsidP="008F3B52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14:paraId="397E7B0A" w14:textId="77777777" w:rsidR="00245515" w:rsidRPr="001A085D" w:rsidRDefault="00245515" w:rsidP="008F3B52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C523A7" w:rsidRPr="00AD37DD" w14:paraId="397E7B11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C" w14:textId="77777777" w:rsidR="00C523A7" w:rsidRPr="00AD37DD" w:rsidRDefault="00C523A7" w:rsidP="001F5FC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D" w14:textId="77777777" w:rsidR="00C523A7" w:rsidRPr="00C00F40" w:rsidRDefault="006D6F00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0E" w14:textId="77777777" w:rsidR="00245515" w:rsidRPr="001A085D" w:rsidRDefault="00245515" w:rsidP="0024551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397E7B0F" w14:textId="77777777" w:rsidR="00245515" w:rsidRPr="001A085D" w:rsidRDefault="00245515" w:rsidP="00245515">
            <w:pPr>
              <w:pStyle w:val="Prrafodelista"/>
              <w:keepLines/>
              <w:numPr>
                <w:ilvl w:val="0"/>
                <w:numId w:val="1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397E7B10" w14:textId="77777777" w:rsidR="00C523A7" w:rsidRPr="00C00F40" w:rsidRDefault="00245515" w:rsidP="00245515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6D6F00" w:rsidRPr="00AD37DD" w14:paraId="397E7B16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2" w14:textId="77777777" w:rsidR="006D6F00" w:rsidRPr="00AD37DD" w:rsidRDefault="006D6F00" w:rsidP="001F5FC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3" w14:textId="77777777" w:rsidR="006D6F00" w:rsidRPr="00F72284" w:rsidRDefault="006D6F00" w:rsidP="008F3B52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00F4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4" w14:textId="4A9FD3C1" w:rsidR="006D6F00" w:rsidRDefault="006D6F00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72284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F72284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="00874FA3">
              <w:rPr>
                <w:rFonts w:asciiTheme="minorHAnsi" w:hAnsiTheme="minorHAnsi" w:cstheme="minorHAnsi"/>
                <w:szCs w:val="20"/>
              </w:rPr>
              <w:t>,</w:t>
            </w:r>
            <w:r w:rsidRPr="00F72284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72284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F6172F">
              <w:rPr>
                <w:rFonts w:asciiTheme="minorHAnsi" w:hAnsiTheme="minorHAnsi" w:cstheme="minorHAnsi"/>
                <w:b/>
                <w:szCs w:val="20"/>
              </w:rPr>
              <w:t xml:space="preserve">, </w:t>
            </w:r>
            <w:r w:rsidR="00874FA3">
              <w:rPr>
                <w:rFonts w:asciiTheme="minorHAnsi" w:hAnsiTheme="minorHAnsi" w:cstheme="minorHAnsi"/>
                <w:b/>
                <w:szCs w:val="20"/>
              </w:rPr>
              <w:t>V03</w:t>
            </w:r>
            <w:r w:rsidR="00F6172F">
              <w:rPr>
                <w:rFonts w:asciiTheme="minorHAnsi" w:hAnsiTheme="minorHAnsi" w:cstheme="minorHAnsi"/>
                <w:b/>
                <w:szCs w:val="20"/>
              </w:rPr>
              <w:t>, V04 y V05</w:t>
            </w:r>
            <w:r w:rsidRPr="00F72284">
              <w:rPr>
                <w:rFonts w:asciiTheme="minorHAnsi" w:hAnsiTheme="minorHAnsi" w:cstheme="minorHAnsi"/>
                <w:szCs w:val="20"/>
              </w:rPr>
              <w:t>.</w:t>
            </w:r>
          </w:p>
          <w:p w14:paraId="550D4E2E" w14:textId="77777777" w:rsidR="006D6F00" w:rsidRPr="00F6172F" w:rsidRDefault="006D6F00" w:rsidP="008F3B52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rojo. Continúa en el paso 2 del presente flujo.</w:t>
            </w:r>
          </w:p>
          <w:p w14:paraId="397E7B15" w14:textId="7B6582E5" w:rsidR="00F6172F" w:rsidRPr="00D64454" w:rsidRDefault="00F6172F" w:rsidP="00D64454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64454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D64454">
              <w:rPr>
                <w:rFonts w:asciiTheme="minorHAnsi" w:hAnsiTheme="minorHAnsi" w:cstheme="minorHAnsi"/>
                <w:b/>
                <w:szCs w:val="20"/>
              </w:rPr>
              <w:t>: RN019 - Permisos de usuario</w:t>
            </w:r>
            <w:r>
              <w:rPr>
                <w:rFonts w:asciiTheme="minorHAnsi" w:hAnsiTheme="minorHAnsi" w:cstheme="minorHAnsi"/>
                <w:b/>
                <w:szCs w:val="20"/>
              </w:rPr>
              <w:t>.</w:t>
            </w:r>
          </w:p>
        </w:tc>
      </w:tr>
      <w:tr w:rsidR="00C523A7" w:rsidRPr="00AD37DD" w14:paraId="397E7B1B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7" w14:textId="77777777" w:rsidR="00C523A7" w:rsidRPr="00AD37DD" w:rsidRDefault="00C523A7" w:rsidP="001F5FC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8" w14:textId="77777777" w:rsidR="00C523A7" w:rsidRPr="00F72284" w:rsidRDefault="006D6F00" w:rsidP="0092194E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7228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9" w14:textId="079727C0" w:rsidR="006D6F00" w:rsidRPr="001A085D" w:rsidRDefault="006D6F00" w:rsidP="006D6F00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modificados por el us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uario en el catálogo de clasificación 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factor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>es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Clasificación 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factor modificada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correctamente”</w:t>
            </w:r>
            <w:r w:rsidR="00874FA3"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14:paraId="397E7B1A" w14:textId="77777777" w:rsidR="00C523A7" w:rsidRPr="00874FA3" w:rsidRDefault="006D6F00" w:rsidP="00874FA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szCs w:val="20"/>
              </w:rPr>
            </w:pPr>
            <w:r w:rsidRPr="00874FA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874FA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874FA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C523A7" w:rsidRPr="00AD37DD" w14:paraId="397E7B1F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C" w14:textId="77777777" w:rsidR="00C523A7" w:rsidRPr="00AD37DD" w:rsidRDefault="00C523A7" w:rsidP="001F5FC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D" w14:textId="77777777" w:rsidR="00C523A7" w:rsidRPr="00F72284" w:rsidRDefault="00C523A7" w:rsidP="0092194E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1E" w14:textId="77777777" w:rsidR="00C523A7" w:rsidRPr="006D6F00" w:rsidRDefault="006D6F00" w:rsidP="006D6F00">
            <w:pPr>
              <w:rPr>
                <w:rFonts w:asciiTheme="minorHAnsi" w:hAnsiTheme="minorHAnsi" w:cstheme="minorHAnsi"/>
                <w:szCs w:val="20"/>
              </w:rPr>
            </w:pPr>
            <w:r w:rsidRPr="006D6F0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397E7B20" w14:textId="74410155" w:rsidR="004716CD" w:rsidRPr="005A7249" w:rsidRDefault="009F4550" w:rsidP="00B3448A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5" w:name="_Toc461701841"/>
      <w:bookmarkStart w:id="76" w:name="_Toc487583760"/>
      <w:r w:rsidRPr="004F356E">
        <w:rPr>
          <w:rFonts w:asciiTheme="minorHAnsi" w:hAnsiTheme="minorHAnsi" w:cstheme="minorHAnsi"/>
          <w:sz w:val="20"/>
        </w:rPr>
        <w:t>AO03</w:t>
      </w:r>
      <w:r w:rsidR="00455180" w:rsidRPr="006A5C61">
        <w:rPr>
          <w:rFonts w:asciiTheme="minorHAnsi" w:hAnsiTheme="minorHAnsi" w:cstheme="minorHAnsi"/>
          <w:color w:val="0070C0"/>
          <w:sz w:val="20"/>
        </w:rPr>
        <w:t xml:space="preserve"> </w:t>
      </w:r>
      <w:bookmarkEnd w:id="75"/>
      <w:r w:rsidR="005A7249">
        <w:rPr>
          <w:rFonts w:asciiTheme="minorHAnsi" w:hAnsiTheme="minorHAnsi" w:cstheme="minorHAnsi"/>
          <w:sz w:val="20"/>
        </w:rPr>
        <w:t>Ver Detalle</w:t>
      </w:r>
      <w:r w:rsidR="00B3448A">
        <w:rPr>
          <w:rFonts w:asciiTheme="minorHAnsi" w:hAnsiTheme="minorHAnsi" w:cstheme="minorHAnsi"/>
          <w:sz w:val="20"/>
        </w:rPr>
        <w:t>.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5A7249" w:rsidRPr="00AD37DD" w14:paraId="3DF19C47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5AA2BF6" w14:textId="77777777" w:rsidR="005A7249" w:rsidRPr="00AD37DD" w:rsidRDefault="005A7249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C6564BD" w14:textId="77777777" w:rsidR="005A7249" w:rsidRPr="00AD37DD" w:rsidRDefault="005A7249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8D6A7D6" w14:textId="77777777" w:rsidR="005A7249" w:rsidRPr="00AD37DD" w:rsidRDefault="005A7249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5A7249" w:rsidRPr="00AD37DD" w14:paraId="174617FF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19F8" w14:textId="77777777" w:rsidR="005A7249" w:rsidRPr="00AD37DD" w:rsidRDefault="005A7249" w:rsidP="00FF47D5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2388D" w14:textId="77777777" w:rsidR="005A7249" w:rsidRPr="00C00F40" w:rsidRDefault="005A7249" w:rsidP="00FF47D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00F4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063FE" w14:textId="77777777" w:rsidR="005A7249" w:rsidRPr="00C00F40" w:rsidRDefault="005A7249" w:rsidP="00FF47D5">
            <w:p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formulario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con los campos</w:t>
            </w:r>
            <w:r w:rsidRPr="00C00F40">
              <w:rPr>
                <w:rFonts w:asciiTheme="minorHAnsi" w:hAnsiTheme="minorHAnsi" w:cstheme="minorHAnsi"/>
                <w:szCs w:val="20"/>
              </w:rPr>
              <w:t>:</w:t>
            </w:r>
          </w:p>
          <w:p w14:paraId="73090141" w14:textId="77777777" w:rsidR="005A7249" w:rsidRPr="004904A9" w:rsidRDefault="005A7249" w:rsidP="00FF47D5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 de la clasificación” (con el Nombre de clasificación seleccionada).</w:t>
            </w:r>
          </w:p>
          <w:p w14:paraId="3B820FBA" w14:textId="77777777" w:rsidR="005A7249" w:rsidRPr="004904A9" w:rsidRDefault="005A7249" w:rsidP="00FF47D5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“Descripción de la Clasificación” (con la descripción de la </w:t>
            </w:r>
            <w:r w:rsidRPr="004904A9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clasificación seleccionada).</w:t>
            </w:r>
          </w:p>
          <w:p w14:paraId="07A228D1" w14:textId="658611B7" w:rsidR="005A7249" w:rsidRPr="004904A9" w:rsidRDefault="005A7249" w:rsidP="00FF47D5">
            <w:pPr>
              <w:rPr>
                <w:rFonts w:asciiTheme="minorHAnsi" w:hAnsiTheme="minorHAnsi" w:cstheme="minorHAnsi"/>
                <w:szCs w:val="20"/>
              </w:rPr>
            </w:pPr>
            <w:r w:rsidRPr="004904A9">
              <w:rPr>
                <w:rFonts w:asciiTheme="minorHAnsi" w:hAnsiTheme="minorHAnsi" w:cstheme="minorHAnsi"/>
                <w:szCs w:val="20"/>
              </w:rPr>
              <w:t>Y la</w:t>
            </w:r>
            <w:r>
              <w:rPr>
                <w:rFonts w:asciiTheme="minorHAnsi" w:hAnsiTheme="minorHAnsi" w:cstheme="minorHAnsi"/>
                <w:szCs w:val="20"/>
              </w:rPr>
              <w:t xml:space="preserve"> acción</w:t>
            </w:r>
            <w:r w:rsidRPr="004904A9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14:paraId="11161591" w14:textId="6865F4CF" w:rsidR="005A7249" w:rsidRPr="00C00F40" w:rsidRDefault="005A7249" w:rsidP="00FF47D5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“Cancelar”</w:t>
            </w:r>
          </w:p>
        </w:tc>
      </w:tr>
      <w:tr w:rsidR="005A7249" w:rsidRPr="00AD37DD" w14:paraId="0598C666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9385" w14:textId="45A4C142" w:rsidR="005A7249" w:rsidRPr="00AD37DD" w:rsidRDefault="005A7249" w:rsidP="00FF47D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3512" w14:textId="77777777" w:rsidR="005A7249" w:rsidRPr="00C00F40" w:rsidRDefault="005A7249" w:rsidP="00FF47D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0745" w14:textId="75C36CFF" w:rsidR="005A7249" w:rsidRPr="005A7249" w:rsidRDefault="005A7249" w:rsidP="005A724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A724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Da clic en “Cancelar”, no ejecuta ninguna acción y continúa en </w:t>
            </w:r>
            <w:r w:rsidRPr="005A7249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5A7249" w:rsidRPr="00AD37DD" w14:paraId="179DE301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79F94" w14:textId="209AA984" w:rsidR="005A7249" w:rsidRPr="00AD37DD" w:rsidRDefault="005A7249" w:rsidP="00FF47D5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E79A" w14:textId="77777777" w:rsidR="005A7249" w:rsidRPr="00F72284" w:rsidRDefault="005A7249" w:rsidP="00FF47D5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DC15" w14:textId="77777777" w:rsidR="005A7249" w:rsidRPr="006D6F00" w:rsidRDefault="005A7249" w:rsidP="00FF47D5">
            <w:pPr>
              <w:rPr>
                <w:rFonts w:asciiTheme="minorHAnsi" w:hAnsiTheme="minorHAnsi" w:cstheme="minorHAnsi"/>
                <w:szCs w:val="20"/>
              </w:rPr>
            </w:pPr>
            <w:r w:rsidRPr="006D6F00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397E7B3B" w14:textId="336F6EE7" w:rsidR="00EC1B9E" w:rsidRPr="001A085D" w:rsidRDefault="00EC1B9E" w:rsidP="00EC1B9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7" w:name="_Toc484712624"/>
      <w:bookmarkStart w:id="78" w:name="_Toc487583761"/>
      <w:bookmarkStart w:id="79" w:name="_Toc371934678"/>
      <w:bookmarkStart w:id="80" w:name="_Toc228339745"/>
      <w:bookmarkStart w:id="81" w:name="_Toc182735732"/>
      <w:bookmarkStart w:id="82" w:name="_Toc52616588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AO04 Activar / Desactivar </w:t>
      </w:r>
      <w:r w:rsidR="008A3A11">
        <w:rPr>
          <w:rFonts w:asciiTheme="minorHAnsi" w:hAnsiTheme="minorHAnsi" w:cstheme="minorHAnsi"/>
          <w:color w:val="000000" w:themeColor="text1"/>
          <w:sz w:val="20"/>
        </w:rPr>
        <w:t>Clasificación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77"/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C1B9E" w:rsidRPr="001A085D" w14:paraId="397E7B3F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3C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3D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3E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C1B9E" w:rsidRPr="001A085D" w14:paraId="397E7B46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0" w14:textId="77777777" w:rsidR="00EC1B9E" w:rsidRPr="001A085D" w:rsidRDefault="00EC1B9E" w:rsidP="008F3B5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1" w14:textId="77777777" w:rsidR="00EC1B9E" w:rsidRPr="001A085D" w:rsidRDefault="00EC1B9E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2" w14:textId="62D6E0D9" w:rsidR="00EC1B9E" w:rsidRPr="001A085D" w:rsidRDefault="00EC1B9E" w:rsidP="008F3B5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="00F6172F">
              <w:rPr>
                <w:rFonts w:asciiTheme="minorHAnsi" w:hAnsiTheme="minorHAnsi" w:cstheme="minorHAnsi"/>
                <w:color w:val="000000" w:themeColor="text1"/>
                <w:szCs w:val="20"/>
              </w:rPr>
              <w:t>Al realizar esta acción afectará la</w:t>
            </w:r>
            <w:r w:rsidR="00E6137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administración de los Factores,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¿Está seguro de que desea (activar / desactivar</w:t>
            </w:r>
            <w:r w:rsidR="008A3A1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) la clasificación </w:t>
            </w:r>
            <w:r w:rsidR="008A3A11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Seleccionada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así como las opciones:</w:t>
            </w:r>
          </w:p>
          <w:p w14:paraId="397E7B43" w14:textId="77777777" w:rsidR="00EC1B9E" w:rsidRPr="001A085D" w:rsidRDefault="00EC1B9E" w:rsidP="008F3B52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397E7B44" w14:textId="77777777" w:rsidR="00EC1B9E" w:rsidRPr="001A085D" w:rsidRDefault="00EC1B9E" w:rsidP="008F3B52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397E7B45" w14:textId="77777777" w:rsidR="00EC1B9E" w:rsidRPr="001A085D" w:rsidRDefault="00EC1B9E" w:rsidP="008F3B5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EC1B9E" w:rsidRPr="001A085D" w14:paraId="397E7B4C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7" w14:textId="77777777" w:rsidR="00EC1B9E" w:rsidRPr="001A085D" w:rsidRDefault="00EC1B9E" w:rsidP="008F3B5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8" w14:textId="77777777" w:rsidR="00EC1B9E" w:rsidRPr="001A085D" w:rsidRDefault="00EC1B9E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9" w14:textId="77777777" w:rsidR="00EC1B9E" w:rsidRPr="001A085D" w:rsidRDefault="00EC1B9E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397E7B4A" w14:textId="77777777" w:rsidR="00EC1B9E" w:rsidRPr="001A085D" w:rsidRDefault="00EC1B9E" w:rsidP="008F3B52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397E7B4B" w14:textId="77777777" w:rsidR="00EC1B9E" w:rsidRPr="001A085D" w:rsidRDefault="00EC1B9E" w:rsidP="008F3B52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EC1B9E" w:rsidRPr="001A085D" w14:paraId="397E7B51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D" w14:textId="77777777" w:rsidR="00EC1B9E" w:rsidRPr="001A085D" w:rsidRDefault="00EC1B9E" w:rsidP="008F3B5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E" w14:textId="77777777" w:rsidR="00EC1B9E" w:rsidRPr="001A085D" w:rsidRDefault="00EC1B9E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4F" w14:textId="21EDA9CB" w:rsidR="00EC1B9E" w:rsidRPr="001A085D" w:rsidRDefault="00EC1B9E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</w:t>
            </w:r>
            <w:r w:rsidR="008A3A1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l</w:t>
            </w:r>
            <w:r w:rsidR="008A3A1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5A724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clasificación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muestra mensaje “</w:t>
            </w:r>
            <w:r w:rsidR="008A3A1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Clasificación de factor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(activado / desactivado) correctamente”</w:t>
            </w:r>
            <w:r w:rsidR="008A3A1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397E7B50" w14:textId="77777777" w:rsidR="00EC1B9E" w:rsidRPr="001A085D" w:rsidRDefault="00EC1B9E" w:rsidP="008F3B52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EC1B9E" w:rsidRPr="001A085D" w14:paraId="397E7B55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52" w14:textId="77777777" w:rsidR="00EC1B9E" w:rsidRPr="001A085D" w:rsidRDefault="00EC1B9E" w:rsidP="008F3B5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53" w14:textId="77777777" w:rsidR="00EC1B9E" w:rsidRPr="001A085D" w:rsidRDefault="00EC1B9E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54" w14:textId="77777777" w:rsidR="00EC1B9E" w:rsidRPr="001A085D" w:rsidRDefault="00EC1B9E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397E7B56" w14:textId="77777777" w:rsidR="00EC1B9E" w:rsidRPr="001A085D" w:rsidRDefault="00EC1B9E" w:rsidP="00EC1B9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83" w:name="_Toc484712625"/>
      <w:bookmarkStart w:id="84" w:name="_Toc487583762"/>
      <w:r w:rsidRPr="001A085D">
        <w:rPr>
          <w:rFonts w:asciiTheme="minorHAnsi" w:hAnsiTheme="minorHAnsi" w:cstheme="minorHAnsi"/>
          <w:color w:val="000000" w:themeColor="text1"/>
          <w:sz w:val="20"/>
        </w:rPr>
        <w:t>AO05 Búsqueda por estatus.</w:t>
      </w:r>
      <w:bookmarkEnd w:id="83"/>
      <w:bookmarkEnd w:id="8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C1B9E" w:rsidRPr="001A085D" w14:paraId="397E7B5A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57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58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97E7B59" w14:textId="77777777" w:rsidR="00EC1B9E" w:rsidRPr="001A085D" w:rsidRDefault="00EC1B9E" w:rsidP="008F3B5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D7AEA" w:rsidRPr="001A085D" w14:paraId="397E7B6F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60" w14:textId="77777777" w:rsidR="007D7AEA" w:rsidRPr="001A085D" w:rsidRDefault="007D7AEA" w:rsidP="007D7AE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61" w14:textId="77777777" w:rsidR="007D7AEA" w:rsidRPr="001A085D" w:rsidRDefault="007D7AEA" w:rsidP="007D7AE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CB5" w14:textId="77777777" w:rsidR="007D7AEA" w:rsidRPr="007C13B7" w:rsidRDefault="007D7AEA" w:rsidP="007D7AEA">
            <w:pPr>
              <w:pStyle w:val="ndice2"/>
              <w:ind w:left="0"/>
            </w:pPr>
            <w:r w:rsidRPr="007C13B7">
              <w:t>Despliega una ventana</w:t>
            </w:r>
            <w:r>
              <w:t xml:space="preserve"> con la clasificación de los factores registrados en el sistema, ordenados alfabéticamente y de acuerdo a la siguiente estructura</w:t>
            </w:r>
            <w:r w:rsidRPr="007C13B7">
              <w:t xml:space="preserve">: </w:t>
            </w:r>
          </w:p>
          <w:p w14:paraId="545092D3" w14:textId="77777777" w:rsidR="007D7AEA" w:rsidRPr="007C13B7" w:rsidRDefault="007D7AEA" w:rsidP="007D7AEA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14:paraId="321D95E6" w14:textId="77777777" w:rsidR="007D7AEA" w:rsidRPr="007C13B7" w:rsidRDefault="007D7AEA" w:rsidP="007D7AEA">
            <w:pPr>
              <w:pStyle w:val="ndice2"/>
              <w:numPr>
                <w:ilvl w:val="0"/>
                <w:numId w:val="6"/>
              </w:numPr>
            </w:pPr>
            <w:r>
              <w:t>“Nombre de la Clasificación”</w:t>
            </w:r>
          </w:p>
          <w:p w14:paraId="340C6BF3" w14:textId="77777777" w:rsidR="007D7AEA" w:rsidRDefault="007D7AEA" w:rsidP="007D7AEA">
            <w:pPr>
              <w:pStyle w:val="ndice2"/>
              <w:numPr>
                <w:ilvl w:val="0"/>
                <w:numId w:val="6"/>
              </w:numPr>
            </w:pPr>
            <w:r>
              <w:t>“Descripción de la Clasificación”</w:t>
            </w:r>
          </w:p>
          <w:p w14:paraId="5B96297C" w14:textId="77777777" w:rsidR="007D7AEA" w:rsidRDefault="007D7AEA" w:rsidP="007D7AEA">
            <w:pPr>
              <w:rPr>
                <w:rFonts w:asciiTheme="minorHAnsi" w:hAnsiTheme="minorHAnsi" w:cstheme="minorHAnsi"/>
                <w:szCs w:val="20"/>
              </w:rPr>
            </w:pPr>
            <w:r w:rsidRPr="00A97B08">
              <w:rPr>
                <w:rFonts w:asciiTheme="minorHAnsi" w:hAnsiTheme="minorHAnsi" w:cstheme="minorHAnsi"/>
                <w:szCs w:val="20"/>
              </w:rPr>
              <w:t>Los Filtros:</w:t>
            </w:r>
          </w:p>
          <w:p w14:paraId="2AC25C94" w14:textId="77777777" w:rsidR="007D7AEA" w:rsidRDefault="007D7AEA" w:rsidP="007D7AEA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“Activo” </w:t>
            </w:r>
          </w:p>
          <w:p w14:paraId="7D666E22" w14:textId="77777777" w:rsidR="007D7AEA" w:rsidRDefault="007D7AEA" w:rsidP="007D7AEA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“Inactivo”</w:t>
            </w:r>
          </w:p>
          <w:p w14:paraId="5D9BFC6B" w14:textId="77777777" w:rsidR="007D7AEA" w:rsidRPr="00A97B08" w:rsidRDefault="007D7AEA" w:rsidP="007D7AEA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 de la Clasificación”</w:t>
            </w:r>
          </w:p>
          <w:p w14:paraId="442F8EA1" w14:textId="77777777" w:rsidR="007D7AEA" w:rsidRPr="007C13B7" w:rsidRDefault="007D7AEA" w:rsidP="007D7AEA">
            <w:pPr>
              <w:pStyle w:val="ndice2"/>
              <w:ind w:left="0"/>
            </w:pPr>
            <w:r w:rsidRPr="007C13B7">
              <w:t>Así como las opciones:</w:t>
            </w:r>
          </w:p>
          <w:p w14:paraId="6F7F96B2" w14:textId="77777777" w:rsidR="007D7AEA" w:rsidRPr="004904A9" w:rsidRDefault="007D7AEA" w:rsidP="007D7AE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Clasificación”</w:t>
            </w:r>
          </w:p>
          <w:p w14:paraId="0CC50D33" w14:textId="77777777" w:rsidR="007D7AEA" w:rsidRPr="00B7307B" w:rsidRDefault="007D7AEA" w:rsidP="007D7AE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Clasificación”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7E980B9B" w14:textId="77777777" w:rsidR="007D7AEA" w:rsidRPr="001A085D" w:rsidRDefault="007D7AEA" w:rsidP="007D7AE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7493AAB7" w14:textId="77777777" w:rsidR="007D7AEA" w:rsidRDefault="007D7AEA" w:rsidP="007D7AE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14:paraId="397E7B6E" w14:textId="600928FD" w:rsidR="007D7AEA" w:rsidRPr="007D7AEA" w:rsidRDefault="007D7AEA" w:rsidP="007D7AE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7D7AEA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“Buscar”.</w:t>
            </w:r>
          </w:p>
        </w:tc>
      </w:tr>
      <w:tr w:rsidR="007D7AEA" w:rsidRPr="001A085D" w14:paraId="397E7B78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70" w14:textId="77777777" w:rsidR="007D7AEA" w:rsidRPr="001A085D" w:rsidRDefault="007D7AEA" w:rsidP="007D7AE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71" w14:textId="77777777" w:rsidR="007D7AEA" w:rsidRPr="001A085D" w:rsidRDefault="007D7AEA" w:rsidP="007D7AE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3E13" w14:textId="77777777" w:rsidR="007D7AEA" w:rsidRPr="001A085D" w:rsidRDefault="007D7AEA" w:rsidP="007D7AE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276E24F6" w14:textId="77777777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 Crear C</w:t>
            </w:r>
            <w:r w:rsidRPr="00756736">
              <w:rPr>
                <w:rFonts w:asciiTheme="minorHAnsi" w:hAnsiTheme="minorHAnsi" w:cstheme="minorHAnsi"/>
                <w:b/>
              </w:rPr>
              <w:t>lasificación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478CC4D6" w14:textId="77777777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Clasificación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7E682CEA" w14:textId="77777777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7D9011C7" w14:textId="77777777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 una de las 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B06FA67" w14:textId="77777777" w:rsidR="007D7AEA" w:rsidRPr="00D41DCF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75C105AD" w14:textId="77777777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filtro “Nombre de la Clasificación”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AO0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Nombre de la 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7E7B77" w14:textId="0903A9E6" w:rsidR="007D7AEA" w:rsidRPr="001A085D" w:rsidRDefault="007D7AEA" w:rsidP="007D7AE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siempre y cuando exista un</w:t>
            </w:r>
            <w:r>
              <w:rPr>
                <w:rFonts w:asciiTheme="minorHAnsi" w:hAnsiTheme="minorHAnsi" w:cstheme="minorHAnsi"/>
                <w:bCs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clasificación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factor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D7AEA" w:rsidRPr="001A085D" w14:paraId="397E7B7C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79" w14:textId="77777777" w:rsidR="007D7AEA" w:rsidRPr="001A085D" w:rsidRDefault="007D7AEA" w:rsidP="007D7AE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7A" w14:textId="77777777" w:rsidR="007D7AEA" w:rsidRPr="001A085D" w:rsidRDefault="007D7AEA" w:rsidP="007D7AE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7B7B" w14:textId="77777777" w:rsidR="007D7AEA" w:rsidRPr="001A085D" w:rsidRDefault="007D7AEA" w:rsidP="007D7AE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0EC27D1D" w14:textId="77C24E66" w:rsidR="007D7AEA" w:rsidRDefault="00AC2868" w:rsidP="00EC1B9E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87583763"/>
      <w:bookmarkStart w:id="86" w:name="_Toc484625898"/>
      <w:bookmarkStart w:id="87" w:name="_Toc484712627"/>
      <w:r>
        <w:rPr>
          <w:rFonts w:asciiTheme="minorHAnsi" w:hAnsiTheme="minorHAnsi" w:cstheme="minorHAnsi"/>
          <w:color w:val="000000" w:themeColor="text1"/>
          <w:sz w:val="20"/>
        </w:rPr>
        <w:t xml:space="preserve">AO06 </w:t>
      </w:r>
      <w:r w:rsidR="007D7AEA">
        <w:rPr>
          <w:rFonts w:asciiTheme="minorHAnsi" w:hAnsiTheme="minorHAnsi" w:cstheme="minorHAnsi"/>
          <w:sz w:val="20"/>
        </w:rPr>
        <w:t>Búsqueda por Nombre de la Clasificación.</w:t>
      </w:r>
      <w:bookmarkEnd w:id="8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D7AEA" w:rsidRPr="001A085D" w14:paraId="7597216F" w14:textId="77777777" w:rsidTr="003D39CB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85F0B07" w14:textId="77777777" w:rsidR="007D7AEA" w:rsidRPr="001A085D" w:rsidRDefault="007D7AEA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136D9FF" w14:textId="77777777" w:rsidR="007D7AEA" w:rsidRPr="001A085D" w:rsidRDefault="007D7AEA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055C5EF" w14:textId="77777777" w:rsidR="007D7AEA" w:rsidRPr="001A085D" w:rsidRDefault="007D7AEA" w:rsidP="00FF47D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D7AEA" w:rsidRPr="001A085D" w14:paraId="22ACB766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A7B2" w14:textId="6D3A443A" w:rsidR="007D7AEA" w:rsidRPr="001A085D" w:rsidRDefault="003D39CB" w:rsidP="00FF47D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03001" w14:textId="77777777" w:rsidR="007D7AEA" w:rsidRPr="001A085D" w:rsidRDefault="007D7AEA" w:rsidP="00FF47D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E761F" w14:textId="77777777" w:rsidR="007D7AEA" w:rsidRPr="007C13B7" w:rsidRDefault="007D7AEA" w:rsidP="00FF47D5">
            <w:pPr>
              <w:pStyle w:val="ndice2"/>
              <w:ind w:left="0"/>
            </w:pPr>
            <w:r w:rsidRPr="007C13B7">
              <w:t>Despliega una ventana</w:t>
            </w:r>
            <w:r>
              <w:t xml:space="preserve"> con la clasificación de los factores registrados en el sistema, ordenados alfabéticamente y de acuerdo a la siguiente estructura</w:t>
            </w:r>
            <w:r w:rsidRPr="007C13B7">
              <w:t xml:space="preserve">: </w:t>
            </w:r>
          </w:p>
          <w:p w14:paraId="58F66258" w14:textId="77777777" w:rsidR="007D7AEA" w:rsidRPr="007C13B7" w:rsidRDefault="007D7AEA" w:rsidP="00FF47D5">
            <w:pPr>
              <w:pStyle w:val="ndice2"/>
              <w:numPr>
                <w:ilvl w:val="0"/>
                <w:numId w:val="6"/>
              </w:numPr>
            </w:pPr>
            <w:r>
              <w:t>“No.”</w:t>
            </w:r>
          </w:p>
          <w:p w14:paraId="7F27B723" w14:textId="77777777" w:rsidR="007D7AEA" w:rsidRPr="007C13B7" w:rsidRDefault="007D7AEA" w:rsidP="00FF47D5">
            <w:pPr>
              <w:pStyle w:val="ndice2"/>
              <w:numPr>
                <w:ilvl w:val="0"/>
                <w:numId w:val="6"/>
              </w:numPr>
            </w:pPr>
            <w:r>
              <w:t>“Nombre de la Clasificación”</w:t>
            </w:r>
          </w:p>
          <w:p w14:paraId="31A9AC82" w14:textId="77777777" w:rsidR="007D7AEA" w:rsidRDefault="007D7AEA" w:rsidP="00FF47D5">
            <w:pPr>
              <w:pStyle w:val="ndice2"/>
              <w:numPr>
                <w:ilvl w:val="0"/>
                <w:numId w:val="6"/>
              </w:numPr>
            </w:pPr>
            <w:r>
              <w:t>“Descripción de la Clasificación”</w:t>
            </w:r>
          </w:p>
          <w:p w14:paraId="554BB531" w14:textId="77777777" w:rsidR="007D7AEA" w:rsidRDefault="007D7AEA" w:rsidP="00FF47D5">
            <w:pPr>
              <w:rPr>
                <w:rFonts w:asciiTheme="minorHAnsi" w:hAnsiTheme="minorHAnsi" w:cstheme="minorHAnsi"/>
                <w:szCs w:val="20"/>
              </w:rPr>
            </w:pPr>
            <w:r w:rsidRPr="00A97B08">
              <w:rPr>
                <w:rFonts w:asciiTheme="minorHAnsi" w:hAnsiTheme="minorHAnsi" w:cstheme="minorHAnsi"/>
                <w:szCs w:val="20"/>
              </w:rPr>
              <w:t>Los Filtros:</w:t>
            </w:r>
          </w:p>
          <w:p w14:paraId="5472FAF5" w14:textId="77777777" w:rsidR="007D7AEA" w:rsidRDefault="007D7AEA" w:rsidP="00FF47D5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“Activo” </w:t>
            </w:r>
          </w:p>
          <w:p w14:paraId="5A1260E5" w14:textId="77777777" w:rsidR="007D7AEA" w:rsidRDefault="007D7AEA" w:rsidP="00FF47D5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“Inactivo”</w:t>
            </w:r>
          </w:p>
          <w:p w14:paraId="0E1C0D82" w14:textId="77777777" w:rsidR="007D7AEA" w:rsidRPr="00A97B08" w:rsidRDefault="007D7AEA" w:rsidP="00FF47D5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“Nombre de la Clasificación”</w:t>
            </w:r>
          </w:p>
          <w:p w14:paraId="653EDF4F" w14:textId="77777777" w:rsidR="007D7AEA" w:rsidRPr="007C13B7" w:rsidRDefault="007D7AEA" w:rsidP="00FF47D5">
            <w:pPr>
              <w:pStyle w:val="ndice2"/>
              <w:ind w:left="0"/>
            </w:pPr>
            <w:r w:rsidRPr="007C13B7">
              <w:t>Así como las opciones:</w:t>
            </w:r>
          </w:p>
          <w:p w14:paraId="3809C48C" w14:textId="77777777" w:rsidR="007D7AEA" w:rsidRPr="004904A9" w:rsidRDefault="007D7AEA" w:rsidP="00FF47D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Clasificación”</w:t>
            </w:r>
          </w:p>
          <w:p w14:paraId="69C60972" w14:textId="77777777" w:rsidR="007D7AEA" w:rsidRPr="00B7307B" w:rsidRDefault="007D7AEA" w:rsidP="00FF47D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Clasificación”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6D654B67" w14:textId="77777777" w:rsidR="007D7AEA" w:rsidRPr="001A085D" w:rsidRDefault="007D7AEA" w:rsidP="00FF47D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14:paraId="620AAB52" w14:textId="77777777" w:rsidR="007D7AEA" w:rsidRDefault="007D7AEA" w:rsidP="00FF47D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14:paraId="4E5B6133" w14:textId="77777777" w:rsidR="007D7AEA" w:rsidRPr="007D7AEA" w:rsidRDefault="007D7AEA" w:rsidP="00FF47D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7D7AEA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>“Buscar”.</w:t>
            </w:r>
          </w:p>
        </w:tc>
      </w:tr>
      <w:tr w:rsidR="007D7AEA" w:rsidRPr="001A085D" w14:paraId="52872F07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7DAC" w14:textId="2C4C0A86" w:rsidR="007D7AEA" w:rsidRPr="001A085D" w:rsidRDefault="003D39CB" w:rsidP="00FF47D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2379" w14:textId="77777777" w:rsidR="007D7AEA" w:rsidRPr="001A085D" w:rsidRDefault="007D7AEA" w:rsidP="00FF47D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BB9B1" w14:textId="77777777" w:rsidR="007D7AEA" w:rsidRPr="001A085D" w:rsidRDefault="007D7AEA" w:rsidP="00FF47D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7A2F81E1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Pr="004904A9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>
              <w:rPr>
                <w:rFonts w:asciiTheme="minorHAnsi" w:hAnsiTheme="minorHAnsi" w:cstheme="minorHAnsi"/>
                <w:b/>
              </w:rPr>
              <w:t xml:space="preserve"> Crear C</w:t>
            </w:r>
            <w:r w:rsidRPr="00756736">
              <w:rPr>
                <w:rFonts w:asciiTheme="minorHAnsi" w:hAnsiTheme="minorHAnsi" w:cstheme="minorHAnsi"/>
                <w:b/>
              </w:rPr>
              <w:t>lasificación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0B9698FE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Clasificación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B77EC51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2B1A110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 una de las Clasificaciones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37CC125" w14:textId="77777777" w:rsidR="007D7AEA" w:rsidRPr="00D41DCF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440A9C95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Selecciona filtro “Nombre de la Clasificación”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AO0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Nombre de la Clasificación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625C86F" w14:textId="77777777" w:rsidR="007D7AEA" w:rsidRPr="001A085D" w:rsidRDefault="007D7AEA" w:rsidP="00FF47D5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La búsqueda puede realizarse por uno o más criterios siempre y cuando exista un</w:t>
            </w:r>
            <w:r>
              <w:rPr>
                <w:rFonts w:asciiTheme="minorHAnsi" w:hAnsiTheme="minorHAnsi" w:cstheme="minorHAnsi"/>
                <w:bCs/>
                <w:szCs w:val="20"/>
              </w:rPr>
              <w:t>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clasificación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factor que satisfaga los datos ingresados. En caso contrario, continúa con el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D7AEA" w:rsidRPr="001A085D" w14:paraId="2B8FB77E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FE2E" w14:textId="39281F82" w:rsidR="007D7AEA" w:rsidRPr="001A085D" w:rsidRDefault="003D39CB" w:rsidP="00FF47D5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EE00" w14:textId="77777777" w:rsidR="007D7AEA" w:rsidRPr="001A085D" w:rsidRDefault="007D7AEA" w:rsidP="00FF47D5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2DD3" w14:textId="77777777" w:rsidR="007D7AEA" w:rsidRPr="001A085D" w:rsidRDefault="007D7AEA" w:rsidP="00FF47D5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  <w:bookmarkEnd w:id="86"/>
      <w:bookmarkEnd w:id="87"/>
    </w:tbl>
    <w:p w14:paraId="2E87A4E4" w14:textId="534D9392" w:rsidR="007D7AEA" w:rsidRDefault="007D7AE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397E7B8A" w14:textId="1C5CC894" w:rsidR="00EC1B9E" w:rsidRPr="00EC1B9E" w:rsidRDefault="00D16B4F" w:rsidP="00EC1B9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487583764"/>
      <w:r w:rsidRPr="00AD37DD">
        <w:rPr>
          <w:rFonts w:asciiTheme="minorHAnsi" w:hAnsiTheme="minorHAnsi" w:cstheme="minorHAnsi"/>
          <w:sz w:val="20"/>
        </w:rPr>
        <w:t>Generales</w:t>
      </w:r>
      <w:bookmarkEnd w:id="79"/>
      <w:bookmarkEnd w:id="80"/>
      <w:bookmarkEnd w:id="81"/>
      <w:bookmarkEnd w:id="82"/>
      <w:bookmarkEnd w:id="88"/>
    </w:p>
    <w:p w14:paraId="397E7B8B" w14:textId="77777777" w:rsidR="004716CD" w:rsidRPr="00B3448A" w:rsidRDefault="00630864" w:rsidP="00B3448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363727164"/>
      <w:bookmarkStart w:id="90" w:name="_Toc461701843"/>
      <w:bookmarkStart w:id="91" w:name="_Toc487583765"/>
      <w:r w:rsidRPr="00AD37DD">
        <w:rPr>
          <w:rFonts w:asciiTheme="minorHAnsi" w:hAnsiTheme="minorHAnsi" w:cstheme="minorHAnsi"/>
          <w:sz w:val="20"/>
        </w:rPr>
        <w:t>AG01 Cancelar</w:t>
      </w:r>
      <w:bookmarkEnd w:id="89"/>
      <w:r w:rsidRPr="00AD37DD">
        <w:rPr>
          <w:rFonts w:asciiTheme="minorHAnsi" w:hAnsiTheme="minorHAnsi" w:cstheme="minorHAnsi"/>
          <w:sz w:val="20"/>
        </w:rPr>
        <w:t>.</w:t>
      </w:r>
      <w:bookmarkEnd w:id="90"/>
      <w:bookmarkEnd w:id="91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14:paraId="397E7B8F" w14:textId="77777777" w:rsidTr="003D39CB">
        <w:trPr>
          <w:trHeight w:val="385"/>
          <w:tblHeader/>
        </w:trPr>
        <w:tc>
          <w:tcPr>
            <w:tcW w:w="1101" w:type="dxa"/>
            <w:shd w:val="clear" w:color="auto" w:fill="BFBFBF"/>
            <w:vAlign w:val="center"/>
          </w:tcPr>
          <w:p w14:paraId="397E7B8C" w14:textId="77777777" w:rsidR="00630864" w:rsidRPr="00AD37DD" w:rsidRDefault="00630864" w:rsidP="003D39CB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97E7B8D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397E7B8E" w14:textId="77777777"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14:paraId="397E7B93" w14:textId="77777777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397E7B90" w14:textId="77777777" w:rsidR="009F4550" w:rsidRPr="00AD37DD" w:rsidRDefault="009F4550" w:rsidP="003D39CB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97E7B91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397E7B92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14:paraId="397E7B97" w14:textId="77777777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14:paraId="397E7B94" w14:textId="77777777" w:rsidR="009F4550" w:rsidRPr="00AD37DD" w:rsidRDefault="009F4550" w:rsidP="003D39CB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97E7B95" w14:textId="77777777"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397E7B96" w14:textId="77777777"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397E7B98" w14:textId="77777777" w:rsidR="004716CD" w:rsidRDefault="00630864" w:rsidP="00B3448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2" w:name="_Toc461701844"/>
      <w:bookmarkStart w:id="93" w:name="_Toc487583766"/>
      <w:r w:rsidRPr="00AD37DD">
        <w:rPr>
          <w:rFonts w:asciiTheme="minorHAnsi" w:hAnsiTheme="minorHAnsi" w:cstheme="minorHAnsi"/>
          <w:sz w:val="20"/>
        </w:rPr>
        <w:t>AG02 Cerrar sesión</w:t>
      </w:r>
      <w:bookmarkEnd w:id="92"/>
      <w:r w:rsidR="00B3448A">
        <w:rPr>
          <w:rFonts w:asciiTheme="minorHAnsi" w:hAnsiTheme="minorHAnsi" w:cstheme="minorHAnsi"/>
          <w:sz w:val="20"/>
        </w:rPr>
        <w:t>.</w:t>
      </w:r>
      <w:bookmarkEnd w:id="93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7D7AEA" w:rsidRPr="007A0507" w14:paraId="698DCDC1" w14:textId="77777777" w:rsidTr="003D39CB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454A6C0" w14:textId="77777777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E8DC2E1" w14:textId="77777777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F7A153E" w14:textId="77777777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D7AEA" w:rsidRPr="007A0507" w14:paraId="5E3B5AA2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B43FA" w14:textId="62231D9B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7FA6" w14:textId="77777777" w:rsidR="007D7AEA" w:rsidRPr="007A0507" w:rsidRDefault="007D7AEA" w:rsidP="003D39C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D521" w14:textId="77777777" w:rsidR="007D7AEA" w:rsidRDefault="007D7AEA" w:rsidP="003D39CB">
            <w:pPr>
              <w:pStyle w:val="ndice2"/>
              <w:ind w:left="0"/>
            </w:pPr>
            <w:r>
              <w:t>Muestra mensaje “¿Está seguro que desea cerrar sesión?” y las opciones:</w:t>
            </w:r>
          </w:p>
          <w:p w14:paraId="4FF92256" w14:textId="77777777" w:rsidR="007D7AEA" w:rsidRDefault="007D7AEA" w:rsidP="003D39CB">
            <w:pPr>
              <w:pStyle w:val="Prrafodelista"/>
              <w:numPr>
                <w:ilvl w:val="0"/>
                <w:numId w:val="27"/>
              </w:numPr>
              <w:ind w:left="720"/>
              <w:rPr>
                <w:rFonts w:asciiTheme="minorHAnsi" w:hAnsiTheme="minorHAnsi" w:cstheme="minorHAnsi"/>
              </w:rPr>
            </w:pPr>
            <w:r w:rsidRPr="00071FB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3A724CC" w14:textId="77777777" w:rsidR="007D7AEA" w:rsidRPr="00071FB3" w:rsidRDefault="007D7AEA" w:rsidP="003D39CB">
            <w:pPr>
              <w:pStyle w:val="Prrafodelista"/>
              <w:numPr>
                <w:ilvl w:val="0"/>
                <w:numId w:val="27"/>
              </w:num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</w:t>
            </w:r>
          </w:p>
        </w:tc>
      </w:tr>
      <w:tr w:rsidR="007D7AEA" w:rsidRPr="007A0507" w14:paraId="4305FDD6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DF5B" w14:textId="7833ADC7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6C1D" w14:textId="72DB9D56" w:rsidR="007D7AEA" w:rsidRPr="007A0507" w:rsidRDefault="003D39CB" w:rsidP="003D39C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8E5F" w14:textId="77777777" w:rsidR="007D7AEA" w:rsidRDefault="007D7AEA" w:rsidP="003D39CB">
            <w:pPr>
              <w:pStyle w:val="ndice2"/>
              <w:ind w:left="0"/>
            </w:pPr>
            <w:r>
              <w:t xml:space="preserve">De acuerdo a la opción seleccionada. </w:t>
            </w:r>
          </w:p>
          <w:p w14:paraId="5A5F9379" w14:textId="77777777" w:rsidR="007D7AEA" w:rsidRDefault="007D7AEA" w:rsidP="003D39CB">
            <w:pPr>
              <w:pStyle w:val="Prrafodelista"/>
              <w:numPr>
                <w:ilvl w:val="0"/>
                <w:numId w:val="27"/>
              </w:num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clic en “</w:t>
            </w:r>
            <w:r w:rsidRPr="00071FB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”, continúa con el flujo.</w:t>
            </w:r>
          </w:p>
          <w:p w14:paraId="1FA9754E" w14:textId="77777777" w:rsidR="007D7AEA" w:rsidRPr="00071FB3" w:rsidRDefault="007D7AEA" w:rsidP="003D39CB">
            <w:pPr>
              <w:pStyle w:val="Prrafodelista"/>
              <w:numPr>
                <w:ilvl w:val="0"/>
                <w:numId w:val="27"/>
              </w:numPr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clic en “</w:t>
            </w:r>
            <w:r w:rsidRPr="00071FB3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>”</w:t>
            </w:r>
            <w:r w:rsidRPr="00071FB3">
              <w:rPr>
                <w:rFonts w:asciiTheme="minorHAnsi" w:hAnsiTheme="minorHAnsi" w:cstheme="minorHAnsi"/>
              </w:rPr>
              <w:t>, continua con la sesión activa.</w:t>
            </w:r>
          </w:p>
        </w:tc>
      </w:tr>
      <w:tr w:rsidR="007D7AEA" w:rsidRPr="007A0507" w14:paraId="5F0CC9E7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E60A" w14:textId="719EAFC3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EBAA" w14:textId="77777777" w:rsidR="007D7AEA" w:rsidRPr="007A0507" w:rsidRDefault="007D7AEA" w:rsidP="003D39C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D762" w14:textId="77777777" w:rsidR="007D7AEA" w:rsidRPr="007A0507" w:rsidRDefault="007D7AEA" w:rsidP="003D39CB">
            <w:pPr>
              <w:pStyle w:val="ndice2"/>
              <w:ind w:left="0"/>
            </w:pPr>
            <w:r>
              <w:t>Cierra Sesión, m</w:t>
            </w:r>
            <w:r w:rsidRPr="002E3247">
              <w:rPr>
                <w:color w:val="000000" w:themeColor="text1"/>
              </w:rPr>
              <w:t xml:space="preserve">uestra mensaje “Sesión finalizada” y </w:t>
            </w:r>
            <w:r>
              <w:t>r</w:t>
            </w:r>
            <w:r w:rsidRPr="007A0507">
              <w:t>egresa a pantalla</w:t>
            </w:r>
            <w:r>
              <w:t xml:space="preserve"> de acceso</w:t>
            </w:r>
            <w:r w:rsidRPr="007A0507">
              <w:t>.</w:t>
            </w:r>
          </w:p>
        </w:tc>
      </w:tr>
      <w:tr w:rsidR="007D7AEA" w:rsidRPr="007A0507" w14:paraId="2094AA74" w14:textId="77777777" w:rsidTr="003D39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9410" w14:textId="6FC9D16F" w:rsidR="007D7AEA" w:rsidRPr="007A0507" w:rsidRDefault="007D7AEA" w:rsidP="003D39CB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7EE" w14:textId="77777777" w:rsidR="007D7AEA" w:rsidRPr="007A0507" w:rsidRDefault="007D7AEA" w:rsidP="003D39CB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5F30" w14:textId="77777777" w:rsidR="007D7AEA" w:rsidRPr="007A0507" w:rsidRDefault="007D7AEA" w:rsidP="003D39C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397E7BA9" w14:textId="77777777" w:rsidR="00D16B4F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4" w:name="_Toc371934681"/>
      <w:bookmarkStart w:id="95" w:name="_Toc228339746"/>
      <w:bookmarkStart w:id="96" w:name="_Toc182735733"/>
      <w:bookmarkStart w:id="97" w:name="_Toc52616589"/>
      <w:bookmarkStart w:id="98" w:name="_Toc487583767"/>
      <w:r w:rsidRPr="00AD37DD">
        <w:rPr>
          <w:rFonts w:asciiTheme="minorHAnsi" w:hAnsiTheme="minorHAnsi" w:cstheme="minorHAnsi"/>
          <w:sz w:val="20"/>
        </w:rPr>
        <w:t>Extraordinarios</w:t>
      </w:r>
      <w:bookmarkEnd w:id="94"/>
      <w:bookmarkEnd w:id="95"/>
      <w:bookmarkEnd w:id="96"/>
      <w:bookmarkEnd w:id="97"/>
      <w:bookmarkEnd w:id="98"/>
      <w:r w:rsidRPr="00AD37DD">
        <w:rPr>
          <w:rFonts w:asciiTheme="minorHAnsi" w:hAnsiTheme="minorHAnsi" w:cstheme="minorHAnsi"/>
          <w:sz w:val="20"/>
        </w:rPr>
        <w:tab/>
      </w:r>
    </w:p>
    <w:p w14:paraId="397E7BAA" w14:textId="77777777" w:rsidR="00554004" w:rsidRDefault="009F4550" w:rsidP="00C0039E">
      <w:pPr>
        <w:pStyle w:val="ndice2"/>
      </w:pPr>
      <w:bookmarkStart w:id="99" w:name="_Hlk482972054"/>
      <w:r w:rsidRPr="00AD37DD">
        <w:t>No aplica para esta funcionalidad del sistema</w:t>
      </w:r>
      <w:r w:rsidR="00554004" w:rsidRPr="00AD37DD">
        <w:t>.</w:t>
      </w:r>
    </w:p>
    <w:p w14:paraId="397E7BAB" w14:textId="77777777" w:rsidR="00D16B4F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0" w:name="_Toc371934684"/>
      <w:bookmarkStart w:id="101" w:name="_Toc228339747"/>
      <w:bookmarkStart w:id="102" w:name="_Toc182735734"/>
      <w:bookmarkStart w:id="103" w:name="_Toc52616590"/>
      <w:bookmarkStart w:id="104" w:name="_Toc487583768"/>
      <w:bookmarkEnd w:id="99"/>
      <w:r w:rsidRPr="00AD37DD">
        <w:rPr>
          <w:rFonts w:asciiTheme="minorHAnsi" w:hAnsiTheme="minorHAnsi" w:cstheme="minorHAnsi"/>
          <w:sz w:val="20"/>
        </w:rPr>
        <w:t>De excepción</w:t>
      </w:r>
      <w:bookmarkEnd w:id="100"/>
      <w:bookmarkEnd w:id="101"/>
      <w:bookmarkEnd w:id="102"/>
      <w:bookmarkEnd w:id="103"/>
      <w:bookmarkEnd w:id="104"/>
    </w:p>
    <w:p w14:paraId="397E7BAC" w14:textId="77777777" w:rsidR="00554004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5" w:name="_Toc363727167"/>
      <w:bookmarkStart w:id="106" w:name="_Toc461701847"/>
      <w:bookmarkStart w:id="107" w:name="_Toc487583769"/>
      <w:r w:rsidRPr="004F356E">
        <w:rPr>
          <w:rFonts w:asciiTheme="minorHAnsi" w:hAnsiTheme="minorHAnsi" w:cstheme="minorHAnsi"/>
          <w:sz w:val="20"/>
        </w:rPr>
        <w:t xml:space="preserve">AE01 </w:t>
      </w:r>
      <w:bookmarkEnd w:id="105"/>
      <w:bookmarkEnd w:id="106"/>
      <w:r w:rsidR="004F356E" w:rsidRPr="004F356E">
        <w:rPr>
          <w:rFonts w:asciiTheme="minorHAnsi" w:hAnsiTheme="minorHAnsi" w:cstheme="minorHAnsi"/>
          <w:sz w:val="20"/>
        </w:rPr>
        <w:t xml:space="preserve">Error </w:t>
      </w:r>
      <w:r w:rsidR="009550F2">
        <w:rPr>
          <w:rFonts w:asciiTheme="minorHAnsi" w:hAnsiTheme="minorHAnsi" w:cstheme="minorHAnsi"/>
          <w:sz w:val="20"/>
        </w:rPr>
        <w:t>al guardar</w:t>
      </w:r>
      <w:bookmarkEnd w:id="10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14:paraId="397E7BB0" w14:textId="77777777" w:rsidTr="00B60FF1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397E7BAD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397E7BAE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397E7BAF" w14:textId="77777777"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550F2" w:rsidRPr="00AD37DD" w14:paraId="397E7BB4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97E7BB1" w14:textId="77777777" w:rsidR="009550F2" w:rsidRPr="00AD37DD" w:rsidRDefault="009550F2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97E7BB2" w14:textId="77777777" w:rsidR="009550F2" w:rsidRPr="004F356E" w:rsidRDefault="009550F2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F356E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397E7BB3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guardar” y regresa al flujo básico.</w:t>
            </w:r>
          </w:p>
        </w:tc>
      </w:tr>
      <w:tr w:rsidR="009550F2" w:rsidRPr="00AD37DD" w14:paraId="397E7BB8" w14:textId="77777777" w:rsidTr="00B60FF1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97E7BB5" w14:textId="77777777" w:rsidR="009550F2" w:rsidRPr="00AD37DD" w:rsidRDefault="009550F2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397E7BB6" w14:textId="77777777" w:rsidR="009550F2" w:rsidRPr="004F356E" w:rsidRDefault="009550F2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397E7BB7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14:paraId="397E7BC6" w14:textId="11C2936F" w:rsidR="009550F2" w:rsidRPr="001A085D" w:rsidRDefault="009550F2" w:rsidP="009550F2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08" w:name="FAE02"/>
      <w:bookmarkStart w:id="109" w:name="_Toc484712635"/>
      <w:bookmarkStart w:id="110" w:name="_Toc487583770"/>
      <w:bookmarkEnd w:id="108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AE03 Consulta </w:t>
      </w:r>
      <w:r w:rsidR="007D7AEA"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09"/>
      <w:bookmarkEnd w:id="110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9550F2" w:rsidRPr="001A085D" w14:paraId="397E7BCA" w14:textId="77777777" w:rsidTr="003D39CB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397E7BC7" w14:textId="65384DBB" w:rsidR="009550F2" w:rsidRPr="001A085D" w:rsidRDefault="003D39CB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7E7BC8" w14:textId="77777777" w:rsidR="009550F2" w:rsidRPr="001A085D" w:rsidRDefault="009550F2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397E7BC9" w14:textId="77777777" w:rsidR="009550F2" w:rsidRPr="001A085D" w:rsidRDefault="009550F2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9550F2" w:rsidRPr="001A085D" w14:paraId="397E7BD0" w14:textId="77777777" w:rsidTr="003D39CB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97E7BCB" w14:textId="77777777" w:rsidR="009550F2" w:rsidRPr="001A085D" w:rsidRDefault="009550F2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7E7BCC" w14:textId="77777777" w:rsidR="009550F2" w:rsidRPr="001A085D" w:rsidRDefault="009550F2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97E7BCD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397E7BCE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Además, la opción:</w:t>
            </w:r>
          </w:p>
          <w:p w14:paraId="397E7BCF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9550F2" w:rsidRPr="001A085D" w14:paraId="397E7BD4" w14:textId="77777777" w:rsidTr="003D39CB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97E7BD1" w14:textId="77777777" w:rsidR="009550F2" w:rsidRPr="001A085D" w:rsidRDefault="009550F2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7E7BD2" w14:textId="77777777" w:rsidR="009550F2" w:rsidRPr="001A085D" w:rsidRDefault="009550F2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97E7BD3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9550F2">
              <w:rPr>
                <w:rFonts w:asciiTheme="minorHAnsi" w:hAnsiTheme="minorHAnsi" w:cstheme="minorHAnsi"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9550F2" w:rsidRPr="001A085D" w14:paraId="397E7BD8" w14:textId="77777777" w:rsidTr="003D39CB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97E7BD5" w14:textId="77777777" w:rsidR="009550F2" w:rsidRPr="001A085D" w:rsidRDefault="009550F2" w:rsidP="008F3B5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7E7BD6" w14:textId="77777777" w:rsidR="009550F2" w:rsidRPr="001A085D" w:rsidRDefault="009550F2" w:rsidP="008F3B5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397E7BD7" w14:textId="77777777" w:rsidR="009550F2" w:rsidRPr="001A085D" w:rsidRDefault="009550F2" w:rsidP="008F3B5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397E7BD9" w14:textId="7CBC267D" w:rsidR="00B3448A" w:rsidRDefault="00B3448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397E7BDA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371934687"/>
      <w:bookmarkStart w:id="112" w:name="_Toc228339748"/>
      <w:bookmarkStart w:id="113" w:name="_Toc487583771"/>
      <w:bookmarkStart w:id="114" w:name="_Toc182735735"/>
      <w:bookmarkStart w:id="115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11"/>
      <w:bookmarkEnd w:id="112"/>
      <w:bookmarkEnd w:id="113"/>
    </w:p>
    <w:p w14:paraId="397E7BDB" w14:textId="77777777" w:rsidR="009550F2" w:rsidRPr="001A085D" w:rsidRDefault="009550F2" w:rsidP="00E0467C">
      <w:pPr>
        <w:pStyle w:val="ndice2"/>
        <w:ind w:left="0" w:firstLine="360"/>
      </w:pPr>
      <w:bookmarkStart w:id="116" w:name="_Toc371934688"/>
      <w:bookmarkStart w:id="117" w:name="_Toc228339749"/>
      <w:r w:rsidRPr="001A085D">
        <w:t xml:space="preserve">Esta funcionalidad contiene un </w:t>
      </w:r>
      <w:proofErr w:type="spellStart"/>
      <w:r w:rsidRPr="001A085D">
        <w:t>extend</w:t>
      </w:r>
      <w:proofErr w:type="spellEnd"/>
      <w:r w:rsidRPr="001A085D">
        <w:t xml:space="preserve"> con el </w:t>
      </w:r>
      <w:r w:rsidRPr="001A085D">
        <w:rPr>
          <w:b/>
        </w:rPr>
        <w:t>CU</w:t>
      </w:r>
      <w:r w:rsidRPr="001A085D">
        <w:t xml:space="preserve"> </w:t>
      </w:r>
      <w:r w:rsidRPr="001A085D">
        <w:rPr>
          <w:b/>
        </w:rPr>
        <w:t>2022 – Registrar Movimientos Bitácora.</w:t>
      </w:r>
    </w:p>
    <w:p w14:paraId="397E7BDC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487583772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114"/>
      <w:bookmarkEnd w:id="115"/>
      <w:bookmarkEnd w:id="116"/>
      <w:bookmarkEnd w:id="117"/>
      <w:bookmarkEnd w:id="118"/>
    </w:p>
    <w:p w14:paraId="4C356820" w14:textId="65B423DE" w:rsidR="00E0467C" w:rsidRPr="00E32DC9" w:rsidRDefault="00E0467C" w:rsidP="00E0467C">
      <w:pPr>
        <w:pStyle w:val="ndice2"/>
        <w:numPr>
          <w:ilvl w:val="0"/>
          <w:numId w:val="36"/>
        </w:numPr>
      </w:pPr>
      <w:bookmarkStart w:id="119" w:name="_Toc371934689"/>
      <w:r w:rsidRPr="00E32DC9">
        <w:t>Los campos obligatorios serán indicados con un asterisco después del nombre del mismo (*).</w:t>
      </w:r>
    </w:p>
    <w:p w14:paraId="397E7BDE" w14:textId="77777777" w:rsidR="00D16B4F" w:rsidRDefault="00D16B4F" w:rsidP="009550F2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0" w:name="_Toc487583773"/>
      <w:proofErr w:type="spellStart"/>
      <w:r w:rsidRPr="00AD37DD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19"/>
      <w:bookmarkEnd w:id="120"/>
    </w:p>
    <w:p w14:paraId="397E7BDF" w14:textId="77777777" w:rsidR="009550F2" w:rsidRPr="001A085D" w:rsidRDefault="009550F2" w:rsidP="009550F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21" w:name="_Toc461701853"/>
      <w:bookmarkStart w:id="122" w:name="_Toc484712639"/>
      <w:bookmarkStart w:id="123" w:name="_Toc487583774"/>
      <w:bookmarkStart w:id="124" w:name="_Toc228339751"/>
      <w:r w:rsidRPr="001A085D">
        <w:rPr>
          <w:rFonts w:asciiTheme="minorHAnsi" w:hAnsiTheme="minorHAnsi" w:cstheme="minorHAnsi"/>
          <w:color w:val="000000" w:themeColor="text1"/>
          <w:sz w:val="20"/>
        </w:rPr>
        <w:t>&lt;Pos condición 1&gt; Datos guardados.</w:t>
      </w:r>
      <w:bookmarkEnd w:id="121"/>
      <w:bookmarkEnd w:id="122"/>
      <w:bookmarkEnd w:id="123"/>
    </w:p>
    <w:p w14:paraId="397E7BE0" w14:textId="06EADA0C" w:rsidR="009550F2" w:rsidRPr="001A085D" w:rsidRDefault="007D7AEA" w:rsidP="009550F2">
      <w:pPr>
        <w:ind w:left="567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Los datos de la nueva clasificación </w:t>
      </w:r>
      <w:r w:rsidR="009550F2" w:rsidRPr="001A085D">
        <w:rPr>
          <w:rFonts w:asciiTheme="minorHAnsi" w:hAnsiTheme="minorHAnsi" w:cstheme="minorHAnsi"/>
          <w:color w:val="000000" w:themeColor="text1"/>
          <w:szCs w:val="20"/>
        </w:rPr>
        <w:t>son guardados en la base de datos de CONEC II.</w:t>
      </w:r>
    </w:p>
    <w:p w14:paraId="397E7BE1" w14:textId="77777777" w:rsidR="009550F2" w:rsidRPr="001A085D" w:rsidRDefault="009550F2" w:rsidP="009550F2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25" w:name="_Toc461701854"/>
      <w:bookmarkStart w:id="126" w:name="_Toc484712640"/>
      <w:bookmarkStart w:id="127" w:name="_Toc487583775"/>
      <w:r w:rsidRPr="001A085D">
        <w:rPr>
          <w:rFonts w:asciiTheme="minorHAnsi" w:hAnsiTheme="minorHAnsi" w:cstheme="minorHAnsi"/>
          <w:color w:val="000000" w:themeColor="text1"/>
          <w:sz w:val="20"/>
        </w:rPr>
        <w:t>&lt;Pos condición 2&gt;</w:t>
      </w:r>
      <w:bookmarkStart w:id="128" w:name="_Toc362523298"/>
      <w:bookmarkStart w:id="129" w:name="_Toc364353328"/>
      <w:bookmarkEnd w:id="124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Datos actualizad</w:t>
      </w:r>
      <w:bookmarkEnd w:id="128"/>
      <w:bookmarkEnd w:id="129"/>
      <w:r w:rsidRPr="001A085D">
        <w:rPr>
          <w:rFonts w:asciiTheme="minorHAnsi" w:hAnsiTheme="minorHAnsi" w:cstheme="minorHAnsi"/>
          <w:color w:val="000000" w:themeColor="text1"/>
          <w:sz w:val="20"/>
        </w:rPr>
        <w:t>os</w:t>
      </w:r>
      <w:bookmarkEnd w:id="125"/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26"/>
      <w:bookmarkEnd w:id="127"/>
    </w:p>
    <w:p w14:paraId="397E7BE2" w14:textId="1117E3AA" w:rsidR="004716CD" w:rsidRDefault="007D7AEA" w:rsidP="006A2183">
      <w:pPr>
        <w:pStyle w:val="Prrafodelista"/>
        <w:ind w:left="567"/>
        <w:rPr>
          <w:rFonts w:asciiTheme="minorHAnsi" w:hAnsiTheme="minorHAnsi" w:cstheme="minorHAnsi"/>
          <w:szCs w:val="20"/>
        </w:rPr>
      </w:pPr>
      <w:r w:rsidRPr="007D7AEA">
        <w:rPr>
          <w:rFonts w:asciiTheme="minorHAnsi" w:hAnsiTheme="minorHAnsi" w:cstheme="minorHAnsi"/>
          <w:szCs w:val="20"/>
        </w:rPr>
        <w:t>Al terminar la ejecución de esta funcionalidad, los registros con estatus “Inactiva” podrán consultarse seleccionando el filtro “Inactiva” y aquellas cuyo estatus es “Activa” deben quedar actualizadas y disponibles en la consulta general.</w:t>
      </w:r>
    </w:p>
    <w:p w14:paraId="26B5D0B9" w14:textId="77777777" w:rsidR="007D7AEA" w:rsidRDefault="007D7AEA" w:rsidP="007D7AEA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0" w:name="_Toc487583776"/>
      <w:r>
        <w:rPr>
          <w:rFonts w:asciiTheme="minorHAnsi" w:hAnsiTheme="minorHAnsi" w:cstheme="minorHAnsi"/>
          <w:sz w:val="20"/>
        </w:rPr>
        <w:t>&lt;Pos condición 3</w:t>
      </w:r>
      <w:r w:rsidRPr="003D2BE6">
        <w:rPr>
          <w:rFonts w:asciiTheme="minorHAnsi" w:hAnsiTheme="minorHAnsi" w:cstheme="minorHAnsi"/>
          <w:sz w:val="20"/>
        </w:rPr>
        <w:t xml:space="preserve">&gt; </w:t>
      </w:r>
      <w:r>
        <w:rPr>
          <w:rFonts w:asciiTheme="minorHAnsi" w:hAnsiTheme="minorHAnsi" w:cstheme="minorHAnsi"/>
          <w:sz w:val="20"/>
        </w:rPr>
        <w:t>Registros en Bitácora</w:t>
      </w:r>
      <w:r w:rsidRPr="003D2BE6">
        <w:rPr>
          <w:rFonts w:asciiTheme="minorHAnsi" w:hAnsiTheme="minorHAnsi" w:cstheme="minorHAnsi"/>
          <w:sz w:val="20"/>
        </w:rPr>
        <w:t>.</w:t>
      </w:r>
      <w:bookmarkEnd w:id="130"/>
    </w:p>
    <w:p w14:paraId="28151B1B" w14:textId="77777777" w:rsidR="007D7AEA" w:rsidRPr="009E09DE" w:rsidRDefault="007D7AEA" w:rsidP="009E09DE">
      <w:pPr>
        <w:ind w:left="567"/>
        <w:rPr>
          <w:rFonts w:asciiTheme="minorHAnsi" w:hAnsiTheme="minorHAnsi" w:cstheme="minorHAnsi"/>
          <w:b/>
        </w:rPr>
      </w:pPr>
      <w:r w:rsidRPr="009E09DE">
        <w:rPr>
          <w:rFonts w:asciiTheme="minorHAnsi" w:hAnsiTheme="minorHAnsi" w:cstheme="minorHAnsi"/>
        </w:rPr>
        <w:t xml:space="preserve">Los movimientos realizados en cada uno de los flujos (Crear, Modificar, Activar, Desactivar y consultar) serán registrados en la bitácora. </w:t>
      </w:r>
    </w:p>
    <w:p w14:paraId="397E7BE3" w14:textId="77777777" w:rsidR="00D16B4F" w:rsidRDefault="00D16B4F" w:rsidP="007D7AE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1" w:name="_Toc371934692"/>
      <w:bookmarkStart w:id="132" w:name="_Toc289774390"/>
      <w:bookmarkStart w:id="133" w:name="_Toc487583777"/>
      <w:r w:rsidRPr="00AD37DD">
        <w:rPr>
          <w:rFonts w:asciiTheme="minorHAnsi" w:hAnsiTheme="minorHAnsi" w:cstheme="minorHAnsi"/>
          <w:sz w:val="20"/>
        </w:rPr>
        <w:t>Reglas de Negocio</w:t>
      </w:r>
      <w:bookmarkEnd w:id="131"/>
      <w:bookmarkEnd w:id="132"/>
      <w:bookmarkEnd w:id="133"/>
    </w:p>
    <w:p w14:paraId="1E3335A4" w14:textId="0C829FB4" w:rsidR="00D64454" w:rsidRPr="00D64454" w:rsidRDefault="00D64454" w:rsidP="00D64454">
      <w:pPr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RN019 - Permisos de usuario. </w:t>
      </w:r>
    </w:p>
    <w:p w14:paraId="74936E19" w14:textId="2D9DA56D" w:rsidR="00F5219C" w:rsidRPr="00375CA2" w:rsidRDefault="00F5219C" w:rsidP="00F5219C">
      <w:pPr>
        <w:pStyle w:val="ndice2"/>
      </w:pPr>
      <w:r w:rsidRPr="00375CA2">
        <w:t xml:space="preserve">Súper Administrador tendrá los permisos para poder modificar </w:t>
      </w:r>
      <w:r w:rsidR="004B6978">
        <w:t>la clasificación del factor</w:t>
      </w:r>
      <w:r w:rsidRPr="00375CA2">
        <w:t xml:space="preserve">, </w:t>
      </w:r>
      <w:r w:rsidR="004B6978">
        <w:t>que ya están siendo ocupadas en la administración de los factores</w:t>
      </w:r>
      <w:r w:rsidRPr="00375CA2">
        <w:t>, asumiendo el riesgo que esto implica.</w:t>
      </w:r>
    </w:p>
    <w:p w14:paraId="397E7BE7" w14:textId="77777777" w:rsidR="00D16B4F" w:rsidRDefault="00D16B4F" w:rsidP="007D7AE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4" w:name="_Toc371934693"/>
      <w:bookmarkStart w:id="135" w:name="_Toc487583778"/>
      <w:r w:rsidRPr="00AD37DD">
        <w:rPr>
          <w:rFonts w:asciiTheme="minorHAnsi" w:hAnsiTheme="minorHAnsi" w:cstheme="minorHAnsi"/>
          <w:sz w:val="20"/>
        </w:rPr>
        <w:t>Validaciones</w:t>
      </w:r>
      <w:bookmarkEnd w:id="134"/>
      <w:bookmarkEnd w:id="135"/>
    </w:p>
    <w:p w14:paraId="397E7BE8" w14:textId="77777777" w:rsidR="00554004" w:rsidRDefault="00554004" w:rsidP="007D7AE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461701857"/>
      <w:bookmarkStart w:id="137" w:name="_Toc487583779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36"/>
      <w:bookmarkEnd w:id="137"/>
    </w:p>
    <w:p w14:paraId="397E7BE9" w14:textId="77777777" w:rsidR="009550F2" w:rsidRP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7590" w:type="dxa"/>
        <w:jc w:val="center"/>
        <w:tblInd w:w="-1815" w:type="dxa"/>
        <w:tblLayout w:type="fixed"/>
        <w:tblLook w:val="04A0" w:firstRow="1" w:lastRow="0" w:firstColumn="1" w:lastColumn="0" w:noHBand="0" w:noVBand="1"/>
      </w:tblPr>
      <w:tblGrid>
        <w:gridCol w:w="651"/>
        <w:gridCol w:w="4129"/>
        <w:gridCol w:w="1258"/>
        <w:gridCol w:w="1552"/>
      </w:tblGrid>
      <w:tr w:rsidR="002A48D4" w14:paraId="397E7BEE" w14:textId="77777777" w:rsidTr="009550F2">
        <w:trPr>
          <w:trHeight w:val="204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BEA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BEB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BEC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BED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2A48D4" w14:paraId="397E7BF3" w14:textId="77777777" w:rsidTr="009550F2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EF" w14:textId="77777777" w:rsidR="002A48D4" w:rsidRDefault="002A48D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0" w14:textId="06FF278C" w:rsidR="002A48D4" w:rsidRPr="002A48D4" w:rsidRDefault="002A48D4" w:rsidP="007D7AEA">
            <w:pPr>
              <w:pStyle w:val="ndice2"/>
              <w:ind w:left="0"/>
            </w:pPr>
            <w:r w:rsidRPr="002A48D4">
              <w:t>Identificador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1" w14:textId="1CE1F01C" w:rsidR="002A48D4" w:rsidRDefault="007D7AEA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2" w14:textId="77777777" w:rsidR="002A48D4" w:rsidRDefault="002A48D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</w:tr>
      <w:tr w:rsidR="002A48D4" w14:paraId="397E7BF8" w14:textId="77777777" w:rsidTr="009550F2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4" w14:textId="77777777" w:rsidR="002A48D4" w:rsidRDefault="002A48D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5" w14:textId="43F3255A" w:rsidR="002A48D4" w:rsidRPr="002A48D4" w:rsidRDefault="002A48D4" w:rsidP="007D7AEA">
            <w:pPr>
              <w:pStyle w:val="ndice2"/>
              <w:ind w:left="0"/>
            </w:pPr>
            <w:r w:rsidRPr="002A48D4">
              <w:t>Nombre de la cla</w:t>
            </w:r>
            <w:r w:rsidR="007D7AEA">
              <w:t>sificación</w:t>
            </w:r>
            <w:r w:rsidR="00304B41">
              <w:t>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6" w14:textId="00A2530A" w:rsidR="002A48D4" w:rsidRDefault="002A48D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</w:t>
            </w:r>
            <w:r w:rsidR="007D7AEA">
              <w:rPr>
                <w:rFonts w:asciiTheme="minorHAnsi" w:hAnsiTheme="minorHAnsi" w:cstheme="minorHAnsi"/>
                <w:color w:val="000000" w:themeColor="text1"/>
                <w:szCs w:val="20"/>
              </w:rPr>
              <w:t>i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7" w14:textId="076CFD0B" w:rsidR="002A48D4" w:rsidRDefault="007D7AEA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2A48D4" w14:paraId="397E7BFD" w14:textId="77777777" w:rsidTr="009550F2">
        <w:trPr>
          <w:trHeight w:val="136"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9" w14:textId="77777777" w:rsidR="002A48D4" w:rsidRDefault="002A48D4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A" w14:textId="254A3001" w:rsidR="002A48D4" w:rsidRPr="002A48D4" w:rsidRDefault="002A48D4" w:rsidP="007D7AEA">
            <w:pPr>
              <w:pStyle w:val="ndice2"/>
              <w:ind w:left="0"/>
            </w:pPr>
            <w:r w:rsidRPr="002A48D4">
              <w:t>Descri</w:t>
            </w:r>
            <w:r w:rsidR="007D7AEA">
              <w:t>pción de la clasificación</w:t>
            </w:r>
            <w:r w:rsidR="00346526">
              <w:t>.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BFB" w14:textId="3BFBA716" w:rsidR="002A48D4" w:rsidRDefault="007D7AEA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BFC" w14:textId="147C6598" w:rsidR="002A48D4" w:rsidRDefault="007D7AEA" w:rsidP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397E7BFE" w14:textId="77777777" w:rsidR="00554004" w:rsidRDefault="00D70D93" w:rsidP="007D7AE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61701858"/>
      <w:bookmarkStart w:id="139" w:name="_Toc487583780"/>
      <w:r w:rsidRPr="00AD37DD">
        <w:rPr>
          <w:rFonts w:asciiTheme="minorHAnsi" w:hAnsiTheme="minorHAnsi" w:cstheme="minorHAnsi"/>
          <w:sz w:val="20"/>
        </w:rPr>
        <w:t>V02 V</w:t>
      </w:r>
      <w:r w:rsidR="00554004" w:rsidRPr="00AD37DD">
        <w:rPr>
          <w:rFonts w:asciiTheme="minorHAnsi" w:hAnsiTheme="minorHAnsi" w:cstheme="minorHAnsi"/>
          <w:sz w:val="20"/>
        </w:rPr>
        <w:t>alidar tipo de dato</w:t>
      </w:r>
      <w:bookmarkEnd w:id="138"/>
      <w:bookmarkEnd w:id="139"/>
    </w:p>
    <w:p w14:paraId="397E7BFF" w14:textId="77777777" w:rsidR="009550F2" w:rsidRPr="009550F2" w:rsidRDefault="009550F2" w:rsidP="009550F2">
      <w:pPr>
        <w:rPr>
          <w:rFonts w:asciiTheme="minorHAnsi" w:hAnsiTheme="minorHAnsi" w:cstheme="minorHAnsi"/>
          <w:color w:val="000000" w:themeColor="text1"/>
          <w:szCs w:val="20"/>
        </w:rPr>
      </w:pPr>
      <w:r w:rsidRPr="009550F2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9517" w:type="dxa"/>
        <w:jc w:val="center"/>
        <w:tblInd w:w="-172" w:type="dxa"/>
        <w:tblLayout w:type="fixed"/>
        <w:tblLook w:val="04A0" w:firstRow="1" w:lastRow="0" w:firstColumn="1" w:lastColumn="0" w:noHBand="0" w:noVBand="1"/>
      </w:tblPr>
      <w:tblGrid>
        <w:gridCol w:w="623"/>
        <w:gridCol w:w="2637"/>
        <w:gridCol w:w="1418"/>
        <w:gridCol w:w="1190"/>
        <w:gridCol w:w="3649"/>
      </w:tblGrid>
      <w:tr w:rsidR="002A48D4" w14:paraId="397E7C05" w14:textId="77777777" w:rsidTr="001862E4">
        <w:trPr>
          <w:trHeight w:val="204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C00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1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7E7C02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3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7E7C04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2A48D4" w14:paraId="397E7C0B" w14:textId="77777777" w:rsidTr="001862E4">
        <w:trPr>
          <w:trHeight w:val="13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6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07" w14:textId="77777777" w:rsidR="002A48D4" w:rsidRPr="002A48D4" w:rsidRDefault="002A48D4" w:rsidP="009550F2">
            <w:pPr>
              <w:pStyle w:val="ndice2"/>
              <w:ind w:left="0"/>
            </w:pPr>
            <w:r w:rsidRPr="002A48D4">
              <w:t>Identificador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8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Numérico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09" w14:textId="77777777" w:rsidR="002A48D4" w:rsidRDefault="009550F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0A" w14:textId="77777777" w:rsidR="002A48D4" w:rsidRDefault="009550F2" w:rsidP="00304B41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Consecutivo, generado automáticamente.</w:t>
            </w:r>
          </w:p>
        </w:tc>
      </w:tr>
      <w:tr w:rsidR="002A48D4" w14:paraId="397E7C11" w14:textId="77777777" w:rsidTr="001862E4">
        <w:trPr>
          <w:trHeight w:val="136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C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0D" w14:textId="414E5DD6" w:rsidR="002A48D4" w:rsidRPr="002A48D4" w:rsidRDefault="002A48D4" w:rsidP="007D7AEA">
            <w:pPr>
              <w:pStyle w:val="ndice2"/>
              <w:ind w:left="0"/>
            </w:pPr>
            <w:r w:rsidRPr="002A48D4">
              <w:t>Nombre de la cla</w:t>
            </w:r>
            <w:r w:rsidR="007D7AEA">
              <w:t>sificación</w:t>
            </w:r>
            <w:r w:rsidR="00304B41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0E" w14:textId="356EC66F" w:rsidR="002A48D4" w:rsidRDefault="00E0467C" w:rsidP="00F6412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0F" w14:textId="77777777" w:rsidR="002A48D4" w:rsidRDefault="002A48D4" w:rsidP="00F64122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150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10" w14:textId="210415DA" w:rsidR="002A48D4" w:rsidRDefault="002A48D4" w:rsidP="00DE51D7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</w:t>
            </w:r>
            <w:r w:rsidR="00DE51D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  <w:tr w:rsidR="002A48D4" w14:paraId="397E7C17" w14:textId="77777777" w:rsidTr="001862E4">
        <w:trPr>
          <w:trHeight w:val="70"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12" w14:textId="77777777" w:rsidR="002A48D4" w:rsidRDefault="002A48D4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13" w14:textId="40D3F435" w:rsidR="002A48D4" w:rsidRPr="002A48D4" w:rsidRDefault="002A48D4" w:rsidP="007D7AEA">
            <w:pPr>
              <w:pStyle w:val="ndice2"/>
              <w:ind w:left="0"/>
            </w:pPr>
            <w:r w:rsidRPr="002A48D4">
              <w:t>Descripción de la cl</w:t>
            </w:r>
            <w:r w:rsidR="007D7AEA">
              <w:t>asificación</w:t>
            </w:r>
            <w:r w:rsidR="00304B41"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E7C14" w14:textId="6957D3E5" w:rsidR="002A48D4" w:rsidRDefault="00E0467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15" w14:textId="73EA4D6D" w:rsidR="002A48D4" w:rsidRDefault="007D7AEA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  <w:r w:rsidR="002A48D4"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7C16" w14:textId="3FFF3EBA" w:rsidR="002A48D4" w:rsidRDefault="002A48D4" w:rsidP="00DE51D7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Admite caracteres alfanuméricos</w:t>
            </w:r>
            <w:r w:rsidR="00DE51D7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</w:tbl>
    <w:p w14:paraId="0A273BC4" w14:textId="77777777" w:rsidR="003A4060" w:rsidRPr="00CC0DAE" w:rsidRDefault="003A4060" w:rsidP="008106A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40" w:name="_Toc485068523"/>
      <w:bookmarkStart w:id="141" w:name="_Toc487583781"/>
      <w:r w:rsidRPr="003448D2">
        <w:rPr>
          <w:rFonts w:asciiTheme="minorHAnsi" w:hAnsiTheme="minorHAnsi" w:cstheme="minorHAnsi"/>
          <w:sz w:val="20"/>
        </w:rPr>
        <w:lastRenderedPageBreak/>
        <w:t>V03 Validar</w:t>
      </w:r>
      <w:r>
        <w:rPr>
          <w:rFonts w:asciiTheme="minorHAnsi" w:hAnsiTheme="minorHAnsi" w:cstheme="minorHAnsi"/>
          <w:sz w:val="20"/>
        </w:rPr>
        <w:t xml:space="preserve"> datos únicos</w:t>
      </w:r>
      <w:bookmarkEnd w:id="140"/>
      <w:bookmarkEnd w:id="141"/>
    </w:p>
    <w:p w14:paraId="1E2C87FA" w14:textId="77777777" w:rsidR="003A4060" w:rsidRDefault="003A4060" w:rsidP="003A4060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no se permitan registrar datos duplicados.</w:t>
      </w:r>
    </w:p>
    <w:p w14:paraId="2D693705" w14:textId="77777777" w:rsidR="003A4060" w:rsidRPr="00CC0DAE" w:rsidRDefault="003A4060" w:rsidP="008106A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42" w:name="_Toc485068524"/>
      <w:bookmarkStart w:id="143" w:name="_Toc487583782"/>
      <w:r w:rsidRPr="003448D2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>4</w:t>
      </w:r>
      <w:r w:rsidRPr="003448D2">
        <w:rPr>
          <w:rFonts w:asciiTheme="minorHAnsi" w:hAnsiTheme="minorHAnsi" w:cstheme="minorHAnsi"/>
          <w:sz w:val="20"/>
        </w:rPr>
        <w:t xml:space="preserve"> Validar</w:t>
      </w:r>
      <w:r>
        <w:rPr>
          <w:rFonts w:asciiTheme="minorHAnsi" w:hAnsiTheme="minorHAnsi" w:cstheme="minorHAnsi"/>
          <w:sz w:val="20"/>
        </w:rPr>
        <w:t xml:space="preserve"> clave de referencia</w:t>
      </w:r>
      <w:bookmarkEnd w:id="142"/>
      <w:bookmarkEnd w:id="143"/>
      <w:r>
        <w:rPr>
          <w:rFonts w:asciiTheme="minorHAnsi" w:hAnsiTheme="minorHAnsi" w:cstheme="minorHAnsi"/>
          <w:sz w:val="20"/>
        </w:rPr>
        <w:t xml:space="preserve"> </w:t>
      </w:r>
    </w:p>
    <w:p w14:paraId="3870934F" w14:textId="59A1CBFA" w:rsidR="003A4060" w:rsidRPr="00EE66F4" w:rsidRDefault="003A4060" w:rsidP="003A4060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</w:t>
      </w:r>
      <w:r w:rsidR="008106A1">
        <w:rPr>
          <w:rFonts w:asciiTheme="minorHAnsi" w:hAnsiTheme="minorHAnsi" w:cstheme="minorHAnsi"/>
          <w:szCs w:val="20"/>
        </w:rPr>
        <w:t>r que no se duplique el nombre de la clasificación</w:t>
      </w:r>
      <w:r>
        <w:rPr>
          <w:rFonts w:asciiTheme="minorHAnsi" w:hAnsiTheme="minorHAnsi" w:cstheme="minorHAnsi"/>
          <w:szCs w:val="20"/>
        </w:rPr>
        <w:t xml:space="preserve">. </w:t>
      </w:r>
    </w:p>
    <w:p w14:paraId="51D00508" w14:textId="77777777" w:rsidR="003A4060" w:rsidRPr="00CC0DAE" w:rsidRDefault="003A4060" w:rsidP="008106A1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</w:rPr>
      </w:pPr>
      <w:bookmarkStart w:id="144" w:name="_Toc485068525"/>
      <w:bookmarkStart w:id="145" w:name="_Toc487583783"/>
      <w:r w:rsidRPr="003448D2">
        <w:rPr>
          <w:rFonts w:asciiTheme="minorHAnsi" w:hAnsiTheme="minorHAnsi" w:cstheme="minorHAnsi"/>
          <w:sz w:val="20"/>
        </w:rPr>
        <w:t>V0</w:t>
      </w:r>
      <w:r>
        <w:rPr>
          <w:rFonts w:asciiTheme="minorHAnsi" w:hAnsiTheme="minorHAnsi" w:cstheme="minorHAnsi"/>
          <w:sz w:val="20"/>
        </w:rPr>
        <w:t>5</w:t>
      </w:r>
      <w:r w:rsidRPr="003448D2">
        <w:rPr>
          <w:rFonts w:asciiTheme="minorHAnsi" w:hAnsiTheme="minorHAnsi" w:cstheme="minorHAnsi"/>
          <w:sz w:val="20"/>
        </w:rPr>
        <w:t xml:space="preserve"> Validar</w:t>
      </w:r>
      <w:r>
        <w:rPr>
          <w:rFonts w:asciiTheme="minorHAnsi" w:hAnsiTheme="minorHAnsi" w:cstheme="minorHAnsi"/>
          <w:sz w:val="20"/>
        </w:rPr>
        <w:t xml:space="preserve"> existencia</w:t>
      </w:r>
      <w:bookmarkEnd w:id="144"/>
      <w:bookmarkEnd w:id="145"/>
      <w:r>
        <w:rPr>
          <w:rFonts w:asciiTheme="minorHAnsi" w:hAnsiTheme="minorHAnsi" w:cstheme="minorHAnsi"/>
          <w:sz w:val="20"/>
        </w:rPr>
        <w:t xml:space="preserve"> </w:t>
      </w:r>
    </w:p>
    <w:p w14:paraId="6B7F3528" w14:textId="4769872A" w:rsidR="003A4060" w:rsidRDefault="003A4060" w:rsidP="003A4060">
      <w:pPr>
        <w:pStyle w:val="Prrafodelista"/>
        <w:ind w:left="792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el registro no esté siendo utili</w:t>
      </w:r>
      <w:r w:rsidR="008106A1">
        <w:rPr>
          <w:rFonts w:asciiTheme="minorHAnsi" w:hAnsiTheme="minorHAnsi" w:cstheme="minorHAnsi"/>
          <w:szCs w:val="20"/>
        </w:rPr>
        <w:t xml:space="preserve">zado, “No se puede modificar la clasificación del factor </w:t>
      </w:r>
      <w:r>
        <w:rPr>
          <w:rFonts w:asciiTheme="minorHAnsi" w:hAnsiTheme="minorHAnsi" w:cstheme="minorHAnsi"/>
          <w:szCs w:val="20"/>
        </w:rPr>
        <w:t>porque está siendo ocupado</w:t>
      </w:r>
      <w:r w:rsidR="008106A1">
        <w:rPr>
          <w:rFonts w:asciiTheme="minorHAnsi" w:hAnsiTheme="minorHAnsi" w:cstheme="minorHAnsi"/>
          <w:szCs w:val="20"/>
        </w:rPr>
        <w:t xml:space="preserve"> por la administración de los factores</w:t>
      </w:r>
      <w:r>
        <w:rPr>
          <w:rFonts w:asciiTheme="minorHAnsi" w:hAnsiTheme="minorHAnsi" w:cstheme="minorHAnsi"/>
          <w:szCs w:val="20"/>
        </w:rPr>
        <w:t>, favor de validar la información. Contacte a su administrador”</w:t>
      </w:r>
    </w:p>
    <w:p w14:paraId="397E7C1D" w14:textId="57029CA5" w:rsidR="00B60FF1" w:rsidRDefault="00D16B4F" w:rsidP="008106A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6" w:name="_Toc371934694"/>
      <w:bookmarkStart w:id="147" w:name="_Toc487583784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46"/>
      <w:bookmarkEnd w:id="147"/>
      <w:r w:rsidRPr="00AD37DD">
        <w:rPr>
          <w:rFonts w:asciiTheme="minorHAnsi" w:hAnsiTheme="minorHAnsi" w:cstheme="minorHAnsi"/>
          <w:sz w:val="20"/>
        </w:rPr>
        <w:t xml:space="preserve"> </w:t>
      </w:r>
    </w:p>
    <w:p w14:paraId="397E7C1F" w14:textId="225BFE6F" w:rsidR="00B60FF1" w:rsidRDefault="00475F6C" w:rsidP="00B60FF1">
      <w:pPr>
        <w:rPr>
          <w:rFonts w:asciiTheme="minorHAnsi" w:hAnsiTheme="minorHAnsi" w:cstheme="minorHAnsi"/>
        </w:rPr>
      </w:pPr>
      <w:r w:rsidRPr="00475F6C">
        <w:rPr>
          <w:rFonts w:asciiTheme="minorHAnsi" w:hAnsiTheme="minorHAnsi" w:cstheme="minorHAnsi"/>
        </w:rPr>
        <w:t>FUNC-DGAPF-021</w:t>
      </w:r>
      <w:r w:rsidR="003D39CB">
        <w:rPr>
          <w:rFonts w:asciiTheme="minorHAnsi" w:hAnsiTheme="minorHAnsi" w:cstheme="minorHAnsi"/>
        </w:rPr>
        <w:t xml:space="preserve"> - </w:t>
      </w:r>
      <w:r w:rsidRPr="00475F6C">
        <w:rPr>
          <w:rFonts w:asciiTheme="minorHAnsi" w:hAnsiTheme="minorHAnsi" w:cstheme="minorHAnsi"/>
        </w:rPr>
        <w:t>Validar que el sistema permita crear la clasificación de un factor.</w:t>
      </w:r>
    </w:p>
    <w:p w14:paraId="397E7C20" w14:textId="61CC3DBF" w:rsidR="00475F6C" w:rsidRPr="00475F6C" w:rsidRDefault="00C41DB2" w:rsidP="00475F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FUNC-DGAPF-022</w:t>
      </w:r>
      <w:r w:rsidR="003D39CB">
        <w:rPr>
          <w:rFonts w:asciiTheme="minorHAnsi" w:hAnsiTheme="minorHAnsi" w:cstheme="minorHAnsi"/>
        </w:rPr>
        <w:t xml:space="preserve"> - </w:t>
      </w:r>
      <w:r w:rsidR="00475F6C" w:rsidRPr="00475F6C">
        <w:rPr>
          <w:rFonts w:asciiTheme="minorHAnsi" w:hAnsiTheme="minorHAnsi" w:cstheme="minorHAnsi"/>
        </w:rPr>
        <w:t>Validar que el sistema permita c</w:t>
      </w:r>
      <w:r>
        <w:rPr>
          <w:rFonts w:asciiTheme="minorHAnsi" w:hAnsiTheme="minorHAnsi" w:cstheme="minorHAnsi"/>
        </w:rPr>
        <w:t xml:space="preserve">onsultar </w:t>
      </w:r>
      <w:r w:rsidR="00475F6C" w:rsidRPr="00475F6C">
        <w:rPr>
          <w:rFonts w:asciiTheme="minorHAnsi" w:hAnsiTheme="minorHAnsi" w:cstheme="minorHAnsi"/>
        </w:rPr>
        <w:t>la clasificación de un factor.</w:t>
      </w:r>
    </w:p>
    <w:p w14:paraId="397E7C21" w14:textId="2B10C960" w:rsidR="00C41DB2" w:rsidRPr="00475F6C" w:rsidRDefault="00C41DB2" w:rsidP="00C41D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FUNC-DGAPF-023</w:t>
      </w:r>
      <w:r w:rsidR="003D39CB">
        <w:rPr>
          <w:rFonts w:asciiTheme="minorHAnsi" w:hAnsiTheme="minorHAnsi" w:cstheme="minorHAnsi"/>
        </w:rPr>
        <w:t xml:space="preserve"> - </w:t>
      </w:r>
      <w:r w:rsidRPr="00475F6C">
        <w:rPr>
          <w:rFonts w:asciiTheme="minorHAnsi" w:hAnsiTheme="minorHAnsi" w:cstheme="minorHAnsi"/>
        </w:rPr>
        <w:t>Val</w:t>
      </w:r>
      <w:r>
        <w:rPr>
          <w:rFonts w:asciiTheme="minorHAnsi" w:hAnsiTheme="minorHAnsi" w:cstheme="minorHAnsi"/>
        </w:rPr>
        <w:t>idar que el sistema permita modific</w:t>
      </w:r>
      <w:r w:rsidRPr="00475F6C">
        <w:rPr>
          <w:rFonts w:asciiTheme="minorHAnsi" w:hAnsiTheme="minorHAnsi" w:cstheme="minorHAnsi"/>
        </w:rPr>
        <w:t>ar la clasificación de un factor.</w:t>
      </w:r>
    </w:p>
    <w:p w14:paraId="397E7C22" w14:textId="21F10DCA" w:rsidR="00C41DB2" w:rsidRDefault="00C41DB2" w:rsidP="00C41D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FUNC-DGAPF-024</w:t>
      </w:r>
      <w:r w:rsidR="003D39CB">
        <w:rPr>
          <w:rFonts w:asciiTheme="minorHAnsi" w:hAnsiTheme="minorHAnsi" w:cstheme="minorHAnsi"/>
        </w:rPr>
        <w:t xml:space="preserve"> - </w:t>
      </w:r>
      <w:r w:rsidRPr="00475F6C">
        <w:rPr>
          <w:rFonts w:asciiTheme="minorHAnsi" w:hAnsiTheme="minorHAnsi" w:cstheme="minorHAnsi"/>
        </w:rPr>
        <w:t xml:space="preserve">Validar que el sistema permita </w:t>
      </w:r>
      <w:r w:rsidR="000F4835">
        <w:rPr>
          <w:rFonts w:asciiTheme="minorHAnsi" w:hAnsiTheme="minorHAnsi" w:cstheme="minorHAnsi"/>
        </w:rPr>
        <w:t xml:space="preserve">cambiar el estatus (Activar o Desactivar) de la </w:t>
      </w:r>
      <w:r w:rsidRPr="00475F6C">
        <w:rPr>
          <w:rFonts w:asciiTheme="minorHAnsi" w:hAnsiTheme="minorHAnsi" w:cstheme="minorHAnsi"/>
        </w:rPr>
        <w:t>clasificación de un factor.</w:t>
      </w:r>
    </w:p>
    <w:p w14:paraId="397E7C23" w14:textId="3E16331F" w:rsidR="00D16B4F" w:rsidRDefault="00D16B4F" w:rsidP="008106A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8" w:name="_Toc371934695"/>
      <w:bookmarkStart w:id="149" w:name="_Toc289774391"/>
      <w:bookmarkStart w:id="150" w:name="_Toc487583785"/>
      <w:r w:rsidRPr="00AD37DD">
        <w:rPr>
          <w:rFonts w:asciiTheme="minorHAnsi" w:hAnsiTheme="minorHAnsi" w:cstheme="minorHAnsi"/>
          <w:sz w:val="20"/>
        </w:rPr>
        <w:t>Referencias</w:t>
      </w:r>
      <w:bookmarkEnd w:id="148"/>
      <w:bookmarkEnd w:id="149"/>
      <w:bookmarkEnd w:id="150"/>
    </w:p>
    <w:p w14:paraId="397E7C24" w14:textId="77777777" w:rsidR="006A5C61" w:rsidRPr="00AD37DD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8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6746"/>
        <w:gridCol w:w="1645"/>
      </w:tblGrid>
      <w:tr w:rsidR="00CC316F" w:rsidRPr="00AD37DD" w14:paraId="397E7C28" w14:textId="77777777" w:rsidTr="007324D4">
        <w:trPr>
          <w:trHeight w:val="419"/>
          <w:jc w:val="center"/>
        </w:trPr>
        <w:tc>
          <w:tcPr>
            <w:tcW w:w="1481" w:type="dxa"/>
            <w:shd w:val="clear" w:color="auto" w:fill="BFBFBF" w:themeFill="background1" w:themeFillShade="BF"/>
            <w:vAlign w:val="center"/>
          </w:tcPr>
          <w:p w14:paraId="397E7C25" w14:textId="77777777"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6746" w:type="dxa"/>
            <w:shd w:val="clear" w:color="auto" w:fill="BFBFBF" w:themeFill="background1" w:themeFillShade="BF"/>
            <w:vAlign w:val="center"/>
          </w:tcPr>
          <w:p w14:paraId="397E7C26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1645" w:type="dxa"/>
            <w:shd w:val="clear" w:color="auto" w:fill="BFBFBF" w:themeFill="background1" w:themeFillShade="BF"/>
            <w:vAlign w:val="center"/>
          </w:tcPr>
          <w:p w14:paraId="397E7C27" w14:textId="77777777"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0039E" w:rsidRPr="00AD37DD" w14:paraId="397E7C2C" w14:textId="77777777" w:rsidTr="007324D4">
        <w:trPr>
          <w:trHeight w:val="610"/>
          <w:jc w:val="center"/>
        </w:trPr>
        <w:tc>
          <w:tcPr>
            <w:tcW w:w="1481" w:type="dxa"/>
            <w:vAlign w:val="center"/>
          </w:tcPr>
          <w:p w14:paraId="397E7C29" w14:textId="77777777" w:rsidR="00C0039E" w:rsidRPr="00AD37DD" w:rsidRDefault="00C0039E" w:rsidP="00C0039E">
            <w:pPr>
              <w:pStyle w:val="ndice2"/>
            </w:pPr>
            <w:r w:rsidRPr="00AD37DD">
              <w:t>1</w:t>
            </w:r>
          </w:p>
        </w:tc>
        <w:tc>
          <w:tcPr>
            <w:tcW w:w="6746" w:type="dxa"/>
            <w:vAlign w:val="center"/>
          </w:tcPr>
          <w:p w14:paraId="397E7C2A" w14:textId="77777777" w:rsidR="00C0039E" w:rsidRDefault="00C0039E" w:rsidP="00C0039E">
            <w:pPr>
              <w:pStyle w:val="ndice2"/>
              <w:ind w:left="0"/>
              <w:jc w:val="left"/>
            </w:pPr>
            <w:r>
              <w:t>Diagrama Conceptual de la Solución Tecnológica (DiaConcepSolTec_CONECII.docx).</w:t>
            </w:r>
          </w:p>
        </w:tc>
        <w:tc>
          <w:tcPr>
            <w:tcW w:w="1645" w:type="dxa"/>
            <w:vAlign w:val="center"/>
          </w:tcPr>
          <w:p w14:paraId="397E7C2B" w14:textId="03A9BE92" w:rsidR="00C0039E" w:rsidRPr="007C13B7" w:rsidRDefault="00AE70CC" w:rsidP="00E0467C">
            <w:pPr>
              <w:pStyle w:val="ndice2"/>
              <w:ind w:left="0"/>
            </w:pPr>
            <w:r>
              <w:t>SEGOB</w:t>
            </w:r>
          </w:p>
        </w:tc>
      </w:tr>
      <w:tr w:rsidR="00AE70CC" w:rsidRPr="00AD37DD" w14:paraId="397E7C30" w14:textId="77777777" w:rsidTr="00EA01E1">
        <w:trPr>
          <w:trHeight w:val="610"/>
          <w:jc w:val="center"/>
        </w:trPr>
        <w:tc>
          <w:tcPr>
            <w:tcW w:w="1481" w:type="dxa"/>
            <w:vAlign w:val="center"/>
          </w:tcPr>
          <w:p w14:paraId="397E7C2D" w14:textId="77777777" w:rsidR="00AE70CC" w:rsidRPr="00AD37DD" w:rsidRDefault="00AE70CC" w:rsidP="00C0039E">
            <w:pPr>
              <w:pStyle w:val="ndice2"/>
            </w:pPr>
            <w:r w:rsidRPr="00AD37DD">
              <w:t>2</w:t>
            </w:r>
          </w:p>
        </w:tc>
        <w:tc>
          <w:tcPr>
            <w:tcW w:w="6746" w:type="dxa"/>
            <w:vAlign w:val="center"/>
          </w:tcPr>
          <w:p w14:paraId="397E7C2E" w14:textId="77777777" w:rsidR="00AE70CC" w:rsidRDefault="00AE70CC" w:rsidP="00C0039E">
            <w:pPr>
              <w:pStyle w:val="ndice2"/>
              <w:ind w:left="0"/>
              <w:jc w:val="left"/>
            </w:pPr>
            <w:r>
              <w:t>Requerimientos de la Solución Tecnológica (ReqSolTec_CONECII.docx).</w:t>
            </w:r>
          </w:p>
        </w:tc>
        <w:tc>
          <w:tcPr>
            <w:tcW w:w="1645" w:type="dxa"/>
          </w:tcPr>
          <w:p w14:paraId="397E7C2F" w14:textId="135FE49F" w:rsidR="00AE70CC" w:rsidRPr="007C13B7" w:rsidRDefault="00AE70CC" w:rsidP="00E0467C">
            <w:pPr>
              <w:pStyle w:val="ndice2"/>
              <w:ind w:left="0"/>
            </w:pPr>
            <w:r w:rsidRPr="00007CCC">
              <w:t>SEGOB</w:t>
            </w:r>
          </w:p>
        </w:tc>
      </w:tr>
      <w:tr w:rsidR="00AE70CC" w:rsidRPr="00AD37DD" w14:paraId="397E7C34" w14:textId="77777777" w:rsidTr="00EA01E1">
        <w:trPr>
          <w:trHeight w:val="362"/>
          <w:jc w:val="center"/>
        </w:trPr>
        <w:tc>
          <w:tcPr>
            <w:tcW w:w="1481" w:type="dxa"/>
            <w:vAlign w:val="center"/>
          </w:tcPr>
          <w:p w14:paraId="397E7C31" w14:textId="77777777" w:rsidR="00AE70CC" w:rsidRPr="00AD37DD" w:rsidRDefault="00AE70CC" w:rsidP="00C0039E">
            <w:pPr>
              <w:pStyle w:val="ndice2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397E7C32" w14:textId="77777777" w:rsidR="00AE70CC" w:rsidRDefault="00AE70CC" w:rsidP="00C0039E">
            <w:pPr>
              <w:pStyle w:val="ndice2"/>
              <w:ind w:left="0"/>
              <w:jc w:val="left"/>
            </w:pPr>
            <w:r>
              <w:t>Glosario de Términos (GlosarioTer_CONECII.docx).</w:t>
            </w:r>
          </w:p>
        </w:tc>
        <w:tc>
          <w:tcPr>
            <w:tcW w:w="1645" w:type="dxa"/>
          </w:tcPr>
          <w:p w14:paraId="397E7C33" w14:textId="01E05AE1" w:rsidR="00AE70CC" w:rsidRPr="007C13B7" w:rsidRDefault="00AE70CC" w:rsidP="00E0467C">
            <w:pPr>
              <w:pStyle w:val="ndice2"/>
              <w:ind w:left="0"/>
            </w:pPr>
            <w:r w:rsidRPr="00007CCC">
              <w:t>SEGOB</w:t>
            </w:r>
          </w:p>
        </w:tc>
      </w:tr>
      <w:tr w:rsidR="00AE70CC" w:rsidRPr="00AD37DD" w14:paraId="397E7C38" w14:textId="77777777" w:rsidTr="00EA01E1">
        <w:trPr>
          <w:trHeight w:val="362"/>
          <w:jc w:val="center"/>
        </w:trPr>
        <w:tc>
          <w:tcPr>
            <w:tcW w:w="1481" w:type="dxa"/>
            <w:vAlign w:val="center"/>
          </w:tcPr>
          <w:p w14:paraId="397E7C35" w14:textId="77777777" w:rsidR="00AE70CC" w:rsidRPr="00AD37DD" w:rsidRDefault="00AE70CC" w:rsidP="00C0039E">
            <w:pPr>
              <w:pStyle w:val="ndice2"/>
            </w:pPr>
            <w:r>
              <w:t>4</w:t>
            </w:r>
          </w:p>
        </w:tc>
        <w:tc>
          <w:tcPr>
            <w:tcW w:w="6746" w:type="dxa"/>
            <w:vAlign w:val="center"/>
          </w:tcPr>
          <w:p w14:paraId="397E7C36" w14:textId="77777777" w:rsidR="00AE70CC" w:rsidRDefault="00AE70CC" w:rsidP="00C0039E">
            <w:pPr>
              <w:pStyle w:val="ndice2"/>
              <w:ind w:left="0"/>
              <w:jc w:val="left"/>
            </w:pPr>
            <w:r>
              <w:t>Modelo de Flujo de Negocios (ModFlujoNeg_CONECII.docx).</w:t>
            </w:r>
          </w:p>
        </w:tc>
        <w:tc>
          <w:tcPr>
            <w:tcW w:w="1645" w:type="dxa"/>
          </w:tcPr>
          <w:p w14:paraId="397E7C37" w14:textId="1ECBCB69" w:rsidR="00AE70CC" w:rsidRPr="007C13B7" w:rsidRDefault="00AE70CC" w:rsidP="00E0467C">
            <w:pPr>
              <w:pStyle w:val="ndice2"/>
              <w:ind w:left="0"/>
              <w:rPr>
                <w:lang w:val="es-MX"/>
              </w:rPr>
            </w:pPr>
            <w:r w:rsidRPr="00007CCC">
              <w:t>SEGOB</w:t>
            </w:r>
          </w:p>
        </w:tc>
      </w:tr>
      <w:tr w:rsidR="00AE70CC" w:rsidRPr="00AD37DD" w14:paraId="397E7C3C" w14:textId="77777777" w:rsidTr="00EA01E1">
        <w:trPr>
          <w:trHeight w:val="362"/>
          <w:jc w:val="center"/>
        </w:trPr>
        <w:tc>
          <w:tcPr>
            <w:tcW w:w="1481" w:type="dxa"/>
            <w:vAlign w:val="center"/>
          </w:tcPr>
          <w:p w14:paraId="397E7C39" w14:textId="77777777" w:rsidR="00AE70CC" w:rsidRDefault="00AE70CC" w:rsidP="00C0039E">
            <w:pPr>
              <w:pStyle w:val="ndice2"/>
            </w:pPr>
            <w:r>
              <w:t>5</w:t>
            </w:r>
          </w:p>
        </w:tc>
        <w:tc>
          <w:tcPr>
            <w:tcW w:w="6746" w:type="dxa"/>
            <w:vAlign w:val="center"/>
          </w:tcPr>
          <w:p w14:paraId="397E7C3A" w14:textId="77777777" w:rsidR="00AE70CC" w:rsidRDefault="00AE70CC" w:rsidP="00C0039E">
            <w:pPr>
              <w:pStyle w:val="ndice2"/>
              <w:ind w:left="0"/>
              <w:jc w:val="left"/>
            </w:pPr>
            <w:r>
              <w:t>Catálogo de Reglas de Negocio (CataRegNeg_CONECII.docx).</w:t>
            </w:r>
          </w:p>
        </w:tc>
        <w:tc>
          <w:tcPr>
            <w:tcW w:w="1645" w:type="dxa"/>
          </w:tcPr>
          <w:p w14:paraId="397E7C3B" w14:textId="45C5D092" w:rsidR="00AE70CC" w:rsidRPr="007C13B7" w:rsidRDefault="00AE70CC" w:rsidP="00E0467C">
            <w:pPr>
              <w:pStyle w:val="ndice2"/>
              <w:ind w:left="0"/>
              <w:rPr>
                <w:lang w:val="es-MX"/>
              </w:rPr>
            </w:pPr>
            <w:r w:rsidRPr="00007CCC">
              <w:t>SEGOB</w:t>
            </w:r>
          </w:p>
        </w:tc>
      </w:tr>
    </w:tbl>
    <w:p w14:paraId="397E7C3D" w14:textId="77777777" w:rsidR="007B5F91" w:rsidRDefault="007B5F91" w:rsidP="004716CD">
      <w:pPr>
        <w:pStyle w:val="EstiloTtulo1Antes6ptoDespus3ptoInterlineadoMn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20"/>
        </w:rPr>
      </w:pPr>
      <w:bookmarkStart w:id="151" w:name="_Toc461701862"/>
      <w:bookmarkStart w:id="152" w:name="_GoBack"/>
      <w:bookmarkEnd w:id="152"/>
    </w:p>
    <w:p w14:paraId="397E7C3E" w14:textId="77777777" w:rsidR="007B5F91" w:rsidRDefault="007B5F9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397E7C3F" w14:textId="77777777" w:rsidR="00CC316F" w:rsidRPr="00AD37DD" w:rsidRDefault="00CC316F" w:rsidP="008106A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53" w:name="_Toc487583786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51"/>
      <w:bookmarkEnd w:id="153"/>
    </w:p>
    <w:p w14:paraId="397E7C40" w14:textId="77777777"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397E7C41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397E7C42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09D4AFB6" w14:textId="77777777" w:rsidR="003D39CB" w:rsidRDefault="003D39CB" w:rsidP="003D39CB">
      <w:pPr>
        <w:spacing w:after="0" w:line="240" w:lineRule="auto"/>
        <w:rPr>
          <w:rFonts w:cstheme="minorHAnsi"/>
        </w:rPr>
      </w:pPr>
    </w:p>
    <w:p w14:paraId="6F502AD5" w14:textId="77777777" w:rsidR="003D39CB" w:rsidRDefault="003D39CB" w:rsidP="003D39CB">
      <w:pPr>
        <w:spacing w:after="0" w:line="240" w:lineRule="auto"/>
        <w:rPr>
          <w:rFonts w:cstheme="minorHAnsi"/>
        </w:rPr>
      </w:pPr>
    </w:p>
    <w:p w14:paraId="3F6586D3" w14:textId="77777777" w:rsidR="003D39CB" w:rsidRPr="003E0662" w:rsidRDefault="003D39CB" w:rsidP="003D39CB">
      <w:pPr>
        <w:spacing w:after="0" w:line="240" w:lineRule="auto"/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D39CB" w:rsidRPr="003E0662" w14:paraId="07BFB21E" w14:textId="77777777" w:rsidTr="005E319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4F21EDA" w14:textId="77777777" w:rsidR="003D39CB" w:rsidRPr="003E0662" w:rsidRDefault="003D39CB" w:rsidP="005E3191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Comisario Jefe</w:t>
            </w:r>
          </w:p>
          <w:p w14:paraId="47964EA3" w14:textId="77777777" w:rsidR="003D39CB" w:rsidRPr="003E0662" w:rsidRDefault="003D39CB" w:rsidP="005E3191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Oscar Alberto Margain Pitman</w:t>
            </w:r>
          </w:p>
          <w:p w14:paraId="6C539AF4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5E6C7761" w14:textId="77777777" w:rsidR="003D39CB" w:rsidRPr="003E0662" w:rsidRDefault="003D39CB" w:rsidP="005E3191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22C9E15" w14:textId="77777777" w:rsidR="003D39CB" w:rsidRPr="003E0662" w:rsidRDefault="003D39CB" w:rsidP="005E3191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Inspector</w:t>
            </w:r>
          </w:p>
          <w:p w14:paraId="04B936F1" w14:textId="77777777" w:rsidR="003D39CB" w:rsidRPr="003E0662" w:rsidRDefault="003D39CB" w:rsidP="005E3191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Julio Alberto González Cárdenas</w:t>
            </w:r>
          </w:p>
          <w:p w14:paraId="507D6E94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Director de Tecnologías de Información y Comunicaciones </w:t>
            </w:r>
          </w:p>
          <w:p w14:paraId="770808FB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0A4D8551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5B0018EA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2DC8B475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3D39CB" w:rsidRPr="003E0662" w14:paraId="073E1D97" w14:textId="77777777" w:rsidTr="005E3191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020D28F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14:paraId="663A917D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14:paraId="6FEC4492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E0662">
              <w:rPr>
                <w:rFonts w:ascii="Calibri" w:hAnsi="Calibri" w:cstheme="minorHAnsi"/>
                <w:szCs w:val="20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60F7EE9" w14:textId="77777777" w:rsidR="003D39CB" w:rsidRPr="003E0662" w:rsidRDefault="003D39CB" w:rsidP="005E3191">
            <w:pPr>
              <w:spacing w:after="20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84A3D0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Subinspector</w:t>
            </w:r>
          </w:p>
          <w:p w14:paraId="1A8D1D02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Ángel Rogelio López Gutiérrez</w:t>
            </w:r>
          </w:p>
          <w:p w14:paraId="329EA347" w14:textId="77777777" w:rsidR="003D39CB" w:rsidRPr="003E0662" w:rsidRDefault="003D39CB" w:rsidP="005E3191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Subdirector de Estrategia Digital y Seguridad de la Información </w:t>
            </w:r>
          </w:p>
          <w:p w14:paraId="0AEAB490" w14:textId="77777777" w:rsidR="003D39CB" w:rsidRPr="003E0662" w:rsidRDefault="003D39CB" w:rsidP="005E3191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691D9CA7" w14:textId="77777777" w:rsidR="003D39CB" w:rsidRPr="003E0662" w:rsidRDefault="003D39CB" w:rsidP="005E3191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300F902E" w14:textId="77777777" w:rsidR="003D39CB" w:rsidRPr="003E0662" w:rsidRDefault="003D39CB" w:rsidP="005E3191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  <w:p w14:paraId="601B028F" w14:textId="77777777" w:rsidR="003D39CB" w:rsidRPr="003E0662" w:rsidRDefault="003D39CB" w:rsidP="005E3191">
            <w:pPr>
              <w:spacing w:after="20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</w:tr>
      <w:tr w:rsidR="003D39CB" w:rsidRPr="003E0662" w14:paraId="0759CE48" w14:textId="77777777" w:rsidTr="005E3191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01E412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14:paraId="64978BE9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14:paraId="24DF4FC6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Jefe de Departamento de Diseño de Soluciones  </w:t>
            </w:r>
          </w:p>
        </w:tc>
        <w:tc>
          <w:tcPr>
            <w:tcW w:w="500" w:type="pct"/>
            <w:shd w:val="clear" w:color="auto" w:fill="FFFFFF"/>
          </w:tcPr>
          <w:p w14:paraId="26042883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  <w:hideMark/>
          </w:tcPr>
          <w:p w14:paraId="0892EB4E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1B4B4373" w14:textId="77777777" w:rsidR="003D39CB" w:rsidRPr="003E0662" w:rsidRDefault="003D39CB" w:rsidP="003D39CB">
      <w:pPr>
        <w:spacing w:after="0" w:line="240" w:lineRule="auto"/>
        <w:rPr>
          <w:rFonts w:ascii="Calibri" w:hAnsi="Calibri" w:cstheme="minorHAnsi"/>
          <w:szCs w:val="20"/>
          <w:lang w:eastAsia="en-US"/>
        </w:rPr>
      </w:pPr>
    </w:p>
    <w:p w14:paraId="31675B76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652C78AF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761EC1F7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15040C41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5756E644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3BCC9193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p w14:paraId="4D37792E" w14:textId="77777777" w:rsidR="003D39CB" w:rsidRPr="003E0662" w:rsidRDefault="003D39CB" w:rsidP="003D39CB">
      <w:pPr>
        <w:rPr>
          <w:rFonts w:ascii="Calibri" w:hAnsi="Calibr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D39CB" w:rsidRPr="003E0662" w14:paraId="2DFF80A5" w14:textId="77777777" w:rsidTr="005E3191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A949C04" w14:textId="77777777" w:rsidR="009412E2" w:rsidRDefault="009412E2" w:rsidP="009412E2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3A2E87DD" w14:textId="2232219E" w:rsidR="003D39CB" w:rsidRPr="003E0662" w:rsidRDefault="009412E2" w:rsidP="009412E2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261EF364" w14:textId="77777777" w:rsidR="003D39CB" w:rsidRPr="003E0662" w:rsidRDefault="003D39CB" w:rsidP="005E3191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C6C0F75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14:paraId="2899C3F6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E0662">
              <w:rPr>
                <w:rFonts w:ascii="Calibri" w:hAnsi="Calibri" w:cstheme="minorHAnsi"/>
                <w:szCs w:val="20"/>
              </w:rPr>
              <w:t xml:space="preserve"> </w:t>
            </w:r>
          </w:p>
        </w:tc>
      </w:tr>
      <w:tr w:rsidR="003D39CB" w:rsidRPr="003E0662" w14:paraId="7DB9B9E1" w14:textId="77777777" w:rsidTr="005E3191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F71056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14:paraId="4A3A7747" w14:textId="77777777" w:rsidR="003D39CB" w:rsidRPr="003E0662" w:rsidRDefault="003D39CB" w:rsidP="005E3191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E0662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3FFEB5EF" w14:textId="77777777" w:rsidR="003D39CB" w:rsidRPr="003E0662" w:rsidRDefault="003D39CB" w:rsidP="005E3191">
            <w:pPr>
              <w:spacing w:after="0" w:line="276" w:lineRule="auto"/>
              <w:ind w:left="360"/>
              <w:jc w:val="center"/>
              <w:rPr>
                <w:rFonts w:ascii="Calibri" w:hAnsi="Calibri" w:cstheme="minorHAnsi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96752E" w14:textId="77777777" w:rsidR="003D39CB" w:rsidRPr="003E0662" w:rsidRDefault="003D39CB" w:rsidP="005E3191">
            <w:pPr>
              <w:spacing w:line="240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Ricardo Márquez Ruiz</w:t>
            </w:r>
          </w:p>
          <w:p w14:paraId="0C1A3A02" w14:textId="77777777" w:rsidR="003D39CB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 xml:space="preserve">Administrador de Proyecto INDRA </w:t>
            </w:r>
          </w:p>
          <w:p w14:paraId="65301F76" w14:textId="77777777" w:rsidR="003D39CB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0233EFAD" w14:textId="77777777" w:rsidR="003D39CB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1D7E725A" w14:textId="77777777" w:rsidR="003D39CB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16F5AA83" w14:textId="77777777" w:rsidR="003D39CB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</w:rPr>
            </w:pPr>
          </w:p>
          <w:p w14:paraId="699B1677" w14:textId="77777777" w:rsidR="003D39CB" w:rsidRPr="003E0662" w:rsidRDefault="003D39CB" w:rsidP="005E3191">
            <w:pPr>
              <w:spacing w:after="0" w:line="276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</w:tbl>
    <w:p w14:paraId="591CE718" w14:textId="2BEAA6B4" w:rsidR="003D39CB" w:rsidRPr="001D1970" w:rsidRDefault="003D39CB" w:rsidP="003D39CB">
      <w:pPr>
        <w:rPr>
          <w:rFonts w:asciiTheme="minorHAnsi" w:hAnsiTheme="minorHAnsi" w:cstheme="minorHAnsi"/>
          <w:b/>
        </w:rPr>
      </w:pPr>
      <w:r w:rsidRPr="001D1970">
        <w:rPr>
          <w:rFonts w:asciiTheme="minorHAnsi" w:hAnsiTheme="minorHAnsi" w:cstheme="minorHAnsi"/>
          <w:b/>
        </w:rPr>
        <w:t>Aprobac</w:t>
      </w:r>
      <w:r w:rsidR="009412E2">
        <w:rPr>
          <w:rFonts w:asciiTheme="minorHAnsi" w:hAnsiTheme="minorHAnsi" w:cstheme="minorHAnsi"/>
          <w:b/>
        </w:rPr>
        <w:t>ión de caso de uso por la DGAPF</w:t>
      </w:r>
    </w:p>
    <w:p w14:paraId="44DA7563" w14:textId="77777777" w:rsidR="003D39CB" w:rsidRDefault="003D39CB" w:rsidP="003D39CB">
      <w:pPr>
        <w:rPr>
          <w:rFonts w:cstheme="minorHAnsi"/>
        </w:rPr>
      </w:pPr>
    </w:p>
    <w:p w14:paraId="0BD61F80" w14:textId="77777777" w:rsidR="003D39CB" w:rsidRDefault="003D39CB" w:rsidP="003D39CB">
      <w:pPr>
        <w:rPr>
          <w:rFonts w:cstheme="minorHAnsi"/>
        </w:rPr>
      </w:pPr>
    </w:p>
    <w:p w14:paraId="30831E62" w14:textId="77777777" w:rsidR="003D39CB" w:rsidRDefault="003D39CB" w:rsidP="003D39CB">
      <w:pPr>
        <w:rPr>
          <w:rFonts w:cstheme="minorHAnsi"/>
        </w:rPr>
      </w:pPr>
    </w:p>
    <w:p w14:paraId="313167E0" w14:textId="77777777" w:rsidR="003D39CB" w:rsidRDefault="003D39CB" w:rsidP="003D39CB">
      <w:pPr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D39CB" w:rsidRPr="001D1970" w14:paraId="64CB88E8" w14:textId="77777777" w:rsidTr="005E3191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F6AC0C9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D72B2A4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443C0C54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4EB1C8AF" w14:textId="77777777" w:rsidR="003D39CB" w:rsidRPr="001D1970" w:rsidRDefault="003D39CB" w:rsidP="005E3191">
            <w:pPr>
              <w:spacing w:after="200" w:line="276" w:lineRule="auto"/>
              <w:ind w:left="360"/>
              <w:jc w:val="center"/>
              <w:rPr>
                <w:rFonts w:asciiTheme="minorHAnsi" w:hAnsiTheme="minorHAnsi" w:cstheme="minorHAnsi"/>
                <w:sz w:val="22"/>
                <w:szCs w:val="20"/>
                <w:lang w:eastAsia="en-US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6CB712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6B7EAAF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58B2F771" w14:textId="77777777" w:rsidR="003D39CB" w:rsidRPr="001D1970" w:rsidRDefault="003D39CB" w:rsidP="005E319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0"/>
                <w:lang w:eastAsia="es-MX"/>
              </w:rPr>
            </w:pPr>
            <w:r w:rsidRPr="001D1970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397E7C43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927C0" w14:textId="77777777" w:rsidR="00487C7E" w:rsidRDefault="00487C7E" w:rsidP="0060039F">
      <w:pPr>
        <w:pStyle w:val="Encabezado"/>
      </w:pPr>
      <w:r>
        <w:separator/>
      </w:r>
    </w:p>
  </w:endnote>
  <w:endnote w:type="continuationSeparator" w:id="0">
    <w:p w14:paraId="12258080" w14:textId="77777777" w:rsidR="00487C7E" w:rsidRDefault="00487C7E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A22550" w14:paraId="397E7CA1" w14:textId="77777777" w:rsidTr="00EF0432">
      <w:tc>
        <w:tcPr>
          <w:tcW w:w="3465" w:type="dxa"/>
        </w:tcPr>
        <w:p w14:paraId="397E7C9E" w14:textId="77777777" w:rsidR="00A22550" w:rsidRPr="00CD783E" w:rsidRDefault="00A22550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E7CA9" wp14:editId="397E7CAA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E7CAB" w14:textId="77777777" w:rsidR="00A22550" w:rsidRPr="00CD783E" w:rsidRDefault="00A2255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397E7CAC" w14:textId="77777777" w:rsidR="00A22550" w:rsidRPr="0070527F" w:rsidRDefault="00A22550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397E7CAB" w14:textId="77777777" w:rsidR="00A22550" w:rsidRPr="00CD783E" w:rsidRDefault="00A2255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397E7CAC" w14:textId="77777777" w:rsidR="00A22550" w:rsidRPr="0070527F" w:rsidRDefault="00A22550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397E7C9F" w14:textId="77777777" w:rsidR="00A22550" w:rsidRPr="00BE4042" w:rsidRDefault="00A22550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0" w14:textId="77777777" w:rsidR="00A22550" w:rsidRPr="00CD783E" w:rsidRDefault="00A22550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A22550" w:rsidRPr="00D566C8" w14:paraId="397E7CA5" w14:textId="77777777" w:rsidTr="00EF0432">
      <w:tc>
        <w:tcPr>
          <w:tcW w:w="3465" w:type="dxa"/>
        </w:tcPr>
        <w:p w14:paraId="397E7CA2" w14:textId="77777777" w:rsidR="00A22550" w:rsidRPr="00BE4042" w:rsidRDefault="00A22550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397E7CA3" w14:textId="77777777" w:rsidR="00A22550" w:rsidRDefault="00A22550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397E7CA4" w14:textId="77777777" w:rsidR="00A22550" w:rsidRPr="00D566C8" w:rsidRDefault="00A22550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397E7CA6" w14:textId="77777777" w:rsidR="00A22550" w:rsidRPr="00A65C57" w:rsidRDefault="00A22550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22418" w14:textId="77777777" w:rsidR="00487C7E" w:rsidRDefault="00487C7E" w:rsidP="0060039F">
      <w:pPr>
        <w:pStyle w:val="Encabezado"/>
      </w:pPr>
      <w:r>
        <w:separator/>
      </w:r>
    </w:p>
  </w:footnote>
  <w:footnote w:type="continuationSeparator" w:id="0">
    <w:p w14:paraId="1ECB5E82" w14:textId="77777777" w:rsidR="00487C7E" w:rsidRDefault="00487C7E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7C79" w14:textId="77777777" w:rsidR="00A22550" w:rsidRPr="005B608B" w:rsidRDefault="00A22550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A22550" w:rsidRPr="00780E31" w14:paraId="397E7C8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397E7C7A" w14:textId="77777777" w:rsidR="00A22550" w:rsidRPr="00780E31" w:rsidRDefault="00A22550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397E7CA7" wp14:editId="397E7CA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97E7C7B" w14:textId="77777777" w:rsidR="00A22550" w:rsidRPr="00BE4042" w:rsidRDefault="00A2255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397E7C7C" w14:textId="77777777" w:rsidR="00A22550" w:rsidRPr="00BE4042" w:rsidRDefault="00A22550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397E7C7D" w14:textId="77777777" w:rsidR="00A22550" w:rsidRDefault="00A22550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97E7C7E" w14:textId="77777777" w:rsidR="00A22550" w:rsidRPr="00BE4042" w:rsidRDefault="00A22550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397E7C7F" w14:textId="77777777" w:rsidR="00A22550" w:rsidRPr="005E5122" w:rsidRDefault="00A225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397E7C80" w14:textId="77777777" w:rsidR="00A22550" w:rsidRPr="005B1C5D" w:rsidRDefault="00A22550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E70CC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E70CC">
            <w:rPr>
              <w:rStyle w:val="Nmerodepgina"/>
              <w:rFonts w:ascii="Calibri" w:hAnsi="Calibri" w:cs="Arial"/>
              <w:noProof/>
              <w:sz w:val="16"/>
              <w:szCs w:val="16"/>
            </w:rPr>
            <w:t>19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A22550" w:rsidRPr="00780E31" w14:paraId="397E7C86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2" w14:textId="77777777" w:rsidR="00A22550" w:rsidRPr="00780E31" w:rsidRDefault="00A225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3" w14:textId="77777777" w:rsidR="00A22550" w:rsidRPr="00BE4042" w:rsidRDefault="00A225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4" w14:textId="77777777" w:rsidR="00A22550" w:rsidRPr="005E5122" w:rsidRDefault="00A225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7E7C85" w14:textId="77777777" w:rsidR="00A22550" w:rsidRPr="005B1C5D" w:rsidRDefault="00A22550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A22550" w:rsidRPr="00780E31" w14:paraId="397E7C8A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7" w14:textId="77777777" w:rsidR="00A22550" w:rsidRPr="00780E31" w:rsidRDefault="00A225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8" w14:textId="77777777" w:rsidR="00A22550" w:rsidRPr="00BE4042" w:rsidRDefault="00A225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397E7C89" w14:textId="77777777" w:rsidR="00A22550" w:rsidRPr="00F879E4" w:rsidRDefault="00A2255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A22550" w:rsidRPr="00780E31" w14:paraId="397E7C8F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8B" w14:textId="77777777" w:rsidR="00A22550" w:rsidRPr="00780E31" w:rsidRDefault="00A225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8C" w14:textId="77777777" w:rsidR="00A22550" w:rsidRPr="00BE4042" w:rsidRDefault="00A225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8D" w14:textId="77777777" w:rsidR="00A22550" w:rsidRPr="005E5122" w:rsidRDefault="00A22550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8E" w14:textId="77777777" w:rsidR="00A22550" w:rsidRPr="005B1C5D" w:rsidRDefault="00A22550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A22550" w:rsidRPr="00780E31" w14:paraId="397E7C94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0" w14:textId="77777777" w:rsidR="00A22550" w:rsidRPr="00780E31" w:rsidRDefault="00A22550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397E7C91" w14:textId="77777777" w:rsidR="00A22550" w:rsidRPr="00BE4042" w:rsidRDefault="00A22550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397E7C92" w14:textId="77777777" w:rsidR="00A22550" w:rsidRPr="001F75F8" w:rsidRDefault="00A22550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397E7C93" w14:textId="77777777" w:rsidR="00A22550" w:rsidRPr="001F75F8" w:rsidRDefault="00A22550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A22550" w:rsidRPr="00780E31" w14:paraId="397E7C98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5" w14:textId="77777777" w:rsidR="00A22550" w:rsidRPr="009A1678" w:rsidRDefault="00A2255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6" w14:textId="77777777" w:rsidR="00A22550" w:rsidRPr="006E716C" w:rsidRDefault="00A22550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397E7C97" w14:textId="77777777" w:rsidR="00A22550" w:rsidRPr="006E716C" w:rsidRDefault="00A2255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A22550" w:rsidRPr="00780E31" w14:paraId="397E7C9C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97E7C99" w14:textId="77777777" w:rsidR="00A22550" w:rsidRPr="009A1678" w:rsidRDefault="00A22550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397E7C9A" w14:textId="38B795AE" w:rsidR="00A22550" w:rsidRPr="00630473" w:rsidRDefault="00A22550" w:rsidP="00630473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2006 - Administrar </w:t>
          </w:r>
          <w:r w:rsidRPr="00630473">
            <w:rPr>
              <w:rFonts w:ascii="Calibri" w:hAnsi="Calibri" w:cs="Arial"/>
              <w:sz w:val="16"/>
              <w:szCs w:val="16"/>
            </w:rPr>
            <w:t>Clasificac</w:t>
          </w:r>
          <w:r>
            <w:rPr>
              <w:rFonts w:ascii="Calibri" w:hAnsi="Calibri" w:cs="Arial"/>
              <w:sz w:val="16"/>
              <w:szCs w:val="16"/>
            </w:rPr>
            <w:t>ión Factor</w:t>
          </w:r>
          <w:r w:rsidR="00480FFF">
            <w:rPr>
              <w:rFonts w:ascii="Calibri" w:hAnsi="Calibri" w:cs="Arial"/>
              <w:sz w:val="16"/>
              <w:szCs w:val="16"/>
            </w:rPr>
            <w:t>es</w:t>
          </w:r>
        </w:p>
      </w:tc>
      <w:tc>
        <w:tcPr>
          <w:tcW w:w="2595" w:type="dxa"/>
          <w:gridSpan w:val="2"/>
          <w:vMerge/>
          <w:vAlign w:val="center"/>
        </w:tcPr>
        <w:p w14:paraId="397E7C9B" w14:textId="77777777" w:rsidR="00A22550" w:rsidRPr="006E716C" w:rsidRDefault="00A22550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397E7C9D" w14:textId="77777777" w:rsidR="00A22550" w:rsidRPr="00C1246F" w:rsidRDefault="00A22550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4CF"/>
    <w:multiLevelType w:val="hybridMultilevel"/>
    <w:tmpl w:val="99B6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F3555"/>
    <w:multiLevelType w:val="hybridMultilevel"/>
    <w:tmpl w:val="806E7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80295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B491A"/>
    <w:multiLevelType w:val="hybridMultilevel"/>
    <w:tmpl w:val="7A080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54ECD"/>
    <w:multiLevelType w:val="hybridMultilevel"/>
    <w:tmpl w:val="8E945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D7762"/>
    <w:multiLevelType w:val="hybridMultilevel"/>
    <w:tmpl w:val="8556A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BD2218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C51F7D"/>
    <w:multiLevelType w:val="hybridMultilevel"/>
    <w:tmpl w:val="56A0C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27F58"/>
    <w:multiLevelType w:val="hybridMultilevel"/>
    <w:tmpl w:val="6ED0B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E4435"/>
    <w:multiLevelType w:val="hybridMultilevel"/>
    <w:tmpl w:val="D4963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E1B13"/>
    <w:multiLevelType w:val="hybridMultilevel"/>
    <w:tmpl w:val="A85C6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76601"/>
    <w:multiLevelType w:val="hybridMultilevel"/>
    <w:tmpl w:val="2824397E"/>
    <w:lvl w:ilvl="0" w:tplc="F8F8F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982B76"/>
    <w:multiLevelType w:val="hybridMultilevel"/>
    <w:tmpl w:val="F4422C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75005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BF1B6C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8FF4750"/>
    <w:multiLevelType w:val="hybridMultilevel"/>
    <w:tmpl w:val="0E52B22A"/>
    <w:lvl w:ilvl="0" w:tplc="546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73457"/>
    <w:multiLevelType w:val="multilevel"/>
    <w:tmpl w:val="19342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905B4"/>
    <w:multiLevelType w:val="hybridMultilevel"/>
    <w:tmpl w:val="E9B8D4A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144F04"/>
    <w:multiLevelType w:val="hybridMultilevel"/>
    <w:tmpl w:val="3A844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9"/>
  </w:num>
  <w:num w:numId="4">
    <w:abstractNumId w:val="32"/>
  </w:num>
  <w:num w:numId="5">
    <w:abstractNumId w:val="5"/>
  </w:num>
  <w:num w:numId="6">
    <w:abstractNumId w:val="26"/>
  </w:num>
  <w:num w:numId="7">
    <w:abstractNumId w:val="22"/>
  </w:num>
  <w:num w:numId="8">
    <w:abstractNumId w:val="3"/>
  </w:num>
  <w:num w:numId="9">
    <w:abstractNumId w:val="33"/>
  </w:num>
  <w:num w:numId="10">
    <w:abstractNumId w:val="30"/>
  </w:num>
  <w:num w:numId="11">
    <w:abstractNumId w:val="35"/>
  </w:num>
  <w:num w:numId="12">
    <w:abstractNumId w:val="6"/>
  </w:num>
  <w:num w:numId="13">
    <w:abstractNumId w:val="12"/>
  </w:num>
  <w:num w:numId="14">
    <w:abstractNumId w:val="13"/>
  </w:num>
  <w:num w:numId="15">
    <w:abstractNumId w:val="8"/>
  </w:num>
  <w:num w:numId="16">
    <w:abstractNumId w:val="16"/>
  </w:num>
  <w:num w:numId="17">
    <w:abstractNumId w:val="23"/>
  </w:num>
  <w:num w:numId="18">
    <w:abstractNumId w:val="10"/>
  </w:num>
  <w:num w:numId="19">
    <w:abstractNumId w:val="24"/>
  </w:num>
  <w:num w:numId="20">
    <w:abstractNumId w:val="0"/>
  </w:num>
  <w:num w:numId="2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34"/>
  </w:num>
  <w:num w:numId="25">
    <w:abstractNumId w:val="18"/>
  </w:num>
  <w:num w:numId="26">
    <w:abstractNumId w:val="19"/>
  </w:num>
  <w:num w:numId="27">
    <w:abstractNumId w:val="14"/>
  </w:num>
  <w:num w:numId="28">
    <w:abstractNumId w:val="1"/>
  </w:num>
  <w:num w:numId="29">
    <w:abstractNumId w:val="11"/>
  </w:num>
  <w:num w:numId="30">
    <w:abstractNumId w:val="2"/>
  </w:num>
  <w:num w:numId="31">
    <w:abstractNumId w:val="25"/>
  </w:num>
  <w:num w:numId="32">
    <w:abstractNumId w:val="15"/>
  </w:num>
  <w:num w:numId="33">
    <w:abstractNumId w:val="21"/>
  </w:num>
  <w:num w:numId="34">
    <w:abstractNumId w:val="31"/>
  </w:num>
  <w:num w:numId="35">
    <w:abstractNumId w:val="7"/>
  </w:num>
  <w:num w:numId="36">
    <w:abstractNumId w:val="28"/>
  </w:num>
  <w:num w:numId="37">
    <w:abstractNumId w:val="17"/>
  </w:num>
  <w:num w:numId="3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6A1B"/>
    <w:rsid w:val="000423E5"/>
    <w:rsid w:val="00045FD0"/>
    <w:rsid w:val="00052284"/>
    <w:rsid w:val="00055252"/>
    <w:rsid w:val="0005593E"/>
    <w:rsid w:val="0005765E"/>
    <w:rsid w:val="00060EDF"/>
    <w:rsid w:val="000656AA"/>
    <w:rsid w:val="0006628B"/>
    <w:rsid w:val="000714A0"/>
    <w:rsid w:val="00081DB3"/>
    <w:rsid w:val="0008296C"/>
    <w:rsid w:val="00091BF2"/>
    <w:rsid w:val="00092227"/>
    <w:rsid w:val="000B5B46"/>
    <w:rsid w:val="000C71F2"/>
    <w:rsid w:val="000D50F3"/>
    <w:rsid w:val="000E0ACB"/>
    <w:rsid w:val="000E6097"/>
    <w:rsid w:val="000E69C6"/>
    <w:rsid w:val="000F4835"/>
    <w:rsid w:val="000F620A"/>
    <w:rsid w:val="00107BF1"/>
    <w:rsid w:val="00107D6A"/>
    <w:rsid w:val="00111E01"/>
    <w:rsid w:val="001136F5"/>
    <w:rsid w:val="00114425"/>
    <w:rsid w:val="001231B5"/>
    <w:rsid w:val="00126521"/>
    <w:rsid w:val="00135D7A"/>
    <w:rsid w:val="001366E1"/>
    <w:rsid w:val="0014520C"/>
    <w:rsid w:val="00146005"/>
    <w:rsid w:val="00152F19"/>
    <w:rsid w:val="001531E7"/>
    <w:rsid w:val="00165253"/>
    <w:rsid w:val="00172DFB"/>
    <w:rsid w:val="0018098D"/>
    <w:rsid w:val="0018145C"/>
    <w:rsid w:val="001833CB"/>
    <w:rsid w:val="0018402C"/>
    <w:rsid w:val="00184C17"/>
    <w:rsid w:val="001862E4"/>
    <w:rsid w:val="00186444"/>
    <w:rsid w:val="00186759"/>
    <w:rsid w:val="0019754D"/>
    <w:rsid w:val="001A5ED2"/>
    <w:rsid w:val="001A783C"/>
    <w:rsid w:val="001C0850"/>
    <w:rsid w:val="001D1FDE"/>
    <w:rsid w:val="001D27BB"/>
    <w:rsid w:val="001E5265"/>
    <w:rsid w:val="001E67D0"/>
    <w:rsid w:val="001F3866"/>
    <w:rsid w:val="001F5FC1"/>
    <w:rsid w:val="002067CB"/>
    <w:rsid w:val="002132A7"/>
    <w:rsid w:val="00214DAF"/>
    <w:rsid w:val="00217345"/>
    <w:rsid w:val="00221BAE"/>
    <w:rsid w:val="00232A4D"/>
    <w:rsid w:val="00233257"/>
    <w:rsid w:val="00233A85"/>
    <w:rsid w:val="002374CD"/>
    <w:rsid w:val="00241329"/>
    <w:rsid w:val="002448B8"/>
    <w:rsid w:val="00245515"/>
    <w:rsid w:val="002601F7"/>
    <w:rsid w:val="00270F64"/>
    <w:rsid w:val="002761C5"/>
    <w:rsid w:val="00281D2B"/>
    <w:rsid w:val="00282968"/>
    <w:rsid w:val="002839E8"/>
    <w:rsid w:val="0028456A"/>
    <w:rsid w:val="00287C8B"/>
    <w:rsid w:val="002955F1"/>
    <w:rsid w:val="002961D3"/>
    <w:rsid w:val="002A3CC5"/>
    <w:rsid w:val="002A48D4"/>
    <w:rsid w:val="002A6F7D"/>
    <w:rsid w:val="002B35D9"/>
    <w:rsid w:val="002D1034"/>
    <w:rsid w:val="002E47D3"/>
    <w:rsid w:val="00300249"/>
    <w:rsid w:val="00304B41"/>
    <w:rsid w:val="00312F2A"/>
    <w:rsid w:val="00313A98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46526"/>
    <w:rsid w:val="003505DD"/>
    <w:rsid w:val="00353F93"/>
    <w:rsid w:val="0036041E"/>
    <w:rsid w:val="0036306D"/>
    <w:rsid w:val="00365268"/>
    <w:rsid w:val="00375714"/>
    <w:rsid w:val="003763E4"/>
    <w:rsid w:val="00387649"/>
    <w:rsid w:val="0039002E"/>
    <w:rsid w:val="00396A2C"/>
    <w:rsid w:val="003A1B83"/>
    <w:rsid w:val="003A3856"/>
    <w:rsid w:val="003A4060"/>
    <w:rsid w:val="003B0CF2"/>
    <w:rsid w:val="003B5582"/>
    <w:rsid w:val="003B6674"/>
    <w:rsid w:val="003C71C2"/>
    <w:rsid w:val="003D39CB"/>
    <w:rsid w:val="003D3FD3"/>
    <w:rsid w:val="003E3B20"/>
    <w:rsid w:val="003F526E"/>
    <w:rsid w:val="004038AD"/>
    <w:rsid w:val="00405922"/>
    <w:rsid w:val="004209CC"/>
    <w:rsid w:val="0042469E"/>
    <w:rsid w:val="00425283"/>
    <w:rsid w:val="00425E17"/>
    <w:rsid w:val="00433285"/>
    <w:rsid w:val="00434BA6"/>
    <w:rsid w:val="004370D6"/>
    <w:rsid w:val="0044129D"/>
    <w:rsid w:val="00445B96"/>
    <w:rsid w:val="00450BFE"/>
    <w:rsid w:val="00455180"/>
    <w:rsid w:val="004634A6"/>
    <w:rsid w:val="0046438B"/>
    <w:rsid w:val="004649AD"/>
    <w:rsid w:val="004716CD"/>
    <w:rsid w:val="00471FF7"/>
    <w:rsid w:val="00473DBC"/>
    <w:rsid w:val="00475F6C"/>
    <w:rsid w:val="00480FFF"/>
    <w:rsid w:val="00487C61"/>
    <w:rsid w:val="00487C7E"/>
    <w:rsid w:val="004904A9"/>
    <w:rsid w:val="00492D8A"/>
    <w:rsid w:val="004A0EA4"/>
    <w:rsid w:val="004A28CF"/>
    <w:rsid w:val="004B001E"/>
    <w:rsid w:val="004B385C"/>
    <w:rsid w:val="004B6978"/>
    <w:rsid w:val="004C0182"/>
    <w:rsid w:val="004C3BB9"/>
    <w:rsid w:val="004D4087"/>
    <w:rsid w:val="004D55F1"/>
    <w:rsid w:val="004D6458"/>
    <w:rsid w:val="004D7007"/>
    <w:rsid w:val="004E7A30"/>
    <w:rsid w:val="004F356E"/>
    <w:rsid w:val="00500124"/>
    <w:rsid w:val="0050303F"/>
    <w:rsid w:val="005030B9"/>
    <w:rsid w:val="00505C20"/>
    <w:rsid w:val="005103B1"/>
    <w:rsid w:val="00511EBA"/>
    <w:rsid w:val="00513A3E"/>
    <w:rsid w:val="00527841"/>
    <w:rsid w:val="005420C3"/>
    <w:rsid w:val="00542DD4"/>
    <w:rsid w:val="0054579E"/>
    <w:rsid w:val="00545878"/>
    <w:rsid w:val="00554004"/>
    <w:rsid w:val="00562459"/>
    <w:rsid w:val="00562483"/>
    <w:rsid w:val="0057644B"/>
    <w:rsid w:val="00584296"/>
    <w:rsid w:val="00593424"/>
    <w:rsid w:val="005934B8"/>
    <w:rsid w:val="005961D4"/>
    <w:rsid w:val="005A1960"/>
    <w:rsid w:val="005A3296"/>
    <w:rsid w:val="005A6A70"/>
    <w:rsid w:val="005A7249"/>
    <w:rsid w:val="005B0987"/>
    <w:rsid w:val="005B1C5D"/>
    <w:rsid w:val="005B4159"/>
    <w:rsid w:val="005B4649"/>
    <w:rsid w:val="005B608B"/>
    <w:rsid w:val="005B71B7"/>
    <w:rsid w:val="005C1A05"/>
    <w:rsid w:val="005C33A5"/>
    <w:rsid w:val="005D2A51"/>
    <w:rsid w:val="005E115F"/>
    <w:rsid w:val="005E5122"/>
    <w:rsid w:val="005F35C7"/>
    <w:rsid w:val="0060039F"/>
    <w:rsid w:val="00605526"/>
    <w:rsid w:val="00610483"/>
    <w:rsid w:val="00615537"/>
    <w:rsid w:val="00626AB9"/>
    <w:rsid w:val="00630473"/>
    <w:rsid w:val="00630864"/>
    <w:rsid w:val="006323D2"/>
    <w:rsid w:val="00632BEA"/>
    <w:rsid w:val="00634522"/>
    <w:rsid w:val="00636D21"/>
    <w:rsid w:val="006372B5"/>
    <w:rsid w:val="00642499"/>
    <w:rsid w:val="00647549"/>
    <w:rsid w:val="00654F00"/>
    <w:rsid w:val="00661408"/>
    <w:rsid w:val="006754A0"/>
    <w:rsid w:val="00677401"/>
    <w:rsid w:val="00682A5E"/>
    <w:rsid w:val="0069763C"/>
    <w:rsid w:val="006A2183"/>
    <w:rsid w:val="006A5C61"/>
    <w:rsid w:val="006B4196"/>
    <w:rsid w:val="006B4C79"/>
    <w:rsid w:val="006C3551"/>
    <w:rsid w:val="006C3D9F"/>
    <w:rsid w:val="006C5F82"/>
    <w:rsid w:val="006C5F97"/>
    <w:rsid w:val="006D51BE"/>
    <w:rsid w:val="006D6F00"/>
    <w:rsid w:val="006E0A93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24D4"/>
    <w:rsid w:val="0073563B"/>
    <w:rsid w:val="007367BF"/>
    <w:rsid w:val="00752AE0"/>
    <w:rsid w:val="00756736"/>
    <w:rsid w:val="00764BF4"/>
    <w:rsid w:val="00766972"/>
    <w:rsid w:val="00773A1C"/>
    <w:rsid w:val="00774265"/>
    <w:rsid w:val="00785032"/>
    <w:rsid w:val="0078649A"/>
    <w:rsid w:val="00790AD7"/>
    <w:rsid w:val="00792A9C"/>
    <w:rsid w:val="00793C46"/>
    <w:rsid w:val="007960E1"/>
    <w:rsid w:val="007A065F"/>
    <w:rsid w:val="007A5015"/>
    <w:rsid w:val="007A7105"/>
    <w:rsid w:val="007B0DC1"/>
    <w:rsid w:val="007B5F91"/>
    <w:rsid w:val="007C13B7"/>
    <w:rsid w:val="007C1AD2"/>
    <w:rsid w:val="007C4417"/>
    <w:rsid w:val="007C518D"/>
    <w:rsid w:val="007D7AEA"/>
    <w:rsid w:val="007E0CD8"/>
    <w:rsid w:val="007E79AD"/>
    <w:rsid w:val="007F28F5"/>
    <w:rsid w:val="007F6F20"/>
    <w:rsid w:val="00800645"/>
    <w:rsid w:val="00802B11"/>
    <w:rsid w:val="008073E0"/>
    <w:rsid w:val="0081016C"/>
    <w:rsid w:val="008106A1"/>
    <w:rsid w:val="0081549F"/>
    <w:rsid w:val="00821813"/>
    <w:rsid w:val="00826D40"/>
    <w:rsid w:val="00831299"/>
    <w:rsid w:val="008360D8"/>
    <w:rsid w:val="0085432E"/>
    <w:rsid w:val="00856624"/>
    <w:rsid w:val="00867938"/>
    <w:rsid w:val="008703F6"/>
    <w:rsid w:val="00874FA3"/>
    <w:rsid w:val="008A3A11"/>
    <w:rsid w:val="008A3DB6"/>
    <w:rsid w:val="008B110A"/>
    <w:rsid w:val="008B1650"/>
    <w:rsid w:val="008B4D9B"/>
    <w:rsid w:val="008C26F4"/>
    <w:rsid w:val="008C7D0F"/>
    <w:rsid w:val="008D05F7"/>
    <w:rsid w:val="008D3AC7"/>
    <w:rsid w:val="008E0A3B"/>
    <w:rsid w:val="008E39A6"/>
    <w:rsid w:val="008F3B52"/>
    <w:rsid w:val="00912C59"/>
    <w:rsid w:val="00916384"/>
    <w:rsid w:val="0092194E"/>
    <w:rsid w:val="00921A99"/>
    <w:rsid w:val="009271C0"/>
    <w:rsid w:val="00931AAD"/>
    <w:rsid w:val="009358C5"/>
    <w:rsid w:val="00940569"/>
    <w:rsid w:val="009412E2"/>
    <w:rsid w:val="009420FF"/>
    <w:rsid w:val="009550F2"/>
    <w:rsid w:val="009563C2"/>
    <w:rsid w:val="00966AC4"/>
    <w:rsid w:val="00967066"/>
    <w:rsid w:val="00972305"/>
    <w:rsid w:val="00973AF2"/>
    <w:rsid w:val="0099005F"/>
    <w:rsid w:val="009A7F02"/>
    <w:rsid w:val="009C5D04"/>
    <w:rsid w:val="009E09DE"/>
    <w:rsid w:val="009E0BD4"/>
    <w:rsid w:val="009E3958"/>
    <w:rsid w:val="009E4735"/>
    <w:rsid w:val="009E4CA7"/>
    <w:rsid w:val="009F3E00"/>
    <w:rsid w:val="009F402E"/>
    <w:rsid w:val="009F4550"/>
    <w:rsid w:val="009F7F45"/>
    <w:rsid w:val="00A027A6"/>
    <w:rsid w:val="00A02EB8"/>
    <w:rsid w:val="00A03926"/>
    <w:rsid w:val="00A12F5D"/>
    <w:rsid w:val="00A22550"/>
    <w:rsid w:val="00A25188"/>
    <w:rsid w:val="00A35466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966ED"/>
    <w:rsid w:val="00A97B08"/>
    <w:rsid w:val="00AA783E"/>
    <w:rsid w:val="00AC2868"/>
    <w:rsid w:val="00AD3437"/>
    <w:rsid w:val="00AD37DD"/>
    <w:rsid w:val="00AD53E5"/>
    <w:rsid w:val="00AE3BC3"/>
    <w:rsid w:val="00AE6FD6"/>
    <w:rsid w:val="00AE70CC"/>
    <w:rsid w:val="00AF35BC"/>
    <w:rsid w:val="00B01776"/>
    <w:rsid w:val="00B01D79"/>
    <w:rsid w:val="00B04615"/>
    <w:rsid w:val="00B04797"/>
    <w:rsid w:val="00B06D15"/>
    <w:rsid w:val="00B07E8B"/>
    <w:rsid w:val="00B1276C"/>
    <w:rsid w:val="00B167E2"/>
    <w:rsid w:val="00B231D0"/>
    <w:rsid w:val="00B3448A"/>
    <w:rsid w:val="00B34A1A"/>
    <w:rsid w:val="00B35835"/>
    <w:rsid w:val="00B3643A"/>
    <w:rsid w:val="00B47AD9"/>
    <w:rsid w:val="00B47BB1"/>
    <w:rsid w:val="00B60FF1"/>
    <w:rsid w:val="00B64055"/>
    <w:rsid w:val="00B6449A"/>
    <w:rsid w:val="00B67167"/>
    <w:rsid w:val="00B7307B"/>
    <w:rsid w:val="00B733FF"/>
    <w:rsid w:val="00B7774F"/>
    <w:rsid w:val="00B86C34"/>
    <w:rsid w:val="00BA431F"/>
    <w:rsid w:val="00BB3FA3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039E"/>
    <w:rsid w:val="00C00F40"/>
    <w:rsid w:val="00C04640"/>
    <w:rsid w:val="00C1246F"/>
    <w:rsid w:val="00C12B84"/>
    <w:rsid w:val="00C254C3"/>
    <w:rsid w:val="00C272C8"/>
    <w:rsid w:val="00C3266F"/>
    <w:rsid w:val="00C32F4D"/>
    <w:rsid w:val="00C41DB2"/>
    <w:rsid w:val="00C43215"/>
    <w:rsid w:val="00C51F56"/>
    <w:rsid w:val="00C523A7"/>
    <w:rsid w:val="00C5459C"/>
    <w:rsid w:val="00C576EC"/>
    <w:rsid w:val="00C6067E"/>
    <w:rsid w:val="00C701CD"/>
    <w:rsid w:val="00C8057E"/>
    <w:rsid w:val="00C816BE"/>
    <w:rsid w:val="00CA230C"/>
    <w:rsid w:val="00CA6627"/>
    <w:rsid w:val="00CB0518"/>
    <w:rsid w:val="00CB064C"/>
    <w:rsid w:val="00CB2D1A"/>
    <w:rsid w:val="00CB663D"/>
    <w:rsid w:val="00CC2575"/>
    <w:rsid w:val="00CC316F"/>
    <w:rsid w:val="00CD172A"/>
    <w:rsid w:val="00CD72B9"/>
    <w:rsid w:val="00CE5C2E"/>
    <w:rsid w:val="00CE78A4"/>
    <w:rsid w:val="00CF172C"/>
    <w:rsid w:val="00CF56A7"/>
    <w:rsid w:val="00CF6856"/>
    <w:rsid w:val="00D100D2"/>
    <w:rsid w:val="00D104F7"/>
    <w:rsid w:val="00D16B4F"/>
    <w:rsid w:val="00D2526C"/>
    <w:rsid w:val="00D27E61"/>
    <w:rsid w:val="00D31479"/>
    <w:rsid w:val="00D37CCD"/>
    <w:rsid w:val="00D41DCF"/>
    <w:rsid w:val="00D44B43"/>
    <w:rsid w:val="00D51C37"/>
    <w:rsid w:val="00D566C8"/>
    <w:rsid w:val="00D63F16"/>
    <w:rsid w:val="00D64139"/>
    <w:rsid w:val="00D641AE"/>
    <w:rsid w:val="00D64454"/>
    <w:rsid w:val="00D70D93"/>
    <w:rsid w:val="00D81810"/>
    <w:rsid w:val="00D84221"/>
    <w:rsid w:val="00D91BC6"/>
    <w:rsid w:val="00D97917"/>
    <w:rsid w:val="00DA3F26"/>
    <w:rsid w:val="00DB14BE"/>
    <w:rsid w:val="00DC2538"/>
    <w:rsid w:val="00DC3E43"/>
    <w:rsid w:val="00DC79B1"/>
    <w:rsid w:val="00DE100D"/>
    <w:rsid w:val="00DE33C3"/>
    <w:rsid w:val="00DE51D7"/>
    <w:rsid w:val="00DE5ABF"/>
    <w:rsid w:val="00DE78EC"/>
    <w:rsid w:val="00DF4F1C"/>
    <w:rsid w:val="00E01551"/>
    <w:rsid w:val="00E02CD9"/>
    <w:rsid w:val="00E0467C"/>
    <w:rsid w:val="00E13A69"/>
    <w:rsid w:val="00E14E01"/>
    <w:rsid w:val="00E14EA6"/>
    <w:rsid w:val="00E244DB"/>
    <w:rsid w:val="00E27BF4"/>
    <w:rsid w:val="00E3434F"/>
    <w:rsid w:val="00E36313"/>
    <w:rsid w:val="00E37BA5"/>
    <w:rsid w:val="00E425A5"/>
    <w:rsid w:val="00E509BC"/>
    <w:rsid w:val="00E52C8A"/>
    <w:rsid w:val="00E572EB"/>
    <w:rsid w:val="00E61373"/>
    <w:rsid w:val="00E614BD"/>
    <w:rsid w:val="00E64B51"/>
    <w:rsid w:val="00E67C9A"/>
    <w:rsid w:val="00E70B98"/>
    <w:rsid w:val="00E70DBF"/>
    <w:rsid w:val="00E80D1A"/>
    <w:rsid w:val="00E90EA0"/>
    <w:rsid w:val="00E94919"/>
    <w:rsid w:val="00EA2941"/>
    <w:rsid w:val="00EA3615"/>
    <w:rsid w:val="00EB6065"/>
    <w:rsid w:val="00EB6ED4"/>
    <w:rsid w:val="00EC0458"/>
    <w:rsid w:val="00EC1B9E"/>
    <w:rsid w:val="00EC6C3E"/>
    <w:rsid w:val="00ED5788"/>
    <w:rsid w:val="00ED7B91"/>
    <w:rsid w:val="00EE3A5A"/>
    <w:rsid w:val="00EF0432"/>
    <w:rsid w:val="00F040BF"/>
    <w:rsid w:val="00F132FE"/>
    <w:rsid w:val="00F135F3"/>
    <w:rsid w:val="00F13728"/>
    <w:rsid w:val="00F14248"/>
    <w:rsid w:val="00F16F31"/>
    <w:rsid w:val="00F17CE4"/>
    <w:rsid w:val="00F22772"/>
    <w:rsid w:val="00F249F4"/>
    <w:rsid w:val="00F336BE"/>
    <w:rsid w:val="00F42F99"/>
    <w:rsid w:val="00F43BC4"/>
    <w:rsid w:val="00F50F09"/>
    <w:rsid w:val="00F5219C"/>
    <w:rsid w:val="00F54BA2"/>
    <w:rsid w:val="00F575AF"/>
    <w:rsid w:val="00F6172F"/>
    <w:rsid w:val="00F64122"/>
    <w:rsid w:val="00F72284"/>
    <w:rsid w:val="00F82192"/>
    <w:rsid w:val="00F90B63"/>
    <w:rsid w:val="00F9308C"/>
    <w:rsid w:val="00F94B6F"/>
    <w:rsid w:val="00FB135D"/>
    <w:rsid w:val="00FB1F5E"/>
    <w:rsid w:val="00FB48E2"/>
    <w:rsid w:val="00FC3139"/>
    <w:rsid w:val="00FC6BA4"/>
    <w:rsid w:val="00FD4130"/>
    <w:rsid w:val="00FE2192"/>
    <w:rsid w:val="00FF45DA"/>
    <w:rsid w:val="00F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7E7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0039E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0039E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D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D4"/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A48D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39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395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HJA3EZWJME7P-63-767</_dlc_DocId>
    <_dlc_DocIdUrl xmlns="677bed95-bca3-4c70-b25d-b660af2a4252">
      <Url>http://srvspspf/dtsit/ss/dgtic/_layouts/DocIdRedir.aspx?ID=HJA3EZWJME7P-63-767</Url>
      <Description>HJA3EZWJME7P-63-767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B8E6-0D47-4A43-922B-6309D43FDB40}"/>
</file>

<file path=customXml/itemProps2.xml><?xml version="1.0" encoding="utf-8"?>
<ds:datastoreItem xmlns:ds="http://schemas.openxmlformats.org/officeDocument/2006/customXml" ds:itemID="{34E81D25-CE4A-4DE8-9583-39A2095AD8E1}"/>
</file>

<file path=customXml/itemProps3.xml><?xml version="1.0" encoding="utf-8"?>
<ds:datastoreItem xmlns:ds="http://schemas.openxmlformats.org/officeDocument/2006/customXml" ds:itemID="{5E9D65D4-9EB9-4498-972F-99605593C534}"/>
</file>

<file path=customXml/itemProps4.xml><?xml version="1.0" encoding="utf-8"?>
<ds:datastoreItem xmlns:ds="http://schemas.openxmlformats.org/officeDocument/2006/customXml" ds:itemID="{5B2491A6-166C-4E9D-88D9-1011D5C54053}"/>
</file>

<file path=customXml/itemProps5.xml><?xml version="1.0" encoding="utf-8"?>
<ds:datastoreItem xmlns:ds="http://schemas.openxmlformats.org/officeDocument/2006/customXml" ds:itemID="{E8E72CEA-4B81-4F93-A982-A97402157E0C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359</TotalTime>
  <Pages>19</Pages>
  <Words>3351</Words>
  <Characters>18431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21739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46</cp:revision>
  <cp:lastPrinted>2017-07-12T18:03:00Z</cp:lastPrinted>
  <dcterms:created xsi:type="dcterms:W3CDTF">2017-06-08T22:10:00Z</dcterms:created>
  <dcterms:modified xsi:type="dcterms:W3CDTF">2017-07-12T18:05:00Z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33017ccb-a1c0-4d8a-99ff-c870bf9b75a1</vt:lpwstr>
  </property>
  <property fmtid="{D5CDD505-2E9C-101B-9397-08002B2CF9AE}" pid="5" name="ContentTypeId">
    <vt:lpwstr>0x010100A6CB274A8538E546BC5954B65FE61B6F</vt:lpwstr>
  </property>
</Properties>
</file>