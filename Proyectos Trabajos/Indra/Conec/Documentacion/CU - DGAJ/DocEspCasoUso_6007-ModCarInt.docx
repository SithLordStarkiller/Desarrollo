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E79FB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397E79FC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397E79FD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397E79FE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397E79FF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397E7A00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397E7A01" w14:textId="77777777" w:rsidR="006A5C61" w:rsidRDefault="006A5C61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</w:p>
    <w:p w14:paraId="397E7A02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397E7A03" w14:textId="758E9750" w:rsidR="008C26F4" w:rsidRPr="00630473" w:rsidRDefault="00B60A44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60</w:t>
      </w:r>
      <w:r w:rsidR="00243D27">
        <w:rPr>
          <w:rFonts w:asciiTheme="minorHAnsi" w:hAnsiTheme="minorHAnsi" w:cstheme="minorHAnsi"/>
          <w:sz w:val="28"/>
          <w:szCs w:val="28"/>
        </w:rPr>
        <w:t>0</w:t>
      </w:r>
      <w:r w:rsidR="00516DDD">
        <w:rPr>
          <w:rFonts w:asciiTheme="minorHAnsi" w:hAnsiTheme="minorHAnsi" w:cstheme="minorHAnsi"/>
          <w:sz w:val="28"/>
          <w:szCs w:val="28"/>
        </w:rPr>
        <w:t>7</w:t>
      </w:r>
      <w:r w:rsidR="0040248C">
        <w:rPr>
          <w:rFonts w:asciiTheme="minorHAnsi" w:hAnsiTheme="minorHAnsi" w:cstheme="minorHAnsi"/>
          <w:sz w:val="28"/>
          <w:szCs w:val="28"/>
        </w:rPr>
        <w:t xml:space="preserve"> - </w:t>
      </w:r>
      <w:r w:rsidR="00516DDD">
        <w:rPr>
          <w:rFonts w:asciiTheme="minorHAnsi" w:hAnsiTheme="minorHAnsi" w:cstheme="minorHAnsi"/>
          <w:sz w:val="28"/>
          <w:szCs w:val="28"/>
        </w:rPr>
        <w:t>Modificar</w:t>
      </w:r>
      <w:r w:rsidR="0040248C">
        <w:rPr>
          <w:rFonts w:asciiTheme="minorHAnsi" w:hAnsiTheme="minorHAnsi" w:cstheme="minorHAnsi"/>
          <w:sz w:val="28"/>
          <w:szCs w:val="28"/>
        </w:rPr>
        <w:t xml:space="preserve"> Carta I</w:t>
      </w:r>
      <w:r>
        <w:rPr>
          <w:rFonts w:asciiTheme="minorHAnsi" w:hAnsiTheme="minorHAnsi" w:cstheme="minorHAnsi"/>
          <w:sz w:val="28"/>
          <w:szCs w:val="28"/>
        </w:rPr>
        <w:t>ntención</w:t>
      </w:r>
    </w:p>
    <w:p w14:paraId="397E7A04" w14:textId="77777777" w:rsidR="008C26F4" w:rsidRPr="00630473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397E7A05" w14:textId="11411C4B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630473">
        <w:rPr>
          <w:rFonts w:asciiTheme="minorHAnsi" w:hAnsiTheme="minorHAnsi" w:cstheme="minorHAnsi"/>
          <w:sz w:val="24"/>
          <w:szCs w:val="24"/>
        </w:rPr>
        <w:t xml:space="preserve">Versión </w:t>
      </w:r>
      <w:r w:rsidR="00EE58BA">
        <w:rPr>
          <w:rFonts w:asciiTheme="minorHAnsi" w:hAnsiTheme="minorHAnsi" w:cstheme="minorHAnsi"/>
          <w:sz w:val="24"/>
          <w:szCs w:val="24"/>
        </w:rPr>
        <w:t>1.0</w:t>
      </w:r>
    </w:p>
    <w:p w14:paraId="397E7A06" w14:textId="77777777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97E7A07" w14:textId="27B64B28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630473">
        <w:rPr>
          <w:rFonts w:asciiTheme="minorHAnsi" w:hAnsiTheme="minorHAnsi" w:cstheme="minorHAnsi"/>
          <w:sz w:val="22"/>
          <w:szCs w:val="22"/>
        </w:rPr>
        <w:t>Fecha:</w:t>
      </w:r>
      <w:r w:rsidR="00A8239D" w:rsidRPr="00630473">
        <w:rPr>
          <w:rFonts w:asciiTheme="minorHAnsi" w:hAnsiTheme="minorHAnsi" w:cstheme="minorHAnsi"/>
          <w:sz w:val="22"/>
          <w:szCs w:val="22"/>
        </w:rPr>
        <w:t xml:space="preserve"> </w:t>
      </w:r>
      <w:r w:rsidR="009D0023">
        <w:rPr>
          <w:rFonts w:asciiTheme="minorHAnsi" w:hAnsiTheme="minorHAnsi" w:cstheme="minorHAnsi"/>
          <w:sz w:val="22"/>
          <w:szCs w:val="22"/>
        </w:rPr>
        <w:t>20</w:t>
      </w:r>
      <w:r w:rsidR="0092194E">
        <w:rPr>
          <w:rFonts w:asciiTheme="minorHAnsi" w:hAnsiTheme="minorHAnsi" w:cstheme="minorHAnsi"/>
          <w:sz w:val="22"/>
          <w:szCs w:val="22"/>
        </w:rPr>
        <w:t>/</w:t>
      </w:r>
      <w:r w:rsidR="009D0023">
        <w:rPr>
          <w:rFonts w:asciiTheme="minorHAnsi" w:hAnsiTheme="minorHAnsi" w:cstheme="minorHAnsi"/>
          <w:sz w:val="22"/>
          <w:szCs w:val="22"/>
        </w:rPr>
        <w:t>12</w:t>
      </w:r>
      <w:r w:rsidR="00473DBC">
        <w:rPr>
          <w:rFonts w:asciiTheme="minorHAnsi" w:hAnsiTheme="minorHAnsi" w:cstheme="minorHAnsi"/>
          <w:sz w:val="22"/>
          <w:szCs w:val="22"/>
        </w:rPr>
        <w:t>/201</w:t>
      </w:r>
      <w:r w:rsidR="009D0023">
        <w:rPr>
          <w:rFonts w:asciiTheme="minorHAnsi" w:hAnsiTheme="minorHAnsi" w:cstheme="minorHAnsi"/>
          <w:sz w:val="22"/>
          <w:szCs w:val="22"/>
        </w:rPr>
        <w:t>6</w:t>
      </w:r>
    </w:p>
    <w:p w14:paraId="397E7A08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397E7A09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97E7A0A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397E7A0B" w14:textId="77777777"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4ED7448C" w14:textId="77777777" w:rsidR="001A4614" w:rsidRPr="001A4614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E57F5D">
        <w:rPr>
          <w:rFonts w:ascii="Calibri" w:hAnsi="Calibri" w:cstheme="minorHAnsi"/>
          <w:lang w:val="es-MX"/>
        </w:rPr>
        <w:fldChar w:fldCharType="begin"/>
      </w:r>
      <w:r w:rsidR="00E94919" w:rsidRPr="00E57F5D">
        <w:rPr>
          <w:rFonts w:ascii="Calibri" w:hAnsi="Calibri" w:cstheme="minorHAnsi"/>
          <w:lang w:val="es-MX"/>
        </w:rPr>
        <w:instrText xml:space="preserve"> TOC \o "1-4" \h \z \u </w:instrText>
      </w:r>
      <w:r w:rsidRPr="00E57F5D">
        <w:rPr>
          <w:rFonts w:ascii="Calibri" w:hAnsi="Calibri" w:cstheme="minorHAnsi"/>
          <w:lang w:val="es-MX"/>
        </w:rPr>
        <w:fldChar w:fldCharType="separate"/>
      </w:r>
      <w:hyperlink w:anchor="_Toc488487233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_Toc488487233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4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36D864D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34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Introducción Modificar Carta Intención.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_Toc488487234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5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C610D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35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Funcionalidad del Sistema: Modificar Carta Intención.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_Toc488487235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5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80CBEA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36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3.1.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_Toc488487236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5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1BB89C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37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3.2.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_Toc488487237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5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2860208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38" w:history="1">
        <w:r w:rsidR="001A4614" w:rsidRPr="001A4614">
          <w:rPr>
            <w:rStyle w:val="Hipervnculo"/>
            <w:rFonts w:asciiTheme="minorHAnsi" w:hAnsiTheme="minorHAnsi" w:cstheme="minorHAnsi"/>
            <w:noProof/>
            <w:lang w:val="es-MX" w:eastAsia="es-MX"/>
          </w:rPr>
          <w:t>4.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_Toc488487238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5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0899B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39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5.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_Toc488487239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6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FDCCC8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0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6.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_Toc488487240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A6038E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1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_Toc488487241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E30B7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2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_Toc488487242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3BCCDE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3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_Toc488487243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2F3086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4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_Toc488487244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65504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5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7.4.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4&gt; Plantilla carta intención cargada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_Toc488487245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C5BE8F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6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7.5.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5&gt; Carta intención creada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_Toc488487246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2C5D13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7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7.6.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6&gt; Debe existir el instrumento jurídico formalizado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_Toc488487247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FB75C0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8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7.7.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&lt;Precondición 7&gt; Conexión sistema REP.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_Toc488487248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E1040B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49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_Toc488487249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64E3CD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0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_Toc488487250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84061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1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_Toc488487251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12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EA794C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2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Opcionales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_Toc488487252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12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3C2363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3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Agregar receptor.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_Toc488487253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12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267172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4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AO02 Descartar receptor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_Toc488487254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13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6DAEC25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5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AO03 Agregar contratante.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_Toc488487255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13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A21717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6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8.2.1.4.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AO04 Descartar contratante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_Toc488487256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14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5CAA6A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7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8.2.1.5.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AO05 Agregar interesados.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_Toc488487257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15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E029547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8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8.2.1.6.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AO06 Descartar interesados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_Toc488487258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16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25866F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59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Generales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_Toc488487259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16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A3084B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0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8.2.2.1.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_Toc488487260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16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821962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1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8.2.2.2.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_Toc488487261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14B36C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2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_Toc488487262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340283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3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8.2.4.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_Toc488487263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5131FC" w14:textId="77777777" w:rsidR="001A4614" w:rsidRPr="001A4614" w:rsidRDefault="00AC777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4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8.2.4.1.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AE01 Error al modificar la carta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_Toc488487264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F75494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5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_Toc488487265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74AF45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6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8.4.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_Toc488487266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74CD7E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7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8.5.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_Toc488487267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FC5C66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8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8.5.1.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&lt;Pos condición 1&gt; Carta intención modificada.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_Toc488487268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17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71982F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69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8.5.2.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&lt;Pos condición 2&gt; Registros en Bitácora.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_Toc488487269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E828E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0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9.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_Toc488487270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75F9FC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1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_Toc488487271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04311C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2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_Toc488487272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18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DCBCB0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3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_Toc488487273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19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3F8AA6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4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V03 Validar fecha de continuación de servicio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_Toc488487274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19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AB6CC90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5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10.4.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V04 Validar fecha de término de servicio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_Toc488487275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19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D26403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6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10.5.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V05 Validar duplicidad en carta intención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_Toc488487276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20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53ADAB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7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10.6.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V06 Validar domicilios de las instalaciones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_Toc488487277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20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3A4639" w14:textId="77777777" w:rsidR="001A4614" w:rsidRPr="001A4614" w:rsidRDefault="00AC777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8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10.7.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V07 Validar duplicidad de interesados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_Toc488487278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20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A4CF07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79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11.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_Toc488487279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20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A6FC9D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80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12.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_Toc488487280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20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35C7EF" w14:textId="77777777" w:rsidR="001A4614" w:rsidRPr="001A4614" w:rsidRDefault="00AC777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281" w:history="1">
        <w:r w:rsidR="001A4614" w:rsidRPr="001A4614">
          <w:rPr>
            <w:rStyle w:val="Hipervnculo"/>
            <w:rFonts w:asciiTheme="minorHAnsi" w:hAnsiTheme="minorHAnsi" w:cstheme="minorHAnsi"/>
            <w:noProof/>
          </w:rPr>
          <w:t>13.</w:t>
        </w:r>
        <w:r w:rsidR="001A4614" w:rsidRPr="001A461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A4614" w:rsidRPr="001A4614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1A4614" w:rsidRPr="001A4614">
          <w:rPr>
            <w:rFonts w:asciiTheme="minorHAnsi" w:hAnsiTheme="minorHAnsi" w:cstheme="minorHAnsi"/>
            <w:noProof/>
            <w:webHidden/>
          </w:rPr>
          <w:tab/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begin"/>
        </w:r>
        <w:r w:rsidR="001A4614" w:rsidRPr="001A4614">
          <w:rPr>
            <w:rFonts w:asciiTheme="minorHAnsi" w:hAnsiTheme="minorHAnsi" w:cstheme="minorHAnsi"/>
            <w:noProof/>
            <w:webHidden/>
          </w:rPr>
          <w:instrText xml:space="preserve"> PAGEREF _Toc488487281 \h </w:instrText>
        </w:r>
        <w:r w:rsidR="001A4614" w:rsidRPr="001A4614">
          <w:rPr>
            <w:rFonts w:asciiTheme="minorHAnsi" w:hAnsiTheme="minorHAnsi" w:cstheme="minorHAnsi"/>
            <w:noProof/>
            <w:webHidden/>
          </w:rPr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A4614" w:rsidRPr="001A4614">
          <w:rPr>
            <w:rFonts w:asciiTheme="minorHAnsi" w:hAnsiTheme="minorHAnsi" w:cstheme="minorHAnsi"/>
            <w:noProof/>
            <w:webHidden/>
          </w:rPr>
          <w:t>21</w:t>
        </w:r>
        <w:r w:rsidR="001A4614" w:rsidRPr="001A461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7E7A39" w14:textId="77777777" w:rsidR="007E79AD" w:rsidRPr="00E57F5D" w:rsidRDefault="00487C61" w:rsidP="00E94919">
      <w:pPr>
        <w:rPr>
          <w:rFonts w:ascii="Calibri" w:hAnsi="Calibri" w:cstheme="minorHAnsi"/>
          <w:lang w:val="es-MX"/>
        </w:rPr>
      </w:pPr>
      <w:r w:rsidRPr="00E57F5D">
        <w:rPr>
          <w:rFonts w:ascii="Calibri" w:hAnsi="Calibri" w:cstheme="minorHAnsi"/>
          <w:szCs w:val="20"/>
          <w:lang w:val="es-MX"/>
        </w:rPr>
        <w:fldChar w:fldCharType="end"/>
      </w:r>
    </w:p>
    <w:p w14:paraId="397E7A3A" w14:textId="77777777"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E57F5D">
        <w:rPr>
          <w:rFonts w:ascii="Calibri" w:hAnsi="Calibri" w:cstheme="minorHAnsi"/>
          <w:lang w:val="es-MX"/>
        </w:rPr>
        <w:br w:type="page"/>
      </w:r>
    </w:p>
    <w:p w14:paraId="397E7A3B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87233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DC75B0" w14:paraId="291BF9E8" w14:textId="77777777" w:rsidTr="0059751F">
        <w:trPr>
          <w:trHeight w:val="540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4BFECB7A" w14:textId="77777777" w:rsidR="00DC75B0" w:rsidRPr="00581FCE" w:rsidRDefault="00DC75B0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581FCE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08D0E79B" w14:textId="77777777" w:rsidR="00DC75B0" w:rsidRDefault="00DC75B0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5151E872" w14:textId="77777777" w:rsidR="00DC75B0" w:rsidRDefault="00DC75B0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4E4F2DA9" w14:textId="77777777" w:rsidR="00DC75B0" w:rsidRDefault="00DC75B0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4E979AD7" w14:textId="77777777" w:rsidR="00DC75B0" w:rsidRDefault="00DC75B0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DC75B0" w14:paraId="6AA1762E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314EFDEB" w14:textId="77777777" w:rsidR="00DC75B0" w:rsidRDefault="00DC75B0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3E6FE288" w14:textId="77777777" w:rsidR="00DC75B0" w:rsidRDefault="00DC75B0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5526427" w14:textId="176E03E5" w:rsidR="00DC75B0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9D0023">
              <w:rPr>
                <w:rFonts w:ascii="Calibri" w:hAnsi="Calibri" w:cs="Calibri"/>
                <w:color w:val="212121"/>
                <w:szCs w:val="20"/>
              </w:rPr>
              <w:t>Cesar Sosa Cruz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4D929D3" w14:textId="17396EF0" w:rsidR="00DC75B0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3A264E95" w14:textId="77777777" w:rsidR="00DC75B0" w:rsidRDefault="00DC75B0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9D0023" w14:paraId="09C04F0C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3FAA90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7F26B6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CEA23" w14:textId="74EBCFB2" w:rsidR="009D0023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787840">
              <w:rPr>
                <w:rFonts w:ascii="Calibri" w:hAnsi="Calibri" w:cs="Calibri"/>
                <w:color w:val="212121"/>
                <w:szCs w:val="20"/>
              </w:rPr>
              <w:t>Cesar Sosa Cruz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F0846" w14:textId="1161A59D" w:rsidR="009D0023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15/12/2016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D2AD0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9D0023" w14:paraId="10654110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31A53EE6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2B6AD898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3D040D4B" w14:textId="158BCC2A" w:rsidR="009D0023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787840">
              <w:rPr>
                <w:rFonts w:ascii="Calibri" w:hAnsi="Calibri" w:cs="Calibri"/>
                <w:color w:val="212121"/>
                <w:szCs w:val="20"/>
              </w:rPr>
              <w:t>Cesar Sosa Cruz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5F7EDA6C" w14:textId="6A1B22E4" w:rsidR="009D0023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208E5BD2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9D0023" w14:paraId="201AF23C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77DB804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D092394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A6D275" w14:textId="2F241B56" w:rsidR="009D0023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787840">
              <w:rPr>
                <w:rFonts w:ascii="Calibri" w:hAnsi="Calibri" w:cs="Calibri"/>
                <w:color w:val="212121"/>
                <w:szCs w:val="20"/>
              </w:rPr>
              <w:t>Cesar Sosa Cruz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E4CFB7" w14:textId="2E168123" w:rsidR="009D0023" w:rsidRP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20/12/2016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90140AC" w14:textId="77777777" w:rsidR="009D0023" w:rsidRDefault="009D0023" w:rsidP="009D002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397E7A54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397E7A55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397E7A56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397E7A59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397E7A57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97E7A58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397E7A5F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397E7A5A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397E7A5B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397E7A5C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397E7A5D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397E7A5E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397E7A60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397E7A61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397E7A62" w14:textId="77777777" w:rsidR="0081016C" w:rsidRPr="00AD37DD" w:rsidRDefault="00A027A6" w:rsidP="00DA3C5C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397E7A63" w14:textId="32B75C94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487234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EE1EA9">
        <w:rPr>
          <w:rFonts w:asciiTheme="minorHAnsi" w:hAnsiTheme="minorHAnsi" w:cstheme="minorHAnsi"/>
          <w:sz w:val="20"/>
        </w:rPr>
        <w:t>M</w:t>
      </w:r>
      <w:r w:rsidR="00516DDD">
        <w:rPr>
          <w:rFonts w:asciiTheme="minorHAnsi" w:hAnsiTheme="minorHAnsi" w:cstheme="minorHAnsi"/>
          <w:sz w:val="20"/>
        </w:rPr>
        <w:t>odificar</w:t>
      </w:r>
      <w:r w:rsidR="00EE1EA9">
        <w:rPr>
          <w:rFonts w:asciiTheme="minorHAnsi" w:hAnsiTheme="minorHAnsi" w:cstheme="minorHAnsi"/>
          <w:sz w:val="20"/>
        </w:rPr>
        <w:t xml:space="preserve"> Carta I</w:t>
      </w:r>
      <w:r w:rsidR="00E70D8F">
        <w:rPr>
          <w:rFonts w:asciiTheme="minorHAnsi" w:hAnsiTheme="minorHAnsi" w:cstheme="minorHAnsi"/>
          <w:sz w:val="20"/>
        </w:rPr>
        <w:t>ntención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397E7A64" w14:textId="77777777" w:rsidR="008D05F7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>Control Electrónico</w:t>
      </w:r>
      <w:r w:rsidR="00E3434F">
        <w:rPr>
          <w:rFonts w:asciiTheme="minorHAnsi" w:hAnsiTheme="minorHAnsi" w:cstheme="minorHAnsi"/>
          <w:color w:val="000000" w:themeColor="text1"/>
        </w:rPr>
        <w:t xml:space="preserve"> </w:t>
      </w:r>
      <w:r w:rsidRPr="00AD37DD">
        <w:rPr>
          <w:rFonts w:asciiTheme="minorHAnsi" w:hAnsiTheme="minorHAnsi" w:cstheme="minorHAnsi"/>
          <w:color w:val="000000" w:themeColor="text1"/>
        </w:rPr>
        <w:t xml:space="preserve">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397E7A65" w14:textId="52BEA06F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87235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516DDD">
        <w:rPr>
          <w:rFonts w:asciiTheme="minorHAnsi" w:hAnsiTheme="minorHAnsi" w:cstheme="minorHAnsi"/>
          <w:sz w:val="20"/>
        </w:rPr>
        <w:t>Modificar</w:t>
      </w:r>
      <w:r w:rsidR="00EE1EA9">
        <w:rPr>
          <w:rFonts w:asciiTheme="minorHAnsi" w:hAnsiTheme="minorHAnsi" w:cstheme="minorHAnsi"/>
          <w:sz w:val="20"/>
        </w:rPr>
        <w:t xml:space="preserve"> Carta I</w:t>
      </w:r>
      <w:r w:rsidR="00E70D8F">
        <w:rPr>
          <w:rFonts w:asciiTheme="minorHAnsi" w:hAnsiTheme="minorHAnsi" w:cstheme="minorHAnsi"/>
          <w:sz w:val="20"/>
        </w:rPr>
        <w:t>ntención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397E7A66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87236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397E7A67" w14:textId="4B498B81" w:rsidR="00D16B4F" w:rsidRPr="00D912B8" w:rsidRDefault="00EF0432" w:rsidP="00D912B8">
      <w:pPr>
        <w:rPr>
          <w:rFonts w:asciiTheme="minorHAnsi" w:hAnsiTheme="minorHAnsi" w:cstheme="minorHAnsi"/>
        </w:rPr>
      </w:pPr>
      <w:r w:rsidRPr="00D912B8">
        <w:rPr>
          <w:rFonts w:asciiTheme="minorHAnsi" w:hAnsiTheme="minorHAnsi" w:cstheme="minorHAnsi"/>
        </w:rPr>
        <w:t xml:space="preserve">Permitir al usuario </w:t>
      </w:r>
      <w:r w:rsidR="00243D27" w:rsidRPr="00D912B8">
        <w:rPr>
          <w:rFonts w:asciiTheme="minorHAnsi" w:hAnsiTheme="minorHAnsi" w:cstheme="minorHAnsi"/>
        </w:rPr>
        <w:t xml:space="preserve">de la </w:t>
      </w:r>
      <w:r w:rsidR="00000648" w:rsidRPr="00D912B8">
        <w:rPr>
          <w:rFonts w:asciiTheme="minorHAnsi" w:hAnsiTheme="minorHAnsi" w:cstheme="minorHAnsi"/>
        </w:rPr>
        <w:t>DGAJ (</w:t>
      </w:r>
      <w:r w:rsidR="00243D27" w:rsidRPr="00D912B8">
        <w:rPr>
          <w:rFonts w:asciiTheme="minorHAnsi" w:hAnsiTheme="minorHAnsi" w:cstheme="minorHAnsi"/>
        </w:rPr>
        <w:t>D</w:t>
      </w:r>
      <w:r w:rsidR="00000648" w:rsidRPr="00D912B8">
        <w:rPr>
          <w:rFonts w:asciiTheme="minorHAnsi" w:hAnsiTheme="minorHAnsi" w:cstheme="minorHAnsi"/>
        </w:rPr>
        <w:t xml:space="preserve">irección </w:t>
      </w:r>
      <w:r w:rsidR="00243D27" w:rsidRPr="00D912B8">
        <w:rPr>
          <w:rFonts w:asciiTheme="minorHAnsi" w:hAnsiTheme="minorHAnsi" w:cstheme="minorHAnsi"/>
        </w:rPr>
        <w:t>G</w:t>
      </w:r>
      <w:r w:rsidR="00000648" w:rsidRPr="00D912B8">
        <w:rPr>
          <w:rFonts w:asciiTheme="minorHAnsi" w:hAnsiTheme="minorHAnsi" w:cstheme="minorHAnsi"/>
        </w:rPr>
        <w:t xml:space="preserve">eneral de </w:t>
      </w:r>
      <w:r w:rsidR="00243D27" w:rsidRPr="00D912B8">
        <w:rPr>
          <w:rFonts w:asciiTheme="minorHAnsi" w:hAnsiTheme="minorHAnsi" w:cstheme="minorHAnsi"/>
        </w:rPr>
        <w:t>A</w:t>
      </w:r>
      <w:r w:rsidR="00000648" w:rsidRPr="00D912B8">
        <w:rPr>
          <w:rFonts w:asciiTheme="minorHAnsi" w:hAnsiTheme="minorHAnsi" w:cstheme="minorHAnsi"/>
        </w:rPr>
        <w:t xml:space="preserve">suntos </w:t>
      </w:r>
      <w:r w:rsidR="00243D27" w:rsidRPr="00D912B8">
        <w:rPr>
          <w:rFonts w:asciiTheme="minorHAnsi" w:hAnsiTheme="minorHAnsi" w:cstheme="minorHAnsi"/>
        </w:rPr>
        <w:t>J</w:t>
      </w:r>
      <w:r w:rsidR="00000648" w:rsidRPr="00D912B8">
        <w:rPr>
          <w:rFonts w:asciiTheme="minorHAnsi" w:hAnsiTheme="minorHAnsi" w:cstheme="minorHAnsi"/>
        </w:rPr>
        <w:t>urídicos)</w:t>
      </w:r>
      <w:r w:rsidR="00D27E61" w:rsidRPr="00D912B8">
        <w:rPr>
          <w:rFonts w:asciiTheme="minorHAnsi" w:hAnsiTheme="minorHAnsi" w:cstheme="minorHAnsi"/>
        </w:rPr>
        <w:t xml:space="preserve">, </w:t>
      </w:r>
      <w:r w:rsidR="00516DDD" w:rsidRPr="00D912B8">
        <w:rPr>
          <w:rFonts w:asciiTheme="minorHAnsi" w:hAnsiTheme="minorHAnsi" w:cstheme="minorHAnsi"/>
        </w:rPr>
        <w:t xml:space="preserve">editar los datos </w:t>
      </w:r>
      <w:r w:rsidR="00243D27" w:rsidRPr="00D912B8">
        <w:rPr>
          <w:rFonts w:asciiTheme="minorHAnsi" w:hAnsiTheme="minorHAnsi" w:cstheme="minorHAnsi"/>
        </w:rPr>
        <w:t>de la</w:t>
      </w:r>
      <w:r w:rsidR="00E70D8F" w:rsidRPr="00D912B8">
        <w:rPr>
          <w:rFonts w:asciiTheme="minorHAnsi" w:hAnsiTheme="minorHAnsi" w:cstheme="minorHAnsi"/>
        </w:rPr>
        <w:t xml:space="preserve"> carta intención</w:t>
      </w:r>
      <w:r w:rsidR="00243D27" w:rsidRPr="00D912B8">
        <w:rPr>
          <w:rFonts w:asciiTheme="minorHAnsi" w:hAnsiTheme="minorHAnsi" w:cstheme="minorHAnsi"/>
        </w:rPr>
        <w:t>.</w:t>
      </w:r>
    </w:p>
    <w:p w14:paraId="397E7A68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487237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876"/>
      </w:tblGrid>
      <w:tr w:rsidR="00D16B4F" w:rsidRPr="00AD37DD" w14:paraId="397E7A6E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A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B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C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D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9E3958" w:rsidRPr="00AD37DD" w14:paraId="397E7A73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6F" w14:textId="32826244" w:rsidR="009E3958" w:rsidRPr="00E70D8F" w:rsidRDefault="009C155F">
            <w:pPr>
              <w:rPr>
                <w:rFonts w:ascii="Calibri" w:hAnsi="Calibri"/>
                <w:color w:val="000000"/>
                <w:szCs w:val="20"/>
              </w:rPr>
            </w:pPr>
            <w:r w:rsidRPr="009C155F">
              <w:rPr>
                <w:rFonts w:ascii="Calibri" w:hAnsi="Calibri"/>
                <w:color w:val="000000"/>
                <w:szCs w:val="20"/>
              </w:rPr>
              <w:t>FUNC-DGAJ-024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0" w14:textId="6CC9792A" w:rsidR="009E3958" w:rsidRPr="00AD5F3D" w:rsidRDefault="00F0028B" w:rsidP="009C155F">
            <w:pPr>
              <w:spacing w:before="0" w:after="0" w:line="240" w:lineRule="auto"/>
              <w:rPr>
                <w:rFonts w:ascii="Calibri" w:hAnsi="Calibri" w:cstheme="minorHAnsi"/>
                <w:szCs w:val="20"/>
                <w:lang w:eastAsia="es-MX"/>
              </w:rPr>
            </w:pPr>
            <w:r w:rsidRPr="00AD5F3D">
              <w:rPr>
                <w:rFonts w:ascii="Calibri" w:hAnsi="Calibri" w:cstheme="minorHAnsi"/>
                <w:szCs w:val="20"/>
                <w:lang w:eastAsia="es-MX"/>
              </w:rPr>
              <w:t>El sistema permitirá al usuario</w:t>
            </w:r>
            <w:r w:rsidR="00000648" w:rsidRPr="00AD5F3D">
              <w:rPr>
                <w:rFonts w:ascii="Calibri" w:hAnsi="Calibri" w:cstheme="minorHAnsi"/>
                <w:szCs w:val="20"/>
                <w:lang w:eastAsia="es-MX"/>
              </w:rPr>
              <w:t xml:space="preserve"> de la DGAJ</w:t>
            </w:r>
            <w:r w:rsidRPr="00AD5F3D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  <w:r w:rsidR="009C155F">
              <w:rPr>
                <w:rFonts w:ascii="Calibri" w:hAnsi="Calibri" w:cstheme="minorHAnsi"/>
                <w:szCs w:val="20"/>
                <w:lang w:eastAsia="es-MX"/>
              </w:rPr>
              <w:t>modificar datos de la carta intención.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1" w14:textId="25B1C9F2" w:rsidR="009E3958" w:rsidRPr="00000648" w:rsidRDefault="00516DDD" w:rsidP="00F0028B">
            <w:pPr>
              <w:rPr>
                <w:rFonts w:ascii="Calibri" w:hAnsi="Calibri" w:cs="Calibri"/>
                <w:color w:val="000000"/>
                <w:szCs w:val="20"/>
              </w:rPr>
            </w:pPr>
            <w:r w:rsidRPr="00516DDD">
              <w:rPr>
                <w:rFonts w:ascii="Calibri" w:hAnsi="Calibri" w:cs="Calibri"/>
                <w:color w:val="000000"/>
                <w:szCs w:val="20"/>
              </w:rPr>
              <w:t>El sistema permitirá al usuario modificar la información de una carta intención generada previamente.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2" w14:textId="50D6CD3A" w:rsidR="009E3958" w:rsidRPr="00D912B8" w:rsidRDefault="00F0028B" w:rsidP="00D912B8">
            <w:pPr>
              <w:rPr>
                <w:rFonts w:asciiTheme="minorHAnsi" w:hAnsiTheme="minorHAnsi" w:cstheme="minorHAnsi"/>
              </w:rPr>
            </w:pPr>
            <w:r w:rsidRPr="00D912B8">
              <w:rPr>
                <w:rFonts w:asciiTheme="minorHAnsi" w:hAnsiTheme="minorHAnsi" w:cstheme="minorHAnsi"/>
              </w:rPr>
              <w:t>6</w:t>
            </w:r>
            <w:r w:rsidR="009C155F" w:rsidRPr="00D912B8">
              <w:rPr>
                <w:rFonts w:asciiTheme="minorHAnsi" w:hAnsiTheme="minorHAnsi" w:cstheme="minorHAnsi"/>
              </w:rPr>
              <w:t>007</w:t>
            </w:r>
            <w:r w:rsidR="009E3958" w:rsidRPr="00D912B8">
              <w:rPr>
                <w:rFonts w:asciiTheme="minorHAnsi" w:hAnsiTheme="minorHAnsi" w:cstheme="minorHAnsi"/>
              </w:rPr>
              <w:t xml:space="preserve"> - </w:t>
            </w:r>
            <w:r w:rsidR="009C155F" w:rsidRPr="00D912B8">
              <w:rPr>
                <w:rFonts w:asciiTheme="minorHAnsi" w:hAnsiTheme="minorHAnsi" w:cstheme="minorHAnsi"/>
              </w:rPr>
              <w:t>Modifica</w:t>
            </w:r>
            <w:r w:rsidR="0040248C" w:rsidRPr="00D912B8">
              <w:rPr>
                <w:rFonts w:asciiTheme="minorHAnsi" w:hAnsiTheme="minorHAnsi" w:cstheme="minorHAnsi"/>
              </w:rPr>
              <w:t>r C</w:t>
            </w:r>
            <w:r w:rsidRPr="00D912B8">
              <w:rPr>
                <w:rFonts w:asciiTheme="minorHAnsi" w:hAnsiTheme="minorHAnsi" w:cstheme="minorHAnsi"/>
              </w:rPr>
              <w:t xml:space="preserve">arta </w:t>
            </w:r>
            <w:r w:rsidR="0040248C" w:rsidRPr="00D912B8">
              <w:rPr>
                <w:rFonts w:asciiTheme="minorHAnsi" w:hAnsiTheme="minorHAnsi" w:cstheme="minorHAnsi"/>
              </w:rPr>
              <w:t>I</w:t>
            </w:r>
            <w:r w:rsidRPr="00D912B8">
              <w:rPr>
                <w:rFonts w:asciiTheme="minorHAnsi" w:hAnsiTheme="minorHAnsi" w:cstheme="minorHAnsi"/>
              </w:rPr>
              <w:t>ntención</w:t>
            </w:r>
          </w:p>
        </w:tc>
      </w:tr>
    </w:tbl>
    <w:p w14:paraId="397E7A84" w14:textId="77777777" w:rsidR="00165253" w:rsidRPr="00AD5F3D" w:rsidRDefault="00D16B4F" w:rsidP="00C0039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="Calibri" w:hAnsi="Calibri"/>
          <w:noProof/>
          <w:lang w:val="es-MX" w:eastAsia="es-MX"/>
        </w:rPr>
      </w:pPr>
      <w:bookmarkStart w:id="26" w:name="_Toc371934666"/>
      <w:bookmarkStart w:id="27" w:name="_Toc289774376"/>
      <w:bookmarkStart w:id="28" w:name="_Toc126991049"/>
      <w:bookmarkStart w:id="29" w:name="_Toc488487238"/>
      <w:bookmarkStart w:id="30" w:name="_Toc289774377"/>
      <w:r w:rsidRPr="00AD5F3D">
        <w:rPr>
          <w:rFonts w:ascii="Calibri" w:hAnsi="Calibr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397E7A85" w14:textId="49D03F99" w:rsidR="002D1034" w:rsidRDefault="00181D1A" w:rsidP="00DA3C5C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5524A39A" wp14:editId="50FC739F">
            <wp:extent cx="6029325" cy="26003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ModificarCar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A86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87239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02"/>
        <w:gridCol w:w="5687"/>
      </w:tblGrid>
      <w:tr w:rsidR="00D16B4F" w:rsidRPr="00AD37DD" w14:paraId="397E7A8A" w14:textId="77777777" w:rsidTr="0040248C">
        <w:trPr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7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8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9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397E7A8E" w14:textId="77777777" w:rsidTr="0040248C">
        <w:trPr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B" w14:textId="77777777" w:rsidR="00CF6856" w:rsidRPr="002D1034" w:rsidRDefault="002D1034" w:rsidP="00FE2192">
            <w:pPr>
              <w:rPr>
                <w:rFonts w:asciiTheme="minorHAnsi" w:hAnsiTheme="minorHAnsi" w:cstheme="minorHAnsi"/>
                <w:color w:val="0070C0"/>
              </w:rPr>
            </w:pPr>
            <w:r w:rsidRPr="002D103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C" w14:textId="6FEA4A9E" w:rsidR="00CF6856" w:rsidRPr="00AD5F3D" w:rsidRDefault="00000648" w:rsidP="00FE2192">
            <w:pPr>
              <w:rPr>
                <w:rFonts w:ascii="Calibri" w:hAnsi="Calibri" w:cstheme="minorHAnsi"/>
                <w:color w:val="0070C0"/>
                <w:szCs w:val="20"/>
              </w:rPr>
            </w:pPr>
            <w:r w:rsidRPr="00AD5F3D">
              <w:rPr>
                <w:rFonts w:ascii="Calibri" w:hAnsi="Calibri" w:cstheme="minorHAnsi"/>
                <w:szCs w:val="20"/>
              </w:rPr>
              <w:t xml:space="preserve">Usuario de la </w:t>
            </w:r>
            <w:r w:rsidR="0044129D" w:rsidRPr="00AD5F3D">
              <w:rPr>
                <w:rFonts w:ascii="Calibri" w:hAnsi="Calibri" w:cstheme="minorHAnsi"/>
                <w:szCs w:val="20"/>
              </w:rPr>
              <w:t>DGA</w:t>
            </w:r>
            <w:r w:rsidR="00A62D53" w:rsidRPr="00AD5F3D">
              <w:rPr>
                <w:rFonts w:ascii="Calibri" w:hAnsi="Calibri" w:cstheme="minorHAnsi"/>
                <w:szCs w:val="20"/>
              </w:rPr>
              <w:t>J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4E83" w14:textId="6DB8FC30" w:rsidR="00CF6856" w:rsidRPr="00D912B8" w:rsidRDefault="00181D1A" w:rsidP="00D912B8">
            <w:pPr>
              <w:rPr>
                <w:rFonts w:asciiTheme="minorHAnsi" w:hAnsiTheme="minorHAnsi" w:cstheme="minorHAnsi"/>
              </w:rPr>
            </w:pPr>
            <w:r w:rsidRPr="00D912B8">
              <w:rPr>
                <w:rFonts w:asciiTheme="minorHAnsi" w:hAnsiTheme="minorHAnsi" w:cstheme="minorHAnsi"/>
              </w:rPr>
              <w:t xml:space="preserve">Actor que se encarga de editar </w:t>
            </w:r>
            <w:r w:rsidR="00BC3818" w:rsidRPr="00D912B8">
              <w:rPr>
                <w:rFonts w:asciiTheme="minorHAnsi" w:hAnsiTheme="minorHAnsi" w:cstheme="minorHAnsi"/>
              </w:rPr>
              <w:t xml:space="preserve">los datos, para </w:t>
            </w:r>
            <w:r w:rsidRPr="00D912B8">
              <w:rPr>
                <w:rFonts w:asciiTheme="minorHAnsi" w:hAnsiTheme="minorHAnsi" w:cstheme="minorHAnsi"/>
              </w:rPr>
              <w:t>modificar</w:t>
            </w:r>
            <w:r w:rsidR="00BC3818" w:rsidRPr="00D912B8">
              <w:rPr>
                <w:rFonts w:asciiTheme="minorHAnsi" w:hAnsiTheme="minorHAnsi" w:cstheme="minorHAnsi"/>
              </w:rPr>
              <w:t xml:space="preserve"> la carta intención.</w:t>
            </w:r>
          </w:p>
          <w:p w14:paraId="397E7A8D" w14:textId="3F6CD35A" w:rsidR="00BC3818" w:rsidRPr="00AD5F3D" w:rsidRDefault="00BC3818" w:rsidP="00AD5F3D">
            <w:pPr>
              <w:rPr>
                <w:rFonts w:ascii="Calibri" w:hAnsi="Calibri"/>
              </w:rPr>
            </w:pPr>
            <w:r w:rsidRPr="00AD5F3D">
              <w:rPr>
                <w:rFonts w:ascii="Calibri" w:hAnsi="Calibri"/>
              </w:rPr>
              <w:t>Nota: Los roles de los usuarios de la DGAJ se encuentran descritos en el documento del diagrama conceptual de la solución tecnológica.</w:t>
            </w:r>
          </w:p>
        </w:tc>
      </w:tr>
    </w:tbl>
    <w:p w14:paraId="40352A11" w14:textId="0C1F3748" w:rsidR="00B60A44" w:rsidRPr="002C3063" w:rsidRDefault="00D16B4F" w:rsidP="002C3063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87240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397E7A92" w14:textId="7D08CD4D" w:rsidR="00D16B4F" w:rsidRDefault="00410FBC" w:rsidP="00D912B8">
      <w:pPr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55B8EF05" wp14:editId="127DC62B">
            <wp:extent cx="3321170" cy="612475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ModificarCart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7" b="4054"/>
                    <a:stretch/>
                  </pic:blipFill>
                  <pic:spPr bwMode="auto">
                    <a:xfrm>
                      <a:off x="0" y="0"/>
                      <a:ext cx="3323295" cy="612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903A6" w14:textId="77777777" w:rsidR="0040248C" w:rsidRDefault="0040248C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7" w:name="_Toc371934669"/>
      <w:r>
        <w:rPr>
          <w:rFonts w:asciiTheme="minorHAnsi" w:hAnsiTheme="minorHAnsi" w:cstheme="minorHAnsi"/>
        </w:rPr>
        <w:br w:type="page"/>
      </w:r>
    </w:p>
    <w:p w14:paraId="397E7A94" w14:textId="7E280C33" w:rsidR="00455180" w:rsidRDefault="00D16B4F" w:rsidP="00455180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487241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Start w:id="39" w:name="_Toc371934672"/>
      <w:bookmarkStart w:id="40" w:name="_Toc289774375"/>
      <w:bookmarkStart w:id="41" w:name="_Toc126991048"/>
      <w:bookmarkEnd w:id="35"/>
      <w:bookmarkEnd w:id="36"/>
      <w:bookmarkEnd w:id="37"/>
      <w:bookmarkEnd w:id="38"/>
    </w:p>
    <w:p w14:paraId="397E7A95" w14:textId="77777777" w:rsidR="00DC2538" w:rsidRPr="00756736" w:rsidRDefault="00DC2538" w:rsidP="00756736">
      <w:pPr>
        <w:rPr>
          <w:rFonts w:asciiTheme="minorHAnsi" w:hAnsiTheme="minorHAnsi" w:cstheme="minorHAnsi"/>
          <w:color w:val="000000" w:themeColor="text1"/>
          <w:szCs w:val="20"/>
        </w:rPr>
      </w:pPr>
      <w:bookmarkStart w:id="42" w:name="_Toc427934378"/>
      <w:bookmarkStart w:id="43" w:name="_Toc427941333"/>
      <w:bookmarkStart w:id="44" w:name="_Toc428182528"/>
      <w:bookmarkStart w:id="45" w:name="_Toc429062442"/>
      <w:r w:rsidRPr="00756736">
        <w:rPr>
          <w:rFonts w:asciiTheme="minorHAnsi" w:hAnsiTheme="minorHAnsi" w:cstheme="minorHAnsi"/>
          <w:color w:val="000000" w:themeColor="text1"/>
          <w:szCs w:val="20"/>
        </w:rPr>
        <w:t>Las precondiciones que deben existir para que esta funcionalidad se ejecute son las siguientes:</w:t>
      </w:r>
      <w:bookmarkEnd w:id="42"/>
      <w:bookmarkEnd w:id="43"/>
      <w:bookmarkEnd w:id="44"/>
      <w:bookmarkEnd w:id="45"/>
    </w:p>
    <w:p w14:paraId="397E7A96" w14:textId="77777777" w:rsidR="003D3FD3" w:rsidRDefault="003D3FD3" w:rsidP="00041C2C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61701833"/>
      <w:bookmarkStart w:id="47" w:name="_Toc435197750"/>
      <w:bookmarkStart w:id="48" w:name="_Toc432760413"/>
      <w:bookmarkStart w:id="49" w:name="_Toc228339739"/>
      <w:bookmarkStart w:id="50" w:name="_Toc484620417"/>
      <w:bookmarkStart w:id="51" w:name="_Toc488487242"/>
      <w:r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46"/>
      <w:bookmarkEnd w:id="47"/>
      <w:bookmarkEnd w:id="48"/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50"/>
      <w:bookmarkEnd w:id="51"/>
    </w:p>
    <w:p w14:paraId="397E7A97" w14:textId="6671DD7E" w:rsidR="00455180" w:rsidRPr="00D912B8" w:rsidRDefault="00D2526C" w:rsidP="00D912B8">
      <w:pPr>
        <w:ind w:left="360"/>
        <w:rPr>
          <w:rFonts w:asciiTheme="minorHAnsi" w:hAnsiTheme="minorHAnsi" w:cstheme="minorHAnsi"/>
        </w:rPr>
      </w:pPr>
      <w:r w:rsidRPr="00D912B8">
        <w:rPr>
          <w:rFonts w:asciiTheme="minorHAnsi" w:hAnsiTheme="minorHAnsi" w:cstheme="minorHAnsi"/>
        </w:rPr>
        <w:t>El usuario</w:t>
      </w:r>
      <w:r w:rsidR="00CF6856" w:rsidRPr="00D912B8">
        <w:rPr>
          <w:rFonts w:asciiTheme="minorHAnsi" w:hAnsiTheme="minorHAnsi" w:cstheme="minorHAnsi"/>
        </w:rPr>
        <w:t xml:space="preserve"> </w:t>
      </w:r>
      <w:r w:rsidR="00756736" w:rsidRPr="00D912B8">
        <w:rPr>
          <w:rFonts w:asciiTheme="minorHAnsi" w:hAnsiTheme="minorHAnsi" w:cstheme="minorHAnsi"/>
        </w:rPr>
        <w:t>de la DGA</w:t>
      </w:r>
      <w:r w:rsidR="00E96583" w:rsidRPr="00D912B8">
        <w:rPr>
          <w:rFonts w:asciiTheme="minorHAnsi" w:hAnsiTheme="minorHAnsi" w:cstheme="minorHAnsi"/>
        </w:rPr>
        <w:t>J</w:t>
      </w:r>
      <w:r w:rsidR="00756736" w:rsidRPr="00D912B8">
        <w:rPr>
          <w:rFonts w:asciiTheme="minorHAnsi" w:hAnsiTheme="minorHAnsi" w:cstheme="minorHAnsi"/>
        </w:rPr>
        <w:t xml:space="preserve"> </w:t>
      </w:r>
      <w:r w:rsidR="00CF6856" w:rsidRPr="00D912B8">
        <w:rPr>
          <w:rFonts w:asciiTheme="minorHAnsi" w:hAnsiTheme="minorHAnsi" w:cstheme="minorHAnsi"/>
        </w:rPr>
        <w:t>debe</w:t>
      </w:r>
      <w:r w:rsidR="00455180" w:rsidRPr="00D912B8">
        <w:rPr>
          <w:rFonts w:asciiTheme="minorHAnsi" w:hAnsiTheme="minorHAnsi" w:cstheme="minorHAnsi"/>
        </w:rPr>
        <w:t xml:space="preserve"> contar con un </w:t>
      </w:r>
      <w:r w:rsidR="00CF6856" w:rsidRPr="00D912B8">
        <w:rPr>
          <w:rFonts w:asciiTheme="minorHAnsi" w:hAnsiTheme="minorHAnsi" w:cstheme="minorHAnsi"/>
        </w:rPr>
        <w:t xml:space="preserve">nombre de </w:t>
      </w:r>
      <w:r w:rsidR="00455180" w:rsidRPr="00D912B8">
        <w:rPr>
          <w:rFonts w:asciiTheme="minorHAnsi" w:hAnsiTheme="minorHAnsi" w:cstheme="minorHAnsi"/>
        </w:rPr>
        <w:t xml:space="preserve">usuario y contraseña </w:t>
      </w:r>
      <w:r w:rsidR="00CF6856" w:rsidRPr="00D912B8">
        <w:rPr>
          <w:rFonts w:asciiTheme="minorHAnsi" w:hAnsiTheme="minorHAnsi" w:cstheme="minorHAnsi"/>
        </w:rPr>
        <w:t>válido</w:t>
      </w:r>
      <w:r w:rsidR="006A5C61" w:rsidRPr="00D912B8">
        <w:rPr>
          <w:rFonts w:asciiTheme="minorHAnsi" w:hAnsiTheme="minorHAnsi" w:cstheme="minorHAnsi"/>
        </w:rPr>
        <w:t>s</w:t>
      </w:r>
      <w:r w:rsidR="00CF6856" w:rsidRPr="00D912B8">
        <w:rPr>
          <w:rFonts w:asciiTheme="minorHAnsi" w:hAnsiTheme="minorHAnsi" w:cstheme="minorHAnsi"/>
        </w:rPr>
        <w:t>.</w:t>
      </w:r>
    </w:p>
    <w:p w14:paraId="397E7A98" w14:textId="77777777" w:rsidR="003D3FD3" w:rsidRDefault="003D3FD3" w:rsidP="00041C2C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2" w:name="_Toc461701834"/>
      <w:bookmarkStart w:id="53" w:name="_Toc484620418"/>
      <w:bookmarkStart w:id="54" w:name="_Toc488487243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52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3"/>
      <w:bookmarkEnd w:id="54"/>
    </w:p>
    <w:p w14:paraId="397E7A99" w14:textId="1385ECF4" w:rsidR="00CF6856" w:rsidRPr="00756736" w:rsidRDefault="00D2526C" w:rsidP="00CF6856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 xml:space="preserve">El usuario </w:t>
      </w:r>
      <w:r w:rsidR="00756736" w:rsidRPr="00756736">
        <w:rPr>
          <w:rFonts w:asciiTheme="minorHAnsi" w:hAnsiTheme="minorHAnsi" w:cstheme="minorHAnsi"/>
          <w:szCs w:val="20"/>
        </w:rPr>
        <w:t>de la DGA</w:t>
      </w:r>
      <w:r w:rsidR="00E96583">
        <w:rPr>
          <w:rFonts w:asciiTheme="minorHAnsi" w:hAnsiTheme="minorHAnsi" w:cstheme="minorHAnsi"/>
          <w:szCs w:val="20"/>
        </w:rPr>
        <w:t>J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  <w:r w:rsidR="00CF6856" w:rsidRPr="00756736">
        <w:rPr>
          <w:rFonts w:asciiTheme="minorHAnsi" w:hAnsiTheme="minorHAnsi" w:cstheme="minorHAnsi"/>
          <w:szCs w:val="20"/>
        </w:rPr>
        <w:t>debe contar con los permisos</w:t>
      </w:r>
      <w:r w:rsidR="00BC3818">
        <w:rPr>
          <w:rFonts w:asciiTheme="minorHAnsi" w:hAnsiTheme="minorHAnsi" w:cstheme="minorHAnsi"/>
          <w:szCs w:val="20"/>
        </w:rPr>
        <w:t xml:space="preserve"> </w:t>
      </w:r>
      <w:r w:rsidR="00CF6856" w:rsidRPr="00756736">
        <w:rPr>
          <w:rFonts w:asciiTheme="minorHAnsi" w:hAnsiTheme="minorHAnsi" w:cstheme="minorHAnsi"/>
          <w:szCs w:val="20"/>
        </w:rPr>
        <w:t xml:space="preserve">para </w:t>
      </w:r>
      <w:r w:rsidR="00BC3818">
        <w:rPr>
          <w:rFonts w:asciiTheme="minorHAnsi" w:hAnsiTheme="minorHAnsi" w:cstheme="minorHAnsi"/>
          <w:szCs w:val="20"/>
        </w:rPr>
        <w:t xml:space="preserve"> la creación de la carta intención.</w:t>
      </w:r>
    </w:p>
    <w:p w14:paraId="397E7A9A" w14:textId="77777777" w:rsidR="003D3FD3" w:rsidRDefault="003D3FD3" w:rsidP="00041C2C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484620419"/>
      <w:bookmarkStart w:id="56" w:name="_Toc488487244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5"/>
      <w:bookmarkEnd w:id="56"/>
    </w:p>
    <w:p w14:paraId="397E7A9B" w14:textId="3F3DC48A" w:rsidR="00756736" w:rsidRPr="00756736" w:rsidRDefault="00455180" w:rsidP="00756736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>E</w:t>
      </w:r>
      <w:r w:rsidR="00CF6856" w:rsidRPr="00756736">
        <w:rPr>
          <w:rFonts w:asciiTheme="minorHAnsi" w:hAnsiTheme="minorHAnsi" w:cstheme="minorHAnsi"/>
          <w:szCs w:val="20"/>
        </w:rPr>
        <w:t xml:space="preserve">l usuario </w:t>
      </w:r>
      <w:r w:rsidR="00756736" w:rsidRPr="00756736">
        <w:rPr>
          <w:rFonts w:asciiTheme="minorHAnsi" w:hAnsiTheme="minorHAnsi" w:cstheme="minorHAnsi"/>
          <w:szCs w:val="20"/>
        </w:rPr>
        <w:t>de la DGA</w:t>
      </w:r>
      <w:r w:rsidR="00E96583">
        <w:rPr>
          <w:rFonts w:asciiTheme="minorHAnsi" w:hAnsiTheme="minorHAnsi" w:cstheme="minorHAnsi"/>
          <w:szCs w:val="20"/>
        </w:rPr>
        <w:t>J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  <w:r w:rsidR="00CF6856" w:rsidRPr="00756736">
        <w:rPr>
          <w:rFonts w:asciiTheme="minorHAnsi" w:hAnsiTheme="minorHAnsi" w:cstheme="minorHAnsi"/>
          <w:szCs w:val="20"/>
        </w:rPr>
        <w:t xml:space="preserve">debe </w:t>
      </w:r>
      <w:r w:rsidRPr="00756736">
        <w:rPr>
          <w:rFonts w:asciiTheme="minorHAnsi" w:hAnsiTheme="minorHAnsi" w:cstheme="minorHAnsi"/>
          <w:szCs w:val="20"/>
        </w:rPr>
        <w:t>estar autenticado dentro del sistema.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</w:p>
    <w:p w14:paraId="754C4F3D" w14:textId="7B92E7AB" w:rsidR="00E96583" w:rsidRPr="003E5683" w:rsidRDefault="00756736" w:rsidP="00E9658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7" w:name="_Toc488487245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4&gt; </w:t>
      </w:r>
      <w:r w:rsidR="003E5683" w:rsidRPr="003E5683">
        <w:rPr>
          <w:rFonts w:asciiTheme="minorHAnsi" w:hAnsiTheme="minorHAnsi" w:cstheme="minorHAnsi"/>
          <w:sz w:val="20"/>
        </w:rPr>
        <w:t>Plantilla carta intención cargada</w:t>
      </w:r>
      <w:bookmarkEnd w:id="57"/>
    </w:p>
    <w:p w14:paraId="397E7A9D" w14:textId="0A373A32" w:rsidR="00455180" w:rsidRDefault="003E5683" w:rsidP="002C3063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>Se debe tener cargada la platilla de la carta intención previamente.</w:t>
      </w:r>
    </w:p>
    <w:p w14:paraId="5AAD3FD9" w14:textId="7CF6092F" w:rsidR="009721B3" w:rsidRPr="003E5683" w:rsidRDefault="009721B3" w:rsidP="009721B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8" w:name="_Toc488487246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5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>C</w:t>
      </w:r>
      <w:r w:rsidRPr="003E5683">
        <w:rPr>
          <w:rFonts w:asciiTheme="minorHAnsi" w:hAnsiTheme="minorHAnsi" w:cstheme="minorHAnsi"/>
          <w:sz w:val="20"/>
        </w:rPr>
        <w:t>arta intención c</w:t>
      </w:r>
      <w:r>
        <w:rPr>
          <w:rFonts w:asciiTheme="minorHAnsi" w:hAnsiTheme="minorHAnsi" w:cstheme="minorHAnsi"/>
          <w:sz w:val="20"/>
        </w:rPr>
        <w:t>reada</w:t>
      </w:r>
      <w:bookmarkEnd w:id="58"/>
    </w:p>
    <w:p w14:paraId="437749EA" w14:textId="314005B5" w:rsidR="009721B3" w:rsidRDefault="009721B3" w:rsidP="009721B3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>Se debe haber creado previamente la carta intención en el sistema.</w:t>
      </w:r>
    </w:p>
    <w:p w14:paraId="0F2716D4" w14:textId="2EE18C1D" w:rsidR="009721B3" w:rsidRPr="003E5683" w:rsidRDefault="009721B3" w:rsidP="009721B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9" w:name="_Toc488487247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6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Debe existir el </w:t>
      </w:r>
      <w:r w:rsidR="0053763E">
        <w:rPr>
          <w:rFonts w:asciiTheme="minorHAnsi" w:hAnsiTheme="minorHAnsi" w:cstheme="minorHAnsi"/>
          <w:color w:val="000000" w:themeColor="text1"/>
          <w:sz w:val="20"/>
        </w:rPr>
        <w:t>instrumento jurídico formalizado</w:t>
      </w:r>
      <w:bookmarkEnd w:id="59"/>
    </w:p>
    <w:p w14:paraId="69A37DD5" w14:textId="2FC0E021" w:rsidR="009721B3" w:rsidRDefault="0053763E" w:rsidP="009721B3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>Debe existir el instrumento jurídico formalizado</w:t>
      </w:r>
      <w:r w:rsidR="009721B3">
        <w:rPr>
          <w:rFonts w:asciiTheme="minorHAnsi" w:hAnsiTheme="minorHAnsi"/>
          <w:lang w:val="es-MX" w:eastAsia="en-US"/>
        </w:rPr>
        <w:t>, al cual se va a relacionar la carta intención.</w:t>
      </w:r>
    </w:p>
    <w:p w14:paraId="251AE91F" w14:textId="22600A68" w:rsidR="00BC044F" w:rsidRDefault="005B76CB" w:rsidP="00BC044F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0" w:name="_Toc488487248"/>
      <w:r>
        <w:rPr>
          <w:rFonts w:asciiTheme="minorHAnsi" w:hAnsiTheme="minorHAnsi" w:cstheme="minorHAnsi"/>
          <w:color w:val="000000" w:themeColor="text1"/>
          <w:sz w:val="20"/>
        </w:rPr>
        <w:t>&lt;</w:t>
      </w:r>
      <w:r w:rsidR="00BC044F">
        <w:rPr>
          <w:rFonts w:asciiTheme="minorHAnsi" w:hAnsiTheme="minorHAnsi" w:cstheme="minorHAnsi"/>
          <w:color w:val="000000" w:themeColor="text1"/>
          <w:sz w:val="20"/>
        </w:rPr>
        <w:t>Precondición 7&gt; Conexión sistema REP.</w:t>
      </w:r>
      <w:bookmarkEnd w:id="60"/>
    </w:p>
    <w:p w14:paraId="146E07EE" w14:textId="77777777" w:rsidR="00BC044F" w:rsidRDefault="00BC044F" w:rsidP="00BC044F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sistema debe contar con conexión al sistema REP para obtener los datos de los integrantes del SPF. Ver CU </w:t>
      </w:r>
      <w:r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>3006 - Obtener Integrantes REP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397E7A9E" w14:textId="05101162" w:rsidR="00D16B4F" w:rsidRPr="00777C65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488487249"/>
      <w:r w:rsidRPr="00AD37DD">
        <w:rPr>
          <w:rFonts w:asciiTheme="minorHAnsi" w:hAnsiTheme="minorHAnsi" w:cstheme="minorHAnsi"/>
          <w:sz w:val="20"/>
        </w:rPr>
        <w:t>Flujo de Eventos</w:t>
      </w:r>
      <w:bookmarkEnd w:id="39"/>
      <w:bookmarkEnd w:id="40"/>
      <w:bookmarkEnd w:id="41"/>
      <w:bookmarkEnd w:id="61"/>
    </w:p>
    <w:p w14:paraId="397E7AA0" w14:textId="13E0013E" w:rsidR="004716CD" w:rsidRPr="00777C65" w:rsidRDefault="00D16B4F" w:rsidP="00AD5F3D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62" w:name="_Toc371934673"/>
      <w:bookmarkStart w:id="63" w:name="_Toc289774378"/>
      <w:bookmarkStart w:id="64" w:name="_Toc126991050"/>
      <w:bookmarkStart w:id="65" w:name="_Toc488487250"/>
      <w:r w:rsidRPr="00777C65">
        <w:rPr>
          <w:rFonts w:asciiTheme="minorHAnsi" w:hAnsiTheme="minorHAnsi" w:cstheme="minorHAnsi"/>
          <w:sz w:val="20"/>
        </w:rPr>
        <w:t>Flujo Básico</w:t>
      </w:r>
      <w:bookmarkEnd w:id="62"/>
      <w:bookmarkEnd w:id="63"/>
      <w:bookmarkEnd w:id="64"/>
      <w:bookmarkEnd w:id="6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1751"/>
        <w:gridCol w:w="7568"/>
      </w:tblGrid>
      <w:tr w:rsidR="00455180" w:rsidRPr="00777C65" w14:paraId="397E7AA4" w14:textId="77777777" w:rsidTr="0040248C">
        <w:trPr>
          <w:trHeight w:val="317"/>
          <w:tblHeader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1" w14:textId="77777777" w:rsidR="00455180" w:rsidRPr="00777C65" w:rsidRDefault="00455180" w:rsidP="0040248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77C65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2" w14:textId="77777777" w:rsidR="00455180" w:rsidRPr="00777C65" w:rsidRDefault="00455180" w:rsidP="0040248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77C65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3" w14:textId="77777777" w:rsidR="00455180" w:rsidRPr="00777C65" w:rsidRDefault="00455180" w:rsidP="0040248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77C65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777C65" w14:paraId="397E7AA8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A5" w14:textId="77777777" w:rsidR="009F4550" w:rsidRPr="00777C65" w:rsidRDefault="006A5C61" w:rsidP="0040248C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777C65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6" w14:textId="0EB7AA8E" w:rsidR="009F4550" w:rsidRPr="00777C65" w:rsidRDefault="00756736" w:rsidP="0040248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77C65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 w:rsidR="00E96583" w:rsidRPr="00777C65">
              <w:rPr>
                <w:rFonts w:asciiTheme="minorHAnsi" w:hAnsiTheme="minorHAnsi" w:cstheme="minorHAnsi"/>
                <w:szCs w:val="20"/>
              </w:rPr>
              <w:t>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2DC18" w14:textId="77777777" w:rsidR="009F4550" w:rsidRPr="00777C65" w:rsidRDefault="0053763E" w:rsidP="0040248C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777C65">
              <w:rPr>
                <w:rFonts w:asciiTheme="minorHAnsi" w:hAnsiTheme="minorHAnsi" w:cstheme="minorHAnsi"/>
                <w:bCs/>
                <w:szCs w:val="20"/>
              </w:rPr>
              <w:t>Ingresa a Instrumentos jurídicos / carta intención / modificar</w:t>
            </w:r>
            <w:r w:rsidR="009F4550" w:rsidRPr="00777C6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397E7AA7" w14:textId="2DB22B80" w:rsidR="00BD1615" w:rsidRPr="00777C65" w:rsidRDefault="00BD1615" w:rsidP="006C4324">
            <w:pPr>
              <w:rPr>
                <w:rFonts w:asciiTheme="minorHAnsi" w:hAnsiTheme="minorHAnsi" w:cstheme="minorHAnsi"/>
                <w:b/>
              </w:rPr>
            </w:pPr>
            <w:r w:rsidRPr="00777C65">
              <w:rPr>
                <w:rFonts w:asciiTheme="minorHAnsi" w:hAnsiTheme="minorHAnsi" w:cstheme="minorHAnsi"/>
                <w:bCs/>
                <w:szCs w:val="20"/>
              </w:rPr>
              <w:t xml:space="preserve">Ver reglas de negocio </w:t>
            </w:r>
            <w:r w:rsidR="00777C65" w:rsidRPr="00777C65">
              <w:rPr>
                <w:rFonts w:asciiTheme="minorHAnsi" w:hAnsiTheme="minorHAnsi" w:cstheme="minorHAnsi"/>
                <w:b/>
              </w:rPr>
              <w:t>RN117 - Opciones de carta intención y RN118 - Permisos Carta Intención.</w:t>
            </w:r>
          </w:p>
        </w:tc>
      </w:tr>
      <w:tr w:rsidR="00455180" w:rsidRPr="00AD37DD" w14:paraId="397E7AB5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9" w14:textId="77777777" w:rsidR="00455180" w:rsidRPr="00AD37DD" w:rsidRDefault="006A5C61" w:rsidP="0040248C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A" w14:textId="77777777" w:rsidR="00455180" w:rsidRPr="00D2526C" w:rsidRDefault="00CF6856" w:rsidP="0040248C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D2526C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D252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23C6" w14:textId="34934ABE" w:rsidR="00455180" w:rsidRDefault="008F665D" w:rsidP="0040248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8F66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Muestra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7F34A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el formulario para </w:t>
            </w:r>
            <w:r w:rsidR="0036007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</w:t>
            </w:r>
            <w:r w:rsidR="007F34A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la carta intención con los datos:</w:t>
            </w:r>
          </w:p>
          <w:p w14:paraId="6E6889C6" w14:textId="76E7B8B2" w:rsidR="0053763E" w:rsidRDefault="0053763E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Nombre del receptor del documento (se debe seleccionar de 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una lista de 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 xml:space="preserve">integrantes REP, se modifica mediante las opciones </w:t>
            </w:r>
            <w:r w:rsidR="00986C09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Agregar receptor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y </w:t>
            </w:r>
            <w:r w:rsidR="00986C09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descartar Receptor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, ver flujos </w:t>
            </w:r>
            <w:r w:rsidR="00986C09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AO01 Agregar receptor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y </w:t>
            </w:r>
            <w:r w:rsidR="00986C09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AO02 Descartar receptor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 respectivamente).</w:t>
            </w:r>
          </w:p>
          <w:p w14:paraId="64866C95" w14:textId="5E23395F" w:rsidR="00E62DEF" w:rsidRPr="00E62DEF" w:rsidRDefault="00986C09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elaboración de la carta intención.</w:t>
            </w:r>
          </w:p>
          <w:p w14:paraId="2FC2ADB3" w14:textId="77777777" w:rsidR="00E62DEF" w:rsidRPr="00E62DEF" w:rsidRDefault="00E62DEF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continuación de servicio.</w:t>
            </w:r>
          </w:p>
          <w:p w14:paraId="5A8E67E5" w14:textId="085CE49B" w:rsidR="00E62DEF" w:rsidRPr="00E62DEF" w:rsidRDefault="00E62DEF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  <w:r w:rsidR="00986C0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112D19EB" w14:textId="77777777" w:rsidR="00E62DEF" w:rsidRPr="00E62DEF" w:rsidRDefault="00E62DEF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Ejercicio fiscal.</w:t>
            </w:r>
          </w:p>
          <w:p w14:paraId="6EBAC1C8" w14:textId="3E8465DB" w:rsidR="00986C09" w:rsidRDefault="00986C09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Nombre del contratante (se modifica con las opciones </w:t>
            </w:r>
            <w:r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Agregar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y desc</w:t>
            </w:r>
            <w:r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r</w:t>
            </w:r>
            <w:r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tar contratante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, ver flujo alterno </w:t>
            </w:r>
            <w:r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AO03 Agregar contratante y AO04 Descartar contratante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respectivamente).</w:t>
            </w:r>
          </w:p>
          <w:p w14:paraId="3B92F6B9" w14:textId="034A85A7" w:rsidR="0068041E" w:rsidRDefault="0068041E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Agregar interesados (opción, ver flujo alterno </w:t>
            </w:r>
            <w:r w:rsidRP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AO05 Agregar interesados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y AO06  Descartar interesado, </w:t>
            </w:r>
            <w:r w:rsidR="005B76CB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respectivamente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).</w:t>
            </w:r>
          </w:p>
          <w:p w14:paraId="024461BC" w14:textId="77777777" w:rsidR="00C83616" w:rsidRDefault="00C83616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Elaboró.</w:t>
            </w:r>
          </w:p>
          <w:p w14:paraId="2A0AB46A" w14:textId="502588BD" w:rsidR="00C83616" w:rsidRPr="00C83616" w:rsidRDefault="00C83616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Revisó.</w:t>
            </w:r>
          </w:p>
          <w:p w14:paraId="11DC3085" w14:textId="446B32F0" w:rsidR="006552D2" w:rsidRDefault="006552D2" w:rsidP="0040248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Y las opciones:</w:t>
            </w:r>
          </w:p>
          <w:p w14:paraId="67DAE3E5" w14:textId="7492010A" w:rsidR="00370795" w:rsidRPr="00AD5F3D" w:rsidRDefault="001B7EFB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Guardar.</w:t>
            </w:r>
          </w:p>
          <w:p w14:paraId="397E7AB4" w14:textId="6F16463C" w:rsidR="006552D2" w:rsidRPr="002C3063" w:rsidRDefault="00370795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</w:p>
        </w:tc>
      </w:tr>
      <w:tr w:rsidR="001B7EFB" w:rsidRPr="00AD37DD" w14:paraId="223094ED" w14:textId="77777777" w:rsidTr="0040248C">
        <w:trPr>
          <w:trHeight w:val="1130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2567" w14:textId="4851DA27" w:rsidR="001B7EFB" w:rsidRDefault="001B7EFB" w:rsidP="0040248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5ABD" w14:textId="072AD77F" w:rsidR="001B7EFB" w:rsidRPr="001B7EFB" w:rsidRDefault="001B7EFB" w:rsidP="0040248C">
            <w:p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szCs w:val="20"/>
              </w:rPr>
              <w:t>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505" w14:textId="71F6ADB3" w:rsidR="001B7EFB" w:rsidRPr="00103E0C" w:rsidRDefault="00052856" w:rsidP="0040248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</w:t>
            </w:r>
            <w:r w:rsidR="001B7EFB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y/o selecciona los siguientes datos </w:t>
            </w:r>
          </w:p>
          <w:p w14:paraId="079D58AD" w14:textId="3AC3B1A8" w:rsidR="001B7EFB" w:rsidRDefault="001B7EFB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del receptor del documento</w:t>
            </w:r>
            <w:r w:rsidR="00C8361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, ver flujo alterno </w:t>
            </w:r>
            <w:r w:rsidR="00C8361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AO01 Agregar receptor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y </w:t>
            </w:r>
            <w:r w:rsidR="005B76CB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AO02 Descartar receptor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. </w:t>
            </w:r>
          </w:p>
          <w:p w14:paraId="3A5F9FBE" w14:textId="77777777" w:rsidR="001B7EFB" w:rsidRPr="00E62DEF" w:rsidRDefault="001B7EFB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elaboración de la carta intención.</w:t>
            </w:r>
          </w:p>
          <w:p w14:paraId="01800D06" w14:textId="77777777" w:rsidR="001B7EFB" w:rsidRPr="00E62DEF" w:rsidRDefault="001B7EFB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continuación de servicio.</w:t>
            </w:r>
          </w:p>
          <w:p w14:paraId="28806038" w14:textId="77777777" w:rsidR="001B7EFB" w:rsidRPr="00E62DEF" w:rsidRDefault="001B7EFB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</w:p>
          <w:p w14:paraId="5FF8114B" w14:textId="77777777" w:rsidR="001B7EFB" w:rsidRPr="00E62DEF" w:rsidRDefault="001B7EFB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Ejercicio fiscal.</w:t>
            </w:r>
          </w:p>
          <w:p w14:paraId="7E0F00D8" w14:textId="39BCD51B" w:rsidR="00C83616" w:rsidRDefault="00C83616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Nombre del contratante,  ver flujo alterno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AO03 Agregar contratante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y AO04</w:t>
            </w:r>
            <w:r w:rsidR="005B76CB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Descartar 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contratante.</w:t>
            </w:r>
          </w:p>
          <w:p w14:paraId="20A04F8A" w14:textId="1C4846F3" w:rsidR="00C83616" w:rsidRDefault="00C83616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Interesados,  ver flujo alterno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AO05 Agregar interesados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y AO06</w:t>
            </w:r>
            <w:r w:rsidR="005B76CB" w:rsidRPr="00986C0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Descartar</w:t>
            </w:r>
            <w:r w:rsidR="005B76C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interesados.</w:t>
            </w:r>
          </w:p>
          <w:p w14:paraId="4118185B" w14:textId="77777777" w:rsidR="00C83616" w:rsidRDefault="00C83616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Elaboró.</w:t>
            </w:r>
          </w:p>
          <w:p w14:paraId="00833FF2" w14:textId="77777777" w:rsidR="001B7EFB" w:rsidRDefault="00C83616" w:rsidP="0040248C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Revisó.</w:t>
            </w:r>
          </w:p>
          <w:p w14:paraId="62EC66CC" w14:textId="6C48A3B2" w:rsidR="005B76CB" w:rsidRPr="005B76CB" w:rsidRDefault="005131A5" w:rsidP="0040248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Nota: Para modificar </w:t>
            </w:r>
            <w:r w:rsidR="005B76CB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un receptor,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contratante o interesado, el usuario podrá hacerlo mediante la opción agregar receptor, contratante o interesado, respectivamente. Sin necesidad de descartarlo antes. </w:t>
            </w:r>
          </w:p>
        </w:tc>
      </w:tr>
      <w:tr w:rsidR="001B7EFB" w:rsidRPr="00AD37DD" w14:paraId="397E7ABF" w14:textId="77777777" w:rsidTr="0040248C">
        <w:trPr>
          <w:trHeight w:val="1130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6" w14:textId="5865F8B4" w:rsidR="001B7EFB" w:rsidRPr="00AD37DD" w:rsidRDefault="001B7EFB" w:rsidP="0040248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7" w14:textId="62302C5E" w:rsidR="001B7EFB" w:rsidRPr="001A085D" w:rsidRDefault="00052856" w:rsidP="0040248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szCs w:val="20"/>
              </w:rPr>
              <w:t>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FA3F" w14:textId="77777777" w:rsidR="001B7EFB" w:rsidRPr="00FB5E80" w:rsidRDefault="001B7EFB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</w:t>
            </w:r>
            <w:r w:rsidRPr="001B7EF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pció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 seleccionada, continúa como sigue:</w:t>
            </w:r>
          </w:p>
          <w:p w14:paraId="238E4C83" w14:textId="39ABFF92" w:rsidR="001B7EFB" w:rsidRDefault="001B7EFB" w:rsidP="0040248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B7EF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="0005285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Guardar</w:t>
            </w:r>
            <w:r w:rsidRPr="001B7EF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 siguiente paso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397E7ABE" w14:textId="04F0C3A5" w:rsidR="001B7EFB" w:rsidRPr="00AD5F3D" w:rsidRDefault="001B7EFB" w:rsidP="0040248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AD5F3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Pr="00AD5F3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AD5F3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AD5F3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AD5F3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1B7EFB" w:rsidRPr="00AD37DD" w14:paraId="59EC88BB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D849" w14:textId="7AC592A5" w:rsidR="001B7EFB" w:rsidRDefault="001B7EFB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92477" w14:textId="3E7DF185" w:rsidR="001B7EFB" w:rsidRPr="001A085D" w:rsidRDefault="001B7EFB" w:rsidP="0040248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D24C" w14:textId="77777777" w:rsidR="00052856" w:rsidRPr="00FB5E80" w:rsidRDefault="00052856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CB254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, </w:t>
            </w:r>
            <w:r w:rsidRPr="00CB254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V02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, V03, V04, V05 y V06. </w:t>
            </w:r>
          </w:p>
          <w:p w14:paraId="7DB79CF3" w14:textId="77777777" w:rsidR="00052856" w:rsidRDefault="00052856" w:rsidP="0040248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alguna validación, muestra el campo que no cumple con la validación en color rojo y muestra mensaje de acuerdo a la validación. Continúa en el paso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básico.</w:t>
            </w:r>
          </w:p>
          <w:p w14:paraId="3278A8B2" w14:textId="080D137C" w:rsidR="001B7EFB" w:rsidRPr="004904A9" w:rsidRDefault="00052856" w:rsidP="0040248C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Una vez terminada la validación, continúa en el paso siguiente.</w:t>
            </w:r>
          </w:p>
        </w:tc>
      </w:tr>
      <w:tr w:rsidR="00C70DFC" w:rsidRPr="00AD37DD" w14:paraId="6D63E9D0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3BCA" w14:textId="2EA00F86" w:rsidR="00C70DFC" w:rsidRDefault="00C70DF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6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70A1" w14:textId="4FADCAAC" w:rsidR="00C70DFC" w:rsidRPr="001A085D" w:rsidRDefault="00C70DFC" w:rsidP="0040248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ECA4" w14:textId="7FF26BC4" w:rsidR="00C70DFC" w:rsidRDefault="00C70DFC" w:rsidP="0040248C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C70DFC">
              <w:rPr>
                <w:rFonts w:asciiTheme="minorHAnsi" w:hAnsiTheme="minorHAnsi" w:cstheme="minorHAnsi"/>
                <w:szCs w:val="20"/>
                <w:lang w:val="es-MX"/>
              </w:rPr>
              <w:t>Guarda los datos actualiza</w:t>
            </w:r>
            <w:r w:rsidR="00041C2C">
              <w:rPr>
                <w:rFonts w:asciiTheme="minorHAnsi" w:hAnsiTheme="minorHAnsi" w:cstheme="minorHAnsi"/>
                <w:szCs w:val="20"/>
                <w:lang w:val="es-MX"/>
              </w:rPr>
              <w:t>dos de</w:t>
            </w:r>
            <w:r w:rsidRPr="00C70DFC">
              <w:rPr>
                <w:rFonts w:asciiTheme="minorHAnsi" w:hAnsiTheme="minorHAnsi" w:cstheme="minorHAnsi"/>
                <w:szCs w:val="20"/>
                <w:lang w:val="es-MX"/>
              </w:rPr>
              <w:t xml:space="preserve"> la carta intención</w:t>
            </w:r>
            <w:r w:rsidR="00041C2C">
              <w:rPr>
                <w:rFonts w:asciiTheme="minorHAnsi" w:hAnsiTheme="minorHAnsi" w:cstheme="minorHAnsi"/>
                <w:szCs w:val="20"/>
                <w:lang w:val="es-MX"/>
              </w:rPr>
              <w:t xml:space="preserve"> y muestra el mensaje “Carta intención modificada correctamente”</w:t>
            </w:r>
            <w:r w:rsidRPr="00C70DFC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  <w:p w14:paraId="44438576" w14:textId="3EB33A17" w:rsidR="00C70DFC" w:rsidRPr="00C70DFC" w:rsidRDefault="00C70DFC" w:rsidP="0040248C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En caso de ocurrir un e</w:t>
            </w:r>
            <w:r w:rsidR="00DA3C5C">
              <w:rPr>
                <w:rFonts w:asciiTheme="minorHAnsi" w:hAnsiTheme="minorHAnsi" w:cstheme="minorHAnsi"/>
                <w:szCs w:val="20"/>
                <w:lang w:val="es-MX"/>
              </w:rPr>
              <w:t>rror en la modificación, continú</w:t>
            </w: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a en el flujo excepcional </w:t>
            </w:r>
            <w:r w:rsidRPr="00C70DFC">
              <w:rPr>
                <w:rFonts w:asciiTheme="minorHAnsi" w:hAnsiTheme="minorHAnsi" w:cstheme="minorHAnsi"/>
                <w:b/>
                <w:szCs w:val="20"/>
                <w:lang w:val="es-MX"/>
              </w:rPr>
              <w:t>AE01 Error al modificar carta intención.</w:t>
            </w:r>
          </w:p>
        </w:tc>
      </w:tr>
      <w:tr w:rsidR="00041C2C" w:rsidRPr="00AD37DD" w14:paraId="62FAFD0D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52B18" w14:textId="36AD2E16" w:rsidR="00041C2C" w:rsidRDefault="00041C2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EC9E" w14:textId="2CCDDE3B" w:rsidR="00041C2C" w:rsidRDefault="00041C2C" w:rsidP="0040248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9C23" w14:textId="329507CD" w:rsidR="00041C2C" w:rsidRPr="003E583F" w:rsidRDefault="00041C2C" w:rsidP="0040248C">
            <w:pPr>
              <w:rPr>
                <w:rFonts w:asciiTheme="minorHAnsi" w:hAnsiTheme="minorHAnsi" w:cstheme="minorHAnsi"/>
                <w:b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Muestra la carta intención modificada en formato PDF, con los siguientes campos y de acuerdo a la plantilla de la carta intención </w:t>
            </w:r>
            <w:r w:rsidRPr="00CB254B">
              <w:rPr>
                <w:rFonts w:asciiTheme="minorHAnsi" w:hAnsiTheme="minorHAnsi" w:cstheme="minorHAnsi"/>
                <w:szCs w:val="20"/>
                <w:lang w:val="es-MX"/>
              </w:rPr>
              <w:t>(ver caso de uso</w:t>
            </w: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 </w:t>
            </w:r>
            <w:r w:rsidR="00DA3C5C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3011 - </w:t>
            </w:r>
            <w:r w:rsidRPr="003E583F">
              <w:rPr>
                <w:rFonts w:asciiTheme="minorHAnsi" w:hAnsiTheme="minorHAnsi" w:cstheme="minorHAnsi"/>
                <w:b/>
                <w:szCs w:val="20"/>
                <w:lang w:val="es-MX"/>
              </w:rPr>
              <w:t>Modificar plantilla carta intención.</w:t>
            </w:r>
          </w:p>
          <w:p w14:paraId="42EFAF20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1 -</w:t>
            </w: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elaboración.</w:t>
            </w:r>
          </w:p>
          <w:p w14:paraId="001E3240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2 –Datos del receptor del documento.</w:t>
            </w:r>
          </w:p>
          <w:p w14:paraId="217A69A3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3 -Nombre del instrumento jurídico.</w:t>
            </w:r>
          </w:p>
          <w:p w14:paraId="70336862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4 -Número del instrumento jurídico.</w:t>
            </w:r>
          </w:p>
          <w:p w14:paraId="7F385B7A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5- Tipo de instrumento jurídico.</w:t>
            </w:r>
          </w:p>
          <w:p w14:paraId="301A5C78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6 - Tipo de servicio o servicios.</w:t>
            </w:r>
          </w:p>
          <w:p w14:paraId="7E5A38E3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7 -Razón social del contratante</w:t>
            </w:r>
          </w:p>
          <w:p w14:paraId="66455FBD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8 -Siglas del contratante</w:t>
            </w:r>
          </w:p>
          <w:p w14:paraId="0E76B87E" w14:textId="1BD69F76" w:rsidR="00041C2C" w:rsidRPr="00E62DEF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9 -Fecha de vencimiento del instrumento jurídico</w:t>
            </w:r>
            <w:r w:rsidR="005131A5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actual.</w:t>
            </w:r>
          </w:p>
          <w:p w14:paraId="7B9083A6" w14:textId="77777777" w:rsidR="00041C2C" w:rsidRPr="00E62DEF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10 -</w:t>
            </w: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continuación de servicio.</w:t>
            </w:r>
          </w:p>
          <w:p w14:paraId="72177B40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11 -</w:t>
            </w: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09E04183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12 -Domicilios de las instalaciones (se mostraran ordenados alfabéticamente y con índice).</w:t>
            </w:r>
          </w:p>
          <w:p w14:paraId="7B3DEA6B" w14:textId="409D7B0B" w:rsidR="00041C2C" w:rsidRPr="00097311" w:rsidRDefault="00041C2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Calle</w:t>
            </w:r>
            <w:r w:rsidR="0040248C">
              <w:rPr>
                <w:rFonts w:ascii="Calibri" w:hAnsi="Calibri"/>
              </w:rPr>
              <w:t>.</w:t>
            </w:r>
          </w:p>
          <w:p w14:paraId="1157150B" w14:textId="6A1B2E6A" w:rsidR="00041C2C" w:rsidRPr="00097311" w:rsidRDefault="0040248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N</w:t>
            </w:r>
            <w:r w:rsidR="00041C2C" w:rsidRPr="00097311">
              <w:rPr>
                <w:rFonts w:ascii="Calibri" w:hAnsi="Calibri"/>
              </w:rPr>
              <w:t>úmero exterior</w:t>
            </w:r>
            <w:r>
              <w:rPr>
                <w:rFonts w:ascii="Calibri" w:hAnsi="Calibri"/>
              </w:rPr>
              <w:t>.</w:t>
            </w:r>
          </w:p>
          <w:p w14:paraId="54CEF85F" w14:textId="6BB3E702" w:rsidR="00041C2C" w:rsidRPr="00097311" w:rsidRDefault="0040248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N</w:t>
            </w:r>
            <w:r w:rsidR="00041C2C" w:rsidRPr="00097311">
              <w:rPr>
                <w:rFonts w:ascii="Calibri" w:hAnsi="Calibri"/>
              </w:rPr>
              <w:t>úmero interior</w:t>
            </w:r>
            <w:r>
              <w:rPr>
                <w:rFonts w:ascii="Calibri" w:hAnsi="Calibri"/>
              </w:rPr>
              <w:t>.</w:t>
            </w:r>
          </w:p>
          <w:p w14:paraId="231B4941" w14:textId="2B7E9E54" w:rsidR="00041C2C" w:rsidRPr="00097311" w:rsidRDefault="0040248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C</w:t>
            </w:r>
            <w:r w:rsidR="00041C2C" w:rsidRPr="00097311">
              <w:rPr>
                <w:rFonts w:ascii="Calibri" w:hAnsi="Calibri"/>
              </w:rPr>
              <w:t>olonia</w:t>
            </w:r>
            <w:r>
              <w:rPr>
                <w:rFonts w:ascii="Calibri" w:hAnsi="Calibri"/>
              </w:rPr>
              <w:t>.</w:t>
            </w:r>
          </w:p>
          <w:p w14:paraId="68D5F5F0" w14:textId="5B165A5C" w:rsidR="00041C2C" w:rsidRPr="00097311" w:rsidRDefault="0040248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Delegación o M</w:t>
            </w:r>
            <w:r w:rsidR="00041C2C" w:rsidRPr="00097311">
              <w:rPr>
                <w:rFonts w:ascii="Calibri" w:hAnsi="Calibri"/>
              </w:rPr>
              <w:t>unicipio</w:t>
            </w:r>
            <w:r>
              <w:rPr>
                <w:rFonts w:ascii="Calibri" w:hAnsi="Calibri"/>
              </w:rPr>
              <w:t>.</w:t>
            </w:r>
          </w:p>
          <w:p w14:paraId="7348E248" w14:textId="5D2F13A6" w:rsidR="00041C2C" w:rsidRPr="00097311" w:rsidRDefault="0040248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lastRenderedPageBreak/>
              <w:t>Entidad F</w:t>
            </w:r>
            <w:r w:rsidR="00041C2C" w:rsidRPr="00097311">
              <w:rPr>
                <w:rFonts w:ascii="Calibri" w:hAnsi="Calibri"/>
              </w:rPr>
              <w:t>ederativa</w:t>
            </w:r>
            <w:r>
              <w:rPr>
                <w:rFonts w:ascii="Calibri" w:hAnsi="Calibri"/>
              </w:rPr>
              <w:t>.</w:t>
            </w:r>
          </w:p>
          <w:p w14:paraId="4E1DEC27" w14:textId="29CFF512" w:rsidR="00041C2C" w:rsidRPr="00097311" w:rsidRDefault="0040248C" w:rsidP="0040248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C</w:t>
            </w:r>
            <w:r w:rsidR="00041C2C" w:rsidRPr="00097311">
              <w:rPr>
                <w:rFonts w:ascii="Calibri" w:hAnsi="Calibri"/>
              </w:rPr>
              <w:t xml:space="preserve">ódigo </w:t>
            </w:r>
            <w:r>
              <w:rPr>
                <w:rFonts w:ascii="Calibri" w:hAnsi="Calibri"/>
              </w:rPr>
              <w:t>P</w:t>
            </w:r>
            <w:r w:rsidR="00041C2C" w:rsidRPr="00097311">
              <w:rPr>
                <w:rFonts w:ascii="Calibri" w:hAnsi="Calibri"/>
              </w:rPr>
              <w:t>ostal</w:t>
            </w:r>
            <w:r>
              <w:rPr>
                <w:rFonts w:ascii="Calibri" w:hAnsi="Calibri"/>
              </w:rPr>
              <w:t>.</w:t>
            </w:r>
          </w:p>
          <w:p w14:paraId="6CF961B7" w14:textId="77777777" w:rsidR="00041C2C" w:rsidRPr="00E62DEF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13 -</w:t>
            </w: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Ejercicio fiscal.</w:t>
            </w:r>
          </w:p>
          <w:p w14:paraId="04459087" w14:textId="2D677F54" w:rsidR="00041C2C" w:rsidRPr="00BC044F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BC044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14- Nombre y cargo del contratante.</w:t>
            </w:r>
          </w:p>
          <w:p w14:paraId="7BC65020" w14:textId="53752C19" w:rsidR="00041C2C" w:rsidRDefault="00BC044F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15</w:t>
            </w:r>
            <w:r w:rsidR="00041C2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-Interesados.</w:t>
            </w:r>
          </w:p>
          <w:p w14:paraId="01FCC79A" w14:textId="77777777" w:rsidR="00041C2C" w:rsidRDefault="00041C2C" w:rsidP="0040248C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Jerarquía.</w:t>
            </w:r>
          </w:p>
          <w:p w14:paraId="598208AE" w14:textId="77777777" w:rsidR="00041C2C" w:rsidRDefault="00041C2C" w:rsidP="0040248C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Completo.</w:t>
            </w:r>
          </w:p>
          <w:p w14:paraId="6C93DBB8" w14:textId="77777777" w:rsidR="00041C2C" w:rsidRDefault="00041C2C" w:rsidP="0040248C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Cargo.</w:t>
            </w:r>
          </w:p>
          <w:p w14:paraId="7F6110E2" w14:textId="51298E8D" w:rsidR="00041C2C" w:rsidRDefault="00BC044F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16 - </w:t>
            </w:r>
            <w:r w:rsidR="00041C2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Elaboró.</w:t>
            </w:r>
          </w:p>
          <w:p w14:paraId="49D1B5CC" w14:textId="424E9E66" w:rsidR="00041C2C" w:rsidRPr="00CB254B" w:rsidRDefault="00BC044F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117 - </w:t>
            </w:r>
            <w:r w:rsidR="00041C2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Revisó.</w:t>
            </w:r>
          </w:p>
          <w:p w14:paraId="0D382B27" w14:textId="77777777" w:rsidR="00041C2C" w:rsidRDefault="00041C2C" w:rsidP="0040248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Y las opciones:</w:t>
            </w:r>
          </w:p>
          <w:p w14:paraId="3EDC3B0E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Cerrar.</w:t>
            </w:r>
          </w:p>
          <w:p w14:paraId="6FA36CC8" w14:textId="77777777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Descargar.</w:t>
            </w:r>
          </w:p>
          <w:p w14:paraId="6EAC4C60" w14:textId="6B9120DA" w:rsidR="00041C2C" w:rsidRP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041C2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Imprimir.</w:t>
            </w:r>
          </w:p>
        </w:tc>
      </w:tr>
      <w:tr w:rsidR="00041C2C" w:rsidRPr="00AD37DD" w14:paraId="68851E5C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3C27" w14:textId="747AA49C" w:rsidR="00041C2C" w:rsidRDefault="00041C2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9C21" w14:textId="6FDE6C8B" w:rsidR="00041C2C" w:rsidRPr="001A085D" w:rsidRDefault="00041C2C" w:rsidP="0040248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2F46" w14:textId="77777777" w:rsidR="00041C2C" w:rsidRPr="00FB5E80" w:rsidRDefault="00041C2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77AC8AB6" w14:textId="77777777" w:rsidR="00041C2C" w:rsidRPr="00F420DD" w:rsidRDefault="00041C2C" w:rsidP="0040248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315252BE" w14:textId="0B211EA9" w:rsidR="00041C2C" w:rsidRDefault="00041C2C" w:rsidP="0040248C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“Descargar</w:t>
            </w:r>
            <w:r w:rsidR="00DA3C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</w:t>
            </w:r>
            <w:r w:rsid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DA3C5C" w:rsidRP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</w:t>
            </w:r>
            <w:r w:rsidRP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er caso de uso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9041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Generar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carta intención.</w:t>
            </w:r>
          </w:p>
          <w:p w14:paraId="0B41707D" w14:textId="17F2C113" w:rsidR="00041C2C" w:rsidRPr="004904A9" w:rsidRDefault="00041C2C" w:rsidP="0040248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“Imprimir”</w:t>
            </w:r>
            <w:r w:rsidR="00DA3C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</w:t>
            </w:r>
            <w:r w:rsidR="00DA3C5C" w:rsidRP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</w:t>
            </w:r>
            <w:r w:rsidRP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er caso de uso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9041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Generar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carta intención.</w:t>
            </w:r>
          </w:p>
        </w:tc>
      </w:tr>
      <w:tr w:rsidR="00041C2C" w:rsidRPr="00AD37DD" w14:paraId="288ED7A3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4E4B" w14:textId="145E4F16" w:rsidR="00041C2C" w:rsidRDefault="00041C2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52B6" w14:textId="42F6FDD1" w:rsidR="00041C2C" w:rsidRPr="001A085D" w:rsidRDefault="00041C2C" w:rsidP="0040248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E430" w14:textId="15DFB726" w:rsidR="00041C2C" w:rsidRPr="004904A9" w:rsidRDefault="00410FBC" w:rsidP="0040248C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Cierra la pantalla de la carta intención</w:t>
            </w:r>
            <w:r w:rsidR="00041C2C">
              <w:rPr>
                <w:rFonts w:asciiTheme="minorHAnsi" w:hAnsiTheme="minorHAnsi" w:cstheme="minorHAnsi"/>
                <w:szCs w:val="20"/>
                <w:lang w:val="es-MX"/>
              </w:rPr>
              <w:t xml:space="preserve"> y vuelve a la pantalla de selección del instrumento jurídico.</w:t>
            </w:r>
          </w:p>
        </w:tc>
      </w:tr>
      <w:tr w:rsidR="00041C2C" w:rsidRPr="00AD37DD" w14:paraId="7B0FE0A7" w14:textId="77777777" w:rsidTr="0040248C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00E8" w14:textId="34030D7E" w:rsidR="00041C2C" w:rsidRDefault="00041C2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A76A" w14:textId="170BD5D2" w:rsidR="00041C2C" w:rsidRPr="001A085D" w:rsidRDefault="00041C2C" w:rsidP="0040248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4CE6" w14:textId="631E61B8" w:rsidR="00041C2C" w:rsidRPr="00041C2C" w:rsidRDefault="00041C2C" w:rsidP="0040248C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041C2C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básico, continúa con el flujo </w:t>
            </w:r>
            <w:r w:rsidRPr="00041C2C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041C2C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40248C" w:rsidRPr="00AD37DD" w14:paraId="70145E1B" w14:textId="77777777" w:rsidTr="0040248C">
        <w:trPr>
          <w:trHeight w:val="451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C565" w14:textId="1C40DD9C" w:rsidR="0040248C" w:rsidRDefault="0040248C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11</w:t>
            </w:r>
          </w:p>
        </w:tc>
        <w:tc>
          <w:tcPr>
            <w:tcW w:w="9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7132" w14:textId="1986398B" w:rsidR="0040248C" w:rsidRPr="004904A9" w:rsidRDefault="0040248C" w:rsidP="0040248C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4904A9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648C6119" w14:textId="77777777" w:rsidR="0040248C" w:rsidRDefault="0040248C" w:rsidP="00EE1EA9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  <w:bookmarkStart w:id="66" w:name="_Toc371934674"/>
      <w:bookmarkStart w:id="67" w:name="_Toc228339743"/>
    </w:p>
    <w:p w14:paraId="610BD1D0" w14:textId="77777777" w:rsidR="0040248C" w:rsidRDefault="0040248C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397E7AC8" w14:textId="7875FA2F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8" w:name="_Toc488487251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66"/>
      <w:bookmarkEnd w:id="67"/>
      <w:bookmarkEnd w:id="68"/>
    </w:p>
    <w:p w14:paraId="397E7AC9" w14:textId="77777777"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9" w:name="_Toc52616587"/>
      <w:bookmarkStart w:id="70" w:name="_Toc182735731"/>
      <w:bookmarkStart w:id="71" w:name="_Toc228339744"/>
      <w:bookmarkStart w:id="72" w:name="_Toc461701838"/>
      <w:bookmarkStart w:id="73" w:name="_Toc488487252"/>
      <w:r w:rsidRPr="00AD37DD">
        <w:rPr>
          <w:rFonts w:asciiTheme="minorHAnsi" w:hAnsiTheme="minorHAnsi" w:cstheme="minorHAnsi"/>
          <w:sz w:val="20"/>
        </w:rPr>
        <w:t>Opcionales</w:t>
      </w:r>
      <w:bookmarkEnd w:id="69"/>
      <w:bookmarkEnd w:id="70"/>
      <w:bookmarkEnd w:id="71"/>
      <w:bookmarkEnd w:id="72"/>
      <w:bookmarkEnd w:id="73"/>
    </w:p>
    <w:p w14:paraId="6F3FDDA4" w14:textId="77777777" w:rsidR="00BC044F" w:rsidRPr="00702529" w:rsidRDefault="00BC044F" w:rsidP="00BC044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4" w:name="_Toc488487253"/>
      <w:r>
        <w:rPr>
          <w:rFonts w:asciiTheme="minorHAnsi" w:hAnsiTheme="minorHAnsi" w:cstheme="minorHAnsi"/>
          <w:sz w:val="20"/>
        </w:rPr>
        <w:t>Agregar receptor</w:t>
      </w:r>
      <w:r w:rsidRPr="00702529">
        <w:rPr>
          <w:rFonts w:asciiTheme="minorHAnsi" w:hAnsiTheme="minorHAnsi" w:cstheme="minorHAnsi"/>
          <w:sz w:val="20"/>
        </w:rPr>
        <w:t>.</w:t>
      </w:r>
      <w:bookmarkEnd w:id="7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C044F" w:rsidRPr="00F24850" w14:paraId="165CD89C" w14:textId="77777777" w:rsidTr="0040248C">
        <w:trPr>
          <w:trHeight w:val="270"/>
          <w:tblHeader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26DAE9" w14:textId="77777777" w:rsidR="00BC044F" w:rsidRPr="00EE1EA9" w:rsidRDefault="00BC044F" w:rsidP="00DA3C5C">
            <w:pPr>
              <w:pStyle w:val="ndice2"/>
            </w:pPr>
            <w:r w:rsidRPr="00EE1EA9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A8D9B5" w14:textId="77777777" w:rsidR="00BC044F" w:rsidRPr="00F2485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B4F663" w14:textId="77777777" w:rsidR="00BC044F" w:rsidRPr="00F2485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C044F" w:rsidRPr="00F24850" w14:paraId="1FF63954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EE8556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7DE240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U</w:t>
            </w: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suario de la DGA</w:t>
            </w:r>
            <w:r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5D78F5" w14:textId="067DD8DC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Selecciona la opción agregar receptor</w:t>
            </w:r>
            <w:r w:rsidR="0040248C">
              <w:rPr>
                <w:rFonts w:ascii="Calibri" w:hAnsi="Calibri"/>
              </w:rPr>
              <w:t>.</w:t>
            </w:r>
          </w:p>
        </w:tc>
      </w:tr>
      <w:tr w:rsidR="00BC044F" w:rsidRPr="00F24850" w14:paraId="053E2FCB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21BB0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ED166A" w14:textId="77777777" w:rsidR="00BC044F" w:rsidRPr="00376E83" w:rsidRDefault="00BC044F" w:rsidP="0068041E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1B46D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el formulario para agregar al receptor del documento</w:t>
            </w:r>
          </w:p>
          <w:p w14:paraId="3BF3A439" w14:textId="5D6C2B17" w:rsidR="00BC044F" w:rsidRPr="002A386F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A386F">
              <w:rPr>
                <w:rFonts w:ascii="Calibri" w:hAnsi="Calibri"/>
              </w:rPr>
              <w:t>Nombre (</w:t>
            </w:r>
            <w:r w:rsidR="0040248C">
              <w:rPr>
                <w:rFonts w:ascii="Calibri" w:hAnsi="Calibri"/>
              </w:rPr>
              <w:t>L</w:t>
            </w:r>
            <w:r w:rsidRPr="002A386F">
              <w:rPr>
                <w:rFonts w:ascii="Calibri" w:hAnsi="Calibri"/>
              </w:rPr>
              <w:t>ista autocompletable</w:t>
            </w:r>
            <w:r>
              <w:rPr>
                <w:rFonts w:ascii="Calibri" w:hAnsi="Calibri"/>
              </w:rPr>
              <w:t xml:space="preserve"> 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obtenida del CU </w:t>
            </w:r>
            <w:r w:rsidRPr="002A386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3006 - Obtener Integrantes REP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 los cargos de los integrantes del SPF).</w:t>
            </w:r>
          </w:p>
          <w:p w14:paraId="0CEFE465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las opciones.</w:t>
            </w:r>
          </w:p>
          <w:p w14:paraId="6A19A751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Buscar.</w:t>
            </w:r>
          </w:p>
          <w:p w14:paraId="7534CA34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errar.</w:t>
            </w:r>
          </w:p>
        </w:tc>
      </w:tr>
      <w:tr w:rsidR="00BC044F" w:rsidRPr="00F24850" w14:paraId="4698A1F2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C3ECF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270A6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688E43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4D2660DA" w14:textId="77777777" w:rsidR="00BC044F" w:rsidRPr="00F420DD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ingresa el cargo y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Buscar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545E7418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</w:t>
            </w:r>
          </w:p>
        </w:tc>
      </w:tr>
      <w:tr w:rsidR="00BC044F" w:rsidRPr="00F24850" w14:paraId="4BAB03B0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89A9F6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A3589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F48337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 la búsqueda del nombre.</w:t>
            </w:r>
          </w:p>
          <w:p w14:paraId="185AA289" w14:textId="77777777" w:rsidR="00BC044F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Si encuentra resultados, continúa en el paso siguiente.</w:t>
            </w:r>
          </w:p>
          <w:p w14:paraId="681A152B" w14:textId="77777777" w:rsidR="00BC044F" w:rsidRPr="00CE6387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CE6387">
              <w:rPr>
                <w:rFonts w:ascii="Calibri" w:hAnsi="Calibri"/>
              </w:rPr>
              <w:t>En caso de no encontrar resultados, muestra el mensaje de aviso “No se encontraron resultados”.</w:t>
            </w:r>
          </w:p>
        </w:tc>
      </w:tr>
      <w:tr w:rsidR="00BC044F" w:rsidRPr="00F24850" w14:paraId="4BCA35D3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95472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E98DA1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EB28D6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 al receptor con los campos:</w:t>
            </w:r>
          </w:p>
          <w:p w14:paraId="0C8A814C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Jerarquía.</w:t>
            </w:r>
          </w:p>
          <w:p w14:paraId="388EF523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Nombre completo.</w:t>
            </w:r>
          </w:p>
          <w:p w14:paraId="5F5EFFDA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Cargo.</w:t>
            </w:r>
          </w:p>
          <w:p w14:paraId="5A8A3A9E" w14:textId="77777777" w:rsidR="00BC044F" w:rsidRPr="00DF6884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Activa la opción.</w:t>
            </w:r>
          </w:p>
          <w:p w14:paraId="03F792DF" w14:textId="77777777" w:rsidR="00BC044F" w:rsidRPr="003E331B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Descartar</w:t>
            </w:r>
            <w:r>
              <w:rPr>
                <w:rFonts w:ascii="Calibri" w:hAnsi="Calibri"/>
              </w:rPr>
              <w:t>.</w:t>
            </w:r>
          </w:p>
        </w:tc>
      </w:tr>
      <w:tr w:rsidR="00BC044F" w:rsidRPr="00F24850" w14:paraId="0CD527F3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FBE10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B408E" w14:textId="31ADFAE3" w:rsidR="00BC044F" w:rsidRPr="00376E83" w:rsidRDefault="002C1D84" w:rsidP="0068041E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D87222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789F676D" w14:textId="77777777" w:rsidR="00BC044F" w:rsidRPr="00B83746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básico.</w:t>
            </w:r>
          </w:p>
          <w:p w14:paraId="164FC214" w14:textId="2EC3EAF9" w:rsidR="00BC044F" w:rsidRPr="004208C0" w:rsidRDefault="00BC044F" w:rsidP="00BC044F">
            <w:pPr>
              <w:pStyle w:val="Prrafodelista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Si selecciona al receptor y la opción “Descartar”, </w:t>
            </w:r>
            <w:r w:rsid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continúa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en el flujo </w:t>
            </w:r>
            <w:r>
              <w:rPr>
                <w:rFonts w:ascii="Calibri" w:hAnsi="Calibri"/>
                <w:b/>
              </w:rPr>
              <w:t>AO02 Descartar receptor</w:t>
            </w:r>
            <w:r w:rsidRPr="004208C0">
              <w:rPr>
                <w:rFonts w:ascii="Calibri" w:hAnsi="Calibri"/>
                <w:b/>
              </w:rPr>
              <w:t>.</w:t>
            </w:r>
          </w:p>
        </w:tc>
      </w:tr>
      <w:tr w:rsidR="0040248C" w:rsidRPr="00F24850" w14:paraId="7DE87032" w14:textId="77777777" w:rsidTr="0040248C">
        <w:trPr>
          <w:trHeight w:val="236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A4EF8" w14:textId="77777777" w:rsidR="0040248C" w:rsidRPr="00376E83" w:rsidRDefault="0040248C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7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D17E56" w14:textId="75DD6E4B" w:rsidR="0040248C" w:rsidRPr="00FD06D7" w:rsidRDefault="0040248C" w:rsidP="0068041E">
            <w:pPr>
              <w:keepLines/>
              <w:spacing w:after="0"/>
              <w:jc w:val="left"/>
              <w:rPr>
                <w:rFonts w:ascii="Calibri" w:hAnsi="Calibri"/>
              </w:rPr>
            </w:pPr>
            <w:r w:rsidRPr="00FD06D7">
              <w:rPr>
                <w:rFonts w:ascii="Calibri" w:hAnsi="Calibri"/>
              </w:rPr>
              <w:t xml:space="preserve">Fin del flujo </w:t>
            </w:r>
            <w:r>
              <w:rPr>
                <w:rFonts w:ascii="Calibri" w:hAnsi="Calibri"/>
              </w:rPr>
              <w:t>opcional.</w:t>
            </w:r>
          </w:p>
        </w:tc>
      </w:tr>
    </w:tbl>
    <w:p w14:paraId="59252EE4" w14:textId="77777777" w:rsidR="00BC044F" w:rsidRPr="00FB5E80" w:rsidRDefault="00BC044F" w:rsidP="00BC044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5" w:name="_Toc486962655"/>
      <w:bookmarkStart w:id="76" w:name="_Toc488487254"/>
      <w:r>
        <w:rPr>
          <w:rFonts w:asciiTheme="minorHAnsi" w:hAnsiTheme="minorHAnsi" w:cstheme="minorHAnsi"/>
          <w:color w:val="000000" w:themeColor="text1"/>
          <w:sz w:val="20"/>
        </w:rPr>
        <w:t>AO02 Descartar receptor</w:t>
      </w:r>
      <w:bookmarkEnd w:id="75"/>
      <w:bookmarkEnd w:id="76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BC044F" w:rsidRPr="00FB5E80" w14:paraId="5D15966E" w14:textId="77777777" w:rsidTr="0068041E">
        <w:trPr>
          <w:trHeight w:val="5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0284BD12" w14:textId="77777777" w:rsidR="00BC044F" w:rsidRPr="003D5AE4" w:rsidRDefault="00BC044F" w:rsidP="00DA3C5C">
            <w:pPr>
              <w:jc w:val="center"/>
              <w:rPr>
                <w:rFonts w:ascii="Calibri" w:hAnsi="Calibri"/>
                <w:b/>
              </w:rPr>
            </w:pPr>
            <w:r w:rsidRPr="003D5AE4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3955FFA8" w14:textId="77777777" w:rsidR="00BC044F" w:rsidRPr="00FB5E8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333D98A4" w14:textId="77777777" w:rsidR="00BC044F" w:rsidRPr="00FB5E8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BC044F" w:rsidRPr="00FB5E80" w14:paraId="5F03ABA3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038E569" w14:textId="77777777" w:rsidR="00BC044F" w:rsidRPr="003D5AE4" w:rsidRDefault="00BC044F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1C5B2C1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58676623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seguro de que desea descartar 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receptor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</w:p>
          <w:p w14:paraId="11C62642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79B667C6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65B800CD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BC044F" w:rsidRPr="00FB5E80" w14:paraId="1F030644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ADC6D06" w14:textId="77777777" w:rsidR="00BC044F" w:rsidRPr="003D5AE4" w:rsidRDefault="00BC044F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54F4CBB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2E3F7BB3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54794CBB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4C817F72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“Cerrar”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 el paso 3 del flujo básico.</w:t>
            </w:r>
          </w:p>
        </w:tc>
      </w:tr>
      <w:tr w:rsidR="00BC044F" w:rsidRPr="00FB5E80" w14:paraId="0A47C1BB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2142DFA" w14:textId="214568F6" w:rsidR="00BC044F" w:rsidRPr="003D5AE4" w:rsidRDefault="003D5AE4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B34B067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5F603E6D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Quita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al receptor.</w:t>
            </w:r>
          </w:p>
        </w:tc>
      </w:tr>
      <w:tr w:rsidR="00BC044F" w:rsidRPr="00FB5E80" w14:paraId="03EC5786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DDFC625" w14:textId="4DA6FEB3" w:rsidR="00BC044F" w:rsidRPr="003D5AE4" w:rsidRDefault="003D5AE4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CC187E2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7786A81D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al paso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3 del flujo </w:t>
            </w:r>
            <w:r w:rsidRPr="003E331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Agregar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receptor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40248C" w:rsidRPr="00FB5E80" w14:paraId="6E13D99C" w14:textId="77777777" w:rsidTr="0040248C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CE6743E" w14:textId="209D767E" w:rsidR="0040248C" w:rsidRPr="003D5AE4" w:rsidRDefault="0040248C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5</w:t>
            </w:r>
          </w:p>
        </w:tc>
        <w:tc>
          <w:tcPr>
            <w:tcW w:w="8926" w:type="dxa"/>
            <w:gridSpan w:val="2"/>
            <w:shd w:val="clear" w:color="auto" w:fill="auto"/>
            <w:vAlign w:val="center"/>
          </w:tcPr>
          <w:p w14:paraId="177B3E5B" w14:textId="77777777" w:rsidR="0040248C" w:rsidRPr="00FB5E80" w:rsidRDefault="0040248C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0A902A7D" w14:textId="77777777" w:rsidR="00BC044F" w:rsidRPr="00702529" w:rsidRDefault="00BC044F" w:rsidP="00BC044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7" w:name="_Toc486962656"/>
      <w:bookmarkStart w:id="78" w:name="_Toc488487255"/>
      <w:r>
        <w:rPr>
          <w:rFonts w:asciiTheme="minorHAnsi" w:hAnsiTheme="minorHAnsi" w:cstheme="minorHAnsi"/>
          <w:sz w:val="20"/>
        </w:rPr>
        <w:t>AO03 Agregar contratante</w:t>
      </w:r>
      <w:r w:rsidRPr="00702529">
        <w:rPr>
          <w:rFonts w:asciiTheme="minorHAnsi" w:hAnsiTheme="minorHAnsi" w:cstheme="minorHAnsi"/>
          <w:sz w:val="20"/>
        </w:rPr>
        <w:t>.</w:t>
      </w:r>
      <w:bookmarkEnd w:id="77"/>
      <w:bookmarkEnd w:id="78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C044F" w:rsidRPr="00F24850" w14:paraId="0589DAB1" w14:textId="77777777" w:rsidTr="0040248C">
        <w:trPr>
          <w:trHeight w:val="412"/>
          <w:tblHeader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BAB7C7" w14:textId="77777777" w:rsidR="00BC044F" w:rsidRPr="00672371" w:rsidRDefault="00BC044F" w:rsidP="00DA3C5C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293A3D" w14:textId="77777777" w:rsidR="00BC044F" w:rsidRPr="00F2485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AC140C" w14:textId="77777777" w:rsidR="00BC044F" w:rsidRPr="00F2485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C044F" w:rsidRPr="00F24850" w14:paraId="6EF8E1F3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772F9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2768D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U</w:t>
            </w: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suario de la DGA</w:t>
            </w:r>
            <w:r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ACC9F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Selecciona la opción agregar contratante.</w:t>
            </w:r>
          </w:p>
        </w:tc>
      </w:tr>
      <w:tr w:rsidR="00BC044F" w:rsidRPr="00F24850" w14:paraId="4B764AED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12096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4BF755" w14:textId="77777777" w:rsidR="00BC044F" w:rsidRPr="00376E83" w:rsidRDefault="00BC044F" w:rsidP="0068041E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5C2D60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el formulario para agregar contratante.</w:t>
            </w:r>
          </w:p>
          <w:p w14:paraId="1B45B03E" w14:textId="4FCF38EF" w:rsidR="00BC044F" w:rsidRPr="00AC32BA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="Calibri" w:hAnsi="Calibri"/>
              </w:rPr>
              <w:t xml:space="preserve">Nombre (lista autocompletable </w:t>
            </w:r>
            <w:r w:rsidR="00DA3C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obtenida del caso de uso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AC32B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4012</w:t>
            </w:r>
            <w:r w:rsidR="00DA3C5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Administrar clientes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).</w:t>
            </w:r>
          </w:p>
          <w:p w14:paraId="5B86F172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las opciones.</w:t>
            </w:r>
          </w:p>
          <w:p w14:paraId="62E981B9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Buscar.</w:t>
            </w:r>
          </w:p>
          <w:p w14:paraId="332271D8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errar.</w:t>
            </w:r>
          </w:p>
        </w:tc>
      </w:tr>
      <w:tr w:rsidR="00BC044F" w:rsidRPr="00F24850" w14:paraId="1615BDFA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54FAD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6E50B3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ACD5B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7C44C5F1" w14:textId="77777777" w:rsidR="00BC044F" w:rsidRPr="00F420DD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ingresa el nombre y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Buscar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756A9CFE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“Cancelar”, continúa en el </w:t>
            </w:r>
            <w:r w:rsidRPr="00E45FD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E45FD1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BC044F" w:rsidRPr="00F24850" w14:paraId="067CE1A9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25E37B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4C059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A3E7EF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 la búsqueda del nombre.</w:t>
            </w:r>
          </w:p>
          <w:p w14:paraId="2B0567E2" w14:textId="77777777" w:rsidR="00BC044F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Si encuentra resultados, continúa en el paso siguiente.</w:t>
            </w:r>
          </w:p>
          <w:p w14:paraId="096F1B74" w14:textId="77777777" w:rsidR="00BC044F" w:rsidRPr="00376E83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En caso de no encontrar resultados, muestra el mensaje de aviso “No se encontraron resultados”.</w:t>
            </w:r>
          </w:p>
        </w:tc>
      </w:tr>
      <w:tr w:rsidR="00BC044F" w:rsidRPr="00F24850" w14:paraId="6D42191F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9C82D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B15C3F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CC2B7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 al contratante con los campos:</w:t>
            </w:r>
          </w:p>
          <w:p w14:paraId="5936BA8C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Nombre completo.</w:t>
            </w:r>
          </w:p>
          <w:p w14:paraId="239F856C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Cargo.</w:t>
            </w:r>
          </w:p>
          <w:p w14:paraId="39CE3DAD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Activa las opciones.</w:t>
            </w:r>
          </w:p>
          <w:p w14:paraId="3820ED97" w14:textId="77777777" w:rsidR="00BC044F" w:rsidRPr="004208C0" w:rsidRDefault="00BC044F" w:rsidP="00BC044F">
            <w:pPr>
              <w:pStyle w:val="Prrafodelista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Agregar.</w:t>
            </w:r>
          </w:p>
          <w:p w14:paraId="6247883B" w14:textId="77777777" w:rsidR="00BC044F" w:rsidRPr="003E331B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Descartar</w:t>
            </w:r>
            <w:r>
              <w:rPr>
                <w:rFonts w:ascii="Calibri" w:hAnsi="Calibri"/>
              </w:rPr>
              <w:t xml:space="preserve">, ver flujo </w:t>
            </w:r>
            <w:r>
              <w:rPr>
                <w:rFonts w:ascii="Calibri" w:hAnsi="Calibri"/>
                <w:b/>
              </w:rPr>
              <w:t>AO04</w:t>
            </w:r>
            <w:r w:rsidRPr="004208C0">
              <w:rPr>
                <w:rFonts w:ascii="Calibri" w:hAnsi="Calibri"/>
                <w:b/>
              </w:rPr>
              <w:t xml:space="preserve"> Descartar </w:t>
            </w:r>
            <w:r>
              <w:rPr>
                <w:rFonts w:ascii="Calibri" w:hAnsi="Calibri"/>
                <w:b/>
              </w:rPr>
              <w:t>contratante</w:t>
            </w:r>
          </w:p>
        </w:tc>
      </w:tr>
      <w:tr w:rsidR="00BC044F" w:rsidRPr="00F24850" w14:paraId="7F04DFC5" w14:textId="77777777" w:rsidTr="0040248C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AA45D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03F0E" w14:textId="68897128" w:rsidR="00BC044F" w:rsidRPr="00376E83" w:rsidRDefault="002C1D84" w:rsidP="0068041E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FC990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39F46C1C" w14:textId="77777777" w:rsidR="00BC044F" w:rsidRPr="00B83746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básico.</w:t>
            </w:r>
          </w:p>
          <w:p w14:paraId="70E43CFE" w14:textId="5FF43359" w:rsidR="00BC044F" w:rsidRPr="004208C0" w:rsidRDefault="00BC044F" w:rsidP="00BC044F">
            <w:pPr>
              <w:pStyle w:val="Prrafodelista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Si selecciona al contratante y la opción “Descartar”, </w:t>
            </w:r>
            <w:r w:rsid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continúa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en el flujo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AO04</w:t>
            </w:r>
            <w:r w:rsidRPr="00B837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Descartar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contratante</w:t>
            </w:r>
            <w:r w:rsidRPr="00B837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BC044F" w:rsidRPr="00F24850" w14:paraId="197C0294" w14:textId="77777777" w:rsidTr="0040248C">
        <w:trPr>
          <w:trHeight w:val="325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098060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8ECDCB" w14:textId="77777777" w:rsidR="00BC044F" w:rsidRPr="00376E83" w:rsidRDefault="00BC044F" w:rsidP="0068041E">
            <w:pPr>
              <w:rPr>
                <w:rFonts w:ascii="Calibri" w:hAnsi="Calibri"/>
              </w:rPr>
            </w:pP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79ECBF" w14:textId="77777777" w:rsidR="00BC044F" w:rsidRPr="00FD06D7" w:rsidRDefault="00BC044F" w:rsidP="0068041E">
            <w:pPr>
              <w:keepLines/>
              <w:spacing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opcional.</w:t>
            </w:r>
          </w:p>
        </w:tc>
      </w:tr>
    </w:tbl>
    <w:p w14:paraId="457B9B2B" w14:textId="77777777" w:rsidR="00BC044F" w:rsidRPr="00FB5E80" w:rsidRDefault="00BC044F" w:rsidP="00BC044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9" w:name="_Toc486962657"/>
      <w:bookmarkStart w:id="80" w:name="_Toc488487256"/>
      <w:r>
        <w:rPr>
          <w:rFonts w:asciiTheme="minorHAnsi" w:hAnsiTheme="minorHAnsi" w:cstheme="minorHAnsi"/>
          <w:color w:val="000000" w:themeColor="text1"/>
          <w:sz w:val="20"/>
        </w:rPr>
        <w:t>AO04 Descartar contratante</w:t>
      </w:r>
      <w:bookmarkEnd w:id="79"/>
      <w:bookmarkEnd w:id="80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BC044F" w:rsidRPr="00FB5E80" w14:paraId="65D326F2" w14:textId="77777777" w:rsidTr="0040248C">
        <w:trPr>
          <w:trHeight w:val="355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31FC8B53" w14:textId="77777777" w:rsidR="00BC044F" w:rsidRPr="003D5AE4" w:rsidRDefault="00BC044F" w:rsidP="00DA3C5C">
            <w:pPr>
              <w:jc w:val="center"/>
              <w:rPr>
                <w:rFonts w:ascii="Calibri" w:hAnsi="Calibri"/>
                <w:b/>
              </w:rPr>
            </w:pPr>
            <w:r w:rsidRPr="003D5AE4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4079CCAA" w14:textId="77777777" w:rsidR="00BC044F" w:rsidRPr="00FB5E8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1BAD639C" w14:textId="77777777" w:rsidR="00BC044F" w:rsidRPr="00FB5E8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BC044F" w:rsidRPr="00FB5E80" w14:paraId="36FB2617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089F27E" w14:textId="77777777" w:rsidR="00BC044F" w:rsidRPr="003D5AE4" w:rsidRDefault="00BC044F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728D125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73EC5E91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seguro de que desea descartar 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contratante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</w:p>
          <w:p w14:paraId="4DF4D0B1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43F7056B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7697C205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BC044F" w:rsidRPr="00FB5E80" w14:paraId="2EEF5CA2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BF105F6" w14:textId="77777777" w:rsidR="00BC044F" w:rsidRPr="003D5AE4" w:rsidRDefault="00BC044F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87EA4C1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3D8359A7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731337D4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4351A9E4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“Cerrar”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 el paso 3 del flujo básico.</w:t>
            </w:r>
          </w:p>
        </w:tc>
      </w:tr>
      <w:tr w:rsidR="00BC044F" w:rsidRPr="00FB5E80" w14:paraId="56DAFE19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FC16D4C" w14:textId="38F8B16B" w:rsidR="00BC044F" w:rsidRPr="003D5AE4" w:rsidRDefault="003D5AE4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8ACA29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297A60A9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Quita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al contratante.</w:t>
            </w:r>
          </w:p>
        </w:tc>
      </w:tr>
      <w:tr w:rsidR="00BC044F" w:rsidRPr="00FB5E80" w14:paraId="56135025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A52E298" w14:textId="2286F1C6" w:rsidR="00BC044F" w:rsidRPr="003D5AE4" w:rsidRDefault="003D5AE4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8CBAF12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490814D0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al paso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3 del flujo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AO03</w:t>
            </w:r>
            <w:r w:rsidRPr="003E331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Agregar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contratante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BC044F" w:rsidRPr="00FB5E80" w14:paraId="05876400" w14:textId="77777777" w:rsidTr="0068041E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DF67A73" w14:textId="53046F34" w:rsidR="00BC044F" w:rsidRPr="003D5AE4" w:rsidRDefault="003D5AE4" w:rsidP="00DA3C5C">
            <w:pPr>
              <w:jc w:val="center"/>
              <w:rPr>
                <w:rFonts w:ascii="Calibri" w:hAnsi="Calibri"/>
              </w:rPr>
            </w:pPr>
            <w:r w:rsidRPr="003D5AE4">
              <w:rPr>
                <w:rFonts w:ascii="Calibri" w:hAnsi="Calibri"/>
              </w:rPr>
              <w:t>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C473E8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165" w:type="dxa"/>
            <w:shd w:val="clear" w:color="auto" w:fill="auto"/>
            <w:vAlign w:val="center"/>
          </w:tcPr>
          <w:p w14:paraId="129F54DD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361412F1" w14:textId="77777777" w:rsidR="00BC044F" w:rsidRDefault="00BC044F" w:rsidP="00BC044F"/>
    <w:p w14:paraId="3B277135" w14:textId="77777777" w:rsidR="00BC044F" w:rsidRPr="00702529" w:rsidRDefault="00BC044F" w:rsidP="00BC044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486962658"/>
      <w:bookmarkStart w:id="82" w:name="_Toc488487257"/>
      <w:r>
        <w:rPr>
          <w:rFonts w:asciiTheme="minorHAnsi" w:hAnsiTheme="minorHAnsi" w:cstheme="minorHAnsi"/>
          <w:sz w:val="20"/>
        </w:rPr>
        <w:lastRenderedPageBreak/>
        <w:t>AO05 Agregar interesados</w:t>
      </w:r>
      <w:r w:rsidRPr="00702529">
        <w:rPr>
          <w:rFonts w:asciiTheme="minorHAnsi" w:hAnsiTheme="minorHAnsi" w:cstheme="minorHAnsi"/>
          <w:sz w:val="20"/>
        </w:rPr>
        <w:t>.</w:t>
      </w:r>
      <w:bookmarkEnd w:id="81"/>
      <w:bookmarkEnd w:id="82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C044F" w:rsidRPr="00F24850" w14:paraId="77715581" w14:textId="77777777" w:rsidTr="0040248C">
        <w:trPr>
          <w:trHeight w:val="36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2EC6EE" w14:textId="77777777" w:rsidR="00BC044F" w:rsidRPr="003D5AE4" w:rsidRDefault="00BC044F" w:rsidP="00DA3C5C">
            <w:pPr>
              <w:pStyle w:val="ndice2"/>
            </w:pPr>
            <w:r w:rsidRPr="003D5AE4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92A001" w14:textId="77777777" w:rsidR="00BC044F" w:rsidRPr="00F2485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1136D4" w14:textId="77777777" w:rsidR="00BC044F" w:rsidRPr="00F2485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C044F" w:rsidRPr="00F24850" w14:paraId="371E4CC8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A24AE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8E19EE" w14:textId="3CD3AC8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U</w:t>
            </w: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suario de la DGA</w:t>
            </w:r>
            <w:r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  <w:r w:rsidR="0040248C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857675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Selecciona la opción agregar interesados</w:t>
            </w:r>
          </w:p>
        </w:tc>
      </w:tr>
      <w:tr w:rsidR="00BC044F" w:rsidRPr="00F24850" w14:paraId="71307E5B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46C2D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66B3D2" w14:textId="77777777" w:rsidR="00BC044F" w:rsidRPr="00376E83" w:rsidRDefault="00BC044F" w:rsidP="0068041E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0D3EFA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el formulario para agregar interesados en el pie de página.</w:t>
            </w:r>
          </w:p>
          <w:p w14:paraId="0F35E5CC" w14:textId="1F0ABBBB" w:rsidR="00BC044F" w:rsidRPr="002A386F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="Calibri" w:hAnsi="Calibri"/>
              </w:rPr>
              <w:t xml:space="preserve">Nombre (lista autocompletable 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obtenida del </w:t>
            </w:r>
            <w:r w:rsidR="00DA3C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caso de uso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2A386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3006 - Obtener Integrantes REP</w:t>
            </w:r>
            <w:r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 los cargos de los integrantes del SPF).</w:t>
            </w:r>
          </w:p>
          <w:p w14:paraId="21BD88F2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las opciones.</w:t>
            </w:r>
          </w:p>
          <w:p w14:paraId="7F3B6A7A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Buscar.</w:t>
            </w:r>
          </w:p>
          <w:p w14:paraId="2570BDDD" w14:textId="77777777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errar.</w:t>
            </w:r>
          </w:p>
        </w:tc>
      </w:tr>
      <w:tr w:rsidR="00BC044F" w:rsidRPr="00F24850" w14:paraId="6D0E7BA4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6C564D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37C1E2" w14:textId="1F8E9920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40248C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5C2F5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26E51243" w14:textId="77777777" w:rsidR="00BC044F" w:rsidRPr="00F420DD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ingresa el nombre y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Buscar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3CFA6556" w14:textId="082A75D8" w:rsidR="00BC044F" w:rsidRPr="00E45FD1" w:rsidRDefault="00BC044F" w:rsidP="0068041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“C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errar”, </w:t>
            </w:r>
            <w:r w:rsidR="00DA3C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continúa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en el paso 3 del flujo básico.</w:t>
            </w:r>
          </w:p>
        </w:tc>
      </w:tr>
      <w:tr w:rsidR="00BC044F" w:rsidRPr="00F24850" w14:paraId="04E28BA0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A35E4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E25AA6" w14:textId="3C95318C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40248C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C5E95" w14:textId="251F35B9" w:rsidR="00BC044F" w:rsidRPr="00FB5E80" w:rsidRDefault="002C1D84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Efectúa la validación</w:t>
            </w:r>
            <w:r w:rsidR="00BC044F"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BC044F" w:rsidRPr="00CB254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7</w:t>
            </w:r>
            <w:r w:rsidR="00BC044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5A855085" w14:textId="77777777" w:rsidR="00BC044F" w:rsidRDefault="00BC044F" w:rsidP="0068041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alguna validación, muestra el campo que no cumple con la validación en color rojo y muestra mensaje de acuerdo a la validación. Continúa en el paso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este 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flujo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76EE8B7" w14:textId="77777777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Una vez terminada la validación, continúa en el paso siguiente.</w:t>
            </w:r>
          </w:p>
        </w:tc>
      </w:tr>
      <w:tr w:rsidR="00BC044F" w:rsidRPr="00F24850" w14:paraId="71B58533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13361F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0FF132" w14:textId="429AA84B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40248C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A4CBE8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 la búsqueda del nombre.</w:t>
            </w:r>
          </w:p>
          <w:p w14:paraId="792F4B5C" w14:textId="77777777" w:rsidR="00BC044F" w:rsidRPr="003E331B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Si encuentra resultados, continúa en el paso siguiente.</w:t>
            </w:r>
          </w:p>
          <w:p w14:paraId="266AFE96" w14:textId="77777777" w:rsidR="00BC044F" w:rsidRPr="003E331B" w:rsidRDefault="00BC044F" w:rsidP="00BC044F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En caso de no encontrar resultados, muestra el mensaje de aviso “No se encontraron resultados”.</w:t>
            </w:r>
          </w:p>
        </w:tc>
      </w:tr>
      <w:tr w:rsidR="00BC044F" w:rsidRPr="00F24850" w14:paraId="60EC7DDF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C3E505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35D573" w14:textId="42371652" w:rsidR="00BC044F" w:rsidRPr="00376E83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40248C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4A4E14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 al interesado con los campos:</w:t>
            </w:r>
          </w:p>
          <w:p w14:paraId="26A2430A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Jerarquía.</w:t>
            </w:r>
          </w:p>
          <w:p w14:paraId="39F28E28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Nombre completo.</w:t>
            </w:r>
          </w:p>
          <w:p w14:paraId="29445EDD" w14:textId="77777777" w:rsidR="00BC044F" w:rsidRPr="004208C0" w:rsidRDefault="00BC044F" w:rsidP="00BC044F">
            <w:pPr>
              <w:pStyle w:val="Prrafodelist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Cargo.</w:t>
            </w:r>
          </w:p>
          <w:p w14:paraId="3EF7FEF4" w14:textId="77777777" w:rsidR="00BC044F" w:rsidRDefault="00BC044F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Activa las opciones.</w:t>
            </w:r>
          </w:p>
          <w:p w14:paraId="4AFCB919" w14:textId="77777777" w:rsidR="00BC044F" w:rsidRPr="004208C0" w:rsidRDefault="00BC044F" w:rsidP="00BC044F">
            <w:pPr>
              <w:pStyle w:val="Prrafodelista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Agregar.</w:t>
            </w:r>
          </w:p>
          <w:p w14:paraId="5C55C17B" w14:textId="77777777" w:rsidR="00BC044F" w:rsidRPr="004208C0" w:rsidRDefault="00BC044F" w:rsidP="00BC044F">
            <w:pPr>
              <w:pStyle w:val="Prrafodelista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Descartar</w:t>
            </w:r>
            <w:r>
              <w:rPr>
                <w:rFonts w:ascii="Calibri" w:hAnsi="Calibri"/>
              </w:rPr>
              <w:t xml:space="preserve">, ver flujo </w:t>
            </w:r>
            <w:r w:rsidRPr="004208C0">
              <w:rPr>
                <w:rFonts w:ascii="Calibri" w:hAnsi="Calibri"/>
                <w:b/>
              </w:rPr>
              <w:t>AO0</w:t>
            </w:r>
            <w:r>
              <w:rPr>
                <w:rFonts w:ascii="Calibri" w:hAnsi="Calibri"/>
                <w:b/>
              </w:rPr>
              <w:t>6</w:t>
            </w:r>
            <w:r w:rsidRPr="004208C0">
              <w:rPr>
                <w:rFonts w:ascii="Calibri" w:hAnsi="Calibri"/>
                <w:b/>
              </w:rPr>
              <w:t xml:space="preserve"> Descartar interesado.</w:t>
            </w:r>
          </w:p>
        </w:tc>
      </w:tr>
      <w:tr w:rsidR="00BC044F" w:rsidRPr="00F24850" w14:paraId="51D11225" w14:textId="77777777" w:rsidTr="0040248C">
        <w:trPr>
          <w:trHeight w:val="6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5CD51" w14:textId="77777777" w:rsidR="00BC044F" w:rsidRPr="00376E83" w:rsidRDefault="00BC044F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C29F8D" w14:textId="1C593F38" w:rsidR="00BC044F" w:rsidRPr="00376E83" w:rsidRDefault="002C1D84" w:rsidP="0068041E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40248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6FB945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4C2345C3" w14:textId="77777777" w:rsidR="00BC044F" w:rsidRPr="00B83746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Agregar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 3 de este flujo.</w:t>
            </w:r>
          </w:p>
          <w:p w14:paraId="00381E70" w14:textId="77777777" w:rsidR="00BC044F" w:rsidRPr="00B83746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básico.</w:t>
            </w:r>
          </w:p>
          <w:p w14:paraId="03F464F1" w14:textId="06C18E45" w:rsidR="00BC044F" w:rsidRPr="00376E83" w:rsidRDefault="00BC044F" w:rsidP="0068041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Si selecciona un interesado </w:t>
            </w:r>
            <w:r w:rsidR="00DA3C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y la opción “Descartar”, continú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 en el flujo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AO06</w:t>
            </w:r>
            <w:r w:rsidRPr="00B837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Descartar interesado.</w:t>
            </w:r>
          </w:p>
        </w:tc>
      </w:tr>
      <w:tr w:rsidR="0040248C" w:rsidRPr="00F24850" w14:paraId="48E1FFA5" w14:textId="77777777" w:rsidTr="0040248C">
        <w:trPr>
          <w:trHeight w:val="42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1FE2D" w14:textId="77777777" w:rsidR="0040248C" w:rsidRPr="00376E83" w:rsidRDefault="0040248C" w:rsidP="00DA3C5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8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F9F2BD" w14:textId="77777777" w:rsidR="0040248C" w:rsidRPr="00376E83" w:rsidRDefault="0040248C" w:rsidP="006804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opcional.</w:t>
            </w:r>
          </w:p>
        </w:tc>
      </w:tr>
    </w:tbl>
    <w:p w14:paraId="2119459E" w14:textId="77777777" w:rsidR="00BC044F" w:rsidRPr="00FB5E80" w:rsidRDefault="00BC044F" w:rsidP="00BC044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3" w:name="_Toc486962659"/>
      <w:bookmarkStart w:id="84" w:name="_Toc488487258"/>
      <w:r>
        <w:rPr>
          <w:rFonts w:asciiTheme="minorHAnsi" w:hAnsiTheme="minorHAnsi" w:cstheme="minorHAnsi"/>
          <w:color w:val="000000" w:themeColor="text1"/>
          <w:sz w:val="20"/>
        </w:rPr>
        <w:t>AO06 Descartar interesados</w:t>
      </w:r>
      <w:bookmarkEnd w:id="83"/>
      <w:bookmarkEnd w:id="8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BC044F" w:rsidRPr="00FB5E80" w14:paraId="685B130A" w14:textId="77777777" w:rsidTr="0068041E">
        <w:trPr>
          <w:trHeight w:val="5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61908EB8" w14:textId="77777777" w:rsidR="00BC044F" w:rsidRPr="00BC044F" w:rsidRDefault="00BC044F" w:rsidP="00DA3C5C">
            <w:pPr>
              <w:jc w:val="center"/>
              <w:rPr>
                <w:rFonts w:ascii="Calibri" w:hAnsi="Calibri"/>
                <w:b/>
              </w:rPr>
            </w:pPr>
            <w:r w:rsidRPr="00BC044F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01C01E43" w14:textId="77777777" w:rsidR="00BC044F" w:rsidRPr="00FB5E8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425595A8" w14:textId="77777777" w:rsidR="00BC044F" w:rsidRPr="00FB5E80" w:rsidRDefault="00BC044F" w:rsidP="006804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BC044F" w:rsidRPr="00FB5E80" w14:paraId="4B613AC6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8F662A5" w14:textId="77777777" w:rsidR="00BC044F" w:rsidRPr="00BC044F" w:rsidRDefault="00BC044F" w:rsidP="00DA3C5C">
            <w:pPr>
              <w:jc w:val="center"/>
              <w:rPr>
                <w:rFonts w:ascii="Calibri" w:hAnsi="Calibri"/>
              </w:rPr>
            </w:pPr>
            <w:r w:rsidRPr="00BC044F">
              <w:rPr>
                <w:rFonts w:ascii="Calibri" w:hAnsi="Calibri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32F8A7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117A1F06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seguro de que desea descartar 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interesado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</w:p>
          <w:p w14:paraId="1504E281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7772209D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705A1840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BC044F" w:rsidRPr="00FB5E80" w14:paraId="6CC5C341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6C188A94" w14:textId="77777777" w:rsidR="00BC044F" w:rsidRPr="00BC044F" w:rsidRDefault="00BC044F" w:rsidP="00DA3C5C">
            <w:pPr>
              <w:jc w:val="center"/>
              <w:rPr>
                <w:rFonts w:ascii="Calibri" w:hAnsi="Calibri"/>
              </w:rPr>
            </w:pPr>
            <w:r w:rsidRPr="00BC044F">
              <w:rPr>
                <w:rFonts w:ascii="Calibri" w:hAnsi="Calibri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4894901" w14:textId="56600FCB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40248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21C25AF2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3827B681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66913C5E" w14:textId="77777777" w:rsidR="00BC044F" w:rsidRPr="00FB5E80" w:rsidRDefault="00BC044F" w:rsidP="00BC044F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“Cerrar”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 el paso 3 del flujo básico.</w:t>
            </w:r>
          </w:p>
        </w:tc>
      </w:tr>
      <w:tr w:rsidR="00BC044F" w:rsidRPr="00FB5E80" w14:paraId="23C077CE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9E07E09" w14:textId="77777777" w:rsidR="00BC044F" w:rsidRPr="00BC044F" w:rsidRDefault="00BC044F" w:rsidP="00DA3C5C">
            <w:pPr>
              <w:jc w:val="center"/>
              <w:rPr>
                <w:rFonts w:ascii="Calibri" w:hAnsi="Calibri"/>
              </w:rPr>
            </w:pPr>
            <w:r w:rsidRPr="00BC044F">
              <w:rPr>
                <w:rFonts w:ascii="Calibri" w:hAnsi="Calibri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4500EFD" w14:textId="26DB0948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40248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7E5BD327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Quita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al interesado del pie de página.</w:t>
            </w:r>
          </w:p>
        </w:tc>
      </w:tr>
      <w:tr w:rsidR="00BC044F" w:rsidRPr="00FB5E80" w14:paraId="303F2C65" w14:textId="77777777" w:rsidTr="0068041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9C0DE66" w14:textId="77777777" w:rsidR="00BC044F" w:rsidRPr="00BC044F" w:rsidRDefault="00BC044F" w:rsidP="00DA3C5C">
            <w:pPr>
              <w:jc w:val="center"/>
              <w:rPr>
                <w:rFonts w:ascii="Calibri" w:hAnsi="Calibri"/>
              </w:rPr>
            </w:pPr>
            <w:r w:rsidRPr="00BC044F">
              <w:rPr>
                <w:rFonts w:ascii="Calibri" w:hAnsi="Calibri"/>
              </w:rPr>
              <w:t>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720AA3F" w14:textId="77777777" w:rsidR="00BC044F" w:rsidRPr="00FB5E80" w:rsidRDefault="00BC044F" w:rsidP="0068041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6B301FC1" w14:textId="77777777" w:rsidR="00BC044F" w:rsidRPr="00FB5E80" w:rsidRDefault="00BC044F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al paso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3 del flujo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3E331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Agregar interesado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40248C" w:rsidRPr="00FB5E80" w14:paraId="1812CE71" w14:textId="77777777" w:rsidTr="0040248C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296ED25" w14:textId="77777777" w:rsidR="0040248C" w:rsidRPr="00BC044F" w:rsidRDefault="0040248C" w:rsidP="00DA3C5C">
            <w:pPr>
              <w:jc w:val="center"/>
              <w:rPr>
                <w:rFonts w:ascii="Calibri" w:hAnsi="Calibri"/>
              </w:rPr>
            </w:pPr>
            <w:r w:rsidRPr="00BC044F">
              <w:rPr>
                <w:rFonts w:ascii="Calibri" w:hAnsi="Calibri"/>
              </w:rPr>
              <w:t>6</w:t>
            </w:r>
          </w:p>
        </w:tc>
        <w:tc>
          <w:tcPr>
            <w:tcW w:w="8926" w:type="dxa"/>
            <w:gridSpan w:val="2"/>
            <w:shd w:val="clear" w:color="auto" w:fill="auto"/>
            <w:vAlign w:val="center"/>
          </w:tcPr>
          <w:p w14:paraId="6F833846" w14:textId="77777777" w:rsidR="0040248C" w:rsidRPr="00FB5E80" w:rsidRDefault="0040248C" w:rsidP="006804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59345ECA" w14:textId="720D7AE0" w:rsidR="00727EC0" w:rsidRPr="00727EC0" w:rsidRDefault="00727EC0" w:rsidP="00727EC0">
      <w:pPr>
        <w:ind w:left="720"/>
        <w:rPr>
          <w:rFonts w:ascii="Calibri" w:hAnsi="Calibri"/>
        </w:rPr>
      </w:pPr>
    </w:p>
    <w:p w14:paraId="6F5479C3" w14:textId="13204CF0" w:rsidR="003C07F1" w:rsidRPr="00702529" w:rsidRDefault="006A5C61" w:rsidP="00727EC0">
      <w:pPr>
        <w:pStyle w:val="EstiloTtulo1Antes6ptoDespus3ptoInterlineadoMn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bookmarkStart w:id="85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86" w:name="_Toc486161998"/>
      <w:bookmarkStart w:id="87" w:name="_Toc486162195"/>
      <w:bookmarkStart w:id="88" w:name="_Toc486162390"/>
      <w:bookmarkStart w:id="89" w:name="_Toc486161999"/>
      <w:bookmarkStart w:id="90" w:name="_Toc486162196"/>
      <w:bookmarkStart w:id="91" w:name="_Toc486162391"/>
      <w:bookmarkStart w:id="92" w:name="_Toc486162012"/>
      <w:bookmarkStart w:id="93" w:name="_Toc486162209"/>
      <w:bookmarkStart w:id="94" w:name="_Toc486162404"/>
      <w:bookmarkStart w:id="95" w:name="_Toc486162029"/>
      <w:bookmarkStart w:id="96" w:name="_Toc486162226"/>
      <w:bookmarkStart w:id="97" w:name="_Toc486162421"/>
      <w:bookmarkStart w:id="98" w:name="_Toc486162030"/>
      <w:bookmarkStart w:id="99" w:name="_Toc486162227"/>
      <w:bookmarkStart w:id="100" w:name="_Toc486162422"/>
      <w:bookmarkStart w:id="101" w:name="_Toc486162031"/>
      <w:bookmarkStart w:id="102" w:name="_Toc486162228"/>
      <w:bookmarkStart w:id="103" w:name="_Toc486162423"/>
      <w:bookmarkStart w:id="104" w:name="_Toc486162032"/>
      <w:bookmarkStart w:id="105" w:name="_Toc486162229"/>
      <w:bookmarkStart w:id="106" w:name="_Toc486162424"/>
      <w:bookmarkStart w:id="107" w:name="FAE02"/>
      <w:bookmarkStart w:id="108" w:name="_Toc486162059"/>
      <w:bookmarkStart w:id="109" w:name="_Toc486162256"/>
      <w:bookmarkStart w:id="110" w:name="_Toc486162451"/>
      <w:bookmarkStart w:id="111" w:name="_Toc485634908"/>
      <w:bookmarkStart w:id="112" w:name="_Toc488487259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="003C07F1" w:rsidRPr="00702529">
        <w:rPr>
          <w:rFonts w:asciiTheme="minorHAnsi" w:hAnsiTheme="minorHAnsi" w:cstheme="minorHAnsi"/>
          <w:sz w:val="20"/>
        </w:rPr>
        <w:t>Generales</w:t>
      </w:r>
      <w:bookmarkEnd w:id="111"/>
      <w:bookmarkEnd w:id="112"/>
    </w:p>
    <w:p w14:paraId="4C01EBD0" w14:textId="77777777" w:rsidR="00727EC0" w:rsidRPr="00702529" w:rsidRDefault="003C07F1" w:rsidP="00727EC0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5634909"/>
      <w:bookmarkStart w:id="114" w:name="_Toc488487260"/>
      <w:r w:rsidRPr="00702529">
        <w:rPr>
          <w:rFonts w:asciiTheme="minorHAnsi" w:hAnsiTheme="minorHAnsi" w:cstheme="minorHAnsi"/>
          <w:sz w:val="20"/>
        </w:rPr>
        <w:t>AG01 Cancelar.</w:t>
      </w:r>
      <w:bookmarkStart w:id="115" w:name="_Toc485634910"/>
      <w:bookmarkEnd w:id="113"/>
      <w:bookmarkEnd w:id="114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727EC0" w:rsidRPr="00F24850" w14:paraId="14E58226" w14:textId="77777777" w:rsidTr="0040248C">
        <w:trPr>
          <w:trHeight w:val="272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C06F1F" w14:textId="77777777" w:rsidR="00727EC0" w:rsidRPr="00672371" w:rsidRDefault="00727EC0" w:rsidP="00DA3C5C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73A298" w14:textId="77777777" w:rsidR="00727EC0" w:rsidRPr="00F24850" w:rsidRDefault="00727EC0" w:rsidP="00516DD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31931C" w14:textId="77777777" w:rsidR="00727EC0" w:rsidRPr="00F24850" w:rsidRDefault="00727EC0" w:rsidP="00516DDD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727EC0" w:rsidRPr="00F24850" w14:paraId="6903A9E2" w14:textId="77777777" w:rsidTr="00516DDD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EB1B6" w14:textId="77777777" w:rsidR="00727EC0" w:rsidRPr="00376E83" w:rsidRDefault="00727EC0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B47F05" w14:textId="17CFDB2C" w:rsidR="00727EC0" w:rsidRPr="00376E83" w:rsidRDefault="00EE1EA9" w:rsidP="00516DDD">
            <w:pPr>
              <w:rPr>
                <w:rFonts w:ascii="Calibri" w:hAnsi="Calibri"/>
              </w:rPr>
            </w:pP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Usuario</w:t>
            </w:r>
            <w:r w:rsidR="00727EC0" w:rsidRPr="00BB2A5B">
              <w:rPr>
                <w:rFonts w:ascii="Calibri" w:hAnsi="Calibri" w:cstheme="minorHAnsi"/>
                <w:color w:val="000000" w:themeColor="text1"/>
                <w:szCs w:val="20"/>
              </w:rPr>
              <w:t xml:space="preserve"> de la DGA</w:t>
            </w:r>
            <w:r w:rsidR="002C1D84"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  <w:r w:rsidR="0040248C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798581" w14:textId="77777777" w:rsidR="00727EC0" w:rsidRPr="00376E83" w:rsidRDefault="00727EC0" w:rsidP="00516DDD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727EC0" w:rsidRPr="00F24850" w14:paraId="0F6341CE" w14:textId="77777777" w:rsidTr="00516DDD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994567" w14:textId="77777777" w:rsidR="00727EC0" w:rsidRPr="00376E83" w:rsidRDefault="00727EC0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085563" w14:textId="77777777" w:rsidR="00727EC0" w:rsidRPr="00376E83" w:rsidRDefault="00727EC0" w:rsidP="00516DDD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0900D" w14:textId="77777777" w:rsidR="00727EC0" w:rsidRPr="00376E83" w:rsidRDefault="00727EC0" w:rsidP="00516DDD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727EC0" w:rsidRPr="00F24850" w14:paraId="49046E64" w14:textId="77777777" w:rsidTr="00516DDD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031B5" w14:textId="77777777" w:rsidR="00727EC0" w:rsidRPr="00376E83" w:rsidRDefault="00727EC0" w:rsidP="00DA3C5C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DFDD98" w14:textId="77777777" w:rsidR="00727EC0" w:rsidRPr="00376E83" w:rsidRDefault="00727EC0" w:rsidP="00516DDD">
            <w:pPr>
              <w:rPr>
                <w:rFonts w:ascii="Calibri" w:hAnsi="Calibri"/>
              </w:rPr>
            </w:pP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4FF56" w14:textId="77777777" w:rsidR="00727EC0" w:rsidRPr="00376E83" w:rsidRDefault="00727EC0" w:rsidP="00516DDD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14:paraId="1498A97E" w14:textId="3DFDEE7E" w:rsidR="00727EC0" w:rsidRPr="00702529" w:rsidRDefault="002C1D84" w:rsidP="00727EC0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5634911"/>
      <w:bookmarkStart w:id="117" w:name="_Toc488487261"/>
      <w:bookmarkEnd w:id="115"/>
      <w:r>
        <w:rPr>
          <w:rFonts w:asciiTheme="minorHAnsi" w:hAnsiTheme="minorHAnsi" w:cstheme="minorHAnsi"/>
          <w:sz w:val="20"/>
        </w:rPr>
        <w:lastRenderedPageBreak/>
        <w:t>AG02</w:t>
      </w:r>
      <w:r w:rsidR="003C07F1" w:rsidRPr="00702529">
        <w:rPr>
          <w:rFonts w:asciiTheme="minorHAnsi" w:hAnsiTheme="minorHAnsi" w:cstheme="minorHAnsi"/>
          <w:sz w:val="20"/>
        </w:rPr>
        <w:t xml:space="preserve"> Cerrar sesión</w:t>
      </w:r>
      <w:bookmarkStart w:id="118" w:name="_Toc485634912"/>
      <w:bookmarkEnd w:id="116"/>
      <w:bookmarkEnd w:id="117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727EC0" w:rsidRPr="00F24850" w14:paraId="2A104A9D" w14:textId="77777777" w:rsidTr="0040248C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FAAFE98" w14:textId="77777777" w:rsidR="00727EC0" w:rsidRPr="00F24850" w:rsidRDefault="00727EC0" w:rsidP="00DA3C5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DF5F36C" w14:textId="77777777" w:rsidR="00727EC0" w:rsidRPr="00F24850" w:rsidRDefault="00727EC0" w:rsidP="0040248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F8846C7" w14:textId="77777777" w:rsidR="00727EC0" w:rsidRPr="00F24850" w:rsidRDefault="00727EC0" w:rsidP="0040248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27EC0" w:rsidRPr="00F24850" w14:paraId="2A895F50" w14:textId="77777777" w:rsidTr="004024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2880" w14:textId="77777777" w:rsidR="00727EC0" w:rsidRPr="00F24850" w:rsidRDefault="00727EC0" w:rsidP="00DA3C5C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D8A92" w14:textId="77777777" w:rsidR="00727EC0" w:rsidRPr="00F24850" w:rsidRDefault="00727EC0" w:rsidP="0040248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9D53D" w14:textId="77777777" w:rsidR="00727EC0" w:rsidRPr="00DA3C5C" w:rsidRDefault="00727EC0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</w:rPr>
              <w:t>Muestra mensaje “¿Esta seguro que desea cerrar la sesión?” y las opciones:</w:t>
            </w:r>
          </w:p>
          <w:p w14:paraId="3E56429A" w14:textId="24F9529B" w:rsidR="00727EC0" w:rsidRPr="00EE1EA9" w:rsidRDefault="00DA3C5C" w:rsidP="0040248C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727EC0" w:rsidRPr="00EE1EA9">
              <w:rPr>
                <w:rFonts w:ascii="Calibri" w:hAnsi="Calibri"/>
              </w:rPr>
              <w:t>.</w:t>
            </w:r>
          </w:p>
          <w:p w14:paraId="0E45E5B1" w14:textId="77777777" w:rsidR="00727EC0" w:rsidRPr="00EE1EA9" w:rsidRDefault="00727EC0" w:rsidP="0040248C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 w:rsidRPr="00EE1EA9">
              <w:rPr>
                <w:rFonts w:ascii="Calibri" w:hAnsi="Calibri"/>
              </w:rPr>
              <w:t>No.</w:t>
            </w:r>
          </w:p>
        </w:tc>
      </w:tr>
      <w:tr w:rsidR="00727EC0" w:rsidRPr="00F24850" w14:paraId="77FC4E0B" w14:textId="77777777" w:rsidTr="004024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A59C0" w14:textId="77777777" w:rsidR="00727EC0" w:rsidRPr="00F24850" w:rsidRDefault="00727EC0" w:rsidP="00DA3C5C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04D9" w14:textId="3B36A839" w:rsidR="00727EC0" w:rsidRPr="00F24850" w:rsidRDefault="00727EC0" w:rsidP="0040248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usuario de la DGA</w:t>
            </w:r>
            <w:r w:rsidR="002C1D84"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DA76" w14:textId="77777777" w:rsidR="00727EC0" w:rsidRPr="00DA3C5C" w:rsidRDefault="00727EC0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</w:rPr>
              <w:t>De acuerdo a la necesidad del usuario:</w:t>
            </w:r>
          </w:p>
          <w:p w14:paraId="12B9D4B6" w14:textId="4057986C" w:rsidR="00727EC0" w:rsidRPr="00EE1EA9" w:rsidRDefault="00CD06C1" w:rsidP="0040248C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“Sí</w:t>
            </w:r>
            <w:r w:rsidR="00727EC0" w:rsidRPr="00EE1EA9">
              <w:rPr>
                <w:rFonts w:ascii="Calibri" w:hAnsi="Calibri"/>
              </w:rPr>
              <w:t xml:space="preserve">”, </w:t>
            </w:r>
            <w:r w:rsidR="00DA3C5C">
              <w:rPr>
                <w:rFonts w:ascii="Calibri" w:hAnsi="Calibri"/>
              </w:rPr>
              <w:t>continúa</w:t>
            </w:r>
            <w:r w:rsidR="00727EC0" w:rsidRPr="00EE1EA9">
              <w:rPr>
                <w:rFonts w:ascii="Calibri" w:hAnsi="Calibri"/>
              </w:rPr>
              <w:t xml:space="preserve"> el flujo en el siguiente paso.</w:t>
            </w:r>
          </w:p>
          <w:p w14:paraId="7E21F68C" w14:textId="22F64DC4" w:rsidR="00727EC0" w:rsidRPr="00EE1EA9" w:rsidRDefault="00727EC0" w:rsidP="0040248C">
            <w:pPr>
              <w:pStyle w:val="Prrafodelista"/>
              <w:numPr>
                <w:ilvl w:val="0"/>
                <w:numId w:val="11"/>
              </w:numPr>
            </w:pPr>
            <w:r w:rsidRPr="00EE1EA9">
              <w:rPr>
                <w:rFonts w:ascii="Calibri" w:hAnsi="Calibri"/>
              </w:rPr>
              <w:t xml:space="preserve">Si selecciona “No”, </w:t>
            </w:r>
            <w:r w:rsidR="00DA3C5C">
              <w:rPr>
                <w:rFonts w:ascii="Calibri" w:hAnsi="Calibri"/>
              </w:rPr>
              <w:t>continúa</w:t>
            </w:r>
            <w:r w:rsidRPr="00EE1EA9">
              <w:rPr>
                <w:rFonts w:ascii="Calibri" w:hAnsi="Calibri"/>
              </w:rPr>
              <w:t xml:space="preserve"> con la sesión activa.</w:t>
            </w:r>
          </w:p>
        </w:tc>
      </w:tr>
      <w:tr w:rsidR="00727EC0" w:rsidRPr="00F24850" w14:paraId="67193368" w14:textId="77777777" w:rsidTr="004024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FF7F" w14:textId="77777777" w:rsidR="00727EC0" w:rsidRPr="00F24850" w:rsidRDefault="00727EC0" w:rsidP="00DA3C5C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7C95" w14:textId="77777777" w:rsidR="00727EC0" w:rsidRDefault="00727EC0" w:rsidP="0040248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04AFB" w14:textId="77777777" w:rsidR="00727EC0" w:rsidRPr="00DA3C5C" w:rsidRDefault="00727EC0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</w:rPr>
              <w:t>Cierra sesión, mostrando el mensaje “Sesión Finalizada” y regresa a pantalla de acceso.</w:t>
            </w:r>
          </w:p>
        </w:tc>
      </w:tr>
      <w:tr w:rsidR="00727EC0" w:rsidRPr="00F24850" w14:paraId="3331135D" w14:textId="77777777" w:rsidTr="004024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60DC6" w14:textId="77777777" w:rsidR="00727EC0" w:rsidRPr="00F24850" w:rsidRDefault="00727EC0" w:rsidP="00DA3C5C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3B79" w14:textId="77777777" w:rsidR="00727EC0" w:rsidRPr="00F24850" w:rsidRDefault="00727EC0" w:rsidP="0040248C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62ED" w14:textId="77777777" w:rsidR="00727EC0" w:rsidRPr="00EE1EA9" w:rsidRDefault="00727EC0" w:rsidP="0040248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E1EA9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0B056233" w14:textId="485233C3" w:rsidR="003C07F1" w:rsidRPr="00702529" w:rsidRDefault="003C07F1" w:rsidP="00727EC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8487262"/>
      <w:r w:rsidRPr="00702529">
        <w:rPr>
          <w:rFonts w:asciiTheme="minorHAnsi" w:hAnsiTheme="minorHAnsi" w:cstheme="minorHAnsi"/>
          <w:sz w:val="20"/>
        </w:rPr>
        <w:t>Extraordinarios</w:t>
      </w:r>
      <w:bookmarkEnd w:id="118"/>
      <w:bookmarkEnd w:id="119"/>
      <w:r w:rsidRPr="00702529">
        <w:rPr>
          <w:rFonts w:asciiTheme="minorHAnsi" w:hAnsiTheme="minorHAnsi" w:cstheme="minorHAnsi"/>
          <w:sz w:val="20"/>
        </w:rPr>
        <w:tab/>
      </w:r>
    </w:p>
    <w:p w14:paraId="6894E4D0" w14:textId="77777777" w:rsidR="003C07F1" w:rsidRPr="00CD06C1" w:rsidRDefault="003C07F1" w:rsidP="00CD06C1">
      <w:pPr>
        <w:rPr>
          <w:rFonts w:asciiTheme="minorHAnsi" w:hAnsiTheme="minorHAnsi" w:cstheme="minorHAnsi"/>
          <w:szCs w:val="20"/>
        </w:rPr>
      </w:pPr>
      <w:r w:rsidRPr="00CD06C1">
        <w:rPr>
          <w:rFonts w:asciiTheme="minorHAnsi" w:hAnsiTheme="minorHAnsi" w:cstheme="minorHAnsi"/>
          <w:szCs w:val="20"/>
        </w:rPr>
        <w:t>No aplica para esta funcionalidad del sistema.</w:t>
      </w:r>
    </w:p>
    <w:p w14:paraId="331AF8CC" w14:textId="77777777" w:rsidR="003C07F1" w:rsidRPr="00702529" w:rsidRDefault="003C07F1" w:rsidP="003C07F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0" w:name="_Toc485634913"/>
      <w:bookmarkStart w:id="121" w:name="_Toc488487263"/>
      <w:r w:rsidRPr="00702529">
        <w:rPr>
          <w:rFonts w:asciiTheme="minorHAnsi" w:hAnsiTheme="minorHAnsi" w:cstheme="minorHAnsi"/>
          <w:sz w:val="20"/>
        </w:rPr>
        <w:t>De excepción</w:t>
      </w:r>
      <w:bookmarkEnd w:id="120"/>
      <w:bookmarkEnd w:id="121"/>
    </w:p>
    <w:p w14:paraId="2CC77FE7" w14:textId="5360DF88" w:rsidR="003C07F1" w:rsidRPr="00702529" w:rsidRDefault="003C07F1" w:rsidP="003C07F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5634914"/>
      <w:bookmarkStart w:id="123" w:name="_Toc488487264"/>
      <w:r w:rsidRPr="00702529">
        <w:rPr>
          <w:rFonts w:asciiTheme="minorHAnsi" w:hAnsiTheme="minorHAnsi" w:cstheme="minorHAnsi"/>
          <w:sz w:val="20"/>
        </w:rPr>
        <w:t xml:space="preserve">AE01 Error al </w:t>
      </w:r>
      <w:bookmarkEnd w:id="122"/>
      <w:r w:rsidR="00360078">
        <w:rPr>
          <w:rFonts w:asciiTheme="minorHAnsi" w:hAnsiTheme="minorHAnsi" w:cstheme="minorHAnsi"/>
          <w:sz w:val="20"/>
        </w:rPr>
        <w:t>modificar la carta</w:t>
      </w:r>
      <w:bookmarkEnd w:id="12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3C07F1" w:rsidRPr="00702529" w14:paraId="4F433F07" w14:textId="77777777" w:rsidTr="0063687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7C8299EE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9583792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0858BC7A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3C07F1" w:rsidRPr="00702529" w14:paraId="60229212" w14:textId="77777777" w:rsidTr="0063687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61D5DDE9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4AF22D6" w14:textId="77777777" w:rsidR="003C07F1" w:rsidRPr="00702529" w:rsidRDefault="003C07F1" w:rsidP="0063687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02529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2DD85ADD" w14:textId="67318D5E" w:rsidR="003C07F1" w:rsidRPr="00702529" w:rsidRDefault="003C07F1" w:rsidP="00F1533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Cs/>
                <w:szCs w:val="20"/>
              </w:rPr>
              <w:t xml:space="preserve">Despliega el mensaje “Error al </w:t>
            </w:r>
            <w:r w:rsidR="00360078">
              <w:rPr>
                <w:rFonts w:asciiTheme="minorHAnsi" w:hAnsiTheme="minorHAnsi" w:cstheme="minorHAnsi"/>
                <w:bCs/>
                <w:szCs w:val="20"/>
              </w:rPr>
              <w:t>modifica</w:t>
            </w:r>
            <w:r w:rsidR="00F15338">
              <w:rPr>
                <w:rFonts w:asciiTheme="minorHAnsi" w:hAnsiTheme="minorHAnsi" w:cstheme="minorHAnsi"/>
                <w:bCs/>
                <w:szCs w:val="20"/>
              </w:rPr>
              <w:t>r la carta intención</w:t>
            </w:r>
            <w:r w:rsidRPr="00702529"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3C07F1" w:rsidRPr="00702529" w14:paraId="13660561" w14:textId="77777777" w:rsidTr="0063687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94AA8D0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03AF919" w14:textId="77777777" w:rsidR="003C07F1" w:rsidRPr="00702529" w:rsidRDefault="003C07F1" w:rsidP="0063687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6172FD23" w14:textId="67D773DC" w:rsidR="003C07F1" w:rsidRPr="00702529" w:rsidRDefault="003C07F1" w:rsidP="0063687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 w:rsidR="002C1D84">
              <w:rPr>
                <w:rFonts w:asciiTheme="minorHAnsi" w:hAnsiTheme="minorHAnsi" w:cstheme="minorHAnsi"/>
                <w:szCs w:val="20"/>
              </w:rPr>
              <w:t>excepcional.</w:t>
            </w:r>
          </w:p>
        </w:tc>
      </w:tr>
    </w:tbl>
    <w:p w14:paraId="397E7BDA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371934687"/>
      <w:bookmarkStart w:id="125" w:name="_Toc228339748"/>
      <w:bookmarkStart w:id="126" w:name="_Toc488487265"/>
      <w:bookmarkStart w:id="127" w:name="_Toc182735735"/>
      <w:bookmarkStart w:id="128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24"/>
      <w:bookmarkEnd w:id="125"/>
      <w:bookmarkEnd w:id="126"/>
    </w:p>
    <w:p w14:paraId="75E98715" w14:textId="135CF89D" w:rsidR="00510D2E" w:rsidRPr="00F470A8" w:rsidRDefault="00510D2E" w:rsidP="00510D2E">
      <w:pPr>
        <w:pStyle w:val="Prrafodelista"/>
        <w:ind w:left="360"/>
        <w:rPr>
          <w:rFonts w:asciiTheme="minorHAnsi" w:hAnsiTheme="minorHAnsi"/>
          <w:b/>
        </w:rPr>
      </w:pPr>
      <w:bookmarkStart w:id="129" w:name="_Toc371934688"/>
      <w:bookmarkStart w:id="130" w:name="_Toc228339749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="00DA3C5C">
        <w:rPr>
          <w:rFonts w:asciiTheme="minorHAnsi" w:hAnsiTheme="minorHAnsi"/>
          <w:b/>
        </w:rPr>
        <w:t xml:space="preserve">2022 - </w:t>
      </w:r>
      <w:r w:rsidRPr="00F470A8">
        <w:rPr>
          <w:rFonts w:asciiTheme="minorHAnsi" w:hAnsiTheme="minorHAnsi"/>
          <w:b/>
        </w:rPr>
        <w:t>Registrar Movimientos Bitácora”.</w:t>
      </w:r>
    </w:p>
    <w:p w14:paraId="397E7BDC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1" w:name="_Toc486162086"/>
      <w:bookmarkStart w:id="132" w:name="_Toc486162283"/>
      <w:bookmarkStart w:id="133" w:name="_Toc486162478"/>
      <w:bookmarkStart w:id="134" w:name="_Toc488487266"/>
      <w:bookmarkEnd w:id="131"/>
      <w:bookmarkEnd w:id="132"/>
      <w:bookmarkEnd w:id="133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27"/>
      <w:bookmarkEnd w:id="128"/>
      <w:bookmarkEnd w:id="129"/>
      <w:bookmarkEnd w:id="130"/>
      <w:bookmarkEnd w:id="134"/>
    </w:p>
    <w:p w14:paraId="397E7BDD" w14:textId="77777777" w:rsidR="002A48D4" w:rsidRPr="009550F2" w:rsidRDefault="009550F2" w:rsidP="002A48D4">
      <w:pPr>
        <w:rPr>
          <w:rFonts w:asciiTheme="minorHAnsi" w:hAnsiTheme="minorHAnsi" w:cstheme="minorHAnsi"/>
          <w:szCs w:val="20"/>
        </w:rPr>
      </w:pPr>
      <w:bookmarkStart w:id="135" w:name="_Toc371934689"/>
      <w:r w:rsidRPr="009550F2">
        <w:rPr>
          <w:rFonts w:asciiTheme="minorHAnsi" w:hAnsiTheme="minorHAnsi" w:cstheme="minorHAnsi"/>
          <w:szCs w:val="20"/>
        </w:rPr>
        <w:t>No aplica para esta funcionalidad del sistema.</w:t>
      </w:r>
    </w:p>
    <w:p w14:paraId="397E7BDE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6" w:name="_Toc488487267"/>
      <w:r w:rsidRPr="00AD37DD">
        <w:rPr>
          <w:rFonts w:asciiTheme="minorHAnsi" w:hAnsiTheme="minorHAnsi" w:cstheme="minorHAnsi"/>
          <w:sz w:val="20"/>
        </w:rPr>
        <w:t>Pos Condiciones</w:t>
      </w:r>
      <w:bookmarkEnd w:id="135"/>
      <w:bookmarkEnd w:id="136"/>
    </w:p>
    <w:p w14:paraId="397E7BDF" w14:textId="70BA5A27" w:rsidR="009550F2" w:rsidRPr="001A085D" w:rsidRDefault="009550F2" w:rsidP="009550F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7" w:name="_Toc461701853"/>
      <w:bookmarkStart w:id="138" w:name="_Toc484712639"/>
      <w:bookmarkStart w:id="139" w:name="_Toc488487268"/>
      <w:bookmarkStart w:id="140" w:name="_Toc228339751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&lt;Pos condición 1&gt; </w:t>
      </w:r>
      <w:r w:rsidR="00F15338">
        <w:rPr>
          <w:rFonts w:asciiTheme="minorHAnsi" w:hAnsiTheme="minorHAnsi" w:cstheme="minorHAnsi"/>
          <w:color w:val="000000" w:themeColor="text1"/>
          <w:sz w:val="20"/>
        </w:rPr>
        <w:t xml:space="preserve">Carta intención </w:t>
      </w:r>
      <w:bookmarkEnd w:id="137"/>
      <w:bookmarkEnd w:id="138"/>
      <w:r w:rsidR="00360078">
        <w:rPr>
          <w:rFonts w:asciiTheme="minorHAnsi" w:hAnsiTheme="minorHAnsi" w:cstheme="minorHAnsi"/>
          <w:color w:val="000000" w:themeColor="text1"/>
          <w:sz w:val="20"/>
        </w:rPr>
        <w:t>modificada</w:t>
      </w:r>
      <w:r w:rsidR="00DA3C5C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39"/>
    </w:p>
    <w:p w14:paraId="397E7BE0" w14:textId="27A8F4B5" w:rsidR="009550F2" w:rsidRPr="001A085D" w:rsidRDefault="009550F2" w:rsidP="009550F2">
      <w:pPr>
        <w:ind w:left="567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Los datos</w:t>
      </w:r>
      <w:r w:rsidR="00510D2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42EB4">
        <w:rPr>
          <w:rFonts w:asciiTheme="minorHAnsi" w:hAnsiTheme="minorHAnsi" w:cstheme="minorHAnsi"/>
          <w:color w:val="000000" w:themeColor="text1"/>
          <w:szCs w:val="20"/>
        </w:rPr>
        <w:t xml:space="preserve">actualizados </w:t>
      </w:r>
      <w:r w:rsidR="00510D2E">
        <w:rPr>
          <w:rFonts w:asciiTheme="minorHAnsi" w:hAnsiTheme="minorHAnsi" w:cstheme="minorHAnsi"/>
          <w:color w:val="000000" w:themeColor="text1"/>
          <w:szCs w:val="20"/>
        </w:rPr>
        <w:t xml:space="preserve">para la </w:t>
      </w:r>
      <w:r w:rsidR="00D42EB4">
        <w:rPr>
          <w:rFonts w:asciiTheme="minorHAnsi" w:hAnsiTheme="minorHAnsi" w:cstheme="minorHAnsi"/>
          <w:color w:val="000000" w:themeColor="text1"/>
          <w:szCs w:val="20"/>
        </w:rPr>
        <w:t xml:space="preserve">modificación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de</w:t>
      </w:r>
      <w:r w:rsidR="00FD242B">
        <w:rPr>
          <w:rFonts w:asciiTheme="minorHAnsi" w:hAnsiTheme="minorHAnsi" w:cstheme="minorHAnsi"/>
          <w:color w:val="000000" w:themeColor="text1"/>
          <w:szCs w:val="20"/>
        </w:rPr>
        <w:t xml:space="preserve"> la carta intención son guardados en la base de datos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CONEC II.</w:t>
      </w:r>
    </w:p>
    <w:p w14:paraId="2B4D5CFB" w14:textId="4A005A0C" w:rsidR="00510D2E" w:rsidRPr="00510D2E" w:rsidRDefault="00510D2E" w:rsidP="00510D2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41" w:name="_Toc488487269"/>
      <w:bookmarkStart w:id="142" w:name="_Toc371934692"/>
      <w:bookmarkStart w:id="143" w:name="_Toc289774390"/>
      <w:bookmarkEnd w:id="140"/>
      <w:r w:rsidRPr="00510D2E">
        <w:rPr>
          <w:rFonts w:asciiTheme="minorHAnsi" w:hAnsiTheme="minorHAnsi" w:cstheme="minorHAnsi"/>
          <w:color w:val="000000" w:themeColor="text1"/>
          <w:sz w:val="20"/>
        </w:rPr>
        <w:lastRenderedPageBreak/>
        <w:t>&lt;Pos condición 2&gt; Registros en Bitácora.</w:t>
      </w:r>
      <w:bookmarkEnd w:id="141"/>
    </w:p>
    <w:p w14:paraId="51F4C7F9" w14:textId="379BD0DA" w:rsidR="00510D2E" w:rsidRPr="00510D2E" w:rsidRDefault="00510D2E" w:rsidP="00510D2E">
      <w:pPr>
        <w:ind w:left="567"/>
        <w:rPr>
          <w:rFonts w:ascii="Calibri" w:hAnsi="Calibri"/>
        </w:rPr>
      </w:pPr>
      <w:r w:rsidRPr="00510D2E">
        <w:rPr>
          <w:rFonts w:ascii="Calibri" w:hAnsi="Calibri"/>
        </w:rPr>
        <w:t>El movimiento de la</w:t>
      </w:r>
      <w:r w:rsidR="00D42EB4">
        <w:rPr>
          <w:rFonts w:ascii="Calibri" w:hAnsi="Calibri"/>
        </w:rPr>
        <w:t xml:space="preserve"> modificación de la carta intención</w:t>
      </w:r>
      <w:r w:rsidRPr="00510D2E">
        <w:rPr>
          <w:rFonts w:ascii="Calibri" w:hAnsi="Calibri"/>
        </w:rPr>
        <w:t xml:space="preserve"> realizado por el usuario es registrado en la bitácora.</w:t>
      </w:r>
    </w:p>
    <w:p w14:paraId="397E7BE3" w14:textId="104E6A36" w:rsidR="00D16B4F" w:rsidRDefault="00D16B4F" w:rsidP="00510D2E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4" w:name="_Toc488487270"/>
      <w:r w:rsidRPr="00AD37DD">
        <w:rPr>
          <w:rFonts w:asciiTheme="minorHAnsi" w:hAnsiTheme="minorHAnsi" w:cstheme="minorHAnsi"/>
          <w:sz w:val="20"/>
        </w:rPr>
        <w:t>Reglas de Negocio</w:t>
      </w:r>
      <w:bookmarkEnd w:id="142"/>
      <w:bookmarkEnd w:id="143"/>
      <w:bookmarkEnd w:id="144"/>
    </w:p>
    <w:p w14:paraId="54BF0490" w14:textId="5FC984A1" w:rsidR="00B33C06" w:rsidRDefault="0073514E" w:rsidP="00B8252D">
      <w:pPr>
        <w:rPr>
          <w:rFonts w:ascii="Calibri" w:hAnsi="Calibri"/>
          <w:b/>
        </w:rPr>
      </w:pPr>
      <w:r>
        <w:rPr>
          <w:rFonts w:asciiTheme="minorHAnsi" w:hAnsiTheme="minorHAnsi" w:cstheme="minorHAnsi"/>
          <w:b/>
        </w:rPr>
        <w:t xml:space="preserve">RN117 - </w:t>
      </w:r>
      <w:r w:rsidR="00B33C06" w:rsidRPr="00B33C06">
        <w:rPr>
          <w:rFonts w:asciiTheme="minorHAnsi" w:hAnsiTheme="minorHAnsi" w:cstheme="minorHAnsi"/>
          <w:b/>
        </w:rPr>
        <w:t>Opciones de carta intención</w:t>
      </w:r>
      <w:r w:rsidR="00B33C06" w:rsidRPr="00B33C06">
        <w:rPr>
          <w:rFonts w:asciiTheme="minorHAnsi" w:hAnsiTheme="minorHAnsi" w:cstheme="minorHAnsi"/>
          <w:bCs/>
        </w:rPr>
        <w:t>.</w:t>
      </w:r>
    </w:p>
    <w:p w14:paraId="79B72630" w14:textId="3F1EECCB" w:rsidR="00B8252D" w:rsidRPr="00BD1615" w:rsidRDefault="00B8252D" w:rsidP="00B8252D">
      <w:pPr>
        <w:rPr>
          <w:rFonts w:ascii="Calibri" w:hAnsi="Calibri"/>
        </w:rPr>
      </w:pPr>
      <w:r w:rsidRPr="00BD1615">
        <w:rPr>
          <w:rFonts w:ascii="Calibri" w:hAnsi="Calibri"/>
        </w:rPr>
        <w:t>Una vez que el instrumento jurídico se formalice y se envié al cliente y a las áreas prestadoras del servicio, no se podrá crear, modificar, cargar y/o generar la carta intención. Sólo podrá ser consultada.</w:t>
      </w:r>
    </w:p>
    <w:p w14:paraId="4597417B" w14:textId="262159E2" w:rsidR="00B33C06" w:rsidRPr="00B33C06" w:rsidRDefault="00B33C06" w:rsidP="00B8252D">
      <w:pPr>
        <w:rPr>
          <w:rFonts w:ascii="Calibri" w:hAnsi="Calibri"/>
          <w:b/>
        </w:rPr>
      </w:pPr>
      <w:r w:rsidRPr="00B33C06">
        <w:rPr>
          <w:rFonts w:ascii="Calibri" w:hAnsi="Calibri"/>
          <w:b/>
        </w:rPr>
        <w:t>R</w:t>
      </w:r>
      <w:r w:rsidR="0073514E">
        <w:rPr>
          <w:rFonts w:ascii="Calibri" w:hAnsi="Calibri"/>
          <w:b/>
        </w:rPr>
        <w:t xml:space="preserve">N118 - </w:t>
      </w:r>
      <w:r w:rsidRPr="00B33C06">
        <w:rPr>
          <w:rFonts w:ascii="Calibri" w:hAnsi="Calibri"/>
          <w:b/>
        </w:rPr>
        <w:t>Permisos</w:t>
      </w:r>
      <w:r w:rsidR="00E13333">
        <w:rPr>
          <w:rFonts w:ascii="Calibri" w:hAnsi="Calibri"/>
          <w:b/>
        </w:rPr>
        <w:t xml:space="preserve"> </w:t>
      </w:r>
      <w:r w:rsidR="00E13333" w:rsidRPr="00E13333">
        <w:rPr>
          <w:rFonts w:asciiTheme="minorHAnsi" w:hAnsiTheme="minorHAnsi" w:cstheme="minorHAnsi"/>
          <w:b/>
        </w:rPr>
        <w:t>Carta Intención</w:t>
      </w:r>
      <w:r w:rsidRPr="00B33C06">
        <w:rPr>
          <w:rFonts w:ascii="Calibri" w:hAnsi="Calibri"/>
          <w:b/>
        </w:rPr>
        <w:t xml:space="preserve">. </w:t>
      </w:r>
    </w:p>
    <w:p w14:paraId="7FD60A8B" w14:textId="56B7EA18" w:rsidR="00B8252D" w:rsidRPr="00BD1615" w:rsidRDefault="00B8252D" w:rsidP="00B8252D">
      <w:pPr>
        <w:rPr>
          <w:rFonts w:ascii="Calibri" w:hAnsi="Calibri"/>
        </w:rPr>
      </w:pPr>
      <w:r w:rsidRPr="00BD1615">
        <w:rPr>
          <w:rFonts w:ascii="Calibri" w:hAnsi="Calibri"/>
        </w:rPr>
        <w:t xml:space="preserve">Sólo el </w:t>
      </w:r>
      <w:r w:rsidR="00BD1615" w:rsidRPr="00BD1615">
        <w:rPr>
          <w:rFonts w:ascii="Calibri" w:hAnsi="Calibri"/>
        </w:rPr>
        <w:t>súper</w:t>
      </w:r>
      <w:r w:rsidRPr="00BD1615">
        <w:rPr>
          <w:rFonts w:ascii="Calibri" w:hAnsi="Calibri"/>
        </w:rPr>
        <w:t xml:space="preserve"> usuario de la DGAJ, podrá crear, modificar, cargar y/o generar la carta intención</w:t>
      </w:r>
      <w:r w:rsidR="00BD1615" w:rsidRPr="00BD1615">
        <w:rPr>
          <w:rFonts w:ascii="Calibri" w:hAnsi="Calibri"/>
        </w:rPr>
        <w:t xml:space="preserve"> después de que el instrumento jurídico se formalice y sea enviado al cliente y a las áreas prestadoras del servicio.</w:t>
      </w:r>
    </w:p>
    <w:p w14:paraId="397E7BE7" w14:textId="77777777" w:rsidR="00D16B4F" w:rsidRDefault="00D16B4F" w:rsidP="009550F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5" w:name="_Toc371934693"/>
      <w:bookmarkStart w:id="146" w:name="_Toc488487271"/>
      <w:r w:rsidRPr="00AD37DD">
        <w:rPr>
          <w:rFonts w:asciiTheme="minorHAnsi" w:hAnsiTheme="minorHAnsi" w:cstheme="minorHAnsi"/>
          <w:sz w:val="20"/>
        </w:rPr>
        <w:t>Validaciones</w:t>
      </w:r>
      <w:bookmarkEnd w:id="145"/>
      <w:bookmarkEnd w:id="146"/>
    </w:p>
    <w:p w14:paraId="397E7BE8" w14:textId="77777777" w:rsidR="00554004" w:rsidRDefault="00554004" w:rsidP="009550F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7" w:name="_Toc461701857"/>
      <w:bookmarkStart w:id="148" w:name="_Toc488487272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47"/>
      <w:bookmarkEnd w:id="148"/>
    </w:p>
    <w:p w14:paraId="397E7BE9" w14:textId="77777777" w:rsidR="009550F2" w:rsidRDefault="009550F2" w:rsidP="009550F2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obligatorios hayan sido llenados de acuerdo a la siguiente tabla.</w:t>
      </w:r>
    </w:p>
    <w:p w14:paraId="16687364" w14:textId="77777777" w:rsidR="00BD60F2" w:rsidRDefault="00BD60F2" w:rsidP="009550F2">
      <w:pPr>
        <w:rPr>
          <w:rFonts w:asciiTheme="minorHAnsi" w:hAnsiTheme="minorHAnsi" w:cstheme="minorHAnsi"/>
          <w:color w:val="000000" w:themeColor="text1"/>
          <w:szCs w:val="20"/>
        </w:rPr>
      </w:pPr>
    </w:p>
    <w:tbl>
      <w:tblPr>
        <w:tblStyle w:val="Tablaconcuadrcula"/>
        <w:tblW w:w="7590" w:type="dxa"/>
        <w:jc w:val="center"/>
        <w:tblInd w:w="-1815" w:type="dxa"/>
        <w:tblLayout w:type="fixed"/>
        <w:tblLook w:val="04A0" w:firstRow="1" w:lastRow="0" w:firstColumn="1" w:lastColumn="0" w:noHBand="0" w:noVBand="1"/>
      </w:tblPr>
      <w:tblGrid>
        <w:gridCol w:w="651"/>
        <w:gridCol w:w="4129"/>
        <w:gridCol w:w="1258"/>
        <w:gridCol w:w="1552"/>
      </w:tblGrid>
      <w:tr w:rsidR="00BD60F2" w14:paraId="4A3977C2" w14:textId="77777777" w:rsidTr="0068041E">
        <w:trPr>
          <w:trHeight w:val="20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73FDCE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DCABF1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BD09CE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2DE1BB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BD60F2" w14:paraId="0312649B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4297E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7C59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Nombre del receptor del documento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7374C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5E10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BD60F2" w14:paraId="7F66085A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A4B26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DD87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Jerarquía del receptor del documento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C6407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2E2B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BD60F2" w14:paraId="376AA31F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B51A5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DE9D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Cargo del receptor del documento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4054C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3C3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BD60F2" w14:paraId="3880F14E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0A997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CAB6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Fecha elaboración.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A58D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C83F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BD60F2" w14:paraId="33D52BD9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5FDB3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96FD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Fecha de continuación de servicio.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75562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529D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BD60F2" w14:paraId="16A28C2B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0035E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753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Fecha de término de servicio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6249C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5F5E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BD60F2" w14:paraId="77A686AF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7FA20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99C9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Ejercicio fiscal.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F66BF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861B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92475E" w14:paraId="0E05A714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CF59" w14:textId="77777777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7934" w14:textId="2D220585" w:rsidR="0092475E" w:rsidRPr="00DA3C5C" w:rsidRDefault="0092475E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Nombre del contratante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7AA3" w14:textId="75D53D93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DA3C5C">
              <w:rPr>
                <w:rFonts w:asciiTheme="minorHAnsi" w:hAnsiTheme="minorHAnsi" w:cstheme="minorHAnsi"/>
                <w:color w:val="000000" w:themeColor="text1"/>
                <w:szCs w:val="20"/>
              </w:rPr>
              <w:t>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8247" w14:textId="05363216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92475E" w14:paraId="7D562BA8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501C" w14:textId="77777777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9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EB3C" w14:textId="37E3B668" w:rsidR="0092475E" w:rsidRPr="00DA3C5C" w:rsidRDefault="0092475E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Cargo del contratante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524F4" w14:textId="1D9A3070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DA3C5C">
              <w:rPr>
                <w:rFonts w:asciiTheme="minorHAnsi" w:hAnsiTheme="minorHAnsi" w:cstheme="minorHAnsi"/>
                <w:color w:val="000000" w:themeColor="text1"/>
                <w:szCs w:val="20"/>
              </w:rPr>
              <w:t>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7B69" w14:textId="3E7A1C2B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92475E" w14:paraId="776CF5F6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5B4EE" w14:textId="77777777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F3B1" w14:textId="65AC6899" w:rsidR="0092475E" w:rsidRPr="00DA3C5C" w:rsidRDefault="0092475E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Nombre del interesado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3900F" w14:textId="009FFC4D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996" w14:textId="29781FE7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92475E" w14:paraId="62CA1942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4E098" w14:textId="77777777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F55E" w14:textId="632AA9E8" w:rsidR="0092475E" w:rsidRPr="00DA3C5C" w:rsidRDefault="0092475E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Jerarquía del interesado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A024C" w14:textId="002DDCD4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EDB4" w14:textId="39CF6D11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92475E" w14:paraId="7B80E22D" w14:textId="77777777" w:rsidTr="0068041E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7F761" w14:textId="77777777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2E7D" w14:textId="0FF47299" w:rsidR="0092475E" w:rsidRPr="00DA3C5C" w:rsidRDefault="0092475E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Cargo del interesado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63AC4" w14:textId="4F9BFD7F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4460" w14:textId="226C4818" w:rsidR="0092475E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397E7BFE" w14:textId="77777777" w:rsidR="00554004" w:rsidRDefault="00D70D93" w:rsidP="009550F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9" w:name="_Toc461701858"/>
      <w:bookmarkStart w:id="150" w:name="_Toc488487273"/>
      <w:r w:rsidRPr="00AD37DD">
        <w:rPr>
          <w:rFonts w:asciiTheme="minorHAnsi" w:hAnsiTheme="minorHAnsi" w:cstheme="minorHAnsi"/>
          <w:sz w:val="20"/>
        </w:rPr>
        <w:lastRenderedPageBreak/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49"/>
      <w:bookmarkEnd w:id="150"/>
    </w:p>
    <w:p w14:paraId="397E7BFF" w14:textId="77777777" w:rsidR="009550F2" w:rsidRDefault="009550F2" w:rsidP="009550F2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p w14:paraId="1C5B7C06" w14:textId="77777777" w:rsidR="00BD60F2" w:rsidRDefault="00BD60F2" w:rsidP="009550F2">
      <w:pPr>
        <w:rPr>
          <w:rFonts w:asciiTheme="minorHAnsi" w:hAnsiTheme="minorHAnsi" w:cstheme="minorHAnsi"/>
          <w:color w:val="000000" w:themeColor="text1"/>
          <w:szCs w:val="20"/>
        </w:rPr>
      </w:pPr>
    </w:p>
    <w:tbl>
      <w:tblPr>
        <w:tblStyle w:val="Tablaconcuadrcul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2072"/>
        <w:gridCol w:w="1057"/>
        <w:gridCol w:w="992"/>
        <w:gridCol w:w="4556"/>
      </w:tblGrid>
      <w:tr w:rsidR="00BD60F2" w14:paraId="53113765" w14:textId="77777777" w:rsidTr="00EE1EA9">
        <w:trPr>
          <w:trHeight w:val="204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941B88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F13B65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808FCC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19537D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A495BC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BD60F2" w14:paraId="3ECB7CE5" w14:textId="77777777" w:rsidTr="00EE1EA9">
        <w:trPr>
          <w:trHeight w:val="136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70CF5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0918" w14:textId="46313576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Nombre del receptor del documento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E9B62" w14:textId="269621E0" w:rsidR="00BD60F2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EB40" w14:textId="689E5734" w:rsidR="00BD60F2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B869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BD60F2" w14:paraId="48E76A68" w14:textId="77777777" w:rsidTr="00EE1EA9">
        <w:trPr>
          <w:trHeight w:val="136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334A3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03B8" w14:textId="68DCBF5D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Jerarquía del receptor del documento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66DA7" w14:textId="78BE15E0" w:rsidR="00BD60F2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845" w14:textId="1D845503" w:rsidR="00BD60F2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886B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BD60F2" w14:paraId="0659DBA7" w14:textId="77777777" w:rsidTr="00EE1EA9">
        <w:trPr>
          <w:trHeight w:val="136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9E33B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4B43" w14:textId="77A64845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Cargo del receptor del documento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73ADB" w14:textId="2F5A1EA6" w:rsidR="00BD60F2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C483" w14:textId="2F568BEA" w:rsidR="00BD60F2" w:rsidRDefault="0092475E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4D771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BD60F2" w14:paraId="064CF886" w14:textId="77777777" w:rsidTr="00EE1EA9">
        <w:trPr>
          <w:trHeight w:val="136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C41BA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4EEB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Fecha elaboración.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A58C0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8D3F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9F5F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ingresa mediante calendario, y en el documento se mostrará con letra y número, por ejemplo: 28 de diciembre de 2015.</w:t>
            </w:r>
          </w:p>
        </w:tc>
      </w:tr>
      <w:tr w:rsidR="00BD60F2" w14:paraId="27CDE532" w14:textId="77777777" w:rsidTr="00EE1EA9">
        <w:trPr>
          <w:trHeight w:val="136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6EDA4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98ED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Fecha de continuación de servicio.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889A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40E1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D5C5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B1A8F">
              <w:rPr>
                <w:rFonts w:asciiTheme="minorHAnsi" w:hAnsiTheme="minorHAnsi" w:cstheme="minorHAnsi"/>
                <w:color w:val="000000" w:themeColor="text1"/>
                <w:szCs w:val="20"/>
              </w:rPr>
              <w:t>Se ingresa mediante calendario, y en el documento se mostrará con letra y número, por ejemplo: 28 de diciembre de 2015.</w:t>
            </w:r>
          </w:p>
        </w:tc>
      </w:tr>
      <w:tr w:rsidR="00BD60F2" w14:paraId="2213DE3E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E87F5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7ED9" w14:textId="412F7813" w:rsidR="00BD60F2" w:rsidRPr="00DA3C5C" w:rsidRDefault="00BD60F2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Fecha de término de servicio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91131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DC9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C859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B1A8F">
              <w:rPr>
                <w:rFonts w:asciiTheme="minorHAnsi" w:hAnsiTheme="minorHAnsi" w:cstheme="minorHAnsi"/>
                <w:color w:val="000000" w:themeColor="text1"/>
                <w:szCs w:val="20"/>
              </w:rPr>
              <w:t>Se ingresa mediante calendario, y en el documento se mostrará con letra y número, por ejemplo: 28 de diciembre de 2015.</w:t>
            </w:r>
          </w:p>
        </w:tc>
      </w:tr>
      <w:tr w:rsidR="00BD60F2" w14:paraId="766C5175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B72E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4490" w14:textId="77777777" w:rsidR="00BD60F2" w:rsidRPr="00DA3C5C" w:rsidRDefault="00BD60F2" w:rsidP="00DA3C5C">
            <w:pPr>
              <w:rPr>
                <w:rFonts w:asciiTheme="minorHAnsi" w:hAnsiTheme="minorHAnsi" w:cstheme="minorHAnsi"/>
                <w:b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Ejercicio fiscal.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509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Numérico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6340" w14:textId="77777777" w:rsidR="00BD60F2" w:rsidRDefault="00BD60F2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4F1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refiere al año del ejercicio fiscal. Se toma del año ingresado en la fecha de continuación de servicio.</w:t>
            </w:r>
          </w:p>
        </w:tc>
      </w:tr>
      <w:tr w:rsidR="00732D8D" w14:paraId="4F0F5D3E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2324A" w14:textId="5B6AEC72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0418" w14:textId="551E583A" w:rsidR="00732D8D" w:rsidRPr="00DA3C5C" w:rsidRDefault="00732D8D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Nombre del contratante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9E3EF" w14:textId="55F5CB3D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3225" w14:textId="20994F2A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AC0E" w14:textId="77777777" w:rsidR="00732D8D" w:rsidRDefault="00732D8D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los contactos del contratante.</w:t>
            </w:r>
          </w:p>
        </w:tc>
      </w:tr>
      <w:tr w:rsidR="00732D8D" w14:paraId="747828CE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8EA4B" w14:textId="7D7F7BB3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9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FFC3" w14:textId="082B956C" w:rsidR="00732D8D" w:rsidRPr="00DA3C5C" w:rsidRDefault="00732D8D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Cargo del contratante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09E60" w14:textId="7DEACEA5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AE1A" w14:textId="77BE30AD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0492" w14:textId="77777777" w:rsidR="00732D8D" w:rsidRDefault="00732D8D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los contactos del contratante.</w:t>
            </w:r>
          </w:p>
        </w:tc>
      </w:tr>
      <w:tr w:rsidR="00732D8D" w14:paraId="6D9B7713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269E3" w14:textId="49F2615F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F776" w14:textId="0B0FF660" w:rsidR="00732D8D" w:rsidRPr="00DA3C5C" w:rsidRDefault="00732D8D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Nombre del interesado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66D71" w14:textId="7A6FCCB5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6064" w14:textId="4E2387EB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BC17" w14:textId="77777777" w:rsidR="00732D8D" w:rsidRDefault="00732D8D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732D8D" w14:paraId="68A32BDD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40101" w14:textId="4569A612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2275" w14:textId="161A639F" w:rsidR="00732D8D" w:rsidRPr="00DA3C5C" w:rsidRDefault="00732D8D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Jerarquía del interesado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1CAF5" w14:textId="6C6D2C1B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E2D0" w14:textId="038E370E" w:rsidR="00732D8D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F5D1" w14:textId="77777777" w:rsidR="00732D8D" w:rsidRDefault="00732D8D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BD60F2" w14:paraId="24FCA589" w14:textId="77777777" w:rsidTr="00EE1EA9">
        <w:trPr>
          <w:trHeight w:val="70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6AE6D" w14:textId="7BE98EA2" w:rsidR="00BD60F2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7015" w14:textId="0D6C9099" w:rsidR="00BD60F2" w:rsidRPr="00DA3C5C" w:rsidRDefault="00BD60F2" w:rsidP="00DA3C5C">
            <w:pPr>
              <w:rPr>
                <w:rFonts w:asciiTheme="minorHAnsi" w:hAnsiTheme="minorHAnsi" w:cstheme="minorHAnsi"/>
                <w:b/>
                <w:lang w:val="es-MX" w:eastAsia="en-US"/>
              </w:rPr>
            </w:pPr>
            <w:r w:rsidRPr="00DA3C5C">
              <w:rPr>
                <w:rFonts w:asciiTheme="minorHAnsi" w:hAnsiTheme="minorHAnsi" w:cstheme="minorHAnsi"/>
                <w:lang w:val="es-MX" w:eastAsia="en-US"/>
              </w:rPr>
              <w:t>Cargo del interesado</w:t>
            </w:r>
            <w:r w:rsidR="00A94820" w:rsidRPr="00DA3C5C">
              <w:rPr>
                <w:rFonts w:asciiTheme="minorHAnsi" w:hAnsiTheme="minorHAnsi" w:cstheme="minorHAnsi"/>
                <w:lang w:val="es-MX" w:eastAsia="en-US"/>
              </w:rPr>
              <w:t>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E78FF" w14:textId="29339121" w:rsidR="00BD60F2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9E49" w14:textId="5F26A61C" w:rsidR="00BD60F2" w:rsidRDefault="00732D8D" w:rsidP="006804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3394" w14:textId="77777777" w:rsidR="00BD60F2" w:rsidRDefault="00BD60F2" w:rsidP="006804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</w:tbl>
    <w:p w14:paraId="5B04C3A1" w14:textId="77777777" w:rsidR="003D2FF4" w:rsidRPr="003D2FF4" w:rsidRDefault="003D2FF4" w:rsidP="003D2FF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1" w:name="_Toc486162095"/>
      <w:bookmarkStart w:id="152" w:name="_Toc486162292"/>
      <w:bookmarkStart w:id="153" w:name="_Toc486162487"/>
      <w:bookmarkStart w:id="154" w:name="_Toc486962675"/>
      <w:bookmarkStart w:id="155" w:name="_Toc488487274"/>
      <w:bookmarkStart w:id="156" w:name="_Toc371934694"/>
      <w:bookmarkEnd w:id="151"/>
      <w:bookmarkEnd w:id="152"/>
      <w:bookmarkEnd w:id="153"/>
      <w:r w:rsidRPr="003D2FF4">
        <w:rPr>
          <w:rFonts w:asciiTheme="minorHAnsi" w:hAnsiTheme="minorHAnsi" w:cstheme="minorHAnsi"/>
          <w:sz w:val="20"/>
        </w:rPr>
        <w:t>V03 Validar fecha de continuación de servicio</w:t>
      </w:r>
      <w:bookmarkEnd w:id="154"/>
      <w:bookmarkEnd w:id="155"/>
    </w:p>
    <w:p w14:paraId="60D1CB68" w14:textId="77777777" w:rsidR="003D2FF4" w:rsidRPr="00C95C80" w:rsidRDefault="003D2FF4" w:rsidP="003D2FF4">
      <w:pPr>
        <w:rPr>
          <w:rFonts w:ascii="Calibri" w:hAnsi="Calibri"/>
        </w:rPr>
      </w:pPr>
      <w:r w:rsidRPr="00C95C80">
        <w:rPr>
          <w:rFonts w:ascii="Calibri" w:hAnsi="Calibri"/>
        </w:rPr>
        <w:t>La fecha de continuación de servicio, debe ser mayor a la fecha de término del actual servicio prestado.</w:t>
      </w:r>
    </w:p>
    <w:p w14:paraId="6B753F67" w14:textId="77777777" w:rsidR="003D2FF4" w:rsidRPr="003D2FF4" w:rsidRDefault="003D2FF4" w:rsidP="003D2FF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7" w:name="_Toc486962676"/>
      <w:bookmarkStart w:id="158" w:name="_Toc488487275"/>
      <w:r w:rsidRPr="003D2FF4">
        <w:rPr>
          <w:rFonts w:asciiTheme="minorHAnsi" w:hAnsiTheme="minorHAnsi" w:cstheme="minorHAnsi"/>
          <w:sz w:val="20"/>
        </w:rPr>
        <w:t>V04 Validar fecha de término de servicio</w:t>
      </w:r>
      <w:bookmarkEnd w:id="157"/>
      <w:bookmarkEnd w:id="158"/>
    </w:p>
    <w:p w14:paraId="0C0E3E78" w14:textId="77777777" w:rsidR="003D2FF4" w:rsidRPr="00C95C80" w:rsidRDefault="003D2FF4" w:rsidP="003D2FF4">
      <w:pPr>
        <w:rPr>
          <w:rFonts w:ascii="Calibri" w:hAnsi="Calibri"/>
        </w:rPr>
      </w:pPr>
      <w:r>
        <w:rPr>
          <w:rFonts w:ascii="Calibri" w:hAnsi="Calibri"/>
        </w:rPr>
        <w:t xml:space="preserve">La fecha de término </w:t>
      </w:r>
      <w:r w:rsidRPr="00C95C80">
        <w:rPr>
          <w:rFonts w:ascii="Calibri" w:hAnsi="Calibri"/>
        </w:rPr>
        <w:t xml:space="preserve">de servicio, debe ser mayor a la fecha de </w:t>
      </w:r>
      <w:r>
        <w:rPr>
          <w:rFonts w:ascii="Calibri" w:hAnsi="Calibri"/>
        </w:rPr>
        <w:t>continuación</w:t>
      </w:r>
      <w:r w:rsidRPr="00C95C80">
        <w:rPr>
          <w:rFonts w:ascii="Calibri" w:hAnsi="Calibri"/>
        </w:rPr>
        <w:t xml:space="preserve"> del servicio</w:t>
      </w:r>
      <w:r>
        <w:rPr>
          <w:rFonts w:ascii="Calibri" w:hAnsi="Calibri"/>
        </w:rPr>
        <w:t>.</w:t>
      </w:r>
    </w:p>
    <w:p w14:paraId="2B4664A7" w14:textId="3F40F47B" w:rsidR="00732D8D" w:rsidRDefault="00732D8D" w:rsidP="00732D8D">
      <w:pPr>
        <w:pStyle w:val="EstiloTtulo1Antes6ptoDespus3ptoInterlineadoMn"/>
        <w:numPr>
          <w:ilvl w:val="1"/>
          <w:numId w:val="2"/>
        </w:numPr>
        <w:jc w:val="left"/>
        <w:rPr>
          <w:rFonts w:ascii="Calibri" w:hAnsi="Calibri" w:cstheme="minorHAnsi"/>
          <w:sz w:val="20"/>
        </w:rPr>
      </w:pPr>
      <w:bookmarkStart w:id="159" w:name="_Toc488487276"/>
      <w:bookmarkStart w:id="160" w:name="_Toc486962677"/>
      <w:r>
        <w:rPr>
          <w:rFonts w:asciiTheme="minorHAnsi" w:hAnsiTheme="minorHAnsi" w:cstheme="minorHAnsi"/>
          <w:sz w:val="20"/>
        </w:rPr>
        <w:lastRenderedPageBreak/>
        <w:t>V05 V</w:t>
      </w:r>
      <w:r w:rsidRPr="00732D8D">
        <w:rPr>
          <w:rFonts w:asciiTheme="minorHAnsi" w:hAnsiTheme="minorHAnsi" w:cstheme="minorHAnsi"/>
          <w:sz w:val="20"/>
        </w:rPr>
        <w:t>alidar duplicidad en carta intención</w:t>
      </w:r>
      <w:bookmarkEnd w:id="159"/>
    </w:p>
    <w:p w14:paraId="4690327C" w14:textId="77777777" w:rsidR="00732D8D" w:rsidRDefault="00732D8D" w:rsidP="00732D8D">
      <w:pPr>
        <w:rPr>
          <w:rFonts w:ascii="Calibri" w:hAnsi="Calibri"/>
        </w:rPr>
      </w:pPr>
      <w:r>
        <w:rPr>
          <w:rFonts w:ascii="Calibri" w:hAnsi="Calibri"/>
        </w:rPr>
        <w:t>Validar que no exista duplicidad  al crear la carta intención, por instrumento jurídico.</w:t>
      </w:r>
    </w:p>
    <w:p w14:paraId="356A9DF2" w14:textId="77777777" w:rsidR="003D2FF4" w:rsidRPr="003D2FF4" w:rsidRDefault="003D2FF4" w:rsidP="003D2FF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1" w:name="_Toc486962678"/>
      <w:bookmarkStart w:id="162" w:name="_Toc488487277"/>
      <w:bookmarkEnd w:id="160"/>
      <w:r w:rsidRPr="003D2FF4">
        <w:rPr>
          <w:rFonts w:asciiTheme="minorHAnsi" w:hAnsiTheme="minorHAnsi" w:cstheme="minorHAnsi"/>
          <w:sz w:val="20"/>
        </w:rPr>
        <w:t>V06 Validar domicilios de las instalaciones</w:t>
      </w:r>
      <w:bookmarkEnd w:id="161"/>
      <w:bookmarkEnd w:id="162"/>
    </w:p>
    <w:p w14:paraId="563A0DA7" w14:textId="77777777" w:rsidR="003D2FF4" w:rsidRDefault="003D2FF4" w:rsidP="003D2FF4">
      <w:pPr>
        <w:rPr>
          <w:rFonts w:ascii="Calibri" w:hAnsi="Calibri"/>
        </w:rPr>
      </w:pPr>
      <w:r w:rsidRPr="003E583F">
        <w:rPr>
          <w:rFonts w:ascii="Calibri" w:hAnsi="Calibri"/>
        </w:rPr>
        <w:t>Sólo se incluirán en la carta intención, los domicilios de las instalaciones, que se indican en el instrumento jurídico actual.</w:t>
      </w:r>
    </w:p>
    <w:p w14:paraId="0C2A971D" w14:textId="79973243" w:rsidR="003D2FF4" w:rsidRPr="003D2FF4" w:rsidRDefault="003D2FF4" w:rsidP="003D2FF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3" w:name="_Toc486962679"/>
      <w:bookmarkStart w:id="164" w:name="_Toc488487278"/>
      <w:r w:rsidRPr="003D2FF4">
        <w:rPr>
          <w:rFonts w:asciiTheme="minorHAnsi" w:hAnsiTheme="minorHAnsi" w:cstheme="minorHAnsi"/>
          <w:sz w:val="20"/>
        </w:rPr>
        <w:t>V0</w:t>
      </w:r>
      <w:r>
        <w:rPr>
          <w:rFonts w:asciiTheme="minorHAnsi" w:hAnsiTheme="minorHAnsi" w:cstheme="minorHAnsi"/>
          <w:sz w:val="20"/>
        </w:rPr>
        <w:t>7</w:t>
      </w:r>
      <w:r w:rsidRPr="003D2FF4">
        <w:rPr>
          <w:rFonts w:asciiTheme="minorHAnsi" w:hAnsiTheme="minorHAnsi" w:cstheme="minorHAnsi"/>
          <w:sz w:val="20"/>
        </w:rPr>
        <w:t xml:space="preserve"> Validar duplicidad de interesados</w:t>
      </w:r>
      <w:bookmarkEnd w:id="163"/>
      <w:bookmarkEnd w:id="164"/>
    </w:p>
    <w:p w14:paraId="58F3E609" w14:textId="77777777" w:rsidR="003D2FF4" w:rsidRPr="003E583F" w:rsidRDefault="003D2FF4" w:rsidP="003D2FF4">
      <w:pPr>
        <w:rPr>
          <w:rFonts w:ascii="Calibri" w:hAnsi="Calibri"/>
        </w:rPr>
      </w:pPr>
      <w:r w:rsidRPr="003E583F">
        <w:rPr>
          <w:rFonts w:ascii="Calibri" w:hAnsi="Calibri"/>
        </w:rPr>
        <w:t>S</w:t>
      </w:r>
      <w:r>
        <w:rPr>
          <w:rFonts w:ascii="Calibri" w:hAnsi="Calibri"/>
        </w:rPr>
        <w:t>e debe validar que no se repita un interesado en el pie de página</w:t>
      </w:r>
      <w:r w:rsidRPr="003E583F">
        <w:rPr>
          <w:rFonts w:ascii="Calibri" w:hAnsi="Calibri"/>
        </w:rPr>
        <w:t>.</w:t>
      </w:r>
    </w:p>
    <w:p w14:paraId="397E7C1D" w14:textId="77777777" w:rsidR="00B60FF1" w:rsidRDefault="00D16B4F" w:rsidP="003D2FF4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5" w:name="_Toc488487279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56"/>
      <w:bookmarkEnd w:id="165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6D75D057" w14:textId="4406E5B7" w:rsidR="00C5749A" w:rsidRPr="00AD5F3D" w:rsidRDefault="00224FB3" w:rsidP="002C3063">
      <w:pPr>
        <w:rPr>
          <w:rFonts w:ascii="Calibri" w:hAnsi="Calibri" w:cstheme="minorHAnsi"/>
        </w:rPr>
      </w:pPr>
      <w:r w:rsidRPr="00AD5F3D">
        <w:rPr>
          <w:rFonts w:ascii="Calibri" w:hAnsi="Calibri"/>
        </w:rPr>
        <w:t>FUNC-DGAJ-02</w:t>
      </w:r>
      <w:r w:rsidR="00D42EB4">
        <w:rPr>
          <w:rFonts w:ascii="Calibri" w:hAnsi="Calibri"/>
        </w:rPr>
        <w:t>4</w:t>
      </w:r>
      <w:r w:rsidR="00DA3C5C">
        <w:rPr>
          <w:rFonts w:ascii="Calibri" w:hAnsi="Calibri"/>
        </w:rPr>
        <w:t xml:space="preserve"> - </w:t>
      </w:r>
      <w:r w:rsidR="00D42EB4" w:rsidRPr="00D42EB4">
        <w:rPr>
          <w:rFonts w:ascii="Calibri" w:hAnsi="Calibri"/>
        </w:rPr>
        <w:t>Validar que el sistema permita modificar una Carta</w:t>
      </w:r>
      <w:r w:rsidR="00D42EB4">
        <w:rPr>
          <w:rFonts w:ascii="Calibri" w:hAnsi="Calibri"/>
        </w:rPr>
        <w:t xml:space="preserve"> Intención generada previamente</w:t>
      </w:r>
      <w:r w:rsidR="00DA10F8" w:rsidRPr="00DA10F8">
        <w:rPr>
          <w:rFonts w:ascii="Calibri" w:hAnsi="Calibri"/>
        </w:rPr>
        <w:t>.</w:t>
      </w:r>
    </w:p>
    <w:p w14:paraId="18CCA681" w14:textId="77777777" w:rsidR="003D2FF4" w:rsidRPr="008646BF" w:rsidRDefault="003D2FF4" w:rsidP="003D2FF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66" w:name="_Toc486162100"/>
      <w:bookmarkStart w:id="167" w:name="_Toc486162296"/>
      <w:bookmarkStart w:id="168" w:name="_Toc486162491"/>
      <w:bookmarkStart w:id="169" w:name="_Toc486162103"/>
      <w:bookmarkStart w:id="170" w:name="_Toc486162299"/>
      <w:bookmarkStart w:id="171" w:name="_Toc486162494"/>
      <w:bookmarkStart w:id="172" w:name="_Toc371934695"/>
      <w:bookmarkStart w:id="173" w:name="_Toc289774391"/>
      <w:bookmarkStart w:id="174" w:name="_Toc485037967"/>
      <w:bookmarkStart w:id="175" w:name="_Toc485039254"/>
      <w:bookmarkStart w:id="176" w:name="_Toc485039590"/>
      <w:bookmarkStart w:id="177" w:name="_Toc485383052"/>
      <w:bookmarkStart w:id="178" w:name="_Toc486962681"/>
      <w:bookmarkStart w:id="179" w:name="_Toc488487280"/>
      <w:bookmarkEnd w:id="166"/>
      <w:bookmarkEnd w:id="167"/>
      <w:bookmarkEnd w:id="168"/>
      <w:bookmarkEnd w:id="169"/>
      <w:bookmarkEnd w:id="170"/>
      <w:bookmarkEnd w:id="171"/>
      <w:r w:rsidRPr="008646BF">
        <w:rPr>
          <w:rFonts w:ascii="Calibri" w:hAnsi="Calibri" w:cstheme="minorHAnsi"/>
          <w:sz w:val="20"/>
        </w:rPr>
        <w:t>Referencias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40BF83CF" w14:textId="6241FE7B" w:rsidR="003D2FF4" w:rsidRPr="00AD37DD" w:rsidRDefault="003D2FF4" w:rsidP="00AD5F3D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14:paraId="397E7C28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397E7C25" w14:textId="77777777" w:rsidR="00CC316F" w:rsidRPr="00AD37DD" w:rsidRDefault="00AD37DD" w:rsidP="00DA3C5C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397E7C26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97E7C27" w14:textId="77777777" w:rsidR="00CC316F" w:rsidRPr="00AD37DD" w:rsidRDefault="00CC316F" w:rsidP="00DA3C5C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0039E" w:rsidRPr="00AD37DD" w14:paraId="397E7C2C" w14:textId="77777777" w:rsidTr="00B60FF1">
        <w:tc>
          <w:tcPr>
            <w:tcW w:w="1276" w:type="dxa"/>
          </w:tcPr>
          <w:p w14:paraId="397E7C29" w14:textId="77777777" w:rsidR="00C0039E" w:rsidRPr="00DA3C5C" w:rsidRDefault="00C0039E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</w:tcPr>
          <w:p w14:paraId="397E7C2A" w14:textId="77777777" w:rsidR="00C0039E" w:rsidRPr="00DA3C5C" w:rsidRDefault="00C0039E" w:rsidP="00DA3C5C">
            <w:pPr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Diagrama Conceptual de la Solución Tecnológica (DiaConcepSolTec_CONECII.docx).</w:t>
            </w:r>
          </w:p>
        </w:tc>
        <w:tc>
          <w:tcPr>
            <w:tcW w:w="2409" w:type="dxa"/>
          </w:tcPr>
          <w:p w14:paraId="397E7C2B" w14:textId="32D00BE0" w:rsidR="00C0039E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0" w14:textId="77777777" w:rsidTr="00B60FF1">
        <w:tc>
          <w:tcPr>
            <w:tcW w:w="1276" w:type="dxa"/>
          </w:tcPr>
          <w:p w14:paraId="397E7C2D" w14:textId="77777777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</w:tcPr>
          <w:p w14:paraId="397E7C2E" w14:textId="77777777" w:rsidR="00DA10F8" w:rsidRPr="00DA3C5C" w:rsidRDefault="00DA10F8" w:rsidP="00DA3C5C">
            <w:pPr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Requerimientos de la Solución Tecnológica (ReqSolTec_CONECII.docx).</w:t>
            </w:r>
          </w:p>
        </w:tc>
        <w:tc>
          <w:tcPr>
            <w:tcW w:w="2409" w:type="dxa"/>
          </w:tcPr>
          <w:p w14:paraId="397E7C2F" w14:textId="72646E8F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4" w14:textId="77777777" w:rsidTr="00B60FF1">
        <w:tc>
          <w:tcPr>
            <w:tcW w:w="1276" w:type="dxa"/>
          </w:tcPr>
          <w:p w14:paraId="397E7C31" w14:textId="77777777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</w:tcPr>
          <w:p w14:paraId="397E7C32" w14:textId="77777777" w:rsidR="00DA10F8" w:rsidRPr="00DA3C5C" w:rsidRDefault="00DA10F8" w:rsidP="00DA3C5C">
            <w:pPr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Glosario de Términos (GlosarioTer_CONECII.docx).</w:t>
            </w:r>
          </w:p>
        </w:tc>
        <w:tc>
          <w:tcPr>
            <w:tcW w:w="2409" w:type="dxa"/>
          </w:tcPr>
          <w:p w14:paraId="397E7C33" w14:textId="11F24A28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8" w14:textId="77777777" w:rsidTr="00B60FF1">
        <w:tc>
          <w:tcPr>
            <w:tcW w:w="1276" w:type="dxa"/>
          </w:tcPr>
          <w:p w14:paraId="397E7C35" w14:textId="77777777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</w:tcPr>
          <w:p w14:paraId="397E7C36" w14:textId="77777777" w:rsidR="00DA10F8" w:rsidRPr="00DA3C5C" w:rsidRDefault="00DA10F8" w:rsidP="00DA3C5C">
            <w:pPr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Modelo de Flujo de Negocios (ModFlujoNeg_CONECII.docx).</w:t>
            </w:r>
          </w:p>
        </w:tc>
        <w:tc>
          <w:tcPr>
            <w:tcW w:w="2409" w:type="dxa"/>
          </w:tcPr>
          <w:p w14:paraId="397E7C37" w14:textId="17138AB8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DA3C5C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C" w14:textId="77777777" w:rsidTr="00B60FF1">
        <w:tc>
          <w:tcPr>
            <w:tcW w:w="1276" w:type="dxa"/>
          </w:tcPr>
          <w:p w14:paraId="397E7C39" w14:textId="77777777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</w:tcPr>
          <w:p w14:paraId="397E7C3A" w14:textId="77777777" w:rsidR="00DA10F8" w:rsidRPr="00DA3C5C" w:rsidRDefault="00DA10F8" w:rsidP="00DA3C5C">
            <w:pPr>
              <w:rPr>
                <w:rFonts w:asciiTheme="minorHAnsi" w:hAnsiTheme="minorHAnsi" w:cstheme="minorHAnsi"/>
              </w:rPr>
            </w:pPr>
            <w:r w:rsidRPr="00DA3C5C">
              <w:rPr>
                <w:rFonts w:asciiTheme="minorHAnsi" w:hAnsiTheme="minorHAnsi" w:cstheme="minorHAnsi"/>
              </w:rPr>
              <w:t>Catálogo de Reglas de Negocio (CataRegNeg_CONECII.docx).</w:t>
            </w:r>
          </w:p>
        </w:tc>
        <w:tc>
          <w:tcPr>
            <w:tcW w:w="2409" w:type="dxa"/>
          </w:tcPr>
          <w:p w14:paraId="397E7C3B" w14:textId="63BD726F" w:rsidR="00DA10F8" w:rsidRPr="00DA3C5C" w:rsidRDefault="00DA10F8" w:rsidP="00DA3C5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DA3C5C">
              <w:rPr>
                <w:rFonts w:asciiTheme="minorHAnsi" w:hAnsiTheme="minorHAnsi" w:cstheme="minorHAnsi"/>
              </w:rPr>
              <w:t>SEGOB</w:t>
            </w:r>
          </w:p>
        </w:tc>
      </w:tr>
    </w:tbl>
    <w:p w14:paraId="397E7C3D" w14:textId="77777777" w:rsidR="007B5F91" w:rsidRDefault="007B5F91" w:rsidP="00AD5F3D">
      <w:bookmarkStart w:id="180" w:name="_Toc461701862"/>
    </w:p>
    <w:p w14:paraId="397E7C3E" w14:textId="77777777" w:rsidR="007B5F91" w:rsidRDefault="007B5F9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397E7C3F" w14:textId="77777777" w:rsidR="00CC316F" w:rsidRPr="00AD37DD" w:rsidRDefault="00CC316F" w:rsidP="003D2FF4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81" w:name="_Toc488487281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80"/>
      <w:bookmarkEnd w:id="181"/>
    </w:p>
    <w:p w14:paraId="397E7C40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397E7C41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6159E244" w14:textId="77777777" w:rsidR="00E27299" w:rsidRDefault="00E27299" w:rsidP="00E27299">
      <w:pPr>
        <w:spacing w:after="0" w:line="240" w:lineRule="auto"/>
        <w:rPr>
          <w:rFonts w:asciiTheme="minorHAnsi" w:hAnsiTheme="minorHAnsi" w:cstheme="minorHAnsi"/>
        </w:rPr>
      </w:pPr>
    </w:p>
    <w:p w14:paraId="7AB27295" w14:textId="77777777" w:rsidR="00E27299" w:rsidRDefault="00E27299" w:rsidP="00E27299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14FFBA56" w14:textId="77777777" w:rsidR="00DC75B0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5376DDD9" w14:textId="77777777" w:rsidR="00DC75B0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229A966" w14:textId="77777777" w:rsidR="00DC75B0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C75B0" w:rsidRPr="0011141B" w14:paraId="66D81658" w14:textId="77777777" w:rsidTr="0059751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19C26EC" w14:textId="77777777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4E8DEF9E" w14:textId="77777777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362E6FF8" w14:textId="77777777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2E8A4254" w14:textId="77777777" w:rsidR="00DC75B0" w:rsidRPr="0011141B" w:rsidRDefault="00DC75B0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91F6410" w14:textId="77777777" w:rsidR="00DC75B0" w:rsidRPr="0011141B" w:rsidRDefault="00DC75B0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144E8199" w14:textId="77777777" w:rsidR="00DC75B0" w:rsidRPr="0011141B" w:rsidRDefault="00DC75B0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22CE7E82" w14:textId="77777777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C75B0" w:rsidRPr="0011141B" w14:paraId="6BD694DA" w14:textId="77777777" w:rsidTr="0059751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DE1500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04D84B1D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78C64E28" w14:textId="77777777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6AB13E54" w14:textId="77777777" w:rsidR="00DC75B0" w:rsidRPr="0011141B" w:rsidRDefault="00DC75B0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CB108A3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1EA5332D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42A916A5" w14:textId="77777777" w:rsidR="00DC75B0" w:rsidRPr="0011141B" w:rsidRDefault="00DC75B0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DC75B0" w:rsidRPr="0011141B" w14:paraId="6415627A" w14:textId="77777777" w:rsidTr="0059751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2195207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406CA07F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22560CB1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A31B2FF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3FACD287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236FCF91" w14:textId="77777777" w:rsidR="00DC75B0" w:rsidRPr="0011141B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37AC113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674DAFBF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2A5C14EB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299B4FBE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464EF3BB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05502FDA" w14:textId="77777777" w:rsidR="00DC75B0" w:rsidRDefault="00DC75B0" w:rsidP="00DC75B0">
      <w:pPr>
        <w:rPr>
          <w:rFonts w:asciiTheme="minorHAnsi" w:hAnsiTheme="minorHAnsi" w:cstheme="minorHAnsi"/>
          <w:szCs w:val="20"/>
        </w:rPr>
      </w:pPr>
    </w:p>
    <w:p w14:paraId="027D891D" w14:textId="77777777" w:rsidR="00DC75B0" w:rsidRDefault="00DC75B0" w:rsidP="00DC75B0">
      <w:pPr>
        <w:rPr>
          <w:rFonts w:asciiTheme="minorHAnsi" w:hAnsiTheme="minorHAnsi" w:cstheme="minorHAnsi"/>
          <w:szCs w:val="20"/>
        </w:rPr>
      </w:pPr>
    </w:p>
    <w:p w14:paraId="2501DC8D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C75B0" w:rsidRPr="0011141B" w14:paraId="63A71E89" w14:textId="77777777" w:rsidTr="005763BD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0486BD3" w14:textId="77777777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255D6F3F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0C818574" w14:textId="77777777" w:rsidR="00DC75B0" w:rsidRPr="0011141B" w:rsidRDefault="00DC75B0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402E95AF" w14:textId="77777777" w:rsidR="005763BD" w:rsidRPr="0011141B" w:rsidRDefault="005763BD" w:rsidP="005763B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17B3B157" w14:textId="56312E91" w:rsidR="00DC75B0" w:rsidRPr="0011141B" w:rsidRDefault="005763BD" w:rsidP="005763B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  <w:r w:rsidR="00DC75B0"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C75B0" w:rsidRPr="0011141B" w14:paraId="47A4685B" w14:textId="77777777" w:rsidTr="005763BD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64AF06F" w14:textId="77777777" w:rsidR="005763BD" w:rsidRPr="0011141B" w:rsidRDefault="005763BD" w:rsidP="005763B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6E2EE483" w14:textId="43F6BA8D" w:rsidR="00DC75B0" w:rsidRPr="0011141B" w:rsidRDefault="005763BD" w:rsidP="005763B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14:paraId="18015D5E" w14:textId="77777777" w:rsidR="00DC75B0" w:rsidRPr="0011141B" w:rsidRDefault="00DC75B0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2EBDEFC7" w14:textId="77D52074" w:rsidR="00DC75B0" w:rsidRPr="0011141B" w:rsidRDefault="00DC75B0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 xml:space="preserve"> </w:t>
            </w:r>
            <w:bookmarkStart w:id="182" w:name="_GoBack"/>
            <w:bookmarkEnd w:id="182"/>
          </w:p>
        </w:tc>
      </w:tr>
    </w:tbl>
    <w:p w14:paraId="09443458" w14:textId="77777777" w:rsidR="00DC75B0" w:rsidRPr="0011141B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898B9CF" w14:textId="77777777" w:rsidR="00DC75B0" w:rsidRPr="0011141B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61D09A0" w14:textId="77777777" w:rsidR="00DC75B0" w:rsidRDefault="00DC75B0" w:rsidP="00DC75B0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13070749" w14:textId="77777777" w:rsidR="00DC75B0" w:rsidRPr="0011141B" w:rsidRDefault="00DC75B0" w:rsidP="00DC75B0">
      <w:pPr>
        <w:rPr>
          <w:rFonts w:asciiTheme="minorHAnsi" w:hAnsiTheme="minorHAnsi" w:cstheme="minorHAnsi"/>
          <w:b/>
          <w:szCs w:val="20"/>
        </w:rPr>
      </w:pPr>
      <w:r w:rsidRPr="0011141B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14:paraId="0FAF2BED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4E34E39C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5E0CC092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p w14:paraId="2A448645" w14:textId="77777777" w:rsidR="00DC75B0" w:rsidRDefault="00DC75B0" w:rsidP="00DC75B0">
      <w:pPr>
        <w:rPr>
          <w:rFonts w:asciiTheme="minorHAnsi" w:hAnsiTheme="minorHAnsi" w:cstheme="minorHAnsi"/>
          <w:szCs w:val="20"/>
        </w:rPr>
      </w:pPr>
    </w:p>
    <w:p w14:paraId="21DFC7C1" w14:textId="77777777" w:rsidR="00DC75B0" w:rsidRPr="0011141B" w:rsidRDefault="00DC75B0" w:rsidP="00DC75B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C75B0" w:rsidRPr="0011141B" w14:paraId="319E001A" w14:textId="77777777" w:rsidTr="0059751F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FF03EB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724608D0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03CD077B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6BA4AD28" w14:textId="77777777" w:rsidR="00DC75B0" w:rsidRPr="0011141B" w:rsidRDefault="00DC75B0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793CF91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C8EC736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3C7D6525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DC75B0" w:rsidRPr="0011141B" w14:paraId="16A84814" w14:textId="77777777" w:rsidTr="0059751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576C01D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07B4C3C6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14:paraId="3CC72EFD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14:paraId="40627242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1BC6195B" w14:textId="77777777" w:rsidR="00DC75B0" w:rsidRPr="0011141B" w:rsidRDefault="00DC75B0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19C7878F" w14:textId="77777777" w:rsidR="00DC75B0" w:rsidRPr="0011141B" w:rsidRDefault="00DC75B0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50E1D38C" w14:textId="77777777" w:rsidR="00DC75B0" w:rsidRPr="0011141B" w:rsidRDefault="00DC75B0" w:rsidP="00DC75B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97E7C42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06656" w14:textId="77777777" w:rsidR="00AC7779" w:rsidRDefault="00AC7779" w:rsidP="0060039F">
      <w:pPr>
        <w:pStyle w:val="Encabezado"/>
      </w:pPr>
      <w:r>
        <w:separator/>
      </w:r>
    </w:p>
  </w:endnote>
  <w:endnote w:type="continuationSeparator" w:id="0">
    <w:p w14:paraId="33806263" w14:textId="77777777" w:rsidR="00AC7779" w:rsidRDefault="00AC7779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40248C" w14:paraId="397E7CA1" w14:textId="77777777" w:rsidTr="00EF0432">
      <w:tc>
        <w:tcPr>
          <w:tcW w:w="3465" w:type="dxa"/>
        </w:tcPr>
        <w:p w14:paraId="397E7C9E" w14:textId="77777777" w:rsidR="0040248C" w:rsidRPr="00CD783E" w:rsidRDefault="0040248C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E7CA9" wp14:editId="397E7CAA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E7CAB" w14:textId="77777777" w:rsidR="0040248C" w:rsidRPr="00CD783E" w:rsidRDefault="0040248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397E7CAC" w14:textId="77777777" w:rsidR="0040248C" w:rsidRPr="0070527F" w:rsidRDefault="0040248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397E7CAB" w14:textId="77777777" w:rsidR="0040248C" w:rsidRPr="00CD783E" w:rsidRDefault="0040248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397E7CAC" w14:textId="77777777" w:rsidR="0040248C" w:rsidRPr="0070527F" w:rsidRDefault="0040248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397E7C9F" w14:textId="77777777" w:rsidR="0040248C" w:rsidRPr="00BE4042" w:rsidRDefault="0040248C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397E7CA0" w14:textId="77777777" w:rsidR="0040248C" w:rsidRPr="00CD783E" w:rsidRDefault="0040248C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40248C" w:rsidRPr="00D566C8" w14:paraId="397E7CA5" w14:textId="77777777" w:rsidTr="00EF0432">
      <w:tc>
        <w:tcPr>
          <w:tcW w:w="3465" w:type="dxa"/>
        </w:tcPr>
        <w:p w14:paraId="397E7CA2" w14:textId="77777777" w:rsidR="0040248C" w:rsidRPr="00BE4042" w:rsidRDefault="0040248C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397E7CA3" w14:textId="77777777" w:rsidR="0040248C" w:rsidRDefault="0040248C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397E7CA4" w14:textId="77777777" w:rsidR="0040248C" w:rsidRPr="00D566C8" w:rsidRDefault="0040248C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397E7CA6" w14:textId="77777777" w:rsidR="0040248C" w:rsidRPr="00A65C57" w:rsidRDefault="0040248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FCB75" w14:textId="77777777" w:rsidR="00AC7779" w:rsidRDefault="00AC7779" w:rsidP="0060039F">
      <w:pPr>
        <w:pStyle w:val="Encabezado"/>
      </w:pPr>
      <w:r>
        <w:separator/>
      </w:r>
    </w:p>
  </w:footnote>
  <w:footnote w:type="continuationSeparator" w:id="0">
    <w:p w14:paraId="1308507E" w14:textId="77777777" w:rsidR="00AC7779" w:rsidRDefault="00AC7779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7C79" w14:textId="77777777" w:rsidR="0040248C" w:rsidRPr="005B608B" w:rsidRDefault="0040248C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40248C" w:rsidRPr="00780E31" w14:paraId="397E7C81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397E7C7A" w14:textId="77777777" w:rsidR="0040248C" w:rsidRPr="00780E31" w:rsidRDefault="0040248C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97E7CA7" wp14:editId="397E7CA8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97E7C7B" w14:textId="77777777" w:rsidR="0040248C" w:rsidRPr="00BE4042" w:rsidRDefault="0040248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397E7C7C" w14:textId="77777777" w:rsidR="0040248C" w:rsidRPr="00BE4042" w:rsidRDefault="0040248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397E7C7D" w14:textId="77777777" w:rsidR="0040248C" w:rsidRDefault="0040248C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397E7C7E" w14:textId="77777777" w:rsidR="0040248C" w:rsidRPr="00BE4042" w:rsidRDefault="0040248C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397E7C7F" w14:textId="77777777" w:rsidR="0040248C" w:rsidRPr="005E5122" w:rsidRDefault="0040248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397E7C80" w14:textId="77777777" w:rsidR="0040248C" w:rsidRPr="005B1C5D" w:rsidRDefault="0040248C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5763BD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5763BD">
            <w:rPr>
              <w:rStyle w:val="Nmerodepgina"/>
              <w:rFonts w:ascii="Calibri" w:hAnsi="Calibri" w:cs="Arial"/>
              <w:noProof/>
              <w:sz w:val="16"/>
              <w:szCs w:val="16"/>
            </w:rPr>
            <w:t>23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40248C" w:rsidRPr="00780E31" w14:paraId="397E7C86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2" w14:textId="77777777" w:rsidR="0040248C" w:rsidRPr="00780E31" w:rsidRDefault="0040248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3" w14:textId="77777777" w:rsidR="0040248C" w:rsidRPr="00BE4042" w:rsidRDefault="0040248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E7C84" w14:textId="77777777" w:rsidR="0040248C" w:rsidRPr="005E5122" w:rsidRDefault="0040248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E7C85" w14:textId="77777777" w:rsidR="0040248C" w:rsidRPr="005B1C5D" w:rsidRDefault="0040248C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40248C" w:rsidRPr="00780E31" w14:paraId="397E7C8A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7" w14:textId="77777777" w:rsidR="0040248C" w:rsidRPr="00780E31" w:rsidRDefault="0040248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8" w14:textId="77777777" w:rsidR="0040248C" w:rsidRPr="00BE4042" w:rsidRDefault="0040248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397E7C89" w14:textId="77777777" w:rsidR="0040248C" w:rsidRPr="00F879E4" w:rsidRDefault="0040248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40248C" w:rsidRPr="00780E31" w14:paraId="397E7C8F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B" w14:textId="77777777" w:rsidR="0040248C" w:rsidRPr="00780E31" w:rsidRDefault="0040248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C" w14:textId="77777777" w:rsidR="0040248C" w:rsidRPr="00BE4042" w:rsidRDefault="0040248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97E7C8D" w14:textId="77777777" w:rsidR="0040248C" w:rsidRPr="005E5122" w:rsidRDefault="0040248C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97E7C8E" w14:textId="77777777" w:rsidR="0040248C" w:rsidRPr="005B1C5D" w:rsidRDefault="0040248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40248C" w:rsidRPr="00780E31" w14:paraId="397E7C94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0" w14:textId="77777777" w:rsidR="0040248C" w:rsidRPr="00780E31" w:rsidRDefault="0040248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91" w14:textId="77777777" w:rsidR="0040248C" w:rsidRPr="00BE4042" w:rsidRDefault="0040248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97E7C92" w14:textId="77777777" w:rsidR="0040248C" w:rsidRPr="001F75F8" w:rsidRDefault="0040248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97E7C93" w14:textId="77777777" w:rsidR="0040248C" w:rsidRPr="001F75F8" w:rsidRDefault="0040248C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40248C" w:rsidRPr="00780E31" w14:paraId="397E7C98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5" w14:textId="77777777" w:rsidR="0040248C" w:rsidRPr="009A1678" w:rsidRDefault="0040248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97E7C96" w14:textId="77777777" w:rsidR="0040248C" w:rsidRPr="006E716C" w:rsidRDefault="0040248C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397E7C97" w14:textId="77777777" w:rsidR="0040248C" w:rsidRPr="006E716C" w:rsidRDefault="0040248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40248C" w:rsidRPr="00780E31" w14:paraId="397E7C9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9" w14:textId="77777777" w:rsidR="0040248C" w:rsidRPr="009A1678" w:rsidRDefault="0040248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97E7C9A" w14:textId="22280DF1" w:rsidR="0040248C" w:rsidRPr="00630473" w:rsidRDefault="0040248C" w:rsidP="00516DDD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6007 - Modificar Carta Intención</w:t>
          </w:r>
        </w:p>
      </w:tc>
      <w:tc>
        <w:tcPr>
          <w:tcW w:w="2595" w:type="dxa"/>
          <w:gridSpan w:val="2"/>
          <w:vMerge/>
          <w:vAlign w:val="center"/>
        </w:tcPr>
        <w:p w14:paraId="397E7C9B" w14:textId="77777777" w:rsidR="0040248C" w:rsidRPr="006E716C" w:rsidRDefault="0040248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397E7C9D" w14:textId="77777777" w:rsidR="0040248C" w:rsidRPr="00C1246F" w:rsidRDefault="0040248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17BBF"/>
    <w:multiLevelType w:val="hybridMultilevel"/>
    <w:tmpl w:val="3DD47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2478"/>
    <w:multiLevelType w:val="hybridMultilevel"/>
    <w:tmpl w:val="7C48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0F8B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70B41"/>
    <w:multiLevelType w:val="hybridMultilevel"/>
    <w:tmpl w:val="B9EAC6BA"/>
    <w:lvl w:ilvl="0" w:tplc="88906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7C55"/>
    <w:multiLevelType w:val="hybridMultilevel"/>
    <w:tmpl w:val="3522A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57775"/>
    <w:multiLevelType w:val="hybridMultilevel"/>
    <w:tmpl w:val="A252C340"/>
    <w:lvl w:ilvl="0" w:tplc="14AA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75BE9"/>
    <w:multiLevelType w:val="hybridMultilevel"/>
    <w:tmpl w:val="AA0E5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B5F0D"/>
    <w:multiLevelType w:val="hybridMultilevel"/>
    <w:tmpl w:val="6654FA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66EBE"/>
    <w:multiLevelType w:val="hybridMultilevel"/>
    <w:tmpl w:val="DDF45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C0F78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973457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6"/>
  </w:num>
  <w:num w:numId="5">
    <w:abstractNumId w:val="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3"/>
  </w:num>
  <w:num w:numId="16">
    <w:abstractNumId w:val="11"/>
  </w:num>
  <w:num w:numId="17">
    <w:abstractNumId w:val="5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7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6"/>
  </w:num>
  <w:num w:numId="3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648"/>
    <w:rsid w:val="00011964"/>
    <w:rsid w:val="00014060"/>
    <w:rsid w:val="00025C18"/>
    <w:rsid w:val="00026A1B"/>
    <w:rsid w:val="00041C2C"/>
    <w:rsid w:val="000423E5"/>
    <w:rsid w:val="00045FD0"/>
    <w:rsid w:val="00052284"/>
    <w:rsid w:val="00052856"/>
    <w:rsid w:val="00055252"/>
    <w:rsid w:val="0005593E"/>
    <w:rsid w:val="0005765E"/>
    <w:rsid w:val="00060EDF"/>
    <w:rsid w:val="000656AA"/>
    <w:rsid w:val="0006628B"/>
    <w:rsid w:val="000714A0"/>
    <w:rsid w:val="00081DB3"/>
    <w:rsid w:val="0008296C"/>
    <w:rsid w:val="00091BF2"/>
    <w:rsid w:val="00092227"/>
    <w:rsid w:val="000B1240"/>
    <w:rsid w:val="000B5B46"/>
    <w:rsid w:val="000C71F2"/>
    <w:rsid w:val="000D50F3"/>
    <w:rsid w:val="000E0ACB"/>
    <w:rsid w:val="000E6097"/>
    <w:rsid w:val="000F620A"/>
    <w:rsid w:val="00105FC5"/>
    <w:rsid w:val="00107BF1"/>
    <w:rsid w:val="00107D6A"/>
    <w:rsid w:val="00111E01"/>
    <w:rsid w:val="001136F5"/>
    <w:rsid w:val="00114425"/>
    <w:rsid w:val="001231B5"/>
    <w:rsid w:val="00126521"/>
    <w:rsid w:val="00135D7A"/>
    <w:rsid w:val="0014520C"/>
    <w:rsid w:val="00146005"/>
    <w:rsid w:val="00152F19"/>
    <w:rsid w:val="001531E7"/>
    <w:rsid w:val="00165253"/>
    <w:rsid w:val="00172DFB"/>
    <w:rsid w:val="0018098D"/>
    <w:rsid w:val="0018145C"/>
    <w:rsid w:val="00181D1A"/>
    <w:rsid w:val="001833CB"/>
    <w:rsid w:val="0018402C"/>
    <w:rsid w:val="00184C17"/>
    <w:rsid w:val="00186444"/>
    <w:rsid w:val="00186759"/>
    <w:rsid w:val="0019754D"/>
    <w:rsid w:val="001A4614"/>
    <w:rsid w:val="001A5ED2"/>
    <w:rsid w:val="001A783C"/>
    <w:rsid w:val="001B7EFB"/>
    <w:rsid w:val="001C0850"/>
    <w:rsid w:val="001D1FDE"/>
    <w:rsid w:val="001D27BB"/>
    <w:rsid w:val="001E67D0"/>
    <w:rsid w:val="001F2BBE"/>
    <w:rsid w:val="001F3866"/>
    <w:rsid w:val="001F5FC1"/>
    <w:rsid w:val="002067CB"/>
    <w:rsid w:val="002132A7"/>
    <w:rsid w:val="00214DAF"/>
    <w:rsid w:val="00217345"/>
    <w:rsid w:val="00221BAE"/>
    <w:rsid w:val="00224FB3"/>
    <w:rsid w:val="002315E1"/>
    <w:rsid w:val="00232A4D"/>
    <w:rsid w:val="00233257"/>
    <w:rsid w:val="002374CD"/>
    <w:rsid w:val="00241329"/>
    <w:rsid w:val="00243D27"/>
    <w:rsid w:val="002448B8"/>
    <w:rsid w:val="00245515"/>
    <w:rsid w:val="002601F7"/>
    <w:rsid w:val="00270F64"/>
    <w:rsid w:val="002761C5"/>
    <w:rsid w:val="00281D2B"/>
    <w:rsid w:val="00282968"/>
    <w:rsid w:val="002839E8"/>
    <w:rsid w:val="0028456A"/>
    <w:rsid w:val="00284ACD"/>
    <w:rsid w:val="00287C8B"/>
    <w:rsid w:val="002955F1"/>
    <w:rsid w:val="002961D3"/>
    <w:rsid w:val="002A3CC5"/>
    <w:rsid w:val="002A48D4"/>
    <w:rsid w:val="002A6F7D"/>
    <w:rsid w:val="002C1D84"/>
    <w:rsid w:val="002C3063"/>
    <w:rsid w:val="002D1034"/>
    <w:rsid w:val="002E1E9D"/>
    <w:rsid w:val="002E47D3"/>
    <w:rsid w:val="00300249"/>
    <w:rsid w:val="00304B41"/>
    <w:rsid w:val="00312F2A"/>
    <w:rsid w:val="00315712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632A"/>
    <w:rsid w:val="00346526"/>
    <w:rsid w:val="00353F93"/>
    <w:rsid w:val="00360078"/>
    <w:rsid w:val="0036041E"/>
    <w:rsid w:val="0036306D"/>
    <w:rsid w:val="00365268"/>
    <w:rsid w:val="00370795"/>
    <w:rsid w:val="00375714"/>
    <w:rsid w:val="003763E4"/>
    <w:rsid w:val="00387649"/>
    <w:rsid w:val="0039002E"/>
    <w:rsid w:val="00396A2C"/>
    <w:rsid w:val="003A3856"/>
    <w:rsid w:val="003B0CF2"/>
    <w:rsid w:val="003B5582"/>
    <w:rsid w:val="003C07F1"/>
    <w:rsid w:val="003C71C2"/>
    <w:rsid w:val="003D2FF4"/>
    <w:rsid w:val="003D3FD3"/>
    <w:rsid w:val="003D5AE4"/>
    <w:rsid w:val="003E3B20"/>
    <w:rsid w:val="003E4809"/>
    <w:rsid w:val="003E5683"/>
    <w:rsid w:val="003F526E"/>
    <w:rsid w:val="0040248C"/>
    <w:rsid w:val="004038AD"/>
    <w:rsid w:val="00405922"/>
    <w:rsid w:val="00410FBC"/>
    <w:rsid w:val="004209CC"/>
    <w:rsid w:val="0042469E"/>
    <w:rsid w:val="00425283"/>
    <w:rsid w:val="00425E17"/>
    <w:rsid w:val="00426865"/>
    <w:rsid w:val="00433285"/>
    <w:rsid w:val="00434BA6"/>
    <w:rsid w:val="00435055"/>
    <w:rsid w:val="004370D6"/>
    <w:rsid w:val="0044129D"/>
    <w:rsid w:val="00445B96"/>
    <w:rsid w:val="00450BFE"/>
    <w:rsid w:val="00455180"/>
    <w:rsid w:val="004634A6"/>
    <w:rsid w:val="004649AD"/>
    <w:rsid w:val="004716CD"/>
    <w:rsid w:val="00471FF7"/>
    <w:rsid w:val="00473DBC"/>
    <w:rsid w:val="00475F6C"/>
    <w:rsid w:val="00487C61"/>
    <w:rsid w:val="004904A9"/>
    <w:rsid w:val="00492D8A"/>
    <w:rsid w:val="004A0EA4"/>
    <w:rsid w:val="004A28CF"/>
    <w:rsid w:val="004B001E"/>
    <w:rsid w:val="004B385C"/>
    <w:rsid w:val="004C0182"/>
    <w:rsid w:val="004C3BB9"/>
    <w:rsid w:val="004D4087"/>
    <w:rsid w:val="004D55F1"/>
    <w:rsid w:val="004D6458"/>
    <w:rsid w:val="004D7007"/>
    <w:rsid w:val="004E7A30"/>
    <w:rsid w:val="004F356E"/>
    <w:rsid w:val="00500124"/>
    <w:rsid w:val="0050303F"/>
    <w:rsid w:val="005030B9"/>
    <w:rsid w:val="00505C20"/>
    <w:rsid w:val="005066EB"/>
    <w:rsid w:val="005103B1"/>
    <w:rsid w:val="00510D2E"/>
    <w:rsid w:val="00511EBA"/>
    <w:rsid w:val="005131A5"/>
    <w:rsid w:val="00513A3E"/>
    <w:rsid w:val="00516DDD"/>
    <w:rsid w:val="00522BB1"/>
    <w:rsid w:val="00527841"/>
    <w:rsid w:val="0053763E"/>
    <w:rsid w:val="005420C3"/>
    <w:rsid w:val="00542DD4"/>
    <w:rsid w:val="00545878"/>
    <w:rsid w:val="00554004"/>
    <w:rsid w:val="00562459"/>
    <w:rsid w:val="00562483"/>
    <w:rsid w:val="00564B28"/>
    <w:rsid w:val="005763BD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B76CB"/>
    <w:rsid w:val="005C1A05"/>
    <w:rsid w:val="005C33A5"/>
    <w:rsid w:val="005D2A51"/>
    <w:rsid w:val="005E115F"/>
    <w:rsid w:val="005E5122"/>
    <w:rsid w:val="005F205B"/>
    <w:rsid w:val="005F35C7"/>
    <w:rsid w:val="0060039F"/>
    <w:rsid w:val="00605526"/>
    <w:rsid w:val="00610483"/>
    <w:rsid w:val="00610A50"/>
    <w:rsid w:val="00615537"/>
    <w:rsid w:val="00626AB9"/>
    <w:rsid w:val="00630473"/>
    <w:rsid w:val="00630864"/>
    <w:rsid w:val="006323D2"/>
    <w:rsid w:val="00632BEA"/>
    <w:rsid w:val="00634522"/>
    <w:rsid w:val="00636876"/>
    <w:rsid w:val="00636D21"/>
    <w:rsid w:val="006372B5"/>
    <w:rsid w:val="00642499"/>
    <w:rsid w:val="006529B3"/>
    <w:rsid w:val="00654F00"/>
    <w:rsid w:val="006552D2"/>
    <w:rsid w:val="00661408"/>
    <w:rsid w:val="00667B9D"/>
    <w:rsid w:val="00677401"/>
    <w:rsid w:val="0068041E"/>
    <w:rsid w:val="00682A5E"/>
    <w:rsid w:val="00692955"/>
    <w:rsid w:val="0069763C"/>
    <w:rsid w:val="006A5C61"/>
    <w:rsid w:val="006B4196"/>
    <w:rsid w:val="006B4C79"/>
    <w:rsid w:val="006C3551"/>
    <w:rsid w:val="006C3D9F"/>
    <w:rsid w:val="006C4324"/>
    <w:rsid w:val="006C5F82"/>
    <w:rsid w:val="006C5F97"/>
    <w:rsid w:val="006D6F00"/>
    <w:rsid w:val="006E0A93"/>
    <w:rsid w:val="006E25E8"/>
    <w:rsid w:val="006E485C"/>
    <w:rsid w:val="006E716C"/>
    <w:rsid w:val="006F1E20"/>
    <w:rsid w:val="006F4FC9"/>
    <w:rsid w:val="00700597"/>
    <w:rsid w:val="00702504"/>
    <w:rsid w:val="00703837"/>
    <w:rsid w:val="0070527F"/>
    <w:rsid w:val="00716CC1"/>
    <w:rsid w:val="0071783E"/>
    <w:rsid w:val="00727EC0"/>
    <w:rsid w:val="00732D8D"/>
    <w:rsid w:val="0073514E"/>
    <w:rsid w:val="0073563B"/>
    <w:rsid w:val="007367BF"/>
    <w:rsid w:val="00752AE0"/>
    <w:rsid w:val="00756736"/>
    <w:rsid w:val="00764BF4"/>
    <w:rsid w:val="00766972"/>
    <w:rsid w:val="0076788A"/>
    <w:rsid w:val="00773A1C"/>
    <w:rsid w:val="00774265"/>
    <w:rsid w:val="00777C65"/>
    <w:rsid w:val="00785032"/>
    <w:rsid w:val="0078649A"/>
    <w:rsid w:val="00790AD7"/>
    <w:rsid w:val="00792A9C"/>
    <w:rsid w:val="00793C46"/>
    <w:rsid w:val="007960E1"/>
    <w:rsid w:val="007A065F"/>
    <w:rsid w:val="007A5015"/>
    <w:rsid w:val="007A7105"/>
    <w:rsid w:val="007B0DC1"/>
    <w:rsid w:val="007B5F91"/>
    <w:rsid w:val="007C13B7"/>
    <w:rsid w:val="007C1AD2"/>
    <w:rsid w:val="007C4417"/>
    <w:rsid w:val="007C518D"/>
    <w:rsid w:val="007E0CD8"/>
    <w:rsid w:val="007E68C8"/>
    <w:rsid w:val="007E79AD"/>
    <w:rsid w:val="007F28F5"/>
    <w:rsid w:val="007F34A8"/>
    <w:rsid w:val="007F6F20"/>
    <w:rsid w:val="00800645"/>
    <w:rsid w:val="008073E0"/>
    <w:rsid w:val="0081016C"/>
    <w:rsid w:val="0081549F"/>
    <w:rsid w:val="00821813"/>
    <w:rsid w:val="00826D40"/>
    <w:rsid w:val="00831299"/>
    <w:rsid w:val="008360D8"/>
    <w:rsid w:val="00841665"/>
    <w:rsid w:val="0085432E"/>
    <w:rsid w:val="00856624"/>
    <w:rsid w:val="00867938"/>
    <w:rsid w:val="008703F6"/>
    <w:rsid w:val="008725BC"/>
    <w:rsid w:val="00882D25"/>
    <w:rsid w:val="008958AE"/>
    <w:rsid w:val="008A3DB6"/>
    <w:rsid w:val="008B110A"/>
    <w:rsid w:val="008B1650"/>
    <w:rsid w:val="008B4D9B"/>
    <w:rsid w:val="008C26F4"/>
    <w:rsid w:val="008C7D0F"/>
    <w:rsid w:val="008D05F7"/>
    <w:rsid w:val="008D20DA"/>
    <w:rsid w:val="008D3AC7"/>
    <w:rsid w:val="008E0A3B"/>
    <w:rsid w:val="008E39A6"/>
    <w:rsid w:val="008F3B52"/>
    <w:rsid w:val="008F665D"/>
    <w:rsid w:val="0090750C"/>
    <w:rsid w:val="00912C59"/>
    <w:rsid w:val="00916384"/>
    <w:rsid w:val="0092194E"/>
    <w:rsid w:val="0092475E"/>
    <w:rsid w:val="009271C0"/>
    <w:rsid w:val="00931AAD"/>
    <w:rsid w:val="009358C5"/>
    <w:rsid w:val="00940569"/>
    <w:rsid w:val="009420FF"/>
    <w:rsid w:val="00947428"/>
    <w:rsid w:val="009550F2"/>
    <w:rsid w:val="009563C2"/>
    <w:rsid w:val="00966AC4"/>
    <w:rsid w:val="0096705F"/>
    <w:rsid w:val="00967066"/>
    <w:rsid w:val="009721B3"/>
    <w:rsid w:val="00972305"/>
    <w:rsid w:val="00973AF2"/>
    <w:rsid w:val="00986C09"/>
    <w:rsid w:val="0099005F"/>
    <w:rsid w:val="009A7F02"/>
    <w:rsid w:val="009B6D8A"/>
    <w:rsid w:val="009C155F"/>
    <w:rsid w:val="009C5D04"/>
    <w:rsid w:val="009D0023"/>
    <w:rsid w:val="009E0BD4"/>
    <w:rsid w:val="009E3958"/>
    <w:rsid w:val="009E4CA7"/>
    <w:rsid w:val="009F2F04"/>
    <w:rsid w:val="009F3E00"/>
    <w:rsid w:val="009F402E"/>
    <w:rsid w:val="009F4550"/>
    <w:rsid w:val="009F7F45"/>
    <w:rsid w:val="00A0217F"/>
    <w:rsid w:val="00A027A6"/>
    <w:rsid w:val="00A02EB8"/>
    <w:rsid w:val="00A03926"/>
    <w:rsid w:val="00A12F5D"/>
    <w:rsid w:val="00A25188"/>
    <w:rsid w:val="00A26BD2"/>
    <w:rsid w:val="00A35466"/>
    <w:rsid w:val="00A457E9"/>
    <w:rsid w:val="00A53EF1"/>
    <w:rsid w:val="00A54143"/>
    <w:rsid w:val="00A61EFF"/>
    <w:rsid w:val="00A62D53"/>
    <w:rsid w:val="00A65C57"/>
    <w:rsid w:val="00A713D5"/>
    <w:rsid w:val="00A7616B"/>
    <w:rsid w:val="00A8201A"/>
    <w:rsid w:val="00A8239D"/>
    <w:rsid w:val="00A869CE"/>
    <w:rsid w:val="00A94820"/>
    <w:rsid w:val="00AA783E"/>
    <w:rsid w:val="00AC7779"/>
    <w:rsid w:val="00AD3437"/>
    <w:rsid w:val="00AD37DD"/>
    <w:rsid w:val="00AD53E5"/>
    <w:rsid w:val="00AD5F3D"/>
    <w:rsid w:val="00AE3BC3"/>
    <w:rsid w:val="00AE6FD6"/>
    <w:rsid w:val="00AF35BC"/>
    <w:rsid w:val="00B01776"/>
    <w:rsid w:val="00B01D79"/>
    <w:rsid w:val="00B04615"/>
    <w:rsid w:val="00B04797"/>
    <w:rsid w:val="00B06EC1"/>
    <w:rsid w:val="00B1276C"/>
    <w:rsid w:val="00B167E2"/>
    <w:rsid w:val="00B231D0"/>
    <w:rsid w:val="00B30531"/>
    <w:rsid w:val="00B33C06"/>
    <w:rsid w:val="00B3448A"/>
    <w:rsid w:val="00B34A1A"/>
    <w:rsid w:val="00B3643A"/>
    <w:rsid w:val="00B47AD9"/>
    <w:rsid w:val="00B47BB1"/>
    <w:rsid w:val="00B60A44"/>
    <w:rsid w:val="00B60FF1"/>
    <w:rsid w:val="00B64055"/>
    <w:rsid w:val="00B6449A"/>
    <w:rsid w:val="00B67167"/>
    <w:rsid w:val="00B73010"/>
    <w:rsid w:val="00B7307B"/>
    <w:rsid w:val="00B733FF"/>
    <w:rsid w:val="00B7774F"/>
    <w:rsid w:val="00B8252D"/>
    <w:rsid w:val="00B8386E"/>
    <w:rsid w:val="00B86C34"/>
    <w:rsid w:val="00BA431F"/>
    <w:rsid w:val="00BB3FA3"/>
    <w:rsid w:val="00BC044F"/>
    <w:rsid w:val="00BC36D3"/>
    <w:rsid w:val="00BC3818"/>
    <w:rsid w:val="00BC4294"/>
    <w:rsid w:val="00BD0B53"/>
    <w:rsid w:val="00BD0E19"/>
    <w:rsid w:val="00BD1615"/>
    <w:rsid w:val="00BD592E"/>
    <w:rsid w:val="00BD60F2"/>
    <w:rsid w:val="00BE0103"/>
    <w:rsid w:val="00BE0BF7"/>
    <w:rsid w:val="00BE4042"/>
    <w:rsid w:val="00BE586D"/>
    <w:rsid w:val="00BE736C"/>
    <w:rsid w:val="00BE75CC"/>
    <w:rsid w:val="00BF39BE"/>
    <w:rsid w:val="00BF7608"/>
    <w:rsid w:val="00C0039E"/>
    <w:rsid w:val="00C00F40"/>
    <w:rsid w:val="00C04640"/>
    <w:rsid w:val="00C1246F"/>
    <w:rsid w:val="00C12B84"/>
    <w:rsid w:val="00C15D76"/>
    <w:rsid w:val="00C254C3"/>
    <w:rsid w:val="00C272C8"/>
    <w:rsid w:val="00C32F4D"/>
    <w:rsid w:val="00C410E5"/>
    <w:rsid w:val="00C41DB2"/>
    <w:rsid w:val="00C43215"/>
    <w:rsid w:val="00C51F56"/>
    <w:rsid w:val="00C523A7"/>
    <w:rsid w:val="00C5459C"/>
    <w:rsid w:val="00C5749A"/>
    <w:rsid w:val="00C576EC"/>
    <w:rsid w:val="00C6067E"/>
    <w:rsid w:val="00C701CD"/>
    <w:rsid w:val="00C70DFC"/>
    <w:rsid w:val="00C8057E"/>
    <w:rsid w:val="00C816BE"/>
    <w:rsid w:val="00C83616"/>
    <w:rsid w:val="00CA230C"/>
    <w:rsid w:val="00CA6627"/>
    <w:rsid w:val="00CB0518"/>
    <w:rsid w:val="00CB064C"/>
    <w:rsid w:val="00CB254B"/>
    <w:rsid w:val="00CB2D1A"/>
    <w:rsid w:val="00CB663D"/>
    <w:rsid w:val="00CC2575"/>
    <w:rsid w:val="00CC316F"/>
    <w:rsid w:val="00CD06C1"/>
    <w:rsid w:val="00CD172A"/>
    <w:rsid w:val="00CD3011"/>
    <w:rsid w:val="00CD72B9"/>
    <w:rsid w:val="00CE5C2E"/>
    <w:rsid w:val="00CE78A4"/>
    <w:rsid w:val="00CF172C"/>
    <w:rsid w:val="00CF31C3"/>
    <w:rsid w:val="00CF56A7"/>
    <w:rsid w:val="00CF6856"/>
    <w:rsid w:val="00D100D2"/>
    <w:rsid w:val="00D104F7"/>
    <w:rsid w:val="00D16B4F"/>
    <w:rsid w:val="00D2526C"/>
    <w:rsid w:val="00D25E2F"/>
    <w:rsid w:val="00D27E61"/>
    <w:rsid w:val="00D31479"/>
    <w:rsid w:val="00D37CCD"/>
    <w:rsid w:val="00D42EB4"/>
    <w:rsid w:val="00D44B43"/>
    <w:rsid w:val="00D51C37"/>
    <w:rsid w:val="00D51E89"/>
    <w:rsid w:val="00D566C8"/>
    <w:rsid w:val="00D63F16"/>
    <w:rsid w:val="00D64139"/>
    <w:rsid w:val="00D641AE"/>
    <w:rsid w:val="00D70D93"/>
    <w:rsid w:val="00D81810"/>
    <w:rsid w:val="00D84221"/>
    <w:rsid w:val="00D912B8"/>
    <w:rsid w:val="00D91BC6"/>
    <w:rsid w:val="00D97917"/>
    <w:rsid w:val="00DA10F8"/>
    <w:rsid w:val="00DA3C5C"/>
    <w:rsid w:val="00DA3F26"/>
    <w:rsid w:val="00DC2538"/>
    <w:rsid w:val="00DC3E43"/>
    <w:rsid w:val="00DC75B0"/>
    <w:rsid w:val="00DC79B1"/>
    <w:rsid w:val="00DE100D"/>
    <w:rsid w:val="00DE33C3"/>
    <w:rsid w:val="00DE5ABF"/>
    <w:rsid w:val="00DE78EC"/>
    <w:rsid w:val="00E01551"/>
    <w:rsid w:val="00E02CD9"/>
    <w:rsid w:val="00E13333"/>
    <w:rsid w:val="00E13A69"/>
    <w:rsid w:val="00E14E01"/>
    <w:rsid w:val="00E14EA6"/>
    <w:rsid w:val="00E27299"/>
    <w:rsid w:val="00E27BF4"/>
    <w:rsid w:val="00E3434F"/>
    <w:rsid w:val="00E36313"/>
    <w:rsid w:val="00E37BA5"/>
    <w:rsid w:val="00E425A5"/>
    <w:rsid w:val="00E509BC"/>
    <w:rsid w:val="00E52C8A"/>
    <w:rsid w:val="00E572EB"/>
    <w:rsid w:val="00E57F5D"/>
    <w:rsid w:val="00E614BD"/>
    <w:rsid w:val="00E62DEF"/>
    <w:rsid w:val="00E64B51"/>
    <w:rsid w:val="00E67C9A"/>
    <w:rsid w:val="00E70B98"/>
    <w:rsid w:val="00E70D8F"/>
    <w:rsid w:val="00E70DBF"/>
    <w:rsid w:val="00E74EF8"/>
    <w:rsid w:val="00E80D1A"/>
    <w:rsid w:val="00E90EA0"/>
    <w:rsid w:val="00E94919"/>
    <w:rsid w:val="00E96583"/>
    <w:rsid w:val="00EA2941"/>
    <w:rsid w:val="00EA3615"/>
    <w:rsid w:val="00EB6ED4"/>
    <w:rsid w:val="00EC0458"/>
    <w:rsid w:val="00EC1B9E"/>
    <w:rsid w:val="00EC6C3E"/>
    <w:rsid w:val="00ED5788"/>
    <w:rsid w:val="00ED7B91"/>
    <w:rsid w:val="00EE1EA9"/>
    <w:rsid w:val="00EE3553"/>
    <w:rsid w:val="00EE3A5A"/>
    <w:rsid w:val="00EE58BA"/>
    <w:rsid w:val="00EE5AD7"/>
    <w:rsid w:val="00EF0432"/>
    <w:rsid w:val="00F0028B"/>
    <w:rsid w:val="00F028FF"/>
    <w:rsid w:val="00F040BF"/>
    <w:rsid w:val="00F132FE"/>
    <w:rsid w:val="00F135F3"/>
    <w:rsid w:val="00F13728"/>
    <w:rsid w:val="00F14248"/>
    <w:rsid w:val="00F15338"/>
    <w:rsid w:val="00F17CE4"/>
    <w:rsid w:val="00F22772"/>
    <w:rsid w:val="00F249F4"/>
    <w:rsid w:val="00F336BE"/>
    <w:rsid w:val="00F420DD"/>
    <w:rsid w:val="00F42F99"/>
    <w:rsid w:val="00F43BC4"/>
    <w:rsid w:val="00F50F09"/>
    <w:rsid w:val="00F54BA2"/>
    <w:rsid w:val="00F575AF"/>
    <w:rsid w:val="00F64122"/>
    <w:rsid w:val="00F72284"/>
    <w:rsid w:val="00F82192"/>
    <w:rsid w:val="00F84B92"/>
    <w:rsid w:val="00F9308C"/>
    <w:rsid w:val="00F94B6F"/>
    <w:rsid w:val="00FB1234"/>
    <w:rsid w:val="00FB135D"/>
    <w:rsid w:val="00FB1F5E"/>
    <w:rsid w:val="00FB48E2"/>
    <w:rsid w:val="00FD0CCF"/>
    <w:rsid w:val="00FD242B"/>
    <w:rsid w:val="00FD4130"/>
    <w:rsid w:val="00FE2192"/>
    <w:rsid w:val="00FE77F8"/>
    <w:rsid w:val="00FF33A0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7E7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DA3C5C"/>
    <w:pPr>
      <w:spacing w:line="240" w:lineRule="auto"/>
      <w:jc w:val="center"/>
    </w:pPr>
    <w:rPr>
      <w:rFonts w:asciiTheme="minorHAnsi" w:hAnsiTheme="minorHAnsi" w:cstheme="minorHAnsi"/>
      <w:b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D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D4"/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A48D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95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243D27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DA3C5C"/>
    <w:pPr>
      <w:spacing w:line="240" w:lineRule="auto"/>
      <w:jc w:val="center"/>
    </w:pPr>
    <w:rPr>
      <w:rFonts w:asciiTheme="minorHAnsi" w:hAnsiTheme="minorHAnsi" w:cstheme="minorHAnsi"/>
      <w:b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D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D4"/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A48D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95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243D27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HJA3EZWJME7P-63-660</_dlc_DocId>
    <_dlc_DocIdUrl xmlns="677bed95-bca3-4c70-b25d-b660af2a4252">
      <Url>http://srvspspf/dtsit/ss/dgtic/_layouts/DocIdRedir.aspx?ID=HJA3EZWJME7P-63-660</Url>
      <Description>HJA3EZWJME7P-63-660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B8E6-0D47-4A43-922B-6309D43FDB40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2.xml><?xml version="1.0" encoding="utf-8"?>
<ds:datastoreItem xmlns:ds="http://schemas.openxmlformats.org/officeDocument/2006/customXml" ds:itemID="{34E81D25-CE4A-4DE8-9583-39A2095AD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D65D4-9EB9-4498-972F-99605593C53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B2491A6-166C-4E9D-88D9-1011D5C5405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B1B889-5256-4CDF-8371-43A887CF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</TotalTime>
  <Pages>23</Pages>
  <Words>3656</Words>
  <Characters>20109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23718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</cp:revision>
  <cp:lastPrinted>2016-12-21T23:08:00Z</cp:lastPrinted>
  <dcterms:created xsi:type="dcterms:W3CDTF">2017-07-24T20:24:00Z</dcterms:created>
  <dcterms:modified xsi:type="dcterms:W3CDTF">2017-08-15T15:53:00Z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e4df12c3-6b32-4daa-a3b6-fa989c1ab463</vt:lpwstr>
  </property>
  <property fmtid="{D5CDD505-2E9C-101B-9397-08002B2CF9AE}" pid="5" name="ContentTypeId">
    <vt:lpwstr>0x010100A6CB274A8538E546BC5954B65FE61B6F</vt:lpwstr>
  </property>
</Properties>
</file>