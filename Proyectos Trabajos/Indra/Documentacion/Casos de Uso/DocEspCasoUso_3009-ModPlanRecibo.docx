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1171F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6E70BB14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75C5DEA8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42FBBE8E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4ECA1A3D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3A5D6908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254D050B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16C748BF" w14:textId="3A554D8C" w:rsidR="008C26F4" w:rsidRPr="009768E6" w:rsidRDefault="00641A79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3009</w:t>
      </w:r>
      <w:r w:rsidR="00917365">
        <w:rPr>
          <w:rFonts w:asciiTheme="minorHAnsi" w:hAnsiTheme="minorHAnsi" w:cstheme="minorHAnsi"/>
          <w:sz w:val="28"/>
          <w:szCs w:val="28"/>
        </w:rPr>
        <w:t xml:space="preserve"> - </w:t>
      </w:r>
      <w:r w:rsidR="00C203DD">
        <w:rPr>
          <w:rFonts w:asciiTheme="minorHAnsi" w:hAnsiTheme="minorHAnsi" w:cstheme="minorHAnsi"/>
          <w:sz w:val="28"/>
          <w:szCs w:val="28"/>
        </w:rPr>
        <w:t>Modificar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917365">
        <w:rPr>
          <w:rFonts w:asciiTheme="minorHAnsi" w:hAnsiTheme="minorHAnsi" w:cstheme="minorHAnsi"/>
          <w:sz w:val="28"/>
          <w:szCs w:val="28"/>
        </w:rPr>
        <w:t>Plantilla R</w:t>
      </w:r>
      <w:r>
        <w:rPr>
          <w:rFonts w:asciiTheme="minorHAnsi" w:hAnsiTheme="minorHAnsi" w:cstheme="minorHAnsi"/>
          <w:sz w:val="28"/>
          <w:szCs w:val="28"/>
        </w:rPr>
        <w:t>ecibo</w:t>
      </w:r>
    </w:p>
    <w:p w14:paraId="763E8161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56F656B4" w14:textId="51D41CFC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9768E6">
        <w:rPr>
          <w:rFonts w:asciiTheme="minorHAnsi" w:hAnsiTheme="minorHAnsi" w:cstheme="minorHAnsi"/>
          <w:sz w:val="24"/>
          <w:szCs w:val="24"/>
        </w:rPr>
        <w:t>1.</w:t>
      </w:r>
      <w:r w:rsidR="00BB509B">
        <w:rPr>
          <w:rFonts w:asciiTheme="minorHAnsi" w:hAnsiTheme="minorHAnsi" w:cstheme="minorHAnsi"/>
          <w:sz w:val="24"/>
          <w:szCs w:val="24"/>
        </w:rPr>
        <w:t>0</w:t>
      </w:r>
    </w:p>
    <w:p w14:paraId="436929F5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47B6B6E" w14:textId="0098DACE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532901">
        <w:rPr>
          <w:rFonts w:asciiTheme="minorHAnsi" w:hAnsiTheme="minorHAnsi" w:cstheme="minorHAnsi"/>
          <w:sz w:val="22"/>
          <w:szCs w:val="22"/>
        </w:rPr>
        <w:t>28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532901">
        <w:rPr>
          <w:rFonts w:asciiTheme="minorHAnsi" w:hAnsiTheme="minorHAnsi" w:cstheme="minorHAnsi"/>
          <w:sz w:val="22"/>
          <w:szCs w:val="22"/>
        </w:rPr>
        <w:t>11</w:t>
      </w:r>
      <w:r w:rsidR="00A8239D" w:rsidRPr="009768E6">
        <w:rPr>
          <w:rFonts w:asciiTheme="minorHAnsi" w:hAnsiTheme="minorHAnsi" w:cstheme="minorHAnsi"/>
          <w:sz w:val="22"/>
          <w:szCs w:val="22"/>
        </w:rPr>
        <w:t>/2016</w:t>
      </w:r>
    </w:p>
    <w:p w14:paraId="7DD5231D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74B10CAA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473FBCC9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733A3B91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2B008DFC" w14:textId="77777777" w:rsidR="00C47FDB" w:rsidRPr="00C47FDB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930292">
        <w:rPr>
          <w:rFonts w:asciiTheme="minorHAnsi" w:hAnsiTheme="minorHAnsi" w:cstheme="minorHAnsi"/>
          <w:lang w:val="es-MX"/>
        </w:rPr>
        <w:fldChar w:fldCharType="begin"/>
      </w:r>
      <w:r w:rsidR="00E94919" w:rsidRPr="00930292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930292">
        <w:rPr>
          <w:rFonts w:asciiTheme="minorHAnsi" w:hAnsiTheme="minorHAnsi" w:cstheme="minorHAnsi"/>
          <w:lang w:val="es-MX"/>
        </w:rPr>
        <w:fldChar w:fldCharType="separate"/>
      </w:r>
      <w:hyperlink w:anchor="_Toc488234995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_Toc488234995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4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53C8F9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4996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Introducción Modificar Plantilla Recibo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_Toc488234996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5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C51DCC9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4997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3.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Funcionalidad del Sistema: Modificar Plantilla Recibo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_Toc488234997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5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8FED2D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4998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3.1.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_Toc488234998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5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B8AAF3C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4999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3.2.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_Toc488234999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5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719379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0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4.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_Toc488235000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5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A335A68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1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5.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_Toc488235001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5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200C44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2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6.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_Toc488235002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6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83674B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3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7.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_Toc488235003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1E72E1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4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7.1.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_Toc488235004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A29D1EB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5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7.2.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_Toc488235005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166F658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6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7.3.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_Toc488235006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055CDF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7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7.4.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&lt;Precondición 4&gt; Carga inicial de la plantilla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_Toc488235007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6C894C1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8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_Toc488235008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FF7D5E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09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_Toc488235009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F793D0B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0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_Toc488235010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10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92783D2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1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Opcionales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_Toc488235011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10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F8EB4D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2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8.2.1.1.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AO01 Editar Encabezado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_Toc488235012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10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67C4E9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3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8.2.1.2.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AO02 Editar Sección I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_Toc488235013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11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F9F39D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4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8.2.1.3.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AO03 Editar Sección II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_Toc488235014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12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03A721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5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8.2.1.4.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AO04 Editar Sección III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_Toc488235015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13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92F4F57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6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8.2.1.5.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AO05 Editar Sección IV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_Toc488235016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14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0398D8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7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8.2.1.6.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AO06 Editar Pie de Página.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_Toc488235017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15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0B60F3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8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Generales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_Toc488235018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16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9312E1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19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8.2.2.1.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_Toc488235019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16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8484250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0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8.2.2.2.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_Toc488235020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16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24EB94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1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8.2.3.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_Toc488235021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6E51A0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2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8.2.4.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_Toc488235022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3E3E31" w14:textId="77777777" w:rsidR="00C47FDB" w:rsidRPr="00C47FDB" w:rsidRDefault="00A128B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3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8.2.4.1.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AE01 Error al modificar el documento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_Toc488235023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E4BA30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4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8.3.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_Toc488235024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8C79BDB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5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8.4.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_Toc488235025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CB2E0EC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6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8.5.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_Toc488235026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56B98B2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7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8.5.1.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&lt;Pos condición 1&gt; Actualización la plantilla recibo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_Toc488235027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CDD223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8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8.5.2.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&lt;Pos condición2&gt; Registro en bitácora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_Toc488235028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034AA7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29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9.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_Toc488235029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17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353BC84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30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10.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_Toc488235030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E73D13F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31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10.1.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_Toc488235031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18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C2F27B2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32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10.2.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_Toc488235032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19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1287EC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33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10.3.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V03 Validar formato de logos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_Toc488235033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20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9F51B50" w14:textId="77777777" w:rsidR="00C47FDB" w:rsidRPr="00C47FDB" w:rsidRDefault="00A128B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34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10.4.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V04 Validar números de página en una sola sección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_Toc488235034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20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2596D7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35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11.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_Toc488235035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20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189A95" w14:textId="77777777" w:rsidR="00C47FDB" w:rsidRP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35036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12.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_Toc488235036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20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EF3638" w14:textId="77777777" w:rsidR="00C47FDB" w:rsidRDefault="00A128B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35037" w:history="1">
        <w:r w:rsidR="00C47FDB" w:rsidRPr="00C47FDB">
          <w:rPr>
            <w:rStyle w:val="Hipervnculo"/>
            <w:rFonts w:asciiTheme="minorHAnsi" w:hAnsiTheme="minorHAnsi" w:cstheme="minorHAnsi"/>
            <w:noProof/>
          </w:rPr>
          <w:t>13.</w:t>
        </w:r>
        <w:r w:rsidR="00C47FDB" w:rsidRPr="00C47FD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C47FDB" w:rsidRPr="00C47FDB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C47FDB" w:rsidRPr="00C47FDB">
          <w:rPr>
            <w:rFonts w:asciiTheme="minorHAnsi" w:hAnsiTheme="minorHAnsi" w:cstheme="minorHAnsi"/>
            <w:noProof/>
            <w:webHidden/>
          </w:rPr>
          <w:tab/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begin"/>
        </w:r>
        <w:r w:rsidR="00C47FDB" w:rsidRPr="00C47FDB">
          <w:rPr>
            <w:rFonts w:asciiTheme="minorHAnsi" w:hAnsiTheme="minorHAnsi" w:cstheme="minorHAnsi"/>
            <w:noProof/>
            <w:webHidden/>
          </w:rPr>
          <w:instrText xml:space="preserve"> PAGEREF _Toc488235037 \h </w:instrText>
        </w:r>
        <w:r w:rsidR="00C47FDB" w:rsidRPr="00C47FDB">
          <w:rPr>
            <w:rFonts w:asciiTheme="minorHAnsi" w:hAnsiTheme="minorHAnsi" w:cstheme="minorHAnsi"/>
            <w:noProof/>
            <w:webHidden/>
          </w:rPr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separate"/>
        </w:r>
        <w:r w:rsidR="00A87190">
          <w:rPr>
            <w:rFonts w:asciiTheme="minorHAnsi" w:hAnsiTheme="minorHAnsi" w:cstheme="minorHAnsi"/>
            <w:noProof/>
            <w:webHidden/>
          </w:rPr>
          <w:t>21</w:t>
        </w:r>
        <w:r w:rsidR="00C47FDB" w:rsidRPr="00C47FD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C905853" w14:textId="10F9C0C1" w:rsidR="00D87057" w:rsidRPr="00930292" w:rsidRDefault="00B40DB0" w:rsidP="00641A79">
      <w:pPr>
        <w:rPr>
          <w:rFonts w:asciiTheme="minorHAnsi" w:hAnsiTheme="minorHAnsi" w:cstheme="minorHAnsi"/>
          <w:szCs w:val="20"/>
          <w:lang w:val="es-MX"/>
        </w:rPr>
      </w:pPr>
      <w:r w:rsidRPr="00930292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2899576C" w14:textId="77777777" w:rsidR="00D87057" w:rsidRDefault="00D87057">
      <w:pPr>
        <w:spacing w:before="0" w:after="0" w:line="240" w:lineRule="auto"/>
        <w:jc w:val="left"/>
        <w:rPr>
          <w:rFonts w:ascii="Calibri" w:hAnsi="Calibri" w:cstheme="minorHAnsi"/>
          <w:szCs w:val="20"/>
          <w:lang w:val="es-MX"/>
        </w:rPr>
      </w:pPr>
      <w:r>
        <w:rPr>
          <w:rFonts w:ascii="Calibri" w:hAnsi="Calibri" w:cstheme="minorHAnsi"/>
          <w:szCs w:val="20"/>
          <w:lang w:val="es-MX"/>
        </w:rPr>
        <w:br w:type="page"/>
      </w:r>
    </w:p>
    <w:p w14:paraId="1DBB99F6" w14:textId="77777777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234995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F24850" w14:paraId="02632941" w14:textId="77777777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410E3009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58558F8D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6570FC99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3A975465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5A8D8639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BB509B" w:rsidRPr="00F24850" w14:paraId="17EE08C1" w14:textId="77777777" w:rsidTr="00E97FBB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31324F59" w14:textId="2126743C" w:rsidR="00BB509B" w:rsidRPr="00BB509B" w:rsidRDefault="00BB509B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721ACDAB" w14:textId="47CDB3E2" w:rsidR="00BB509B" w:rsidRPr="00BB509B" w:rsidRDefault="00917365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/>
                <w:color w:val="212121"/>
                <w:szCs w:val="20"/>
              </w:rPr>
              <w:t>Elaboración del D</w:t>
            </w:r>
            <w:r w:rsidR="00BB509B" w:rsidRPr="00BB509B">
              <w:rPr>
                <w:rFonts w:ascii="Calibri" w:hAnsi="Calibri"/>
                <w:color w:val="212121"/>
                <w:szCs w:val="20"/>
              </w:rPr>
              <w:t>ocumento</w:t>
            </w:r>
          </w:p>
        </w:tc>
        <w:tc>
          <w:tcPr>
            <w:tcW w:w="2899" w:type="dxa"/>
            <w:shd w:val="clear" w:color="auto" w:fill="D9D9D9"/>
            <w:vAlign w:val="center"/>
          </w:tcPr>
          <w:p w14:paraId="0950FCC8" w14:textId="686A80CD" w:rsidR="00BB509B" w:rsidRPr="00BB509B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Fernando Rueda Balcorta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02FE2840" w14:textId="25A6C47A" w:rsidR="00BB509B" w:rsidRPr="00BB509B" w:rsidRDefault="00532901" w:rsidP="002B2586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17/11/</w:t>
            </w:r>
            <w:r w:rsidR="00917365">
              <w:rPr>
                <w:rFonts w:ascii="Calibri" w:hAnsi="Calibri" w:cs="Arial"/>
                <w:color w:val="212121"/>
                <w:szCs w:val="20"/>
              </w:rPr>
              <w:t>20</w:t>
            </w:r>
            <w:r>
              <w:rPr>
                <w:rFonts w:ascii="Calibri" w:hAnsi="Calibri" w:cs="Arial"/>
                <w:color w:val="212121"/>
                <w:szCs w:val="20"/>
              </w:rPr>
              <w:t>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6B5ADD70" w14:textId="42B8AB77" w:rsidR="00BB509B" w:rsidRPr="00BB509B" w:rsidRDefault="00BB509B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Elaborado</w:t>
            </w:r>
          </w:p>
        </w:tc>
      </w:tr>
      <w:tr w:rsidR="008955AF" w:rsidRPr="00F24850" w14:paraId="16CEB0F3" w14:textId="77777777" w:rsidTr="00E97FBB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21D29048" w14:textId="52860D89" w:rsidR="008955AF" w:rsidRPr="00BB509B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25F5EE87" w14:textId="584A8A4A" w:rsidR="008955AF" w:rsidRPr="00BB509B" w:rsidRDefault="008955AF" w:rsidP="002839E8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/>
                <w:color w:val="212121"/>
                <w:szCs w:val="20"/>
              </w:rPr>
              <w:t>Entrega del D</w:t>
            </w:r>
            <w:r w:rsidRPr="00BB509B">
              <w:rPr>
                <w:rFonts w:ascii="Calibri" w:hAnsi="Calibri"/>
                <w:color w:val="212121"/>
                <w:szCs w:val="20"/>
              </w:rPr>
              <w:t>ocumento</w:t>
            </w:r>
          </w:p>
        </w:tc>
        <w:tc>
          <w:tcPr>
            <w:tcW w:w="2899" w:type="dxa"/>
            <w:shd w:val="clear" w:color="auto" w:fill="auto"/>
          </w:tcPr>
          <w:p w14:paraId="66CC78BF" w14:textId="5595CEDB" w:rsidR="008955AF" w:rsidRPr="00BB509B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D23C4">
              <w:rPr>
                <w:rFonts w:asciiTheme="minorHAnsi" w:hAnsiTheme="minorHAnsi" w:cstheme="minorHAnsi"/>
                <w:szCs w:val="20"/>
                <w:lang w:val="es-MX" w:eastAsia="es-MX"/>
              </w:rPr>
              <w:t>Fernando Rueda Balcorta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D413112" w14:textId="7E181FD0" w:rsidR="008955AF" w:rsidRPr="00BB509B" w:rsidRDefault="008955AF" w:rsidP="002B2586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23/11/2016</w:t>
            </w:r>
          </w:p>
        </w:tc>
        <w:tc>
          <w:tcPr>
            <w:tcW w:w="1490" w:type="dxa"/>
          </w:tcPr>
          <w:p w14:paraId="590458C7" w14:textId="727F75C0" w:rsidR="008955AF" w:rsidRPr="00BB509B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Entregado</w:t>
            </w:r>
          </w:p>
        </w:tc>
      </w:tr>
      <w:tr w:rsidR="008955AF" w:rsidRPr="00F24850" w14:paraId="5FE309FA" w14:textId="77777777" w:rsidTr="00E97FBB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126707E9" w14:textId="74526FF1" w:rsidR="008955AF" w:rsidRPr="00BB509B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5A740E0" w14:textId="55BAAA06" w:rsidR="008955AF" w:rsidRPr="00BB509B" w:rsidRDefault="008955AF" w:rsidP="002839E8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/>
                <w:color w:val="212121"/>
                <w:szCs w:val="20"/>
              </w:rPr>
              <w:t>Actualización de C</w:t>
            </w:r>
            <w:r w:rsidRPr="00BB509B">
              <w:rPr>
                <w:rFonts w:ascii="Calibri" w:hAnsi="Calibri"/>
                <w:color w:val="212121"/>
                <w:szCs w:val="20"/>
              </w:rPr>
              <w:t>alidad</w:t>
            </w:r>
          </w:p>
        </w:tc>
        <w:tc>
          <w:tcPr>
            <w:tcW w:w="2899" w:type="dxa"/>
            <w:shd w:val="clear" w:color="auto" w:fill="D9D9D9"/>
          </w:tcPr>
          <w:p w14:paraId="4C7092F0" w14:textId="6F2D83B8" w:rsidR="008955AF" w:rsidRPr="00BB509B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D23C4">
              <w:rPr>
                <w:rFonts w:asciiTheme="minorHAnsi" w:hAnsiTheme="minorHAnsi" w:cstheme="minorHAnsi"/>
                <w:szCs w:val="20"/>
                <w:lang w:val="es-MX" w:eastAsia="es-MX"/>
              </w:rPr>
              <w:t>Fernando Rueda Balcorta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5C1D88F" w14:textId="09CC4FA5" w:rsidR="008955AF" w:rsidRPr="00BB509B" w:rsidRDefault="008955AF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25/11/2016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489D917B" w14:textId="3DB9E914" w:rsidR="008955AF" w:rsidRPr="00BB509B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BB509B">
              <w:rPr>
                <w:rFonts w:ascii="Calibri" w:hAnsi="Calibri"/>
                <w:color w:val="212121"/>
                <w:szCs w:val="20"/>
              </w:rPr>
              <w:t>Actualizado</w:t>
            </w:r>
          </w:p>
        </w:tc>
      </w:tr>
      <w:tr w:rsidR="008955AF" w:rsidRPr="00F24850" w14:paraId="0838CC81" w14:textId="77777777" w:rsidTr="00FE200A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2402A40C" w14:textId="76F81EFF" w:rsidR="008955AF" w:rsidRPr="00F24850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  <w:r w:rsidRPr="00F24850">
              <w:rPr>
                <w:rFonts w:asciiTheme="minorHAnsi" w:hAnsiTheme="minorHAnsi" w:cstheme="minorHAnsi"/>
                <w:szCs w:val="20"/>
              </w:rPr>
              <w:t>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145C2D3D" w14:textId="148B9738" w:rsidR="008955AF" w:rsidRPr="00F24850" w:rsidRDefault="008955AF" w:rsidP="002839E8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Cierre del D</w:t>
            </w:r>
            <w:r w:rsidRPr="00F24850">
              <w:rPr>
                <w:rFonts w:asciiTheme="minorHAnsi" w:hAnsiTheme="minorHAnsi" w:cstheme="minorHAnsi"/>
                <w:szCs w:val="20"/>
              </w:rPr>
              <w:t>ocumento</w:t>
            </w:r>
          </w:p>
        </w:tc>
        <w:tc>
          <w:tcPr>
            <w:tcW w:w="2899" w:type="dxa"/>
            <w:shd w:val="clear" w:color="auto" w:fill="auto"/>
          </w:tcPr>
          <w:p w14:paraId="2F403E93" w14:textId="402313B8" w:rsidR="008955AF" w:rsidRPr="009768E6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D23C4">
              <w:rPr>
                <w:rFonts w:asciiTheme="minorHAnsi" w:hAnsiTheme="minorHAnsi" w:cstheme="minorHAnsi"/>
                <w:szCs w:val="20"/>
                <w:lang w:val="es-MX" w:eastAsia="es-MX"/>
              </w:rPr>
              <w:t>Fernando Rueda Balcorta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4EAD56D5" w14:textId="1CB9F989" w:rsidR="008955AF" w:rsidRPr="009768E6" w:rsidRDefault="008955AF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color w:val="212121"/>
                <w:szCs w:val="20"/>
              </w:rPr>
              <w:t>28/11/2016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6AE90384" w14:textId="77777777" w:rsidR="008955AF" w:rsidRPr="00F24850" w:rsidRDefault="008955AF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14:paraId="060A138F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4B9D0C3F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62EBA8AC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5816F281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05B2BBE2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34DE8812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29FDF1EF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03622226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66C4B2C4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230AF46D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764FD0A9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6F04E624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0E37253C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749C263E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25740240" w14:textId="77777777" w:rsidR="0081016C" w:rsidRPr="00F24850" w:rsidRDefault="00A027A6" w:rsidP="00BC47D7">
      <w:pPr>
        <w:pStyle w:val="ndice2"/>
      </w:pPr>
      <w:r w:rsidRPr="00F24850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6E87101D" w14:textId="435FD09E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234996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64075C">
        <w:rPr>
          <w:rFonts w:asciiTheme="minorHAnsi" w:hAnsiTheme="minorHAnsi" w:cstheme="minorHAnsi"/>
          <w:sz w:val="20"/>
        </w:rPr>
        <w:t>M</w:t>
      </w:r>
      <w:r w:rsidR="00C203DD">
        <w:rPr>
          <w:rFonts w:asciiTheme="minorHAnsi" w:hAnsiTheme="minorHAnsi" w:cstheme="minorHAnsi"/>
          <w:sz w:val="20"/>
        </w:rPr>
        <w:t>odifica</w:t>
      </w:r>
      <w:r w:rsidR="000D647B">
        <w:rPr>
          <w:rFonts w:asciiTheme="minorHAnsi" w:hAnsiTheme="minorHAnsi" w:cstheme="minorHAnsi"/>
          <w:sz w:val="20"/>
        </w:rPr>
        <w:t>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64075C">
        <w:rPr>
          <w:rFonts w:asciiTheme="minorHAnsi" w:hAnsiTheme="minorHAnsi" w:cstheme="minorHAnsi"/>
          <w:sz w:val="20"/>
        </w:rPr>
        <w:t>Plantilla R</w:t>
      </w:r>
      <w:r w:rsidR="00641A79">
        <w:rPr>
          <w:rFonts w:asciiTheme="minorHAnsi" w:hAnsiTheme="minorHAnsi" w:cstheme="minorHAnsi"/>
          <w:sz w:val="20"/>
        </w:rPr>
        <w:t>ecibo</w:t>
      </w:r>
      <w:bookmarkEnd w:id="15"/>
    </w:p>
    <w:p w14:paraId="643CF96B" w14:textId="77777777" w:rsidR="00472EFE" w:rsidRPr="00F24850" w:rsidRDefault="00472EFE" w:rsidP="00472EFE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bookmarkStart w:id="17" w:name="_Toc371934672"/>
      <w:bookmarkStart w:id="18" w:name="_Toc289774375"/>
      <w:bookmarkStart w:id="19" w:name="_Toc126991048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1239614E" w14:textId="3B4FDB7C" w:rsidR="00472EFE" w:rsidRPr="00F24850" w:rsidRDefault="00472EFE" w:rsidP="00472EF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0" w:name="_Toc488234997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Pr="00F24850">
        <w:rPr>
          <w:rFonts w:asciiTheme="minorHAnsi" w:hAnsiTheme="minorHAnsi" w:cstheme="minorHAnsi"/>
          <w:sz w:val="20"/>
        </w:rPr>
        <w:t xml:space="preserve">: </w:t>
      </w:r>
      <w:r w:rsidR="0064075C">
        <w:rPr>
          <w:rFonts w:asciiTheme="minorHAnsi" w:hAnsiTheme="minorHAnsi" w:cstheme="minorHAnsi"/>
          <w:sz w:val="20"/>
        </w:rPr>
        <w:t>Modificar Plantilla R</w:t>
      </w:r>
      <w:r>
        <w:rPr>
          <w:rFonts w:asciiTheme="minorHAnsi" w:hAnsiTheme="minorHAnsi" w:cstheme="minorHAnsi"/>
          <w:sz w:val="20"/>
        </w:rPr>
        <w:t>ecibo</w:t>
      </w:r>
      <w:bookmarkEnd w:id="20"/>
    </w:p>
    <w:p w14:paraId="3E56A23C" w14:textId="77777777" w:rsidR="00472EFE" w:rsidRPr="00F24850" w:rsidRDefault="00472EFE" w:rsidP="00472EF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1" w:name="_Toc371934664"/>
      <w:bookmarkStart w:id="22" w:name="_Toc289774372"/>
      <w:bookmarkStart w:id="23" w:name="_Toc126991045"/>
      <w:bookmarkStart w:id="24" w:name="_Toc488234998"/>
      <w:r w:rsidRPr="00F24850">
        <w:rPr>
          <w:rFonts w:asciiTheme="minorHAnsi" w:hAnsiTheme="minorHAnsi" w:cstheme="minorHAnsi"/>
          <w:sz w:val="20"/>
        </w:rPr>
        <w:t>Breve Descripción</w:t>
      </w:r>
      <w:bookmarkEnd w:id="21"/>
      <w:bookmarkEnd w:id="22"/>
      <w:bookmarkEnd w:id="23"/>
      <w:r w:rsidRPr="00F24850">
        <w:rPr>
          <w:rFonts w:asciiTheme="minorHAnsi" w:hAnsiTheme="minorHAnsi" w:cstheme="minorHAnsi"/>
          <w:sz w:val="20"/>
        </w:rPr>
        <w:t>.</w:t>
      </w:r>
      <w:bookmarkEnd w:id="24"/>
    </w:p>
    <w:p w14:paraId="1C9ABAC8" w14:textId="77777777" w:rsidR="00472EFE" w:rsidRPr="00F24850" w:rsidRDefault="00472EFE" w:rsidP="00472EFE">
      <w:pPr>
        <w:pStyle w:val="ndice2"/>
      </w:pPr>
      <w:r w:rsidRPr="00F24850">
        <w:t>Permitir al usuario</w:t>
      </w:r>
      <w:r>
        <w:t xml:space="preserve"> de la DGAPF</w:t>
      </w:r>
      <w:r w:rsidRPr="00F24850">
        <w:t xml:space="preserve"> </w:t>
      </w:r>
      <w:r>
        <w:t>modificar la información de la plantilla del recibo, con el objetivo de personalizar las secciones del documento como: logos, encabezados y pies de página.</w:t>
      </w:r>
    </w:p>
    <w:p w14:paraId="76FC3C1B" w14:textId="77777777" w:rsidR="00472EFE" w:rsidRPr="00F24850" w:rsidRDefault="00472EFE" w:rsidP="00472EFE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5" w:name="_Toc371934665"/>
      <w:bookmarkStart w:id="26" w:name="_Toc289774373"/>
      <w:bookmarkStart w:id="27" w:name="_Toc126991046"/>
      <w:bookmarkStart w:id="28" w:name="_Toc488234999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5"/>
      <w:bookmarkEnd w:id="26"/>
      <w:bookmarkEnd w:id="27"/>
      <w:r w:rsidRPr="00F24850">
        <w:rPr>
          <w:rFonts w:asciiTheme="minorHAnsi" w:hAnsiTheme="minorHAnsi" w:cstheme="minorHAnsi"/>
          <w:sz w:val="20"/>
        </w:rPr>
        <w:t>.</w:t>
      </w:r>
      <w:bookmarkEnd w:id="2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472EFE" w:rsidRPr="00F24850" w14:paraId="0021B437" w14:textId="77777777" w:rsidTr="0064075C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9AD384" w14:textId="77777777" w:rsidR="00472EFE" w:rsidRPr="00F24850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B14498" w14:textId="77777777" w:rsidR="00472EFE" w:rsidRPr="00F24850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EA16CA9" w14:textId="77777777" w:rsidR="00472EFE" w:rsidRPr="00F24850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1D26963" w14:textId="77777777" w:rsidR="00472EFE" w:rsidRPr="00F24850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472EFE" w:rsidRPr="00F24850" w14:paraId="2F36335F" w14:textId="77777777" w:rsidTr="0064075C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4CC5" w14:textId="77777777" w:rsidR="00472EFE" w:rsidRPr="00F24850" w:rsidRDefault="00472EFE" w:rsidP="00472EFE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E740D5">
              <w:rPr>
                <w:rFonts w:asciiTheme="minorHAnsi" w:hAnsiTheme="minorHAnsi" w:cstheme="minorHAnsi"/>
                <w:color w:val="000000"/>
                <w:szCs w:val="20"/>
              </w:rPr>
              <w:t>FUNC-DGAPF-083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E12D" w14:textId="77777777" w:rsidR="00472EFE" w:rsidRPr="00F24850" w:rsidRDefault="00472EFE" w:rsidP="00472EFE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Modificar la información de la plantilla de recibo.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74D18" w14:textId="77777777" w:rsidR="00472EFE" w:rsidRPr="00EC39C5" w:rsidRDefault="00472EFE" w:rsidP="00472EFE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6C2602">
              <w:rPr>
                <w:rFonts w:asciiTheme="minorHAnsi" w:hAnsiTheme="minorHAnsi" w:cstheme="minorHAnsi"/>
                <w:color w:val="000000"/>
                <w:szCs w:val="20"/>
              </w:rPr>
              <w:t>El sistema permitirá al usuario modificar la plantilla de recibos, cada que ésta requiera de ajustes.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57214" w14:textId="200B4D40" w:rsidR="00472EFE" w:rsidRPr="00F24850" w:rsidRDefault="00472EFE" w:rsidP="00472EFE">
            <w:pPr>
              <w:pStyle w:val="ndice2"/>
            </w:pPr>
            <w:r>
              <w:t>3009</w:t>
            </w:r>
            <w:r w:rsidR="0064075C">
              <w:t xml:space="preserve"> - Modificar Plantilla R</w:t>
            </w:r>
            <w:r>
              <w:t>ecibo.</w:t>
            </w:r>
          </w:p>
        </w:tc>
      </w:tr>
    </w:tbl>
    <w:p w14:paraId="4D5D8FA3" w14:textId="77777777" w:rsidR="00472EFE" w:rsidRPr="00F24850" w:rsidRDefault="00472EFE" w:rsidP="00472EF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9" w:name="_Toc371934666"/>
      <w:bookmarkStart w:id="30" w:name="_Toc289774376"/>
      <w:bookmarkStart w:id="31" w:name="_Toc126991049"/>
      <w:bookmarkStart w:id="32" w:name="_Toc488235000"/>
      <w:bookmarkStart w:id="33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9"/>
      <w:bookmarkEnd w:id="30"/>
      <w:bookmarkEnd w:id="31"/>
      <w:bookmarkEnd w:id="32"/>
    </w:p>
    <w:p w14:paraId="195C4F09" w14:textId="77777777" w:rsidR="00472EFE" w:rsidRPr="00F24850" w:rsidRDefault="00472EFE" w:rsidP="00472EFE">
      <w:pPr>
        <w:pStyle w:val="ndice2"/>
        <w:jc w:val="center"/>
      </w:pPr>
      <w:r>
        <w:rPr>
          <w:rFonts w:ascii="Arial" w:hAnsi="Arial" w:cs="Times New Roman"/>
          <w:noProof/>
          <w:sz w:val="16"/>
          <w:szCs w:val="16"/>
          <w:lang w:val="es-MX" w:eastAsia="es-MX"/>
        </w:rPr>
        <w:drawing>
          <wp:inline distT="0" distB="0" distL="0" distR="0" wp14:anchorId="08C1EA51" wp14:editId="508E4CE0">
            <wp:extent cx="4705350" cy="1432063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Modificar Plantilla Recib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" r="4338" b="14197"/>
                    <a:stretch/>
                  </pic:blipFill>
                  <pic:spPr bwMode="auto">
                    <a:xfrm>
                      <a:off x="0" y="0"/>
                      <a:ext cx="4718661" cy="143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0D88D" w14:textId="77777777" w:rsidR="00472EFE" w:rsidRPr="00F24850" w:rsidRDefault="00472EFE" w:rsidP="00472EF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371934667"/>
      <w:bookmarkStart w:id="35" w:name="_Toc488235001"/>
      <w:r w:rsidRPr="00F24850">
        <w:rPr>
          <w:rFonts w:asciiTheme="minorHAnsi" w:hAnsiTheme="minorHAnsi" w:cstheme="minorHAnsi"/>
          <w:sz w:val="20"/>
        </w:rPr>
        <w:t>Actores Involucrados</w:t>
      </w:r>
      <w:bookmarkEnd w:id="34"/>
      <w:bookmarkEnd w:id="3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472EFE" w:rsidRPr="00F24850" w14:paraId="45BD29D8" w14:textId="77777777" w:rsidTr="0064075C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904941" w14:textId="77777777" w:rsidR="00472EFE" w:rsidRPr="00F24850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5706A5" w14:textId="77777777" w:rsidR="00472EFE" w:rsidRPr="00F24850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A6E572" w14:textId="77777777" w:rsidR="00472EFE" w:rsidRPr="00F24850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472EFE" w:rsidRPr="00F24850" w14:paraId="71720134" w14:textId="77777777" w:rsidTr="0064075C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1EBC" w14:textId="77777777" w:rsidR="00472EFE" w:rsidRPr="00F24850" w:rsidRDefault="00472EFE" w:rsidP="00472EFE">
            <w:pPr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6CEEA" w14:textId="77777777" w:rsidR="00472EFE" w:rsidRPr="00F24850" w:rsidRDefault="00472EFE" w:rsidP="00472EF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</w:rPr>
              <w:t>Usuario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DGAPF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CBED3" w14:textId="3EDBB390" w:rsidR="00472EFE" w:rsidRDefault="00472EFE" w:rsidP="00472EFE">
            <w:pPr>
              <w:pStyle w:val="ndice2"/>
            </w:pPr>
            <w:r>
              <w:t>Este actor pertenece a la DGAPF</w:t>
            </w:r>
            <w:r w:rsidR="000735D4">
              <w:t xml:space="preserve"> </w:t>
            </w:r>
            <w:r>
              <w:t>se encarga de modificar la información de la plantilla de recibo.</w:t>
            </w:r>
          </w:p>
          <w:p w14:paraId="38C179FF" w14:textId="57FE038D" w:rsidR="00472EFE" w:rsidRPr="004D4294" w:rsidRDefault="0064075C" w:rsidP="00472EFE">
            <w:r w:rsidRPr="0064075C">
              <w:rPr>
                <w:rFonts w:ascii="Calibri" w:hAnsi="Calibri"/>
                <w:b/>
              </w:rPr>
              <w:t xml:space="preserve">Nota: </w:t>
            </w:r>
            <w:r>
              <w:rPr>
                <w:rFonts w:ascii="Calibri" w:hAnsi="Calibri"/>
              </w:rPr>
              <w:t>L</w:t>
            </w:r>
            <w:r w:rsidR="00472EFE" w:rsidRPr="00194D14">
              <w:rPr>
                <w:rFonts w:ascii="Calibri" w:hAnsi="Calibri"/>
              </w:rPr>
              <w:t xml:space="preserve">os </w:t>
            </w:r>
            <w:r w:rsidR="00472EFE">
              <w:rPr>
                <w:rFonts w:ascii="Calibri" w:hAnsi="Calibri"/>
              </w:rPr>
              <w:t>roles de los usuarios de la DGAPF</w:t>
            </w:r>
            <w:r w:rsidR="00472EFE" w:rsidRPr="00194D14">
              <w:rPr>
                <w:rFonts w:ascii="Calibri" w:hAnsi="Calibri"/>
              </w:rPr>
              <w:t xml:space="preserve"> se encuentran descritos en el documento del diagrama conceptual de solución tecnológica</w:t>
            </w:r>
            <w:r w:rsidR="00472EFE">
              <w:rPr>
                <w:rFonts w:ascii="Calibri" w:hAnsi="Calibri"/>
              </w:rPr>
              <w:t>.</w:t>
            </w:r>
          </w:p>
        </w:tc>
      </w:tr>
    </w:tbl>
    <w:p w14:paraId="00BE57F9" w14:textId="77777777" w:rsidR="00472EFE" w:rsidRDefault="00472EFE" w:rsidP="00472EF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6" w:name="_Toc371934668"/>
      <w:bookmarkStart w:id="37" w:name="_Toc488235002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3"/>
      <w:bookmarkEnd w:id="36"/>
      <w:bookmarkEnd w:id="37"/>
    </w:p>
    <w:p w14:paraId="2141AB4C" w14:textId="4F934CCC" w:rsidR="00472EFE" w:rsidRPr="00F24850" w:rsidRDefault="001D5110" w:rsidP="001D5110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181D0D07" wp14:editId="69F6B408">
            <wp:extent cx="5679118" cy="59299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37" cy="593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5328" w14:textId="3A7C22A3" w:rsidR="00472EFE" w:rsidRPr="00F24850" w:rsidRDefault="001D5110" w:rsidP="00472EFE">
      <w:pPr>
        <w:pStyle w:val="ndice2"/>
        <w:jc w:val="center"/>
      </w:pPr>
      <w:bookmarkStart w:id="38" w:name="_Toc228339738"/>
      <w:bookmarkStart w:id="39" w:name="_Toc182735726"/>
      <w:r>
        <w:rPr>
          <w:noProof/>
          <w:lang w:val="es-MX" w:eastAsia="es-MX"/>
        </w:rPr>
        <w:lastRenderedPageBreak/>
        <w:drawing>
          <wp:inline distT="0" distB="0" distL="0" distR="0" wp14:anchorId="4CB0753F" wp14:editId="652DEBDB">
            <wp:extent cx="5595582" cy="6897833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49" cy="689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14FD" w14:textId="77777777" w:rsidR="00472EFE" w:rsidRPr="00F24850" w:rsidRDefault="00472EFE" w:rsidP="00472EF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0" w:name="_Toc371934669"/>
      <w:bookmarkStart w:id="41" w:name="_Toc488235003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8"/>
      <w:bookmarkEnd w:id="39"/>
      <w:bookmarkEnd w:id="40"/>
      <w:bookmarkEnd w:id="41"/>
    </w:p>
    <w:p w14:paraId="1585FBEA" w14:textId="77777777" w:rsidR="00472EFE" w:rsidRPr="00F24850" w:rsidRDefault="00472EFE" w:rsidP="00472EFE">
      <w:pPr>
        <w:rPr>
          <w:rFonts w:asciiTheme="minorHAnsi" w:hAnsiTheme="minorHAnsi" w:cstheme="minorHAnsi"/>
          <w:szCs w:val="20"/>
        </w:rPr>
      </w:pPr>
      <w:bookmarkStart w:id="42" w:name="_Toc427934378"/>
      <w:bookmarkStart w:id="43" w:name="_Toc427941333"/>
      <w:bookmarkStart w:id="44" w:name="_Toc428182528"/>
      <w:bookmarkStart w:id="45" w:name="_Toc429062442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42"/>
      <w:bookmarkEnd w:id="43"/>
      <w:bookmarkEnd w:id="44"/>
      <w:bookmarkEnd w:id="45"/>
    </w:p>
    <w:p w14:paraId="501DF6DB" w14:textId="77777777" w:rsidR="00472EFE" w:rsidRDefault="00472EFE" w:rsidP="00B57AD1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84712613"/>
      <w:bookmarkStart w:id="47" w:name="_Toc488235004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6"/>
      <w:bookmarkEnd w:id="47"/>
    </w:p>
    <w:p w14:paraId="289407E7" w14:textId="77777777" w:rsidR="00472EFE" w:rsidRDefault="00472EFE" w:rsidP="00472EFE">
      <w:pPr>
        <w:pStyle w:val="ndice2"/>
      </w:pPr>
      <w:r>
        <w:t>El usuario de la DGAPF debe contar con un nombre de usuario y contraseña válidos.</w:t>
      </w:r>
    </w:p>
    <w:p w14:paraId="51FFE250" w14:textId="77777777" w:rsidR="00472EFE" w:rsidRDefault="00472EFE" w:rsidP="00B57AD1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8" w:name="_Toc461701834"/>
      <w:bookmarkStart w:id="49" w:name="_Toc484712614"/>
      <w:bookmarkStart w:id="50" w:name="_Toc488235005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48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49"/>
      <w:bookmarkEnd w:id="50"/>
    </w:p>
    <w:p w14:paraId="6099F625" w14:textId="2B0CA5EB" w:rsidR="00472EFE" w:rsidRDefault="00472EFE" w:rsidP="00472EFE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 DGAPF</w:t>
      </w:r>
      <w:r>
        <w:rPr>
          <w:rFonts w:asciiTheme="minorHAnsi" w:hAnsiTheme="minorHAnsi" w:cstheme="minorHAnsi"/>
          <w:color w:val="000000" w:themeColor="text1"/>
        </w:rPr>
        <w:t xml:space="preserve"> debe contar con los permisos de </w:t>
      </w:r>
      <w:r w:rsidR="00577CEC">
        <w:rPr>
          <w:rFonts w:asciiTheme="minorHAnsi" w:hAnsiTheme="minorHAnsi" w:cstheme="minorHAnsi"/>
          <w:color w:val="000000" w:themeColor="text1"/>
        </w:rPr>
        <w:t>administrador para</w:t>
      </w:r>
      <w:r w:rsidR="006435B6">
        <w:rPr>
          <w:rFonts w:asciiTheme="minorHAnsi" w:hAnsiTheme="minorHAnsi" w:cstheme="minorHAnsi"/>
          <w:color w:val="000000" w:themeColor="text1"/>
        </w:rPr>
        <w:t xml:space="preserve"> hacer uso de la funcionalidad, de acuerdo al rol.</w:t>
      </w:r>
    </w:p>
    <w:p w14:paraId="0D84D68A" w14:textId="77777777" w:rsidR="00472EFE" w:rsidRDefault="00472EFE" w:rsidP="00B57AD1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1" w:name="_Toc484712615"/>
      <w:bookmarkStart w:id="52" w:name="_Toc488235006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1"/>
      <w:bookmarkEnd w:id="52"/>
    </w:p>
    <w:p w14:paraId="3C273198" w14:textId="77777777" w:rsidR="00472EFE" w:rsidRDefault="00472EFE" w:rsidP="00472EFE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 DGAPF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debe estar autenticado dentro del sistema.</w:t>
      </w:r>
    </w:p>
    <w:p w14:paraId="46A6564E" w14:textId="7E7CF1F1" w:rsidR="00472EFE" w:rsidRPr="00222BD7" w:rsidRDefault="00472EFE" w:rsidP="00B57AD1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3" w:name="_Toc485384829"/>
      <w:bookmarkStart w:id="54" w:name="_Toc488235007"/>
      <w:r w:rsidRPr="00222BD7">
        <w:rPr>
          <w:rFonts w:asciiTheme="minorHAnsi" w:hAnsiTheme="minorHAnsi" w:cstheme="minorHAnsi"/>
          <w:color w:val="000000" w:themeColor="text1"/>
          <w:sz w:val="20"/>
        </w:rPr>
        <w:t>&lt;Precondición</w:t>
      </w:r>
      <w:r w:rsidR="001B25CA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222BD7">
        <w:rPr>
          <w:rFonts w:asciiTheme="minorHAnsi" w:hAnsiTheme="minorHAnsi" w:cstheme="minorHAnsi"/>
          <w:color w:val="000000" w:themeColor="text1"/>
          <w:sz w:val="20"/>
        </w:rPr>
        <w:t>4&gt; Carga inicial de la plantilla</w:t>
      </w:r>
      <w:bookmarkEnd w:id="53"/>
      <w:bookmarkEnd w:id="54"/>
    </w:p>
    <w:p w14:paraId="7649D01D" w14:textId="0868D57F" w:rsidR="00472EFE" w:rsidRDefault="00472EFE" w:rsidP="00472EFE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la carga inicial de l</w:t>
      </w:r>
      <w:r w:rsidR="001B25CA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a plantilla “Recibo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”.</w:t>
      </w:r>
    </w:p>
    <w:p w14:paraId="2FA9E160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8235008"/>
      <w:r w:rsidRPr="00F24850">
        <w:rPr>
          <w:rFonts w:asciiTheme="minorHAnsi" w:hAnsiTheme="minorHAnsi" w:cstheme="minorHAnsi"/>
          <w:sz w:val="20"/>
        </w:rPr>
        <w:t>Flujo de Eventos</w:t>
      </w:r>
      <w:bookmarkEnd w:id="17"/>
      <w:bookmarkEnd w:id="18"/>
      <w:bookmarkEnd w:id="19"/>
      <w:bookmarkEnd w:id="55"/>
    </w:p>
    <w:p w14:paraId="2337F2AC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8235009"/>
      <w:r w:rsidRPr="00F24850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D00CBC" w:rsidRPr="00F24850" w14:paraId="31D0B96A" w14:textId="77777777" w:rsidTr="005804A9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657F4F" w14:textId="77777777" w:rsidR="00455180" w:rsidRPr="00F24850" w:rsidRDefault="00455180" w:rsidP="0064075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D1D6D6" w14:textId="77777777" w:rsidR="00455180" w:rsidRPr="00F24850" w:rsidRDefault="00455180" w:rsidP="005804A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2BA11D" w14:textId="77777777" w:rsidR="00455180" w:rsidRPr="00995860" w:rsidRDefault="00455180" w:rsidP="005804A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958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B7313B" w:rsidRPr="00F24850" w14:paraId="59C027CB" w14:textId="77777777" w:rsidTr="005804A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F64B" w14:textId="77777777" w:rsidR="00B7313B" w:rsidRPr="00F24850" w:rsidRDefault="00B7313B" w:rsidP="0064075C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6C77" w14:textId="55618296" w:rsidR="00B7313B" w:rsidRDefault="0064075C" w:rsidP="005804A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472EFE">
              <w:rPr>
                <w:rFonts w:asciiTheme="minorHAnsi" w:hAnsiTheme="minorHAnsi" w:cstheme="minorHAnsi"/>
                <w:szCs w:val="20"/>
              </w:rPr>
              <w:t>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0D8A" w14:textId="554B377F" w:rsidR="00B7313B" w:rsidRDefault="00472EFE" w:rsidP="005804A9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Ingresa a “Configuracion</w:t>
            </w:r>
            <w:r w:rsidR="001B25CA">
              <w:rPr>
                <w:rFonts w:asciiTheme="minorHAnsi" w:hAnsiTheme="minorHAnsi" w:cstheme="minorHAnsi"/>
                <w:bCs/>
                <w:szCs w:val="20"/>
              </w:rPr>
              <w:t>es/ Plantillas/ Recibo</w:t>
            </w:r>
            <w:r>
              <w:rPr>
                <w:rFonts w:asciiTheme="minorHAnsi" w:hAnsiTheme="minorHAnsi" w:cstheme="minorHAnsi"/>
                <w:bCs/>
                <w:szCs w:val="20"/>
              </w:rPr>
              <w:t>”</w:t>
            </w:r>
          </w:p>
        </w:tc>
      </w:tr>
      <w:tr w:rsidR="00B7313B" w:rsidRPr="00F24850" w14:paraId="00F2DD01" w14:textId="77777777" w:rsidTr="005804A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8D95" w14:textId="77777777" w:rsidR="00B7313B" w:rsidRPr="00F24850" w:rsidRDefault="00B85A24" w:rsidP="0064075C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6A1D" w14:textId="5E399702" w:rsidR="00B7313B" w:rsidRDefault="00B85A24" w:rsidP="005804A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E3F9" w14:textId="6B02B064" w:rsidR="00472EFE" w:rsidRDefault="00472EFE" w:rsidP="005804A9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Muestra la plantilla </w:t>
            </w:r>
            <w:r w:rsidR="001B25CA">
              <w:rPr>
                <w:rFonts w:asciiTheme="minorHAnsi" w:hAnsiTheme="minorHAnsi" w:cstheme="minorHAnsi"/>
                <w:bCs/>
                <w:szCs w:val="20"/>
              </w:rPr>
              <w:t>Recibo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dividida por secciones editables:</w:t>
            </w:r>
          </w:p>
          <w:p w14:paraId="41A3B826" w14:textId="77777777" w:rsidR="00472EFE" w:rsidRDefault="00472EFE" w:rsidP="005804A9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Encabezado.</w:t>
            </w:r>
          </w:p>
          <w:p w14:paraId="40DC6AD6" w14:textId="77777777" w:rsidR="00472EFE" w:rsidRDefault="00472EFE" w:rsidP="005804A9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Sección I.</w:t>
            </w:r>
          </w:p>
          <w:p w14:paraId="62FB7632" w14:textId="77777777" w:rsidR="00472EFE" w:rsidRDefault="00472EFE" w:rsidP="005804A9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Sección II.</w:t>
            </w:r>
          </w:p>
          <w:p w14:paraId="193E3A56" w14:textId="7E383C64" w:rsidR="00C64A10" w:rsidRDefault="00C64A10" w:rsidP="005804A9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Sección III</w:t>
            </w:r>
            <w:r w:rsidR="00D8224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0350B5D6" w14:textId="4E71B13A" w:rsidR="00C64A10" w:rsidRDefault="00C64A10" w:rsidP="005804A9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Sección IV</w:t>
            </w:r>
            <w:r w:rsidR="00D8224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61F12949" w14:textId="1469691C" w:rsidR="00472EFE" w:rsidRDefault="00C47FDB" w:rsidP="005804A9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Editar Pie de P</w:t>
            </w:r>
            <w:r w:rsidR="00472EFE">
              <w:rPr>
                <w:rFonts w:asciiTheme="minorHAnsi" w:hAnsiTheme="minorHAnsi" w:cstheme="minorHAnsi"/>
                <w:bCs/>
                <w:szCs w:val="20"/>
              </w:rPr>
              <w:t>ágina.</w:t>
            </w:r>
          </w:p>
          <w:p w14:paraId="7BC9CED3" w14:textId="77777777" w:rsidR="00472EFE" w:rsidRDefault="00472EFE" w:rsidP="005804A9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Además de la opción en cada sección:</w:t>
            </w:r>
          </w:p>
          <w:p w14:paraId="2EC2C456" w14:textId="081077C8" w:rsidR="00B7313B" w:rsidRPr="00472EFE" w:rsidRDefault="00472EFE" w:rsidP="005804A9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472EFE">
              <w:rPr>
                <w:rFonts w:asciiTheme="minorHAnsi" w:hAnsiTheme="minorHAnsi" w:cstheme="minorHAnsi"/>
                <w:bCs/>
                <w:szCs w:val="20"/>
              </w:rPr>
              <w:t>Vista previa.</w:t>
            </w:r>
          </w:p>
        </w:tc>
      </w:tr>
      <w:tr w:rsidR="00D00CBC" w:rsidRPr="00F24850" w14:paraId="5C22443B" w14:textId="77777777" w:rsidTr="005804A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26F7" w14:textId="77777777" w:rsidR="009F4550" w:rsidRPr="00F24850" w:rsidRDefault="00B85A24" w:rsidP="0064075C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7CAA" w14:textId="62630C94" w:rsidR="009F4550" w:rsidRPr="00F24850" w:rsidRDefault="00472EFE" w:rsidP="005804A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</w:t>
            </w:r>
            <w:r w:rsidR="00577CEC">
              <w:rPr>
                <w:rFonts w:asciiTheme="minorHAnsi" w:hAnsiTheme="minorHAnsi" w:cstheme="minorHAnsi"/>
                <w:szCs w:val="20"/>
              </w:rPr>
              <w:t>la DGAPF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F112D" w14:textId="77777777" w:rsidR="00472EFE" w:rsidRDefault="00472EFE" w:rsidP="005804A9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necesidad del usuario:</w:t>
            </w:r>
          </w:p>
          <w:p w14:paraId="3342EBA0" w14:textId="77777777" w:rsidR="00472EFE" w:rsidRPr="00663E0C" w:rsidRDefault="00472EFE" w:rsidP="005804A9">
            <w:pPr>
              <w:pStyle w:val="Prrafodelista"/>
              <w:keepLines/>
              <w:numPr>
                <w:ilvl w:val="0"/>
                <w:numId w:val="14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Encabezado”,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AO01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Encabezado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295631C4" w14:textId="77777777" w:rsidR="00472EFE" w:rsidRPr="00D2766E" w:rsidRDefault="00472EFE" w:rsidP="005804A9">
            <w:pPr>
              <w:pStyle w:val="Prrafodelista"/>
              <w:keepLines/>
              <w:numPr>
                <w:ilvl w:val="0"/>
                <w:numId w:val="14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lastRenderedPageBreak/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Sección I”,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AO02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Sección I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6AC00178" w14:textId="151DA93A" w:rsidR="00472EFE" w:rsidRPr="00C64A10" w:rsidRDefault="00472EFE" w:rsidP="005804A9">
            <w:pPr>
              <w:pStyle w:val="Prrafodelista"/>
              <w:keepLines/>
              <w:numPr>
                <w:ilvl w:val="0"/>
                <w:numId w:val="14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Editar Sección I</w:t>
            </w:r>
            <w:r w:rsidR="00A34E57">
              <w:rPr>
                <w:rFonts w:asciiTheme="minorHAnsi" w:hAnsiTheme="minorHAnsi"/>
                <w:noProof/>
                <w:lang w:eastAsia="es-MX"/>
              </w:rPr>
              <w:t>I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AO03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Sección II.</w:t>
            </w:r>
          </w:p>
          <w:p w14:paraId="3EEB4866" w14:textId="2DF1DD54" w:rsidR="00C64A10" w:rsidRPr="00D2766E" w:rsidRDefault="00C64A10" w:rsidP="005804A9">
            <w:pPr>
              <w:pStyle w:val="Prrafodelista"/>
              <w:keepLines/>
              <w:numPr>
                <w:ilvl w:val="0"/>
                <w:numId w:val="14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Editar Sección I</w:t>
            </w:r>
            <w:r w:rsidR="00C47FDB">
              <w:rPr>
                <w:rFonts w:asciiTheme="minorHAnsi" w:hAnsiTheme="minorHAnsi"/>
                <w:noProof/>
                <w:lang w:eastAsia="es-MX"/>
              </w:rPr>
              <w:t>I</w:t>
            </w:r>
            <w:r w:rsidR="00A34E57">
              <w:rPr>
                <w:rFonts w:asciiTheme="minorHAnsi" w:hAnsiTheme="minorHAnsi"/>
                <w:noProof/>
                <w:lang w:eastAsia="es-MX"/>
              </w:rPr>
              <w:t>I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AO04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Sección III.</w:t>
            </w:r>
          </w:p>
          <w:p w14:paraId="4E055DC6" w14:textId="3E895AEE" w:rsidR="00C64A10" w:rsidRPr="00C64A10" w:rsidRDefault="00C64A10" w:rsidP="005804A9">
            <w:pPr>
              <w:pStyle w:val="Prrafodelista"/>
              <w:keepLines/>
              <w:numPr>
                <w:ilvl w:val="0"/>
                <w:numId w:val="14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Editar Sección I</w:t>
            </w:r>
            <w:r w:rsidR="00A34E57">
              <w:rPr>
                <w:rFonts w:asciiTheme="minorHAnsi" w:hAnsiTheme="minorHAnsi"/>
                <w:noProof/>
                <w:lang w:eastAsia="es-MX"/>
              </w:rPr>
              <w:t>V</w:t>
            </w:r>
            <w:bookmarkStart w:id="60" w:name="_GoBack"/>
            <w:bookmarkEnd w:id="60"/>
            <w:r>
              <w:rPr>
                <w:rFonts w:asciiTheme="minorHAnsi" w:hAnsiTheme="minorHAnsi"/>
                <w:noProof/>
                <w:lang w:eastAsia="es-MX"/>
              </w:rPr>
              <w:t xml:space="preserve">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AO05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Sección IV.</w:t>
            </w:r>
          </w:p>
          <w:p w14:paraId="5D7D2F2E" w14:textId="1F2E0A3A" w:rsidR="00472EFE" w:rsidRPr="00441FF7" w:rsidRDefault="00472EFE" w:rsidP="005804A9">
            <w:pPr>
              <w:pStyle w:val="Prrafodelista"/>
              <w:keepLines/>
              <w:numPr>
                <w:ilvl w:val="0"/>
                <w:numId w:val="14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Editar Pie </w:t>
            </w:r>
            <w:r w:rsidR="00C47FDB">
              <w:rPr>
                <w:rFonts w:asciiTheme="minorHAnsi" w:hAnsiTheme="minorHAnsi"/>
                <w:noProof/>
                <w:lang w:eastAsia="es-MX"/>
              </w:rPr>
              <w:t xml:space="preserve">de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Página”, continúa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el flujo en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el alterno opcional </w:t>
            </w:r>
            <w:r w:rsidR="00C64A10">
              <w:rPr>
                <w:rFonts w:asciiTheme="minorHAnsi" w:hAnsiTheme="minorHAnsi"/>
                <w:b/>
                <w:noProof/>
                <w:lang w:eastAsia="es-MX"/>
              </w:rPr>
              <w:t>AO06</w:t>
            </w:r>
            <w:r w:rsidRPr="00B33BE1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Editar Pie de Página</w:t>
            </w:r>
            <w:r w:rsidRPr="0026584C">
              <w:rPr>
                <w:rFonts w:asciiTheme="minorHAnsi" w:hAnsiTheme="minorHAnsi"/>
                <w:b/>
                <w:i/>
                <w:noProof/>
                <w:lang w:eastAsia="es-MX"/>
              </w:rPr>
              <w:t>.</w:t>
            </w:r>
          </w:p>
          <w:p w14:paraId="63AF6E2B" w14:textId="2687D573" w:rsidR="009F4550" w:rsidRPr="00995860" w:rsidRDefault="00472EFE" w:rsidP="005804A9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selecciona la opción “Vista Previa”, continúa el flujo en el siguiente paso</w:t>
            </w:r>
          </w:p>
        </w:tc>
      </w:tr>
      <w:tr w:rsidR="00472EFE" w:rsidRPr="00F24850" w14:paraId="679C484D" w14:textId="77777777" w:rsidTr="005804A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3397" w14:textId="42849C09" w:rsidR="00472EFE" w:rsidRDefault="00472EFE" w:rsidP="0064075C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E73E" w14:textId="7462EB52" w:rsidR="00472EFE" w:rsidRDefault="00472EFE" w:rsidP="005804A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91C4" w14:textId="77777777" w:rsidR="00472EFE" w:rsidRPr="0011394D" w:rsidRDefault="00472EFE" w:rsidP="005804A9">
            <w:pPr>
              <w:rPr>
                <w:rFonts w:ascii="Calibri" w:hAnsi="Calibri"/>
              </w:rPr>
            </w:pPr>
            <w:r w:rsidRPr="0011394D">
              <w:rPr>
                <w:rFonts w:ascii="Calibri" w:hAnsi="Calibri"/>
              </w:rPr>
              <w:t>Muestra Vista Previa de la sección elegida y las opciones:</w:t>
            </w:r>
          </w:p>
          <w:p w14:paraId="162DFBE2" w14:textId="77777777" w:rsidR="00472EFE" w:rsidRPr="00472EFE" w:rsidRDefault="00472EFE" w:rsidP="005804A9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="Calibri" w:hAnsi="Calibri"/>
              </w:rPr>
              <w:t>Aceptar.</w:t>
            </w:r>
          </w:p>
          <w:p w14:paraId="436728FD" w14:textId="7D24C286" w:rsidR="00472EFE" w:rsidRDefault="00472EFE" w:rsidP="005804A9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7F34A2">
              <w:rPr>
                <w:rFonts w:ascii="Calibri" w:hAnsi="Calibri"/>
              </w:rPr>
              <w:t>Guardar.</w:t>
            </w:r>
          </w:p>
        </w:tc>
      </w:tr>
      <w:tr w:rsidR="00D00CBC" w:rsidRPr="00F24850" w14:paraId="31CA3247" w14:textId="77777777" w:rsidTr="005804A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CB02" w14:textId="77777777" w:rsidR="0017621A" w:rsidRPr="00F24850" w:rsidRDefault="00B85A24" w:rsidP="0064075C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F394" w14:textId="18DB93F4" w:rsidR="0017621A" w:rsidRPr="00F24850" w:rsidRDefault="00472EFE" w:rsidP="005804A9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Usuario de la </w:t>
            </w:r>
            <w:r w:rsidR="00B85A24">
              <w:rPr>
                <w:rFonts w:asciiTheme="minorHAnsi" w:hAnsiTheme="minorHAnsi" w:cstheme="minorHAnsi"/>
                <w:bCs/>
                <w:szCs w:val="20"/>
              </w:rPr>
              <w:t>DGA</w:t>
            </w:r>
            <w:r>
              <w:rPr>
                <w:rFonts w:asciiTheme="minorHAnsi" w:hAnsiTheme="minorHAnsi" w:cstheme="minorHAnsi"/>
                <w:bCs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F7968" w14:textId="77777777" w:rsidR="00472EFE" w:rsidRDefault="00472EFE" w:rsidP="005804A9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De acuerdo a la opción elegida:</w:t>
            </w:r>
          </w:p>
          <w:p w14:paraId="1A714E72" w14:textId="77777777" w:rsidR="00472EFE" w:rsidRDefault="00472EFE" w:rsidP="005804A9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/>
                <w:noProof/>
                <w:lang w:eastAsia="es-MX"/>
              </w:rPr>
            </w:pPr>
            <w:r w:rsidRPr="008F20C8">
              <w:rPr>
                <w:rFonts w:asciiTheme="minorHAnsi" w:hAnsiTheme="minorHAnsi"/>
                <w:noProof/>
                <w:lang w:eastAsia="es-MX"/>
              </w:rPr>
              <w:t xml:space="preserve">Si selecciona la opción “Aceptar” continúa el flujo en el siguiente paso. </w:t>
            </w:r>
          </w:p>
          <w:p w14:paraId="37E0452A" w14:textId="0767EC03" w:rsidR="0017621A" w:rsidRPr="005804A9" w:rsidRDefault="00472EFE" w:rsidP="005804A9">
            <w:pPr>
              <w:pStyle w:val="Prrafodelista"/>
              <w:keepLines/>
              <w:numPr>
                <w:ilvl w:val="0"/>
                <w:numId w:val="15"/>
              </w:numPr>
              <w:rPr>
                <w:rFonts w:asciiTheme="minorHAnsi" w:hAnsiTheme="minorHAnsi"/>
                <w:noProof/>
                <w:lang w:eastAsia="es-MX"/>
              </w:rPr>
            </w:pPr>
            <w:r w:rsidRPr="00472EFE">
              <w:rPr>
                <w:rFonts w:asciiTheme="minorHAnsi" w:hAnsiTheme="minorHAnsi"/>
                <w:noProof/>
                <w:lang w:eastAsia="es-MX"/>
              </w:rPr>
              <w:t xml:space="preserve">Selecciona la opción “Cancelar”, </w:t>
            </w:r>
            <w:r w:rsidRPr="00472EFE">
              <w:rPr>
                <w:rFonts w:asciiTheme="minorHAnsi" w:hAnsiTheme="minorHAnsi" w:cstheme="minorHAnsi"/>
                <w:szCs w:val="20"/>
              </w:rPr>
              <w:t xml:space="preserve">el flujo continúa en el alterno opcional </w:t>
            </w:r>
            <w:r w:rsidRPr="00472EFE">
              <w:rPr>
                <w:rFonts w:asciiTheme="minorHAnsi" w:hAnsiTheme="minorHAnsi" w:cstheme="minorHAnsi"/>
                <w:b/>
                <w:szCs w:val="20"/>
              </w:rPr>
              <w:t>AG01 Cancelar.</w:t>
            </w:r>
          </w:p>
        </w:tc>
      </w:tr>
      <w:tr w:rsidR="00D00CBC" w:rsidRPr="00F24850" w14:paraId="77BB5B76" w14:textId="77777777" w:rsidTr="005804A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A994" w14:textId="70AD50E9" w:rsidR="00DB47F2" w:rsidRPr="00B85A24" w:rsidRDefault="00E12BBA" w:rsidP="0064075C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82C9" w14:textId="3AC7BADA" w:rsidR="00DB47F2" w:rsidRDefault="00472EFE" w:rsidP="005804A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8C21" w14:textId="77777777" w:rsidR="00472EFE" w:rsidRPr="002167CC" w:rsidRDefault="00472EFE" w:rsidP="005804A9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Efectúa las validaciones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V01,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V02, V03 y V04</w:t>
            </w: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>, según sea el caso.</w:t>
            </w:r>
          </w:p>
          <w:p w14:paraId="7BD0A520" w14:textId="77777777" w:rsidR="00472EFE" w:rsidRPr="00CC05A9" w:rsidRDefault="00472EFE" w:rsidP="005804A9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4F652EA5" w14:textId="0E5BC659" w:rsidR="00DB47F2" w:rsidRPr="00DB47F2" w:rsidRDefault="00472EFE" w:rsidP="005804A9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D00CBC" w:rsidRPr="00F24850" w14:paraId="10BE61D9" w14:textId="77777777" w:rsidTr="005804A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B0CE" w14:textId="3113EF95" w:rsidR="00D864C4" w:rsidRPr="00F24850" w:rsidRDefault="00E12BBA" w:rsidP="0064075C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C141" w14:textId="1B58146A" w:rsidR="00D864C4" w:rsidRDefault="00472EFE" w:rsidP="005804A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9C1A" w14:textId="1DDEF111" w:rsidR="00D864C4" w:rsidRDefault="00472EFE" w:rsidP="005804A9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Guarda todos los cambios efectuados por el usuario, actualizando la plantilla de </w:t>
            </w:r>
            <w:r w:rsidR="00FC7101">
              <w:rPr>
                <w:rFonts w:ascii="Calibri" w:hAnsi="Calibri" w:cs="Calibri"/>
                <w:bCs/>
                <w:szCs w:val="20"/>
              </w:rPr>
              <w:t xml:space="preserve">recibo </w:t>
            </w:r>
            <w:r>
              <w:rPr>
                <w:rFonts w:ascii="Calibri" w:hAnsi="Calibri" w:cs="Calibri"/>
                <w:bCs/>
                <w:szCs w:val="20"/>
              </w:rPr>
              <w:t xml:space="preserve">con </w:t>
            </w:r>
            <w:r w:rsidR="00577CEC">
              <w:rPr>
                <w:rFonts w:ascii="Calibri" w:hAnsi="Calibri" w:cs="Calibri"/>
                <w:bCs/>
                <w:szCs w:val="20"/>
              </w:rPr>
              <w:t>la información</w:t>
            </w:r>
            <w:r>
              <w:rPr>
                <w:rFonts w:ascii="Calibri" w:hAnsi="Calibri" w:cs="Calibri"/>
                <w:bCs/>
                <w:szCs w:val="20"/>
              </w:rPr>
              <w:t>/logos modificados. Desplegando el mensaje: “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Plantilla de </w:t>
            </w:r>
            <w:r w:rsidR="00FC7101">
              <w:rPr>
                <w:rFonts w:asciiTheme="minorHAnsi" w:hAnsiTheme="minorHAnsi"/>
                <w:noProof/>
                <w:lang w:eastAsia="es-MX"/>
              </w:rPr>
              <w:t xml:space="preserve">recibo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modificada correctamente”. </w:t>
            </w:r>
            <w:r w:rsidRPr="00B62CCC">
              <w:rPr>
                <w:rFonts w:asciiTheme="minorHAnsi" w:hAnsiTheme="minorHAnsi"/>
                <w:noProof/>
                <w:lang w:eastAsia="es-MX"/>
              </w:rPr>
              <w:t xml:space="preserve">De lo contrario, el flújo continúa en el </w:t>
            </w:r>
            <w:r w:rsidR="0069110D">
              <w:rPr>
                <w:rFonts w:asciiTheme="minorHAnsi" w:hAnsiTheme="minorHAnsi"/>
                <w:noProof/>
                <w:lang w:eastAsia="es-MX"/>
              </w:rPr>
              <w:t>flujo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AE01.  Error al Modificar</w:t>
            </w:r>
            <w:r w:rsidRPr="00B62CCC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</w:tc>
      </w:tr>
      <w:tr w:rsidR="00472EFE" w:rsidRPr="00F24850" w14:paraId="0E5FFDB8" w14:textId="77777777" w:rsidTr="005804A9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5F43" w14:textId="6C3ECF32" w:rsidR="00472EFE" w:rsidRDefault="00E12BBA" w:rsidP="0064075C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8F1D" w14:textId="1D13EA78" w:rsidR="00472EFE" w:rsidRDefault="00B1376A" w:rsidP="005804A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DGAPF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3C73" w14:textId="523EC9DB" w:rsidR="00472EFE" w:rsidRDefault="00472EFE" w:rsidP="005804A9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</w:t>
            </w:r>
            <w:r w:rsidR="00577CEC" w:rsidRPr="00B33BE1">
              <w:rPr>
                <w:rFonts w:ascii="Calibri" w:hAnsi="Calibri" w:cs="Calibri"/>
                <w:bCs/>
                <w:szCs w:val="20"/>
              </w:rPr>
              <w:t>En caso de que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F130B4" w:rsidRPr="00F24850" w14:paraId="78BD8E0F" w14:textId="77777777" w:rsidTr="007B5AB7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2B93" w14:textId="2914C689" w:rsidR="00F130B4" w:rsidRPr="00F24850" w:rsidRDefault="00F130B4" w:rsidP="0064075C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9</w:t>
            </w:r>
          </w:p>
        </w:tc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8FB9" w14:textId="77777777" w:rsidR="00F130B4" w:rsidRPr="00F24850" w:rsidRDefault="00F130B4" w:rsidP="005804A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64FBEAAB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371934674"/>
      <w:bookmarkStart w:id="62" w:name="_Toc228339743"/>
      <w:bookmarkStart w:id="63" w:name="_Toc488235010"/>
      <w:r w:rsidRPr="00F24850">
        <w:rPr>
          <w:rFonts w:asciiTheme="minorHAnsi" w:hAnsiTheme="minorHAnsi" w:cstheme="minorHAnsi"/>
          <w:sz w:val="20"/>
        </w:rPr>
        <w:lastRenderedPageBreak/>
        <w:t>Flujos Alternos</w:t>
      </w:r>
      <w:bookmarkEnd w:id="61"/>
      <w:bookmarkEnd w:id="62"/>
      <w:bookmarkEnd w:id="63"/>
    </w:p>
    <w:p w14:paraId="2F669F67" w14:textId="77777777"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4" w:name="_Toc52616587"/>
      <w:bookmarkStart w:id="65" w:name="_Toc182735731"/>
      <w:bookmarkStart w:id="66" w:name="_Toc228339744"/>
      <w:bookmarkStart w:id="67" w:name="_Toc461701838"/>
      <w:bookmarkStart w:id="68" w:name="_Toc488235011"/>
      <w:r w:rsidRPr="00F24850">
        <w:rPr>
          <w:rFonts w:asciiTheme="minorHAnsi" w:hAnsiTheme="minorHAnsi" w:cstheme="minorHAnsi"/>
          <w:sz w:val="20"/>
        </w:rPr>
        <w:t>Opcionales</w:t>
      </w:r>
      <w:bookmarkEnd w:id="64"/>
      <w:bookmarkEnd w:id="65"/>
      <w:bookmarkEnd w:id="66"/>
      <w:bookmarkEnd w:id="67"/>
      <w:bookmarkEnd w:id="68"/>
    </w:p>
    <w:p w14:paraId="027BFE6F" w14:textId="77777777" w:rsidR="00472EFE" w:rsidRPr="00FC0FAC" w:rsidRDefault="00472EFE" w:rsidP="00472EFE">
      <w:pPr>
        <w:pStyle w:val="EstiloTtulo1Antes6ptoDespus3ptoInterlineadoMn"/>
        <w:numPr>
          <w:ilvl w:val="3"/>
          <w:numId w:val="2"/>
        </w:numPr>
        <w:spacing w:line="240" w:lineRule="auto"/>
        <w:rPr>
          <w:rFonts w:asciiTheme="minorHAnsi" w:hAnsiTheme="minorHAnsi" w:cstheme="minorHAnsi"/>
          <w:color w:val="000000" w:themeColor="text1"/>
          <w:sz w:val="20"/>
        </w:rPr>
      </w:pPr>
      <w:bookmarkStart w:id="69" w:name="_Toc461701839"/>
      <w:bookmarkStart w:id="70" w:name="_Toc485037941"/>
      <w:bookmarkStart w:id="71" w:name="_Toc485039228"/>
      <w:bookmarkStart w:id="72" w:name="_Toc485039564"/>
      <w:bookmarkStart w:id="73" w:name="_Toc485375809"/>
      <w:bookmarkStart w:id="74" w:name="_Toc485384834"/>
      <w:bookmarkStart w:id="75" w:name="_Toc488235012"/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AO01 </w:t>
      </w:r>
      <w:bookmarkEnd w:id="69"/>
      <w:bookmarkEnd w:id="70"/>
      <w:bookmarkEnd w:id="71"/>
      <w:bookmarkEnd w:id="72"/>
      <w:r w:rsidRPr="00FC0FAC">
        <w:rPr>
          <w:rFonts w:asciiTheme="minorHAnsi" w:hAnsiTheme="minorHAnsi" w:cstheme="minorHAnsi"/>
          <w:color w:val="000000" w:themeColor="text1"/>
          <w:sz w:val="20"/>
        </w:rPr>
        <w:t>Editar Encabezado</w:t>
      </w:r>
      <w:bookmarkEnd w:id="73"/>
      <w:bookmarkEnd w:id="74"/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72EFE" w:rsidRPr="001A085D" w14:paraId="13580407" w14:textId="77777777" w:rsidTr="00472EFE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9DC8EE9" w14:textId="77777777" w:rsidR="00472EFE" w:rsidRPr="001A085D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D636F64" w14:textId="77777777" w:rsidR="00472EFE" w:rsidRPr="001A085D" w:rsidRDefault="00472EFE" w:rsidP="006407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AB52BA3" w14:textId="77777777" w:rsidR="00472EFE" w:rsidRPr="001A085D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472EFE" w:rsidRPr="001A085D" w14:paraId="1E03A571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0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F451A" w14:textId="77777777" w:rsidR="00472EFE" w:rsidRPr="001A085D" w:rsidRDefault="00472EFE" w:rsidP="00B57AD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AD801" w14:textId="5A3E33DE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D64DF" w14:textId="76DA0F5C" w:rsidR="00472EFE" w:rsidRDefault="00472EFE" w:rsidP="00472EFE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Abre editor de textos, mostrando </w:t>
            </w:r>
            <w:r w:rsidR="00577CEC">
              <w:rPr>
                <w:rFonts w:asciiTheme="minorHAnsi" w:hAnsiTheme="minorHAnsi" w:cstheme="minorHAnsi"/>
                <w:bCs/>
                <w:szCs w:val="20"/>
              </w:rPr>
              <w:t>el encabezado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d</w:t>
            </w:r>
            <w:r w:rsidR="009D5A86">
              <w:rPr>
                <w:rFonts w:asciiTheme="minorHAnsi" w:hAnsiTheme="minorHAnsi" w:cstheme="minorHAnsi"/>
                <w:bCs/>
                <w:szCs w:val="20"/>
              </w:rPr>
              <w:t xml:space="preserve">e la plantilla </w:t>
            </w:r>
            <w:r w:rsidR="001B25CA">
              <w:rPr>
                <w:rFonts w:asciiTheme="minorHAnsi" w:hAnsiTheme="minorHAnsi" w:cstheme="minorHAnsi"/>
                <w:bCs/>
                <w:szCs w:val="20"/>
              </w:rPr>
              <w:t>Recibo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campos/logos, editables:</w:t>
            </w:r>
          </w:p>
          <w:p w14:paraId="400395EE" w14:textId="46AE786B" w:rsidR="00472EFE" w:rsidRDefault="00472EFE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577CEC">
              <w:rPr>
                <w:rFonts w:asciiTheme="minorHAnsi" w:hAnsiTheme="minorHAnsi" w:cstheme="minorHAnsi"/>
                <w:bCs/>
                <w:szCs w:val="20"/>
              </w:rPr>
              <w:t>Logos” (</w:t>
            </w:r>
            <w:r>
              <w:rPr>
                <w:rFonts w:asciiTheme="minorHAnsi" w:hAnsiTheme="minorHAnsi" w:cstheme="minorHAnsi"/>
                <w:bCs/>
                <w:szCs w:val="20"/>
              </w:rPr>
              <w:t>control de carga),</w:t>
            </w:r>
          </w:p>
          <w:p w14:paraId="649B99E9" w14:textId="4B6A596C" w:rsidR="00472EFE" w:rsidRDefault="00472EFE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“Nombres de las Instituciones”,</w:t>
            </w:r>
          </w:p>
          <w:p w14:paraId="3EECD30B" w14:textId="5CE04493" w:rsidR="001B25CA" w:rsidRDefault="001B25CA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“Domicilio de la institución”,</w:t>
            </w:r>
          </w:p>
          <w:p w14:paraId="7F38DC72" w14:textId="395FD9B0" w:rsidR="00472EFE" w:rsidRDefault="00CE0E4A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“I</w:t>
            </w:r>
            <w:r w:rsidR="00472EFE">
              <w:rPr>
                <w:rFonts w:asciiTheme="minorHAnsi" w:hAnsiTheme="minorHAnsi" w:cstheme="minorHAnsi"/>
                <w:bCs/>
                <w:szCs w:val="20"/>
              </w:rPr>
              <w:t>dentificador documento”,</w:t>
            </w:r>
          </w:p>
          <w:p w14:paraId="22CD80FD" w14:textId="717B46B7" w:rsidR="00A525FD" w:rsidRDefault="00A525FD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“Nombre documento”,</w:t>
            </w:r>
          </w:p>
          <w:p w14:paraId="406C604D" w14:textId="0CAB4D9F" w:rsidR="00472EFE" w:rsidRPr="003805CF" w:rsidRDefault="00472EFE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“Número de Página”:</w:t>
            </w:r>
          </w:p>
          <w:p w14:paraId="18B74FF4" w14:textId="77777777" w:rsidR="00472EFE" w:rsidRPr="003805CF" w:rsidRDefault="00472EFE" w:rsidP="00B57AD1">
            <w:pPr>
              <w:pStyle w:val="Prrafodelista"/>
              <w:keepLines/>
              <w:numPr>
                <w:ilvl w:val="1"/>
                <w:numId w:val="24"/>
              </w:numPr>
              <w:spacing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“Activado”,</w:t>
            </w:r>
          </w:p>
          <w:p w14:paraId="4B82FF48" w14:textId="77777777" w:rsidR="00472EFE" w:rsidRDefault="00472EFE" w:rsidP="00B57AD1">
            <w:pPr>
              <w:pStyle w:val="Prrafodelista"/>
              <w:keepLines/>
              <w:numPr>
                <w:ilvl w:val="1"/>
                <w:numId w:val="24"/>
              </w:numPr>
              <w:spacing w:line="240" w:lineRule="auto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“Desactivado”.</w:t>
            </w:r>
          </w:p>
          <w:p w14:paraId="7B885D78" w14:textId="77777777" w:rsidR="00472EFE" w:rsidRDefault="00472EFE" w:rsidP="00472EFE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 la opción:</w:t>
            </w:r>
          </w:p>
          <w:p w14:paraId="3976CF83" w14:textId="77777777" w:rsidR="00472EFE" w:rsidRPr="000818C0" w:rsidRDefault="00472EFE" w:rsidP="00B57A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72EFE" w:rsidRPr="001A085D" w14:paraId="743A8FDD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66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E9328" w14:textId="77777777" w:rsidR="00472EFE" w:rsidRPr="001A085D" w:rsidRDefault="00472EFE" w:rsidP="00B57AD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0145D" w14:textId="1F589EC9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 w:rsidR="00B57AD1">
              <w:rPr>
                <w:rFonts w:asciiTheme="minorHAnsi" w:hAnsiTheme="minorHAnsi" w:cstheme="minorHAnsi"/>
                <w:color w:val="000000" w:themeColor="text1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9FB6B" w14:textId="77777777" w:rsidR="00472EFE" w:rsidRDefault="00472EFE" w:rsidP="00472EFE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55DF0439" w14:textId="77777777" w:rsidR="00472EFE" w:rsidRDefault="00472EFE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 w:rsidRPr="00305CF9"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>
              <w:rPr>
                <w:rFonts w:ascii="Calibri" w:hAnsi="Calibri" w:cs="Calibri"/>
                <w:bCs/>
                <w:szCs w:val="20"/>
              </w:rPr>
              <w:t>los nombres de las instituciones,</w:t>
            </w:r>
          </w:p>
          <w:p w14:paraId="0544F3A7" w14:textId="2B9AFD90" w:rsidR="001B25CA" w:rsidRDefault="001B25CA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Domicilio de la institución,</w:t>
            </w:r>
          </w:p>
          <w:p w14:paraId="67E348E6" w14:textId="77777777" w:rsidR="00472EFE" w:rsidRDefault="00472EFE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identificador de documento,</w:t>
            </w:r>
          </w:p>
          <w:p w14:paraId="157094E6" w14:textId="5A82B458" w:rsidR="00472EFE" w:rsidRPr="00305CF9" w:rsidRDefault="00472EFE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nombre de documento,</w:t>
            </w:r>
          </w:p>
          <w:p w14:paraId="67B1DC11" w14:textId="77777777" w:rsidR="00472EFE" w:rsidRDefault="00472EFE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Activar/Desactivar Números de Página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en el encabezado,</w:t>
            </w:r>
          </w:p>
          <w:p w14:paraId="2D545E74" w14:textId="77777777" w:rsidR="00472EFE" w:rsidRPr="0091671F" w:rsidRDefault="00472EFE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</w:t>
            </w:r>
            <w:r w:rsidRPr="0091671F">
              <w:rPr>
                <w:rFonts w:asciiTheme="minorHAnsi" w:hAnsiTheme="minorHAnsi" w:cstheme="minorHAnsi"/>
                <w:bCs/>
                <w:szCs w:val="20"/>
              </w:rPr>
              <w:t xml:space="preserve"> Logos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continuando el flujo en el paso siguiente.</w:t>
            </w:r>
          </w:p>
          <w:p w14:paraId="18B85FA9" w14:textId="05FB26AB" w:rsidR="00472EFE" w:rsidRPr="00E12BBA" w:rsidRDefault="00472EFE" w:rsidP="00E12BBA">
            <w:pPr>
              <w:keepLines/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 w:rsidRPr="00E12BBA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577CEC" w:rsidRPr="00E12BBA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E12BBA">
              <w:rPr>
                <w:rFonts w:ascii="Calibri" w:hAnsi="Calibri" w:cs="Calibri"/>
                <w:bCs/>
                <w:szCs w:val="20"/>
              </w:rPr>
              <w:t xml:space="preserve"> la opción “Actualizar Sección”. C</w:t>
            </w:r>
            <w:r w:rsidR="00E12BBA">
              <w:rPr>
                <w:rFonts w:ascii="Calibri" w:hAnsi="Calibri" w:cs="Calibri"/>
                <w:bCs/>
                <w:szCs w:val="20"/>
              </w:rPr>
              <w:t xml:space="preserve">ontinuando en el </w:t>
            </w:r>
            <w:r w:rsidRPr="00E12BBA">
              <w:rPr>
                <w:rFonts w:ascii="Calibri" w:hAnsi="Calibri" w:cs="Calibri"/>
                <w:bCs/>
                <w:szCs w:val="20"/>
              </w:rPr>
              <w:t>flujo.</w:t>
            </w:r>
          </w:p>
        </w:tc>
      </w:tr>
      <w:tr w:rsidR="00472EFE" w:rsidRPr="001A085D" w14:paraId="6FF2A530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DF757" w14:textId="1B0CF0E8" w:rsidR="00472EFE" w:rsidRPr="001A085D" w:rsidRDefault="00472EFE" w:rsidP="00B57AD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875D" w14:textId="25D0399F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F4EA" w14:textId="77777777" w:rsidR="00472EFE" w:rsidRDefault="00472EFE" w:rsidP="00472EF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asistente para carga de archivos solicitando la ruta de ubicación y el archivo de carga, con la opción:</w:t>
            </w:r>
          </w:p>
          <w:p w14:paraId="13C7B836" w14:textId="77777777" w:rsidR="00472EFE" w:rsidRPr="00FD25B6" w:rsidRDefault="00472EFE" w:rsidP="00B57AD1">
            <w:pPr>
              <w:pStyle w:val="Prrafodelista"/>
              <w:keepLines/>
              <w:numPr>
                <w:ilvl w:val="0"/>
                <w:numId w:val="23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D25B6">
              <w:rPr>
                <w:rFonts w:asciiTheme="minorHAnsi" w:hAnsiTheme="minorHAnsi" w:cstheme="minorHAnsi"/>
                <w:szCs w:val="20"/>
              </w:rPr>
              <w:t xml:space="preserve">“Cargar” </w:t>
            </w:r>
          </w:p>
        </w:tc>
      </w:tr>
      <w:tr w:rsidR="00472EFE" w:rsidRPr="001A085D" w14:paraId="6A2E7F67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81DC5" w14:textId="77777777" w:rsidR="00472EFE" w:rsidRPr="001A085D" w:rsidRDefault="00472EFE" w:rsidP="00B57AD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AE7CF" w14:textId="60DA25EA" w:rsidR="00472EFE" w:rsidRPr="001A085D" w:rsidRDefault="00472EFE" w:rsidP="0064075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</w:t>
            </w:r>
            <w:r w:rsidR="00B57AD1">
              <w:rPr>
                <w:rFonts w:asciiTheme="minorHAnsi" w:hAnsiTheme="minorHAnsi" w:cstheme="minorHAnsi"/>
                <w:color w:val="000000" w:themeColor="text1"/>
                <w:szCs w:val="20"/>
              </w:rPr>
              <w:t>APF</w:t>
            </w:r>
            <w:r w:rsidR="0064075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BB07C" w14:textId="77777777" w:rsidR="00472EFE" w:rsidRDefault="00472EFE" w:rsidP="00472EFE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Proporciona la ruta de ubicación y elige el logo a cargar, posteriormente selecciona el botón “Cargar”.</w:t>
            </w:r>
          </w:p>
        </w:tc>
      </w:tr>
      <w:tr w:rsidR="00472EFE" w:rsidRPr="001A085D" w14:paraId="58F5D95B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1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A8416" w14:textId="77777777" w:rsidR="00472EFE" w:rsidRPr="001A085D" w:rsidRDefault="00472EFE" w:rsidP="00B57AD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0886" w14:textId="7587411F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5CFEE" w14:textId="16A77200" w:rsidR="00472EFE" w:rsidRDefault="00577CEC" w:rsidP="00472EFE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472EF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4E36895E" w14:textId="77777777" w:rsidR="00472EFE" w:rsidRDefault="00472EFE" w:rsidP="00B57AD1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1D40C5ED" w14:textId="77777777" w:rsidR="00472EFE" w:rsidRPr="00FC0FAC" w:rsidRDefault="00472EFE" w:rsidP="00B57AD1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F3478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0F3478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472EFE" w:rsidRPr="001A085D" w14:paraId="19523134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641A" w14:textId="77777777" w:rsidR="00472EFE" w:rsidRPr="001A085D" w:rsidRDefault="00472EFE" w:rsidP="00B57AD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D36CD" w14:textId="57E7DFF3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C2BE4" w14:textId="102D5DA9" w:rsidR="00472EFE" w:rsidRDefault="00472EFE" w:rsidP="00472EFE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 w:rsidRPr="00353C84">
              <w:rPr>
                <w:rFonts w:asciiTheme="minorHAnsi" w:hAnsiTheme="minorHAnsi"/>
                <w:b/>
                <w:noProof/>
                <w:lang w:eastAsia="es-MX"/>
              </w:rPr>
              <w:t>V01, V02,V03 y V04</w:t>
            </w:r>
            <w:r w:rsidR="00E12BBA"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54CA65E" w14:textId="77777777" w:rsidR="00472EFE" w:rsidRDefault="00472EFE" w:rsidP="00B57AD1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, muestra </w:t>
            </w:r>
            <w:r>
              <w:rPr>
                <w:rFonts w:asciiTheme="minorHAnsi" w:hAnsiTheme="minorHAnsi"/>
                <w:noProof/>
                <w:lang w:eastAsia="es-MX"/>
              </w:rPr>
              <w:t>mensaje de acuerdo a la validación. Regresando al paso 4 de este flujo.</w:t>
            </w:r>
          </w:p>
          <w:p w14:paraId="38972423" w14:textId="77777777" w:rsidR="00472EFE" w:rsidRPr="002167CC" w:rsidRDefault="00472EFE" w:rsidP="00B57AD1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</w:tc>
      </w:tr>
      <w:tr w:rsidR="00472EFE" w:rsidRPr="001A085D" w14:paraId="2511C9E8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4D3E" w14:textId="77777777" w:rsidR="00472EFE" w:rsidRPr="001A085D" w:rsidRDefault="00472EFE" w:rsidP="00B57AD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E0397" w14:textId="403F4FDE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</w:t>
            </w:r>
            <w:r w:rsidR="00B57A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76F2" w14:textId="77777777" w:rsidR="00472EFE" w:rsidRDefault="00472EFE" w:rsidP="00472EF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200C0502" w14:textId="77777777" w:rsidR="00472EFE" w:rsidRPr="000F3478" w:rsidRDefault="00472EFE" w:rsidP="00472EFE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básico.</w:t>
            </w:r>
          </w:p>
          <w:p w14:paraId="0828ECD1" w14:textId="77777777" w:rsidR="00472EFE" w:rsidRPr="00C533D4" w:rsidRDefault="00472EFE" w:rsidP="00472EFE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F3478">
              <w:rPr>
                <w:rFonts w:asciiTheme="minorHAnsi" w:hAnsiTheme="minorHAnsi"/>
                <w:noProof/>
                <w:lang w:eastAsia="es-MX"/>
              </w:rPr>
              <w:t>Si selecciona la opción “</w:t>
            </w:r>
            <w:r>
              <w:rPr>
                <w:rFonts w:asciiTheme="minorHAnsi" w:hAnsiTheme="minorHAnsi"/>
                <w:noProof/>
                <w:lang w:eastAsia="es-MX"/>
              </w:rPr>
              <w:t>Cancelar</w:t>
            </w:r>
            <w:r w:rsidRPr="000F3478">
              <w:rPr>
                <w:rFonts w:asciiTheme="minorHAnsi" w:hAnsiTheme="minorHAnsi"/>
                <w:noProof/>
                <w:lang w:eastAsia="es-MX"/>
              </w:rPr>
              <w:t xml:space="preserve">”,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continúa en el flujo en el </w:t>
            </w:r>
            <w:r w:rsidRPr="000818C0">
              <w:rPr>
                <w:rFonts w:asciiTheme="minorHAnsi" w:hAnsiTheme="minorHAnsi"/>
                <w:b/>
                <w:noProof/>
                <w:lang w:eastAsia="es-MX"/>
              </w:rPr>
              <w:t>AG01. Cancelar.</w:t>
            </w:r>
          </w:p>
        </w:tc>
      </w:tr>
      <w:tr w:rsidR="00472EFE" w:rsidRPr="001A085D" w14:paraId="0154911C" w14:textId="77777777" w:rsidTr="00E12B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B9F6A" w14:textId="77777777" w:rsidR="00472EFE" w:rsidRPr="001A085D" w:rsidRDefault="00472EFE" w:rsidP="00B57AD1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F6456" w14:textId="77777777" w:rsidR="00472EFE" w:rsidRDefault="00472EFE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09A9" w14:textId="77777777" w:rsidR="00472EFE" w:rsidRDefault="00472EFE" w:rsidP="00472EF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Opcional</w:t>
            </w:r>
          </w:p>
        </w:tc>
      </w:tr>
    </w:tbl>
    <w:p w14:paraId="244F8430" w14:textId="77777777" w:rsidR="00472EFE" w:rsidRDefault="00472EFE" w:rsidP="00472EFE">
      <w:bookmarkStart w:id="76" w:name="_Toc461701840"/>
      <w:bookmarkStart w:id="77" w:name="_Toc485037942"/>
    </w:p>
    <w:p w14:paraId="198EF4F1" w14:textId="77777777" w:rsidR="00472EFE" w:rsidRPr="00FC0FAC" w:rsidRDefault="00472EFE" w:rsidP="00472EFE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8" w:name="_Toc485375810"/>
      <w:bookmarkStart w:id="79" w:name="_Toc485384835"/>
      <w:bookmarkStart w:id="80" w:name="_Toc488235013"/>
      <w:r>
        <w:rPr>
          <w:rFonts w:asciiTheme="minorHAnsi" w:hAnsiTheme="minorHAnsi" w:cstheme="minorHAnsi"/>
          <w:color w:val="000000" w:themeColor="text1"/>
          <w:sz w:val="20"/>
        </w:rPr>
        <w:t>AO02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>
        <w:rPr>
          <w:rFonts w:asciiTheme="minorHAnsi" w:hAnsiTheme="minorHAnsi" w:cstheme="minorHAnsi"/>
          <w:color w:val="000000" w:themeColor="text1"/>
          <w:sz w:val="20"/>
        </w:rPr>
        <w:t>Sección I</w:t>
      </w:r>
      <w:bookmarkEnd w:id="78"/>
      <w:bookmarkEnd w:id="79"/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72EFE" w:rsidRPr="001A085D" w14:paraId="62B646D4" w14:textId="77777777" w:rsidTr="00472EFE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5775D1" w14:textId="77777777" w:rsidR="00472EFE" w:rsidRPr="001A085D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24F8DDB" w14:textId="77777777" w:rsidR="00472EFE" w:rsidRPr="001A085D" w:rsidRDefault="00472EFE" w:rsidP="006407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101F239" w14:textId="77777777" w:rsidR="00472EFE" w:rsidRPr="001A085D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472EFE" w:rsidRPr="001A085D" w14:paraId="03E75DDA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0FDB" w14:textId="77777777" w:rsidR="00472EFE" w:rsidRPr="006754E1" w:rsidRDefault="00472EFE" w:rsidP="00B57AD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FA0E" w14:textId="2BED7254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4913F" w14:textId="21BC407D" w:rsidR="00472EFE" w:rsidRPr="00CE0E4A" w:rsidRDefault="00472EFE" w:rsidP="00CE0E4A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Abre editor de textos, mostrando la sección I de la plantilla </w:t>
            </w:r>
            <w:r w:rsidR="00E12BBA">
              <w:rPr>
                <w:rFonts w:ascii="Calibri" w:hAnsi="Calibri" w:cs="Calibri"/>
                <w:bCs/>
                <w:szCs w:val="20"/>
              </w:rPr>
              <w:t>recibo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  <w:r w:rsidRPr="00CE0E4A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  <w:p w14:paraId="48D52402" w14:textId="284037FA" w:rsidR="00472EFE" w:rsidRDefault="00472EFE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“Número de recibo”, </w:t>
            </w:r>
          </w:p>
          <w:p w14:paraId="7A6114B1" w14:textId="708128F6" w:rsidR="00CE0E4A" w:rsidRDefault="00CE0E4A" w:rsidP="00CE0E4A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Texto “Lugar”, </w:t>
            </w:r>
          </w:p>
          <w:p w14:paraId="4B2F8DD5" w14:textId="763CF079" w:rsidR="00CE0E4A" w:rsidRPr="00CE0E4A" w:rsidRDefault="00CE0E4A" w:rsidP="00CE0E4A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“Fecha”,</w:t>
            </w:r>
          </w:p>
          <w:p w14:paraId="33D33FF6" w14:textId="77777777" w:rsidR="00472EFE" w:rsidRDefault="00472EFE" w:rsidP="00472EFE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4A499509" w14:textId="77777777" w:rsidR="00472EFE" w:rsidRPr="00305408" w:rsidRDefault="00472EFE" w:rsidP="00B57A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472EFE" w:rsidRPr="001A085D" w14:paraId="113B6496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83708" w14:textId="77777777" w:rsidR="00472EFE" w:rsidRPr="006754E1" w:rsidRDefault="00472EFE" w:rsidP="00B57AD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08A4" w14:textId="4F47BEB5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 w:rsidR="00B57AD1">
              <w:rPr>
                <w:rFonts w:asciiTheme="minorHAnsi" w:hAnsiTheme="minorHAnsi" w:cstheme="minorHAnsi"/>
                <w:color w:val="000000" w:themeColor="text1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7A81" w14:textId="77777777" w:rsidR="00472EFE" w:rsidRDefault="00472EFE" w:rsidP="00472EFE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72349BAC" w14:textId="6BDB4A82" w:rsidR="00472EFE" w:rsidRDefault="00A525FD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“Número de recibo</w:t>
            </w:r>
            <w:r w:rsidR="00472EFE">
              <w:rPr>
                <w:rFonts w:ascii="Calibri" w:hAnsi="Calibri" w:cs="Calibri"/>
                <w:bCs/>
                <w:szCs w:val="20"/>
              </w:rPr>
              <w:t>”,</w:t>
            </w:r>
          </w:p>
          <w:p w14:paraId="67451C94" w14:textId="37A83F77" w:rsidR="00472EFE" w:rsidRDefault="00A525FD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“Lugar</w:t>
            </w:r>
            <w:r w:rsidR="00472EFE">
              <w:rPr>
                <w:rFonts w:ascii="Calibri" w:hAnsi="Calibri" w:cs="Calibri"/>
                <w:bCs/>
                <w:szCs w:val="20"/>
              </w:rPr>
              <w:t>”,</w:t>
            </w:r>
          </w:p>
          <w:p w14:paraId="616646C9" w14:textId="55CD1C7C" w:rsidR="00472EFE" w:rsidRDefault="00A525FD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“Fecha</w:t>
            </w:r>
            <w:r w:rsidR="00472EFE">
              <w:rPr>
                <w:rFonts w:ascii="Calibri" w:hAnsi="Calibri" w:cs="Calibri"/>
                <w:bCs/>
                <w:szCs w:val="20"/>
              </w:rPr>
              <w:t>”,</w:t>
            </w:r>
          </w:p>
          <w:p w14:paraId="2BB671E0" w14:textId="3A25F967" w:rsidR="00472EFE" w:rsidRPr="00305408" w:rsidRDefault="00472EFE" w:rsidP="00B57AD1">
            <w:pPr>
              <w:pStyle w:val="Prrafodelista"/>
              <w:keepLines/>
              <w:numPr>
                <w:ilvl w:val="0"/>
                <w:numId w:val="18"/>
              </w:numPr>
              <w:spacing w:after="0"/>
              <w:ind w:left="360"/>
              <w:jc w:val="left"/>
              <w:rPr>
                <w:rFonts w:ascii="Calibri" w:hAnsi="Calibri" w:cs="Calibri"/>
                <w:bCs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577CEC" w:rsidRPr="007F45A1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171A4C" w:rsidRPr="001A085D" w14:paraId="7344731E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90174" w14:textId="77777777" w:rsidR="00171A4C" w:rsidRPr="006754E1" w:rsidRDefault="00171A4C" w:rsidP="00B57AD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99B9B" w14:textId="0E6BF674" w:rsidR="00171A4C" w:rsidRPr="001A085D" w:rsidRDefault="00171A4C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479A" w14:textId="77777777" w:rsidR="00171A4C" w:rsidRDefault="00171A4C" w:rsidP="00171A4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 w:rsidRPr="00353C84">
              <w:rPr>
                <w:rFonts w:asciiTheme="minorHAnsi" w:hAnsiTheme="minorHAnsi"/>
                <w:b/>
                <w:noProof/>
                <w:lang w:eastAsia="es-MX"/>
              </w:rPr>
              <w:t>V01, V02,V03 y V04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4547865C" w14:textId="77777777" w:rsidR="00171A4C" w:rsidRPr="00171A4C" w:rsidRDefault="00171A4C" w:rsidP="00171A4C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, muestra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mensaje de acuerdo a la </w:t>
            </w:r>
            <w:r>
              <w:rPr>
                <w:rFonts w:asciiTheme="minorHAnsi" w:hAnsiTheme="minorHAnsi"/>
                <w:noProof/>
                <w:lang w:eastAsia="es-MX"/>
              </w:rPr>
              <w:lastRenderedPageBreak/>
              <w:t>validación. Regresando al paso 2 de este flujo.</w:t>
            </w:r>
          </w:p>
          <w:p w14:paraId="34F34254" w14:textId="63FA4306" w:rsidR="00171A4C" w:rsidRDefault="00171A4C" w:rsidP="00171A4C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</w:tc>
      </w:tr>
      <w:tr w:rsidR="00472EFE" w:rsidRPr="001A085D" w14:paraId="7DA7AD04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E8989" w14:textId="77777777" w:rsidR="00472EFE" w:rsidRPr="006754E1" w:rsidRDefault="00472EFE" w:rsidP="00B57AD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F2BB5" w14:textId="5EDA8BAB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C778C" w14:textId="1003557D" w:rsidR="00472EFE" w:rsidRDefault="00577CEC" w:rsidP="00472EFE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472EF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210329ED" w14:textId="77777777" w:rsidR="00472EFE" w:rsidRDefault="00472EFE" w:rsidP="00B57AD1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116C2A83" w14:textId="77777777" w:rsidR="00472EFE" w:rsidRPr="007F45A1" w:rsidRDefault="00472EFE" w:rsidP="00B57AD1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472EFE" w:rsidRPr="001A085D" w14:paraId="65B1314F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72F5" w14:textId="77777777" w:rsidR="00472EFE" w:rsidRPr="006754E1" w:rsidRDefault="00472EFE" w:rsidP="00B57AD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7E842" w14:textId="4C6129E7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</w:t>
            </w:r>
            <w:r w:rsidR="00B57A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PF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2237" w14:textId="77777777" w:rsidR="00472EFE" w:rsidRDefault="00472EFE" w:rsidP="00472EF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2AEB63BC" w14:textId="77777777" w:rsidR="00472EFE" w:rsidRPr="007F45A1" w:rsidRDefault="00472EFE" w:rsidP="00472EFE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básico.</w:t>
            </w:r>
          </w:p>
          <w:p w14:paraId="235DEF47" w14:textId="2D2BAF9E" w:rsidR="00472EFE" w:rsidRPr="007F45A1" w:rsidRDefault="00472EFE" w:rsidP="00472EFE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“Cancelar”, el flujo continúa en </w:t>
            </w:r>
            <w:r w:rsidR="00577CEC" w:rsidRPr="007F45A1">
              <w:rPr>
                <w:rFonts w:ascii="Calibri" w:hAnsi="Calibri" w:cs="Calibri"/>
                <w:bCs/>
                <w:szCs w:val="20"/>
              </w:rPr>
              <w:t xml:space="preserve">el </w:t>
            </w:r>
            <w:r w:rsidR="00577CEC" w:rsidRPr="00577CEC">
              <w:rPr>
                <w:rFonts w:ascii="Calibri" w:hAnsi="Calibri" w:cs="Calibri"/>
                <w:b/>
                <w:bCs/>
                <w:szCs w:val="20"/>
              </w:rPr>
              <w:t>AG</w:t>
            </w:r>
            <w:r w:rsidRPr="007F45A1">
              <w:rPr>
                <w:rFonts w:ascii="Calibri" w:hAnsi="Calibri" w:cs="Calibri"/>
                <w:b/>
                <w:bCs/>
                <w:szCs w:val="20"/>
              </w:rPr>
              <w:t>01 Cancelar.</w:t>
            </w:r>
          </w:p>
        </w:tc>
      </w:tr>
      <w:tr w:rsidR="00472EFE" w:rsidRPr="001A085D" w14:paraId="4028A8B7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9E95" w14:textId="77777777" w:rsidR="00472EFE" w:rsidRPr="006754E1" w:rsidRDefault="00472EFE" w:rsidP="00B57AD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98FC5" w14:textId="77777777" w:rsidR="00472EFE" w:rsidRDefault="00472EFE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6A03" w14:textId="77777777" w:rsidR="00472EFE" w:rsidRDefault="00472EFE" w:rsidP="00472EF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72DD5416" w14:textId="77777777" w:rsidR="00472EFE" w:rsidRPr="00FC0FAC" w:rsidRDefault="00472EFE" w:rsidP="00472EFE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81" w:name="_Toc488235014"/>
      <w:bookmarkStart w:id="82" w:name="_Toc485375811"/>
      <w:bookmarkStart w:id="83" w:name="_Toc485384836"/>
      <w:bookmarkStart w:id="84" w:name="_Toc485039229"/>
      <w:bookmarkStart w:id="85" w:name="_Toc485039565"/>
      <w:r>
        <w:rPr>
          <w:rFonts w:asciiTheme="minorHAnsi" w:hAnsiTheme="minorHAnsi" w:cstheme="minorHAnsi"/>
          <w:color w:val="000000" w:themeColor="text1"/>
          <w:sz w:val="20"/>
        </w:rPr>
        <w:t>AO03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>
        <w:rPr>
          <w:rFonts w:asciiTheme="minorHAnsi" w:hAnsiTheme="minorHAnsi" w:cstheme="minorHAnsi"/>
          <w:color w:val="000000" w:themeColor="text1"/>
          <w:sz w:val="20"/>
        </w:rPr>
        <w:t>Sección II</w:t>
      </w:r>
      <w:bookmarkEnd w:id="8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72EFE" w:rsidRPr="001A085D" w14:paraId="016B6EF3" w14:textId="77777777" w:rsidTr="00472EFE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FEFC781" w14:textId="77777777" w:rsidR="00472EFE" w:rsidRPr="001A085D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CC56EEA" w14:textId="77777777" w:rsidR="00472EFE" w:rsidRPr="001A085D" w:rsidRDefault="00472EFE" w:rsidP="006407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D3CD2AF" w14:textId="77777777" w:rsidR="00472EFE" w:rsidRPr="001A085D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472EFE" w:rsidRPr="001A085D" w14:paraId="3BB6DEF0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1EEC" w14:textId="77777777" w:rsidR="00472EFE" w:rsidRPr="006754E1" w:rsidRDefault="00472EFE" w:rsidP="00171A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AF184" w14:textId="012CFC90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399F" w14:textId="46542AB5" w:rsidR="00472EFE" w:rsidRDefault="00472EFE" w:rsidP="00472EFE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Abre editor de textos, mostrando la sección II de la plantilla </w:t>
            </w:r>
            <w:r w:rsidR="001B25CA">
              <w:rPr>
                <w:rFonts w:ascii="Calibri" w:hAnsi="Calibri" w:cs="Calibri"/>
                <w:bCs/>
                <w:szCs w:val="20"/>
              </w:rPr>
              <w:t>Recibo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</w:p>
          <w:p w14:paraId="0684CD69" w14:textId="25C09530" w:rsidR="00FC7101" w:rsidRDefault="00FC7101" w:rsidP="00FC710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“Cantidad”</w:t>
            </w:r>
          </w:p>
          <w:p w14:paraId="0F5DCDEC" w14:textId="28A56469" w:rsidR="00472EFE" w:rsidRDefault="00FC7101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“Clave”</w:t>
            </w:r>
          </w:p>
          <w:p w14:paraId="0F1B5E43" w14:textId="0B3A199C" w:rsidR="00FC7101" w:rsidRDefault="00FC7101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“Descripción”</w:t>
            </w:r>
          </w:p>
          <w:p w14:paraId="4EF53044" w14:textId="2A8DB8CA" w:rsidR="00FC7101" w:rsidRDefault="00FC7101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“Precio u</w:t>
            </w:r>
            <w:r w:rsidR="007E20EF">
              <w:rPr>
                <w:rFonts w:asciiTheme="minorHAnsi" w:hAnsiTheme="minorHAnsi" w:cstheme="minorHAnsi"/>
                <w:bCs/>
                <w:szCs w:val="20"/>
              </w:rPr>
              <w:t>n</w:t>
            </w:r>
            <w:r>
              <w:rPr>
                <w:rFonts w:asciiTheme="minorHAnsi" w:hAnsiTheme="minorHAnsi" w:cstheme="minorHAnsi"/>
                <w:bCs/>
                <w:szCs w:val="20"/>
              </w:rPr>
              <w:t>itario”</w:t>
            </w:r>
          </w:p>
          <w:p w14:paraId="7F935329" w14:textId="5BFD12EA" w:rsidR="00FC7101" w:rsidRDefault="00FC7101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“importe”</w:t>
            </w:r>
          </w:p>
          <w:p w14:paraId="19F6E039" w14:textId="208A0D65" w:rsidR="007E20EF" w:rsidRDefault="007E20EF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“importe con letra”</w:t>
            </w:r>
          </w:p>
          <w:p w14:paraId="6B30ACD6" w14:textId="2E98BF38" w:rsidR="007E20EF" w:rsidRDefault="007E20EF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“Total”</w:t>
            </w:r>
          </w:p>
          <w:p w14:paraId="531F2A43" w14:textId="7FA21B24" w:rsidR="001C78CF" w:rsidRDefault="001C78CF" w:rsidP="00B57AD1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“Observaciones”</w:t>
            </w:r>
          </w:p>
          <w:p w14:paraId="1CB19826" w14:textId="77777777" w:rsidR="00472EFE" w:rsidRDefault="00472EFE" w:rsidP="00472EFE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6426B33C" w14:textId="77777777" w:rsidR="00472EFE" w:rsidRPr="00305408" w:rsidRDefault="00472EFE" w:rsidP="00B57A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472EFE" w:rsidRPr="001A085D" w14:paraId="03B194EE" w14:textId="77777777" w:rsidTr="006911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4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645E" w14:textId="77777777" w:rsidR="00472EFE" w:rsidRPr="006754E1" w:rsidRDefault="00472EFE" w:rsidP="00171A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E596B" w14:textId="35E1C0D5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</w:t>
            </w:r>
            <w:r w:rsidR="00B57AD1">
              <w:rPr>
                <w:rFonts w:asciiTheme="minorHAnsi" w:hAnsiTheme="minorHAnsi" w:cstheme="minorHAnsi"/>
                <w:color w:val="000000" w:themeColor="text1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92DAC" w14:textId="77777777" w:rsidR="00472EFE" w:rsidRDefault="00472EFE" w:rsidP="00472EFE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61A64D96" w14:textId="658805C8" w:rsidR="00A525FD" w:rsidRPr="00A525FD" w:rsidRDefault="00472EFE" w:rsidP="00A525FD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A525FD">
              <w:rPr>
                <w:rFonts w:ascii="Calibri" w:hAnsi="Calibri" w:cs="Calibri"/>
                <w:bCs/>
                <w:szCs w:val="20"/>
              </w:rPr>
              <w:t xml:space="preserve">Modificar </w:t>
            </w:r>
            <w:r w:rsidR="00A525FD" w:rsidRPr="00A525FD">
              <w:rPr>
                <w:rFonts w:asciiTheme="minorHAnsi" w:hAnsiTheme="minorHAnsi" w:cstheme="minorHAnsi"/>
                <w:bCs/>
                <w:szCs w:val="20"/>
              </w:rPr>
              <w:t>“Cantidad”</w:t>
            </w:r>
          </w:p>
          <w:p w14:paraId="43FB6888" w14:textId="6079A3FF" w:rsidR="00A525FD" w:rsidRDefault="00A525FD" w:rsidP="00A525FD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“Clave”</w:t>
            </w:r>
          </w:p>
          <w:p w14:paraId="1EE5F89C" w14:textId="3D288ADE" w:rsidR="00A525FD" w:rsidRDefault="00A525FD" w:rsidP="00A525FD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“Descripción”</w:t>
            </w:r>
          </w:p>
          <w:p w14:paraId="777F2BEB" w14:textId="3DB439F1" w:rsidR="00A525FD" w:rsidRDefault="00A525FD" w:rsidP="00A525FD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“Precio unitario”</w:t>
            </w:r>
          </w:p>
          <w:p w14:paraId="64C4DFDD" w14:textId="48A9840D" w:rsidR="00A525FD" w:rsidRDefault="00A525FD" w:rsidP="00A525FD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“importe”</w:t>
            </w:r>
          </w:p>
          <w:p w14:paraId="6FCD071C" w14:textId="519C22E1" w:rsidR="00A525FD" w:rsidRDefault="00A525FD" w:rsidP="00A525FD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Modificar “importe con letra”</w:t>
            </w:r>
          </w:p>
          <w:p w14:paraId="06FAE16A" w14:textId="1DA00348" w:rsidR="00A525FD" w:rsidRDefault="00A525FD" w:rsidP="00A525FD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“Total”</w:t>
            </w:r>
          </w:p>
          <w:p w14:paraId="67BF3A20" w14:textId="6DDCCA19" w:rsidR="0069110D" w:rsidRPr="00A525FD" w:rsidRDefault="0069110D" w:rsidP="00A525FD">
            <w:pPr>
              <w:pStyle w:val="Prrafodelista"/>
              <w:keepLines/>
              <w:numPr>
                <w:ilvl w:val="0"/>
                <w:numId w:val="18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Modificar “Observaciones”</w:t>
            </w:r>
          </w:p>
          <w:p w14:paraId="4E0728B5" w14:textId="46081303" w:rsidR="00472EFE" w:rsidRPr="00B57AD1" w:rsidRDefault="00472EFE" w:rsidP="00B57AD1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B57AD1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577CEC" w:rsidRPr="00B57AD1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B57AD1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171A4C" w:rsidRPr="001A085D" w14:paraId="22649003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0823" w14:textId="77777777" w:rsidR="00171A4C" w:rsidRPr="006754E1" w:rsidRDefault="00171A4C" w:rsidP="00171A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0906" w14:textId="30AF7EC7" w:rsidR="00171A4C" w:rsidRPr="001A085D" w:rsidRDefault="00171A4C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954A" w14:textId="77777777" w:rsidR="00171A4C" w:rsidRDefault="00171A4C" w:rsidP="00171A4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 w:rsidRPr="00353C84">
              <w:rPr>
                <w:rFonts w:asciiTheme="minorHAnsi" w:hAnsiTheme="minorHAnsi"/>
                <w:b/>
                <w:noProof/>
                <w:lang w:eastAsia="es-MX"/>
              </w:rPr>
              <w:t>V01, V02,V03 y V04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166CF554" w14:textId="6B3EFF83" w:rsidR="00171A4C" w:rsidRDefault="00171A4C" w:rsidP="00171A4C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, muestra </w:t>
            </w:r>
            <w:r>
              <w:rPr>
                <w:rFonts w:asciiTheme="minorHAnsi" w:hAnsiTheme="minorHAnsi"/>
                <w:noProof/>
                <w:lang w:eastAsia="es-MX"/>
              </w:rPr>
              <w:t>mensaje de acuerdo a la validación. Regresando al paso 2 de este flujo.</w:t>
            </w:r>
          </w:p>
          <w:p w14:paraId="1606EAA6" w14:textId="6D0C48E4" w:rsidR="00171A4C" w:rsidRDefault="00171A4C" w:rsidP="00171A4C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</w:tc>
      </w:tr>
      <w:tr w:rsidR="00472EFE" w:rsidRPr="001A085D" w14:paraId="4055D7F1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1486" w14:textId="77777777" w:rsidR="00472EFE" w:rsidRPr="006754E1" w:rsidRDefault="00472EFE" w:rsidP="00171A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F3D03" w14:textId="579F5D9A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57E2" w14:textId="43751255" w:rsidR="00472EFE" w:rsidRDefault="00577CEC" w:rsidP="00472EFE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472EF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7C7C50FD" w14:textId="77777777" w:rsidR="00472EFE" w:rsidRDefault="00472EFE" w:rsidP="00B57AD1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483BFC96" w14:textId="77777777" w:rsidR="00472EFE" w:rsidRPr="007F45A1" w:rsidRDefault="00472EFE" w:rsidP="00B57AD1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472EFE" w:rsidRPr="001A085D" w14:paraId="298FEF66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FD09" w14:textId="77777777" w:rsidR="00472EFE" w:rsidRPr="006754E1" w:rsidRDefault="00472EFE" w:rsidP="00171A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D1CDD" w14:textId="17D6B776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</w:t>
            </w:r>
            <w:r w:rsidR="00B57AD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8EE8E" w14:textId="77777777" w:rsidR="00472EFE" w:rsidRDefault="00472EFE" w:rsidP="00472EF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7A746DC3" w14:textId="77777777" w:rsidR="00472EFE" w:rsidRPr="007F45A1" w:rsidRDefault="00472EFE" w:rsidP="00472EFE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básico.</w:t>
            </w:r>
          </w:p>
          <w:p w14:paraId="5FA3CA2C" w14:textId="74212029" w:rsidR="00472EFE" w:rsidRPr="007F45A1" w:rsidRDefault="00472EFE" w:rsidP="00472EFE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“Cancelar”, el flujo continúa en </w:t>
            </w:r>
            <w:r w:rsidR="00577CEC" w:rsidRPr="007F45A1">
              <w:rPr>
                <w:rFonts w:ascii="Calibri" w:hAnsi="Calibri" w:cs="Calibri"/>
                <w:bCs/>
                <w:szCs w:val="20"/>
              </w:rPr>
              <w:t xml:space="preserve">el </w:t>
            </w:r>
            <w:r w:rsidR="00577CEC" w:rsidRPr="00577CEC">
              <w:rPr>
                <w:rFonts w:ascii="Calibri" w:hAnsi="Calibri" w:cs="Calibri"/>
                <w:b/>
                <w:bCs/>
                <w:szCs w:val="20"/>
              </w:rPr>
              <w:t>AG</w:t>
            </w:r>
            <w:r w:rsidRPr="007F45A1">
              <w:rPr>
                <w:rFonts w:ascii="Calibri" w:hAnsi="Calibri" w:cs="Calibri"/>
                <w:b/>
                <w:bCs/>
                <w:szCs w:val="20"/>
              </w:rPr>
              <w:t>01 Cancelar.</w:t>
            </w:r>
          </w:p>
        </w:tc>
      </w:tr>
      <w:tr w:rsidR="00472EFE" w:rsidRPr="001A085D" w14:paraId="200FBAC1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FE7BC" w14:textId="77777777" w:rsidR="00472EFE" w:rsidRPr="006754E1" w:rsidRDefault="00472EFE" w:rsidP="00171A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DC4E" w14:textId="77777777" w:rsidR="00472EFE" w:rsidRDefault="00472EFE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8157" w14:textId="77777777" w:rsidR="00472EFE" w:rsidRDefault="00472EFE" w:rsidP="00472EF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130E970F" w14:textId="77777777" w:rsidR="00472EFE" w:rsidRDefault="00472EFE" w:rsidP="00472EFE">
      <w:bookmarkStart w:id="86" w:name="_Toc485375812"/>
      <w:bookmarkStart w:id="87" w:name="_Toc485384837"/>
      <w:bookmarkEnd w:id="76"/>
      <w:bookmarkEnd w:id="77"/>
      <w:bookmarkEnd w:id="82"/>
      <w:bookmarkEnd w:id="83"/>
      <w:bookmarkEnd w:id="84"/>
      <w:bookmarkEnd w:id="85"/>
    </w:p>
    <w:p w14:paraId="4972A9A2" w14:textId="02A303F7" w:rsidR="007E20EF" w:rsidRPr="00FC0FAC" w:rsidRDefault="00C47FDB" w:rsidP="007E20EF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88" w:name="_Toc488235015"/>
      <w:r>
        <w:rPr>
          <w:rFonts w:asciiTheme="minorHAnsi" w:hAnsiTheme="minorHAnsi" w:cstheme="minorHAnsi"/>
          <w:color w:val="000000" w:themeColor="text1"/>
          <w:sz w:val="20"/>
        </w:rPr>
        <w:t>AO04</w:t>
      </w:r>
      <w:r w:rsidR="007E20EF"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 w:rsidR="007E20EF">
        <w:rPr>
          <w:rFonts w:asciiTheme="minorHAnsi" w:hAnsiTheme="minorHAnsi" w:cstheme="minorHAnsi"/>
          <w:color w:val="000000" w:themeColor="text1"/>
          <w:sz w:val="20"/>
        </w:rPr>
        <w:t>Sección III</w:t>
      </w:r>
      <w:bookmarkEnd w:id="8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E20EF" w:rsidRPr="001A085D" w14:paraId="4DEAD72C" w14:textId="77777777" w:rsidTr="009D5A86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EE28E3B" w14:textId="77777777" w:rsidR="007E20EF" w:rsidRPr="001A085D" w:rsidRDefault="007E20EF" w:rsidP="009D5A8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4775A3A" w14:textId="77777777" w:rsidR="007E20EF" w:rsidRPr="001A085D" w:rsidRDefault="007E20EF" w:rsidP="006407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1CD5962" w14:textId="77777777" w:rsidR="007E20EF" w:rsidRPr="001A085D" w:rsidRDefault="007E20EF" w:rsidP="009D5A8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7E20EF" w:rsidRPr="001A085D" w14:paraId="6ABC80BF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D9344" w14:textId="77777777" w:rsidR="007E20EF" w:rsidRPr="006754E1" w:rsidRDefault="007E20EF" w:rsidP="00171A4C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8134" w14:textId="2348ED88" w:rsidR="007E20EF" w:rsidRPr="001A085D" w:rsidRDefault="007E20EF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47824" w14:textId="444B1010" w:rsidR="007E20EF" w:rsidRDefault="007E20EF" w:rsidP="009D5A8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 textos, mostrando la sección II</w:t>
            </w:r>
            <w:r w:rsidR="00C47FDB">
              <w:rPr>
                <w:rFonts w:asciiTheme="minorHAnsi" w:hAnsiTheme="minorHAnsi" w:cstheme="minorHAnsi"/>
                <w:bCs/>
                <w:szCs w:val="20"/>
              </w:rPr>
              <w:t>I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de la plantilla </w:t>
            </w:r>
            <w:r w:rsidR="001B25CA">
              <w:rPr>
                <w:rFonts w:ascii="Calibri" w:hAnsi="Calibri" w:cs="Calibri"/>
                <w:bCs/>
                <w:szCs w:val="20"/>
              </w:rPr>
              <w:t>Recibo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</w:p>
          <w:p w14:paraId="5841C528" w14:textId="46A62A4A" w:rsidR="007E20EF" w:rsidRDefault="007E20EF" w:rsidP="009D5A86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“Aviso”</w:t>
            </w:r>
          </w:p>
          <w:p w14:paraId="03A63CE9" w14:textId="77777777" w:rsidR="007E20EF" w:rsidRDefault="007E20EF" w:rsidP="009D5A8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1B7B7822" w14:textId="77777777" w:rsidR="007E20EF" w:rsidRPr="00305408" w:rsidRDefault="007E20EF" w:rsidP="009D5A8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7E20EF" w:rsidRPr="001A085D" w14:paraId="0BC2C393" w14:textId="77777777" w:rsidTr="00171A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12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1BC4" w14:textId="77777777" w:rsidR="007E20EF" w:rsidRPr="006754E1" w:rsidRDefault="007E20EF" w:rsidP="00171A4C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A1C20" w14:textId="3FCD2EB5" w:rsidR="007E20EF" w:rsidRPr="001A085D" w:rsidRDefault="007E20EF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</w:t>
            </w:r>
            <w:r w:rsidR="0064075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BD02" w14:textId="77777777" w:rsidR="007E20EF" w:rsidRDefault="007E20EF" w:rsidP="009D5A8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5350D735" w14:textId="77777777" w:rsidR="007E20EF" w:rsidRDefault="007E20EF" w:rsidP="009D5A86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“Aviso”,</w:t>
            </w:r>
          </w:p>
          <w:p w14:paraId="5F5CF228" w14:textId="48F9EE9A" w:rsidR="007E20EF" w:rsidRPr="00B57AD1" w:rsidRDefault="007E20EF" w:rsidP="009D5A86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B57AD1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577CEC" w:rsidRPr="00B57AD1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B57AD1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171A4C" w:rsidRPr="001A085D" w14:paraId="765FD081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A0FF" w14:textId="77777777" w:rsidR="00171A4C" w:rsidRPr="006754E1" w:rsidRDefault="00171A4C" w:rsidP="00171A4C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9126E" w14:textId="3D85A75A" w:rsidR="00171A4C" w:rsidRPr="001A085D" w:rsidRDefault="00171A4C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DCAC" w14:textId="77777777" w:rsidR="00171A4C" w:rsidRDefault="00171A4C" w:rsidP="00171A4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 w:rsidRPr="00353C84">
              <w:rPr>
                <w:rFonts w:asciiTheme="minorHAnsi" w:hAnsiTheme="minorHAnsi"/>
                <w:b/>
                <w:noProof/>
                <w:lang w:eastAsia="es-MX"/>
              </w:rPr>
              <w:t>V01, V02,V03 y V04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482106BB" w14:textId="77777777" w:rsidR="00171A4C" w:rsidRPr="00171A4C" w:rsidRDefault="00171A4C" w:rsidP="00171A4C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, muestra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mensaje de acuerdo a la validación. Regresando al paso 2 de este flujo. </w:t>
            </w:r>
          </w:p>
          <w:p w14:paraId="5924DDDA" w14:textId="360C14F7" w:rsidR="00171A4C" w:rsidRDefault="00171A4C" w:rsidP="00171A4C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</w:tc>
      </w:tr>
      <w:tr w:rsidR="007E20EF" w:rsidRPr="001A085D" w14:paraId="706C35FE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5861D" w14:textId="77777777" w:rsidR="007E20EF" w:rsidRPr="006754E1" w:rsidRDefault="007E20EF" w:rsidP="00171A4C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EAB7" w14:textId="4B71FA1E" w:rsidR="007E20EF" w:rsidRPr="001A085D" w:rsidRDefault="007E20EF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42B4" w14:textId="018D1808" w:rsidR="007E20EF" w:rsidRDefault="00577CEC" w:rsidP="009D5A86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7E20E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63F6AD29" w14:textId="77777777" w:rsidR="007E20EF" w:rsidRDefault="007E20EF" w:rsidP="009D5A86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095DD976" w14:textId="77777777" w:rsidR="007E20EF" w:rsidRPr="007F45A1" w:rsidRDefault="007E20EF" w:rsidP="009D5A86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7E20EF" w:rsidRPr="001A085D" w14:paraId="0B0F697F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3EF9" w14:textId="77777777" w:rsidR="007E20EF" w:rsidRPr="006754E1" w:rsidRDefault="007E20EF" w:rsidP="00171A4C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C86F0" w14:textId="6E95233E" w:rsidR="007E20EF" w:rsidRPr="001A085D" w:rsidRDefault="007E20EF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DGAPF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6CAD" w14:textId="77777777" w:rsidR="007E20EF" w:rsidRDefault="007E20EF" w:rsidP="009D5A8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52A2D7E7" w14:textId="77777777" w:rsidR="007E20EF" w:rsidRPr="007F45A1" w:rsidRDefault="007E20EF" w:rsidP="009D5A8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básico.</w:t>
            </w:r>
          </w:p>
          <w:p w14:paraId="4C419574" w14:textId="40B0097C" w:rsidR="007E20EF" w:rsidRPr="007F45A1" w:rsidRDefault="007E20EF" w:rsidP="009D5A8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“Cancelar”, el flujo continúa en </w:t>
            </w:r>
            <w:r w:rsidR="00577CEC" w:rsidRPr="007F45A1">
              <w:rPr>
                <w:rFonts w:ascii="Calibri" w:hAnsi="Calibri" w:cs="Calibri"/>
                <w:bCs/>
                <w:szCs w:val="20"/>
              </w:rPr>
              <w:t xml:space="preserve">el </w:t>
            </w:r>
            <w:r w:rsidR="00577CEC" w:rsidRPr="00577CEC">
              <w:rPr>
                <w:rFonts w:ascii="Calibri" w:hAnsi="Calibri" w:cs="Calibri"/>
                <w:b/>
                <w:bCs/>
                <w:szCs w:val="20"/>
              </w:rPr>
              <w:t>AG</w:t>
            </w:r>
            <w:r w:rsidRPr="007F45A1">
              <w:rPr>
                <w:rFonts w:ascii="Calibri" w:hAnsi="Calibri" w:cs="Calibri"/>
                <w:b/>
                <w:bCs/>
                <w:szCs w:val="20"/>
              </w:rPr>
              <w:t>01 Cancelar.</w:t>
            </w:r>
          </w:p>
        </w:tc>
      </w:tr>
      <w:tr w:rsidR="007E20EF" w:rsidRPr="001A085D" w14:paraId="4E14B33D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EE541" w14:textId="77777777" w:rsidR="007E20EF" w:rsidRPr="006754E1" w:rsidRDefault="007E20EF" w:rsidP="00171A4C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F0B1" w14:textId="77777777" w:rsidR="007E20EF" w:rsidRDefault="007E20EF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7765E" w14:textId="77777777" w:rsidR="007E20EF" w:rsidRDefault="007E20EF" w:rsidP="009D5A8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032B7026" w14:textId="77777777" w:rsidR="007E20EF" w:rsidRDefault="007E20EF" w:rsidP="00472EFE"/>
    <w:p w14:paraId="58CF668D" w14:textId="0BC02328" w:rsidR="007E20EF" w:rsidRPr="00FC0FAC" w:rsidRDefault="00C47FDB" w:rsidP="007E20EF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89" w:name="_Toc488235016"/>
      <w:r>
        <w:rPr>
          <w:rFonts w:asciiTheme="minorHAnsi" w:hAnsiTheme="minorHAnsi" w:cstheme="minorHAnsi"/>
          <w:color w:val="000000" w:themeColor="text1"/>
          <w:sz w:val="20"/>
        </w:rPr>
        <w:t>AO05</w:t>
      </w:r>
      <w:r w:rsidR="007E20EF" w:rsidRPr="00FC0FAC">
        <w:rPr>
          <w:rFonts w:asciiTheme="minorHAnsi" w:hAnsiTheme="minorHAnsi" w:cstheme="minorHAnsi"/>
          <w:color w:val="000000" w:themeColor="text1"/>
          <w:sz w:val="20"/>
        </w:rPr>
        <w:t xml:space="preserve"> Editar </w:t>
      </w:r>
      <w:r w:rsidR="0069110D">
        <w:rPr>
          <w:rFonts w:asciiTheme="minorHAnsi" w:hAnsiTheme="minorHAnsi" w:cstheme="minorHAnsi"/>
          <w:color w:val="000000" w:themeColor="text1"/>
          <w:sz w:val="20"/>
        </w:rPr>
        <w:t>Sección IV</w:t>
      </w:r>
      <w:bookmarkEnd w:id="8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E20EF" w:rsidRPr="001A085D" w14:paraId="2FB9BEE3" w14:textId="77777777" w:rsidTr="009D5A86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79E1128" w14:textId="77777777" w:rsidR="007E20EF" w:rsidRPr="001A085D" w:rsidRDefault="007E20EF" w:rsidP="009D5A8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604EE84" w14:textId="77777777" w:rsidR="007E20EF" w:rsidRPr="001A085D" w:rsidRDefault="007E20EF" w:rsidP="006407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63F26A1" w14:textId="77777777" w:rsidR="007E20EF" w:rsidRPr="001A085D" w:rsidRDefault="007E20EF" w:rsidP="009D5A8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7E20EF" w:rsidRPr="001A085D" w14:paraId="0C3EA17E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CE07D" w14:textId="77777777" w:rsidR="007E20EF" w:rsidRPr="006754E1" w:rsidRDefault="007E20EF" w:rsidP="00171A4C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CBC9A" w14:textId="6A75F343" w:rsidR="007E20EF" w:rsidRPr="001A085D" w:rsidRDefault="007E20EF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4BB1" w14:textId="61018616" w:rsidR="007E20EF" w:rsidRDefault="007E20EF" w:rsidP="009D5A8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Abre editor de</w:t>
            </w:r>
            <w:r w:rsidR="00C47FDB">
              <w:rPr>
                <w:rFonts w:asciiTheme="minorHAnsi" w:hAnsiTheme="minorHAnsi" w:cstheme="minorHAnsi"/>
                <w:bCs/>
                <w:szCs w:val="20"/>
              </w:rPr>
              <w:t xml:space="preserve"> textos, mostrando la sección IV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de la plantilla </w:t>
            </w:r>
            <w:r w:rsidR="001B25CA">
              <w:rPr>
                <w:rFonts w:ascii="Calibri" w:hAnsi="Calibri" w:cs="Calibri"/>
                <w:bCs/>
                <w:szCs w:val="20"/>
              </w:rPr>
              <w:t>Recibo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</w:p>
          <w:p w14:paraId="27F0A6C9" w14:textId="1C0054D5" w:rsidR="007E20EF" w:rsidRDefault="007E20EF" w:rsidP="009D5A86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“Sello”</w:t>
            </w:r>
          </w:p>
          <w:p w14:paraId="563B2C8F" w14:textId="1065CC63" w:rsidR="007E20EF" w:rsidRDefault="007E20EF" w:rsidP="009D5A86">
            <w:pPr>
              <w:pStyle w:val="Prrafodelista"/>
              <w:keepLines/>
              <w:numPr>
                <w:ilvl w:val="0"/>
                <w:numId w:val="6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“Firma”</w:t>
            </w:r>
          </w:p>
          <w:p w14:paraId="20083D85" w14:textId="77777777" w:rsidR="007E20EF" w:rsidRDefault="007E20EF" w:rsidP="009D5A86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opción:</w:t>
            </w:r>
          </w:p>
          <w:p w14:paraId="772CC997" w14:textId="77777777" w:rsidR="007E20EF" w:rsidRPr="00305408" w:rsidRDefault="007E20EF" w:rsidP="009D5A8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,</w:t>
            </w:r>
          </w:p>
        </w:tc>
      </w:tr>
      <w:tr w:rsidR="007E20EF" w:rsidRPr="001A085D" w14:paraId="3B832C2D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60729" w14:textId="77777777" w:rsidR="007E20EF" w:rsidRPr="006754E1" w:rsidRDefault="007E20EF" w:rsidP="00171A4C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8611" w14:textId="4A02475A" w:rsidR="007E20EF" w:rsidRPr="001A085D" w:rsidRDefault="007E20EF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</w:t>
            </w:r>
            <w:r w:rsidR="0064075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E94F" w14:textId="77777777" w:rsidR="007E20EF" w:rsidRDefault="007E20EF" w:rsidP="009D5A86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77EF38D6" w14:textId="3B2DEC87" w:rsidR="007E20EF" w:rsidRDefault="007E20EF" w:rsidP="009D5A86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“Sello”,</w:t>
            </w:r>
          </w:p>
          <w:p w14:paraId="6BD7C3B1" w14:textId="0BE15674" w:rsidR="007E20EF" w:rsidRDefault="007E20EF" w:rsidP="009D5A86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Modificar Texto “Firma”</w:t>
            </w:r>
          </w:p>
          <w:p w14:paraId="2F647256" w14:textId="57B08639" w:rsidR="007E20EF" w:rsidRPr="00B57AD1" w:rsidRDefault="007E20EF" w:rsidP="009D5A86">
            <w:pPr>
              <w:keepLines/>
              <w:rPr>
                <w:rFonts w:ascii="Calibri" w:hAnsi="Calibri" w:cs="Calibri"/>
                <w:bCs/>
                <w:szCs w:val="20"/>
              </w:rPr>
            </w:pPr>
            <w:r w:rsidRPr="00B57AD1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577CEC" w:rsidRPr="00B57AD1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B57AD1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171A4C" w:rsidRPr="001A085D" w14:paraId="400E4144" w14:textId="77777777" w:rsidTr="006911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FAC5" w14:textId="77777777" w:rsidR="00171A4C" w:rsidRPr="006754E1" w:rsidRDefault="00171A4C" w:rsidP="00171A4C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3455" w14:textId="547824C1" w:rsidR="00171A4C" w:rsidRPr="001A085D" w:rsidRDefault="00171A4C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AAA89" w14:textId="77777777" w:rsidR="00171A4C" w:rsidRDefault="00171A4C" w:rsidP="00171A4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 w:rsidRPr="00353C84">
              <w:rPr>
                <w:rFonts w:asciiTheme="minorHAnsi" w:hAnsiTheme="minorHAnsi"/>
                <w:b/>
                <w:noProof/>
                <w:lang w:eastAsia="es-MX"/>
              </w:rPr>
              <w:t>V01, V02,V03 y V04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74FBD310" w14:textId="77777777" w:rsidR="00171A4C" w:rsidRPr="00171A4C" w:rsidRDefault="00171A4C" w:rsidP="00171A4C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, muestra 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mensaje de acuerdo a la validación. Regresando al paso 2 de este flujo. </w:t>
            </w:r>
          </w:p>
          <w:p w14:paraId="55D74F69" w14:textId="7BDCF87B" w:rsidR="00171A4C" w:rsidRDefault="00171A4C" w:rsidP="00171A4C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/>
                <w:noProof/>
                <w:lang w:eastAsia="es-MX"/>
              </w:rPr>
              <w:lastRenderedPageBreak/>
              <w:t>Si cumple validación continua en el siguiente paso.</w:t>
            </w:r>
          </w:p>
        </w:tc>
      </w:tr>
      <w:tr w:rsidR="007E20EF" w:rsidRPr="001A085D" w14:paraId="46CEF3CD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29982" w14:textId="77777777" w:rsidR="007E20EF" w:rsidRPr="006754E1" w:rsidRDefault="007E20EF" w:rsidP="00171A4C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7DDED" w14:textId="2026F0E2" w:rsidR="007E20EF" w:rsidRPr="001A085D" w:rsidRDefault="007E20EF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9B4CD" w14:textId="095B5D50" w:rsidR="007E20EF" w:rsidRDefault="00577CEC" w:rsidP="009D5A86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7E20E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22F9DEF0" w14:textId="77777777" w:rsidR="007E20EF" w:rsidRDefault="007E20EF" w:rsidP="009D5A86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66EA5515" w14:textId="77777777" w:rsidR="007E20EF" w:rsidRPr="007F45A1" w:rsidRDefault="007E20EF" w:rsidP="009D5A86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Cancelar</w:t>
            </w:r>
            <w:r w:rsidRPr="007F45A1">
              <w:rPr>
                <w:rFonts w:asciiTheme="minorHAnsi" w:hAnsiTheme="minorHAnsi" w:cstheme="minorHAnsi"/>
                <w:color w:val="000000" w:themeColor="text1"/>
                <w:szCs w:val="20"/>
              </w:rPr>
              <w:t>”.</w:t>
            </w:r>
          </w:p>
        </w:tc>
      </w:tr>
      <w:tr w:rsidR="007E20EF" w:rsidRPr="001A085D" w14:paraId="75AA1BD0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CBE7" w14:textId="77777777" w:rsidR="007E20EF" w:rsidRPr="006754E1" w:rsidRDefault="007E20EF" w:rsidP="00171A4C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A1AE3" w14:textId="10F3CFBE" w:rsidR="007E20EF" w:rsidRPr="001A085D" w:rsidRDefault="007E20EF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DGAPF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3242" w14:textId="77777777" w:rsidR="007E20EF" w:rsidRDefault="007E20EF" w:rsidP="009D5A8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64A2E5DE" w14:textId="77777777" w:rsidR="007E20EF" w:rsidRPr="007F45A1" w:rsidRDefault="007E20EF" w:rsidP="009D5A8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básico.</w:t>
            </w:r>
          </w:p>
          <w:p w14:paraId="585951F5" w14:textId="5F6A61CA" w:rsidR="007E20EF" w:rsidRPr="007F45A1" w:rsidRDefault="007E20EF" w:rsidP="009D5A86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“Cancelar”, el flujo continúa en </w:t>
            </w:r>
            <w:r w:rsidR="00577CEC" w:rsidRPr="007F45A1">
              <w:rPr>
                <w:rFonts w:ascii="Calibri" w:hAnsi="Calibri" w:cs="Calibri"/>
                <w:bCs/>
                <w:szCs w:val="20"/>
              </w:rPr>
              <w:t xml:space="preserve">el </w:t>
            </w:r>
            <w:r w:rsidR="00577CEC" w:rsidRPr="00577CEC">
              <w:rPr>
                <w:rFonts w:ascii="Calibri" w:hAnsi="Calibri" w:cs="Calibri"/>
                <w:b/>
                <w:bCs/>
                <w:szCs w:val="20"/>
              </w:rPr>
              <w:t>AG</w:t>
            </w:r>
            <w:r w:rsidRPr="007F45A1">
              <w:rPr>
                <w:rFonts w:ascii="Calibri" w:hAnsi="Calibri" w:cs="Calibri"/>
                <w:b/>
                <w:bCs/>
                <w:szCs w:val="20"/>
              </w:rPr>
              <w:t>01 Cancelar.</w:t>
            </w:r>
          </w:p>
        </w:tc>
      </w:tr>
      <w:tr w:rsidR="007E20EF" w:rsidRPr="001A085D" w14:paraId="341BCB6C" w14:textId="77777777" w:rsidTr="009D5A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7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E56A" w14:textId="77777777" w:rsidR="007E20EF" w:rsidRPr="006754E1" w:rsidRDefault="007E20EF" w:rsidP="00171A4C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2C7E3" w14:textId="77777777" w:rsidR="007E20EF" w:rsidRDefault="007E20EF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B01AA" w14:textId="77777777" w:rsidR="007E20EF" w:rsidRDefault="007E20EF" w:rsidP="009D5A86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347A0DDD" w14:textId="25E3CC88" w:rsidR="00145978" w:rsidRDefault="00145978" w:rsidP="00472EFE"/>
    <w:p w14:paraId="31C5DFB0" w14:textId="65F69A6B" w:rsidR="00472EFE" w:rsidRPr="00FC0FAC" w:rsidRDefault="00472EFE" w:rsidP="00472EFE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bookmarkStart w:id="90" w:name="_Toc488235017"/>
      <w:r w:rsidR="00C47FDB">
        <w:rPr>
          <w:rFonts w:asciiTheme="minorHAnsi" w:hAnsiTheme="minorHAnsi" w:cstheme="minorHAnsi"/>
          <w:color w:val="000000" w:themeColor="text1"/>
          <w:sz w:val="20"/>
        </w:rPr>
        <w:t xml:space="preserve">AO06 </w:t>
      </w:r>
      <w:r w:rsidRPr="00FC0FAC">
        <w:rPr>
          <w:rFonts w:asciiTheme="minorHAnsi" w:hAnsiTheme="minorHAnsi" w:cstheme="minorHAnsi"/>
          <w:color w:val="000000" w:themeColor="text1"/>
          <w:sz w:val="20"/>
        </w:rPr>
        <w:t xml:space="preserve">Editar </w:t>
      </w:r>
      <w:r>
        <w:rPr>
          <w:rFonts w:asciiTheme="minorHAnsi" w:hAnsiTheme="minorHAnsi" w:cstheme="minorHAnsi"/>
          <w:color w:val="000000" w:themeColor="text1"/>
          <w:sz w:val="20"/>
        </w:rPr>
        <w:t>Pie de Página.</w:t>
      </w:r>
      <w:bookmarkEnd w:id="86"/>
      <w:bookmarkEnd w:id="87"/>
      <w:bookmarkEnd w:id="9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982"/>
        <w:gridCol w:w="7068"/>
      </w:tblGrid>
      <w:tr w:rsidR="00472EFE" w:rsidRPr="001A085D" w14:paraId="5C3758E3" w14:textId="77777777" w:rsidTr="00472EFE">
        <w:trPr>
          <w:tblHeader/>
        </w:trPr>
        <w:tc>
          <w:tcPr>
            <w:tcW w:w="52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F232720" w14:textId="77777777" w:rsidR="00472EFE" w:rsidRPr="001A085D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98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2A0B557" w14:textId="77777777" w:rsidR="00472EFE" w:rsidRPr="001A085D" w:rsidRDefault="00472EFE" w:rsidP="0064075C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4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A59A5B7" w14:textId="77777777" w:rsidR="00472EFE" w:rsidRPr="001A085D" w:rsidRDefault="00472EFE" w:rsidP="00472EFE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472EFE" w:rsidRPr="001A085D" w14:paraId="4D5175A9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04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9DC99" w14:textId="77777777" w:rsidR="00472EFE" w:rsidRPr="00D02304" w:rsidRDefault="00472EFE" w:rsidP="00B57AD1">
            <w:pPr>
              <w:pStyle w:val="Prrafodelista"/>
              <w:numPr>
                <w:ilvl w:val="3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0B525" w14:textId="747563FE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24EE" w14:textId="7A555214" w:rsidR="00472EFE" w:rsidRDefault="00472EFE" w:rsidP="00472EFE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Abre editor de textos, mostrando pie de página de </w:t>
            </w:r>
            <w:r w:rsidR="001B25CA">
              <w:rPr>
                <w:rFonts w:asciiTheme="minorHAnsi" w:hAnsiTheme="minorHAnsi" w:cstheme="minorHAnsi"/>
                <w:bCs/>
                <w:szCs w:val="20"/>
              </w:rPr>
              <w:t>Recibo</w:t>
            </w:r>
            <w:r>
              <w:rPr>
                <w:rFonts w:asciiTheme="minorHAnsi" w:hAnsiTheme="minorHAnsi" w:cstheme="minorHAnsi"/>
                <w:bCs/>
                <w:szCs w:val="20"/>
              </w:rPr>
              <w:t>, con los siguientes campos editables:</w:t>
            </w:r>
          </w:p>
          <w:p w14:paraId="00AFAC29" w14:textId="77777777" w:rsidR="00472EFE" w:rsidRPr="003805CF" w:rsidRDefault="00472EFE" w:rsidP="00B57AD1">
            <w:pPr>
              <w:pStyle w:val="Prrafodelista"/>
              <w:keepLines/>
              <w:numPr>
                <w:ilvl w:val="0"/>
                <w:numId w:val="17"/>
              </w:numPr>
              <w:ind w:left="36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Número de Pá</w:t>
            </w:r>
            <w:r w:rsidRPr="003805CF">
              <w:rPr>
                <w:rFonts w:asciiTheme="minorHAnsi" w:hAnsiTheme="minorHAnsi" w:cstheme="minorHAnsi"/>
                <w:bCs/>
                <w:szCs w:val="20"/>
              </w:rPr>
              <w:t xml:space="preserve">gina </w:t>
            </w:r>
          </w:p>
          <w:p w14:paraId="6E6C515F" w14:textId="77777777" w:rsidR="00472EFE" w:rsidRPr="003805CF" w:rsidRDefault="00472EFE" w:rsidP="00B57AD1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“Activado”,</w:t>
            </w:r>
          </w:p>
          <w:p w14:paraId="4C7A975B" w14:textId="77777777" w:rsidR="00472EFE" w:rsidRDefault="00472EFE" w:rsidP="00B57AD1">
            <w:pPr>
              <w:pStyle w:val="Prrafodelista"/>
              <w:keepLines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“Desactivado”.</w:t>
            </w:r>
          </w:p>
          <w:p w14:paraId="6DF3ED76" w14:textId="295EE49D" w:rsidR="00B57AD1" w:rsidRPr="00B1376A" w:rsidRDefault="00B57AD1" w:rsidP="00B1376A">
            <w:pPr>
              <w:pStyle w:val="Prrafodelista"/>
              <w:keepLines/>
              <w:numPr>
                <w:ilvl w:val="0"/>
                <w:numId w:val="17"/>
              </w:numPr>
              <w:ind w:left="360"/>
              <w:rPr>
                <w:rFonts w:asciiTheme="minorHAnsi" w:hAnsiTheme="minorHAnsi" w:cstheme="minorHAnsi"/>
                <w:bCs/>
                <w:szCs w:val="20"/>
              </w:rPr>
            </w:pPr>
            <w:r w:rsidRPr="00B1376A">
              <w:rPr>
                <w:rFonts w:asciiTheme="minorHAnsi" w:hAnsiTheme="minorHAnsi" w:cstheme="minorHAnsi"/>
                <w:bCs/>
                <w:szCs w:val="20"/>
              </w:rPr>
              <w:t>Texto “Pie de página”</w:t>
            </w:r>
          </w:p>
          <w:p w14:paraId="160D6E61" w14:textId="283F825C" w:rsidR="00472EFE" w:rsidRDefault="00B1376A" w:rsidP="00472EFE">
            <w:pPr>
              <w:keepLines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Y la opció</w:t>
            </w:r>
            <w:r w:rsidR="00472EFE">
              <w:rPr>
                <w:rFonts w:asciiTheme="minorHAnsi" w:hAnsiTheme="minorHAnsi" w:cstheme="minorHAnsi"/>
                <w:bCs/>
                <w:szCs w:val="20"/>
              </w:rPr>
              <w:t>n:</w:t>
            </w:r>
          </w:p>
          <w:p w14:paraId="1C503D6E" w14:textId="77777777" w:rsidR="00472EFE" w:rsidRPr="00E74133" w:rsidRDefault="00472EFE" w:rsidP="00B57AD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05CF9">
              <w:rPr>
                <w:rFonts w:asciiTheme="minorHAnsi" w:hAnsiTheme="minorHAnsi" w:cstheme="minorHAnsi"/>
                <w:bCs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szCs w:val="20"/>
              </w:rPr>
              <w:t>Actualizar Sección</w:t>
            </w:r>
            <w:r w:rsidRPr="00305CF9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72EFE" w:rsidRPr="001A085D" w14:paraId="4DC86E9A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75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B9FEC" w14:textId="77777777" w:rsidR="00472EFE" w:rsidRPr="006754E1" w:rsidRDefault="00472EFE" w:rsidP="00B57AD1">
            <w:pPr>
              <w:pStyle w:val="Prrafodelista"/>
              <w:numPr>
                <w:ilvl w:val="3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2FE2C" w14:textId="77777777" w:rsidR="00472EFE" w:rsidRDefault="00472EFE" w:rsidP="0064075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106DA4DF" w14:textId="5689FB69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</w:t>
            </w:r>
            <w:r w:rsidR="00B57AD1">
              <w:rPr>
                <w:rFonts w:asciiTheme="minorHAnsi" w:hAnsiTheme="minorHAnsi" w:cstheme="minorHAnsi"/>
                <w:color w:val="000000" w:themeColor="text1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AAC0B" w14:textId="77777777" w:rsidR="00472EFE" w:rsidRDefault="00472EFE" w:rsidP="00472EFE">
            <w:pPr>
              <w:keepLines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Edita la información requerida, considerando:</w:t>
            </w:r>
          </w:p>
          <w:p w14:paraId="06870235" w14:textId="77777777" w:rsidR="00472EFE" w:rsidRDefault="00472EFE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Activar/Desactivar Números de Página.</w:t>
            </w:r>
          </w:p>
          <w:p w14:paraId="38752B0F" w14:textId="16FC4113" w:rsidR="00B57AD1" w:rsidRDefault="00B57AD1" w:rsidP="00B57AD1">
            <w:pPr>
              <w:pStyle w:val="Prrafodelista"/>
              <w:keepLines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Pie de página.</w:t>
            </w:r>
          </w:p>
          <w:p w14:paraId="046C676D" w14:textId="4CC86FEB" w:rsidR="00472EFE" w:rsidRPr="009C0852" w:rsidRDefault="00472EFE" w:rsidP="00472EFE">
            <w:pPr>
              <w:keepLines/>
              <w:spacing w:after="0"/>
              <w:jc w:val="left"/>
              <w:rPr>
                <w:rFonts w:ascii="Calibri" w:hAnsi="Calibri" w:cs="Calibri"/>
                <w:bCs/>
                <w:szCs w:val="20"/>
              </w:rPr>
            </w:pPr>
            <w:r w:rsidRPr="009C0852">
              <w:rPr>
                <w:rFonts w:ascii="Calibri" w:hAnsi="Calibri" w:cs="Calibri"/>
                <w:bCs/>
                <w:szCs w:val="20"/>
              </w:rPr>
              <w:t xml:space="preserve">Al terminar la </w:t>
            </w:r>
            <w:r w:rsidR="00577CEC" w:rsidRPr="009C0852">
              <w:rPr>
                <w:rFonts w:ascii="Calibri" w:hAnsi="Calibri" w:cs="Calibri"/>
                <w:bCs/>
                <w:szCs w:val="20"/>
              </w:rPr>
              <w:t>edición, selecciona</w:t>
            </w:r>
            <w:r w:rsidRPr="009C0852">
              <w:rPr>
                <w:rFonts w:ascii="Calibri" w:hAnsi="Calibri" w:cs="Calibri"/>
                <w:bCs/>
                <w:szCs w:val="20"/>
              </w:rPr>
              <w:t xml:space="preserve"> la opción “Actualizar Sección”.</w:t>
            </w:r>
          </w:p>
        </w:tc>
      </w:tr>
      <w:tr w:rsidR="00171A4C" w:rsidRPr="001A085D" w14:paraId="08465D7C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8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CC6A" w14:textId="77777777" w:rsidR="00171A4C" w:rsidRPr="006754E1" w:rsidRDefault="00171A4C" w:rsidP="00B57AD1">
            <w:pPr>
              <w:pStyle w:val="Prrafodelista"/>
              <w:numPr>
                <w:ilvl w:val="3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FC817" w14:textId="067ED9F8" w:rsidR="00171A4C" w:rsidRPr="001A085D" w:rsidRDefault="00171A4C" w:rsidP="0064075C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D0157" w14:textId="77777777" w:rsidR="00171A4C" w:rsidRDefault="00171A4C" w:rsidP="00171A4C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Efectua validación </w:t>
            </w:r>
            <w:r w:rsidRPr="00353C84">
              <w:rPr>
                <w:rFonts w:asciiTheme="minorHAnsi" w:hAnsiTheme="minorHAnsi"/>
                <w:b/>
                <w:noProof/>
                <w:lang w:eastAsia="es-MX"/>
              </w:rPr>
              <w:t>V01, V02,V03 y V04</w:t>
            </w:r>
            <w:r>
              <w:rPr>
                <w:rFonts w:asciiTheme="minorHAnsi" w:hAnsiTheme="minorHAnsi"/>
                <w:b/>
                <w:noProof/>
                <w:lang w:eastAsia="es-MX"/>
              </w:rPr>
              <w:t>.</w:t>
            </w:r>
          </w:p>
          <w:p w14:paraId="6CA92F49" w14:textId="3289AF44" w:rsidR="00171A4C" w:rsidRDefault="00171A4C" w:rsidP="00171A4C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eastAsia="es-MX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>Si no cumple con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 la</w:t>
            </w:r>
            <w:r>
              <w:rPr>
                <w:rFonts w:asciiTheme="minorHAnsi" w:hAnsiTheme="minorHAnsi"/>
                <w:noProof/>
                <w:lang w:eastAsia="es-MX"/>
              </w:rPr>
              <w:t xml:space="preserve"> validación</w:t>
            </w:r>
            <w:r w:rsidRPr="004E3A19">
              <w:rPr>
                <w:rFonts w:asciiTheme="minorHAnsi" w:hAnsiTheme="minorHAnsi"/>
                <w:noProof/>
                <w:lang w:eastAsia="es-MX"/>
              </w:rPr>
              <w:t xml:space="preserve">, muestra </w:t>
            </w:r>
            <w:r>
              <w:rPr>
                <w:rFonts w:asciiTheme="minorHAnsi" w:hAnsiTheme="minorHAnsi"/>
                <w:noProof/>
                <w:lang w:eastAsia="es-MX"/>
              </w:rPr>
              <w:t>mensaje de acuerdo a la validación. Regresando al paso 2 de este flujo.</w:t>
            </w:r>
          </w:p>
          <w:p w14:paraId="5B4BDC11" w14:textId="3187E4B4" w:rsidR="00171A4C" w:rsidRDefault="00171A4C" w:rsidP="00171A4C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167CC">
              <w:rPr>
                <w:rFonts w:asciiTheme="minorHAnsi" w:hAnsiTheme="minorHAnsi"/>
                <w:noProof/>
                <w:lang w:eastAsia="es-MX"/>
              </w:rPr>
              <w:t>Si cumple validación continua en el siguiente paso.</w:t>
            </w:r>
          </w:p>
        </w:tc>
      </w:tr>
      <w:tr w:rsidR="00472EFE" w:rsidRPr="001A085D" w14:paraId="69F06CB7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18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7F804" w14:textId="77777777" w:rsidR="00472EFE" w:rsidRPr="006754E1" w:rsidRDefault="00472EFE" w:rsidP="00B57AD1">
            <w:pPr>
              <w:pStyle w:val="Prrafodelista"/>
              <w:numPr>
                <w:ilvl w:val="3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284C5" w14:textId="4B7CA502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792C" w14:textId="79B1C379" w:rsidR="00472EFE" w:rsidRDefault="00577CEC" w:rsidP="00472EFE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Muestra el</w:t>
            </w:r>
            <w:r w:rsidR="00472EF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siguiente mensaje: ¿Deseas modificar otra sección?, con las opciones:</w:t>
            </w:r>
          </w:p>
          <w:p w14:paraId="37B14D59" w14:textId="77777777" w:rsidR="00472EFE" w:rsidRDefault="00472EFE" w:rsidP="00B57AD1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“Aceptar”,</w:t>
            </w:r>
          </w:p>
          <w:p w14:paraId="27F12A4C" w14:textId="77777777" w:rsidR="00472EFE" w:rsidRPr="007F45A1" w:rsidRDefault="00472EFE" w:rsidP="00B57AD1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“Cancelar”.</w:t>
            </w:r>
          </w:p>
        </w:tc>
      </w:tr>
      <w:tr w:rsidR="00472EFE" w:rsidRPr="001A085D" w14:paraId="1CA2B85D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6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90C8" w14:textId="77777777" w:rsidR="00472EFE" w:rsidRPr="006754E1" w:rsidRDefault="00472EFE" w:rsidP="00B57AD1">
            <w:pPr>
              <w:pStyle w:val="Prrafodelista"/>
              <w:numPr>
                <w:ilvl w:val="3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A1C80" w14:textId="77777777" w:rsidR="00472EFE" w:rsidRDefault="00472EFE" w:rsidP="0064075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</w:t>
            </w:r>
          </w:p>
          <w:p w14:paraId="02B43E29" w14:textId="07D3141F" w:rsidR="00472EFE" w:rsidRPr="001A085D" w:rsidRDefault="00472EFE" w:rsidP="0064075C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DGA</w:t>
            </w:r>
            <w:r w:rsidR="00B57AD1">
              <w:rPr>
                <w:rFonts w:asciiTheme="minorHAnsi" w:hAnsiTheme="minorHAnsi" w:cstheme="minorHAnsi"/>
                <w:color w:val="000000" w:themeColor="text1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4E56" w14:textId="77777777" w:rsidR="00472EFE" w:rsidRDefault="00472EFE" w:rsidP="00472EF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 acuerdo a la necesidad del usuario:</w:t>
            </w:r>
          </w:p>
          <w:p w14:paraId="2DE70FDD" w14:textId="77777777" w:rsidR="00472EFE" w:rsidRPr="000F3478" w:rsidRDefault="00472EFE" w:rsidP="00472EFE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/>
                <w:noProof/>
                <w:lang w:eastAsia="es-MX"/>
              </w:rPr>
              <w:t xml:space="preserve">Si selecciona </w:t>
            </w:r>
            <w:r w:rsidRPr="00547055">
              <w:rPr>
                <w:rFonts w:asciiTheme="minorHAnsi" w:hAnsiTheme="minorHAnsi"/>
                <w:noProof/>
                <w:lang w:eastAsia="es-MX"/>
              </w:rPr>
              <w:t>la opción “</w:t>
            </w:r>
            <w:r>
              <w:rPr>
                <w:rFonts w:asciiTheme="minorHAnsi" w:hAnsiTheme="minorHAnsi"/>
                <w:noProof/>
                <w:lang w:eastAsia="es-MX"/>
              </w:rPr>
              <w:t>Aceptar”, continúa en el paso 2 del flujo basico.</w:t>
            </w:r>
          </w:p>
          <w:p w14:paraId="14585ADE" w14:textId="77777777" w:rsidR="00472EFE" w:rsidRPr="007F45A1" w:rsidRDefault="00472EFE" w:rsidP="00472EFE">
            <w:pPr>
              <w:pStyle w:val="Prrafodelista"/>
              <w:keepLines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F45A1">
              <w:rPr>
                <w:rFonts w:ascii="Calibri" w:hAnsi="Calibri" w:cs="Calibri"/>
                <w:bCs/>
                <w:szCs w:val="20"/>
              </w:rPr>
              <w:t xml:space="preserve">Si </w:t>
            </w:r>
            <w:r>
              <w:rPr>
                <w:rFonts w:ascii="Calibri" w:hAnsi="Calibri" w:cs="Calibri"/>
                <w:bCs/>
                <w:szCs w:val="20"/>
              </w:rPr>
              <w:t>selecciona</w:t>
            </w:r>
            <w:r w:rsidRPr="007F45A1">
              <w:rPr>
                <w:rFonts w:ascii="Calibri" w:hAnsi="Calibri" w:cs="Calibri"/>
                <w:bCs/>
                <w:szCs w:val="20"/>
              </w:rPr>
              <w:t xml:space="preserve"> la opción “Cancelar”, el flujo continúa en el alterno general </w:t>
            </w:r>
            <w:r w:rsidRPr="007F45A1">
              <w:rPr>
                <w:rFonts w:ascii="Calibri" w:hAnsi="Calibri" w:cs="Calibri"/>
                <w:b/>
                <w:bCs/>
                <w:szCs w:val="20"/>
              </w:rPr>
              <w:t>AG01 Cancelar.</w:t>
            </w:r>
          </w:p>
        </w:tc>
      </w:tr>
      <w:tr w:rsidR="00472EFE" w:rsidRPr="001A085D" w14:paraId="32F3EAEF" w14:textId="77777777" w:rsidTr="00472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86BA" w14:textId="77777777" w:rsidR="00472EFE" w:rsidRPr="006754E1" w:rsidRDefault="00472EFE" w:rsidP="00B57AD1">
            <w:pPr>
              <w:pStyle w:val="Prrafodelista"/>
              <w:numPr>
                <w:ilvl w:val="3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85739" w14:textId="77777777" w:rsidR="00472EFE" w:rsidRDefault="00472EFE" w:rsidP="0064075C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714C1" w14:textId="77777777" w:rsidR="00472EFE" w:rsidRDefault="00472EFE" w:rsidP="00472EF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Fin del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lujo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pcional.</w:t>
            </w:r>
          </w:p>
        </w:tc>
      </w:tr>
    </w:tbl>
    <w:p w14:paraId="4174254E" w14:textId="77777777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1" w:name="_Toc371934678"/>
      <w:bookmarkStart w:id="92" w:name="_Toc228339745"/>
      <w:bookmarkStart w:id="93" w:name="_Toc182735732"/>
      <w:bookmarkStart w:id="94" w:name="_Toc52616588"/>
      <w:bookmarkStart w:id="95" w:name="_Toc488235018"/>
      <w:r w:rsidRPr="00F24850">
        <w:rPr>
          <w:rFonts w:asciiTheme="minorHAnsi" w:hAnsiTheme="minorHAnsi" w:cstheme="minorHAnsi"/>
          <w:sz w:val="20"/>
        </w:rPr>
        <w:t>Generales</w:t>
      </w:r>
      <w:bookmarkEnd w:id="91"/>
      <w:bookmarkEnd w:id="92"/>
      <w:bookmarkEnd w:id="93"/>
      <w:bookmarkEnd w:id="94"/>
      <w:bookmarkEnd w:id="95"/>
    </w:p>
    <w:p w14:paraId="1FC80751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6" w:name="_Toc363727164"/>
      <w:bookmarkStart w:id="97" w:name="_Toc461701843"/>
      <w:bookmarkStart w:id="98" w:name="_Toc488235019"/>
      <w:r w:rsidRPr="00F24850">
        <w:rPr>
          <w:rFonts w:asciiTheme="minorHAnsi" w:hAnsiTheme="minorHAnsi" w:cstheme="minorHAnsi"/>
          <w:sz w:val="20"/>
        </w:rPr>
        <w:t>AG01 Cancelar</w:t>
      </w:r>
      <w:bookmarkEnd w:id="96"/>
      <w:r w:rsidRPr="00F24850">
        <w:rPr>
          <w:rFonts w:asciiTheme="minorHAnsi" w:hAnsiTheme="minorHAnsi" w:cstheme="minorHAnsi"/>
          <w:sz w:val="20"/>
        </w:rPr>
        <w:t>.</w:t>
      </w:r>
      <w:bookmarkEnd w:id="97"/>
      <w:bookmarkEnd w:id="98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F24850" w14:paraId="6E8FC35C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57CD6A11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E6AFE7D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69B20C53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F24850" w14:paraId="40FAA17E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1C46A041" w14:textId="77777777" w:rsidR="009F4550" w:rsidRPr="00F24850" w:rsidRDefault="009F4550" w:rsidP="00D0605C">
            <w:r w:rsidRPr="00F24850">
              <w:t>1</w:t>
            </w:r>
          </w:p>
        </w:tc>
        <w:tc>
          <w:tcPr>
            <w:tcW w:w="1559" w:type="dxa"/>
            <w:shd w:val="clear" w:color="auto" w:fill="auto"/>
          </w:tcPr>
          <w:p w14:paraId="5C7E8C98" w14:textId="7BBD7214" w:rsidR="009F4550" w:rsidRPr="00F24850" w:rsidRDefault="00191716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283F8C">
              <w:rPr>
                <w:rFonts w:asciiTheme="minorHAnsi" w:hAnsiTheme="minorHAnsi" w:cstheme="minorHAnsi"/>
                <w:szCs w:val="20"/>
              </w:rPr>
              <w:t>DGA</w:t>
            </w:r>
            <w:r w:rsidR="00B57AD1">
              <w:rPr>
                <w:rFonts w:asciiTheme="minorHAnsi" w:hAnsiTheme="minorHAnsi" w:cstheme="minorHAnsi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14:paraId="7DE478C9" w14:textId="77777777" w:rsidR="009F4550" w:rsidRPr="00F24850" w:rsidRDefault="00D0605C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la opción cancelar.</w:t>
            </w:r>
          </w:p>
        </w:tc>
      </w:tr>
      <w:tr w:rsidR="00D0605C" w:rsidRPr="00F24850" w14:paraId="69742A6D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6A123CF5" w14:textId="77777777" w:rsidR="00D0605C" w:rsidRPr="00F24850" w:rsidRDefault="00D0605C" w:rsidP="00D0605C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58B96934" w14:textId="77777777" w:rsidR="00D0605C" w:rsidRPr="00F24850" w:rsidRDefault="00D0605C" w:rsidP="00B1190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5C05E6CD" w14:textId="77777777" w:rsidR="00D0605C" w:rsidRPr="00F24850" w:rsidRDefault="00D0605C" w:rsidP="00B1190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D0605C" w:rsidRPr="00F24850" w14:paraId="21F472D4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288C7D47" w14:textId="77777777" w:rsidR="00D0605C" w:rsidRPr="00F24850" w:rsidRDefault="00D0605C" w:rsidP="00D0605C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30AED2ED" w14:textId="77777777" w:rsidR="00D0605C" w:rsidRPr="00F24850" w:rsidRDefault="00D0605C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3DDEA889" w14:textId="7C3B9E2C" w:rsidR="00D0605C" w:rsidRPr="00F24850" w:rsidRDefault="00D0605C" w:rsidP="0072418A">
            <w:pPr>
              <w:keepLines/>
              <w:tabs>
                <w:tab w:val="left" w:pos="2080"/>
              </w:tabs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39E5E770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9" w:name="_Toc461701844"/>
      <w:bookmarkStart w:id="100" w:name="_Toc488235020"/>
      <w:r w:rsidRPr="00F24850">
        <w:rPr>
          <w:rFonts w:asciiTheme="minorHAnsi" w:hAnsiTheme="minorHAnsi" w:cstheme="minorHAnsi"/>
          <w:sz w:val="20"/>
        </w:rPr>
        <w:t>AG02 Cerrar sesión</w:t>
      </w:r>
      <w:bookmarkEnd w:id="99"/>
      <w:bookmarkEnd w:id="100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30864" w:rsidRPr="00F24850" w14:paraId="775A6FEA" w14:textId="77777777" w:rsidTr="00630864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3EC84E9" w14:textId="77777777" w:rsidR="00630864" w:rsidRPr="00F24850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3B3B496" w14:textId="77777777" w:rsidR="00630864" w:rsidRPr="00F24850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023C573" w14:textId="77777777" w:rsidR="00630864" w:rsidRPr="00F24850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B57AD1" w:rsidRPr="00F24850" w14:paraId="4B492F55" w14:textId="77777777" w:rsidTr="00630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46B7A" w14:textId="77777777" w:rsidR="00B57AD1" w:rsidRPr="00F24850" w:rsidRDefault="00B57AD1" w:rsidP="00B57AD1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C1F21" w14:textId="1847574E" w:rsidR="00B57AD1" w:rsidRPr="00F24850" w:rsidRDefault="00B57AD1" w:rsidP="00B57AD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33217" w14:textId="77777777" w:rsidR="00B57AD1" w:rsidRDefault="00B57AD1" w:rsidP="00B57AD1">
            <w:pPr>
              <w:pStyle w:val="ndice2"/>
            </w:pPr>
            <w:r>
              <w:t>Muestra mensaje “¿Esta seguro que desea cerrar la sesión?” y las opciones:</w:t>
            </w:r>
          </w:p>
          <w:p w14:paraId="7E318599" w14:textId="62AB3299" w:rsidR="00B57AD1" w:rsidRPr="00B57AD1" w:rsidRDefault="0064075C" w:rsidP="00B57AD1">
            <w:pPr>
              <w:pStyle w:val="Prrafodelista"/>
              <w:numPr>
                <w:ilvl w:val="0"/>
                <w:numId w:val="26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Sí</w:t>
            </w:r>
            <w:r w:rsidR="00B57AD1" w:rsidRPr="00F470A8">
              <w:rPr>
                <w:rFonts w:ascii="Calibri" w:hAnsi="Calibri"/>
              </w:rPr>
              <w:t>.</w:t>
            </w:r>
          </w:p>
          <w:p w14:paraId="53E31FD6" w14:textId="4CDF320C" w:rsidR="00B57AD1" w:rsidRPr="00F24850" w:rsidRDefault="00B57AD1" w:rsidP="00B57AD1">
            <w:pPr>
              <w:pStyle w:val="Prrafodelista"/>
              <w:numPr>
                <w:ilvl w:val="0"/>
                <w:numId w:val="26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B57AD1" w:rsidRPr="00F24850" w14:paraId="6039B32E" w14:textId="77777777" w:rsidTr="00630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99A82" w14:textId="77777777" w:rsidR="00B57AD1" w:rsidRPr="00F24850" w:rsidRDefault="00B57AD1" w:rsidP="00B57AD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943C4" w14:textId="784C0ACD" w:rsidR="00B57AD1" w:rsidRPr="00F24850" w:rsidRDefault="00B57AD1" w:rsidP="00B57AD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 DGAPF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4504" w14:textId="77777777" w:rsidR="00B57AD1" w:rsidRDefault="00B57AD1" w:rsidP="00B57AD1">
            <w:pPr>
              <w:pStyle w:val="ndice2"/>
            </w:pPr>
            <w:r>
              <w:t>De acuerdo a la necesidad del usuario:</w:t>
            </w:r>
          </w:p>
          <w:p w14:paraId="237113A5" w14:textId="33525322" w:rsidR="00B57AD1" w:rsidRPr="00B57AD1" w:rsidRDefault="0064075C" w:rsidP="00B57AD1">
            <w:pPr>
              <w:pStyle w:val="Prrafodelista"/>
              <w:numPr>
                <w:ilvl w:val="0"/>
                <w:numId w:val="27"/>
              </w:numPr>
            </w:pPr>
            <w:r>
              <w:rPr>
                <w:rFonts w:ascii="Calibri" w:hAnsi="Calibri"/>
              </w:rPr>
              <w:t>Si selecciona “Sí</w:t>
            </w:r>
            <w:r w:rsidR="00B57AD1">
              <w:rPr>
                <w:rFonts w:ascii="Calibri" w:hAnsi="Calibri"/>
              </w:rPr>
              <w:t>”, continua el flujo en el siguiente paso.</w:t>
            </w:r>
          </w:p>
          <w:p w14:paraId="7CC9AE89" w14:textId="440B7217" w:rsidR="00B57AD1" w:rsidRPr="00F24850" w:rsidRDefault="00B57AD1" w:rsidP="00B57AD1">
            <w:pPr>
              <w:pStyle w:val="Prrafodelista"/>
              <w:numPr>
                <w:ilvl w:val="0"/>
                <w:numId w:val="27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B57AD1" w:rsidRPr="00F24850" w14:paraId="62AA9CBB" w14:textId="77777777" w:rsidTr="00630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86D2D" w14:textId="00A75084" w:rsidR="00B57AD1" w:rsidRPr="00F24850" w:rsidRDefault="00B57AD1" w:rsidP="00B57AD1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2F04" w14:textId="2DC88942" w:rsidR="00B57AD1" w:rsidRDefault="00B57AD1" w:rsidP="00B57AD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573DD" w14:textId="01467063" w:rsidR="00B57AD1" w:rsidRDefault="00B57AD1" w:rsidP="00B57AD1">
            <w:pPr>
              <w:pStyle w:val="ndice2"/>
            </w:pPr>
            <w:r>
              <w:rPr>
                <w:bCs/>
              </w:rPr>
              <w:t>Cierra sesión, mostrando el mensaje “Sesión Finalizada” y regresa a pantalla de acceso.</w:t>
            </w:r>
          </w:p>
        </w:tc>
      </w:tr>
      <w:tr w:rsidR="009F4550" w:rsidRPr="00F24850" w14:paraId="475AC10D" w14:textId="77777777" w:rsidTr="00630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BDDD4" w14:textId="1DC40B05" w:rsidR="009F4550" w:rsidRPr="00F24850" w:rsidRDefault="00B57AD1" w:rsidP="009F4550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9D9FF" w14:textId="77777777" w:rsidR="009F4550" w:rsidRPr="00F24850" w:rsidRDefault="009F4550" w:rsidP="009F4550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CC628" w14:textId="77777777" w:rsidR="009F4550" w:rsidRPr="00F24850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6E8123A" w14:textId="77777777" w:rsidR="005123BB" w:rsidRDefault="005123BB">
      <w:pPr>
        <w:spacing w:before="0" w:after="0" w:line="240" w:lineRule="auto"/>
        <w:jc w:val="left"/>
      </w:pPr>
      <w:bookmarkStart w:id="101" w:name="_Toc371934681"/>
      <w:bookmarkStart w:id="102" w:name="_Toc228339746"/>
      <w:bookmarkStart w:id="103" w:name="_Toc182735733"/>
      <w:bookmarkStart w:id="104" w:name="_Toc52616589"/>
      <w:r>
        <w:br w:type="page"/>
      </w:r>
    </w:p>
    <w:p w14:paraId="30101536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5" w:name="_Toc488235021"/>
      <w:r w:rsidRPr="00F24850">
        <w:rPr>
          <w:rFonts w:asciiTheme="minorHAnsi" w:hAnsiTheme="minorHAnsi" w:cstheme="minorHAnsi"/>
          <w:sz w:val="20"/>
        </w:rPr>
        <w:lastRenderedPageBreak/>
        <w:t>Extraordinarios</w:t>
      </w:r>
      <w:bookmarkEnd w:id="101"/>
      <w:bookmarkEnd w:id="102"/>
      <w:bookmarkEnd w:id="103"/>
      <w:bookmarkEnd w:id="104"/>
      <w:bookmarkEnd w:id="105"/>
      <w:r w:rsidRPr="00F24850">
        <w:rPr>
          <w:rFonts w:asciiTheme="minorHAnsi" w:hAnsiTheme="minorHAnsi" w:cstheme="minorHAnsi"/>
          <w:sz w:val="20"/>
        </w:rPr>
        <w:tab/>
      </w:r>
    </w:p>
    <w:p w14:paraId="740A7FCC" w14:textId="77777777" w:rsidR="00554004" w:rsidRPr="00F24850" w:rsidRDefault="009F4550" w:rsidP="00B1376A">
      <w:pPr>
        <w:pStyle w:val="ndice2"/>
        <w:ind w:left="567" w:firstLine="567"/>
      </w:pPr>
      <w:bookmarkStart w:id="106" w:name="_Hlk482972054"/>
      <w:r w:rsidRPr="00F24850">
        <w:t>No aplica para esta funcionalidad del sistema</w:t>
      </w:r>
      <w:r w:rsidR="00554004" w:rsidRPr="00F24850">
        <w:t>.</w:t>
      </w:r>
    </w:p>
    <w:p w14:paraId="51D5A461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7" w:name="_Toc371934684"/>
      <w:bookmarkStart w:id="108" w:name="_Toc228339747"/>
      <w:bookmarkStart w:id="109" w:name="_Toc182735734"/>
      <w:bookmarkStart w:id="110" w:name="_Toc52616590"/>
      <w:bookmarkStart w:id="111" w:name="_Toc488235022"/>
      <w:bookmarkEnd w:id="106"/>
      <w:r w:rsidRPr="00F24850">
        <w:rPr>
          <w:rFonts w:asciiTheme="minorHAnsi" w:hAnsiTheme="minorHAnsi" w:cstheme="minorHAnsi"/>
          <w:sz w:val="20"/>
        </w:rPr>
        <w:t>De excepción</w:t>
      </w:r>
      <w:bookmarkEnd w:id="107"/>
      <w:bookmarkEnd w:id="108"/>
      <w:bookmarkEnd w:id="109"/>
      <w:bookmarkEnd w:id="110"/>
      <w:bookmarkEnd w:id="111"/>
    </w:p>
    <w:p w14:paraId="0C0FED0A" w14:textId="77777777" w:rsidR="00CB3D16" w:rsidRPr="0053355D" w:rsidRDefault="00237298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2" w:name="_Toc483406969"/>
      <w:bookmarkStart w:id="113" w:name="_Toc488235023"/>
      <w:bookmarkStart w:id="114" w:name="_Toc363727167"/>
      <w:bookmarkStart w:id="115" w:name="_Toc461701847"/>
      <w:r>
        <w:rPr>
          <w:rFonts w:asciiTheme="minorHAnsi" w:hAnsiTheme="minorHAnsi" w:cstheme="minorHAnsi"/>
          <w:sz w:val="20"/>
        </w:rPr>
        <w:t>AE01 Error al modifica</w:t>
      </w:r>
      <w:r w:rsidR="00CB3D16" w:rsidRPr="0053355D">
        <w:rPr>
          <w:rFonts w:asciiTheme="minorHAnsi" w:hAnsiTheme="minorHAnsi" w:cstheme="minorHAnsi"/>
          <w:sz w:val="20"/>
        </w:rPr>
        <w:t xml:space="preserve">r el </w:t>
      </w:r>
      <w:bookmarkEnd w:id="112"/>
      <w:r w:rsidR="00F67A7E">
        <w:rPr>
          <w:rFonts w:asciiTheme="minorHAnsi" w:hAnsiTheme="minorHAnsi" w:cstheme="minorHAnsi"/>
          <w:sz w:val="20"/>
        </w:rPr>
        <w:t>documento</w:t>
      </w:r>
      <w:bookmarkEnd w:id="11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CB3D16" w:rsidRPr="0053355D" w14:paraId="3A155695" w14:textId="77777777" w:rsidTr="009768E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5A055D44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AD7E23B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670EB3D1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B3D16" w:rsidRPr="0053355D" w14:paraId="0DE1BF19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5FA75D0E" w14:textId="77777777"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2A9D481" w14:textId="03ED167E" w:rsidR="00CB3D16" w:rsidRPr="0053355D" w:rsidRDefault="00B1376A" w:rsidP="00D060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283F8C">
              <w:rPr>
                <w:rFonts w:asciiTheme="minorHAnsi" w:hAnsiTheme="minorHAnsi" w:cstheme="minorHAnsi"/>
                <w:szCs w:val="20"/>
              </w:rPr>
              <w:t>DGA</w:t>
            </w:r>
            <w:r w:rsidR="001F752D">
              <w:rPr>
                <w:rFonts w:asciiTheme="minorHAnsi" w:hAnsiTheme="minorHAnsi" w:cstheme="minorHAnsi"/>
                <w:szCs w:val="20"/>
              </w:rPr>
              <w:t>PF</w:t>
            </w:r>
            <w:r w:rsidR="0064075C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14:paraId="384A1A5A" w14:textId="77777777"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Selecciona la opción de guardar.</w:t>
            </w:r>
          </w:p>
        </w:tc>
      </w:tr>
      <w:tr w:rsidR="00CB3D16" w:rsidRPr="0053355D" w14:paraId="37CE2534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286CD1BD" w14:textId="77777777"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71B70737" w14:textId="77777777" w:rsidR="00CB3D16" w:rsidRPr="0053355D" w:rsidRDefault="00CB3D16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159CB4BB" w14:textId="77777777"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 w:rsidR="00DD30FA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237298">
              <w:rPr>
                <w:rFonts w:asciiTheme="minorHAnsi" w:hAnsiTheme="minorHAnsi" w:cstheme="minorHAnsi"/>
                <w:bCs/>
                <w:szCs w:val="20"/>
              </w:rPr>
              <w:t>un error al actualizar</w:t>
            </w:r>
            <w:r w:rsidR="00DD30FA">
              <w:rPr>
                <w:rFonts w:asciiTheme="minorHAnsi" w:hAnsiTheme="minorHAnsi" w:cstheme="minorHAnsi"/>
                <w:bCs/>
                <w:szCs w:val="20"/>
              </w:rPr>
              <w:t xml:space="preserve"> el documento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CB3D16" w:rsidRPr="0053355D" w14:paraId="0869EEAC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7A76095D" w14:textId="77777777" w:rsidR="00CB3D16" w:rsidRPr="00C41D11" w:rsidRDefault="00CB3D16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D522DF2" w14:textId="77777777" w:rsidR="00CB3D16" w:rsidRPr="0053355D" w:rsidRDefault="00CB3D16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74B96BD0" w14:textId="77777777" w:rsidR="00CB3D16" w:rsidRPr="0053355D" w:rsidRDefault="00CB3D16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62F5E35F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371934687"/>
      <w:bookmarkStart w:id="117" w:name="_Toc228339748"/>
      <w:bookmarkStart w:id="118" w:name="_Toc488235024"/>
      <w:bookmarkStart w:id="119" w:name="_Toc182735735"/>
      <w:bookmarkStart w:id="120" w:name="_Toc52616591"/>
      <w:bookmarkEnd w:id="114"/>
      <w:bookmarkEnd w:id="115"/>
      <w:r w:rsidRPr="00F24850">
        <w:rPr>
          <w:rFonts w:asciiTheme="minorHAnsi" w:hAnsiTheme="minorHAnsi" w:cstheme="minorHAnsi"/>
          <w:sz w:val="20"/>
        </w:rPr>
        <w:t>Puntos de Extensión</w:t>
      </w:r>
      <w:bookmarkEnd w:id="116"/>
      <w:bookmarkEnd w:id="117"/>
      <w:bookmarkEnd w:id="118"/>
    </w:p>
    <w:p w14:paraId="2FA677EE" w14:textId="6F6F0BC3" w:rsidR="001F752D" w:rsidRPr="00F470A8" w:rsidRDefault="001F752D" w:rsidP="001F752D">
      <w:pPr>
        <w:pStyle w:val="Prrafodelista"/>
        <w:ind w:left="360"/>
        <w:rPr>
          <w:rFonts w:asciiTheme="minorHAnsi" w:hAnsiTheme="minorHAnsi"/>
          <w:b/>
        </w:rPr>
      </w:pPr>
      <w:bookmarkStart w:id="121" w:name="_Toc371934688"/>
      <w:bookmarkStart w:id="122" w:name="_Toc228339749"/>
      <w:r w:rsidRPr="00F470A8">
        <w:rPr>
          <w:rFonts w:asciiTheme="minorHAnsi" w:hAnsiTheme="minorHAnsi"/>
        </w:rPr>
        <w:t>Esta funciona</w:t>
      </w:r>
      <w:r w:rsidR="00B1376A">
        <w:rPr>
          <w:rFonts w:asciiTheme="minorHAnsi" w:hAnsiTheme="minorHAnsi"/>
        </w:rPr>
        <w:t>lidad tiene una extensión en el</w:t>
      </w:r>
      <w:r w:rsidRPr="00F470A8">
        <w:rPr>
          <w:rFonts w:asciiTheme="minorHAnsi" w:hAnsiTheme="minorHAnsi"/>
        </w:rPr>
        <w:t xml:space="preserve"> 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14:paraId="136B1565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488235025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19"/>
      <w:bookmarkEnd w:id="120"/>
      <w:bookmarkEnd w:id="121"/>
      <w:bookmarkEnd w:id="122"/>
      <w:bookmarkEnd w:id="123"/>
    </w:p>
    <w:p w14:paraId="0E207958" w14:textId="77777777" w:rsidR="00B60FF1" w:rsidRPr="00F24850" w:rsidRDefault="00B60FF1" w:rsidP="00BC47D7">
      <w:pPr>
        <w:pStyle w:val="ndice2"/>
      </w:pPr>
      <w:bookmarkStart w:id="124" w:name="_Toc371934689"/>
      <w:r w:rsidRPr="00F24850">
        <w:t>No aplica para esta funcionalidad del sistema.</w:t>
      </w:r>
    </w:p>
    <w:p w14:paraId="0EDBDA8C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488235026"/>
      <w:proofErr w:type="spellStart"/>
      <w:r w:rsidRPr="00F24850">
        <w:rPr>
          <w:rFonts w:asciiTheme="minorHAnsi" w:hAnsiTheme="minorHAnsi" w:cstheme="minorHAnsi"/>
          <w:sz w:val="20"/>
        </w:rPr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24"/>
      <w:bookmarkEnd w:id="125"/>
    </w:p>
    <w:p w14:paraId="235BDB78" w14:textId="2053A6CD" w:rsidR="00554004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6" w:name="_Toc461701853"/>
      <w:bookmarkStart w:id="127" w:name="_Toc488235027"/>
      <w:bookmarkStart w:id="128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26"/>
      <w:r w:rsidR="00707C37">
        <w:rPr>
          <w:rFonts w:asciiTheme="minorHAnsi" w:hAnsiTheme="minorHAnsi" w:cstheme="minorHAnsi"/>
          <w:sz w:val="20"/>
        </w:rPr>
        <w:t xml:space="preserve">Actualización </w:t>
      </w:r>
      <w:r w:rsidR="00283F8C">
        <w:rPr>
          <w:rFonts w:asciiTheme="minorHAnsi" w:hAnsiTheme="minorHAnsi" w:cstheme="minorHAnsi"/>
          <w:sz w:val="20"/>
        </w:rPr>
        <w:t>la plantilla</w:t>
      </w:r>
      <w:r w:rsidR="001F752D">
        <w:rPr>
          <w:rFonts w:asciiTheme="minorHAnsi" w:hAnsiTheme="minorHAnsi" w:cstheme="minorHAnsi"/>
          <w:sz w:val="20"/>
        </w:rPr>
        <w:t xml:space="preserve"> recibo</w:t>
      </w:r>
      <w:bookmarkEnd w:id="127"/>
    </w:p>
    <w:p w14:paraId="15FF3D53" w14:textId="0B81A7F1" w:rsidR="00283F8C" w:rsidRPr="00283F8C" w:rsidRDefault="00283F8C" w:rsidP="001F752D">
      <w:pPr>
        <w:pStyle w:val="Prrafodelista"/>
        <w:tabs>
          <w:tab w:val="left" w:pos="9128"/>
        </w:tabs>
        <w:ind w:left="1134"/>
        <w:rPr>
          <w:rFonts w:asciiTheme="minorHAnsi" w:hAnsiTheme="minorHAnsi" w:cstheme="minorHAnsi"/>
          <w:szCs w:val="20"/>
        </w:rPr>
      </w:pPr>
      <w:r w:rsidRPr="00283F8C">
        <w:rPr>
          <w:rFonts w:asciiTheme="minorHAnsi" w:hAnsiTheme="minorHAnsi" w:cstheme="minorHAnsi"/>
          <w:szCs w:val="20"/>
        </w:rPr>
        <w:t>Se ac</w:t>
      </w:r>
      <w:r w:rsidR="001F752D">
        <w:rPr>
          <w:rFonts w:asciiTheme="minorHAnsi" w:hAnsiTheme="minorHAnsi" w:cstheme="minorHAnsi"/>
          <w:szCs w:val="20"/>
        </w:rPr>
        <w:t>tualiza la plantilla del recibo, de acuerdo a la información modificada en cada sección,</w:t>
      </w:r>
      <w:r w:rsidR="001F752D">
        <w:rPr>
          <w:rFonts w:asciiTheme="minorHAnsi" w:hAnsiTheme="minorHAnsi" w:cstheme="minorHAnsi"/>
          <w:szCs w:val="20"/>
        </w:rPr>
        <w:tab/>
        <w:t xml:space="preserve"> considerando que los </w:t>
      </w:r>
      <w:r w:rsidR="00B1376A">
        <w:rPr>
          <w:rFonts w:asciiTheme="minorHAnsi" w:hAnsiTheme="minorHAnsi" w:cstheme="minorHAnsi"/>
          <w:szCs w:val="20"/>
        </w:rPr>
        <w:t xml:space="preserve">recibos </w:t>
      </w:r>
      <w:r w:rsidR="001F752D">
        <w:rPr>
          <w:rFonts w:asciiTheme="minorHAnsi" w:hAnsiTheme="minorHAnsi" w:cstheme="minorHAnsi"/>
          <w:szCs w:val="20"/>
        </w:rPr>
        <w:t>generados con la plantilla anterior no sufrirán cambios.</w:t>
      </w:r>
    </w:p>
    <w:p w14:paraId="7BE04B80" w14:textId="77777777" w:rsidR="00283F8C" w:rsidRPr="00F24850" w:rsidRDefault="00283F8C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88235028"/>
      <w:r>
        <w:rPr>
          <w:rFonts w:asciiTheme="minorHAnsi" w:hAnsiTheme="minorHAnsi" w:cstheme="minorHAnsi"/>
          <w:sz w:val="20"/>
        </w:rPr>
        <w:t>&lt;Pos condición2&gt; Registro en bitácora</w:t>
      </w:r>
      <w:bookmarkEnd w:id="129"/>
    </w:p>
    <w:p w14:paraId="1F200C9B" w14:textId="77777777" w:rsidR="001F752D" w:rsidRPr="001F752D" w:rsidRDefault="001F752D" w:rsidP="001F752D">
      <w:pPr>
        <w:pStyle w:val="Prrafodelista"/>
        <w:ind w:left="1134"/>
        <w:rPr>
          <w:rFonts w:asciiTheme="minorHAnsi" w:hAnsiTheme="minorHAnsi" w:cstheme="minorHAnsi"/>
          <w:szCs w:val="20"/>
        </w:rPr>
      </w:pPr>
      <w:bookmarkStart w:id="130" w:name="_Toc371934692"/>
      <w:bookmarkStart w:id="131" w:name="_Toc289774390"/>
      <w:bookmarkEnd w:id="128"/>
      <w:r w:rsidRPr="001F752D">
        <w:rPr>
          <w:rFonts w:asciiTheme="minorHAnsi" w:hAnsiTheme="minorHAnsi" w:cstheme="minorHAnsi"/>
          <w:szCs w:val="20"/>
        </w:rPr>
        <w:t xml:space="preserve">Se guarda el registro de la actualización de la plantilla, en la bitácora de movimientos, </w:t>
      </w:r>
      <w:r w:rsidRPr="001F752D">
        <w:rPr>
          <w:rFonts w:asciiTheme="minorHAnsi" w:hAnsiTheme="minorHAnsi"/>
        </w:rPr>
        <w:t xml:space="preserve">consultar caso de uso </w:t>
      </w:r>
      <w:r w:rsidRPr="001F752D">
        <w:rPr>
          <w:rFonts w:asciiTheme="minorHAnsi" w:hAnsiTheme="minorHAnsi"/>
          <w:b/>
        </w:rPr>
        <w:t>“2022 – Registra Movimientos Bitácora”.</w:t>
      </w:r>
    </w:p>
    <w:p w14:paraId="0C826001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2" w:name="_Toc488235029"/>
      <w:r w:rsidRPr="00F24850">
        <w:rPr>
          <w:rFonts w:asciiTheme="minorHAnsi" w:hAnsiTheme="minorHAnsi" w:cstheme="minorHAnsi"/>
          <w:sz w:val="20"/>
        </w:rPr>
        <w:t>Reglas de Negocio</w:t>
      </w:r>
      <w:bookmarkEnd w:id="130"/>
      <w:bookmarkEnd w:id="131"/>
      <w:bookmarkEnd w:id="132"/>
    </w:p>
    <w:p w14:paraId="00A9AF94" w14:textId="77777777" w:rsidR="0091605F" w:rsidRDefault="00537A25" w:rsidP="00BC47D7">
      <w:pPr>
        <w:pStyle w:val="ndice2"/>
      </w:pPr>
      <w:r w:rsidRPr="00F24850">
        <w:t>No aplica para esta funcionalidad del sistema.</w:t>
      </w:r>
    </w:p>
    <w:p w14:paraId="08C17080" w14:textId="77777777" w:rsidR="0091605F" w:rsidRDefault="0091605F">
      <w:pPr>
        <w:spacing w:before="0" w:after="0" w:line="240" w:lineRule="auto"/>
        <w:jc w:val="left"/>
        <w:rPr>
          <w:rFonts w:asciiTheme="minorHAnsi" w:hAnsiTheme="minorHAnsi" w:cstheme="minorHAnsi"/>
          <w:szCs w:val="20"/>
        </w:rPr>
      </w:pPr>
      <w:r>
        <w:br w:type="page"/>
      </w:r>
    </w:p>
    <w:p w14:paraId="000586AB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3" w:name="_Toc371934693"/>
      <w:bookmarkStart w:id="134" w:name="_Toc488235030"/>
      <w:r w:rsidRPr="00F24850">
        <w:rPr>
          <w:rFonts w:asciiTheme="minorHAnsi" w:hAnsiTheme="minorHAnsi" w:cstheme="minorHAnsi"/>
          <w:sz w:val="20"/>
        </w:rPr>
        <w:lastRenderedPageBreak/>
        <w:t>Validaciones</w:t>
      </w:r>
      <w:bookmarkEnd w:id="133"/>
      <w:bookmarkEnd w:id="134"/>
    </w:p>
    <w:p w14:paraId="6F0BF485" w14:textId="77777777" w:rsidR="00554004" w:rsidRPr="00F24850" w:rsidRDefault="00554004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5" w:name="_Toc461701857"/>
      <w:bookmarkStart w:id="136" w:name="_Toc488235031"/>
      <w:r w:rsidRPr="00F24850">
        <w:rPr>
          <w:rFonts w:asciiTheme="minorHAnsi" w:hAnsiTheme="minorHAnsi" w:cstheme="minorHAnsi"/>
          <w:sz w:val="20"/>
        </w:rPr>
        <w:t>V01 Validar campos obligatorios</w:t>
      </w:r>
      <w:bookmarkEnd w:id="135"/>
      <w:bookmarkEnd w:id="136"/>
    </w:p>
    <w:p w14:paraId="38B082D3" w14:textId="77777777" w:rsidR="00554004" w:rsidRDefault="00B34BB2" w:rsidP="00554004">
      <w:pPr>
        <w:ind w:left="360"/>
        <w:rPr>
          <w:rFonts w:asciiTheme="minorHAnsi" w:hAnsiTheme="minorHAnsi" w:cstheme="minorHAnsi"/>
          <w:szCs w:val="20"/>
        </w:rPr>
      </w:pPr>
      <w:r w:rsidRPr="00F24850">
        <w:rPr>
          <w:rFonts w:asciiTheme="minorHAnsi" w:hAnsiTheme="minorHAnsi" w:cstheme="minorHAnsi"/>
          <w:szCs w:val="20"/>
        </w:rPr>
        <w:t xml:space="preserve">Validar que </w:t>
      </w:r>
      <w:r w:rsidR="002650CF">
        <w:rPr>
          <w:rFonts w:asciiTheme="minorHAnsi" w:hAnsiTheme="minorHAnsi" w:cstheme="minorHAnsi"/>
          <w:szCs w:val="20"/>
        </w:rPr>
        <w:t xml:space="preserve">se halla ingresado </w:t>
      </w:r>
      <w:r w:rsidR="00F67A7E">
        <w:rPr>
          <w:rFonts w:asciiTheme="minorHAnsi" w:hAnsiTheme="minorHAnsi" w:cstheme="minorHAnsi"/>
          <w:szCs w:val="20"/>
        </w:rPr>
        <w:t>los datos obligatorios</w:t>
      </w:r>
      <w:r w:rsidR="0091605F">
        <w:rPr>
          <w:rFonts w:asciiTheme="minorHAnsi" w:hAnsiTheme="minorHAnsi" w:cstheme="minorHAnsi"/>
          <w:szCs w:val="20"/>
        </w:rPr>
        <w:t xml:space="preserve"> de acuerdo a la siguiente tabla.</w:t>
      </w:r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1F752D" w:rsidRPr="001A085D" w14:paraId="5984CE6D" w14:textId="77777777" w:rsidTr="0072418A">
        <w:trPr>
          <w:trHeight w:val="204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14:paraId="2BA16996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14:paraId="6A5C6626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14:paraId="75C7A4A8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14:paraId="0704AD9B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1F752D" w:rsidRPr="001A085D" w14:paraId="52DC3689" w14:textId="77777777" w:rsidTr="0072418A">
        <w:trPr>
          <w:trHeight w:val="136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56F01180" w14:textId="77777777" w:rsidR="001F752D" w:rsidRPr="001A085D" w:rsidRDefault="001F752D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Encabezado</w:t>
            </w:r>
          </w:p>
        </w:tc>
      </w:tr>
      <w:tr w:rsidR="001F752D" w:rsidRPr="001A085D" w14:paraId="28EB690D" w14:textId="77777777" w:rsidTr="0072418A">
        <w:trPr>
          <w:trHeight w:val="136"/>
          <w:jc w:val="center"/>
        </w:trPr>
        <w:tc>
          <w:tcPr>
            <w:tcW w:w="937" w:type="dxa"/>
            <w:noWrap/>
          </w:tcPr>
          <w:p w14:paraId="65251A35" w14:textId="77777777" w:rsidR="001F752D" w:rsidRPr="001A085D" w:rsidRDefault="001F752D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</w:tcPr>
          <w:p w14:paraId="5B6B476F" w14:textId="77777777" w:rsidR="001F752D" w:rsidRPr="001A085D" w:rsidRDefault="001F752D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Logos</w:t>
            </w:r>
          </w:p>
        </w:tc>
        <w:tc>
          <w:tcPr>
            <w:tcW w:w="1417" w:type="dxa"/>
            <w:noWrap/>
          </w:tcPr>
          <w:p w14:paraId="3DA0418B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47FF51A1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752D" w:rsidRPr="001A085D" w14:paraId="2F7450C5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6A29F036" w14:textId="77777777" w:rsidR="001F752D" w:rsidRPr="001A085D" w:rsidRDefault="001F752D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5F1354F" w14:textId="6A8BC303" w:rsidR="001F752D" w:rsidRPr="001A085D" w:rsidRDefault="001F752D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“Nombres de las Instituciones”</w:t>
            </w:r>
          </w:p>
        </w:tc>
        <w:tc>
          <w:tcPr>
            <w:tcW w:w="1417" w:type="dxa"/>
            <w:noWrap/>
          </w:tcPr>
          <w:p w14:paraId="719714E7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4C09CFC3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031DB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B25CA" w:rsidRPr="001A085D" w14:paraId="3722D6AD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369A845E" w14:textId="77777777" w:rsidR="001B25CA" w:rsidRPr="001A085D" w:rsidRDefault="001B25CA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0D4D1EE" w14:textId="49C2F6BA" w:rsidR="001B25CA" w:rsidRDefault="001B25CA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Texto “Domicilio de la institución”</w:t>
            </w:r>
          </w:p>
        </w:tc>
        <w:tc>
          <w:tcPr>
            <w:tcW w:w="1417" w:type="dxa"/>
            <w:noWrap/>
          </w:tcPr>
          <w:p w14:paraId="5F8671BF" w14:textId="578029B1" w:rsidR="001B25CA" w:rsidRPr="00106B13" w:rsidRDefault="001B25CA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43C6A7DE" w14:textId="6ACC4942" w:rsidR="001B25CA" w:rsidRPr="009031DB" w:rsidRDefault="001B25CA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A1DB1" w:rsidRPr="001A085D" w14:paraId="2E42587F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1D8B0F12" w14:textId="77777777" w:rsidR="005A1DB1" w:rsidRPr="001A085D" w:rsidRDefault="005A1DB1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7ACDF0B0" w14:textId="6316829B" w:rsidR="005A1DB1" w:rsidRPr="00D376BD" w:rsidRDefault="005A1DB1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“Identificador documento”</w:t>
            </w:r>
          </w:p>
        </w:tc>
        <w:tc>
          <w:tcPr>
            <w:tcW w:w="1417" w:type="dxa"/>
            <w:noWrap/>
          </w:tcPr>
          <w:p w14:paraId="49979742" w14:textId="0F7AE41C" w:rsidR="005A1DB1" w:rsidRPr="00106B13" w:rsidRDefault="005A1DB1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7929A9D" w14:textId="6E560463" w:rsidR="005A1DB1" w:rsidRPr="009031DB" w:rsidRDefault="005A1DB1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5A1DB1" w:rsidRPr="001A085D" w14:paraId="4DD42A5D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27EDD7FD" w14:textId="77777777" w:rsidR="005A1DB1" w:rsidRPr="001A085D" w:rsidRDefault="005A1DB1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A83CEDD" w14:textId="64EA2A5A" w:rsidR="005A1DB1" w:rsidRPr="00D376BD" w:rsidRDefault="005A1DB1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“Nombre del documento”</w:t>
            </w:r>
          </w:p>
        </w:tc>
        <w:tc>
          <w:tcPr>
            <w:tcW w:w="1417" w:type="dxa"/>
            <w:noWrap/>
          </w:tcPr>
          <w:p w14:paraId="5DA3D8D6" w14:textId="788DBCCB" w:rsidR="005A1DB1" w:rsidRPr="00106B13" w:rsidRDefault="005A1DB1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71C280CD" w14:textId="74F33AE1" w:rsidR="005A1DB1" w:rsidRPr="009031DB" w:rsidRDefault="005A1DB1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031DB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752D" w:rsidRPr="001A085D" w14:paraId="148EED3F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1C4B62BF" w14:textId="77777777" w:rsidR="001F752D" w:rsidRPr="001A085D" w:rsidRDefault="001F752D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317F050" w14:textId="77777777" w:rsidR="001F752D" w:rsidRDefault="001F752D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D376BD">
              <w:rPr>
                <w:rFonts w:asciiTheme="minorHAnsi" w:hAnsiTheme="minorHAnsi" w:cstheme="minorHAnsi"/>
                <w:color w:val="000000" w:themeColor="text1"/>
                <w:szCs w:val="20"/>
              </w:rPr>
              <w:t>Número de Página</w:t>
            </w:r>
          </w:p>
        </w:tc>
        <w:tc>
          <w:tcPr>
            <w:tcW w:w="1417" w:type="dxa"/>
            <w:noWrap/>
          </w:tcPr>
          <w:p w14:paraId="186AE603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806B65D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031DB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752D" w:rsidRPr="001A085D" w14:paraId="3A0A8F4D" w14:textId="77777777" w:rsidTr="0072418A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4A304D19" w14:textId="77777777" w:rsidR="001F752D" w:rsidRPr="001A085D" w:rsidRDefault="001F752D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Sección I. </w:t>
            </w:r>
          </w:p>
        </w:tc>
      </w:tr>
      <w:tr w:rsidR="001B25CA" w:rsidRPr="001A085D" w14:paraId="35AB5545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4184D346" w14:textId="77777777" w:rsidR="001B25CA" w:rsidRPr="001A085D" w:rsidRDefault="001B25CA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FA9FC2C" w14:textId="4A24EECC" w:rsidR="001B25CA" w:rsidRPr="00952484" w:rsidRDefault="00F3712C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“Domicilio cliente o información cliente”</w:t>
            </w:r>
          </w:p>
        </w:tc>
        <w:tc>
          <w:tcPr>
            <w:tcW w:w="1417" w:type="dxa"/>
            <w:noWrap/>
          </w:tcPr>
          <w:p w14:paraId="573BF25C" w14:textId="0198E8AA" w:rsidR="001B25CA" w:rsidRPr="004D0D6B" w:rsidRDefault="00F3712C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1CD8D1D" w14:textId="62226A4B" w:rsidR="001B25CA" w:rsidRPr="00C66002" w:rsidRDefault="00F3712C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</w:tr>
      <w:tr w:rsidR="001F752D" w:rsidRPr="001A085D" w14:paraId="10BB36C4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422840EF" w14:textId="77777777" w:rsidR="001F752D" w:rsidRPr="001A085D" w:rsidRDefault="001F752D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D4FE100" w14:textId="4CF4C1A3" w:rsidR="001F752D" w:rsidRDefault="001F752D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Texto </w:t>
            </w:r>
            <w:r w:rsidR="00A525FD"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 w:rsidR="00A525FD">
              <w:rPr>
                <w:rFonts w:asciiTheme="minorHAnsi" w:hAnsiTheme="minorHAnsi" w:cstheme="minorHAnsi"/>
                <w:color w:val="000000" w:themeColor="text1"/>
                <w:szCs w:val="20"/>
              </w:rPr>
              <w:t>Número de recibo”</w:t>
            </w:r>
          </w:p>
        </w:tc>
        <w:tc>
          <w:tcPr>
            <w:tcW w:w="1417" w:type="dxa"/>
            <w:noWrap/>
          </w:tcPr>
          <w:p w14:paraId="1C777E1D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F2DF275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752D" w:rsidRPr="001A085D" w14:paraId="1DDD6750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7930C2E2" w14:textId="77777777" w:rsidR="001F752D" w:rsidRPr="001A085D" w:rsidRDefault="001F752D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EB15574" w14:textId="54D20B03" w:rsidR="001F752D" w:rsidRDefault="001F752D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Tex</w:t>
            </w:r>
            <w:r w:rsidR="00A525FD">
              <w:rPr>
                <w:rFonts w:asciiTheme="minorHAnsi" w:hAnsiTheme="minorHAnsi" w:cstheme="minorHAnsi"/>
                <w:color w:val="000000" w:themeColor="text1"/>
                <w:szCs w:val="20"/>
              </w:rPr>
              <w:t>to “Lugar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</w:p>
        </w:tc>
        <w:tc>
          <w:tcPr>
            <w:tcW w:w="1417" w:type="dxa"/>
            <w:noWrap/>
          </w:tcPr>
          <w:p w14:paraId="54283EFF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2705A025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F752D" w:rsidRPr="001A085D" w14:paraId="7078AE15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51D1208F" w14:textId="77777777" w:rsidR="001F752D" w:rsidRPr="001A085D" w:rsidRDefault="001F752D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EDAE623" w14:textId="315B19AA" w:rsidR="001F752D" w:rsidRDefault="001F752D" w:rsidP="00A525F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Texto: </w:t>
            </w:r>
            <w:r w:rsidR="00A525FD">
              <w:rPr>
                <w:rFonts w:asciiTheme="minorHAnsi" w:hAnsiTheme="minorHAnsi" w:cstheme="minorHAnsi"/>
                <w:color w:val="000000" w:themeColor="text1"/>
                <w:szCs w:val="20"/>
              </w:rPr>
              <w:t>“Fecha”</w:t>
            </w:r>
          </w:p>
        </w:tc>
        <w:tc>
          <w:tcPr>
            <w:tcW w:w="1417" w:type="dxa"/>
            <w:noWrap/>
          </w:tcPr>
          <w:p w14:paraId="0EBBC4E7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547D92E1" w14:textId="77777777" w:rsidR="001F752D" w:rsidRPr="001A085D" w:rsidRDefault="001F752D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525FD" w:rsidRPr="001A085D" w14:paraId="1E268BC5" w14:textId="77777777" w:rsidTr="00A525FD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6C3A9301" w14:textId="12D28631" w:rsidR="00A525FD" w:rsidRPr="00C66002" w:rsidRDefault="00176338" w:rsidP="00176338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II</w:t>
            </w:r>
          </w:p>
        </w:tc>
      </w:tr>
      <w:tr w:rsidR="00176338" w:rsidRPr="001A085D" w14:paraId="5D9C11DB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47CCC887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635B338" w14:textId="785F59C0" w:rsidR="00176338" w:rsidRPr="00952484" w:rsidRDefault="00176338" w:rsidP="00176338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“Cantidad”,</w:t>
            </w:r>
          </w:p>
        </w:tc>
        <w:tc>
          <w:tcPr>
            <w:tcW w:w="1417" w:type="dxa"/>
            <w:noWrap/>
          </w:tcPr>
          <w:p w14:paraId="25292C75" w14:textId="623FE185" w:rsidR="00176338" w:rsidRPr="004D0D6B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79B586D" w14:textId="70332103" w:rsidR="00176338" w:rsidRPr="00C6600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7EF772A2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4765EA9B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2BE6134D" w14:textId="25A336CD" w:rsidR="00176338" w:rsidRPr="00952484" w:rsidRDefault="00176338" w:rsidP="001F752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“Clave”</w:t>
            </w:r>
          </w:p>
        </w:tc>
        <w:tc>
          <w:tcPr>
            <w:tcW w:w="1417" w:type="dxa"/>
            <w:noWrap/>
          </w:tcPr>
          <w:p w14:paraId="347F4664" w14:textId="47BBA719" w:rsidR="00176338" w:rsidRPr="004D0D6B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11BC46DE" w14:textId="7486711D" w:rsidR="00176338" w:rsidRPr="00C6600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673B98B0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6174DE71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B866FDD" w14:textId="374DA3AC" w:rsidR="00176338" w:rsidRDefault="00176338" w:rsidP="001F752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“Descripción”</w:t>
            </w:r>
          </w:p>
        </w:tc>
        <w:tc>
          <w:tcPr>
            <w:tcW w:w="1417" w:type="dxa"/>
            <w:noWrap/>
          </w:tcPr>
          <w:p w14:paraId="4F7E50D1" w14:textId="0506469F" w:rsidR="00176338" w:rsidRPr="004D0D6B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BEF5278" w14:textId="64AE5DA5" w:rsidR="00176338" w:rsidRPr="00C6600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3F68F714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745D82A2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26973DE" w14:textId="2D1B0717" w:rsidR="00176338" w:rsidRDefault="00577CEC" w:rsidP="001F752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Teto” Precio</w:t>
            </w:r>
            <w:r w:rsidR="0017633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unitario”</w:t>
            </w:r>
          </w:p>
        </w:tc>
        <w:tc>
          <w:tcPr>
            <w:tcW w:w="1417" w:type="dxa"/>
            <w:noWrap/>
          </w:tcPr>
          <w:p w14:paraId="628EDE98" w14:textId="5CD001C0" w:rsidR="00176338" w:rsidRPr="004D0D6B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1DFE49FB" w14:textId="104B6361" w:rsidR="00176338" w:rsidRPr="00C6600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52586EBC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38DB8C63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9A58ECD" w14:textId="2ACE813A" w:rsidR="00176338" w:rsidRDefault="00176338" w:rsidP="001F752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“importe”</w:t>
            </w:r>
          </w:p>
        </w:tc>
        <w:tc>
          <w:tcPr>
            <w:tcW w:w="1417" w:type="dxa"/>
            <w:noWrap/>
          </w:tcPr>
          <w:p w14:paraId="3F642A56" w14:textId="32E0013C" w:rsidR="00176338" w:rsidRPr="004D0D6B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00B8F33F" w14:textId="37302AF3" w:rsidR="00176338" w:rsidRPr="00C6600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267C1D0D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4D70400B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655CC7F" w14:textId="20D84B19" w:rsidR="00176338" w:rsidRPr="00952484" w:rsidRDefault="00176338" w:rsidP="001F752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“importe con letra”</w:t>
            </w:r>
          </w:p>
        </w:tc>
        <w:tc>
          <w:tcPr>
            <w:tcW w:w="1417" w:type="dxa"/>
            <w:noWrap/>
          </w:tcPr>
          <w:p w14:paraId="04931090" w14:textId="569C3682" w:rsidR="00176338" w:rsidRPr="004D0D6B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18EF116C" w14:textId="4DEC7448" w:rsidR="00176338" w:rsidRPr="00C6600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58012624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027333C6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1895E150" w14:textId="5B8E0D0C" w:rsidR="00176338" w:rsidRPr="00952484" w:rsidRDefault="00176338" w:rsidP="001F752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“Total”.</w:t>
            </w:r>
          </w:p>
        </w:tc>
        <w:tc>
          <w:tcPr>
            <w:tcW w:w="1417" w:type="dxa"/>
            <w:noWrap/>
          </w:tcPr>
          <w:p w14:paraId="48F17E40" w14:textId="41E3FFA7" w:rsidR="00176338" w:rsidRPr="004D0D6B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738532F7" w14:textId="0335DD5B" w:rsidR="00176338" w:rsidRPr="00C6600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AE3C79" w:rsidRPr="001A085D" w14:paraId="2AB84B33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7C51EA25" w14:textId="77777777" w:rsidR="00AE3C79" w:rsidRPr="001A085D" w:rsidRDefault="00AE3C79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D9075E4" w14:textId="632C482D" w:rsidR="00AE3C79" w:rsidRDefault="00AE3C79" w:rsidP="001F752D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“Observaciones”</w:t>
            </w:r>
          </w:p>
        </w:tc>
        <w:tc>
          <w:tcPr>
            <w:tcW w:w="1417" w:type="dxa"/>
            <w:noWrap/>
          </w:tcPr>
          <w:p w14:paraId="5A078DC2" w14:textId="7B29AFE0" w:rsidR="00AE3C79" w:rsidRPr="004D0D6B" w:rsidRDefault="00AE3C79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ED634E6" w14:textId="094D281A" w:rsidR="00AE3C79" w:rsidRPr="00C66002" w:rsidRDefault="00AE3C79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0CBF2326" w14:textId="77777777" w:rsidTr="0072418A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60BB4E7E" w14:textId="3172C0EC" w:rsidR="00176338" w:rsidRPr="00C66002" w:rsidRDefault="00176338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III</w:t>
            </w:r>
          </w:p>
        </w:tc>
      </w:tr>
      <w:tr w:rsidR="00176338" w:rsidRPr="00236472" w14:paraId="7E5DB775" w14:textId="77777777" w:rsidTr="008679B8">
        <w:trPr>
          <w:trHeight w:val="256"/>
          <w:jc w:val="center"/>
        </w:trPr>
        <w:tc>
          <w:tcPr>
            <w:tcW w:w="937" w:type="dxa"/>
            <w:noWrap/>
          </w:tcPr>
          <w:p w14:paraId="1BB42773" w14:textId="77777777" w:rsidR="00176338" w:rsidRPr="00236472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95A148E" w14:textId="16B85FF0" w:rsidR="00176338" w:rsidRPr="00236472" w:rsidRDefault="00176338" w:rsidP="0072418A">
            <w:pPr>
              <w:keepLines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“Aviso”</w:t>
            </w:r>
          </w:p>
        </w:tc>
        <w:tc>
          <w:tcPr>
            <w:tcW w:w="1417" w:type="dxa"/>
            <w:noWrap/>
          </w:tcPr>
          <w:p w14:paraId="3FD38B1D" w14:textId="77777777" w:rsidR="00176338" w:rsidRPr="0023647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318CB738" w14:textId="77777777" w:rsidR="00176338" w:rsidRPr="0023647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23647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236472" w14:paraId="2273B943" w14:textId="77777777" w:rsidTr="00176338">
        <w:trPr>
          <w:trHeight w:val="256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39AFA5AD" w14:textId="54170A11" w:rsidR="00176338" w:rsidRPr="00236472" w:rsidRDefault="00176338" w:rsidP="00176338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IV</w:t>
            </w:r>
          </w:p>
        </w:tc>
      </w:tr>
      <w:tr w:rsidR="00176338" w:rsidRPr="00236472" w14:paraId="7F474B98" w14:textId="77777777" w:rsidTr="00176338">
        <w:trPr>
          <w:trHeight w:val="256"/>
          <w:jc w:val="center"/>
        </w:trPr>
        <w:tc>
          <w:tcPr>
            <w:tcW w:w="937" w:type="dxa"/>
            <w:noWrap/>
          </w:tcPr>
          <w:p w14:paraId="3765BFFA" w14:textId="77777777" w:rsidR="00176338" w:rsidRPr="00236472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5582BBAD" w14:textId="16C7F4E1" w:rsidR="00176338" w:rsidRDefault="00176338" w:rsidP="0072418A">
            <w:pPr>
              <w:keepLines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“Sello”,</w:t>
            </w:r>
          </w:p>
        </w:tc>
        <w:tc>
          <w:tcPr>
            <w:tcW w:w="1417" w:type="dxa"/>
            <w:noWrap/>
          </w:tcPr>
          <w:p w14:paraId="1366BE3B" w14:textId="4D8E6007" w:rsidR="00176338" w:rsidRPr="0023647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79CA3DD" w14:textId="5BA0D8D9" w:rsidR="00176338" w:rsidRPr="0023647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236472" w14:paraId="61CDB477" w14:textId="77777777" w:rsidTr="00176338">
        <w:trPr>
          <w:trHeight w:val="256"/>
          <w:jc w:val="center"/>
        </w:trPr>
        <w:tc>
          <w:tcPr>
            <w:tcW w:w="937" w:type="dxa"/>
            <w:noWrap/>
          </w:tcPr>
          <w:p w14:paraId="4845E85F" w14:textId="7BF4ED60" w:rsidR="00176338" w:rsidRPr="00236472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3CF064A5" w14:textId="69FB746C" w:rsidR="00176338" w:rsidRDefault="00176338" w:rsidP="0072418A">
            <w:pPr>
              <w:keepLines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“Firma”</w:t>
            </w:r>
          </w:p>
        </w:tc>
        <w:tc>
          <w:tcPr>
            <w:tcW w:w="1417" w:type="dxa"/>
            <w:noWrap/>
          </w:tcPr>
          <w:p w14:paraId="6D51E980" w14:textId="6A06C5EE" w:rsidR="00176338" w:rsidRPr="0023647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D0D6B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7A77D25A" w14:textId="44ABDA6B" w:rsidR="00176338" w:rsidRPr="00236472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66002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150DBA1C" w14:textId="77777777" w:rsidTr="0072418A">
        <w:trPr>
          <w:trHeight w:val="64"/>
          <w:jc w:val="center"/>
        </w:trPr>
        <w:tc>
          <w:tcPr>
            <w:tcW w:w="7531" w:type="dxa"/>
            <w:gridSpan w:val="4"/>
            <w:shd w:val="clear" w:color="auto" w:fill="D9D9D9" w:themeFill="background1" w:themeFillShade="D9"/>
            <w:noWrap/>
          </w:tcPr>
          <w:p w14:paraId="12B71783" w14:textId="77777777" w:rsidR="00176338" w:rsidRPr="001A085D" w:rsidRDefault="00176338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Sección Pie de Página</w:t>
            </w:r>
          </w:p>
        </w:tc>
      </w:tr>
      <w:tr w:rsidR="00176338" w:rsidRPr="001A085D" w14:paraId="3D4BBC7D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4AA99385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68D3CDE" w14:textId="77777777" w:rsidR="00176338" w:rsidRPr="00952484" w:rsidRDefault="00176338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>Número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Pr="0095248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 Página</w:t>
            </w:r>
          </w:p>
        </w:tc>
        <w:tc>
          <w:tcPr>
            <w:tcW w:w="1417" w:type="dxa"/>
            <w:noWrap/>
          </w:tcPr>
          <w:p w14:paraId="5364EB89" w14:textId="77777777" w:rsidR="00176338" w:rsidRPr="001A085D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05286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1ACCD45" w14:textId="77777777" w:rsidR="00176338" w:rsidRPr="001A085D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33446F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176338" w:rsidRPr="001A085D" w14:paraId="4D08B510" w14:textId="77777777" w:rsidTr="0072418A">
        <w:trPr>
          <w:trHeight w:val="64"/>
          <w:jc w:val="center"/>
        </w:trPr>
        <w:tc>
          <w:tcPr>
            <w:tcW w:w="937" w:type="dxa"/>
            <w:noWrap/>
          </w:tcPr>
          <w:p w14:paraId="7A043CE3" w14:textId="77777777" w:rsidR="00176338" w:rsidRPr="001A085D" w:rsidRDefault="00176338" w:rsidP="001F752D">
            <w:pPr>
              <w:pStyle w:val="Prrafodelista"/>
              <w:numPr>
                <w:ilvl w:val="0"/>
                <w:numId w:val="2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0FA0D47E" w14:textId="2B9BA243" w:rsidR="00176338" w:rsidRPr="00952484" w:rsidRDefault="00176338" w:rsidP="0072418A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 “Pie de página”</w:t>
            </w:r>
          </w:p>
        </w:tc>
        <w:tc>
          <w:tcPr>
            <w:tcW w:w="1417" w:type="dxa"/>
            <w:noWrap/>
          </w:tcPr>
          <w:p w14:paraId="28049B59" w14:textId="3226BFC0" w:rsidR="00176338" w:rsidRPr="00E05286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No </w:t>
            </w:r>
          </w:p>
        </w:tc>
        <w:tc>
          <w:tcPr>
            <w:tcW w:w="1381" w:type="dxa"/>
          </w:tcPr>
          <w:p w14:paraId="53C87A4D" w14:textId="139705E4" w:rsidR="00176338" w:rsidRPr="0033446F" w:rsidRDefault="00176338" w:rsidP="0072418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6697A30E" w14:textId="77777777" w:rsidR="0091605F" w:rsidRDefault="0091605F" w:rsidP="00554004">
      <w:pPr>
        <w:ind w:left="360"/>
        <w:rPr>
          <w:rFonts w:asciiTheme="minorHAnsi" w:hAnsiTheme="minorHAnsi" w:cstheme="minorHAnsi"/>
          <w:szCs w:val="20"/>
        </w:rPr>
      </w:pPr>
    </w:p>
    <w:p w14:paraId="310F1B91" w14:textId="77777777" w:rsidR="001F752D" w:rsidRDefault="001F752D" w:rsidP="00554004">
      <w:pPr>
        <w:ind w:left="360"/>
        <w:rPr>
          <w:rFonts w:asciiTheme="minorHAnsi" w:hAnsiTheme="minorHAnsi" w:cstheme="minorHAnsi"/>
          <w:szCs w:val="20"/>
        </w:rPr>
      </w:pPr>
    </w:p>
    <w:p w14:paraId="20A70771" w14:textId="77777777" w:rsidR="00AA5735" w:rsidRDefault="00AA5735" w:rsidP="00554004">
      <w:pPr>
        <w:ind w:left="360"/>
        <w:rPr>
          <w:rFonts w:asciiTheme="minorHAnsi" w:hAnsiTheme="minorHAnsi" w:cstheme="minorHAnsi"/>
          <w:szCs w:val="20"/>
        </w:rPr>
      </w:pPr>
    </w:p>
    <w:p w14:paraId="42D54222" w14:textId="142300B2" w:rsidR="00F8350E" w:rsidRDefault="00A30743" w:rsidP="00A3074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 xml:space="preserve"> </w:t>
      </w:r>
      <w:bookmarkStart w:id="137" w:name="_Toc488235032"/>
      <w:r>
        <w:rPr>
          <w:rFonts w:asciiTheme="minorHAnsi" w:hAnsiTheme="minorHAnsi" w:cstheme="minorHAnsi"/>
          <w:sz w:val="20"/>
        </w:rPr>
        <w:t xml:space="preserve">V02 </w:t>
      </w:r>
      <w:r w:rsidR="00577CEC">
        <w:rPr>
          <w:rFonts w:asciiTheme="minorHAnsi" w:hAnsiTheme="minorHAnsi" w:cstheme="minorHAnsi"/>
          <w:sz w:val="20"/>
        </w:rPr>
        <w:t>Validar tipo</w:t>
      </w:r>
      <w:r w:rsidR="00970CFB">
        <w:rPr>
          <w:rFonts w:asciiTheme="minorHAnsi" w:hAnsiTheme="minorHAnsi" w:cstheme="minorHAnsi"/>
          <w:sz w:val="20"/>
        </w:rPr>
        <w:t xml:space="preserve"> de Dato</w:t>
      </w:r>
      <w:bookmarkEnd w:id="137"/>
      <w:r w:rsidR="00970CFB">
        <w:rPr>
          <w:rFonts w:asciiTheme="minorHAnsi" w:hAnsiTheme="minorHAnsi" w:cstheme="minorHAnsi"/>
          <w:sz w:val="20"/>
        </w:rPr>
        <w:t xml:space="preserve"> </w:t>
      </w:r>
    </w:p>
    <w:p w14:paraId="5EDFCBB7" w14:textId="77777777" w:rsidR="00970CFB" w:rsidRDefault="00970CFB" w:rsidP="00970CFB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8466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2119"/>
        <w:gridCol w:w="1276"/>
        <w:gridCol w:w="1684"/>
        <w:gridCol w:w="2416"/>
      </w:tblGrid>
      <w:tr w:rsidR="00970CFB" w:rsidRPr="001A085D" w14:paraId="2B7307AA" w14:textId="77777777" w:rsidTr="00F130B4">
        <w:trPr>
          <w:trHeight w:val="141"/>
          <w:tblHeader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vAlign w:val="center"/>
          </w:tcPr>
          <w:p w14:paraId="4A971BF3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b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14:paraId="22180568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b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14:paraId="0E942F3E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b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4" w:type="dxa"/>
            <w:shd w:val="clear" w:color="auto" w:fill="BFBFBF" w:themeFill="background1" w:themeFillShade="BF"/>
            <w:noWrap/>
            <w:vAlign w:val="center"/>
          </w:tcPr>
          <w:p w14:paraId="65E5036F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b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416" w:type="dxa"/>
            <w:shd w:val="clear" w:color="auto" w:fill="BFBFBF" w:themeFill="background1" w:themeFillShade="BF"/>
            <w:vAlign w:val="center"/>
          </w:tcPr>
          <w:p w14:paraId="1DC1B615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b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970CFB" w:rsidRPr="001A085D" w14:paraId="6A75E9E8" w14:textId="77777777" w:rsidTr="00F130B4">
        <w:trPr>
          <w:trHeight w:val="64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76F9DBE5" w14:textId="77777777" w:rsidR="00970CFB" w:rsidRPr="00032B89" w:rsidRDefault="00970CFB" w:rsidP="0072418A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Sección Encabezado</w:t>
            </w:r>
          </w:p>
        </w:tc>
      </w:tr>
      <w:tr w:rsidR="00970CFB" w:rsidRPr="001A085D" w14:paraId="0838DB9E" w14:textId="77777777" w:rsidTr="00F130B4">
        <w:trPr>
          <w:trHeight w:val="64"/>
          <w:jc w:val="center"/>
        </w:trPr>
        <w:tc>
          <w:tcPr>
            <w:tcW w:w="971" w:type="dxa"/>
            <w:noWrap/>
            <w:vAlign w:val="center"/>
          </w:tcPr>
          <w:p w14:paraId="489B6417" w14:textId="77777777" w:rsidR="00970CFB" w:rsidRPr="00032B89" w:rsidRDefault="00970CFB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0C5B9509" w14:textId="77777777" w:rsidR="00970CFB" w:rsidRPr="00032B89" w:rsidRDefault="00970CFB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Logos</w:t>
            </w:r>
          </w:p>
        </w:tc>
        <w:tc>
          <w:tcPr>
            <w:tcW w:w="1276" w:type="dxa"/>
            <w:noWrap/>
            <w:vAlign w:val="center"/>
          </w:tcPr>
          <w:p w14:paraId="3071231B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Imagen</w:t>
            </w:r>
          </w:p>
        </w:tc>
        <w:tc>
          <w:tcPr>
            <w:tcW w:w="1684" w:type="dxa"/>
            <w:noWrap/>
            <w:vAlign w:val="center"/>
          </w:tcPr>
          <w:p w14:paraId="7F5C9C6B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10MB</w:t>
            </w:r>
          </w:p>
        </w:tc>
        <w:tc>
          <w:tcPr>
            <w:tcW w:w="2416" w:type="dxa"/>
            <w:vAlign w:val="center"/>
          </w:tcPr>
          <w:p w14:paraId="1EE9BE5E" w14:textId="7A840DAB" w:rsidR="00970CFB" w:rsidRPr="00032B89" w:rsidRDefault="00970CFB" w:rsidP="0072418A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Ver validación 3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970CFB" w:rsidRPr="001A085D" w14:paraId="6D296795" w14:textId="77777777" w:rsidTr="00F130B4">
        <w:trPr>
          <w:trHeight w:val="691"/>
          <w:jc w:val="center"/>
        </w:trPr>
        <w:tc>
          <w:tcPr>
            <w:tcW w:w="971" w:type="dxa"/>
            <w:noWrap/>
            <w:vAlign w:val="center"/>
          </w:tcPr>
          <w:p w14:paraId="084DEA1C" w14:textId="77777777" w:rsidR="00970CFB" w:rsidRPr="00032B89" w:rsidRDefault="00970CFB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301AE002" w14:textId="77777777" w:rsidR="00970CFB" w:rsidRPr="00032B89" w:rsidRDefault="00970CFB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Nombres de las Instituciones</w:t>
            </w:r>
          </w:p>
        </w:tc>
        <w:tc>
          <w:tcPr>
            <w:tcW w:w="1276" w:type="dxa"/>
            <w:noWrap/>
            <w:vAlign w:val="center"/>
          </w:tcPr>
          <w:p w14:paraId="12106A2C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1AC5CB5D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31177D29" w14:textId="370D4B8A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30E0E297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75CD482A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5F567867" w14:textId="2EB2B55A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Texto “domicilio institución”</w:t>
            </w:r>
          </w:p>
        </w:tc>
        <w:tc>
          <w:tcPr>
            <w:tcW w:w="1276" w:type="dxa"/>
            <w:noWrap/>
            <w:vAlign w:val="center"/>
          </w:tcPr>
          <w:p w14:paraId="1355FF15" w14:textId="00E65A44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Alfanumérico</w:t>
            </w:r>
          </w:p>
        </w:tc>
        <w:tc>
          <w:tcPr>
            <w:tcW w:w="1684" w:type="dxa"/>
            <w:noWrap/>
            <w:vAlign w:val="center"/>
          </w:tcPr>
          <w:p w14:paraId="65277F2D" w14:textId="20218F5D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300</w:t>
            </w:r>
          </w:p>
        </w:tc>
        <w:tc>
          <w:tcPr>
            <w:tcW w:w="2416" w:type="dxa"/>
            <w:vAlign w:val="center"/>
          </w:tcPr>
          <w:p w14:paraId="3746C42E" w14:textId="1417AEB3" w:rsidR="001C78CF" w:rsidRPr="00032B89" w:rsidRDefault="001C78CF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caracteres especiales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970CFB" w:rsidRPr="001A085D" w14:paraId="638E2774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75BA1322" w14:textId="77777777" w:rsidR="00970CFB" w:rsidRPr="00032B89" w:rsidRDefault="00970CFB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7E7D05FF" w14:textId="0A447F09" w:rsidR="00970CFB" w:rsidRPr="00032B89" w:rsidRDefault="00970CFB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 “identificador documento”</w:t>
            </w:r>
          </w:p>
        </w:tc>
        <w:tc>
          <w:tcPr>
            <w:tcW w:w="1276" w:type="dxa"/>
            <w:noWrap/>
            <w:vAlign w:val="center"/>
          </w:tcPr>
          <w:p w14:paraId="1D5BF137" w14:textId="4498A22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Alfanumérico</w:t>
            </w:r>
          </w:p>
        </w:tc>
        <w:tc>
          <w:tcPr>
            <w:tcW w:w="1684" w:type="dxa"/>
            <w:noWrap/>
            <w:vAlign w:val="center"/>
          </w:tcPr>
          <w:p w14:paraId="6B417BE8" w14:textId="65BC3965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4A3B6493" w14:textId="6B95BA07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caracteres especiales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970CFB" w:rsidRPr="001A085D" w14:paraId="59B7B043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CF2C7D0" w14:textId="77777777" w:rsidR="00970CFB" w:rsidRPr="00032B89" w:rsidRDefault="00970CFB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38E87382" w14:textId="25CC53B3" w:rsidR="00970CFB" w:rsidRPr="00032B89" w:rsidRDefault="00970CFB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 “Nombre del documento”</w:t>
            </w:r>
          </w:p>
        </w:tc>
        <w:tc>
          <w:tcPr>
            <w:tcW w:w="1276" w:type="dxa"/>
            <w:noWrap/>
            <w:vAlign w:val="center"/>
          </w:tcPr>
          <w:p w14:paraId="48A4048A" w14:textId="2AB3C4E2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574EF274" w14:textId="4D94D72F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0AB8418F" w14:textId="6A0E96CD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caracteres especiales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970CFB" w:rsidRPr="001A085D" w14:paraId="37A9694C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877A93A" w14:textId="77777777" w:rsidR="00970CFB" w:rsidRPr="00032B89" w:rsidRDefault="00970CFB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51A3F7B3" w14:textId="77777777" w:rsidR="00970CFB" w:rsidRPr="00032B89" w:rsidRDefault="00970CFB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Número de Página</w:t>
            </w:r>
          </w:p>
        </w:tc>
        <w:tc>
          <w:tcPr>
            <w:tcW w:w="1276" w:type="dxa"/>
            <w:noWrap/>
            <w:vAlign w:val="center"/>
          </w:tcPr>
          <w:p w14:paraId="1A6281DE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Booleano</w:t>
            </w:r>
          </w:p>
        </w:tc>
        <w:tc>
          <w:tcPr>
            <w:tcW w:w="1684" w:type="dxa"/>
            <w:noWrap/>
            <w:vAlign w:val="center"/>
          </w:tcPr>
          <w:p w14:paraId="501CF472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Activo/Inactivo</w:t>
            </w:r>
          </w:p>
        </w:tc>
        <w:tc>
          <w:tcPr>
            <w:tcW w:w="2416" w:type="dxa"/>
            <w:vAlign w:val="center"/>
          </w:tcPr>
          <w:p w14:paraId="01DA883E" w14:textId="4CBC24D7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Ver validación 4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970CFB" w:rsidRPr="001A085D" w14:paraId="283DED11" w14:textId="77777777" w:rsidTr="00F130B4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793959FB" w14:textId="77777777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 xml:space="preserve">Sección I. </w:t>
            </w:r>
          </w:p>
        </w:tc>
      </w:tr>
      <w:tr w:rsidR="001C78CF" w:rsidRPr="001A085D" w14:paraId="1D7DD8F3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ABC7AD1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5BC0955E" w14:textId="28B3F147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 “Número de recibo”</w:t>
            </w:r>
          </w:p>
        </w:tc>
        <w:tc>
          <w:tcPr>
            <w:tcW w:w="1276" w:type="dxa"/>
            <w:noWrap/>
            <w:vAlign w:val="center"/>
          </w:tcPr>
          <w:p w14:paraId="062F1124" w14:textId="77777777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56B14B53" w14:textId="0EDE4E8A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AB0BD3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6AA3804C" w14:textId="77777777" w:rsidR="001C78CF" w:rsidRPr="00032B89" w:rsidRDefault="001C78CF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caracteres especiales.</w:t>
            </w:r>
          </w:p>
        </w:tc>
      </w:tr>
      <w:tr w:rsidR="001C78CF" w:rsidRPr="001A085D" w14:paraId="3C3E3D86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7FF8A6FC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012B010B" w14:textId="31C3528E" w:rsidR="001C78CF" w:rsidRPr="00032B89" w:rsidRDefault="001C78CF" w:rsidP="00970CFB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 “Lugar”</w:t>
            </w:r>
          </w:p>
        </w:tc>
        <w:tc>
          <w:tcPr>
            <w:tcW w:w="1276" w:type="dxa"/>
            <w:noWrap/>
            <w:vAlign w:val="center"/>
          </w:tcPr>
          <w:p w14:paraId="69D3C142" w14:textId="77777777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7BA9FF01" w14:textId="69F3C005" w:rsidR="001C78CF" w:rsidRPr="00032B89" w:rsidRDefault="001C78CF" w:rsidP="001C78CF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AB0BD3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43A8C299" w14:textId="68DE3B4C" w:rsidR="001C78CF" w:rsidRPr="00032B89" w:rsidRDefault="001C78CF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2FF703A2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3ACB24A2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1E49245C" w14:textId="176FC0C8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Texto: “Fecha”</w:t>
            </w:r>
          </w:p>
        </w:tc>
        <w:tc>
          <w:tcPr>
            <w:tcW w:w="1276" w:type="dxa"/>
            <w:noWrap/>
            <w:vAlign w:val="center"/>
          </w:tcPr>
          <w:p w14:paraId="7704982A" w14:textId="77777777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064E6CB0" w14:textId="5E3E01FF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AB0BD3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09AC3EEF" w14:textId="3095C1BB" w:rsidR="001C78CF" w:rsidRPr="00032B89" w:rsidRDefault="001C78CF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970CFB" w:rsidRPr="001A085D" w14:paraId="3B5EAC10" w14:textId="77777777" w:rsidTr="00F130B4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32532928" w14:textId="77777777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Sección II</w:t>
            </w:r>
          </w:p>
        </w:tc>
      </w:tr>
      <w:tr w:rsidR="001C78CF" w:rsidRPr="001A085D" w14:paraId="789252EA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39FBB50F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085DD2B9" w14:textId="48C3F3EB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“Cantidad”</w:t>
            </w:r>
          </w:p>
        </w:tc>
        <w:tc>
          <w:tcPr>
            <w:tcW w:w="1276" w:type="dxa"/>
            <w:noWrap/>
            <w:vAlign w:val="center"/>
          </w:tcPr>
          <w:p w14:paraId="1269C79F" w14:textId="77777777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7F1BCC04" w14:textId="5BB7857D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B35DD9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686EAA90" w14:textId="7C35E4B8" w:rsidR="001C78CF" w:rsidRPr="00032B89" w:rsidRDefault="001C78CF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50E7363E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2083DDD6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7DE213E9" w14:textId="370FC444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“Clave”</w:t>
            </w:r>
          </w:p>
        </w:tc>
        <w:tc>
          <w:tcPr>
            <w:tcW w:w="1276" w:type="dxa"/>
            <w:noWrap/>
            <w:vAlign w:val="center"/>
          </w:tcPr>
          <w:p w14:paraId="6522C22F" w14:textId="77777777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01807EB0" w14:textId="61A26F29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B35DD9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3988D1D9" w14:textId="3A94531E" w:rsidR="001C78CF" w:rsidRPr="00032B89" w:rsidRDefault="001C78CF" w:rsidP="0072418A">
            <w:pPr>
              <w:rPr>
                <w:rFonts w:ascii="Calibri" w:hAnsi="Calibri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24307C8E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5118C79B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3EAE7268" w14:textId="75F4EFFD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“Descripción”</w:t>
            </w:r>
          </w:p>
        </w:tc>
        <w:tc>
          <w:tcPr>
            <w:tcW w:w="1276" w:type="dxa"/>
            <w:noWrap/>
            <w:vAlign w:val="center"/>
          </w:tcPr>
          <w:p w14:paraId="4567C53D" w14:textId="77777777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9069D9C" w14:textId="1D8F65E1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7</w:t>
            </w:r>
            <w:r w:rsidRPr="00B35DD9">
              <w:rPr>
                <w:rFonts w:ascii="Calibri" w:hAnsi="Calibri" w:cstheme="minorHAnsi"/>
                <w:color w:val="000000" w:themeColor="text1"/>
                <w:szCs w:val="20"/>
              </w:rPr>
              <w:t>0</w:t>
            </w:r>
          </w:p>
        </w:tc>
        <w:tc>
          <w:tcPr>
            <w:tcW w:w="2416" w:type="dxa"/>
            <w:vAlign w:val="center"/>
          </w:tcPr>
          <w:p w14:paraId="4DD94B74" w14:textId="67456B81" w:rsidR="001C78CF" w:rsidRPr="00032B89" w:rsidRDefault="001C78CF" w:rsidP="0072418A">
            <w:pPr>
              <w:rPr>
                <w:rFonts w:ascii="Calibri" w:hAnsi="Calibri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65D100BE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42C181B8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149A4F3B" w14:textId="50A7B35F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“Precio unitario”</w:t>
            </w:r>
          </w:p>
        </w:tc>
        <w:tc>
          <w:tcPr>
            <w:tcW w:w="1276" w:type="dxa"/>
            <w:noWrap/>
            <w:vAlign w:val="center"/>
          </w:tcPr>
          <w:p w14:paraId="7EDE46AC" w14:textId="4F2C8D03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04A3630" w14:textId="7EA7CCA3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B35DD9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2A0D9319" w14:textId="6D3A2A3F" w:rsidR="001C78CF" w:rsidRPr="00032B89" w:rsidRDefault="001C78CF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3CAC07FE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1E1670FC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5DF945F7" w14:textId="4C992418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“importe”</w:t>
            </w:r>
          </w:p>
        </w:tc>
        <w:tc>
          <w:tcPr>
            <w:tcW w:w="1276" w:type="dxa"/>
            <w:noWrap/>
            <w:vAlign w:val="center"/>
          </w:tcPr>
          <w:p w14:paraId="3EFE0D71" w14:textId="7B2A8879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356736E" w14:textId="0DE5581F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B35DD9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16971276" w14:textId="6B73B2C9" w:rsidR="001C78CF" w:rsidRPr="00032B89" w:rsidRDefault="001C78CF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1B4595D6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2EBB6DEC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6774B79F" w14:textId="2A0A8BBB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“importe con letra”</w:t>
            </w:r>
          </w:p>
        </w:tc>
        <w:tc>
          <w:tcPr>
            <w:tcW w:w="1276" w:type="dxa"/>
            <w:noWrap/>
            <w:vAlign w:val="center"/>
          </w:tcPr>
          <w:p w14:paraId="03B53425" w14:textId="29C288BD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599E19B3" w14:textId="66371857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B35DD9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214CD2F4" w14:textId="509ECB9E" w:rsidR="001C78CF" w:rsidRPr="00032B89" w:rsidRDefault="001C78CF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404CA4B6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3A9C759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03518271" w14:textId="45A47393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“Total”</w:t>
            </w:r>
          </w:p>
        </w:tc>
        <w:tc>
          <w:tcPr>
            <w:tcW w:w="1276" w:type="dxa"/>
            <w:noWrap/>
            <w:vAlign w:val="center"/>
          </w:tcPr>
          <w:p w14:paraId="6905EC1C" w14:textId="27047B07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233FDDD2" w14:textId="2305C102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B35DD9"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642D7E21" w14:textId="76F65D50" w:rsidR="001C78CF" w:rsidRPr="00032B89" w:rsidRDefault="001C78CF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1C78CF" w:rsidRPr="001A085D" w14:paraId="509BD964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53881CFB" w14:textId="77777777" w:rsidR="001C78CF" w:rsidRPr="00032B89" w:rsidRDefault="001C78CF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27CCAE57" w14:textId="1E3F1A88" w:rsidR="001C78CF" w:rsidRPr="00032B89" w:rsidRDefault="001C78CF" w:rsidP="0072418A">
            <w:pPr>
              <w:spacing w:before="0" w:after="0" w:line="240" w:lineRule="atLeast"/>
              <w:jc w:val="left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Texto “Observaciones”</w:t>
            </w:r>
          </w:p>
        </w:tc>
        <w:tc>
          <w:tcPr>
            <w:tcW w:w="1276" w:type="dxa"/>
            <w:noWrap/>
            <w:vAlign w:val="center"/>
          </w:tcPr>
          <w:p w14:paraId="7248FB52" w14:textId="75E998C9" w:rsidR="001C78CF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74DE7012" w14:textId="08C6F653" w:rsidR="001C78CF" w:rsidRPr="00B35DD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1000</w:t>
            </w:r>
          </w:p>
        </w:tc>
        <w:tc>
          <w:tcPr>
            <w:tcW w:w="2416" w:type="dxa"/>
            <w:vAlign w:val="center"/>
          </w:tcPr>
          <w:p w14:paraId="147E6957" w14:textId="1D975EDE" w:rsidR="001C78CF" w:rsidRPr="00032B89" w:rsidRDefault="001C78CF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Contemplar caracteres especiales.</w:t>
            </w:r>
          </w:p>
        </w:tc>
      </w:tr>
      <w:tr w:rsidR="00032B89" w:rsidRPr="001A085D" w14:paraId="0C036D0E" w14:textId="77777777" w:rsidTr="00F130B4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3024BA14" w14:textId="4D443F9F" w:rsidR="00032B89" w:rsidRPr="00032B89" w:rsidRDefault="00032B89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Sección III</w:t>
            </w:r>
          </w:p>
        </w:tc>
      </w:tr>
      <w:tr w:rsidR="002E19A7" w:rsidRPr="001A085D" w14:paraId="39E3AC24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7A7B791D" w14:textId="77777777" w:rsidR="002E19A7" w:rsidRPr="00032B89" w:rsidRDefault="002E19A7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6DE2553A" w14:textId="016DBF75" w:rsidR="002E19A7" w:rsidRPr="00032B89" w:rsidRDefault="00032B89" w:rsidP="0072418A">
            <w:pPr>
              <w:spacing w:before="0" w:after="0" w:line="240" w:lineRule="atLeast"/>
              <w:jc w:val="left"/>
              <w:rPr>
                <w:rFonts w:ascii="Calibri" w:hAnsi="Calibri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“Aviso”</w:t>
            </w:r>
          </w:p>
        </w:tc>
        <w:tc>
          <w:tcPr>
            <w:tcW w:w="1276" w:type="dxa"/>
            <w:noWrap/>
            <w:vAlign w:val="center"/>
          </w:tcPr>
          <w:p w14:paraId="1EEC907A" w14:textId="6A56A38C" w:rsidR="002E19A7" w:rsidRPr="00032B89" w:rsidRDefault="00032B89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746F5C47" w14:textId="18CD2CF8" w:rsidR="002E19A7" w:rsidRPr="00032B89" w:rsidRDefault="00032B89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3000</w:t>
            </w:r>
          </w:p>
        </w:tc>
        <w:tc>
          <w:tcPr>
            <w:tcW w:w="2416" w:type="dxa"/>
            <w:vAlign w:val="center"/>
          </w:tcPr>
          <w:p w14:paraId="6F340654" w14:textId="6466BBFF" w:rsidR="002E19A7" w:rsidRPr="00032B89" w:rsidRDefault="00032B89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caracteres especiales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032B89" w:rsidRPr="001A085D" w14:paraId="62426A7B" w14:textId="77777777" w:rsidTr="00F130B4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77967639" w14:textId="7F4D5A3D" w:rsidR="00032B89" w:rsidRPr="00032B89" w:rsidRDefault="00032B89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Sección IV</w:t>
            </w:r>
          </w:p>
        </w:tc>
      </w:tr>
      <w:tr w:rsidR="00032B89" w:rsidRPr="001A085D" w14:paraId="52E76EDD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E4FC302" w14:textId="77777777" w:rsidR="00032B89" w:rsidRPr="00032B89" w:rsidRDefault="00032B89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04F90D14" w14:textId="2EECBA6A" w:rsidR="00032B89" w:rsidRPr="00032B89" w:rsidRDefault="00032B89" w:rsidP="0072418A">
            <w:pPr>
              <w:spacing w:before="0" w:after="0" w:line="240" w:lineRule="atLeast"/>
              <w:jc w:val="left"/>
              <w:rPr>
                <w:rFonts w:ascii="Calibri" w:hAnsi="Calibri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“Sello”</w:t>
            </w:r>
          </w:p>
        </w:tc>
        <w:tc>
          <w:tcPr>
            <w:tcW w:w="1276" w:type="dxa"/>
            <w:noWrap/>
            <w:vAlign w:val="center"/>
          </w:tcPr>
          <w:p w14:paraId="61777ABA" w14:textId="1FD42535" w:rsidR="00032B89" w:rsidRPr="00032B89" w:rsidRDefault="00032B89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FAC0FD5" w14:textId="71A3C40E" w:rsidR="00032B89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5</w:t>
            </w:r>
            <w:r w:rsidR="00032B89" w:rsidRPr="00032B89">
              <w:rPr>
                <w:rFonts w:ascii="Calibri" w:hAnsi="Calibri" w:cstheme="minorHAnsi"/>
                <w:color w:val="000000" w:themeColor="text1"/>
                <w:szCs w:val="20"/>
              </w:rPr>
              <w:t>0</w:t>
            </w:r>
          </w:p>
        </w:tc>
        <w:tc>
          <w:tcPr>
            <w:tcW w:w="2416" w:type="dxa"/>
            <w:vAlign w:val="center"/>
          </w:tcPr>
          <w:p w14:paraId="46E82530" w14:textId="5447223E" w:rsidR="00032B89" w:rsidRPr="00032B89" w:rsidRDefault="00032B89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032B89" w:rsidRPr="001A085D" w14:paraId="6EC87F87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1394F89E" w14:textId="77777777" w:rsidR="00032B89" w:rsidRPr="00032B89" w:rsidRDefault="00032B89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55128131" w14:textId="62594B82" w:rsidR="00032B89" w:rsidRPr="00032B89" w:rsidRDefault="00032B89" w:rsidP="0072418A">
            <w:pPr>
              <w:spacing w:before="0" w:after="0" w:line="240" w:lineRule="atLeast"/>
              <w:jc w:val="left"/>
              <w:rPr>
                <w:rFonts w:ascii="Calibri" w:hAnsi="Calibri"/>
                <w:szCs w:val="20"/>
              </w:rPr>
            </w:pPr>
            <w:r w:rsidRPr="00032B89">
              <w:rPr>
                <w:rFonts w:ascii="Calibri" w:hAnsi="Calibri"/>
                <w:szCs w:val="20"/>
              </w:rPr>
              <w:t>Texto “Firma”</w:t>
            </w:r>
          </w:p>
        </w:tc>
        <w:tc>
          <w:tcPr>
            <w:tcW w:w="1276" w:type="dxa"/>
            <w:noWrap/>
            <w:vAlign w:val="center"/>
          </w:tcPr>
          <w:p w14:paraId="41F30CB1" w14:textId="776C6F32" w:rsidR="00032B89" w:rsidRPr="00032B89" w:rsidRDefault="00032B89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243ABE9D" w14:textId="67A3F5AB" w:rsidR="00032B89" w:rsidRPr="00032B89" w:rsidRDefault="001C78CF" w:rsidP="001C78CF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>
              <w:rPr>
                <w:rFonts w:ascii="Calibri" w:hAnsi="Calibr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2416" w:type="dxa"/>
            <w:vAlign w:val="center"/>
          </w:tcPr>
          <w:p w14:paraId="7CAF5E7B" w14:textId="47F980FC" w:rsidR="00032B89" w:rsidRPr="00032B89" w:rsidRDefault="00032B89" w:rsidP="0072418A">
            <w:pPr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acentos, comas y puntos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970CFB" w:rsidRPr="001A085D" w14:paraId="7F628D93" w14:textId="77777777" w:rsidTr="00F130B4">
        <w:trPr>
          <w:trHeight w:val="313"/>
          <w:jc w:val="center"/>
        </w:trPr>
        <w:tc>
          <w:tcPr>
            <w:tcW w:w="8466" w:type="dxa"/>
            <w:gridSpan w:val="5"/>
            <w:shd w:val="clear" w:color="auto" w:fill="D9D9D9" w:themeFill="background1" w:themeFillShade="D9"/>
            <w:noWrap/>
            <w:vAlign w:val="center"/>
          </w:tcPr>
          <w:p w14:paraId="3575B30B" w14:textId="77777777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Sección Pie de Página</w:t>
            </w:r>
          </w:p>
        </w:tc>
      </w:tr>
      <w:tr w:rsidR="00970CFB" w:rsidRPr="001A085D" w14:paraId="42EA9D8E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02DE45C7" w14:textId="77777777" w:rsidR="00970CFB" w:rsidRPr="00032B89" w:rsidRDefault="00970CFB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2427A30F" w14:textId="77777777" w:rsidR="00970CFB" w:rsidRPr="00032B89" w:rsidRDefault="00970CFB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Números de Página</w:t>
            </w:r>
          </w:p>
        </w:tc>
        <w:tc>
          <w:tcPr>
            <w:tcW w:w="1276" w:type="dxa"/>
            <w:noWrap/>
            <w:vAlign w:val="center"/>
          </w:tcPr>
          <w:p w14:paraId="1FA74009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Booleano</w:t>
            </w:r>
          </w:p>
        </w:tc>
        <w:tc>
          <w:tcPr>
            <w:tcW w:w="1684" w:type="dxa"/>
            <w:noWrap/>
            <w:vAlign w:val="center"/>
          </w:tcPr>
          <w:p w14:paraId="6E504B9E" w14:textId="77777777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Activo/Inactivo</w:t>
            </w:r>
          </w:p>
        </w:tc>
        <w:tc>
          <w:tcPr>
            <w:tcW w:w="2416" w:type="dxa"/>
            <w:vAlign w:val="center"/>
          </w:tcPr>
          <w:p w14:paraId="1971EF00" w14:textId="49D622EE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Ver validación 4</w:t>
            </w:r>
            <w:r w:rsidR="00F130B4">
              <w:rPr>
                <w:rFonts w:ascii="Calibri" w:hAnsi="Calibri" w:cstheme="minorHAnsi"/>
                <w:color w:val="000000" w:themeColor="text1"/>
                <w:szCs w:val="20"/>
              </w:rPr>
              <w:t>.</w:t>
            </w:r>
          </w:p>
        </w:tc>
      </w:tr>
      <w:tr w:rsidR="00970CFB" w:rsidRPr="001A085D" w14:paraId="425A86B4" w14:textId="77777777" w:rsidTr="00F130B4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6C5679BB" w14:textId="77777777" w:rsidR="00970CFB" w:rsidRPr="00032B89" w:rsidRDefault="00970CFB" w:rsidP="00970CFB">
            <w:pPr>
              <w:pStyle w:val="Prrafodelista"/>
              <w:numPr>
                <w:ilvl w:val="0"/>
                <w:numId w:val="29"/>
              </w:numPr>
              <w:spacing w:before="0" w:after="0" w:line="240" w:lineRule="atLeast"/>
              <w:jc w:val="center"/>
              <w:rPr>
                <w:rFonts w:ascii="Calibri" w:hAnsi="Calibr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4C88E7BB" w14:textId="7F3139A1" w:rsidR="00970CFB" w:rsidRPr="00032B89" w:rsidRDefault="00970CFB" w:rsidP="0072418A">
            <w:pPr>
              <w:spacing w:before="0" w:after="0" w:line="240" w:lineRule="atLeast"/>
              <w:jc w:val="lef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Texto “Pie de Página”</w:t>
            </w:r>
          </w:p>
        </w:tc>
        <w:tc>
          <w:tcPr>
            <w:tcW w:w="1276" w:type="dxa"/>
            <w:noWrap/>
            <w:vAlign w:val="center"/>
          </w:tcPr>
          <w:p w14:paraId="3B2EC0E2" w14:textId="1E7CCC41" w:rsidR="00970CFB" w:rsidRPr="00032B89" w:rsidRDefault="00970CFB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szCs w:val="20"/>
              </w:rPr>
            </w:pPr>
            <w:r w:rsidRPr="00032B89">
              <w:rPr>
                <w:rFonts w:ascii="Calibri" w:hAnsi="Calibri" w:cstheme="minorHAnsi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0BAA70AD" w14:textId="5A9A385C" w:rsidR="00970CFB" w:rsidRPr="00032B89" w:rsidRDefault="001C78CF" w:rsidP="0072418A">
            <w:pPr>
              <w:spacing w:before="0" w:after="0" w:line="240" w:lineRule="atLeast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100</w:t>
            </w:r>
          </w:p>
        </w:tc>
        <w:tc>
          <w:tcPr>
            <w:tcW w:w="2416" w:type="dxa"/>
            <w:vAlign w:val="center"/>
          </w:tcPr>
          <w:p w14:paraId="24B156C5" w14:textId="0D05C37F" w:rsidR="00970CFB" w:rsidRPr="00032B89" w:rsidRDefault="00970CFB" w:rsidP="0072418A">
            <w:pPr>
              <w:spacing w:before="0" w:after="0" w:line="240" w:lineRule="atLeast"/>
              <w:rPr>
                <w:rFonts w:ascii="Calibri" w:hAnsi="Calibri" w:cstheme="minorHAnsi"/>
                <w:color w:val="000000" w:themeColor="text1"/>
                <w:szCs w:val="20"/>
              </w:rPr>
            </w:pPr>
            <w:r w:rsidRPr="00032B89">
              <w:rPr>
                <w:rFonts w:ascii="Calibri" w:hAnsi="Calibri" w:cstheme="minorHAnsi"/>
                <w:color w:val="000000" w:themeColor="text1"/>
                <w:szCs w:val="20"/>
              </w:rPr>
              <w:t>Contemplar caracteres especiales.</w:t>
            </w:r>
          </w:p>
        </w:tc>
      </w:tr>
    </w:tbl>
    <w:p w14:paraId="422EB6CD" w14:textId="2EA0684C" w:rsidR="00AA5735" w:rsidRDefault="00AA5735" w:rsidP="00AA573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488235033"/>
      <w:r w:rsidRPr="00AA5735">
        <w:rPr>
          <w:rFonts w:asciiTheme="minorHAnsi" w:hAnsiTheme="minorHAnsi" w:cstheme="minorHAnsi"/>
          <w:sz w:val="20"/>
        </w:rPr>
        <w:t>V03 Validar</w:t>
      </w:r>
      <w:r w:rsidR="001C78CF">
        <w:rPr>
          <w:rFonts w:asciiTheme="minorHAnsi" w:hAnsiTheme="minorHAnsi" w:cstheme="minorHAnsi"/>
          <w:sz w:val="20"/>
        </w:rPr>
        <w:t xml:space="preserve"> formato de logos</w:t>
      </w:r>
      <w:bookmarkEnd w:id="138"/>
    </w:p>
    <w:p w14:paraId="6970FCD5" w14:textId="73B2E747" w:rsidR="001C78CF" w:rsidRPr="00720E3C" w:rsidRDefault="001C78CF" w:rsidP="00720E3C">
      <w:pPr>
        <w:ind w:firstLine="360"/>
        <w:rPr>
          <w:rFonts w:asciiTheme="minorHAnsi" w:hAnsiTheme="minorHAnsi"/>
          <w:b/>
          <w:szCs w:val="20"/>
        </w:rPr>
      </w:pPr>
      <w:r w:rsidRPr="00720E3C">
        <w:rPr>
          <w:rFonts w:asciiTheme="minorHAnsi" w:hAnsiTheme="minorHAnsi"/>
          <w:szCs w:val="20"/>
        </w:rPr>
        <w:t xml:space="preserve">El formato para el archivo del </w:t>
      </w:r>
      <w:r w:rsidR="00577CEC" w:rsidRPr="00720E3C">
        <w:rPr>
          <w:rFonts w:asciiTheme="minorHAnsi" w:hAnsiTheme="minorHAnsi"/>
          <w:szCs w:val="20"/>
        </w:rPr>
        <w:t>logo</w:t>
      </w:r>
      <w:r w:rsidR="00577CEC">
        <w:rPr>
          <w:rFonts w:asciiTheme="minorHAnsi" w:hAnsiTheme="minorHAnsi"/>
          <w:szCs w:val="20"/>
        </w:rPr>
        <w:t>,</w:t>
      </w:r>
      <w:r w:rsidRPr="00720E3C">
        <w:rPr>
          <w:rFonts w:asciiTheme="minorHAnsi" w:hAnsiTheme="minorHAnsi"/>
          <w:szCs w:val="20"/>
        </w:rPr>
        <w:t xml:space="preserve"> deberá considerar sólo con extensión </w:t>
      </w:r>
      <w:proofErr w:type="spellStart"/>
      <w:r w:rsidRPr="00720E3C">
        <w:rPr>
          <w:rFonts w:asciiTheme="minorHAnsi" w:hAnsiTheme="minorHAnsi"/>
          <w:szCs w:val="20"/>
        </w:rPr>
        <w:t>jpeg</w:t>
      </w:r>
      <w:proofErr w:type="spellEnd"/>
      <w:r w:rsidRPr="00720E3C">
        <w:rPr>
          <w:rFonts w:asciiTheme="minorHAnsi" w:hAnsiTheme="minorHAnsi"/>
          <w:szCs w:val="20"/>
        </w:rPr>
        <w:t xml:space="preserve"> y png.</w:t>
      </w:r>
    </w:p>
    <w:p w14:paraId="4C7176F9" w14:textId="36F05A0A" w:rsidR="005D2446" w:rsidRDefault="005D2446" w:rsidP="005D2446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9" w:name="_Toc488235034"/>
      <w:r>
        <w:rPr>
          <w:rFonts w:asciiTheme="minorHAnsi" w:hAnsiTheme="minorHAnsi" w:cstheme="minorHAnsi"/>
          <w:sz w:val="20"/>
        </w:rPr>
        <w:t>V04</w:t>
      </w:r>
      <w:r w:rsidRPr="00AA5735">
        <w:rPr>
          <w:rFonts w:asciiTheme="minorHAnsi" w:hAnsiTheme="minorHAnsi" w:cstheme="minorHAnsi"/>
          <w:sz w:val="20"/>
        </w:rPr>
        <w:t xml:space="preserve"> Validar</w:t>
      </w:r>
      <w:r>
        <w:rPr>
          <w:rFonts w:asciiTheme="minorHAnsi" w:hAnsiTheme="minorHAnsi" w:cstheme="minorHAnsi"/>
          <w:sz w:val="20"/>
        </w:rPr>
        <w:t xml:space="preserve"> números de página en una sola sección</w:t>
      </w:r>
      <w:bookmarkEnd w:id="139"/>
    </w:p>
    <w:p w14:paraId="2F77AEBD" w14:textId="77777777" w:rsidR="005D2446" w:rsidRPr="00720E3C" w:rsidRDefault="005D2446" w:rsidP="00720E3C">
      <w:pPr>
        <w:ind w:firstLine="360"/>
        <w:rPr>
          <w:rFonts w:asciiTheme="minorHAnsi" w:hAnsiTheme="minorHAnsi"/>
          <w:szCs w:val="20"/>
        </w:rPr>
      </w:pPr>
      <w:r w:rsidRPr="00720E3C">
        <w:rPr>
          <w:rFonts w:asciiTheme="minorHAnsi" w:hAnsiTheme="minorHAnsi"/>
          <w:szCs w:val="20"/>
        </w:rPr>
        <w:t>Validar que no se activen los números de página en más de una sección.</w:t>
      </w:r>
    </w:p>
    <w:p w14:paraId="47B51B77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0" w:name="_Toc371934694"/>
      <w:bookmarkStart w:id="141" w:name="_Toc488235035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40"/>
      <w:bookmarkEnd w:id="141"/>
    </w:p>
    <w:p w14:paraId="09EB87F7" w14:textId="494A2D50" w:rsidR="001E262F" w:rsidRPr="00F24850" w:rsidRDefault="0091605F" w:rsidP="0091605F">
      <w:pPr>
        <w:spacing w:before="0" w:after="0" w:line="240" w:lineRule="auto"/>
        <w:rPr>
          <w:rFonts w:asciiTheme="minorHAnsi" w:hAnsiTheme="minorHAnsi" w:cstheme="minorHAnsi"/>
        </w:rPr>
      </w:pPr>
      <w:r w:rsidRPr="0091605F">
        <w:rPr>
          <w:rFonts w:ascii="Calibri" w:hAnsi="Calibri"/>
          <w:color w:val="000000"/>
          <w:szCs w:val="20"/>
          <w:lang w:val="es-MX" w:eastAsia="es-MX"/>
        </w:rPr>
        <w:t>FUNC-DGAPF-083</w:t>
      </w:r>
      <w:r>
        <w:rPr>
          <w:rFonts w:ascii="Calibri" w:hAnsi="Calibri"/>
          <w:color w:val="000000"/>
          <w:szCs w:val="20"/>
          <w:lang w:val="es-MX" w:eastAsia="es-MX"/>
        </w:rPr>
        <w:tab/>
      </w:r>
      <w:r w:rsidR="00A84F6C" w:rsidRPr="00A84F6C">
        <w:rPr>
          <w:rFonts w:asciiTheme="minorHAnsi" w:hAnsiTheme="minorHAnsi" w:cstheme="minorHAnsi"/>
        </w:rPr>
        <w:t xml:space="preserve">Validar que el sistema </w:t>
      </w:r>
      <w:r w:rsidR="00577CEC" w:rsidRPr="00A84F6C">
        <w:rPr>
          <w:rFonts w:asciiTheme="minorHAnsi" w:hAnsiTheme="minorHAnsi" w:cstheme="minorHAnsi"/>
        </w:rPr>
        <w:t>permita modificar</w:t>
      </w:r>
      <w:r w:rsidR="00A84F6C" w:rsidRPr="00A84F6C">
        <w:rPr>
          <w:rFonts w:asciiTheme="minorHAnsi" w:hAnsiTheme="minorHAnsi" w:cstheme="minorHAnsi"/>
        </w:rPr>
        <w:t xml:space="preserve"> la plantilla de los recibos de datos específicos.</w:t>
      </w:r>
    </w:p>
    <w:p w14:paraId="2BCBB924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2" w:name="_Toc371934695"/>
      <w:bookmarkStart w:id="143" w:name="_Toc289774391"/>
      <w:bookmarkStart w:id="144" w:name="_Toc488235036"/>
      <w:r w:rsidRPr="00F24850">
        <w:rPr>
          <w:rFonts w:asciiTheme="minorHAnsi" w:hAnsiTheme="minorHAnsi" w:cstheme="minorHAnsi"/>
          <w:sz w:val="20"/>
        </w:rPr>
        <w:t>Referencias</w:t>
      </w:r>
      <w:bookmarkEnd w:id="142"/>
      <w:bookmarkEnd w:id="143"/>
      <w:bookmarkEnd w:id="144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14:paraId="13EB6366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418A6C93" w14:textId="77777777" w:rsidR="00CC316F" w:rsidRPr="00F24850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76741CB7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5F7E8619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F24850" w14:paraId="5731D996" w14:textId="77777777" w:rsidTr="00B60FF1">
        <w:tc>
          <w:tcPr>
            <w:tcW w:w="1276" w:type="dxa"/>
          </w:tcPr>
          <w:p w14:paraId="4850EC43" w14:textId="77777777" w:rsidR="00CC316F" w:rsidRPr="00F24850" w:rsidRDefault="00CC316F" w:rsidP="004A3B9E">
            <w:pPr>
              <w:pStyle w:val="ndice2"/>
              <w:spacing w:before="0" w:after="0"/>
            </w:pPr>
            <w:r w:rsidRPr="00F24850">
              <w:t>1</w:t>
            </w:r>
          </w:p>
        </w:tc>
        <w:tc>
          <w:tcPr>
            <w:tcW w:w="5812" w:type="dxa"/>
          </w:tcPr>
          <w:p w14:paraId="6384A69F" w14:textId="2F22E3A3" w:rsidR="00CC316F" w:rsidRPr="00F24850" w:rsidRDefault="00221BAE" w:rsidP="0064075C">
            <w:pPr>
              <w:pStyle w:val="ndice2"/>
              <w:spacing w:before="0" w:after="0"/>
            </w:pPr>
            <w:r w:rsidRPr="00F24850">
              <w:t>Diagrama Conceptual de la Solución Tecnológica (DiaConcepSolTec</w:t>
            </w:r>
            <w:r w:rsidR="0064075C">
              <w:t>_</w:t>
            </w:r>
            <w:r w:rsidR="002650CF">
              <w:t>CONECII</w:t>
            </w:r>
            <w:r w:rsidR="00CC316F" w:rsidRPr="00F24850">
              <w:t>.docx</w:t>
            </w:r>
            <w:r w:rsidRPr="00F24850">
              <w:t>)</w:t>
            </w:r>
            <w:r w:rsidR="008A3DB6" w:rsidRPr="00F24850">
              <w:t>.</w:t>
            </w:r>
          </w:p>
        </w:tc>
        <w:tc>
          <w:tcPr>
            <w:tcW w:w="2409" w:type="dxa"/>
          </w:tcPr>
          <w:p w14:paraId="72F90B42" w14:textId="193375C2" w:rsidR="00CC316F" w:rsidRPr="00F24850" w:rsidRDefault="008679B8" w:rsidP="004A3B9E">
            <w:pPr>
              <w:pStyle w:val="ndice2"/>
              <w:spacing w:before="0" w:after="0"/>
              <w:jc w:val="center"/>
            </w:pPr>
            <w:r>
              <w:t>SEGOB</w:t>
            </w:r>
          </w:p>
        </w:tc>
      </w:tr>
      <w:tr w:rsidR="008679B8" w:rsidRPr="00F24850" w14:paraId="6216EA39" w14:textId="77777777" w:rsidTr="00B60FF1">
        <w:tc>
          <w:tcPr>
            <w:tcW w:w="1276" w:type="dxa"/>
          </w:tcPr>
          <w:p w14:paraId="2E753E03" w14:textId="77777777" w:rsidR="008679B8" w:rsidRPr="00F24850" w:rsidRDefault="008679B8" w:rsidP="004A3B9E">
            <w:pPr>
              <w:pStyle w:val="ndice2"/>
              <w:spacing w:before="0" w:after="0"/>
            </w:pPr>
            <w:r w:rsidRPr="00F24850">
              <w:t>2</w:t>
            </w:r>
          </w:p>
        </w:tc>
        <w:tc>
          <w:tcPr>
            <w:tcW w:w="5812" w:type="dxa"/>
          </w:tcPr>
          <w:p w14:paraId="62D8CFDB" w14:textId="6A7F3200" w:rsidR="008679B8" w:rsidRPr="00F24850" w:rsidRDefault="008679B8" w:rsidP="004A3B9E">
            <w:pPr>
              <w:pStyle w:val="ndice2"/>
              <w:spacing w:before="0" w:after="0"/>
            </w:pPr>
            <w:r w:rsidRPr="00F24850">
              <w:t>Requerimientos de la Solución Tecnológica (ReqSo</w:t>
            </w:r>
            <w:r w:rsidR="0064075C">
              <w:t>lTec_CONEC</w:t>
            </w:r>
            <w:r>
              <w:t>II</w:t>
            </w:r>
            <w:r w:rsidRPr="00F24850">
              <w:t>.docx).</w:t>
            </w:r>
          </w:p>
        </w:tc>
        <w:tc>
          <w:tcPr>
            <w:tcW w:w="2409" w:type="dxa"/>
          </w:tcPr>
          <w:p w14:paraId="32AAEB70" w14:textId="31DC2B77" w:rsidR="008679B8" w:rsidRPr="00F24850" w:rsidRDefault="008679B8" w:rsidP="004A3B9E">
            <w:pPr>
              <w:pStyle w:val="ndice2"/>
              <w:spacing w:before="0" w:after="0"/>
              <w:jc w:val="center"/>
            </w:pPr>
            <w:r w:rsidRPr="00E90159">
              <w:t>SEGOB</w:t>
            </w:r>
          </w:p>
        </w:tc>
      </w:tr>
      <w:tr w:rsidR="008679B8" w:rsidRPr="00F24850" w14:paraId="05B43B29" w14:textId="77777777" w:rsidTr="00B60FF1">
        <w:tc>
          <w:tcPr>
            <w:tcW w:w="1276" w:type="dxa"/>
          </w:tcPr>
          <w:p w14:paraId="242471F0" w14:textId="77777777" w:rsidR="008679B8" w:rsidRPr="00F24850" w:rsidRDefault="008679B8" w:rsidP="004A3B9E">
            <w:pPr>
              <w:pStyle w:val="ndice2"/>
              <w:spacing w:before="0" w:after="0"/>
            </w:pPr>
            <w:r w:rsidRPr="00F24850">
              <w:t>3</w:t>
            </w:r>
          </w:p>
        </w:tc>
        <w:tc>
          <w:tcPr>
            <w:tcW w:w="5812" w:type="dxa"/>
          </w:tcPr>
          <w:p w14:paraId="2533C6E0" w14:textId="2CAE1B5E" w:rsidR="008679B8" w:rsidRPr="00F24850" w:rsidRDefault="008679B8" w:rsidP="0064075C">
            <w:pPr>
              <w:pStyle w:val="ndice2"/>
              <w:spacing w:before="0" w:after="0"/>
            </w:pPr>
            <w:r w:rsidRPr="00F24850">
              <w:t>Glosario de Términos. (GlosarioTer_CONECII.docx).</w:t>
            </w:r>
          </w:p>
        </w:tc>
        <w:tc>
          <w:tcPr>
            <w:tcW w:w="2409" w:type="dxa"/>
          </w:tcPr>
          <w:p w14:paraId="4E614C2D" w14:textId="47C6717D" w:rsidR="008679B8" w:rsidRPr="00F24850" w:rsidRDefault="008679B8" w:rsidP="004A3B9E">
            <w:pPr>
              <w:pStyle w:val="ndice2"/>
              <w:spacing w:before="0" w:after="0"/>
              <w:jc w:val="center"/>
            </w:pPr>
            <w:r w:rsidRPr="00E90159">
              <w:t>SEGOB</w:t>
            </w:r>
          </w:p>
        </w:tc>
      </w:tr>
      <w:tr w:rsidR="008679B8" w:rsidRPr="00F24850" w14:paraId="4FE636F1" w14:textId="77777777" w:rsidTr="00B60FF1">
        <w:tc>
          <w:tcPr>
            <w:tcW w:w="1276" w:type="dxa"/>
          </w:tcPr>
          <w:p w14:paraId="6E4E3B14" w14:textId="77777777" w:rsidR="008679B8" w:rsidRPr="00F24850" w:rsidRDefault="008679B8" w:rsidP="004A3B9E">
            <w:pPr>
              <w:pStyle w:val="ndice2"/>
              <w:spacing w:before="0" w:after="0"/>
            </w:pPr>
            <w:r w:rsidRPr="00F24850">
              <w:t>4</w:t>
            </w:r>
          </w:p>
        </w:tc>
        <w:tc>
          <w:tcPr>
            <w:tcW w:w="5812" w:type="dxa"/>
          </w:tcPr>
          <w:p w14:paraId="4A3D6E65" w14:textId="3619A89D" w:rsidR="008679B8" w:rsidRPr="00F24850" w:rsidRDefault="008679B8" w:rsidP="004A3B9E">
            <w:pPr>
              <w:pStyle w:val="ndice2"/>
              <w:spacing w:before="0" w:after="0"/>
            </w:pPr>
            <w:r w:rsidRPr="00F24850">
              <w:t>Modelo de Flujo de Negocios. (ModFlujoNeg_</w:t>
            </w:r>
            <w:r w:rsidR="0064075C">
              <w:t>CONEC</w:t>
            </w:r>
            <w:r w:rsidRPr="00F24850">
              <w:t>II.docx).</w:t>
            </w:r>
          </w:p>
        </w:tc>
        <w:tc>
          <w:tcPr>
            <w:tcW w:w="2409" w:type="dxa"/>
          </w:tcPr>
          <w:p w14:paraId="31C0E38C" w14:textId="52C66D74" w:rsidR="008679B8" w:rsidRPr="00F24850" w:rsidRDefault="008679B8" w:rsidP="004A3B9E">
            <w:pPr>
              <w:pStyle w:val="ndice2"/>
              <w:spacing w:before="0" w:after="0"/>
              <w:jc w:val="center"/>
              <w:rPr>
                <w:lang w:val="es-MX"/>
              </w:rPr>
            </w:pPr>
            <w:r w:rsidRPr="00E90159">
              <w:t>SEGOB</w:t>
            </w:r>
          </w:p>
        </w:tc>
      </w:tr>
      <w:tr w:rsidR="005804A9" w:rsidRPr="00F24850" w14:paraId="6E4CA213" w14:textId="77777777" w:rsidTr="00B60FF1">
        <w:tc>
          <w:tcPr>
            <w:tcW w:w="1276" w:type="dxa"/>
          </w:tcPr>
          <w:p w14:paraId="7D902CE0" w14:textId="7AE592EC" w:rsidR="005804A9" w:rsidRPr="00F24850" w:rsidRDefault="005804A9" w:rsidP="004A3B9E">
            <w:pPr>
              <w:pStyle w:val="ndice2"/>
              <w:spacing w:before="0" w:after="0"/>
            </w:pPr>
            <w:r>
              <w:t>5</w:t>
            </w:r>
          </w:p>
        </w:tc>
        <w:tc>
          <w:tcPr>
            <w:tcW w:w="5812" w:type="dxa"/>
          </w:tcPr>
          <w:p w14:paraId="1F1692F9" w14:textId="2DFF478A" w:rsidR="005804A9" w:rsidRPr="00F24850" w:rsidRDefault="005804A9" w:rsidP="004A3B9E">
            <w:pPr>
              <w:pStyle w:val="ndice2"/>
              <w:spacing w:before="0" w:after="0"/>
            </w:pPr>
            <w:r w:rsidRPr="00A8538D">
              <w:t>Catálogo de Reglas de Negocio (CataRegNeg_CONECII.docx).</w:t>
            </w:r>
          </w:p>
        </w:tc>
        <w:tc>
          <w:tcPr>
            <w:tcW w:w="2409" w:type="dxa"/>
          </w:tcPr>
          <w:p w14:paraId="40112F34" w14:textId="35683C7F" w:rsidR="005804A9" w:rsidRPr="00E90159" w:rsidRDefault="005804A9" w:rsidP="004A3B9E">
            <w:pPr>
              <w:pStyle w:val="ndice2"/>
              <w:spacing w:before="0" w:after="0"/>
              <w:jc w:val="center"/>
            </w:pPr>
            <w:r w:rsidRPr="00291C21">
              <w:t>SEGOB</w:t>
            </w:r>
          </w:p>
        </w:tc>
      </w:tr>
    </w:tbl>
    <w:p w14:paraId="4DD6A786" w14:textId="77777777" w:rsidR="005D1533" w:rsidRDefault="005D1533" w:rsidP="005D1533">
      <w:bookmarkStart w:id="145" w:name="_Toc461701862"/>
    </w:p>
    <w:p w14:paraId="07C6C5EF" w14:textId="77777777" w:rsidR="00CC316F" w:rsidRPr="005A550D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6" w:name="_Toc488235037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5"/>
      <w:bookmarkEnd w:id="146"/>
    </w:p>
    <w:bookmarkEnd w:id="5"/>
    <w:bookmarkEnd w:id="6"/>
    <w:bookmarkEnd w:id="7"/>
    <w:bookmarkEnd w:id="8"/>
    <w:bookmarkEnd w:id="9"/>
    <w:bookmarkEnd w:id="10"/>
    <w:bookmarkEnd w:id="11"/>
    <w:bookmarkEnd w:id="12"/>
    <w:p w14:paraId="63C7316C" w14:textId="77777777" w:rsidR="00DE1F2B" w:rsidRPr="005A550D" w:rsidRDefault="00DE1F2B" w:rsidP="00DE1F2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6BBFE249" w14:textId="77777777" w:rsidR="00DE1F2B" w:rsidRPr="005A550D" w:rsidRDefault="00DE1F2B" w:rsidP="00DE1F2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3B58F37F" w14:textId="77777777" w:rsidR="00DE1F2B" w:rsidRPr="005A550D" w:rsidRDefault="00DE1F2B" w:rsidP="00DE1F2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5E82150B" w14:textId="77777777" w:rsidR="00DE1F2B" w:rsidRDefault="00DE1F2B" w:rsidP="00DE1F2B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3CA542A3" w14:textId="77777777" w:rsidR="002D5F38" w:rsidRPr="005A550D" w:rsidRDefault="002D5F38" w:rsidP="00DE1F2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E1F2B" w:rsidRPr="005A550D" w14:paraId="6CA794D2" w14:textId="77777777" w:rsidTr="00F9585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F6E32E5" w14:textId="77777777" w:rsidR="00DE1F2B" w:rsidRPr="005A550D" w:rsidRDefault="00DE1F2B" w:rsidP="00F9585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01A34440" w14:textId="77777777" w:rsidR="00DE1F2B" w:rsidRPr="005A550D" w:rsidRDefault="00DE1F2B" w:rsidP="00F95853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6F7E028B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503490A6" w14:textId="77777777" w:rsidR="00DE1F2B" w:rsidRPr="005A550D" w:rsidRDefault="00DE1F2B" w:rsidP="00F95853">
            <w:pPr>
              <w:spacing w:after="0" w:line="276" w:lineRule="auto"/>
              <w:ind w:left="360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B9E02F4" w14:textId="77777777" w:rsidR="00DE1F2B" w:rsidRPr="005A550D" w:rsidRDefault="00DE1F2B" w:rsidP="00F9585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47E40B87" w14:textId="77777777" w:rsidR="00DE1F2B" w:rsidRPr="005A550D" w:rsidRDefault="00DE1F2B" w:rsidP="00F9585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129B1F6D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 xml:space="preserve">Director de Tecnologías de Información y Comunicaciones </w:t>
            </w:r>
          </w:p>
          <w:p w14:paraId="641142DB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14:paraId="053EB67C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14:paraId="51EB6E3D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14:paraId="4FF10708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</w:p>
        </w:tc>
      </w:tr>
      <w:tr w:rsidR="00DE1F2B" w:rsidRPr="005A550D" w14:paraId="3A2688D8" w14:textId="77777777" w:rsidTr="00F9585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4053119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0639932E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69D0125E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5A550D">
              <w:rPr>
                <w:rFonts w:asciiTheme="minorHAnsi" w:hAnsiTheme="minorHAnsi" w:cstheme="minorHAnsi"/>
                <w:szCs w:val="20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6E5D8500" w14:textId="77777777" w:rsidR="00DE1F2B" w:rsidRPr="005A550D" w:rsidRDefault="00DE1F2B" w:rsidP="00F95853">
            <w:pPr>
              <w:spacing w:after="200" w:line="276" w:lineRule="auto"/>
              <w:ind w:left="360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C43D93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477AEB85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51AA3338" w14:textId="77777777" w:rsidR="00DE1F2B" w:rsidRPr="005A550D" w:rsidRDefault="00DE1F2B" w:rsidP="00F95853">
            <w:pPr>
              <w:spacing w:after="20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 xml:space="preserve">Subdirector de Estrategia Digital y Seguridad de la Información </w:t>
            </w:r>
          </w:p>
          <w:p w14:paraId="097BC663" w14:textId="77777777" w:rsidR="00DE1F2B" w:rsidRPr="005A550D" w:rsidRDefault="00DE1F2B" w:rsidP="00F95853">
            <w:pPr>
              <w:spacing w:after="20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  <w:p w14:paraId="6C766BAD" w14:textId="77777777" w:rsidR="00DE1F2B" w:rsidRPr="005A550D" w:rsidRDefault="00DE1F2B" w:rsidP="00F95853">
            <w:pPr>
              <w:spacing w:after="20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  <w:p w14:paraId="160DB008" w14:textId="77777777" w:rsidR="00DE1F2B" w:rsidRPr="005A550D" w:rsidRDefault="00DE1F2B" w:rsidP="00F95853">
            <w:pPr>
              <w:spacing w:after="20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  <w:p w14:paraId="2626D0D7" w14:textId="77777777" w:rsidR="00DE1F2B" w:rsidRPr="005A550D" w:rsidRDefault="00DE1F2B" w:rsidP="00F95853">
            <w:pPr>
              <w:spacing w:after="200" w:line="240" w:lineRule="auto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</w:p>
        </w:tc>
      </w:tr>
      <w:tr w:rsidR="00DE1F2B" w:rsidRPr="005A550D" w14:paraId="2E58A58B" w14:textId="77777777" w:rsidTr="00F9585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5C9DE8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4322CC82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290C818D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 xml:space="preserve">Jefe de Departamento de Diseño de Soluciones  </w:t>
            </w:r>
          </w:p>
        </w:tc>
        <w:tc>
          <w:tcPr>
            <w:tcW w:w="500" w:type="pct"/>
            <w:shd w:val="clear" w:color="auto" w:fill="FFFFFF"/>
          </w:tcPr>
          <w:p w14:paraId="5FD2CE65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  <w:hideMark/>
          </w:tcPr>
          <w:p w14:paraId="3544E02B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19D389C2" w14:textId="77777777" w:rsidR="00DE1F2B" w:rsidRPr="005A550D" w:rsidRDefault="00DE1F2B" w:rsidP="00DE1F2B">
      <w:pPr>
        <w:spacing w:after="0" w:line="240" w:lineRule="auto"/>
        <w:rPr>
          <w:rFonts w:asciiTheme="minorHAnsi" w:hAnsiTheme="minorHAnsi" w:cstheme="minorHAnsi"/>
          <w:szCs w:val="20"/>
          <w:lang w:eastAsia="en-US"/>
        </w:rPr>
      </w:pPr>
    </w:p>
    <w:p w14:paraId="63589D28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599204E3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51D24DE2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0C02B3A4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5EB25A91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7B494B28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45D53F9B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20F603BD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E1F2B" w:rsidRPr="005A550D" w14:paraId="310324E8" w14:textId="77777777" w:rsidTr="002D5F38">
        <w:trPr>
          <w:trHeight w:val="2586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0AD4B9B" w14:textId="77777777" w:rsidR="002D5F38" w:rsidRPr="00AC6315" w:rsidRDefault="002D5F38" w:rsidP="002D5F38">
            <w:pPr>
              <w:spacing w:after="0"/>
              <w:jc w:val="center"/>
              <w:rPr>
                <w:rFonts w:ascii="Calibri" w:hAnsi="Calibri" w:cs="Calibri"/>
                <w:szCs w:val="20"/>
              </w:rPr>
            </w:pPr>
            <w:r w:rsidRPr="00AC6315">
              <w:rPr>
                <w:rFonts w:ascii="Calibri" w:hAnsi="Calibri" w:cs="Calibri"/>
                <w:szCs w:val="20"/>
              </w:rPr>
              <w:t>José Luis Ramírez Hernández</w:t>
            </w:r>
          </w:p>
          <w:p w14:paraId="4FFA2557" w14:textId="333A2DAF" w:rsidR="00DE1F2B" w:rsidRPr="005A550D" w:rsidRDefault="002D5F38" w:rsidP="002D5F3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C6315">
              <w:rPr>
                <w:rFonts w:ascii="Calibri" w:hAnsi="Calibri" w:cs="Calibr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4A776168" w14:textId="77777777" w:rsidR="00DE1F2B" w:rsidRPr="005A550D" w:rsidRDefault="00DE1F2B" w:rsidP="00F95853">
            <w:pPr>
              <w:spacing w:after="0" w:line="276" w:lineRule="auto"/>
              <w:ind w:left="360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0E0B4B6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27819378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5A550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DE1F2B" w:rsidRPr="005A550D" w14:paraId="7CAA3F2C" w14:textId="77777777" w:rsidTr="00F95853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ABA89A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3470115C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4A56C219" w14:textId="77777777" w:rsidR="00DE1F2B" w:rsidRPr="005A550D" w:rsidRDefault="00DE1F2B" w:rsidP="00F95853">
            <w:pPr>
              <w:spacing w:after="0" w:line="276" w:lineRule="auto"/>
              <w:ind w:left="360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612473" w14:textId="77777777" w:rsidR="00DE1F2B" w:rsidRPr="005A550D" w:rsidRDefault="00DE1F2B" w:rsidP="00F95853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12C05B26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A550D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  <w:p w14:paraId="78756E95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14:paraId="4C2049A8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14:paraId="0DB691DE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14:paraId="3006B157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</w:rPr>
            </w:pPr>
          </w:p>
          <w:p w14:paraId="0BCE1938" w14:textId="77777777" w:rsidR="00DE1F2B" w:rsidRPr="005A550D" w:rsidRDefault="00DE1F2B" w:rsidP="00F95853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14:paraId="468BE5F6" w14:textId="77777777" w:rsidR="002D5F38" w:rsidRDefault="002D5F38" w:rsidP="00DE1F2B">
      <w:pPr>
        <w:rPr>
          <w:rFonts w:asciiTheme="minorHAnsi" w:hAnsiTheme="minorHAnsi" w:cstheme="minorHAnsi"/>
          <w:b/>
          <w:szCs w:val="20"/>
        </w:rPr>
      </w:pPr>
    </w:p>
    <w:p w14:paraId="5258E431" w14:textId="1FC685EC" w:rsidR="00DE1F2B" w:rsidRPr="005A550D" w:rsidRDefault="00DE1F2B" w:rsidP="00DE1F2B">
      <w:pPr>
        <w:rPr>
          <w:rFonts w:asciiTheme="minorHAnsi" w:hAnsiTheme="minorHAnsi" w:cstheme="minorHAnsi"/>
          <w:b/>
          <w:szCs w:val="20"/>
        </w:rPr>
      </w:pPr>
      <w:r w:rsidRPr="005A550D">
        <w:rPr>
          <w:rFonts w:asciiTheme="minorHAnsi" w:hAnsiTheme="minorHAnsi" w:cstheme="minorHAnsi"/>
          <w:b/>
          <w:szCs w:val="20"/>
        </w:rPr>
        <w:t>Aprobac</w:t>
      </w:r>
      <w:r w:rsidR="00930292">
        <w:rPr>
          <w:rFonts w:asciiTheme="minorHAnsi" w:hAnsiTheme="minorHAnsi" w:cstheme="minorHAnsi"/>
          <w:b/>
          <w:szCs w:val="20"/>
        </w:rPr>
        <w:t>ión de caso de uso por la DGAPF</w:t>
      </w:r>
    </w:p>
    <w:p w14:paraId="37371513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57305B9C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7537441D" w14:textId="77777777" w:rsidR="00DE1F2B" w:rsidRPr="005A550D" w:rsidRDefault="00DE1F2B" w:rsidP="00DE1F2B">
      <w:pPr>
        <w:rPr>
          <w:rFonts w:asciiTheme="minorHAnsi" w:hAnsiTheme="minorHAnsi" w:cstheme="minorHAnsi"/>
          <w:szCs w:val="20"/>
        </w:rPr>
      </w:pPr>
    </w:p>
    <w:p w14:paraId="618429F6" w14:textId="77777777" w:rsidR="002D5F38" w:rsidRDefault="002D5F38" w:rsidP="00DE1F2B">
      <w:pPr>
        <w:rPr>
          <w:rFonts w:asciiTheme="minorHAnsi" w:hAnsiTheme="minorHAnsi" w:cstheme="minorHAnsi"/>
          <w:szCs w:val="20"/>
        </w:rPr>
      </w:pPr>
    </w:p>
    <w:p w14:paraId="264AB9BB" w14:textId="77777777" w:rsidR="002D5F38" w:rsidRPr="005A550D" w:rsidRDefault="002D5F38" w:rsidP="00DE1F2B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DE1F2B" w:rsidRPr="005A550D" w14:paraId="33F1D942" w14:textId="77777777" w:rsidTr="00F95853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37233C1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F38344E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4A3B48DC" w14:textId="03D61262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Director</w:t>
            </w:r>
            <w:r w:rsidR="002D5F38">
              <w:rPr>
                <w:rFonts w:asciiTheme="minorHAnsi" w:hAnsiTheme="minorHAnsi" w:cstheme="minorHAnsi"/>
                <w:szCs w:val="20"/>
                <w:lang w:eastAsia="es-MX"/>
              </w:rPr>
              <w:t xml:space="preserve"> General Adjunto de Presupuesto</w:t>
            </w: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 xml:space="preserve"> y Finanzas</w:t>
            </w:r>
          </w:p>
        </w:tc>
        <w:tc>
          <w:tcPr>
            <w:tcW w:w="500" w:type="pct"/>
            <w:shd w:val="clear" w:color="auto" w:fill="FFFFFF"/>
          </w:tcPr>
          <w:p w14:paraId="5F67066C" w14:textId="77777777" w:rsidR="00DE1F2B" w:rsidRPr="005A550D" w:rsidRDefault="00DE1F2B" w:rsidP="00F95853">
            <w:pPr>
              <w:spacing w:after="200" w:line="276" w:lineRule="auto"/>
              <w:ind w:left="360"/>
              <w:jc w:val="center"/>
              <w:rPr>
                <w:rFonts w:asciiTheme="minorHAnsi" w:hAnsiTheme="minorHAns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6E49A9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380C8581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536A66AD" w14:textId="77777777" w:rsidR="00DE1F2B" w:rsidRPr="005A550D" w:rsidRDefault="00DE1F2B" w:rsidP="00F95853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A550D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</w:tbl>
    <w:p w14:paraId="615CF204" w14:textId="77777777" w:rsidR="0034123A" w:rsidRPr="005A550D" w:rsidRDefault="0034123A" w:rsidP="00DE1F2B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34123A" w:rsidRPr="005A550D" w:rsidSect="00C254C3">
      <w:headerReference w:type="default" r:id="rId12"/>
      <w:footerReference w:type="default" r:id="rId13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36ACD" w14:textId="77777777" w:rsidR="00A128BA" w:rsidRDefault="00A128BA" w:rsidP="0060039F">
      <w:pPr>
        <w:pStyle w:val="Encabezado"/>
      </w:pPr>
      <w:r>
        <w:separator/>
      </w:r>
    </w:p>
  </w:endnote>
  <w:endnote w:type="continuationSeparator" w:id="0">
    <w:p w14:paraId="4570E519" w14:textId="77777777" w:rsidR="00A128BA" w:rsidRDefault="00A128BA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1B25CA" w14:paraId="700BE67A" w14:textId="77777777" w:rsidTr="00EF0432">
      <w:tc>
        <w:tcPr>
          <w:tcW w:w="3465" w:type="dxa"/>
        </w:tcPr>
        <w:p w14:paraId="04CAC212" w14:textId="77777777" w:rsidR="001B25CA" w:rsidRPr="00CD783E" w:rsidRDefault="001B25CA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CE005B" wp14:editId="63F0A8A7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309C7" w14:textId="77777777" w:rsidR="001B25CA" w:rsidRPr="00CD783E" w:rsidRDefault="001B25C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181ADB7B" w14:textId="77777777" w:rsidR="001B25CA" w:rsidRPr="0070527F" w:rsidRDefault="001B25CA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228309C7" w14:textId="77777777" w:rsidR="001B25CA" w:rsidRPr="00CD783E" w:rsidRDefault="001B25C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181ADB7B" w14:textId="77777777" w:rsidR="001B25CA" w:rsidRPr="0070527F" w:rsidRDefault="001B25CA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7183E3E9" w14:textId="77777777" w:rsidR="001B25CA" w:rsidRPr="00BE4042" w:rsidRDefault="001B25CA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6BCB4466" w14:textId="77777777" w:rsidR="001B25CA" w:rsidRPr="00CD783E" w:rsidRDefault="001B25CA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1B25CA" w:rsidRPr="00D566C8" w14:paraId="78D699A5" w14:textId="77777777" w:rsidTr="00EF0432">
      <w:tc>
        <w:tcPr>
          <w:tcW w:w="3465" w:type="dxa"/>
        </w:tcPr>
        <w:p w14:paraId="1395C60B" w14:textId="77777777" w:rsidR="001B25CA" w:rsidRPr="00BE4042" w:rsidRDefault="001B25CA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73DB40E0" w14:textId="77777777" w:rsidR="001B25CA" w:rsidRDefault="001B25CA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3D54CA03" w14:textId="77777777" w:rsidR="001B25CA" w:rsidRPr="00D566C8" w:rsidRDefault="001B25CA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5BD156DC" w14:textId="77777777" w:rsidR="001B25CA" w:rsidRPr="00A65C57" w:rsidRDefault="001B25CA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8D4D6" w14:textId="77777777" w:rsidR="00A128BA" w:rsidRDefault="00A128BA" w:rsidP="0060039F">
      <w:pPr>
        <w:pStyle w:val="Encabezado"/>
      </w:pPr>
      <w:r>
        <w:separator/>
      </w:r>
    </w:p>
  </w:footnote>
  <w:footnote w:type="continuationSeparator" w:id="0">
    <w:p w14:paraId="465D9006" w14:textId="77777777" w:rsidR="00A128BA" w:rsidRDefault="00A128BA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A836B" w14:textId="77777777" w:rsidR="001B25CA" w:rsidRPr="005B608B" w:rsidRDefault="001B25CA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1B25CA" w:rsidRPr="00780E31" w14:paraId="04B4136C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28D09117" w14:textId="77777777" w:rsidR="001B25CA" w:rsidRPr="00780E31" w:rsidRDefault="001B25CA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4ED8C7FD" wp14:editId="6D7D1651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645AE470" w14:textId="77777777" w:rsidR="001B25CA" w:rsidRPr="00BE4042" w:rsidRDefault="001B25C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0DFA88AA" w14:textId="77777777" w:rsidR="001B25CA" w:rsidRPr="00BE4042" w:rsidRDefault="001B25CA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5F598B6B" w14:textId="77777777" w:rsidR="001B25CA" w:rsidRDefault="001B25CA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0946616A" w14:textId="77777777" w:rsidR="001B25CA" w:rsidRPr="00BE4042" w:rsidRDefault="001B25CA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6C13D54E" w14:textId="77777777" w:rsidR="001B25CA" w:rsidRPr="005E5122" w:rsidRDefault="001B25C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4FEAFB35" w14:textId="4AC135F4" w:rsidR="001B25CA" w:rsidRPr="005B1C5D" w:rsidRDefault="001B25CA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A87190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917365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917365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A87190">
            <w:rPr>
              <w:rStyle w:val="Nmerodepgina"/>
              <w:rFonts w:ascii="Calibri" w:hAnsi="Calibri" w:cs="Arial"/>
              <w:noProof/>
              <w:sz w:val="16"/>
              <w:szCs w:val="16"/>
            </w:rPr>
            <w:t>22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1B25CA" w:rsidRPr="00780E31" w14:paraId="0EF8739B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0B59D0AF" w14:textId="77777777" w:rsidR="001B25CA" w:rsidRPr="00780E31" w:rsidRDefault="001B25C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0FA770C4" w14:textId="77777777" w:rsidR="001B25CA" w:rsidRPr="00BE4042" w:rsidRDefault="001B25C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59DC29B" w14:textId="77777777" w:rsidR="001B25CA" w:rsidRPr="005E5122" w:rsidRDefault="001B25C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03F7F03" w14:textId="77777777" w:rsidR="001B25CA" w:rsidRPr="005B1C5D" w:rsidRDefault="001B25CA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1B25CA" w:rsidRPr="00780E31" w14:paraId="57BF6AD3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C77A8CB" w14:textId="77777777" w:rsidR="001B25CA" w:rsidRPr="00780E31" w:rsidRDefault="001B25C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5936962" w14:textId="77777777" w:rsidR="001B25CA" w:rsidRPr="00BE4042" w:rsidRDefault="001B25C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433EB556" w14:textId="77777777" w:rsidR="001B25CA" w:rsidRPr="00F879E4" w:rsidRDefault="001B25C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1B25CA" w:rsidRPr="00780E31" w14:paraId="12D7EF7E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571FE89" w14:textId="77777777" w:rsidR="001B25CA" w:rsidRPr="00780E31" w:rsidRDefault="001B25C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13EBE76" w14:textId="77777777" w:rsidR="001B25CA" w:rsidRPr="00BE4042" w:rsidRDefault="001B25C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3F1D95E6" w14:textId="77777777" w:rsidR="001B25CA" w:rsidRPr="005E5122" w:rsidRDefault="001B25CA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6D0C7B02" w14:textId="77777777" w:rsidR="001B25CA" w:rsidRPr="005B1C5D" w:rsidRDefault="001B25CA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1B25CA" w:rsidRPr="00780E31" w14:paraId="2C21A964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010B80AE" w14:textId="77777777" w:rsidR="001B25CA" w:rsidRPr="00780E31" w:rsidRDefault="001B25CA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15446C3" w14:textId="77777777" w:rsidR="001B25CA" w:rsidRPr="00BE4042" w:rsidRDefault="001B25CA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092B7F7C" w14:textId="77777777" w:rsidR="001B25CA" w:rsidRPr="001F75F8" w:rsidRDefault="001B25CA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64C67274" w14:textId="77777777" w:rsidR="001B25CA" w:rsidRPr="001F75F8" w:rsidRDefault="001B25CA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1B25CA" w:rsidRPr="00780E31" w14:paraId="65B13D01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26C2A03" w14:textId="77777777" w:rsidR="001B25CA" w:rsidRPr="009A1678" w:rsidRDefault="001B25C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A946FE9" w14:textId="77777777" w:rsidR="001B25CA" w:rsidRPr="006E716C" w:rsidRDefault="001B25CA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1B9607AD" w14:textId="77777777" w:rsidR="001B25CA" w:rsidRPr="006E716C" w:rsidRDefault="001B25CA" w:rsidP="00917365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1B25CA" w:rsidRPr="00780E31" w14:paraId="668D9D8A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B7E424D" w14:textId="77777777" w:rsidR="001B25CA" w:rsidRPr="009A1678" w:rsidRDefault="001B25CA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5C2763E" w14:textId="60046CC6" w:rsidR="001B25CA" w:rsidRPr="00C203DD" w:rsidRDefault="00917365" w:rsidP="00641A79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3009 - </w:t>
          </w:r>
          <w:r w:rsidR="001B25CA">
            <w:rPr>
              <w:rFonts w:ascii="Calibri" w:hAnsi="Calibri" w:cs="Arial"/>
              <w:sz w:val="16"/>
              <w:szCs w:val="16"/>
            </w:rPr>
            <w:t>Modificar</w:t>
          </w:r>
          <w:r w:rsidR="001B25CA"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>
            <w:rPr>
              <w:rFonts w:ascii="Calibri" w:hAnsi="Calibri" w:cs="Arial"/>
              <w:sz w:val="16"/>
              <w:szCs w:val="16"/>
            </w:rPr>
            <w:t>Pla</w:t>
          </w:r>
          <w:r w:rsidR="00923CB6">
            <w:rPr>
              <w:rFonts w:ascii="Calibri" w:hAnsi="Calibri" w:cs="Arial"/>
              <w:sz w:val="16"/>
              <w:szCs w:val="16"/>
            </w:rPr>
            <w:t>n</w:t>
          </w:r>
          <w:r>
            <w:rPr>
              <w:rFonts w:ascii="Calibri" w:hAnsi="Calibri" w:cs="Arial"/>
              <w:sz w:val="16"/>
              <w:szCs w:val="16"/>
            </w:rPr>
            <w:t>tilla R</w:t>
          </w:r>
          <w:r w:rsidR="001B25CA">
            <w:rPr>
              <w:rFonts w:ascii="Calibri" w:hAnsi="Calibri" w:cs="Arial"/>
              <w:sz w:val="16"/>
              <w:szCs w:val="16"/>
            </w:rPr>
            <w:t xml:space="preserve">ecibo </w:t>
          </w:r>
        </w:p>
      </w:tc>
      <w:tc>
        <w:tcPr>
          <w:tcW w:w="2595" w:type="dxa"/>
          <w:gridSpan w:val="2"/>
          <w:vMerge/>
          <w:vAlign w:val="center"/>
        </w:tcPr>
        <w:p w14:paraId="603EDC13" w14:textId="77777777" w:rsidR="001B25CA" w:rsidRPr="006E716C" w:rsidRDefault="001B25CA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61E1B2C3" w14:textId="77777777" w:rsidR="001B25CA" w:rsidRPr="00C1246F" w:rsidRDefault="001B25CA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7B65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B031E"/>
    <w:multiLevelType w:val="hybridMultilevel"/>
    <w:tmpl w:val="7DA25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14490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56E34"/>
    <w:multiLevelType w:val="hybridMultilevel"/>
    <w:tmpl w:val="0ED8C2C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3F553E5"/>
    <w:multiLevelType w:val="hybridMultilevel"/>
    <w:tmpl w:val="7946D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B714F"/>
    <w:multiLevelType w:val="hybridMultilevel"/>
    <w:tmpl w:val="CCF8CE32"/>
    <w:lvl w:ilvl="0" w:tplc="516628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64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E6728D"/>
    <w:multiLevelType w:val="hybridMultilevel"/>
    <w:tmpl w:val="A5E23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12AE"/>
    <w:multiLevelType w:val="hybridMultilevel"/>
    <w:tmpl w:val="7BE69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5012D"/>
    <w:multiLevelType w:val="hybridMultilevel"/>
    <w:tmpl w:val="B26EA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60522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40124EC"/>
    <w:multiLevelType w:val="hybridMultilevel"/>
    <w:tmpl w:val="5CEA1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77CD7"/>
    <w:multiLevelType w:val="hybridMultilevel"/>
    <w:tmpl w:val="DDF22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F10D2A"/>
    <w:multiLevelType w:val="hybridMultilevel"/>
    <w:tmpl w:val="9790E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3A6183C"/>
    <w:multiLevelType w:val="hybridMultilevel"/>
    <w:tmpl w:val="E0523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E6BC4"/>
    <w:multiLevelType w:val="hybridMultilevel"/>
    <w:tmpl w:val="CD801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DC43E9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C763A"/>
    <w:multiLevelType w:val="hybridMultilevel"/>
    <w:tmpl w:val="919EF1D8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5853731"/>
    <w:multiLevelType w:val="hybridMultilevel"/>
    <w:tmpl w:val="35403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E142A"/>
    <w:multiLevelType w:val="hybridMultilevel"/>
    <w:tmpl w:val="96F0D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926F2"/>
    <w:multiLevelType w:val="hybridMultilevel"/>
    <w:tmpl w:val="A866E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D5A1E"/>
    <w:multiLevelType w:val="hybridMultilevel"/>
    <w:tmpl w:val="06AE9046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0"/>
  </w:num>
  <w:num w:numId="4">
    <w:abstractNumId w:val="25"/>
  </w:num>
  <w:num w:numId="5">
    <w:abstractNumId w:val="7"/>
  </w:num>
  <w:num w:numId="6">
    <w:abstractNumId w:val="30"/>
  </w:num>
  <w:num w:numId="7">
    <w:abstractNumId w:val="11"/>
  </w:num>
  <w:num w:numId="8">
    <w:abstractNumId w:val="16"/>
  </w:num>
  <w:num w:numId="9">
    <w:abstractNumId w:val="4"/>
  </w:num>
  <w:num w:numId="10">
    <w:abstractNumId w:val="1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7"/>
  </w:num>
  <w:num w:numId="14">
    <w:abstractNumId w:val="2"/>
  </w:num>
  <w:num w:numId="15">
    <w:abstractNumId w:val="21"/>
  </w:num>
  <w:num w:numId="16">
    <w:abstractNumId w:val="29"/>
  </w:num>
  <w:num w:numId="17">
    <w:abstractNumId w:val="18"/>
  </w:num>
  <w:num w:numId="18">
    <w:abstractNumId w:val="5"/>
  </w:num>
  <w:num w:numId="19">
    <w:abstractNumId w:val="9"/>
  </w:num>
  <w:num w:numId="20">
    <w:abstractNumId w:val="0"/>
  </w:num>
  <w:num w:numId="21">
    <w:abstractNumId w:val="8"/>
  </w:num>
  <w:num w:numId="22">
    <w:abstractNumId w:val="17"/>
  </w:num>
  <w:num w:numId="23">
    <w:abstractNumId w:val="28"/>
  </w:num>
  <w:num w:numId="24">
    <w:abstractNumId w:val="26"/>
  </w:num>
  <w:num w:numId="25">
    <w:abstractNumId w:val="23"/>
  </w:num>
  <w:num w:numId="26">
    <w:abstractNumId w:val="1"/>
  </w:num>
  <w:num w:numId="27">
    <w:abstractNumId w:val="12"/>
  </w:num>
  <w:num w:numId="28">
    <w:abstractNumId w:val="19"/>
  </w:num>
  <w:num w:numId="29">
    <w:abstractNumId w:val="15"/>
  </w:num>
  <w:num w:numId="30">
    <w:abstractNumId w:val="14"/>
  </w:num>
  <w:num w:numId="31">
    <w:abstractNumId w:val="22"/>
  </w:num>
  <w:num w:numId="32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1224A"/>
    <w:rsid w:val="00026A1B"/>
    <w:rsid w:val="0003160A"/>
    <w:rsid w:val="00032B89"/>
    <w:rsid w:val="00033556"/>
    <w:rsid w:val="000423E5"/>
    <w:rsid w:val="00045FD0"/>
    <w:rsid w:val="00052511"/>
    <w:rsid w:val="00055252"/>
    <w:rsid w:val="0005593E"/>
    <w:rsid w:val="00056F26"/>
    <w:rsid w:val="0005765E"/>
    <w:rsid w:val="0005796A"/>
    <w:rsid w:val="000656AA"/>
    <w:rsid w:val="0006628B"/>
    <w:rsid w:val="00067986"/>
    <w:rsid w:val="000714A0"/>
    <w:rsid w:val="000735D4"/>
    <w:rsid w:val="000774BA"/>
    <w:rsid w:val="00081DB3"/>
    <w:rsid w:val="0008296C"/>
    <w:rsid w:val="00091BF2"/>
    <w:rsid w:val="00092227"/>
    <w:rsid w:val="00097790"/>
    <w:rsid w:val="000B5B46"/>
    <w:rsid w:val="000C71F2"/>
    <w:rsid w:val="000D0D3C"/>
    <w:rsid w:val="000D50F3"/>
    <w:rsid w:val="000D647B"/>
    <w:rsid w:val="000E0ACB"/>
    <w:rsid w:val="000E2905"/>
    <w:rsid w:val="000E6097"/>
    <w:rsid w:val="000F620A"/>
    <w:rsid w:val="00100E7E"/>
    <w:rsid w:val="00106D7D"/>
    <w:rsid w:val="00107BF1"/>
    <w:rsid w:val="00107D6A"/>
    <w:rsid w:val="00111E01"/>
    <w:rsid w:val="001136F5"/>
    <w:rsid w:val="00114425"/>
    <w:rsid w:val="00115E5B"/>
    <w:rsid w:val="001231B5"/>
    <w:rsid w:val="00126521"/>
    <w:rsid w:val="00126BD4"/>
    <w:rsid w:val="00135D7A"/>
    <w:rsid w:val="0014520C"/>
    <w:rsid w:val="00145978"/>
    <w:rsid w:val="00146005"/>
    <w:rsid w:val="00152F19"/>
    <w:rsid w:val="001531E7"/>
    <w:rsid w:val="001660EF"/>
    <w:rsid w:val="00171A4C"/>
    <w:rsid w:val="00172DFB"/>
    <w:rsid w:val="0017621A"/>
    <w:rsid w:val="00176338"/>
    <w:rsid w:val="0018098D"/>
    <w:rsid w:val="0018145C"/>
    <w:rsid w:val="001833CB"/>
    <w:rsid w:val="00184C17"/>
    <w:rsid w:val="00186444"/>
    <w:rsid w:val="00191716"/>
    <w:rsid w:val="0019754D"/>
    <w:rsid w:val="001A5ED2"/>
    <w:rsid w:val="001B25CA"/>
    <w:rsid w:val="001C0850"/>
    <w:rsid w:val="001C78CF"/>
    <w:rsid w:val="001D27BB"/>
    <w:rsid w:val="001D5110"/>
    <w:rsid w:val="001E262F"/>
    <w:rsid w:val="001E60D1"/>
    <w:rsid w:val="001E67D0"/>
    <w:rsid w:val="001F3866"/>
    <w:rsid w:val="001F752D"/>
    <w:rsid w:val="002132A7"/>
    <w:rsid w:val="00214D0B"/>
    <w:rsid w:val="00214DAF"/>
    <w:rsid w:val="00217345"/>
    <w:rsid w:val="00221BAE"/>
    <w:rsid w:val="00232A4D"/>
    <w:rsid w:val="00233257"/>
    <w:rsid w:val="002354B9"/>
    <w:rsid w:val="00237298"/>
    <w:rsid w:val="002374CD"/>
    <w:rsid w:val="002448B8"/>
    <w:rsid w:val="00253783"/>
    <w:rsid w:val="002601F7"/>
    <w:rsid w:val="002650CF"/>
    <w:rsid w:val="00270F64"/>
    <w:rsid w:val="002761C5"/>
    <w:rsid w:val="00281D2B"/>
    <w:rsid w:val="00282968"/>
    <w:rsid w:val="00282E72"/>
    <w:rsid w:val="002839E8"/>
    <w:rsid w:val="00283F8C"/>
    <w:rsid w:val="0028456A"/>
    <w:rsid w:val="002A02BC"/>
    <w:rsid w:val="002A2F76"/>
    <w:rsid w:val="002A3CC5"/>
    <w:rsid w:val="002A6F7D"/>
    <w:rsid w:val="002B2586"/>
    <w:rsid w:val="002D5F38"/>
    <w:rsid w:val="002E19A7"/>
    <w:rsid w:val="002E47D3"/>
    <w:rsid w:val="002F3189"/>
    <w:rsid w:val="002F760A"/>
    <w:rsid w:val="00300249"/>
    <w:rsid w:val="00303AFC"/>
    <w:rsid w:val="00312F2A"/>
    <w:rsid w:val="00316C10"/>
    <w:rsid w:val="00320A99"/>
    <w:rsid w:val="003222E8"/>
    <w:rsid w:val="00324D2F"/>
    <w:rsid w:val="00327C75"/>
    <w:rsid w:val="0033216F"/>
    <w:rsid w:val="00334586"/>
    <w:rsid w:val="0034123A"/>
    <w:rsid w:val="0034240E"/>
    <w:rsid w:val="003430F3"/>
    <w:rsid w:val="0034632A"/>
    <w:rsid w:val="00353F93"/>
    <w:rsid w:val="003619FD"/>
    <w:rsid w:val="0036306D"/>
    <w:rsid w:val="00365268"/>
    <w:rsid w:val="00375714"/>
    <w:rsid w:val="003763E4"/>
    <w:rsid w:val="003870A9"/>
    <w:rsid w:val="00387649"/>
    <w:rsid w:val="0039002E"/>
    <w:rsid w:val="00395D5F"/>
    <w:rsid w:val="00396A2C"/>
    <w:rsid w:val="003A3856"/>
    <w:rsid w:val="003B0CF2"/>
    <w:rsid w:val="003B5582"/>
    <w:rsid w:val="003C1307"/>
    <w:rsid w:val="003C71C2"/>
    <w:rsid w:val="003E3B20"/>
    <w:rsid w:val="003E7A74"/>
    <w:rsid w:val="003F04C5"/>
    <w:rsid w:val="003F6F7E"/>
    <w:rsid w:val="004038AD"/>
    <w:rsid w:val="00405922"/>
    <w:rsid w:val="004209CC"/>
    <w:rsid w:val="00425283"/>
    <w:rsid w:val="00425E17"/>
    <w:rsid w:val="00432476"/>
    <w:rsid w:val="00433285"/>
    <w:rsid w:val="00434235"/>
    <w:rsid w:val="00434BA6"/>
    <w:rsid w:val="004370D6"/>
    <w:rsid w:val="00445B96"/>
    <w:rsid w:val="00450BFE"/>
    <w:rsid w:val="00455180"/>
    <w:rsid w:val="00456CA9"/>
    <w:rsid w:val="004634A6"/>
    <w:rsid w:val="00471FF7"/>
    <w:rsid w:val="00472EFE"/>
    <w:rsid w:val="00483B03"/>
    <w:rsid w:val="00483B34"/>
    <w:rsid w:val="00487C61"/>
    <w:rsid w:val="00492D8A"/>
    <w:rsid w:val="004A0EA4"/>
    <w:rsid w:val="004A28CF"/>
    <w:rsid w:val="004A3B9E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7A30"/>
    <w:rsid w:val="004F0164"/>
    <w:rsid w:val="00500124"/>
    <w:rsid w:val="0050303F"/>
    <w:rsid w:val="005030B9"/>
    <w:rsid w:val="00503922"/>
    <w:rsid w:val="00505C20"/>
    <w:rsid w:val="00507C8C"/>
    <w:rsid w:val="005123BB"/>
    <w:rsid w:val="00513A3E"/>
    <w:rsid w:val="005148D7"/>
    <w:rsid w:val="00527841"/>
    <w:rsid w:val="00532901"/>
    <w:rsid w:val="00537A25"/>
    <w:rsid w:val="00542DD4"/>
    <w:rsid w:val="00545878"/>
    <w:rsid w:val="005532BA"/>
    <w:rsid w:val="00554004"/>
    <w:rsid w:val="0055687D"/>
    <w:rsid w:val="00561F82"/>
    <w:rsid w:val="00562459"/>
    <w:rsid w:val="00562483"/>
    <w:rsid w:val="0057644B"/>
    <w:rsid w:val="00577CEC"/>
    <w:rsid w:val="005804A9"/>
    <w:rsid w:val="0058457F"/>
    <w:rsid w:val="00586DDC"/>
    <w:rsid w:val="00590DA1"/>
    <w:rsid w:val="00593424"/>
    <w:rsid w:val="005934B8"/>
    <w:rsid w:val="005961D4"/>
    <w:rsid w:val="005A1960"/>
    <w:rsid w:val="005A1DB1"/>
    <w:rsid w:val="005A3296"/>
    <w:rsid w:val="005A550D"/>
    <w:rsid w:val="005A6A70"/>
    <w:rsid w:val="005A740E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D1533"/>
    <w:rsid w:val="005D2446"/>
    <w:rsid w:val="005D2A51"/>
    <w:rsid w:val="005E115F"/>
    <w:rsid w:val="005E1603"/>
    <w:rsid w:val="005E5122"/>
    <w:rsid w:val="005E6A92"/>
    <w:rsid w:val="005E7254"/>
    <w:rsid w:val="005F35C7"/>
    <w:rsid w:val="005F7AAF"/>
    <w:rsid w:val="0060039F"/>
    <w:rsid w:val="00603616"/>
    <w:rsid w:val="006041B3"/>
    <w:rsid w:val="00605526"/>
    <w:rsid w:val="00610483"/>
    <w:rsid w:val="00615537"/>
    <w:rsid w:val="00624C99"/>
    <w:rsid w:val="00626AB9"/>
    <w:rsid w:val="00630864"/>
    <w:rsid w:val="00630C7C"/>
    <w:rsid w:val="006323D2"/>
    <w:rsid w:val="00632BEA"/>
    <w:rsid w:val="00634522"/>
    <w:rsid w:val="00636D21"/>
    <w:rsid w:val="006372B5"/>
    <w:rsid w:val="0064075C"/>
    <w:rsid w:val="00641A79"/>
    <w:rsid w:val="006435B6"/>
    <w:rsid w:val="006474AC"/>
    <w:rsid w:val="00654F00"/>
    <w:rsid w:val="00661408"/>
    <w:rsid w:val="0067413D"/>
    <w:rsid w:val="00677401"/>
    <w:rsid w:val="00682A5E"/>
    <w:rsid w:val="00683FC3"/>
    <w:rsid w:val="0069110D"/>
    <w:rsid w:val="0069763C"/>
    <w:rsid w:val="006A5C61"/>
    <w:rsid w:val="006B4196"/>
    <w:rsid w:val="006B4C79"/>
    <w:rsid w:val="006C0DBB"/>
    <w:rsid w:val="006C3551"/>
    <w:rsid w:val="006C3D9F"/>
    <w:rsid w:val="006C5F82"/>
    <w:rsid w:val="006C5F97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07C37"/>
    <w:rsid w:val="0071783E"/>
    <w:rsid w:val="00720E3C"/>
    <w:rsid w:val="0072418A"/>
    <w:rsid w:val="0073563B"/>
    <w:rsid w:val="007367BF"/>
    <w:rsid w:val="00742071"/>
    <w:rsid w:val="0074615E"/>
    <w:rsid w:val="00752AE0"/>
    <w:rsid w:val="00757613"/>
    <w:rsid w:val="00764BF4"/>
    <w:rsid w:val="00766972"/>
    <w:rsid w:val="00773A1C"/>
    <w:rsid w:val="00774265"/>
    <w:rsid w:val="00785032"/>
    <w:rsid w:val="00790AD7"/>
    <w:rsid w:val="00792286"/>
    <w:rsid w:val="00792A9C"/>
    <w:rsid w:val="00793C46"/>
    <w:rsid w:val="007960E1"/>
    <w:rsid w:val="007A5015"/>
    <w:rsid w:val="007B0DC1"/>
    <w:rsid w:val="007C13B7"/>
    <w:rsid w:val="007C1AD2"/>
    <w:rsid w:val="007C2B05"/>
    <w:rsid w:val="007C4417"/>
    <w:rsid w:val="007C518D"/>
    <w:rsid w:val="007D7D57"/>
    <w:rsid w:val="007E0CD8"/>
    <w:rsid w:val="007E20EF"/>
    <w:rsid w:val="007E79AD"/>
    <w:rsid w:val="007F28F5"/>
    <w:rsid w:val="007F6A57"/>
    <w:rsid w:val="007F6F20"/>
    <w:rsid w:val="00800645"/>
    <w:rsid w:val="008073E0"/>
    <w:rsid w:val="0081016C"/>
    <w:rsid w:val="00813E7C"/>
    <w:rsid w:val="008147F8"/>
    <w:rsid w:val="0081549F"/>
    <w:rsid w:val="00816ED5"/>
    <w:rsid w:val="008175B9"/>
    <w:rsid w:val="00821813"/>
    <w:rsid w:val="00826D40"/>
    <w:rsid w:val="00831299"/>
    <w:rsid w:val="008360D8"/>
    <w:rsid w:val="0085432E"/>
    <w:rsid w:val="00856624"/>
    <w:rsid w:val="00865F95"/>
    <w:rsid w:val="00867938"/>
    <w:rsid w:val="008679B8"/>
    <w:rsid w:val="008703F6"/>
    <w:rsid w:val="008863A3"/>
    <w:rsid w:val="0088676F"/>
    <w:rsid w:val="008955AF"/>
    <w:rsid w:val="008A3DB6"/>
    <w:rsid w:val="008A4466"/>
    <w:rsid w:val="008B110A"/>
    <w:rsid w:val="008B1650"/>
    <w:rsid w:val="008B39B6"/>
    <w:rsid w:val="008B3F60"/>
    <w:rsid w:val="008C26F4"/>
    <w:rsid w:val="008C4B4C"/>
    <w:rsid w:val="008C7D0F"/>
    <w:rsid w:val="008D05F7"/>
    <w:rsid w:val="008D3AC7"/>
    <w:rsid w:val="008E0A3B"/>
    <w:rsid w:val="008E39A6"/>
    <w:rsid w:val="008E665B"/>
    <w:rsid w:val="00900262"/>
    <w:rsid w:val="00912C59"/>
    <w:rsid w:val="0091605F"/>
    <w:rsid w:val="00916384"/>
    <w:rsid w:val="00917365"/>
    <w:rsid w:val="00923CB6"/>
    <w:rsid w:val="00926110"/>
    <w:rsid w:val="009271C0"/>
    <w:rsid w:val="00930292"/>
    <w:rsid w:val="00931AAD"/>
    <w:rsid w:val="00934C2E"/>
    <w:rsid w:val="009358C5"/>
    <w:rsid w:val="00940569"/>
    <w:rsid w:val="009420FF"/>
    <w:rsid w:val="00955C17"/>
    <w:rsid w:val="009563C2"/>
    <w:rsid w:val="009565E4"/>
    <w:rsid w:val="00966AC4"/>
    <w:rsid w:val="00967066"/>
    <w:rsid w:val="00970CFB"/>
    <w:rsid w:val="009719E2"/>
    <w:rsid w:val="00972305"/>
    <w:rsid w:val="00972685"/>
    <w:rsid w:val="00973AF2"/>
    <w:rsid w:val="009768E6"/>
    <w:rsid w:val="009861D3"/>
    <w:rsid w:val="00992C43"/>
    <w:rsid w:val="00995860"/>
    <w:rsid w:val="009A7865"/>
    <w:rsid w:val="009A7F02"/>
    <w:rsid w:val="009C5D04"/>
    <w:rsid w:val="009D5A86"/>
    <w:rsid w:val="009E0BD4"/>
    <w:rsid w:val="009E4CA7"/>
    <w:rsid w:val="009E594B"/>
    <w:rsid w:val="009F3E00"/>
    <w:rsid w:val="009F402E"/>
    <w:rsid w:val="009F4550"/>
    <w:rsid w:val="009F7F45"/>
    <w:rsid w:val="00A027A6"/>
    <w:rsid w:val="00A02EB8"/>
    <w:rsid w:val="00A03926"/>
    <w:rsid w:val="00A128BA"/>
    <w:rsid w:val="00A30743"/>
    <w:rsid w:val="00A34E57"/>
    <w:rsid w:val="00A35466"/>
    <w:rsid w:val="00A44F11"/>
    <w:rsid w:val="00A457E9"/>
    <w:rsid w:val="00A525FD"/>
    <w:rsid w:val="00A53811"/>
    <w:rsid w:val="00A53EF1"/>
    <w:rsid w:val="00A61EFF"/>
    <w:rsid w:val="00A65C57"/>
    <w:rsid w:val="00A713D5"/>
    <w:rsid w:val="00A7616B"/>
    <w:rsid w:val="00A8201A"/>
    <w:rsid w:val="00A8239D"/>
    <w:rsid w:val="00A84F6C"/>
    <w:rsid w:val="00A869CE"/>
    <w:rsid w:val="00A870E8"/>
    <w:rsid w:val="00A87190"/>
    <w:rsid w:val="00A92B78"/>
    <w:rsid w:val="00AA5735"/>
    <w:rsid w:val="00AA783E"/>
    <w:rsid w:val="00AD264B"/>
    <w:rsid w:val="00AD3437"/>
    <w:rsid w:val="00AD37DD"/>
    <w:rsid w:val="00AD53E5"/>
    <w:rsid w:val="00AE3BC3"/>
    <w:rsid w:val="00AE3C79"/>
    <w:rsid w:val="00AE6FD6"/>
    <w:rsid w:val="00AF35BC"/>
    <w:rsid w:val="00B01776"/>
    <w:rsid w:val="00B01D79"/>
    <w:rsid w:val="00B04797"/>
    <w:rsid w:val="00B1190E"/>
    <w:rsid w:val="00B1276C"/>
    <w:rsid w:val="00B1376A"/>
    <w:rsid w:val="00B167E2"/>
    <w:rsid w:val="00B231D0"/>
    <w:rsid w:val="00B3238F"/>
    <w:rsid w:val="00B34A1A"/>
    <w:rsid w:val="00B34BB2"/>
    <w:rsid w:val="00B37C54"/>
    <w:rsid w:val="00B40DB0"/>
    <w:rsid w:val="00B47AD9"/>
    <w:rsid w:val="00B52119"/>
    <w:rsid w:val="00B57AD1"/>
    <w:rsid w:val="00B60FF1"/>
    <w:rsid w:val="00B64055"/>
    <w:rsid w:val="00B6449A"/>
    <w:rsid w:val="00B67167"/>
    <w:rsid w:val="00B7313B"/>
    <w:rsid w:val="00B733FF"/>
    <w:rsid w:val="00B748D2"/>
    <w:rsid w:val="00B77C52"/>
    <w:rsid w:val="00B80DE7"/>
    <w:rsid w:val="00B85A24"/>
    <w:rsid w:val="00B86C34"/>
    <w:rsid w:val="00BA431F"/>
    <w:rsid w:val="00BB3FA3"/>
    <w:rsid w:val="00BB509B"/>
    <w:rsid w:val="00BB6C9F"/>
    <w:rsid w:val="00BB7AF6"/>
    <w:rsid w:val="00BC203A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5F6B"/>
    <w:rsid w:val="00BE736C"/>
    <w:rsid w:val="00BE75CC"/>
    <w:rsid w:val="00BF39BE"/>
    <w:rsid w:val="00BF7608"/>
    <w:rsid w:val="00C04640"/>
    <w:rsid w:val="00C05ED0"/>
    <w:rsid w:val="00C1246F"/>
    <w:rsid w:val="00C12B84"/>
    <w:rsid w:val="00C203DD"/>
    <w:rsid w:val="00C254C3"/>
    <w:rsid w:val="00C272C8"/>
    <w:rsid w:val="00C32F4D"/>
    <w:rsid w:val="00C41D11"/>
    <w:rsid w:val="00C43215"/>
    <w:rsid w:val="00C43B2F"/>
    <w:rsid w:val="00C43E39"/>
    <w:rsid w:val="00C47FDB"/>
    <w:rsid w:val="00C51F56"/>
    <w:rsid w:val="00C539C4"/>
    <w:rsid w:val="00C5459C"/>
    <w:rsid w:val="00C576EC"/>
    <w:rsid w:val="00C6067E"/>
    <w:rsid w:val="00C64A10"/>
    <w:rsid w:val="00C701CD"/>
    <w:rsid w:val="00C8057E"/>
    <w:rsid w:val="00C816BE"/>
    <w:rsid w:val="00CA230C"/>
    <w:rsid w:val="00CA38B0"/>
    <w:rsid w:val="00CA6627"/>
    <w:rsid w:val="00CB0518"/>
    <w:rsid w:val="00CB0633"/>
    <w:rsid w:val="00CB2D1A"/>
    <w:rsid w:val="00CB3D16"/>
    <w:rsid w:val="00CB663D"/>
    <w:rsid w:val="00CC2575"/>
    <w:rsid w:val="00CC316F"/>
    <w:rsid w:val="00CC5089"/>
    <w:rsid w:val="00CD06CB"/>
    <w:rsid w:val="00CD172A"/>
    <w:rsid w:val="00CD72B9"/>
    <w:rsid w:val="00CE0E4A"/>
    <w:rsid w:val="00CE2970"/>
    <w:rsid w:val="00CE78A4"/>
    <w:rsid w:val="00CF140C"/>
    <w:rsid w:val="00CF172C"/>
    <w:rsid w:val="00CF56A7"/>
    <w:rsid w:val="00CF6856"/>
    <w:rsid w:val="00D00CBC"/>
    <w:rsid w:val="00D0605C"/>
    <w:rsid w:val="00D100D2"/>
    <w:rsid w:val="00D104F7"/>
    <w:rsid w:val="00D16B4F"/>
    <w:rsid w:val="00D31479"/>
    <w:rsid w:val="00D31F7E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1810"/>
    <w:rsid w:val="00D82244"/>
    <w:rsid w:val="00D83D3C"/>
    <w:rsid w:val="00D84221"/>
    <w:rsid w:val="00D864C4"/>
    <w:rsid w:val="00D87057"/>
    <w:rsid w:val="00D907FF"/>
    <w:rsid w:val="00D91BC6"/>
    <w:rsid w:val="00D97917"/>
    <w:rsid w:val="00DA3F26"/>
    <w:rsid w:val="00DA410F"/>
    <w:rsid w:val="00DB47F2"/>
    <w:rsid w:val="00DB49D5"/>
    <w:rsid w:val="00DC23CF"/>
    <w:rsid w:val="00DC79B1"/>
    <w:rsid w:val="00DD30FA"/>
    <w:rsid w:val="00DE100D"/>
    <w:rsid w:val="00DE1F2B"/>
    <w:rsid w:val="00DE29B8"/>
    <w:rsid w:val="00DE33C3"/>
    <w:rsid w:val="00DE5ABF"/>
    <w:rsid w:val="00DE78EC"/>
    <w:rsid w:val="00E01551"/>
    <w:rsid w:val="00E02CD9"/>
    <w:rsid w:val="00E11D19"/>
    <w:rsid w:val="00E12BBA"/>
    <w:rsid w:val="00E13A69"/>
    <w:rsid w:val="00E14EA6"/>
    <w:rsid w:val="00E15BD2"/>
    <w:rsid w:val="00E1640F"/>
    <w:rsid w:val="00E27BF4"/>
    <w:rsid w:val="00E36313"/>
    <w:rsid w:val="00E37BA5"/>
    <w:rsid w:val="00E425A5"/>
    <w:rsid w:val="00E52C8A"/>
    <w:rsid w:val="00E56CC5"/>
    <w:rsid w:val="00E572EB"/>
    <w:rsid w:val="00E614BD"/>
    <w:rsid w:val="00E64B51"/>
    <w:rsid w:val="00E67C9A"/>
    <w:rsid w:val="00E70B98"/>
    <w:rsid w:val="00E70DBF"/>
    <w:rsid w:val="00E70DD3"/>
    <w:rsid w:val="00E740D5"/>
    <w:rsid w:val="00E90EA0"/>
    <w:rsid w:val="00E94919"/>
    <w:rsid w:val="00E95DD4"/>
    <w:rsid w:val="00EA2941"/>
    <w:rsid w:val="00EA3615"/>
    <w:rsid w:val="00EB6ED4"/>
    <w:rsid w:val="00EC0458"/>
    <w:rsid w:val="00EC6C3E"/>
    <w:rsid w:val="00ED5788"/>
    <w:rsid w:val="00ED7B91"/>
    <w:rsid w:val="00ED7E78"/>
    <w:rsid w:val="00EE3A5A"/>
    <w:rsid w:val="00EF0432"/>
    <w:rsid w:val="00EF2029"/>
    <w:rsid w:val="00F040BF"/>
    <w:rsid w:val="00F04B5A"/>
    <w:rsid w:val="00F130B4"/>
    <w:rsid w:val="00F132FE"/>
    <w:rsid w:val="00F135F3"/>
    <w:rsid w:val="00F13728"/>
    <w:rsid w:val="00F14248"/>
    <w:rsid w:val="00F1510A"/>
    <w:rsid w:val="00F17CE4"/>
    <w:rsid w:val="00F22772"/>
    <w:rsid w:val="00F24850"/>
    <w:rsid w:val="00F249F4"/>
    <w:rsid w:val="00F336BE"/>
    <w:rsid w:val="00F36F21"/>
    <w:rsid w:val="00F3712C"/>
    <w:rsid w:val="00F42F99"/>
    <w:rsid w:val="00F43BC4"/>
    <w:rsid w:val="00F45F66"/>
    <w:rsid w:val="00F50F09"/>
    <w:rsid w:val="00F51A34"/>
    <w:rsid w:val="00F54BA2"/>
    <w:rsid w:val="00F575AF"/>
    <w:rsid w:val="00F67A7E"/>
    <w:rsid w:val="00F8350E"/>
    <w:rsid w:val="00F9308C"/>
    <w:rsid w:val="00F94B6F"/>
    <w:rsid w:val="00FB135D"/>
    <w:rsid w:val="00FC7101"/>
    <w:rsid w:val="00FD4130"/>
    <w:rsid w:val="00FE2020"/>
    <w:rsid w:val="00FE2192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4B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C47D7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870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70A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70A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70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70A9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C47D7"/>
    <w:pPr>
      <w:spacing w:line="240" w:lineRule="auto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870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70A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70A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70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70A9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../customXml/item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HJA3EZWJME7P-63-794</_dlc_DocId>
    <_dlc_DocIdUrl xmlns="677bed95-bca3-4c70-b25d-b660af2a4252">
      <Url>http://srvspspf/dtsit/ss/dgtic/_layouts/DocIdRedir.aspx?ID=HJA3EZWJME7P-63-794</Url>
      <Description>HJA3EZWJME7P-63-794</Description>
    </_dlc_DocIdUrl>
  </documentManagement>
</p:properties>
</file>

<file path=customXml/itemProps1.xml><?xml version="1.0" encoding="utf-8"?>
<ds:datastoreItem xmlns:ds="http://schemas.openxmlformats.org/officeDocument/2006/customXml" ds:itemID="{5089E9A1-9C76-4657-9D8E-9FF0A7294E81}"/>
</file>

<file path=customXml/itemProps2.xml><?xml version="1.0" encoding="utf-8"?>
<ds:datastoreItem xmlns:ds="http://schemas.openxmlformats.org/officeDocument/2006/customXml" ds:itemID="{C5BFA1D2-A3EF-463F-B431-17DB87ADB5A1}"/>
</file>

<file path=customXml/itemProps3.xml><?xml version="1.0" encoding="utf-8"?>
<ds:datastoreItem xmlns:ds="http://schemas.openxmlformats.org/officeDocument/2006/customXml" ds:itemID="{EA033846-4C36-42DC-9C7E-770B1F7ABD6A}"/>
</file>

<file path=customXml/itemProps4.xml><?xml version="1.0" encoding="utf-8"?>
<ds:datastoreItem xmlns:ds="http://schemas.openxmlformats.org/officeDocument/2006/customXml" ds:itemID="{5DDD9D16-1B83-499D-8B9E-F072D16B60D3}"/>
</file>

<file path=customXml/itemProps5.xml><?xml version="1.0" encoding="utf-8"?>
<ds:datastoreItem xmlns:ds="http://schemas.openxmlformats.org/officeDocument/2006/customXml" ds:itemID="{4B34F56D-477F-45A3-83F8-D905084B55A6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50</TotalTime>
  <Pages>22</Pages>
  <Words>3451</Words>
  <Characters>18982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22389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27</cp:revision>
  <cp:lastPrinted>2017-07-19T19:29:00Z</cp:lastPrinted>
  <dcterms:created xsi:type="dcterms:W3CDTF">2017-06-21T23:51:00Z</dcterms:created>
  <dcterms:modified xsi:type="dcterms:W3CDTF">2017-07-19T19:31:00Z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8daf8524-a515-4411-a25b-95086458f999</vt:lpwstr>
  </property>
  <property fmtid="{D5CDD505-2E9C-101B-9397-08002B2CF9AE}" pid="5" name="ContentTypeId">
    <vt:lpwstr>0x010100A6CB274A8538E546BC5954B65FE61B6F</vt:lpwstr>
  </property>
</Properties>
</file>