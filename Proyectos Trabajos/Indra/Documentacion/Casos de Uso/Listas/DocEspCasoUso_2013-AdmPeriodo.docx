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21457" w14:textId="77777777" w:rsidR="00626AB9" w:rsidRPr="00505A6C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1CD21458" w14:textId="77777777" w:rsidR="00626AB9" w:rsidRPr="00505A6C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505A6C">
        <w:rPr>
          <w:rFonts w:asciiTheme="minorHAnsi" w:hAnsiTheme="minorHAnsi" w:cstheme="minorHAnsi"/>
        </w:rPr>
        <w:tab/>
      </w:r>
    </w:p>
    <w:p w14:paraId="1CD21459" w14:textId="77777777" w:rsidR="00626AB9" w:rsidRPr="00505A6C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1CD2145A" w14:textId="77777777" w:rsidR="006E0A93" w:rsidRPr="00505A6C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505A6C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505A6C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505A6C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1CD2145B" w14:textId="77777777" w:rsidR="00AE6FD6" w:rsidRPr="00505A6C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505A6C">
        <w:rPr>
          <w:rFonts w:asciiTheme="minorHAnsi" w:hAnsiTheme="minorHAnsi" w:cstheme="minorHAnsi"/>
        </w:rPr>
        <w:tab/>
      </w:r>
    </w:p>
    <w:p w14:paraId="1CD2145C" w14:textId="77777777" w:rsidR="006E716C" w:rsidRPr="00505A6C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505A6C">
        <w:rPr>
          <w:rFonts w:asciiTheme="minorHAnsi" w:hAnsiTheme="minorHAnsi" w:cstheme="minorHAnsi"/>
        </w:rPr>
        <w:t>Control Electr</w:t>
      </w:r>
      <w:r w:rsidR="006A5C61" w:rsidRPr="00505A6C">
        <w:rPr>
          <w:rFonts w:asciiTheme="minorHAnsi" w:hAnsiTheme="minorHAnsi" w:cstheme="minorHAnsi"/>
        </w:rPr>
        <w:t xml:space="preserve">ónico de Contraprestaciones / </w:t>
      </w:r>
      <w:r w:rsidRPr="00505A6C">
        <w:rPr>
          <w:rFonts w:asciiTheme="minorHAnsi" w:hAnsiTheme="minorHAnsi" w:cstheme="minorHAnsi"/>
        </w:rPr>
        <w:t>CONEC II</w:t>
      </w:r>
    </w:p>
    <w:p w14:paraId="1CD2145E" w14:textId="77777777" w:rsidR="006A5C61" w:rsidRPr="00505A6C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505A6C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505A6C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505A6C">
        <w:rPr>
          <w:rFonts w:asciiTheme="minorHAnsi" w:hAnsiTheme="minorHAnsi" w:cstheme="minorHAnsi"/>
          <w:sz w:val="28"/>
          <w:szCs w:val="28"/>
        </w:rPr>
        <w:t>Caso de Uso</w:t>
      </w:r>
    </w:p>
    <w:p w14:paraId="1CD2145F" w14:textId="77777777" w:rsidR="008C26F4" w:rsidRPr="00505A6C" w:rsidRDefault="005E2384" w:rsidP="008C26F4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8"/>
          <w:szCs w:val="28"/>
        </w:rPr>
      </w:pPr>
      <w:r w:rsidRPr="00505A6C">
        <w:rPr>
          <w:rFonts w:asciiTheme="minorHAnsi" w:hAnsiTheme="minorHAnsi" w:cstheme="minorHAnsi"/>
          <w:sz w:val="28"/>
          <w:szCs w:val="28"/>
        </w:rPr>
        <w:t>2013</w:t>
      </w:r>
      <w:r w:rsidR="00B11A59" w:rsidRPr="00505A6C">
        <w:rPr>
          <w:rFonts w:asciiTheme="minorHAnsi" w:hAnsiTheme="minorHAnsi" w:cstheme="minorHAnsi"/>
          <w:sz w:val="28"/>
          <w:szCs w:val="28"/>
        </w:rPr>
        <w:t xml:space="preserve"> - </w:t>
      </w:r>
      <w:r w:rsidR="008C5190" w:rsidRPr="00505A6C">
        <w:rPr>
          <w:rFonts w:asciiTheme="minorHAnsi" w:hAnsiTheme="minorHAnsi" w:cstheme="minorHAnsi"/>
          <w:sz w:val="28"/>
          <w:szCs w:val="28"/>
        </w:rPr>
        <w:t xml:space="preserve">Administrar </w:t>
      </w:r>
      <w:r w:rsidRPr="00505A6C">
        <w:rPr>
          <w:rFonts w:asciiTheme="minorHAnsi" w:hAnsiTheme="minorHAnsi" w:cstheme="minorHAnsi"/>
          <w:sz w:val="28"/>
          <w:szCs w:val="28"/>
        </w:rPr>
        <w:t>Periodo</w:t>
      </w:r>
    </w:p>
    <w:p w14:paraId="1CD21460" w14:textId="77777777" w:rsidR="008C26F4" w:rsidRPr="00505A6C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1CD21461" w14:textId="35BE1C18" w:rsidR="00AE6FD6" w:rsidRPr="00505A6C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505A6C">
        <w:rPr>
          <w:rFonts w:asciiTheme="minorHAnsi" w:hAnsiTheme="minorHAnsi" w:cstheme="minorHAnsi"/>
          <w:sz w:val="24"/>
          <w:szCs w:val="24"/>
        </w:rPr>
        <w:t xml:space="preserve">Versión </w:t>
      </w:r>
      <w:r w:rsidR="00590F21">
        <w:rPr>
          <w:rFonts w:asciiTheme="minorHAnsi" w:hAnsiTheme="minorHAnsi" w:cstheme="minorHAnsi"/>
          <w:sz w:val="24"/>
          <w:szCs w:val="24"/>
        </w:rPr>
        <w:t>1.0</w:t>
      </w:r>
    </w:p>
    <w:p w14:paraId="1CD21462" w14:textId="77777777" w:rsidR="00AE6FD6" w:rsidRPr="00505A6C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14:paraId="1CD21463" w14:textId="0FE4893F" w:rsidR="00AE6FD6" w:rsidRPr="00505A6C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505A6C">
        <w:rPr>
          <w:rFonts w:asciiTheme="minorHAnsi" w:hAnsiTheme="minorHAnsi" w:cstheme="minorHAnsi"/>
          <w:sz w:val="22"/>
          <w:szCs w:val="22"/>
        </w:rPr>
        <w:t>Fecha:</w:t>
      </w:r>
      <w:r w:rsidR="00A8239D" w:rsidRPr="00505A6C">
        <w:rPr>
          <w:rFonts w:asciiTheme="minorHAnsi" w:hAnsiTheme="minorHAnsi" w:cstheme="minorHAnsi"/>
          <w:sz w:val="22"/>
          <w:szCs w:val="22"/>
        </w:rPr>
        <w:t xml:space="preserve"> </w:t>
      </w:r>
      <w:r w:rsidR="003D3DD9">
        <w:rPr>
          <w:rFonts w:asciiTheme="minorHAnsi" w:hAnsiTheme="minorHAnsi" w:cstheme="minorHAnsi"/>
          <w:sz w:val="22"/>
          <w:szCs w:val="22"/>
        </w:rPr>
        <w:t>09</w:t>
      </w:r>
      <w:r w:rsidR="00B11A59" w:rsidRPr="00505A6C">
        <w:rPr>
          <w:rFonts w:asciiTheme="minorHAnsi" w:hAnsiTheme="minorHAnsi" w:cstheme="minorHAnsi"/>
          <w:sz w:val="22"/>
          <w:szCs w:val="22"/>
        </w:rPr>
        <w:t>/11/2016</w:t>
      </w:r>
    </w:p>
    <w:p w14:paraId="1CD21464" w14:textId="77777777" w:rsidR="00AE6FD6" w:rsidRPr="00505A6C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14:paraId="1CD21465" w14:textId="77777777" w:rsidR="00626AB9" w:rsidRPr="00505A6C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1CD21466" w14:textId="77777777" w:rsidR="007E79AD" w:rsidRPr="00505A6C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505A6C">
        <w:rPr>
          <w:rFonts w:asciiTheme="minorHAnsi" w:hAnsiTheme="minorHAnsi" w:cstheme="minorHAnsi"/>
          <w:sz w:val="28"/>
          <w:szCs w:val="28"/>
        </w:rPr>
        <w:br w:type="page"/>
      </w:r>
    </w:p>
    <w:p w14:paraId="1CD21467" w14:textId="77777777" w:rsidR="00E94919" w:rsidRPr="00505A6C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505A6C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14:paraId="57F084DC" w14:textId="77777777" w:rsidR="001F49B2" w:rsidRPr="001F49B2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505A6C">
        <w:rPr>
          <w:rFonts w:asciiTheme="minorHAnsi" w:hAnsiTheme="minorHAnsi" w:cstheme="minorHAnsi"/>
          <w:lang w:val="es-MX"/>
        </w:rPr>
        <w:fldChar w:fldCharType="begin"/>
      </w:r>
      <w:r w:rsidR="00E94919" w:rsidRPr="00505A6C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505A6C">
        <w:rPr>
          <w:rFonts w:asciiTheme="minorHAnsi" w:hAnsiTheme="minorHAnsi" w:cstheme="minorHAnsi"/>
          <w:lang w:val="es-MX"/>
        </w:rPr>
        <w:fldChar w:fldCharType="separate"/>
      </w:r>
      <w:hyperlink w:anchor="_Toc487592038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1.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_Toc487592038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4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125D08D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39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2.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Introducción Administrar Periodo.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_Toc487592039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5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2BE88E3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40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3.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Funcionalidad del Sistema: Administrar Periodo.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_Toc487592040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5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2965A3C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41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3.1.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_Toc487592041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5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D108D9C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42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3.2.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_Toc487592042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5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F155D09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43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4.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_Toc487592043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5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19EE110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44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5.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_Toc487592044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6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72CDE88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45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6.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_Toc487592045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7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F61D855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46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7.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_Toc487592046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8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7B4EEF2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47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7.1.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_Toc487592047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8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33FB159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48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7.2.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&lt;Precondición 2&gt; Permisos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_Toc487592048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8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D8391B3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49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7.3.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&lt;Precondición 3&gt; Autenticación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_Toc487592049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8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B796F38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50" w:history="1">
        <w:r w:rsidR="001F49B2" w:rsidRPr="001F49B2">
          <w:rPr>
            <w:rStyle w:val="Hipervnculo"/>
            <w:rFonts w:asciiTheme="minorHAnsi" w:hAnsiTheme="minorHAnsi" w:cstheme="minorHAnsi"/>
            <w:noProof/>
            <w:lang w:val="es-MX" w:eastAsia="en-US"/>
          </w:rPr>
          <w:t>7.4.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&lt;Precondición 4 &gt; Periodos previos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_Toc487592050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8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CACA677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51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_Toc487592051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8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67AE504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52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8.1.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_Toc487592052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8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3B0B6B9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53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8.2.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_Toc487592053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9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D5EC31A" w14:textId="77777777" w:rsidR="001F49B2" w:rsidRPr="001F49B2" w:rsidRDefault="007C48C0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54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8.2.1.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Opcionales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_Toc487592054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9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76FABDD" w14:textId="77777777" w:rsidR="001F49B2" w:rsidRPr="001F49B2" w:rsidRDefault="007C48C0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55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8.2.1.1.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AO01 Crear Periodo.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_Toc487592055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9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2211B05" w14:textId="77777777" w:rsidR="001F49B2" w:rsidRPr="001F49B2" w:rsidRDefault="007C48C0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56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8.2.1.2.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AO02 Modificar Periodo.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_Toc487592056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10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B167193" w14:textId="77777777" w:rsidR="001F49B2" w:rsidRPr="001F49B2" w:rsidRDefault="007C48C0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57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8.2.1.3.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AO03 Ver detalle  Periodo.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_Toc487592057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11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70FD74F" w14:textId="77777777" w:rsidR="001F49B2" w:rsidRPr="001F49B2" w:rsidRDefault="007C48C0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58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8.2.1.4.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AO04 Activar / Desactivar periodo.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_Toc487592058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12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5C3F9C5" w14:textId="77777777" w:rsidR="001F49B2" w:rsidRPr="001F49B2" w:rsidRDefault="007C48C0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59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8.2.1.5.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AO05 Búsqueda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_Toc487592059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12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A51CF03" w14:textId="77777777" w:rsidR="001F49B2" w:rsidRPr="001F49B2" w:rsidRDefault="007C48C0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60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8.2.2.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Generales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_Toc487592060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13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F7F74C3" w14:textId="77777777" w:rsidR="001F49B2" w:rsidRPr="001F49B2" w:rsidRDefault="007C48C0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61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8.2.2.1.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_Toc487592061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13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7AF5268" w14:textId="77777777" w:rsidR="001F49B2" w:rsidRPr="001F49B2" w:rsidRDefault="007C48C0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62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8.2.2.2.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_Toc487592062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13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BF9131B" w14:textId="77777777" w:rsidR="001F49B2" w:rsidRPr="001F49B2" w:rsidRDefault="007C48C0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63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8.2.3.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_Toc487592063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14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D5EDCE8" w14:textId="77777777" w:rsidR="001F49B2" w:rsidRPr="001F49B2" w:rsidRDefault="007C48C0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64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8.2.4.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_Toc487592064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14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B4D91EA" w14:textId="77777777" w:rsidR="001F49B2" w:rsidRPr="001F49B2" w:rsidRDefault="007C48C0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65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8.2.4.1.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AE01 Error al Guardar.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_Toc487592065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14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9E38B7B" w14:textId="77777777" w:rsidR="001F49B2" w:rsidRPr="001F49B2" w:rsidRDefault="007C48C0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66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8.2.4.2.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AE02 Consulta Sin Resultados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_Toc487592066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14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96AE6D8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67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8.3.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_Toc487592067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14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526BB5F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68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8.4.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_Toc487592068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14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9EEE941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69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8.5.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_Toc487592069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14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D772FDE" w14:textId="77777777" w:rsidR="001F49B2" w:rsidRPr="001F49B2" w:rsidRDefault="007C48C0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70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8.5.1.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&lt;Pos condición 1&gt; Datos guardados.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_Toc487592070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14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074158B" w14:textId="77777777" w:rsidR="001F49B2" w:rsidRPr="001F49B2" w:rsidRDefault="007C48C0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71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8.5.2.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&lt;Pos Condición 2&gt;  Consulta de Periodo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_Toc487592071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15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06B2A53" w14:textId="77777777" w:rsidR="001F49B2" w:rsidRPr="001F49B2" w:rsidRDefault="007C48C0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72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8.5.3.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&lt;Pos condición 3&gt; Datos actualizados.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_Toc487592072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15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A4367CE" w14:textId="77777777" w:rsidR="001F49B2" w:rsidRPr="001F49B2" w:rsidRDefault="007C48C0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73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8.5.4.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&lt;Pos condición 4&gt; Registros en Bitácora.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_Toc487592073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15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6F20AE8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74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9.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_Toc487592074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15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E995942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75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10.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_Toc487592075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15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C021BA9" w14:textId="77777777" w:rsidR="001F49B2" w:rsidRPr="001F49B2" w:rsidRDefault="007C48C0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76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10.1.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_Toc487592076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15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7EBDE57" w14:textId="77777777" w:rsidR="001F49B2" w:rsidRPr="001F49B2" w:rsidRDefault="007C48C0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77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10.2.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_Toc487592077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15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BD6F12" w14:textId="77777777" w:rsidR="001F49B2" w:rsidRPr="001F49B2" w:rsidRDefault="007C48C0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78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10.3.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V03 Validar datos duplicados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_Toc487592078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15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45AD99C" w14:textId="77777777" w:rsidR="001F49B2" w:rsidRPr="001F49B2" w:rsidRDefault="007C48C0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79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10.4.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V04 Validar existencia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_Toc487592079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16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C5B07DE" w14:textId="77777777" w:rsidR="001F49B2" w:rsidRPr="001F49B2" w:rsidRDefault="007C48C0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80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10.5.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V05  Validar selección de filtro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_Toc487592080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16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B49B375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81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11.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_Toc487592081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16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57640E2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82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12.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_Toc487592082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16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4A3EC7A" w14:textId="77777777" w:rsidR="001F49B2" w:rsidRPr="001F49B2" w:rsidRDefault="007C48C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92083" w:history="1">
        <w:r w:rsidR="001F49B2" w:rsidRPr="001F49B2">
          <w:rPr>
            <w:rStyle w:val="Hipervnculo"/>
            <w:rFonts w:asciiTheme="minorHAnsi" w:hAnsiTheme="minorHAnsi" w:cstheme="minorHAnsi"/>
            <w:noProof/>
          </w:rPr>
          <w:t>13.</w:t>
        </w:r>
        <w:r w:rsidR="001F49B2" w:rsidRPr="001F49B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1F49B2" w:rsidRPr="001F49B2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1F49B2" w:rsidRPr="001F49B2">
          <w:rPr>
            <w:rFonts w:asciiTheme="minorHAnsi" w:hAnsiTheme="minorHAnsi" w:cstheme="minorHAnsi"/>
            <w:noProof/>
            <w:webHidden/>
          </w:rPr>
          <w:tab/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begin"/>
        </w:r>
        <w:r w:rsidR="001F49B2" w:rsidRPr="001F49B2">
          <w:rPr>
            <w:rFonts w:asciiTheme="minorHAnsi" w:hAnsiTheme="minorHAnsi" w:cstheme="minorHAnsi"/>
            <w:noProof/>
            <w:webHidden/>
          </w:rPr>
          <w:instrText xml:space="preserve"> PAGEREF _Toc487592083 \h </w:instrText>
        </w:r>
        <w:r w:rsidR="001F49B2" w:rsidRPr="001F49B2">
          <w:rPr>
            <w:rFonts w:asciiTheme="minorHAnsi" w:hAnsiTheme="minorHAnsi" w:cstheme="minorHAnsi"/>
            <w:noProof/>
            <w:webHidden/>
          </w:rPr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separate"/>
        </w:r>
        <w:r w:rsidR="00592EE3">
          <w:rPr>
            <w:rFonts w:asciiTheme="minorHAnsi" w:hAnsiTheme="minorHAnsi" w:cstheme="minorHAnsi"/>
            <w:noProof/>
            <w:webHidden/>
          </w:rPr>
          <w:t>17</w:t>
        </w:r>
        <w:r w:rsidR="001F49B2" w:rsidRPr="001F49B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CD21491" w14:textId="156B6A72" w:rsidR="006323D2" w:rsidRPr="00505A6C" w:rsidRDefault="00487C61" w:rsidP="00034A2E">
      <w:pPr>
        <w:rPr>
          <w:rFonts w:asciiTheme="minorHAnsi" w:hAnsiTheme="minorHAnsi" w:cstheme="minorHAnsi"/>
          <w:lang w:val="es-MX"/>
        </w:rPr>
      </w:pPr>
      <w:r w:rsidRPr="00505A6C">
        <w:rPr>
          <w:rFonts w:asciiTheme="minorHAnsi" w:hAnsiTheme="minorHAnsi" w:cstheme="minorHAnsi"/>
          <w:szCs w:val="20"/>
          <w:lang w:val="es-MX"/>
        </w:rPr>
        <w:fldChar w:fldCharType="end"/>
      </w:r>
      <w:r w:rsidR="006323D2" w:rsidRPr="00505A6C">
        <w:rPr>
          <w:rFonts w:asciiTheme="minorHAnsi" w:hAnsiTheme="minorHAnsi" w:cstheme="minorHAnsi"/>
          <w:lang w:val="es-MX"/>
        </w:rPr>
        <w:br w:type="page"/>
      </w:r>
    </w:p>
    <w:p w14:paraId="1CD21492" w14:textId="77777777" w:rsidR="007E79AD" w:rsidRPr="00505A6C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7592038"/>
      <w:r w:rsidRPr="00505A6C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8F5802" w:rsidRPr="00AD37DD" w14:paraId="7F20D9EA" w14:textId="77777777" w:rsidTr="008D13EA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14:paraId="1699039D" w14:textId="77777777" w:rsidR="008F5802" w:rsidRPr="00DA0C16" w:rsidRDefault="008F5802" w:rsidP="008D13E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14:paraId="072C6718" w14:textId="77777777" w:rsidR="008F5802" w:rsidRPr="00DA0C16" w:rsidRDefault="008F5802" w:rsidP="008D13E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14:paraId="4D7BBB04" w14:textId="77777777" w:rsidR="008F5802" w:rsidRPr="00DA0C16" w:rsidRDefault="008F5802" w:rsidP="008D13E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14:paraId="1EC2643E" w14:textId="77777777" w:rsidR="008F5802" w:rsidRPr="00DA0C16" w:rsidRDefault="008F5802" w:rsidP="008D13E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Fecha de Actualización</w:t>
            </w:r>
          </w:p>
        </w:tc>
        <w:tc>
          <w:tcPr>
            <w:tcW w:w="1490" w:type="dxa"/>
            <w:shd w:val="clear" w:color="auto" w:fill="BFBFBF"/>
          </w:tcPr>
          <w:p w14:paraId="228C658F" w14:textId="77777777" w:rsidR="008F5802" w:rsidRPr="00DA0C16" w:rsidRDefault="008F5802" w:rsidP="008D13E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DA0C16">
              <w:rPr>
                <w:rFonts w:ascii="Calibri" w:hAnsi="Calibri" w:cs="Calibri"/>
                <w:b/>
                <w:bCs/>
                <w:color w:val="212121"/>
                <w:szCs w:val="20"/>
              </w:rPr>
              <w:t>Estado del Documento</w:t>
            </w:r>
          </w:p>
        </w:tc>
      </w:tr>
      <w:tr w:rsidR="003D3DD9" w:rsidRPr="00AD37DD" w14:paraId="720E8C70" w14:textId="77777777" w:rsidTr="006D03AF">
        <w:trPr>
          <w:trHeight w:val="285"/>
          <w:jc w:val="center"/>
        </w:trPr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76FD2578" w14:textId="74255683" w:rsidR="003D3DD9" w:rsidRPr="00035B8D" w:rsidRDefault="003D3DD9" w:rsidP="008D13E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shd w:val="clear" w:color="auto" w:fill="D9D9D9" w:themeFill="background1" w:themeFillShade="D9"/>
            <w:vAlign w:val="center"/>
          </w:tcPr>
          <w:p w14:paraId="68935711" w14:textId="5774E0B1" w:rsidR="003D3DD9" w:rsidRPr="00035B8D" w:rsidRDefault="003D3DD9" w:rsidP="008D13EA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Elaboración del documento</w:t>
            </w:r>
          </w:p>
        </w:tc>
        <w:tc>
          <w:tcPr>
            <w:tcW w:w="2899" w:type="dxa"/>
            <w:shd w:val="clear" w:color="auto" w:fill="D9D9D9" w:themeFill="background1" w:themeFillShade="D9"/>
          </w:tcPr>
          <w:p w14:paraId="7780055C" w14:textId="12C2A52D" w:rsidR="003D3DD9" w:rsidRPr="003D3DD9" w:rsidRDefault="003D3DD9" w:rsidP="008D13EA">
            <w:pPr>
              <w:spacing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3D3DD9">
              <w:rPr>
                <w:rFonts w:asciiTheme="minorHAnsi" w:hAnsiTheme="minorHAnsi" w:cstheme="minorHAnsi"/>
              </w:rPr>
              <w:t>Gustavo Martínez Vázquez</w:t>
            </w:r>
          </w:p>
        </w:tc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055A80A1" w14:textId="29F1CD59" w:rsidR="003D3DD9" w:rsidRPr="003D3DD9" w:rsidRDefault="003D3DD9" w:rsidP="003D3DD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3D3DD9">
              <w:rPr>
                <w:rFonts w:ascii="Calibri" w:hAnsi="Calibri" w:cs="Calibri"/>
                <w:color w:val="212121"/>
                <w:szCs w:val="20"/>
              </w:rPr>
              <w:t>01/11/2016</w:t>
            </w:r>
          </w:p>
        </w:tc>
        <w:tc>
          <w:tcPr>
            <w:tcW w:w="1490" w:type="dxa"/>
            <w:shd w:val="clear" w:color="auto" w:fill="D9D9D9" w:themeFill="background1" w:themeFillShade="D9"/>
            <w:vAlign w:val="center"/>
          </w:tcPr>
          <w:p w14:paraId="7C054AAB" w14:textId="6495F8D1" w:rsidR="003D3DD9" w:rsidRPr="00035B8D" w:rsidRDefault="003D3DD9" w:rsidP="008D13E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Elaborado</w:t>
            </w:r>
          </w:p>
        </w:tc>
      </w:tr>
      <w:tr w:rsidR="003D3DD9" w:rsidRPr="00AD37DD" w14:paraId="0F33C538" w14:textId="77777777" w:rsidTr="00B76088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7C8468FE" w14:textId="376DAD4F" w:rsidR="003D3DD9" w:rsidRPr="00035B8D" w:rsidRDefault="003D3DD9" w:rsidP="008D13E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</w:t>
            </w:r>
            <w:r>
              <w:rPr>
                <w:rFonts w:ascii="Calibri" w:hAnsi="Calibri" w:cs="Calibri"/>
                <w:color w:val="212121"/>
                <w:szCs w:val="20"/>
              </w:rPr>
              <w:t>1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7EBCC7FD" w14:textId="4680190F" w:rsidR="003D3DD9" w:rsidRPr="00035B8D" w:rsidRDefault="003D3DD9" w:rsidP="008D13EA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Entrega del documento</w:t>
            </w:r>
          </w:p>
        </w:tc>
        <w:tc>
          <w:tcPr>
            <w:tcW w:w="2899" w:type="dxa"/>
            <w:shd w:val="clear" w:color="auto" w:fill="auto"/>
          </w:tcPr>
          <w:p w14:paraId="2B512E85" w14:textId="61308196" w:rsidR="003D3DD9" w:rsidRPr="003D3DD9" w:rsidRDefault="003D3DD9" w:rsidP="008D13EA">
            <w:pPr>
              <w:spacing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3D3DD9">
              <w:rPr>
                <w:rFonts w:asciiTheme="minorHAnsi" w:hAnsiTheme="minorHAnsi" w:cstheme="minorHAnsi"/>
              </w:rPr>
              <w:t>Gustavo Martínez Vázquez</w:t>
            </w:r>
          </w:p>
        </w:tc>
        <w:tc>
          <w:tcPr>
            <w:tcW w:w="1771" w:type="dxa"/>
            <w:shd w:val="clear" w:color="auto" w:fill="auto"/>
          </w:tcPr>
          <w:p w14:paraId="647276A9" w14:textId="399CB4AE" w:rsidR="003D3DD9" w:rsidRPr="003D3DD9" w:rsidRDefault="003D3DD9" w:rsidP="003D3DD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3D3DD9">
              <w:rPr>
                <w:rFonts w:ascii="Calibri" w:hAnsi="Calibri" w:cs="Calibri"/>
                <w:color w:val="212121"/>
                <w:szCs w:val="20"/>
              </w:rPr>
              <w:t>04/11/2016</w:t>
            </w:r>
          </w:p>
        </w:tc>
        <w:tc>
          <w:tcPr>
            <w:tcW w:w="1490" w:type="dxa"/>
          </w:tcPr>
          <w:p w14:paraId="163F2323" w14:textId="7FE70949" w:rsidR="003D3DD9" w:rsidRPr="00035B8D" w:rsidRDefault="003D3DD9" w:rsidP="008D13E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Entregado</w:t>
            </w:r>
          </w:p>
        </w:tc>
      </w:tr>
      <w:tr w:rsidR="003D3DD9" w:rsidRPr="00AD37DD" w14:paraId="719EE462" w14:textId="77777777" w:rsidTr="00B76088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332E8A84" w14:textId="2C71576E" w:rsidR="003D3DD9" w:rsidRPr="00035B8D" w:rsidRDefault="003D3DD9" w:rsidP="008D13E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0.</w:t>
            </w:r>
            <w:r>
              <w:rPr>
                <w:rFonts w:ascii="Calibri" w:hAnsi="Calibri" w:cs="Calibri"/>
                <w:color w:val="212121"/>
                <w:szCs w:val="20"/>
              </w:rPr>
              <w:t>2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1B84BE1A" w14:textId="77777777" w:rsidR="003D3DD9" w:rsidRPr="00035B8D" w:rsidRDefault="003D3DD9" w:rsidP="008D13EA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</w:tcPr>
          <w:p w14:paraId="4E7D9E3F" w14:textId="1396B198" w:rsidR="003D3DD9" w:rsidRPr="003D3DD9" w:rsidRDefault="003D3DD9" w:rsidP="008D13EA">
            <w:pPr>
              <w:spacing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3D3DD9">
              <w:rPr>
                <w:rFonts w:asciiTheme="minorHAnsi" w:hAnsiTheme="minorHAnsi" w:cstheme="minorHAnsi"/>
              </w:rPr>
              <w:t>Gustavo Martínez Vázquez</w:t>
            </w:r>
          </w:p>
        </w:tc>
        <w:tc>
          <w:tcPr>
            <w:tcW w:w="1771" w:type="dxa"/>
            <w:shd w:val="clear" w:color="auto" w:fill="D9D9D9"/>
          </w:tcPr>
          <w:p w14:paraId="442CB692" w14:textId="75D5CDD8" w:rsidR="003D3DD9" w:rsidRPr="003D3DD9" w:rsidRDefault="003D3DD9" w:rsidP="003D3DD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3D3DD9">
              <w:rPr>
                <w:rFonts w:ascii="Calibri" w:hAnsi="Calibri" w:cs="Calibri"/>
                <w:color w:val="212121"/>
                <w:szCs w:val="20"/>
              </w:rPr>
              <w:t>08/11/2016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0264D729" w14:textId="77777777" w:rsidR="003D3DD9" w:rsidRPr="00035B8D" w:rsidRDefault="003D3DD9" w:rsidP="008D13E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Actualizado</w:t>
            </w:r>
          </w:p>
        </w:tc>
      </w:tr>
      <w:tr w:rsidR="003D3DD9" w:rsidRPr="00AD37DD" w14:paraId="630A4B7C" w14:textId="77777777" w:rsidTr="006D03AF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77AC6F0C" w14:textId="77777777" w:rsidR="003D3DD9" w:rsidRPr="00035B8D" w:rsidRDefault="003D3DD9" w:rsidP="008D13E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1.0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2D2D2269" w14:textId="77777777" w:rsidR="003D3DD9" w:rsidRPr="00035B8D" w:rsidRDefault="003D3DD9" w:rsidP="008D13EA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auto"/>
          </w:tcPr>
          <w:p w14:paraId="378DE425" w14:textId="7043B9DF" w:rsidR="003D3DD9" w:rsidRPr="003D3DD9" w:rsidRDefault="003D3DD9" w:rsidP="008D13EA">
            <w:pPr>
              <w:spacing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3D3DD9">
              <w:rPr>
                <w:rFonts w:asciiTheme="minorHAnsi" w:hAnsiTheme="minorHAnsi" w:cstheme="minorHAnsi"/>
              </w:rPr>
              <w:t>Gustavo Martínez Vázquez</w:t>
            </w:r>
          </w:p>
        </w:tc>
        <w:tc>
          <w:tcPr>
            <w:tcW w:w="1771" w:type="dxa"/>
            <w:shd w:val="clear" w:color="auto" w:fill="auto"/>
          </w:tcPr>
          <w:p w14:paraId="59763CA7" w14:textId="049F0C53" w:rsidR="003D3DD9" w:rsidRPr="003D3DD9" w:rsidRDefault="003D3DD9" w:rsidP="003D3DD9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3D3DD9">
              <w:rPr>
                <w:rFonts w:ascii="Calibri" w:hAnsi="Calibri" w:cs="Calibri"/>
                <w:color w:val="212121"/>
                <w:szCs w:val="20"/>
              </w:rPr>
              <w:t>09/11/2016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2801AB03" w14:textId="77777777" w:rsidR="003D3DD9" w:rsidRPr="00035B8D" w:rsidRDefault="003D3DD9" w:rsidP="008D13EA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035B8D">
              <w:rPr>
                <w:rFonts w:ascii="Calibri" w:hAnsi="Calibri" w:cs="Calibri"/>
                <w:color w:val="212121"/>
                <w:szCs w:val="20"/>
              </w:rPr>
              <w:t>Cerrado</w:t>
            </w:r>
          </w:p>
        </w:tc>
      </w:tr>
    </w:tbl>
    <w:p w14:paraId="1CD214AB" w14:textId="77777777" w:rsidR="007E79AD" w:rsidRPr="00505A6C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505A6C">
        <w:rPr>
          <w:rFonts w:asciiTheme="minorHAnsi" w:hAnsiTheme="minorHAnsi" w:cstheme="minorHAnsi"/>
          <w:lang w:val="es-MX"/>
        </w:rPr>
        <w:tab/>
      </w:r>
    </w:p>
    <w:p w14:paraId="1CD214AC" w14:textId="77777777" w:rsidR="007E79AD" w:rsidRPr="00505A6C" w:rsidRDefault="007E79AD" w:rsidP="007E79AD">
      <w:pPr>
        <w:rPr>
          <w:rFonts w:asciiTheme="minorHAnsi" w:hAnsiTheme="minorHAnsi" w:cstheme="minorHAnsi"/>
          <w:lang w:val="es-MX"/>
        </w:rPr>
      </w:pPr>
    </w:p>
    <w:p w14:paraId="1CD214AD" w14:textId="77777777" w:rsidR="007E79AD" w:rsidRPr="00505A6C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505A6C" w14:paraId="1CD214B0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1CD214AE" w14:textId="77777777" w:rsidR="007E79AD" w:rsidRPr="00505A6C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505A6C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1CD214AF" w14:textId="77777777" w:rsidR="007E79AD" w:rsidRPr="00505A6C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505A6C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505A6C" w14:paraId="1CD214B6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1CD214B1" w14:textId="77777777" w:rsidR="007E79AD" w:rsidRPr="00505A6C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1CD214B2" w14:textId="77777777" w:rsidR="00E36313" w:rsidRPr="00505A6C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CD214B3" w14:textId="77777777" w:rsidR="00E36313" w:rsidRPr="00505A6C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CD214B4" w14:textId="77777777" w:rsidR="00E36313" w:rsidRPr="00505A6C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1CD214B5" w14:textId="77777777" w:rsidR="007E79AD" w:rsidRPr="00505A6C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1CD214B7" w14:textId="77777777" w:rsidR="007E79AD" w:rsidRPr="00505A6C" w:rsidRDefault="007E79AD" w:rsidP="007E79AD">
      <w:pPr>
        <w:rPr>
          <w:rFonts w:asciiTheme="minorHAnsi" w:hAnsiTheme="minorHAnsi" w:cstheme="minorHAnsi"/>
        </w:rPr>
      </w:pPr>
    </w:p>
    <w:p w14:paraId="1CD214B8" w14:textId="77777777" w:rsidR="007E79AD" w:rsidRPr="00505A6C" w:rsidRDefault="007E79AD" w:rsidP="007E79AD">
      <w:pPr>
        <w:rPr>
          <w:rFonts w:asciiTheme="minorHAnsi" w:hAnsiTheme="minorHAnsi" w:cstheme="minorHAnsi"/>
        </w:rPr>
      </w:pPr>
    </w:p>
    <w:p w14:paraId="1CD214B9" w14:textId="77777777" w:rsidR="0081016C" w:rsidRPr="00505A6C" w:rsidRDefault="00A027A6" w:rsidP="009E2275">
      <w:pPr>
        <w:pStyle w:val="ndice2"/>
      </w:pPr>
      <w:r w:rsidRPr="00505A6C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14:paraId="1CD214BA" w14:textId="0463A429" w:rsidR="00D16B4F" w:rsidRPr="00505A6C" w:rsidRDefault="00D16B4F" w:rsidP="009F381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7592039"/>
      <w:r w:rsidRPr="00505A6C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505A6C">
        <w:rPr>
          <w:rFonts w:asciiTheme="minorHAnsi" w:hAnsiTheme="minorHAnsi" w:cstheme="minorHAnsi"/>
          <w:sz w:val="20"/>
        </w:rPr>
        <w:t xml:space="preserve"> </w:t>
      </w:r>
      <w:r w:rsidR="009F381E" w:rsidRPr="00505A6C">
        <w:rPr>
          <w:rFonts w:asciiTheme="minorHAnsi" w:hAnsiTheme="minorHAnsi" w:cstheme="minorHAnsi"/>
          <w:sz w:val="20"/>
        </w:rPr>
        <w:t xml:space="preserve">Administrar </w:t>
      </w:r>
      <w:r w:rsidR="00AC6897" w:rsidRPr="00505A6C">
        <w:rPr>
          <w:rFonts w:asciiTheme="minorHAnsi" w:hAnsiTheme="minorHAnsi" w:cstheme="minorHAnsi"/>
          <w:sz w:val="20"/>
        </w:rPr>
        <w:t>Periodo</w:t>
      </w:r>
      <w:r w:rsidR="00EF0432" w:rsidRPr="00505A6C">
        <w:rPr>
          <w:rFonts w:asciiTheme="minorHAnsi" w:hAnsiTheme="minorHAnsi" w:cstheme="minorHAnsi"/>
          <w:sz w:val="20"/>
        </w:rPr>
        <w:t>.</w:t>
      </w:r>
      <w:bookmarkEnd w:id="15"/>
    </w:p>
    <w:p w14:paraId="1CD214BB" w14:textId="77777777" w:rsidR="008D05F7" w:rsidRPr="00505A6C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505A6C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505A6C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505A6C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1CD214BC" w14:textId="77777777" w:rsidR="00D16B4F" w:rsidRPr="00505A6C" w:rsidRDefault="00D16B4F" w:rsidP="009F381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7592040"/>
      <w:r w:rsidRPr="00505A6C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505A6C">
        <w:rPr>
          <w:rFonts w:asciiTheme="minorHAnsi" w:hAnsiTheme="minorHAnsi" w:cstheme="minorHAnsi"/>
          <w:sz w:val="20"/>
        </w:rPr>
        <w:t>:</w:t>
      </w:r>
      <w:r w:rsidR="00EF0432" w:rsidRPr="00505A6C">
        <w:rPr>
          <w:rFonts w:asciiTheme="minorHAnsi" w:hAnsiTheme="minorHAnsi" w:cstheme="minorHAnsi"/>
          <w:sz w:val="20"/>
        </w:rPr>
        <w:t xml:space="preserve"> </w:t>
      </w:r>
      <w:r w:rsidR="00AC6897" w:rsidRPr="00505A6C">
        <w:rPr>
          <w:rFonts w:asciiTheme="minorHAnsi" w:hAnsiTheme="minorHAnsi" w:cstheme="minorHAnsi"/>
          <w:sz w:val="20"/>
        </w:rPr>
        <w:t>Administrar Periodo</w:t>
      </w:r>
      <w:r w:rsidR="00EF0432" w:rsidRPr="00505A6C">
        <w:rPr>
          <w:rFonts w:asciiTheme="minorHAnsi" w:hAnsiTheme="minorHAnsi" w:cstheme="minorHAnsi"/>
          <w:sz w:val="20"/>
        </w:rPr>
        <w:t>.</w:t>
      </w:r>
      <w:bookmarkEnd w:id="17"/>
    </w:p>
    <w:p w14:paraId="1CD214BD" w14:textId="77777777" w:rsidR="00D16B4F" w:rsidRPr="00505A6C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7592041"/>
      <w:r w:rsidRPr="00505A6C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505A6C">
        <w:rPr>
          <w:rFonts w:asciiTheme="minorHAnsi" w:hAnsiTheme="minorHAnsi" w:cstheme="minorHAnsi"/>
          <w:sz w:val="20"/>
        </w:rPr>
        <w:t>.</w:t>
      </w:r>
      <w:bookmarkEnd w:id="21"/>
    </w:p>
    <w:p w14:paraId="1CD214BE" w14:textId="54F30F5E" w:rsidR="00D16B4F" w:rsidRPr="00505A6C" w:rsidRDefault="00EF0432" w:rsidP="00EC020B">
      <w:pPr>
        <w:pStyle w:val="ndice2"/>
        <w:ind w:left="567" w:firstLine="0"/>
      </w:pPr>
      <w:r w:rsidRPr="00505A6C">
        <w:t xml:space="preserve">Permitir al usuario </w:t>
      </w:r>
      <w:r w:rsidR="004A5059" w:rsidRPr="00505A6C">
        <w:t xml:space="preserve">de </w:t>
      </w:r>
      <w:r w:rsidR="00F2630C" w:rsidRPr="00505A6C">
        <w:t>la Dirección General Adjunta</w:t>
      </w:r>
      <w:r w:rsidR="004A5059" w:rsidRPr="00505A6C">
        <w:t xml:space="preserve"> de Presupuesto y Finanzas  </w:t>
      </w:r>
      <w:r w:rsidR="009A234C" w:rsidRPr="00505A6C">
        <w:t xml:space="preserve">administrar </w:t>
      </w:r>
      <w:r w:rsidR="00CD141F" w:rsidRPr="00505A6C">
        <w:t xml:space="preserve">(crear, consultar, modificar y </w:t>
      </w:r>
      <w:r w:rsidR="001C5B76">
        <w:t>cambiar el estatus (Activar o Desactivar)</w:t>
      </w:r>
      <w:r w:rsidR="00CD141F" w:rsidRPr="00505A6C">
        <w:t xml:space="preserve">) </w:t>
      </w:r>
      <w:r w:rsidR="005B6523" w:rsidRPr="00505A6C">
        <w:t>el periodo para la generación de los recibos y los reportes de servicio</w:t>
      </w:r>
      <w:r w:rsidR="00573E5D" w:rsidRPr="00505A6C">
        <w:t>.</w:t>
      </w:r>
    </w:p>
    <w:p w14:paraId="1CD214BF" w14:textId="77777777" w:rsidR="00D16B4F" w:rsidRPr="00505A6C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7592042"/>
      <w:r w:rsidRPr="00505A6C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505A6C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D16B4F" w:rsidRPr="00505A6C" w14:paraId="1CD214C4" w14:textId="77777777" w:rsidTr="00157823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CD214C0" w14:textId="77777777" w:rsidR="00D16B4F" w:rsidRPr="00505A6C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CD214C1" w14:textId="77777777" w:rsidR="00D16B4F" w:rsidRPr="00505A6C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CD214C2" w14:textId="77777777" w:rsidR="00D16B4F" w:rsidRPr="00505A6C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CD214C3" w14:textId="77777777" w:rsidR="00D16B4F" w:rsidRPr="00505A6C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3A6EED" w:rsidRPr="00505A6C" w14:paraId="1CD214C9" w14:textId="77777777" w:rsidTr="00157823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214C5" w14:textId="77777777" w:rsidR="003A6EED" w:rsidRPr="00505A6C" w:rsidRDefault="00CA3D3E" w:rsidP="0034123A">
            <w:pPr>
              <w:rPr>
                <w:rFonts w:asciiTheme="minorHAnsi" w:hAnsiTheme="minorHAnsi" w:cstheme="minorHAnsi"/>
                <w:i/>
                <w:color w:val="0070C0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</w:rPr>
              <w:t xml:space="preserve">FUNC-CONF-041 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214C6" w14:textId="77777777" w:rsidR="003A6EED" w:rsidRPr="00505A6C" w:rsidRDefault="00047589" w:rsidP="00157823">
            <w:pPr>
              <w:rPr>
                <w:rFonts w:asciiTheme="minorHAnsi" w:hAnsiTheme="minorHAnsi" w:cstheme="minorHAnsi"/>
                <w:color w:val="0070C0"/>
                <w:szCs w:val="20"/>
                <w:lang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</w:rPr>
              <w:t>Administrar los periodos para la generación de los recibos</w:t>
            </w:r>
            <w:r w:rsidR="000177F1" w:rsidRPr="00505A6C"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214C7" w14:textId="77777777" w:rsidR="003A6EED" w:rsidRPr="00505A6C" w:rsidRDefault="00594A5B" w:rsidP="00594A5B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</w:rPr>
              <w:t>El sistema permitirá al usuario administrar los periodos para la generación de los recibos.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214C8" w14:textId="77777777" w:rsidR="003A6EED" w:rsidRPr="00505A6C" w:rsidRDefault="00594A5B" w:rsidP="00D91F65">
            <w:pPr>
              <w:pStyle w:val="ndice2"/>
              <w:ind w:left="0" w:firstLine="0"/>
            </w:pPr>
            <w:r w:rsidRPr="00505A6C">
              <w:t>2013</w:t>
            </w:r>
            <w:r w:rsidR="00157823" w:rsidRPr="00505A6C">
              <w:t xml:space="preserve"> - </w:t>
            </w:r>
            <w:r w:rsidR="003A6EED" w:rsidRPr="00505A6C">
              <w:t xml:space="preserve">Administrar </w:t>
            </w:r>
            <w:r w:rsidRPr="00505A6C">
              <w:t>Periodo</w:t>
            </w:r>
          </w:p>
        </w:tc>
      </w:tr>
    </w:tbl>
    <w:p w14:paraId="1CD214CA" w14:textId="77777777" w:rsidR="00D16B4F" w:rsidRPr="00505A6C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7592043"/>
      <w:bookmarkStart w:id="30" w:name="_Toc289774377"/>
      <w:r w:rsidRPr="00505A6C">
        <w:rPr>
          <w:rFonts w:asciiTheme="minorHAnsi" w:hAnsiTheme="minorHAnsi" w:cstheme="minorHAnsi"/>
          <w:sz w:val="20"/>
        </w:rPr>
        <w:t>Diagrama de la Funcionalidad del Sistema</w:t>
      </w:r>
      <w:bookmarkEnd w:id="26"/>
      <w:bookmarkEnd w:id="27"/>
      <w:bookmarkEnd w:id="28"/>
      <w:bookmarkEnd w:id="29"/>
    </w:p>
    <w:p w14:paraId="1CD214CB" w14:textId="77777777" w:rsidR="005A6D75" w:rsidRPr="00505A6C" w:rsidRDefault="00B75D61" w:rsidP="005A6D75">
      <w:pPr>
        <w:pStyle w:val="ndice2"/>
        <w:jc w:val="center"/>
      </w:pPr>
      <w:r w:rsidRPr="00505A6C">
        <w:rPr>
          <w:noProof/>
          <w:lang w:val="es-MX" w:eastAsia="es-MX"/>
        </w:rPr>
        <w:drawing>
          <wp:inline distT="0" distB="0" distL="0" distR="0" wp14:anchorId="1CD216C7" wp14:editId="300813FE">
            <wp:extent cx="5745193" cy="2147977"/>
            <wp:effectExtent l="0" t="0" r="8255" b="508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Periodo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9" r="4906" b="13841"/>
                    <a:stretch/>
                  </pic:blipFill>
                  <pic:spPr bwMode="auto">
                    <a:xfrm>
                      <a:off x="0" y="0"/>
                      <a:ext cx="5746737" cy="2148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97578" w14:textId="77777777" w:rsidR="00916F20" w:rsidRDefault="00916F20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31" w:name="_Toc371934667"/>
      <w:r>
        <w:rPr>
          <w:rFonts w:asciiTheme="minorHAnsi" w:hAnsiTheme="minorHAnsi" w:cstheme="minorHAnsi"/>
        </w:rPr>
        <w:br w:type="page"/>
      </w:r>
    </w:p>
    <w:p w14:paraId="1CD214CC" w14:textId="40F3BF94" w:rsidR="00D16B4F" w:rsidRPr="00505A6C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2" w:name="_Toc487592044"/>
      <w:r w:rsidRPr="00505A6C">
        <w:rPr>
          <w:rFonts w:asciiTheme="minorHAnsi" w:hAnsiTheme="minorHAnsi" w:cstheme="minorHAnsi"/>
          <w:sz w:val="20"/>
        </w:rPr>
        <w:lastRenderedPageBreak/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51"/>
        <w:gridCol w:w="5285"/>
      </w:tblGrid>
      <w:tr w:rsidR="00D16B4F" w:rsidRPr="00505A6C" w14:paraId="1CD214D0" w14:textId="77777777" w:rsidTr="00443B23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D214CD" w14:textId="77777777" w:rsidR="00D16B4F" w:rsidRPr="00505A6C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D214CE" w14:textId="77777777" w:rsidR="00D16B4F" w:rsidRPr="00505A6C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D214CF" w14:textId="77777777" w:rsidR="00D16B4F" w:rsidRPr="00505A6C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2B3B23" w:rsidRPr="00505A6C" w14:paraId="1CD214D4" w14:textId="77777777" w:rsidTr="00443B23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214D1" w14:textId="77777777" w:rsidR="002B3B23" w:rsidRPr="00505A6C" w:rsidRDefault="002B3B23" w:rsidP="00FE2192">
            <w:pPr>
              <w:rPr>
                <w:rFonts w:asciiTheme="minorHAnsi" w:hAnsiTheme="minorHAnsi" w:cstheme="minorHAnsi"/>
              </w:rPr>
            </w:pPr>
            <w:r w:rsidRPr="00505A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214D2" w14:textId="77777777" w:rsidR="002B3B23" w:rsidRPr="00505A6C" w:rsidRDefault="002B3B23" w:rsidP="00FE2192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Usuario DGAPF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CB133" w14:textId="77777777" w:rsidR="002B3B23" w:rsidRPr="00505A6C" w:rsidRDefault="002B3B23" w:rsidP="006E1AD1">
            <w:p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Integrante</w:t>
            </w:r>
            <w:r w:rsidR="00E50DD3" w:rsidRPr="00505A6C">
              <w:rPr>
                <w:rFonts w:asciiTheme="minorHAnsi" w:hAnsiTheme="minorHAnsi" w:cstheme="minorHAnsi"/>
                <w:szCs w:val="20"/>
              </w:rPr>
              <w:t xml:space="preserve"> de la Dirección General Adjunta</w:t>
            </w:r>
            <w:r w:rsidRPr="00505A6C">
              <w:rPr>
                <w:rFonts w:asciiTheme="minorHAnsi" w:hAnsiTheme="minorHAnsi" w:cstheme="minorHAnsi"/>
                <w:szCs w:val="20"/>
              </w:rPr>
              <w:t xml:space="preserve"> de Presupuesto y Finanzas responsable de </w:t>
            </w:r>
            <w:r w:rsidR="00FA79FB" w:rsidRPr="00505A6C">
              <w:rPr>
                <w:rFonts w:asciiTheme="minorHAnsi" w:hAnsiTheme="minorHAnsi" w:cstheme="minorHAnsi"/>
                <w:szCs w:val="20"/>
              </w:rPr>
              <w:t>administrar el periodo para la generación de los recibos y los reportes de servicio</w:t>
            </w:r>
            <w:r w:rsidRPr="00505A6C">
              <w:rPr>
                <w:rFonts w:asciiTheme="minorHAnsi" w:hAnsiTheme="minorHAnsi" w:cstheme="minorHAnsi"/>
                <w:szCs w:val="20"/>
              </w:rPr>
              <w:t xml:space="preserve">.  </w:t>
            </w:r>
          </w:p>
          <w:p w14:paraId="556698A4" w14:textId="77777777" w:rsidR="0082714F" w:rsidRPr="00505A6C" w:rsidRDefault="0082714F" w:rsidP="006E1AD1">
            <w:pPr>
              <w:rPr>
                <w:rFonts w:asciiTheme="minorHAnsi" w:hAnsiTheme="minorHAnsi" w:cstheme="minorHAnsi"/>
                <w:szCs w:val="20"/>
              </w:rPr>
            </w:pPr>
          </w:p>
          <w:p w14:paraId="1CD214D3" w14:textId="0790B11E" w:rsidR="0082714F" w:rsidRPr="00505A6C" w:rsidRDefault="0082714F" w:rsidP="006E1AD1">
            <w:p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Nota: Los roles de los usuarios de la DGAPF se encuentran descritos en el documento del diagrama conceptual de solución tecnológica.</w:t>
            </w:r>
          </w:p>
        </w:tc>
      </w:tr>
    </w:tbl>
    <w:p w14:paraId="1CD214D5" w14:textId="77777777" w:rsidR="00D16B4F" w:rsidRPr="00505A6C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7592045"/>
      <w:r w:rsidRPr="00505A6C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14:paraId="1CD214D6" w14:textId="4D0293D0" w:rsidR="00D16B4F" w:rsidRPr="00505A6C" w:rsidRDefault="005550A1" w:rsidP="005550A1">
      <w:pPr>
        <w:pStyle w:val="ndice2"/>
        <w:jc w:val="center"/>
      </w:pPr>
      <w:bookmarkStart w:id="35" w:name="_Toc228339738"/>
      <w:bookmarkStart w:id="36" w:name="_Toc182735726"/>
      <w:r w:rsidRPr="00505A6C">
        <w:rPr>
          <w:noProof/>
          <w:lang w:val="es-MX" w:eastAsia="es-MX"/>
        </w:rPr>
        <w:drawing>
          <wp:inline distT="0" distB="0" distL="0" distR="0" wp14:anchorId="76ED728B" wp14:editId="7F6B525E">
            <wp:extent cx="5745192" cy="6669699"/>
            <wp:effectExtent l="0" t="0" r="8255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Period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33" cy="668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1632" w14:textId="1F3DAA06" w:rsidR="006B49BF" w:rsidRPr="00505A6C" w:rsidRDefault="006B49BF" w:rsidP="005550A1">
      <w:pPr>
        <w:rPr>
          <w:rFonts w:asciiTheme="minorHAnsi" w:hAnsiTheme="minorHAnsi" w:cstheme="minorHAnsi"/>
        </w:rPr>
      </w:pPr>
    </w:p>
    <w:p w14:paraId="1CD214D7" w14:textId="77777777" w:rsidR="00D16B4F" w:rsidRPr="00505A6C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7" w:name="_Toc371934669"/>
      <w:bookmarkStart w:id="38" w:name="_Toc487592046"/>
      <w:r w:rsidRPr="00505A6C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14:paraId="1CD214D8" w14:textId="77777777" w:rsidR="00455180" w:rsidRPr="00505A6C" w:rsidRDefault="00455180" w:rsidP="005371EB">
      <w:pPr>
        <w:ind w:firstLine="360"/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 w:rsidRPr="00505A6C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14:paraId="1CD214D9" w14:textId="77777777" w:rsidR="00455180" w:rsidRPr="00505A6C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6" w:name="_Toc228339739"/>
      <w:bookmarkStart w:id="47" w:name="_Toc432760413"/>
      <w:bookmarkStart w:id="48" w:name="_Toc435197750"/>
      <w:bookmarkStart w:id="49" w:name="_Toc461701833"/>
      <w:bookmarkStart w:id="50" w:name="_Toc487592047"/>
      <w:r w:rsidRPr="00505A6C">
        <w:rPr>
          <w:rFonts w:asciiTheme="minorHAnsi" w:hAnsiTheme="minorHAnsi" w:cstheme="minorHAnsi"/>
          <w:sz w:val="20"/>
        </w:rPr>
        <w:t>&lt;Precondición 1&gt;</w:t>
      </w:r>
      <w:bookmarkEnd w:id="46"/>
      <w:bookmarkEnd w:id="47"/>
      <w:bookmarkEnd w:id="48"/>
      <w:bookmarkEnd w:id="49"/>
      <w:r w:rsidR="00B527C0" w:rsidRPr="00505A6C">
        <w:rPr>
          <w:rFonts w:asciiTheme="minorHAnsi" w:hAnsiTheme="minorHAnsi" w:cstheme="minorHAnsi"/>
          <w:sz w:val="20"/>
        </w:rPr>
        <w:t xml:space="preserve"> </w:t>
      </w:r>
      <w:r w:rsidR="00B527C0" w:rsidRPr="00505A6C">
        <w:rPr>
          <w:rFonts w:asciiTheme="minorHAnsi" w:hAnsiTheme="minorHAnsi" w:cstheme="minorHAnsi"/>
          <w:color w:val="000000" w:themeColor="text1"/>
          <w:sz w:val="20"/>
        </w:rPr>
        <w:t>Nombre de usuario y contraseña válidos.</w:t>
      </w:r>
      <w:bookmarkEnd w:id="50"/>
    </w:p>
    <w:p w14:paraId="1CD214DA" w14:textId="5E9772CA" w:rsidR="00455180" w:rsidRPr="00505A6C" w:rsidRDefault="00455180" w:rsidP="00193BBD">
      <w:pPr>
        <w:pStyle w:val="ndice2"/>
        <w:ind w:left="585"/>
      </w:pPr>
      <w:r w:rsidRPr="00505A6C">
        <w:t xml:space="preserve">El usuario </w:t>
      </w:r>
      <w:r w:rsidR="00193BBD" w:rsidRPr="00505A6C">
        <w:t>DGAPF</w:t>
      </w:r>
      <w:r w:rsidR="00CF6856" w:rsidRPr="00505A6C">
        <w:t xml:space="preserve"> debe</w:t>
      </w:r>
      <w:r w:rsidRPr="00505A6C">
        <w:t xml:space="preserve"> contar con un </w:t>
      </w:r>
      <w:r w:rsidR="00CF6856" w:rsidRPr="00505A6C">
        <w:t xml:space="preserve">nombre de </w:t>
      </w:r>
      <w:r w:rsidRPr="00505A6C">
        <w:t xml:space="preserve">usuario y contraseña </w:t>
      </w:r>
      <w:r w:rsidR="00CF6856" w:rsidRPr="00505A6C">
        <w:t>válido</w:t>
      </w:r>
      <w:r w:rsidR="006A5C61" w:rsidRPr="00505A6C">
        <w:t>s</w:t>
      </w:r>
      <w:r w:rsidR="00CF6856" w:rsidRPr="00505A6C">
        <w:t>.</w:t>
      </w:r>
    </w:p>
    <w:p w14:paraId="1CD214DB" w14:textId="77777777" w:rsidR="00455180" w:rsidRPr="00505A6C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1" w:name="_Toc461701834"/>
      <w:bookmarkStart w:id="52" w:name="_Toc487592048"/>
      <w:r w:rsidRPr="00505A6C">
        <w:rPr>
          <w:rFonts w:asciiTheme="minorHAnsi" w:hAnsiTheme="minorHAnsi" w:cstheme="minorHAnsi"/>
          <w:sz w:val="20"/>
        </w:rPr>
        <w:t>&lt;Precondición 2&gt;</w:t>
      </w:r>
      <w:bookmarkEnd w:id="51"/>
      <w:r w:rsidR="00B527C0" w:rsidRPr="00505A6C">
        <w:rPr>
          <w:rFonts w:asciiTheme="minorHAnsi" w:hAnsiTheme="minorHAnsi" w:cstheme="minorHAnsi"/>
          <w:sz w:val="20"/>
        </w:rPr>
        <w:t xml:space="preserve"> Permisos</w:t>
      </w:r>
      <w:bookmarkEnd w:id="52"/>
    </w:p>
    <w:p w14:paraId="1CD214DC" w14:textId="7EEBBE96" w:rsidR="00CF6856" w:rsidRPr="00505A6C" w:rsidRDefault="00193BBD" w:rsidP="00496469">
      <w:pPr>
        <w:ind w:left="792"/>
        <w:rPr>
          <w:rFonts w:asciiTheme="minorHAnsi" w:hAnsiTheme="minorHAnsi" w:cstheme="minorHAnsi"/>
        </w:rPr>
      </w:pPr>
      <w:r w:rsidRPr="00505A6C">
        <w:rPr>
          <w:rFonts w:asciiTheme="minorHAnsi" w:hAnsiTheme="minorHAnsi" w:cstheme="minorHAnsi"/>
        </w:rPr>
        <w:t>El usuario DGAPF</w:t>
      </w:r>
      <w:r w:rsidR="00CF6856" w:rsidRPr="00505A6C">
        <w:rPr>
          <w:rFonts w:asciiTheme="minorHAnsi" w:hAnsiTheme="minorHAnsi" w:cstheme="minorHAnsi"/>
        </w:rPr>
        <w:t xml:space="preserve"> </w:t>
      </w:r>
      <w:r w:rsidR="00196EDA" w:rsidRPr="00505A6C">
        <w:rPr>
          <w:rFonts w:asciiTheme="minorHAnsi" w:hAnsiTheme="minorHAnsi" w:cstheme="minorHAnsi"/>
          <w:color w:val="000000" w:themeColor="text1"/>
        </w:rPr>
        <w:t xml:space="preserve">debe contar con los permisos para </w:t>
      </w:r>
      <w:r w:rsidR="006F7367" w:rsidRPr="00505A6C">
        <w:rPr>
          <w:rFonts w:asciiTheme="minorHAnsi" w:hAnsiTheme="minorHAnsi" w:cstheme="minorHAnsi"/>
        </w:rPr>
        <w:t xml:space="preserve">para crear, modificar, consultar y activar/desactivar </w:t>
      </w:r>
      <w:r w:rsidR="006F7367" w:rsidRPr="00505A6C">
        <w:rPr>
          <w:rFonts w:asciiTheme="minorHAnsi" w:hAnsiTheme="minorHAnsi" w:cstheme="minorHAnsi"/>
          <w:color w:val="000000" w:themeColor="text1"/>
        </w:rPr>
        <w:t>en el catálogo de periodo, dependiendo del rol.</w:t>
      </w:r>
    </w:p>
    <w:p w14:paraId="1CD214DD" w14:textId="77777777" w:rsidR="00CF6856" w:rsidRPr="00505A6C" w:rsidRDefault="0033216F" w:rsidP="0033216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3" w:name="_Toc487592049"/>
      <w:r w:rsidRPr="00505A6C">
        <w:rPr>
          <w:rFonts w:asciiTheme="minorHAnsi" w:hAnsiTheme="minorHAnsi" w:cstheme="minorHAnsi"/>
          <w:sz w:val="20"/>
        </w:rPr>
        <w:t>&lt;Precondición 3&gt;</w:t>
      </w:r>
      <w:r w:rsidR="00B527C0" w:rsidRPr="00505A6C">
        <w:rPr>
          <w:rFonts w:asciiTheme="minorHAnsi" w:hAnsiTheme="minorHAnsi" w:cstheme="minorHAnsi"/>
          <w:sz w:val="20"/>
        </w:rPr>
        <w:t xml:space="preserve"> Autenticación</w:t>
      </w:r>
      <w:bookmarkEnd w:id="53"/>
    </w:p>
    <w:p w14:paraId="1CD214DE" w14:textId="77777777" w:rsidR="00455180" w:rsidRPr="00505A6C" w:rsidRDefault="00455180" w:rsidP="00193BBD">
      <w:pPr>
        <w:ind w:left="225" w:firstLine="567"/>
        <w:rPr>
          <w:rFonts w:asciiTheme="minorHAnsi" w:hAnsiTheme="minorHAnsi" w:cstheme="minorHAnsi"/>
          <w:szCs w:val="20"/>
          <w:lang w:val="es-MX" w:eastAsia="en-US"/>
        </w:rPr>
      </w:pPr>
      <w:r w:rsidRPr="00505A6C">
        <w:rPr>
          <w:rFonts w:asciiTheme="minorHAnsi" w:hAnsiTheme="minorHAnsi" w:cstheme="minorHAnsi"/>
          <w:szCs w:val="20"/>
          <w:lang w:val="es-MX" w:eastAsia="en-US"/>
        </w:rPr>
        <w:t>E</w:t>
      </w:r>
      <w:r w:rsidR="00193BBD" w:rsidRPr="00505A6C">
        <w:rPr>
          <w:rFonts w:asciiTheme="minorHAnsi" w:hAnsiTheme="minorHAnsi" w:cstheme="minorHAnsi"/>
          <w:szCs w:val="20"/>
          <w:lang w:val="es-MX" w:eastAsia="en-US"/>
        </w:rPr>
        <w:t>l usuario DGAPF</w:t>
      </w:r>
      <w:r w:rsidR="00CF6856" w:rsidRPr="00505A6C">
        <w:rPr>
          <w:rFonts w:asciiTheme="minorHAnsi" w:hAnsiTheme="minorHAnsi" w:cstheme="minorHAnsi"/>
          <w:szCs w:val="20"/>
          <w:lang w:val="es-MX" w:eastAsia="en-US"/>
        </w:rPr>
        <w:t xml:space="preserve"> debe </w:t>
      </w:r>
      <w:r w:rsidRPr="00505A6C">
        <w:rPr>
          <w:rFonts w:asciiTheme="minorHAnsi" w:hAnsiTheme="minorHAnsi" w:cstheme="minorHAnsi"/>
          <w:szCs w:val="20"/>
          <w:lang w:val="es-MX" w:eastAsia="en-US"/>
        </w:rPr>
        <w:t>estar autenticado dentro del sistema.</w:t>
      </w:r>
    </w:p>
    <w:p w14:paraId="1CD214DF" w14:textId="77777777" w:rsidR="00E67D8B" w:rsidRPr="00505A6C" w:rsidRDefault="009F02E6" w:rsidP="00E67D8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lang w:val="es-MX" w:eastAsia="en-US"/>
        </w:rPr>
      </w:pPr>
      <w:bookmarkStart w:id="54" w:name="_Toc487592050"/>
      <w:r w:rsidRPr="00505A6C">
        <w:rPr>
          <w:rFonts w:asciiTheme="minorHAnsi" w:hAnsiTheme="minorHAnsi" w:cstheme="minorHAnsi"/>
          <w:sz w:val="20"/>
        </w:rPr>
        <w:t>&lt;</w:t>
      </w:r>
      <w:r w:rsidRPr="00505A6C">
        <w:rPr>
          <w:rFonts w:asciiTheme="minorHAnsi" w:hAnsiTheme="minorHAnsi" w:cstheme="minorHAnsi"/>
          <w:bCs w:val="0"/>
          <w:sz w:val="20"/>
        </w:rPr>
        <w:t>Precondición</w:t>
      </w:r>
      <w:r w:rsidR="00E67D8B" w:rsidRPr="00505A6C">
        <w:rPr>
          <w:rFonts w:asciiTheme="minorHAnsi" w:hAnsiTheme="minorHAnsi" w:cstheme="minorHAnsi"/>
        </w:rPr>
        <w:t xml:space="preserve"> </w:t>
      </w:r>
      <w:r w:rsidR="00B61676" w:rsidRPr="00505A6C">
        <w:rPr>
          <w:rFonts w:asciiTheme="minorHAnsi" w:hAnsiTheme="minorHAnsi" w:cstheme="minorHAnsi"/>
          <w:sz w:val="20"/>
        </w:rPr>
        <w:t>4</w:t>
      </w:r>
      <w:r w:rsidRPr="00505A6C">
        <w:rPr>
          <w:rFonts w:asciiTheme="minorHAnsi" w:hAnsiTheme="minorHAnsi" w:cstheme="minorHAnsi"/>
          <w:sz w:val="20"/>
        </w:rPr>
        <w:t xml:space="preserve"> &gt;</w:t>
      </w:r>
      <w:r w:rsidR="003D3ABD" w:rsidRPr="00505A6C">
        <w:rPr>
          <w:rFonts w:asciiTheme="minorHAnsi" w:hAnsiTheme="minorHAnsi" w:cstheme="minorHAnsi"/>
          <w:sz w:val="20"/>
        </w:rPr>
        <w:t xml:space="preserve"> </w:t>
      </w:r>
      <w:r w:rsidR="004D2032" w:rsidRPr="00505A6C">
        <w:rPr>
          <w:rFonts w:asciiTheme="minorHAnsi" w:hAnsiTheme="minorHAnsi" w:cstheme="minorHAnsi"/>
          <w:sz w:val="20"/>
        </w:rPr>
        <w:t>Periodos previos</w:t>
      </w:r>
      <w:bookmarkEnd w:id="54"/>
    </w:p>
    <w:p w14:paraId="1CD214E0" w14:textId="77777777" w:rsidR="00E67D8B" w:rsidRPr="00505A6C" w:rsidRDefault="00E67D8B" w:rsidP="00E67D8B">
      <w:pPr>
        <w:pStyle w:val="Prrafodelista"/>
        <w:ind w:left="792"/>
        <w:jc w:val="left"/>
        <w:rPr>
          <w:rFonts w:asciiTheme="minorHAnsi" w:hAnsiTheme="minorHAnsi" w:cstheme="minorHAnsi"/>
          <w:szCs w:val="20"/>
          <w:lang w:val="es-MX" w:eastAsia="en-US"/>
        </w:rPr>
      </w:pPr>
      <w:r w:rsidRPr="00505A6C">
        <w:rPr>
          <w:rFonts w:asciiTheme="minorHAnsi" w:hAnsiTheme="minorHAnsi" w:cstheme="minorHAnsi"/>
          <w:szCs w:val="20"/>
          <w:lang w:val="es-MX" w:eastAsia="en-US"/>
        </w:rPr>
        <w:t xml:space="preserve">Para la consulta y la modificación, el sistema debe tener registros previos de </w:t>
      </w:r>
      <w:r w:rsidR="00D122A1" w:rsidRPr="00505A6C">
        <w:rPr>
          <w:rFonts w:asciiTheme="minorHAnsi" w:hAnsiTheme="minorHAnsi" w:cstheme="minorHAnsi"/>
          <w:szCs w:val="20"/>
          <w:lang w:val="es-MX" w:eastAsia="en-US"/>
        </w:rPr>
        <w:t>periodos</w:t>
      </w:r>
      <w:r w:rsidRPr="00505A6C">
        <w:rPr>
          <w:rFonts w:asciiTheme="minorHAnsi" w:hAnsiTheme="minorHAnsi" w:cstheme="minorHAnsi"/>
          <w:szCs w:val="20"/>
          <w:lang w:val="es-MX" w:eastAsia="en-US"/>
        </w:rPr>
        <w:t>.</w:t>
      </w:r>
    </w:p>
    <w:p w14:paraId="1CD214E1" w14:textId="77777777" w:rsidR="00D16B4F" w:rsidRPr="00505A6C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5" w:name="_Toc487592051"/>
      <w:r w:rsidRPr="00505A6C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5"/>
    </w:p>
    <w:p w14:paraId="1CD214E2" w14:textId="77777777" w:rsidR="00D16B4F" w:rsidRPr="00505A6C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6" w:name="_Toc371934673"/>
      <w:bookmarkStart w:id="57" w:name="_Toc289774378"/>
      <w:bookmarkStart w:id="58" w:name="_Toc126991050"/>
      <w:bookmarkStart w:id="59" w:name="_Toc487592052"/>
      <w:r w:rsidRPr="00505A6C">
        <w:rPr>
          <w:rFonts w:asciiTheme="minorHAnsi" w:hAnsiTheme="minorHAnsi" w:cstheme="minorHAnsi"/>
          <w:sz w:val="20"/>
        </w:rPr>
        <w:t>Flujo Básico</w:t>
      </w:r>
      <w:bookmarkEnd w:id="56"/>
      <w:bookmarkEnd w:id="57"/>
      <w:bookmarkEnd w:id="58"/>
      <w:bookmarkEnd w:id="5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505A6C" w14:paraId="1CD214E6" w14:textId="77777777" w:rsidTr="00916F20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D214E3" w14:textId="77777777" w:rsidR="00455180" w:rsidRPr="00505A6C" w:rsidRDefault="00455180" w:rsidP="00443B23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D214E4" w14:textId="77777777" w:rsidR="00455180" w:rsidRPr="00505A6C" w:rsidRDefault="00455180" w:rsidP="00916F20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D214E5" w14:textId="77777777" w:rsidR="00455180" w:rsidRPr="00505A6C" w:rsidRDefault="00455180" w:rsidP="00916F20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505A6C" w14:paraId="1CD214EA" w14:textId="77777777" w:rsidTr="00916F2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214E7" w14:textId="77777777" w:rsidR="009F4550" w:rsidRPr="00505A6C" w:rsidRDefault="006A5C61" w:rsidP="00443B23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14E8" w14:textId="1C1AE16B" w:rsidR="009F4550" w:rsidRPr="00505A6C" w:rsidRDefault="003D0742" w:rsidP="00916F20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443B23"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Pr="00505A6C">
              <w:rPr>
                <w:rFonts w:asciiTheme="minorHAnsi" w:hAnsiTheme="minorHAnsi" w:cstheme="minorHAnsi"/>
                <w:szCs w:val="20"/>
              </w:rPr>
              <w:t>DGAPF</w:t>
            </w:r>
            <w:r w:rsidR="00443B23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14E9" w14:textId="10A2416B" w:rsidR="009F4550" w:rsidRPr="00505A6C" w:rsidRDefault="00496469" w:rsidP="00916F20">
            <w:pPr>
              <w:tabs>
                <w:tab w:val="center" w:pos="3615"/>
              </w:tabs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370E97" w:rsidRPr="00505A6C">
              <w:rPr>
                <w:rFonts w:asciiTheme="minorHAnsi" w:hAnsiTheme="minorHAnsi" w:cstheme="minorHAnsi"/>
                <w:bCs/>
                <w:szCs w:val="20"/>
              </w:rPr>
              <w:t>elecciona la opción “</w:t>
            </w:r>
            <w:r w:rsidR="00CB0083" w:rsidRPr="00505A6C">
              <w:rPr>
                <w:rFonts w:asciiTheme="minorHAnsi" w:hAnsiTheme="minorHAnsi" w:cstheme="minorHAnsi"/>
                <w:bCs/>
                <w:szCs w:val="20"/>
              </w:rPr>
              <w:t>Administrar Periodo</w:t>
            </w:r>
            <w:r w:rsidR="009F4550" w:rsidRPr="00505A6C"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C1789A" w:rsidRPr="00505A6C">
              <w:rPr>
                <w:rFonts w:asciiTheme="minorHAnsi" w:hAnsiTheme="minorHAnsi" w:cstheme="minorHAnsi"/>
                <w:bCs/>
                <w:szCs w:val="20"/>
              </w:rPr>
              <w:t xml:space="preserve"> del menú </w:t>
            </w:r>
            <w:r w:rsidR="00DC4463" w:rsidRPr="00505A6C">
              <w:rPr>
                <w:rFonts w:asciiTheme="minorHAnsi" w:hAnsiTheme="minorHAnsi" w:cstheme="minorHAnsi"/>
                <w:bCs/>
                <w:szCs w:val="20"/>
              </w:rPr>
              <w:t>catálogos</w:t>
            </w:r>
            <w:r w:rsidR="00C1789A" w:rsidRPr="00505A6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455180" w:rsidRPr="00505A6C" w14:paraId="1CD214FA" w14:textId="77777777" w:rsidTr="00916F2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14EB" w14:textId="77777777" w:rsidR="00455180" w:rsidRPr="00505A6C" w:rsidRDefault="006A5C61" w:rsidP="00443B23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14EC" w14:textId="54F37D4D" w:rsidR="00455180" w:rsidRPr="00505A6C" w:rsidRDefault="00E8379B" w:rsidP="00916F20">
            <w:pPr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443B23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B1F31" w14:textId="71C2BEFA" w:rsidR="00C06ED6" w:rsidRPr="00505A6C" w:rsidRDefault="00C06ED6" w:rsidP="00916F20">
            <w:pPr>
              <w:pStyle w:val="ndice2"/>
              <w:ind w:left="0" w:firstLine="0"/>
            </w:pPr>
            <w:r w:rsidRPr="00505A6C">
              <w:t>Despliega una ventana con los periodos registrados en el sistema, ordenados alfabéticamente de manera descendente de acuerdo a la siguiente estructura.</w:t>
            </w:r>
            <w:r w:rsidRPr="00505A6C" w:rsidDel="00C06ED6">
              <w:t xml:space="preserve"> </w:t>
            </w:r>
          </w:p>
          <w:p w14:paraId="2FF0672E" w14:textId="53C16F91" w:rsidR="00DB613A" w:rsidRDefault="00DB613A" w:rsidP="00916F20">
            <w:pPr>
              <w:pStyle w:val="ndice2"/>
              <w:numPr>
                <w:ilvl w:val="0"/>
                <w:numId w:val="6"/>
              </w:numPr>
            </w:pPr>
            <w:r w:rsidRPr="00505A6C">
              <w:t>“</w:t>
            </w:r>
            <w:r>
              <w:t>No.</w:t>
            </w:r>
            <w:r w:rsidRPr="00505A6C">
              <w:t>”</w:t>
            </w:r>
          </w:p>
          <w:p w14:paraId="1CD214EF" w14:textId="5F48CCF5" w:rsidR="00455180" w:rsidRPr="00505A6C" w:rsidRDefault="00CC7264" w:rsidP="00916F20">
            <w:pPr>
              <w:pStyle w:val="ndice2"/>
              <w:numPr>
                <w:ilvl w:val="0"/>
                <w:numId w:val="6"/>
              </w:numPr>
            </w:pPr>
            <w:r w:rsidRPr="00505A6C">
              <w:t xml:space="preserve"> </w:t>
            </w:r>
            <w:r w:rsidR="00EA27F7" w:rsidRPr="00505A6C">
              <w:t>“Periodo</w:t>
            </w:r>
            <w:r w:rsidR="00DC4463" w:rsidRPr="00505A6C">
              <w:t>”</w:t>
            </w:r>
            <w:r w:rsidR="00455180" w:rsidRPr="00505A6C">
              <w:t xml:space="preserve"> </w:t>
            </w:r>
          </w:p>
          <w:p w14:paraId="1CD214F0" w14:textId="77777777" w:rsidR="00455180" w:rsidRPr="00505A6C" w:rsidRDefault="00455180" w:rsidP="00916F20">
            <w:pPr>
              <w:pStyle w:val="ndice2"/>
              <w:numPr>
                <w:ilvl w:val="0"/>
                <w:numId w:val="6"/>
              </w:numPr>
            </w:pPr>
            <w:r w:rsidRPr="00505A6C">
              <w:t>“</w:t>
            </w:r>
            <w:r w:rsidR="00EA27F7" w:rsidRPr="00505A6C">
              <w:t>Descripción</w:t>
            </w:r>
            <w:r w:rsidRPr="00505A6C">
              <w:t>”</w:t>
            </w:r>
          </w:p>
          <w:p w14:paraId="1CD214F1" w14:textId="77777777" w:rsidR="004B60EE" w:rsidRPr="00505A6C" w:rsidRDefault="004B60EE" w:rsidP="00916F20">
            <w:pPr>
              <w:rPr>
                <w:rFonts w:asciiTheme="minorHAnsi" w:hAnsiTheme="minorHAnsi" w:cstheme="minorHAnsi"/>
              </w:rPr>
            </w:pPr>
            <w:r w:rsidRPr="00505A6C">
              <w:rPr>
                <w:rFonts w:asciiTheme="minorHAnsi" w:hAnsiTheme="minorHAnsi" w:cstheme="minorHAnsi"/>
              </w:rPr>
              <w:t>Los filtros:</w:t>
            </w:r>
          </w:p>
          <w:p w14:paraId="1CD214F2" w14:textId="77777777" w:rsidR="004B60EE" w:rsidRPr="00505A6C" w:rsidRDefault="004B60EE" w:rsidP="00916F20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505A6C">
              <w:rPr>
                <w:rFonts w:asciiTheme="minorHAnsi" w:hAnsiTheme="minorHAnsi" w:cstheme="minorHAnsi"/>
              </w:rPr>
              <w:t>“Activo”,</w:t>
            </w:r>
          </w:p>
          <w:p w14:paraId="1CD214F3" w14:textId="77777777" w:rsidR="004B60EE" w:rsidRPr="00505A6C" w:rsidRDefault="00956991" w:rsidP="00916F20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505A6C">
              <w:rPr>
                <w:rFonts w:asciiTheme="minorHAnsi" w:hAnsiTheme="minorHAnsi" w:cstheme="minorHAnsi"/>
              </w:rPr>
              <w:t>“Inactivo”.</w:t>
            </w:r>
          </w:p>
          <w:p w14:paraId="5F76DC1C" w14:textId="22D41B99" w:rsidR="00D827E3" w:rsidRPr="00505A6C" w:rsidRDefault="00D827E3" w:rsidP="00916F20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505A6C">
              <w:rPr>
                <w:rFonts w:asciiTheme="minorHAnsi" w:hAnsiTheme="minorHAnsi" w:cstheme="minorHAnsi"/>
              </w:rPr>
              <w:t>“Periodo”</w:t>
            </w:r>
          </w:p>
          <w:p w14:paraId="1CD214F4" w14:textId="77777777" w:rsidR="00455180" w:rsidRPr="00505A6C" w:rsidRDefault="00605526" w:rsidP="00916F20">
            <w:pPr>
              <w:pStyle w:val="ndice2"/>
            </w:pPr>
            <w:r w:rsidRPr="00505A6C">
              <w:t>Así como las opciones</w:t>
            </w:r>
            <w:r w:rsidR="00455180" w:rsidRPr="00505A6C">
              <w:t>:</w:t>
            </w:r>
          </w:p>
          <w:p w14:paraId="1CD214F5" w14:textId="77777777" w:rsidR="00455180" w:rsidRPr="00505A6C" w:rsidRDefault="00455180" w:rsidP="00916F20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C50469"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Crear</w:t>
            </w:r>
            <w:r w:rsidR="007D0C7F"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Periodo</w:t>
            </w: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</w:p>
          <w:p w14:paraId="1CD214F6" w14:textId="77777777" w:rsidR="00455180" w:rsidRPr="00505A6C" w:rsidRDefault="00455180" w:rsidP="00916F20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2E3F55"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Modificar</w:t>
            </w:r>
            <w:r w:rsidR="007D0C7F"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Periodo</w:t>
            </w: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  <w:r w:rsidR="00BA536C"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A536C"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1CD214F7" w14:textId="6B00A7D9" w:rsidR="00A95FF0" w:rsidRPr="00505A6C" w:rsidRDefault="00455180" w:rsidP="00916F20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D827E3"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Activar/Desactivar</w:t>
            </w:r>
            <w:r w:rsidR="007D0C7F"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Periodo</w:t>
            </w: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  <w:r w:rsidR="00BA536C"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A536C"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</w:t>
            </w:r>
            <w:r w:rsidR="005C395E"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,</w:t>
            </w:r>
          </w:p>
          <w:p w14:paraId="1CD214F8" w14:textId="0789FCEC" w:rsidR="005C395E" w:rsidRPr="00505A6C" w:rsidRDefault="005C395E" w:rsidP="00916F20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lastRenderedPageBreak/>
              <w:t>“</w:t>
            </w:r>
            <w:r w:rsidR="00525507"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Ver detalle periodo</w:t>
            </w: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” 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1CD214F9" w14:textId="122EE179" w:rsidR="005A06D0" w:rsidRPr="00505A6C" w:rsidRDefault="007906FE" w:rsidP="00916F20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“Buscar”</w:t>
            </w:r>
          </w:p>
        </w:tc>
      </w:tr>
      <w:tr w:rsidR="006A5C61" w:rsidRPr="00505A6C" w14:paraId="1CD21504" w14:textId="77777777" w:rsidTr="00916F2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14FB" w14:textId="77777777" w:rsidR="006A5C61" w:rsidRPr="00505A6C" w:rsidRDefault="006A5C61" w:rsidP="00443B23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lastRenderedPageBreak/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14FC" w14:textId="6D1FE36C" w:rsidR="006A5C61" w:rsidRPr="00505A6C" w:rsidRDefault="00443B23" w:rsidP="00916F20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Usuario </w:t>
            </w:r>
            <w:r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Pr="00505A6C">
              <w:rPr>
                <w:rFonts w:asciiTheme="minorHAnsi" w:hAnsiTheme="minorHAnsi" w:cstheme="minorHAnsi"/>
                <w:szCs w:val="20"/>
              </w:rPr>
              <w:t>DGAPF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14FD" w14:textId="77777777" w:rsidR="00AB6CCF" w:rsidRPr="00505A6C" w:rsidRDefault="00AB6CCF" w:rsidP="00916F2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De acuerdo a la opción seleccionada, continúa como sigue:</w:t>
            </w:r>
          </w:p>
          <w:p w14:paraId="1CD214FE" w14:textId="77777777" w:rsidR="00AB6CCF" w:rsidRPr="00505A6C" w:rsidRDefault="00AB6CCF" w:rsidP="00916F2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575E78"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Crear</w:t>
            </w:r>
            <w:r w:rsidR="00FC71AA"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Periodo</w:t>
            </w: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, continúa en el </w:t>
            </w: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 xml:space="preserve">AO01 </w:t>
            </w:r>
            <w:r w:rsidR="00F50821" w:rsidRPr="00505A6C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Crear</w:t>
            </w:r>
            <w:r w:rsidRPr="00505A6C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</w:t>
            </w:r>
            <w:r w:rsidR="00FC71AA" w:rsidRPr="00505A6C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Periodo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1CD214FF" w14:textId="77777777" w:rsidR="00AB6CCF" w:rsidRPr="00505A6C" w:rsidRDefault="00CD59AB" w:rsidP="00916F2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Modificar Periodo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uno de los periodos</w:t>
            </w:r>
            <w:r w:rsidR="00AB6CCF" w:rsidRPr="00505A6C">
              <w:rPr>
                <w:rFonts w:asciiTheme="minorHAnsi" w:hAnsiTheme="minorHAnsi" w:cstheme="minorHAnsi"/>
                <w:bCs/>
                <w:szCs w:val="20"/>
              </w:rPr>
              <w:t xml:space="preserve">, continúa en el </w:t>
            </w:r>
            <w:r w:rsidR="00AB6CCF" w:rsidRPr="00505A6C">
              <w:rPr>
                <w:rFonts w:asciiTheme="minorHAnsi" w:hAnsiTheme="minorHAnsi" w:cstheme="minorHAnsi"/>
                <w:b/>
                <w:bCs/>
                <w:szCs w:val="20"/>
              </w:rPr>
              <w:t>AO02</w:t>
            </w:r>
            <w:r w:rsidR="00AB6CCF" w:rsidRPr="00505A6C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Modificar </w:t>
            </w:r>
            <w:r w:rsidR="00FC71AA" w:rsidRPr="00505A6C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Periodo</w:t>
            </w:r>
            <w:r w:rsidR="00AB6CCF"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.</w:t>
            </w:r>
          </w:p>
          <w:p w14:paraId="1CD21500" w14:textId="249BA94C" w:rsidR="006A5C61" w:rsidRPr="00505A6C" w:rsidRDefault="000E6A00" w:rsidP="00916F20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="002275E3" w:rsidRPr="00505A6C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Ver detalle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Periodo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uno de los periodos</w:t>
            </w:r>
            <w:r w:rsidR="00AB6CCF" w:rsidRPr="00505A6C">
              <w:rPr>
                <w:rFonts w:asciiTheme="minorHAnsi" w:hAnsiTheme="minorHAnsi" w:cstheme="minorHAnsi"/>
                <w:bCs/>
                <w:szCs w:val="20"/>
              </w:rPr>
              <w:t xml:space="preserve">, continúa en el </w:t>
            </w:r>
            <w:r w:rsidR="00AB6CCF" w:rsidRPr="00505A6C">
              <w:rPr>
                <w:rFonts w:asciiTheme="minorHAnsi" w:hAnsiTheme="minorHAnsi" w:cstheme="minorHAnsi"/>
                <w:b/>
                <w:bCs/>
                <w:szCs w:val="20"/>
              </w:rPr>
              <w:t xml:space="preserve">AO03 </w:t>
            </w:r>
            <w:r w:rsidR="00716805" w:rsidRPr="00505A6C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Ver detalle</w:t>
            </w:r>
            <w:r w:rsidR="007A0E04" w:rsidRPr="00505A6C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</w:t>
            </w:r>
            <w:r w:rsidR="00FC71AA" w:rsidRPr="00505A6C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Periodo</w:t>
            </w:r>
            <w:r w:rsidR="00AB6CCF"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.</w:t>
            </w:r>
          </w:p>
          <w:p w14:paraId="1CD21501" w14:textId="70D9CC49" w:rsidR="00BA393A" w:rsidRPr="00505A6C" w:rsidRDefault="002275E3" w:rsidP="00916F2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Activar o Desactivar uno de los </w:t>
            </w:r>
            <w:r w:rsidR="00287A28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periodos</w:t>
            </w:r>
            <w:r w:rsidR="00287A28" w:rsidRPr="00505A6C" w:rsidDel="002275E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</w:t>
            </w:r>
            <w:r w:rsidR="00BA393A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continúa en el </w:t>
            </w:r>
            <w:r w:rsidR="00BA393A"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AO04 </w:t>
            </w:r>
            <w:r w:rsidR="00BA393A" w:rsidRPr="00505A6C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 w:rsidR="00E6047B" w:rsidRPr="00505A6C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periodo</w:t>
            </w:r>
            <w:r w:rsidR="00BA393A"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1CD21502" w14:textId="3CECDEE1" w:rsidR="00BA393A" w:rsidRPr="00505A6C" w:rsidRDefault="00BA393A" w:rsidP="00916F2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“Activo” o “Inactivo” </w:t>
            </w:r>
            <w:r w:rsidR="00716805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o “Periodo” 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y la opción “Buscar”, continúa en el </w:t>
            </w: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 Búsqueda</w:t>
            </w:r>
          </w:p>
          <w:p w14:paraId="1CD21503" w14:textId="3AA0B359" w:rsidR="00967835" w:rsidRPr="00505A6C" w:rsidRDefault="00967835" w:rsidP="00916F2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 periodo que satisfaga los datos ingresados. En caso contrario, continúa con el </w:t>
            </w: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>AE0</w:t>
            </w:r>
            <w:r w:rsidR="00592547" w:rsidRPr="00505A6C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 xml:space="preserve"> Consulta </w:t>
            </w:r>
            <w:r w:rsidR="00592547" w:rsidRPr="00505A6C"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991EFE" w:rsidRPr="00505A6C" w14:paraId="1CD21508" w14:textId="77777777" w:rsidTr="00916F2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1505" w14:textId="77777777" w:rsidR="00991EFE" w:rsidRPr="00505A6C" w:rsidRDefault="00991EFE" w:rsidP="00443B23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1506" w14:textId="23BD9FFA" w:rsidR="00991EFE" w:rsidRPr="00505A6C" w:rsidRDefault="00443B23" w:rsidP="00916F2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Usuario </w:t>
            </w:r>
            <w:r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Pr="00505A6C">
              <w:rPr>
                <w:rFonts w:asciiTheme="minorHAnsi" w:hAnsiTheme="minorHAnsi" w:cstheme="minorHAnsi"/>
                <w:szCs w:val="20"/>
              </w:rPr>
              <w:t>DGAPF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1507" w14:textId="77777777" w:rsidR="00991EFE" w:rsidRPr="00505A6C" w:rsidRDefault="00982DE2" w:rsidP="00916F20">
            <w:pPr>
              <w:keepLines/>
              <w:spacing w:before="0" w:after="0" w:line="240" w:lineRule="atLeast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505A6C">
              <w:rPr>
                <w:rFonts w:asciiTheme="minorHAnsi" w:hAnsiTheme="minorHAnsi" w:cstheme="minorHAnsi"/>
                <w:b/>
                <w:szCs w:val="20"/>
                <w:lang w:val="es-MX"/>
              </w:rPr>
              <w:t>AG02 Cerrar sesión</w:t>
            </w:r>
            <w:r w:rsidRPr="00505A6C">
              <w:rPr>
                <w:rFonts w:asciiTheme="minorHAnsi" w:hAnsiTheme="minorHAnsi" w:cstheme="minorHAnsi"/>
                <w:szCs w:val="20"/>
                <w:lang w:val="es-MX"/>
              </w:rPr>
              <w:t>.</w:t>
            </w:r>
          </w:p>
        </w:tc>
      </w:tr>
      <w:tr w:rsidR="006A5C61" w:rsidRPr="00505A6C" w14:paraId="1CD2150C" w14:textId="77777777" w:rsidTr="00916F2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1509" w14:textId="77777777" w:rsidR="006A5C61" w:rsidRPr="00505A6C" w:rsidRDefault="00B45EBC" w:rsidP="00443B23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150A" w14:textId="77777777" w:rsidR="006A5C61" w:rsidRPr="00505A6C" w:rsidRDefault="006A5C61" w:rsidP="00916F2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150B" w14:textId="77777777" w:rsidR="006A5C61" w:rsidRPr="00505A6C" w:rsidRDefault="006A5C61" w:rsidP="00916F2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14:paraId="1CD2150E" w14:textId="3CAEF7F0" w:rsidR="00157823" w:rsidRPr="00505A6C" w:rsidRDefault="00157823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60" w:name="_Toc371934674"/>
      <w:bookmarkStart w:id="61" w:name="_Toc228339743"/>
    </w:p>
    <w:p w14:paraId="1CD2150F" w14:textId="77777777" w:rsidR="00D16B4F" w:rsidRPr="00505A6C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2" w:name="_Toc487592053"/>
      <w:r w:rsidRPr="00505A6C">
        <w:rPr>
          <w:rFonts w:asciiTheme="minorHAnsi" w:hAnsiTheme="minorHAnsi" w:cstheme="minorHAnsi"/>
          <w:sz w:val="20"/>
        </w:rPr>
        <w:t>Flujos Alternos</w:t>
      </w:r>
      <w:bookmarkEnd w:id="60"/>
      <w:bookmarkEnd w:id="61"/>
      <w:bookmarkEnd w:id="62"/>
    </w:p>
    <w:p w14:paraId="1CD21510" w14:textId="77777777" w:rsidR="00455180" w:rsidRPr="00505A6C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3" w:name="_Toc52616587"/>
      <w:bookmarkStart w:id="64" w:name="_Toc182735731"/>
      <w:bookmarkStart w:id="65" w:name="_Toc228339744"/>
      <w:bookmarkStart w:id="66" w:name="_Toc461701838"/>
      <w:bookmarkStart w:id="67" w:name="_Toc487592054"/>
      <w:r w:rsidRPr="00505A6C">
        <w:rPr>
          <w:rFonts w:asciiTheme="minorHAnsi" w:hAnsiTheme="minorHAnsi" w:cstheme="minorHAnsi"/>
          <w:sz w:val="20"/>
        </w:rPr>
        <w:t>Opcionales</w:t>
      </w:r>
      <w:bookmarkEnd w:id="63"/>
      <w:bookmarkEnd w:id="64"/>
      <w:bookmarkEnd w:id="65"/>
      <w:bookmarkEnd w:id="66"/>
      <w:bookmarkEnd w:id="67"/>
    </w:p>
    <w:p w14:paraId="1CD21511" w14:textId="77777777" w:rsidR="00455180" w:rsidRPr="00505A6C" w:rsidRDefault="006A5C61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68" w:name="_Toc461701839"/>
      <w:r w:rsidRPr="00505A6C"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69" w:name="_Toc487592055"/>
      <w:r w:rsidR="00455180" w:rsidRPr="00505A6C">
        <w:rPr>
          <w:rFonts w:asciiTheme="minorHAnsi" w:hAnsiTheme="minorHAnsi" w:cstheme="minorHAnsi"/>
          <w:sz w:val="20"/>
        </w:rPr>
        <w:t xml:space="preserve">AO01 </w:t>
      </w:r>
      <w:r w:rsidR="006A7ED2" w:rsidRPr="00505A6C">
        <w:rPr>
          <w:rFonts w:asciiTheme="minorHAnsi" w:hAnsiTheme="minorHAnsi" w:cstheme="minorHAnsi"/>
          <w:sz w:val="20"/>
        </w:rPr>
        <w:t>Crear Periodo</w:t>
      </w:r>
      <w:r w:rsidR="00455180" w:rsidRPr="00505A6C">
        <w:rPr>
          <w:rFonts w:asciiTheme="minorHAnsi" w:hAnsiTheme="minorHAnsi" w:cstheme="minorHAnsi"/>
          <w:sz w:val="20"/>
        </w:rPr>
        <w:t>.</w:t>
      </w:r>
      <w:bookmarkEnd w:id="68"/>
      <w:bookmarkEnd w:id="6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505A6C" w14:paraId="1CD21515" w14:textId="77777777" w:rsidTr="00443B23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D21512" w14:textId="77777777" w:rsidR="00455180" w:rsidRPr="00505A6C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D21513" w14:textId="77777777" w:rsidR="00455180" w:rsidRPr="00505A6C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D21514" w14:textId="77777777" w:rsidR="00455180" w:rsidRPr="00505A6C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55180" w:rsidRPr="00505A6C" w14:paraId="1CD2151E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16" w14:textId="77777777" w:rsidR="00455180" w:rsidRPr="00505A6C" w:rsidRDefault="00455180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17" w14:textId="77777777" w:rsidR="00455180" w:rsidRPr="00505A6C" w:rsidRDefault="00605526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18" w14:textId="77777777" w:rsidR="00455180" w:rsidRPr="00505A6C" w:rsidRDefault="00605526" w:rsidP="00B6449A">
            <w:p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Despliega</w:t>
            </w:r>
            <w:r w:rsidR="00455180" w:rsidRPr="00505A6C">
              <w:rPr>
                <w:rFonts w:asciiTheme="minorHAnsi" w:hAnsiTheme="minorHAnsi" w:cstheme="minorHAnsi"/>
                <w:szCs w:val="20"/>
              </w:rPr>
              <w:t xml:space="preserve"> un formulario </w:t>
            </w:r>
            <w:r w:rsidR="007015EF" w:rsidRPr="00505A6C">
              <w:rPr>
                <w:rFonts w:asciiTheme="minorHAnsi" w:hAnsiTheme="minorHAnsi" w:cstheme="minorHAnsi"/>
                <w:szCs w:val="20"/>
              </w:rPr>
              <w:t>solicitando</w:t>
            </w:r>
            <w:r w:rsidR="0092148E" w:rsidRPr="00505A6C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860311" w:rsidRPr="00505A6C">
              <w:rPr>
                <w:rFonts w:asciiTheme="minorHAnsi" w:hAnsiTheme="minorHAnsi" w:cstheme="minorHAnsi"/>
                <w:szCs w:val="20"/>
              </w:rPr>
              <w:t>dos</w:t>
            </w:r>
            <w:r w:rsidR="007B1A22" w:rsidRPr="00505A6C">
              <w:rPr>
                <w:rFonts w:asciiTheme="minorHAnsi" w:hAnsiTheme="minorHAnsi" w:cstheme="minorHAnsi"/>
                <w:szCs w:val="20"/>
              </w:rPr>
              <w:t xml:space="preserve"> campos</w:t>
            </w:r>
            <w:r w:rsidR="00455180" w:rsidRPr="00505A6C">
              <w:rPr>
                <w:rFonts w:asciiTheme="minorHAnsi" w:hAnsiTheme="minorHAnsi" w:cstheme="minorHAnsi"/>
                <w:szCs w:val="20"/>
              </w:rPr>
              <w:t>:</w:t>
            </w:r>
          </w:p>
          <w:p w14:paraId="1CD21519" w14:textId="77777777" w:rsidR="00455180" w:rsidRPr="00505A6C" w:rsidRDefault="00455180" w:rsidP="00B52F36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“</w:t>
            </w:r>
            <w:r w:rsidR="00860311" w:rsidRPr="00505A6C">
              <w:rPr>
                <w:rFonts w:asciiTheme="minorHAnsi" w:hAnsiTheme="minorHAnsi" w:cstheme="minorHAnsi"/>
                <w:szCs w:val="20"/>
              </w:rPr>
              <w:t>Periodo</w:t>
            </w:r>
            <w:r w:rsidRPr="00505A6C">
              <w:rPr>
                <w:rFonts w:asciiTheme="minorHAnsi" w:hAnsiTheme="minorHAnsi" w:cstheme="minorHAnsi"/>
                <w:szCs w:val="20"/>
              </w:rPr>
              <w:t>”.</w:t>
            </w:r>
          </w:p>
          <w:p w14:paraId="1CD2151A" w14:textId="77777777" w:rsidR="00B52F36" w:rsidRPr="00505A6C" w:rsidRDefault="00B52F36" w:rsidP="00B52F36">
            <w:pPr>
              <w:pStyle w:val="ndice2"/>
              <w:numPr>
                <w:ilvl w:val="0"/>
                <w:numId w:val="10"/>
              </w:numPr>
            </w:pPr>
            <w:r w:rsidRPr="00505A6C">
              <w:t>“</w:t>
            </w:r>
            <w:r w:rsidR="00860311" w:rsidRPr="00505A6C">
              <w:t>Descripción</w:t>
            </w:r>
            <w:r w:rsidRPr="00505A6C">
              <w:t>”</w:t>
            </w:r>
          </w:p>
          <w:p w14:paraId="1CD2151B" w14:textId="77777777" w:rsidR="00455180" w:rsidRPr="00505A6C" w:rsidRDefault="00605526" w:rsidP="00B6449A">
            <w:p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Y las opciones:</w:t>
            </w:r>
            <w:r w:rsidR="00455180" w:rsidRPr="00505A6C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1CD2151C" w14:textId="5E7A6E6D" w:rsidR="00455180" w:rsidRPr="00505A6C" w:rsidRDefault="00455180" w:rsidP="00B52F36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“Guardar”  </w:t>
            </w:r>
          </w:p>
          <w:p w14:paraId="1CD2151D" w14:textId="77777777" w:rsidR="00455180" w:rsidRPr="00505A6C" w:rsidRDefault="00455180" w:rsidP="00B52F36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25683E" w:rsidRPr="00505A6C" w14:paraId="1CD21526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1F" w14:textId="77777777" w:rsidR="0025683E" w:rsidRPr="00505A6C" w:rsidRDefault="0025683E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20" w14:textId="5320B605" w:rsidR="0025683E" w:rsidRPr="00505A6C" w:rsidRDefault="00443B23" w:rsidP="0025683E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Usuario </w:t>
            </w:r>
            <w:r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Pr="00505A6C">
              <w:rPr>
                <w:rFonts w:asciiTheme="minorHAnsi" w:hAnsiTheme="minorHAnsi" w:cstheme="minorHAnsi"/>
                <w:szCs w:val="20"/>
              </w:rPr>
              <w:t>DGAPF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21" w14:textId="77777777" w:rsidR="0025683E" w:rsidRPr="00505A6C" w:rsidRDefault="0025683E" w:rsidP="0025683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1CD21522" w14:textId="77777777" w:rsidR="00DA6970" w:rsidRPr="00505A6C" w:rsidRDefault="00E77F61" w:rsidP="0025683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lastRenderedPageBreak/>
              <w:t xml:space="preserve">Captura </w:t>
            </w:r>
            <w:r w:rsidR="00C50469" w:rsidRPr="00505A6C">
              <w:rPr>
                <w:rFonts w:asciiTheme="minorHAnsi" w:hAnsiTheme="minorHAnsi" w:cstheme="minorHAnsi"/>
                <w:szCs w:val="20"/>
              </w:rPr>
              <w:t>“</w:t>
            </w:r>
            <w:r w:rsidR="00D72524" w:rsidRPr="00505A6C">
              <w:rPr>
                <w:rFonts w:asciiTheme="minorHAnsi" w:hAnsiTheme="minorHAnsi" w:cstheme="minorHAnsi"/>
                <w:szCs w:val="20"/>
              </w:rPr>
              <w:t>Periodo</w:t>
            </w:r>
            <w:r w:rsidR="00C50469" w:rsidRPr="00505A6C">
              <w:rPr>
                <w:rFonts w:asciiTheme="minorHAnsi" w:hAnsiTheme="minorHAnsi" w:cstheme="minorHAnsi"/>
                <w:szCs w:val="20"/>
              </w:rPr>
              <w:t>”</w:t>
            </w:r>
          </w:p>
          <w:p w14:paraId="1CD21523" w14:textId="77777777" w:rsidR="00302F76" w:rsidRPr="00505A6C" w:rsidRDefault="00DA6970" w:rsidP="0025683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Captura</w:t>
            </w:r>
            <w:r w:rsidR="00E77F61" w:rsidRPr="00505A6C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C50469" w:rsidRPr="00505A6C">
              <w:rPr>
                <w:rFonts w:asciiTheme="minorHAnsi" w:hAnsiTheme="minorHAnsi" w:cstheme="minorHAnsi"/>
                <w:szCs w:val="20"/>
              </w:rPr>
              <w:t>“</w:t>
            </w:r>
            <w:r w:rsidR="00D72524" w:rsidRPr="00505A6C">
              <w:rPr>
                <w:rFonts w:asciiTheme="minorHAnsi" w:hAnsiTheme="minorHAnsi" w:cstheme="minorHAnsi"/>
                <w:szCs w:val="20"/>
              </w:rPr>
              <w:t>Descripción</w:t>
            </w:r>
            <w:r w:rsidR="00C50469" w:rsidRPr="00505A6C">
              <w:rPr>
                <w:rFonts w:asciiTheme="minorHAnsi" w:hAnsiTheme="minorHAnsi" w:cstheme="minorHAnsi"/>
                <w:szCs w:val="20"/>
              </w:rPr>
              <w:t>”</w:t>
            </w:r>
          </w:p>
          <w:p w14:paraId="1CD21524" w14:textId="77777777" w:rsidR="00E77F61" w:rsidRPr="00505A6C" w:rsidRDefault="00302F76" w:rsidP="00302F76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Y</w:t>
            </w:r>
            <w:r w:rsidR="00E77F61" w:rsidRPr="00505A6C">
              <w:rPr>
                <w:rFonts w:asciiTheme="minorHAnsi" w:hAnsiTheme="minorHAnsi" w:cstheme="minorHAnsi"/>
                <w:szCs w:val="20"/>
              </w:rPr>
              <w:t xml:space="preserve"> da clic en el botón “Guardar”</w:t>
            </w:r>
            <w:r w:rsidR="00E77F61" w:rsidRPr="00505A6C">
              <w:rPr>
                <w:rFonts w:asciiTheme="minorHAnsi" w:hAnsiTheme="minorHAnsi" w:cstheme="minorHAnsi"/>
                <w:bCs/>
                <w:szCs w:val="20"/>
              </w:rPr>
              <w:t>, continuar con el flujo.</w:t>
            </w:r>
          </w:p>
          <w:p w14:paraId="1CD21525" w14:textId="77777777" w:rsidR="0025683E" w:rsidRPr="00505A6C" w:rsidRDefault="0025683E" w:rsidP="00E77F61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25683E" w:rsidRPr="00505A6C" w14:paraId="1CD2152B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27" w14:textId="77777777" w:rsidR="0025683E" w:rsidRPr="00505A6C" w:rsidRDefault="0025683E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28" w14:textId="77777777" w:rsidR="0025683E" w:rsidRPr="00505A6C" w:rsidRDefault="0025683E" w:rsidP="0025683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58FB8" w14:textId="389AB7A0" w:rsidR="00233BF1" w:rsidRPr="00505A6C" w:rsidRDefault="0025683E" w:rsidP="00233BF1">
            <w:p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505A6C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505A6C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505A6C">
              <w:rPr>
                <w:rFonts w:asciiTheme="minorHAnsi" w:hAnsiTheme="minorHAnsi" w:cstheme="minorHAnsi"/>
                <w:b/>
                <w:szCs w:val="20"/>
              </w:rPr>
              <w:t>V02</w:t>
            </w:r>
            <w:r w:rsidR="00AC25A2" w:rsidRPr="00505A6C">
              <w:rPr>
                <w:rFonts w:asciiTheme="minorHAnsi" w:hAnsiTheme="minorHAnsi" w:cstheme="minorHAnsi"/>
                <w:b/>
                <w:szCs w:val="20"/>
              </w:rPr>
              <w:t>, V03</w:t>
            </w:r>
          </w:p>
          <w:p w14:paraId="611EA03C" w14:textId="77777777" w:rsidR="008B656D" w:rsidRPr="00241BDB" w:rsidRDefault="00233BF1" w:rsidP="00233BF1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flujo.</w:t>
            </w:r>
          </w:p>
          <w:p w14:paraId="1CD2152A" w14:textId="1F1D9644" w:rsidR="00241BDB" w:rsidRPr="00241BDB" w:rsidRDefault="00241BDB" w:rsidP="0044655D">
            <w:pPr>
              <w:rPr>
                <w:rFonts w:asciiTheme="minorHAnsi" w:hAnsiTheme="minorHAnsi" w:cstheme="minorHAnsi"/>
                <w:szCs w:val="20"/>
              </w:rPr>
            </w:pPr>
            <w:r w:rsidRPr="0044655D">
              <w:rPr>
                <w:rFonts w:asciiTheme="minorHAnsi" w:hAnsiTheme="minorHAnsi" w:cstheme="minorHAnsi"/>
                <w:szCs w:val="20"/>
              </w:rPr>
              <w:t>Ver regla de negocio</w:t>
            </w:r>
            <w:r w:rsidR="0044655D">
              <w:rPr>
                <w:rFonts w:asciiTheme="minorHAnsi" w:hAnsiTheme="minorHAnsi" w:cstheme="minorHAnsi"/>
                <w:b/>
                <w:szCs w:val="20"/>
              </w:rPr>
              <w:t>: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 w:rsidRPr="008F5802">
              <w:rPr>
                <w:rFonts w:asciiTheme="minorHAnsi" w:hAnsiTheme="minorHAnsi" w:cstheme="minorHAnsi"/>
                <w:b/>
              </w:rPr>
              <w:t>RN</w:t>
            </w:r>
            <w:r w:rsidR="0044655D">
              <w:rPr>
                <w:rFonts w:asciiTheme="minorHAnsi" w:hAnsiTheme="minorHAnsi" w:cstheme="minorHAnsi"/>
                <w:b/>
              </w:rPr>
              <w:t>039</w:t>
            </w:r>
            <w:r w:rsidRPr="008F5802">
              <w:rPr>
                <w:rFonts w:asciiTheme="minorHAnsi" w:hAnsiTheme="minorHAnsi" w:cstheme="minorHAnsi"/>
                <w:b/>
              </w:rPr>
              <w:t xml:space="preserve"> Periodo de Emisión de Recibo</w:t>
            </w:r>
            <w:r w:rsidR="0044655D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25683E" w:rsidRPr="00505A6C" w14:paraId="1CD21530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2C" w14:textId="77777777" w:rsidR="0025683E" w:rsidRPr="00505A6C" w:rsidRDefault="0025683E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2D" w14:textId="77777777" w:rsidR="0025683E" w:rsidRPr="00505A6C" w:rsidRDefault="0025683E" w:rsidP="0025683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97CB0" w14:textId="68F15BC6" w:rsidR="007830E7" w:rsidRPr="00505A6C" w:rsidRDefault="007830E7" w:rsidP="007830E7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>Guarda los datos capturados por el usuario y muestra mensaje “Periodo guardado correctamente”, continúa con el flujo básico.</w:t>
            </w:r>
          </w:p>
          <w:p w14:paraId="1CD2152F" w14:textId="5E0F4434" w:rsidR="0025683E" w:rsidRPr="00505A6C" w:rsidRDefault="007830E7" w:rsidP="0025683E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el </w:t>
            </w: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25683E" w:rsidRPr="00505A6C" w14:paraId="1CD21538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35" w14:textId="0D52D562" w:rsidR="0025683E" w:rsidRPr="00505A6C" w:rsidRDefault="007830E7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36" w14:textId="77777777" w:rsidR="0025683E" w:rsidRPr="00505A6C" w:rsidRDefault="0025683E" w:rsidP="0025683E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37" w14:textId="77777777" w:rsidR="0025683E" w:rsidRPr="00505A6C" w:rsidRDefault="0025683E" w:rsidP="0025683E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1CD21539" w14:textId="77777777" w:rsidR="00455180" w:rsidRPr="00505A6C" w:rsidRDefault="00455180" w:rsidP="00455180">
      <w:pPr>
        <w:rPr>
          <w:rFonts w:asciiTheme="minorHAnsi" w:hAnsiTheme="minorHAnsi" w:cstheme="minorHAnsi"/>
          <w:szCs w:val="20"/>
          <w:lang w:val="es-MX"/>
        </w:rPr>
      </w:pPr>
    </w:p>
    <w:p w14:paraId="1CD2153B" w14:textId="77777777" w:rsidR="00455180" w:rsidRPr="00505A6C" w:rsidRDefault="009F4550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0" w:name="_Toc461701840"/>
      <w:bookmarkStart w:id="71" w:name="_Toc487592056"/>
      <w:r w:rsidRPr="00505A6C">
        <w:rPr>
          <w:rFonts w:asciiTheme="minorHAnsi" w:hAnsiTheme="minorHAnsi" w:cstheme="minorHAnsi"/>
          <w:sz w:val="20"/>
        </w:rPr>
        <w:t>AO02</w:t>
      </w:r>
      <w:r w:rsidR="00455180" w:rsidRPr="00505A6C">
        <w:rPr>
          <w:rFonts w:asciiTheme="minorHAnsi" w:hAnsiTheme="minorHAnsi" w:cstheme="minorHAnsi"/>
          <w:sz w:val="20"/>
        </w:rPr>
        <w:t xml:space="preserve"> </w:t>
      </w:r>
      <w:bookmarkEnd w:id="70"/>
      <w:r w:rsidR="00BC7CB1" w:rsidRPr="00505A6C">
        <w:rPr>
          <w:rFonts w:asciiTheme="minorHAnsi" w:hAnsiTheme="minorHAnsi" w:cstheme="minorHAnsi"/>
          <w:sz w:val="20"/>
        </w:rPr>
        <w:t>Modificar</w:t>
      </w:r>
      <w:r w:rsidR="00543560" w:rsidRPr="00505A6C">
        <w:rPr>
          <w:rFonts w:asciiTheme="minorHAnsi" w:hAnsiTheme="minorHAnsi" w:cstheme="minorHAnsi"/>
          <w:sz w:val="20"/>
        </w:rPr>
        <w:t xml:space="preserve"> </w:t>
      </w:r>
      <w:r w:rsidR="00D73B4D" w:rsidRPr="00505A6C">
        <w:rPr>
          <w:rFonts w:asciiTheme="minorHAnsi" w:hAnsiTheme="minorHAnsi" w:cstheme="minorHAnsi"/>
          <w:sz w:val="20"/>
        </w:rPr>
        <w:t>Periodo</w:t>
      </w:r>
      <w:r w:rsidR="00927212" w:rsidRPr="00505A6C">
        <w:rPr>
          <w:rFonts w:asciiTheme="minorHAnsi" w:hAnsiTheme="minorHAnsi" w:cstheme="minorHAnsi"/>
          <w:sz w:val="20"/>
        </w:rPr>
        <w:t>.</w:t>
      </w:r>
      <w:bookmarkEnd w:id="7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2136"/>
        <w:gridCol w:w="6914"/>
      </w:tblGrid>
      <w:tr w:rsidR="00455180" w:rsidRPr="00505A6C" w14:paraId="1CD2153F" w14:textId="77777777" w:rsidTr="00443B23">
        <w:trPr>
          <w:tblHeader/>
          <w:jc w:val="center"/>
        </w:trPr>
        <w:tc>
          <w:tcPr>
            <w:tcW w:w="52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D2153C" w14:textId="77777777" w:rsidR="00455180" w:rsidRPr="00505A6C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5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D2153D" w14:textId="77777777" w:rsidR="00455180" w:rsidRPr="00505A6C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D2153E" w14:textId="77777777" w:rsidR="00455180" w:rsidRPr="00505A6C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E38B8" w:rsidRPr="00505A6C" w14:paraId="1CD21548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40" w14:textId="77777777" w:rsidR="004E38B8" w:rsidRPr="00443B23" w:rsidRDefault="004E38B8" w:rsidP="00443B23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443B23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41" w14:textId="77777777" w:rsidR="004E38B8" w:rsidRPr="00505A6C" w:rsidRDefault="004E38B8" w:rsidP="00C15150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42" w14:textId="313C7252" w:rsidR="004E38B8" w:rsidRPr="00505A6C" w:rsidRDefault="00405AC8" w:rsidP="00C15150">
            <w:p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D</w:t>
            </w:r>
            <w:r w:rsidR="00EE5C85" w:rsidRPr="00505A6C">
              <w:rPr>
                <w:rFonts w:asciiTheme="minorHAnsi" w:hAnsiTheme="minorHAnsi" w:cstheme="minorHAnsi"/>
                <w:szCs w:val="20"/>
              </w:rPr>
              <w:t>espliega un formulario con dos</w:t>
            </w:r>
            <w:r w:rsidR="002D3C61" w:rsidRPr="00505A6C">
              <w:rPr>
                <w:rFonts w:asciiTheme="minorHAnsi" w:hAnsiTheme="minorHAnsi" w:cstheme="minorHAnsi"/>
                <w:szCs w:val="20"/>
              </w:rPr>
              <w:t xml:space="preserve"> campos</w:t>
            </w:r>
            <w:r w:rsidR="004E38B8" w:rsidRPr="00505A6C">
              <w:rPr>
                <w:rFonts w:asciiTheme="minorHAnsi" w:hAnsiTheme="minorHAnsi" w:cstheme="minorHAnsi"/>
                <w:szCs w:val="20"/>
              </w:rPr>
              <w:t>:</w:t>
            </w:r>
          </w:p>
          <w:p w14:paraId="1CD21543" w14:textId="75A520FD" w:rsidR="004E38B8" w:rsidRPr="00505A6C" w:rsidRDefault="00EE5C85" w:rsidP="00C15150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“Periodo</w:t>
            </w:r>
            <w:r w:rsidR="004E38B8" w:rsidRPr="00505A6C">
              <w:rPr>
                <w:rFonts w:asciiTheme="minorHAnsi" w:hAnsiTheme="minorHAnsi" w:cstheme="minorHAnsi"/>
                <w:szCs w:val="20"/>
              </w:rPr>
              <w:t>”</w:t>
            </w:r>
            <w:r w:rsidR="00A95D3B" w:rsidRPr="00505A6C">
              <w:rPr>
                <w:rFonts w:asciiTheme="minorHAnsi" w:hAnsiTheme="minorHAnsi" w:cstheme="minorHAnsi"/>
                <w:szCs w:val="20"/>
              </w:rPr>
              <w:t>, con el nombre del periodo seleccionado.</w:t>
            </w:r>
          </w:p>
          <w:p w14:paraId="1CD21544" w14:textId="4133A747" w:rsidR="009A50ED" w:rsidRPr="00505A6C" w:rsidRDefault="009A50ED" w:rsidP="009A50ED">
            <w:pPr>
              <w:pStyle w:val="ndice2"/>
              <w:numPr>
                <w:ilvl w:val="0"/>
                <w:numId w:val="10"/>
              </w:numPr>
            </w:pPr>
            <w:r w:rsidRPr="00505A6C">
              <w:t>“</w:t>
            </w:r>
            <w:r w:rsidR="00EE5C85" w:rsidRPr="00505A6C">
              <w:t>Descripción</w:t>
            </w:r>
            <w:r w:rsidRPr="00505A6C">
              <w:t>”</w:t>
            </w:r>
            <w:r w:rsidR="00A95D3B" w:rsidRPr="00505A6C">
              <w:t>, con la descripción del periodo seleccionado.</w:t>
            </w:r>
          </w:p>
          <w:p w14:paraId="1CD21545" w14:textId="77777777" w:rsidR="004E38B8" w:rsidRPr="00505A6C" w:rsidRDefault="004E38B8" w:rsidP="00C15150">
            <w:p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14:paraId="1CD21546" w14:textId="19EB3BB1" w:rsidR="004E38B8" w:rsidRPr="00505A6C" w:rsidRDefault="004E38B8" w:rsidP="00C15150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“Guardar”  </w:t>
            </w:r>
          </w:p>
          <w:p w14:paraId="1CD21547" w14:textId="77777777" w:rsidR="004E38B8" w:rsidRPr="00505A6C" w:rsidRDefault="004E38B8" w:rsidP="00C15150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4E38B8" w:rsidRPr="00505A6C" w14:paraId="1CD21550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49" w14:textId="77777777" w:rsidR="004E38B8" w:rsidRPr="00443B23" w:rsidRDefault="004E38B8" w:rsidP="00443B23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443B23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4A" w14:textId="3FF29114" w:rsidR="004E38B8" w:rsidRPr="00505A6C" w:rsidRDefault="00443B23" w:rsidP="00C15150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Usuario </w:t>
            </w:r>
            <w:r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Pr="00505A6C">
              <w:rPr>
                <w:rFonts w:asciiTheme="minorHAnsi" w:hAnsiTheme="minorHAnsi" w:cstheme="minorHAnsi"/>
                <w:szCs w:val="20"/>
              </w:rPr>
              <w:t>DGAPF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4B" w14:textId="77777777" w:rsidR="004E38B8" w:rsidRPr="00505A6C" w:rsidRDefault="004E38B8" w:rsidP="00C151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1CD2154C" w14:textId="6AE216F4" w:rsidR="00B96243" w:rsidRPr="00505A6C" w:rsidRDefault="00A77BB4" w:rsidP="00C1515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="005F2361" w:rsidRPr="00505A6C">
              <w:rPr>
                <w:rFonts w:asciiTheme="minorHAnsi" w:hAnsiTheme="minorHAnsi" w:cstheme="minorHAnsi"/>
                <w:szCs w:val="20"/>
              </w:rPr>
              <w:t>“Periodo</w:t>
            </w:r>
            <w:r w:rsidR="00033D02" w:rsidRPr="00505A6C">
              <w:rPr>
                <w:rFonts w:asciiTheme="minorHAnsi" w:hAnsiTheme="minorHAnsi" w:cstheme="minorHAnsi"/>
                <w:szCs w:val="20"/>
              </w:rPr>
              <w:t xml:space="preserve">” </w:t>
            </w:r>
            <w:r w:rsidR="005F2361" w:rsidRPr="00505A6C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</w:p>
          <w:p w14:paraId="1CD2154D" w14:textId="77777777" w:rsidR="00B96243" w:rsidRPr="00505A6C" w:rsidRDefault="00B96243" w:rsidP="00C1515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="005F2361" w:rsidRPr="00505A6C">
              <w:rPr>
                <w:rFonts w:asciiTheme="minorHAnsi" w:hAnsiTheme="minorHAnsi" w:cstheme="minorHAnsi"/>
                <w:szCs w:val="20"/>
              </w:rPr>
              <w:t>“Descripción</w:t>
            </w:r>
            <w:r w:rsidR="00033D02" w:rsidRPr="00505A6C">
              <w:rPr>
                <w:rFonts w:asciiTheme="minorHAnsi" w:hAnsiTheme="minorHAnsi" w:cstheme="minorHAnsi"/>
                <w:b/>
                <w:szCs w:val="20"/>
              </w:rPr>
              <w:t xml:space="preserve">”, </w:t>
            </w:r>
          </w:p>
          <w:p w14:paraId="1CD2154E" w14:textId="77777777" w:rsidR="00A77BB4" w:rsidRPr="00505A6C" w:rsidRDefault="00B96243" w:rsidP="00B96243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Y</w:t>
            </w:r>
            <w:r w:rsidR="00A77BB4" w:rsidRPr="00505A6C">
              <w:rPr>
                <w:rFonts w:asciiTheme="minorHAnsi" w:hAnsiTheme="minorHAnsi" w:cstheme="minorHAnsi"/>
                <w:szCs w:val="20"/>
              </w:rPr>
              <w:t xml:space="preserve"> da clic en el botón “Guardar”</w:t>
            </w:r>
            <w:r w:rsidR="00A77BB4" w:rsidRPr="00505A6C">
              <w:rPr>
                <w:rFonts w:asciiTheme="minorHAnsi" w:hAnsiTheme="minorHAnsi" w:cstheme="minorHAnsi"/>
                <w:bCs/>
                <w:szCs w:val="20"/>
              </w:rPr>
              <w:t>, continuar con el flujo.</w:t>
            </w:r>
          </w:p>
          <w:p w14:paraId="1CD2154F" w14:textId="77777777" w:rsidR="004E38B8" w:rsidRPr="00505A6C" w:rsidRDefault="004E38B8" w:rsidP="00A77BB4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505A6C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61BE2" w:rsidRPr="00505A6C" w14:paraId="1CD21556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51" w14:textId="77777777" w:rsidR="00F61BE2" w:rsidRPr="00443B23" w:rsidRDefault="00F61BE2" w:rsidP="00443B23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443B23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3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52" w14:textId="77777777" w:rsidR="00F61BE2" w:rsidRPr="00505A6C" w:rsidRDefault="00F61BE2" w:rsidP="00507111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BBD0C" w14:textId="468A28CD" w:rsidR="009D553C" w:rsidRPr="00505A6C" w:rsidRDefault="009D553C" w:rsidP="009D553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>Despliega un mensaje “</w:t>
            </w:r>
            <w:r w:rsidR="0068744A">
              <w:rPr>
                <w:rFonts w:asciiTheme="minorHAnsi" w:hAnsiTheme="minorHAnsi" w:cstheme="minorHAnsi"/>
                <w:color w:val="000000" w:themeColor="text1"/>
                <w:szCs w:val="20"/>
              </w:rPr>
              <w:t>Al realizar esta acción afectara la emisión de la hoja de ayuda e5</w:t>
            </w:r>
            <w:r w:rsidR="00E8002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y recibo</w:t>
            </w:r>
            <w:r w:rsidR="0068744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. 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¿Está seguro de modificar el </w:t>
            </w:r>
            <w:r w:rsidR="00F43327"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>periodo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>?” y las opciones:</w:t>
            </w:r>
          </w:p>
          <w:p w14:paraId="4B304F20" w14:textId="77777777" w:rsidR="009D553C" w:rsidRPr="00505A6C" w:rsidRDefault="009D553C" w:rsidP="00931259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“Aceptar”, </w:t>
            </w:r>
          </w:p>
          <w:p w14:paraId="1CD21555" w14:textId="17584955" w:rsidR="009D553C" w:rsidRPr="00505A6C" w:rsidRDefault="009D553C" w:rsidP="00931259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</w:tc>
      </w:tr>
      <w:tr w:rsidR="00540392" w:rsidRPr="00505A6C" w14:paraId="1CD21560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5B" w14:textId="77777777" w:rsidR="00540392" w:rsidRPr="00443B23" w:rsidRDefault="00540392" w:rsidP="00443B23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443B23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5C" w14:textId="443603B9" w:rsidR="00540392" w:rsidRPr="00505A6C" w:rsidRDefault="00443B23" w:rsidP="009C654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Usuario </w:t>
            </w:r>
            <w:r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Pr="00505A6C">
              <w:rPr>
                <w:rFonts w:asciiTheme="minorHAnsi" w:hAnsiTheme="minorHAnsi" w:cstheme="minorHAnsi"/>
                <w:szCs w:val="20"/>
              </w:rPr>
              <w:t>DGAPF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5D" w14:textId="77777777" w:rsidR="00540392" w:rsidRPr="00505A6C" w:rsidRDefault="00540392" w:rsidP="00507111">
            <w:p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14:paraId="1CD2155E" w14:textId="77777777" w:rsidR="00540392" w:rsidRPr="00505A6C" w:rsidRDefault="00540392" w:rsidP="00147714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En caso de seleccionar “Aceptar” continua con el flujo</w:t>
            </w:r>
            <w:r w:rsidR="00DD303D" w:rsidRPr="00505A6C">
              <w:rPr>
                <w:rFonts w:asciiTheme="minorHAnsi" w:hAnsiTheme="minorHAnsi" w:cstheme="minorHAnsi"/>
                <w:szCs w:val="20"/>
              </w:rPr>
              <w:t>.</w:t>
            </w:r>
          </w:p>
          <w:p w14:paraId="1CD2155F" w14:textId="77777777" w:rsidR="00540392" w:rsidRPr="00505A6C" w:rsidRDefault="00540392" w:rsidP="00147714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En caso de seleccionar “Cancelar” continua en el flujo </w:t>
            </w: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540392" w:rsidRPr="00505A6C" w14:paraId="1CD21565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61" w14:textId="199A1529" w:rsidR="00540392" w:rsidRPr="00443B23" w:rsidRDefault="002864C9" w:rsidP="00443B23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443B23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6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62" w14:textId="77777777" w:rsidR="00540392" w:rsidRPr="00505A6C" w:rsidRDefault="00540392" w:rsidP="0050711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63" w14:textId="767BF10D" w:rsidR="00540392" w:rsidRPr="00505A6C" w:rsidRDefault="00540392" w:rsidP="00507111">
            <w:p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505A6C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505A6C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505A6C">
              <w:rPr>
                <w:rFonts w:asciiTheme="minorHAnsi" w:hAnsiTheme="minorHAnsi" w:cstheme="minorHAnsi"/>
                <w:b/>
                <w:szCs w:val="20"/>
              </w:rPr>
              <w:t>V02</w:t>
            </w:r>
            <w:r w:rsidR="00BA50EE" w:rsidRPr="00505A6C">
              <w:rPr>
                <w:rFonts w:asciiTheme="minorHAnsi" w:hAnsiTheme="minorHAnsi" w:cstheme="minorHAnsi"/>
                <w:b/>
                <w:szCs w:val="20"/>
              </w:rPr>
              <w:t>, V03</w:t>
            </w:r>
            <w:r w:rsidR="00931259" w:rsidRPr="00505A6C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="00695512" w:rsidRPr="00505A6C">
              <w:rPr>
                <w:rFonts w:asciiTheme="minorHAnsi" w:hAnsiTheme="minorHAnsi" w:cstheme="minorHAnsi"/>
                <w:b/>
                <w:szCs w:val="20"/>
              </w:rPr>
              <w:t>V04.</w:t>
            </w:r>
          </w:p>
          <w:p w14:paraId="7BE58415" w14:textId="77777777" w:rsidR="0044655D" w:rsidRPr="0044655D" w:rsidRDefault="00553C5E" w:rsidP="0044655D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</w:t>
            </w:r>
          </w:p>
          <w:p w14:paraId="1CD21564" w14:textId="6E4C382C" w:rsidR="00667F07" w:rsidRPr="0044655D" w:rsidRDefault="00553C5E" w:rsidP="0044655D">
            <w:pPr>
              <w:rPr>
                <w:rFonts w:asciiTheme="minorHAnsi" w:hAnsiTheme="minorHAnsi" w:cstheme="minorHAnsi"/>
                <w:szCs w:val="20"/>
              </w:rPr>
            </w:pPr>
            <w:r w:rsidRPr="0044655D">
              <w:rPr>
                <w:rFonts w:asciiTheme="minorHAnsi" w:hAnsiTheme="minorHAnsi" w:cstheme="minorHAnsi"/>
                <w:szCs w:val="20"/>
              </w:rPr>
              <w:t>Ver regla de negocio</w:t>
            </w:r>
            <w:r w:rsidR="0044655D">
              <w:rPr>
                <w:rFonts w:asciiTheme="minorHAnsi" w:hAnsiTheme="minorHAnsi" w:cstheme="minorHAnsi"/>
                <w:b/>
                <w:szCs w:val="20"/>
              </w:rPr>
              <w:t xml:space="preserve">: RN030 - </w:t>
            </w:r>
            <w:r w:rsidR="0044655D" w:rsidRPr="008F5802">
              <w:rPr>
                <w:rFonts w:asciiTheme="minorHAnsi" w:hAnsiTheme="minorHAnsi" w:cstheme="minorHAnsi"/>
                <w:b/>
                <w:szCs w:val="20"/>
              </w:rPr>
              <w:t xml:space="preserve">Permisos </w:t>
            </w:r>
            <w:r w:rsidR="0044655D">
              <w:rPr>
                <w:rFonts w:asciiTheme="minorHAnsi" w:hAnsiTheme="minorHAnsi" w:cstheme="minorHAnsi"/>
                <w:b/>
                <w:szCs w:val="20"/>
              </w:rPr>
              <w:t>para modificar los periodos.</w:t>
            </w:r>
          </w:p>
        </w:tc>
      </w:tr>
      <w:tr w:rsidR="00540392" w:rsidRPr="00505A6C" w14:paraId="1CD2156A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66" w14:textId="47A0D397" w:rsidR="00540392" w:rsidRPr="00505A6C" w:rsidRDefault="002864C9" w:rsidP="00443B23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7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67" w14:textId="77777777" w:rsidR="00540392" w:rsidRPr="00505A6C" w:rsidRDefault="00540392" w:rsidP="00C151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4ED80" w14:textId="365B5791" w:rsidR="00D20252" w:rsidRPr="00505A6C" w:rsidRDefault="00D20252" w:rsidP="00D20252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>Guarda los datos modificados por el usuario en el catálogo de factores de Ley de ingresos y muestra el mensaje “Periodo modificado correctamente”, continúa con el flujo básico.</w:t>
            </w:r>
          </w:p>
          <w:p w14:paraId="1CD21569" w14:textId="591804A7" w:rsidR="00540392" w:rsidRPr="00505A6C" w:rsidRDefault="00D20252" w:rsidP="00C15150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</w:t>
            </w: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540392" w:rsidRPr="00505A6C" w14:paraId="1CD21572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6F" w14:textId="3915B7B2" w:rsidR="00540392" w:rsidRPr="00505A6C" w:rsidRDefault="00D20252" w:rsidP="00443B23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8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70" w14:textId="77777777" w:rsidR="00540392" w:rsidRPr="00505A6C" w:rsidRDefault="00540392" w:rsidP="00C15150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71" w14:textId="77777777" w:rsidR="00540392" w:rsidRPr="00505A6C" w:rsidRDefault="00540392" w:rsidP="004E38B8">
            <w:pPr>
              <w:pStyle w:val="Prrafodelista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1CD21573" w14:textId="77777777" w:rsidR="00455180" w:rsidRPr="00505A6C" w:rsidRDefault="00455180" w:rsidP="00455180">
      <w:pPr>
        <w:rPr>
          <w:rFonts w:asciiTheme="minorHAnsi" w:hAnsiTheme="minorHAnsi" w:cstheme="minorHAnsi"/>
          <w:szCs w:val="20"/>
          <w:lang w:val="es-MX"/>
        </w:rPr>
      </w:pPr>
    </w:p>
    <w:p w14:paraId="1CD21574" w14:textId="7AB94B57" w:rsidR="00455180" w:rsidRPr="00505A6C" w:rsidRDefault="009F4550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2" w:name="_Toc461701841"/>
      <w:bookmarkStart w:id="73" w:name="_Toc487592057"/>
      <w:r w:rsidRPr="00505A6C">
        <w:rPr>
          <w:rFonts w:asciiTheme="minorHAnsi" w:hAnsiTheme="minorHAnsi" w:cstheme="minorHAnsi"/>
          <w:sz w:val="20"/>
        </w:rPr>
        <w:t>AO03</w:t>
      </w:r>
      <w:r w:rsidR="00455180" w:rsidRPr="00505A6C">
        <w:rPr>
          <w:rFonts w:asciiTheme="minorHAnsi" w:hAnsiTheme="minorHAnsi" w:cstheme="minorHAnsi"/>
          <w:sz w:val="20"/>
        </w:rPr>
        <w:t xml:space="preserve"> </w:t>
      </w:r>
      <w:r w:rsidR="00AB19D9" w:rsidRPr="00505A6C">
        <w:rPr>
          <w:rFonts w:asciiTheme="minorHAnsi" w:hAnsiTheme="minorHAnsi" w:cstheme="minorHAnsi"/>
          <w:sz w:val="20"/>
        </w:rPr>
        <w:t xml:space="preserve">Ver detalle </w:t>
      </w:r>
      <w:bookmarkEnd w:id="72"/>
      <w:r w:rsidR="00543560" w:rsidRPr="00505A6C">
        <w:rPr>
          <w:rFonts w:asciiTheme="minorHAnsi" w:hAnsiTheme="minorHAnsi" w:cstheme="minorHAnsi"/>
          <w:sz w:val="20"/>
        </w:rPr>
        <w:t xml:space="preserve"> </w:t>
      </w:r>
      <w:r w:rsidR="00326B58" w:rsidRPr="00505A6C">
        <w:rPr>
          <w:rFonts w:asciiTheme="minorHAnsi" w:hAnsiTheme="minorHAnsi" w:cstheme="minorHAnsi"/>
          <w:sz w:val="20"/>
        </w:rPr>
        <w:t>Periodo</w:t>
      </w:r>
      <w:r w:rsidR="00927212" w:rsidRPr="00505A6C">
        <w:rPr>
          <w:rFonts w:asciiTheme="minorHAnsi" w:hAnsiTheme="minorHAnsi" w:cstheme="minorHAnsi"/>
          <w:sz w:val="20"/>
        </w:rPr>
        <w:t>.</w:t>
      </w:r>
      <w:bookmarkEnd w:id="7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505A6C" w14:paraId="1CD21578" w14:textId="77777777" w:rsidTr="00443B23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D21575" w14:textId="77777777" w:rsidR="00455180" w:rsidRPr="00505A6C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D21576" w14:textId="77777777" w:rsidR="00455180" w:rsidRPr="00505A6C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D21577" w14:textId="77777777" w:rsidR="00455180" w:rsidRPr="00505A6C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55180" w:rsidRPr="00505A6C" w14:paraId="1CD2157E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79" w14:textId="77777777" w:rsidR="00455180" w:rsidRPr="00505A6C" w:rsidRDefault="00455180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7A" w14:textId="77777777" w:rsidR="00455180" w:rsidRPr="00505A6C" w:rsidRDefault="009F4550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0158B" w14:textId="77777777" w:rsidR="00AB19D9" w:rsidRPr="00505A6C" w:rsidRDefault="00AB19D9" w:rsidP="00AB19D9">
            <w:p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Despliega un formulario con los campos del registro seleccionando:</w:t>
            </w:r>
          </w:p>
          <w:p w14:paraId="73C745F7" w14:textId="417D47FF" w:rsidR="00AB19D9" w:rsidRPr="00505A6C" w:rsidRDefault="00AB19D9" w:rsidP="00AB19D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>“Periodo” (Solo lectura),</w:t>
            </w:r>
          </w:p>
          <w:p w14:paraId="69ACA123" w14:textId="678F6BA1" w:rsidR="00AB19D9" w:rsidRPr="00505A6C" w:rsidRDefault="00AB19D9" w:rsidP="00AB19D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>“Descripción” (Solo lectura),</w:t>
            </w:r>
          </w:p>
          <w:p w14:paraId="1EAEAECF" w14:textId="77777777" w:rsidR="00AB19D9" w:rsidRPr="00505A6C" w:rsidRDefault="00AB19D9" w:rsidP="00AB19D9">
            <w:p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Y la acción: </w:t>
            </w:r>
          </w:p>
          <w:p w14:paraId="1CD2157D" w14:textId="0B9DDF6B" w:rsidR="00455180" w:rsidRPr="00505A6C" w:rsidRDefault="00AB19D9" w:rsidP="00147714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455180" w:rsidRPr="00505A6C" w14:paraId="1CD21582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7F" w14:textId="77777777" w:rsidR="00455180" w:rsidRPr="00505A6C" w:rsidRDefault="00630EE0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80" w14:textId="279CBE4C" w:rsidR="00455180" w:rsidRPr="00505A6C" w:rsidRDefault="00443B23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Usuario </w:t>
            </w:r>
            <w:r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Pr="00505A6C">
              <w:rPr>
                <w:rFonts w:asciiTheme="minorHAnsi" w:hAnsiTheme="minorHAnsi" w:cstheme="minorHAnsi"/>
                <w:szCs w:val="20"/>
              </w:rPr>
              <w:t>DGAPF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123D" w14:textId="77777777" w:rsidR="001B51AD" w:rsidRPr="00505A6C" w:rsidRDefault="001B51AD" w:rsidP="001B51AD">
            <w:p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14:paraId="1CD21581" w14:textId="60A08D20" w:rsidR="00455180" w:rsidRPr="00505A6C" w:rsidRDefault="001B51AD" w:rsidP="001B51AD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Selecciona “Cancelar”, no ejecuta ninguna acción y  continúa en el flujo </w:t>
            </w: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30EE0" w:rsidRPr="00505A6C" w14:paraId="1CD21591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8E" w14:textId="266B608D" w:rsidR="00630EE0" w:rsidRPr="00505A6C" w:rsidRDefault="001B51AD" w:rsidP="00507111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8F" w14:textId="77777777" w:rsidR="00630EE0" w:rsidRPr="00505A6C" w:rsidRDefault="00630EE0" w:rsidP="00507111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90" w14:textId="77777777" w:rsidR="00630EE0" w:rsidRPr="00505A6C" w:rsidRDefault="00630EE0" w:rsidP="0050711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Fin del flujo opcional.</w:t>
            </w:r>
          </w:p>
        </w:tc>
      </w:tr>
    </w:tbl>
    <w:p w14:paraId="1CD21592" w14:textId="77777777" w:rsidR="00FB69F2" w:rsidRPr="00505A6C" w:rsidRDefault="003357E7" w:rsidP="00FB69F2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4" w:name="_Toc487592058"/>
      <w:bookmarkStart w:id="75" w:name="_Toc371934678"/>
      <w:bookmarkStart w:id="76" w:name="_Toc228339745"/>
      <w:bookmarkStart w:id="77" w:name="_Toc182735732"/>
      <w:bookmarkStart w:id="78" w:name="_Toc52616588"/>
      <w:r w:rsidRPr="00505A6C">
        <w:rPr>
          <w:rFonts w:asciiTheme="minorHAnsi" w:hAnsiTheme="minorHAnsi" w:cstheme="minorHAnsi"/>
          <w:color w:val="000000" w:themeColor="text1"/>
          <w:sz w:val="20"/>
        </w:rPr>
        <w:lastRenderedPageBreak/>
        <w:t>AO04 Activar / Desactivar periodo.</w:t>
      </w:r>
      <w:bookmarkEnd w:id="7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3357E7" w:rsidRPr="00505A6C" w14:paraId="1CD21596" w14:textId="77777777" w:rsidTr="00443B23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D21593" w14:textId="77777777" w:rsidR="003357E7" w:rsidRPr="00505A6C" w:rsidRDefault="003357E7" w:rsidP="00D959E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D21594" w14:textId="77777777" w:rsidR="003357E7" w:rsidRPr="00505A6C" w:rsidRDefault="003357E7" w:rsidP="00D959E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D21595" w14:textId="77777777" w:rsidR="003357E7" w:rsidRPr="00505A6C" w:rsidRDefault="003357E7" w:rsidP="00D959E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3357E7" w:rsidRPr="00505A6C" w14:paraId="1CD2159D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97" w14:textId="77777777" w:rsidR="003357E7" w:rsidRPr="00505A6C" w:rsidRDefault="003357E7" w:rsidP="00D959EF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98" w14:textId="77777777" w:rsidR="003357E7" w:rsidRPr="00505A6C" w:rsidRDefault="003357E7" w:rsidP="00D959E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99" w14:textId="3D4C10DF" w:rsidR="003357E7" w:rsidRPr="00505A6C" w:rsidRDefault="008B598B" w:rsidP="00D959EF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Despliega un mensaje “Al realizar esta acción afectara la emisión de la hoja de ayuda e5</w:t>
            </w:r>
            <w:r w:rsidR="00E8002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y recibo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. </w:t>
            </w:r>
            <w:r w:rsidR="00E412F4"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 w:rsidR="00552787"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¿Está seguro de que desea (activar / desactivar) el </w:t>
            </w:r>
            <w:r w:rsidR="00263A73"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>periodo</w:t>
            </w:r>
            <w:r w:rsidR="00552787"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seleccionado?”</w:t>
            </w:r>
            <w:r w:rsidR="003357E7"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así como las opciones:</w:t>
            </w:r>
          </w:p>
          <w:p w14:paraId="1CD2159A" w14:textId="77777777" w:rsidR="003357E7" w:rsidRPr="00505A6C" w:rsidRDefault="003357E7" w:rsidP="00147714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 </w:t>
            </w:r>
          </w:p>
          <w:p w14:paraId="1CD2159B" w14:textId="77777777" w:rsidR="003357E7" w:rsidRPr="00505A6C" w:rsidRDefault="003357E7" w:rsidP="00147714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  <w:p w14:paraId="1CD2159C" w14:textId="77777777" w:rsidR="003357E7" w:rsidRPr="00505A6C" w:rsidRDefault="003357E7" w:rsidP="00D959EF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>: La leyenda activar o desactivar se ajustará según la acción que el usuario realice.</w:t>
            </w:r>
          </w:p>
        </w:tc>
      </w:tr>
      <w:tr w:rsidR="003357E7" w:rsidRPr="00505A6C" w14:paraId="1CD215A3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9E" w14:textId="77777777" w:rsidR="003357E7" w:rsidRPr="00505A6C" w:rsidRDefault="003357E7" w:rsidP="00D959EF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9F" w14:textId="0B8A8546" w:rsidR="003357E7" w:rsidRPr="00505A6C" w:rsidRDefault="00443B23" w:rsidP="00D959E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Usuario </w:t>
            </w:r>
            <w:r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Pr="00505A6C">
              <w:rPr>
                <w:rFonts w:asciiTheme="minorHAnsi" w:hAnsiTheme="minorHAnsi" w:cstheme="minorHAnsi"/>
                <w:szCs w:val="20"/>
              </w:rPr>
              <w:t>DGAPF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A0" w14:textId="77777777" w:rsidR="003357E7" w:rsidRPr="00505A6C" w:rsidRDefault="003357E7" w:rsidP="00D959E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14:paraId="1CD215A1" w14:textId="77777777" w:rsidR="003357E7" w:rsidRPr="00505A6C" w:rsidRDefault="003357E7" w:rsidP="00D959E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14:paraId="1CD215A2" w14:textId="77777777" w:rsidR="003357E7" w:rsidRPr="00505A6C" w:rsidRDefault="003357E7" w:rsidP="00D959EF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3357E7" w:rsidRPr="00505A6C" w14:paraId="1CD215A8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A4" w14:textId="77777777" w:rsidR="003357E7" w:rsidRPr="00505A6C" w:rsidRDefault="003357E7" w:rsidP="00D959EF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A5" w14:textId="77777777" w:rsidR="003357E7" w:rsidRPr="00505A6C" w:rsidRDefault="003357E7" w:rsidP="00D959E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A6" w14:textId="5814BC97" w:rsidR="003357E7" w:rsidRPr="00505A6C" w:rsidRDefault="001F267B" w:rsidP="00D959E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Cambia el estatus del periodo</w:t>
            </w:r>
            <w:r w:rsidR="003357E7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muestra mensaje “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Periodo</w:t>
            </w:r>
            <w:r w:rsidR="003357E7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(activado / desactivado) correctamente”</w:t>
            </w:r>
            <w:r w:rsidR="00722251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con el flujo básico.</w:t>
            </w:r>
          </w:p>
          <w:p w14:paraId="1CD215A7" w14:textId="77777777" w:rsidR="003357E7" w:rsidRPr="00505A6C" w:rsidRDefault="003357E7" w:rsidP="00D959EF">
            <w:pPr>
              <w:pStyle w:val="Prrafodelista"/>
              <w:keepLines/>
              <w:numPr>
                <w:ilvl w:val="0"/>
                <w:numId w:val="8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 caso de error, continúa en </w:t>
            </w: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3357E7" w:rsidRPr="00505A6C" w14:paraId="1CD215AC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A9" w14:textId="77777777" w:rsidR="003357E7" w:rsidRPr="00505A6C" w:rsidRDefault="003357E7" w:rsidP="00D959EF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AA" w14:textId="77777777" w:rsidR="003357E7" w:rsidRPr="00505A6C" w:rsidRDefault="003357E7" w:rsidP="00D959E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AB" w14:textId="77777777" w:rsidR="003357E7" w:rsidRPr="00505A6C" w:rsidRDefault="003357E7" w:rsidP="00D959E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14:paraId="1CD215AD" w14:textId="2F73E2BA" w:rsidR="003357E7" w:rsidRPr="00505A6C" w:rsidRDefault="001917FD" w:rsidP="001917FD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9" w:name="_Toc487592059"/>
      <w:r w:rsidRPr="00505A6C">
        <w:rPr>
          <w:rFonts w:asciiTheme="minorHAnsi" w:hAnsiTheme="minorHAnsi" w:cstheme="minorHAnsi"/>
          <w:color w:val="000000" w:themeColor="text1"/>
          <w:sz w:val="20"/>
        </w:rPr>
        <w:t>AO05 Búsqueda</w:t>
      </w:r>
      <w:bookmarkEnd w:id="79"/>
      <w:r w:rsidRPr="00505A6C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1917FD" w:rsidRPr="00505A6C" w14:paraId="1CD215B1" w14:textId="77777777" w:rsidTr="00443B23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D215AE" w14:textId="77777777" w:rsidR="001917FD" w:rsidRPr="00505A6C" w:rsidRDefault="001917FD" w:rsidP="00D959E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D215AF" w14:textId="77777777" w:rsidR="001917FD" w:rsidRPr="00505A6C" w:rsidRDefault="001917FD" w:rsidP="00D959E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D215B0" w14:textId="77777777" w:rsidR="001917FD" w:rsidRPr="00505A6C" w:rsidRDefault="001917FD" w:rsidP="00D959E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1917FD" w:rsidRPr="00505A6C" w14:paraId="1CD215B6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B2" w14:textId="77777777" w:rsidR="001917FD" w:rsidRPr="00505A6C" w:rsidRDefault="001917FD" w:rsidP="00D959EF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B3" w14:textId="77777777" w:rsidR="001917FD" w:rsidRPr="00505A6C" w:rsidRDefault="001917FD" w:rsidP="00D959E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B4" w14:textId="6085C0FB" w:rsidR="001917FD" w:rsidRPr="00505A6C" w:rsidRDefault="001917FD" w:rsidP="00D959EF">
            <w:pPr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505A6C">
              <w:rPr>
                <w:rFonts w:asciiTheme="minorHAnsi" w:hAnsiTheme="minorHAnsi" w:cstheme="minorHAnsi"/>
                <w:b/>
                <w:szCs w:val="20"/>
              </w:rPr>
              <w:t>V0</w:t>
            </w:r>
            <w:r w:rsidR="00F97B22" w:rsidRPr="00505A6C">
              <w:rPr>
                <w:rFonts w:asciiTheme="minorHAnsi" w:hAnsiTheme="minorHAnsi" w:cstheme="minorHAnsi"/>
                <w:b/>
                <w:szCs w:val="20"/>
              </w:rPr>
              <w:t>5</w:t>
            </w:r>
            <w:r w:rsidRPr="00505A6C">
              <w:rPr>
                <w:rFonts w:asciiTheme="minorHAnsi" w:hAnsiTheme="minorHAnsi" w:cstheme="minorHAnsi"/>
                <w:szCs w:val="20"/>
              </w:rPr>
              <w:t>.</w:t>
            </w:r>
          </w:p>
          <w:p w14:paraId="1CD215B5" w14:textId="396A1C98" w:rsidR="001917FD" w:rsidRPr="00505A6C" w:rsidRDefault="00444A77" w:rsidP="00444A77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rojo. Continúa en el paso 2 del flujo básico.</w:t>
            </w:r>
          </w:p>
        </w:tc>
      </w:tr>
      <w:tr w:rsidR="001917FD" w:rsidRPr="00505A6C" w14:paraId="1CD215C5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B7" w14:textId="77777777" w:rsidR="001917FD" w:rsidRPr="00505A6C" w:rsidRDefault="001917FD" w:rsidP="00D959EF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B8" w14:textId="77777777" w:rsidR="001917FD" w:rsidRPr="00505A6C" w:rsidRDefault="001917FD" w:rsidP="00D959EF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89B9B" w14:textId="008644DB" w:rsidR="0035699C" w:rsidRPr="00505A6C" w:rsidRDefault="0035699C" w:rsidP="002B1574">
            <w:pPr>
              <w:pStyle w:val="ndice2"/>
              <w:ind w:left="0" w:firstLine="0"/>
            </w:pPr>
            <w:r w:rsidRPr="00505A6C">
              <w:t>Muestra los periodos (activos / inactivos), ordenados por fecha de manera descendente, de acuerdo a la siguiente estructura:</w:t>
            </w:r>
          </w:p>
          <w:p w14:paraId="3B8A05B5" w14:textId="455815CA" w:rsidR="00CC7264" w:rsidRDefault="00CC7264" w:rsidP="00402046">
            <w:pPr>
              <w:pStyle w:val="ndice2"/>
              <w:numPr>
                <w:ilvl w:val="0"/>
                <w:numId w:val="26"/>
              </w:numPr>
            </w:pPr>
            <w:r w:rsidRPr="00505A6C">
              <w:t xml:space="preserve"> </w:t>
            </w:r>
            <w:r w:rsidR="0035699C" w:rsidRPr="00505A6C">
              <w:t>“</w:t>
            </w:r>
            <w:r w:rsidR="004F7390" w:rsidRPr="00505A6C">
              <w:t>Periodo</w:t>
            </w:r>
            <w:r w:rsidR="0035699C" w:rsidRPr="00505A6C">
              <w:t>”</w:t>
            </w:r>
          </w:p>
          <w:p w14:paraId="2E4D305D" w14:textId="3909BB02" w:rsidR="00402046" w:rsidRPr="00505A6C" w:rsidRDefault="00402046" w:rsidP="00402046">
            <w:pPr>
              <w:pStyle w:val="ndice2"/>
              <w:numPr>
                <w:ilvl w:val="0"/>
                <w:numId w:val="26"/>
              </w:numPr>
            </w:pPr>
            <w:r w:rsidRPr="00505A6C">
              <w:t>“Descripción”</w:t>
            </w:r>
          </w:p>
          <w:p w14:paraId="1438A808" w14:textId="77777777" w:rsidR="0035699C" w:rsidRPr="00505A6C" w:rsidRDefault="0035699C" w:rsidP="00402046">
            <w:pPr>
              <w:pStyle w:val="ndice2"/>
              <w:ind w:left="0" w:firstLine="0"/>
            </w:pPr>
            <w:r w:rsidRPr="00505A6C">
              <w:t>Así como las opciones:</w:t>
            </w:r>
          </w:p>
          <w:p w14:paraId="5C92F7F9" w14:textId="66C1805E" w:rsidR="0035699C" w:rsidRPr="00505A6C" w:rsidRDefault="0035699C" w:rsidP="0035699C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“Crear </w:t>
            </w:r>
            <w:r w:rsidR="000F7464"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periodo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</w:t>
            </w:r>
          </w:p>
          <w:p w14:paraId="0D3FE6B9" w14:textId="2A0AF25E" w:rsidR="0035699C" w:rsidRPr="00505A6C" w:rsidRDefault="0035699C" w:rsidP="0035699C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“Modificar</w:t>
            </w:r>
            <w:r w:rsidR="000F7464"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periodo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 (por cada elemento de la consulta general),</w:t>
            </w:r>
          </w:p>
          <w:p w14:paraId="678303D2" w14:textId="6880C4AF" w:rsidR="0035699C" w:rsidRPr="00505A6C" w:rsidRDefault="0035699C" w:rsidP="0035699C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“Ver Detalle </w:t>
            </w:r>
            <w:r w:rsidR="000F7464"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periodo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 (por cada elemento de la consulta general),</w:t>
            </w:r>
          </w:p>
          <w:p w14:paraId="28368D78" w14:textId="77777777" w:rsidR="0035699C" w:rsidRPr="00505A6C" w:rsidRDefault="0035699C" w:rsidP="0035699C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“Activar / Desactivar” (por cada elemento de la consulta general),</w:t>
            </w:r>
          </w:p>
          <w:p w14:paraId="4FDE09F0" w14:textId="1940B659" w:rsidR="0035699C" w:rsidRPr="00505A6C" w:rsidRDefault="0035699C" w:rsidP="0035699C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</w:rPr>
              <w:lastRenderedPageBreak/>
              <w:t xml:space="preserve">De lo contrario, 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continúa en </w:t>
            </w: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>AE0</w:t>
            </w:r>
            <w:r w:rsidR="00FD14D5" w:rsidRPr="00505A6C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 xml:space="preserve"> Consulta sin resultados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1CD215C4" w14:textId="309F0664" w:rsidR="001917FD" w:rsidRPr="00505A6C" w:rsidRDefault="0035699C" w:rsidP="00D959EF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>: Se mostrarán activos o inactivos según la selección del usuario.</w:t>
            </w:r>
          </w:p>
        </w:tc>
      </w:tr>
      <w:tr w:rsidR="001917FD" w:rsidRPr="00505A6C" w14:paraId="1CD215CE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C6" w14:textId="77777777" w:rsidR="001917FD" w:rsidRPr="00505A6C" w:rsidRDefault="001917FD" w:rsidP="00D959EF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lastRenderedPageBreak/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C7" w14:textId="7202FAB6" w:rsidR="001917FD" w:rsidRPr="00505A6C" w:rsidRDefault="00443B23" w:rsidP="00D959EF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 xml:space="preserve">Usuario </w:t>
            </w:r>
            <w:r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Pr="00505A6C">
              <w:rPr>
                <w:rFonts w:asciiTheme="minorHAnsi" w:hAnsiTheme="minorHAnsi" w:cstheme="minorHAnsi"/>
                <w:szCs w:val="20"/>
              </w:rPr>
              <w:t>DGAPF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0F5A3" w14:textId="77777777" w:rsidR="00747903" w:rsidRPr="00505A6C" w:rsidRDefault="00747903" w:rsidP="0074790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5CAC213D" w14:textId="6160877F" w:rsidR="00747903" w:rsidRPr="00505A6C" w:rsidRDefault="00747903" w:rsidP="00747903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selecciona la opción 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“Crear periodo”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AO01 </w:t>
            </w:r>
            <w:r w:rsidRPr="00505A6C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Crear periodo</w:t>
            </w: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  <w:p w14:paraId="528415BF" w14:textId="6E7B7EF8" w:rsidR="00747903" w:rsidRPr="00505A6C" w:rsidRDefault="00747903" w:rsidP="00747903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Modificar periodo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uno de los periodos, continúa en el </w:t>
            </w: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AO02</w:t>
            </w:r>
            <w:r w:rsidRPr="00505A6C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Modificar periodo.</w:t>
            </w:r>
          </w:p>
          <w:p w14:paraId="30433281" w14:textId="5896ED28" w:rsidR="00747903" w:rsidRPr="00505A6C" w:rsidRDefault="00747903" w:rsidP="00747903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="006A2C85" w:rsidRPr="00505A6C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Ver detalle periodo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unos de los </w:t>
            </w:r>
            <w:r w:rsidR="006A2C85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periodos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AO03 </w:t>
            </w:r>
            <w:r w:rsidRPr="00505A6C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Ver Detalle </w:t>
            </w:r>
            <w:r w:rsidR="006A2C85" w:rsidRPr="00505A6C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periodo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1CD215CD" w14:textId="6AEB9893" w:rsidR="001917FD" w:rsidRPr="00505A6C" w:rsidRDefault="00747903" w:rsidP="006A2C85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Marca o desmarca “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Estatus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unos de los </w:t>
            </w:r>
            <w:r w:rsidR="006A2C85"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periodos</w:t>
            </w:r>
            <w:r w:rsidRPr="00505A6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AO04 </w:t>
            </w:r>
            <w:r w:rsidRPr="00505A6C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 w:rsidR="006A2C85" w:rsidRPr="00505A6C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periodo</w:t>
            </w: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</w:tc>
      </w:tr>
      <w:tr w:rsidR="001917FD" w:rsidRPr="00505A6C" w14:paraId="1CD215D2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CF" w14:textId="77777777" w:rsidR="001917FD" w:rsidRPr="00505A6C" w:rsidRDefault="001917FD" w:rsidP="00D959EF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D0" w14:textId="77777777" w:rsidR="001917FD" w:rsidRPr="00505A6C" w:rsidRDefault="001917FD" w:rsidP="00D959EF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D1" w14:textId="77777777" w:rsidR="001917FD" w:rsidRPr="00505A6C" w:rsidRDefault="001917FD" w:rsidP="00D959EF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</w:rPr>
              <w:t>Fin del flujo opcional.</w:t>
            </w:r>
          </w:p>
        </w:tc>
      </w:tr>
    </w:tbl>
    <w:p w14:paraId="0C6293EE" w14:textId="77777777" w:rsidR="00BD6DAB" w:rsidRDefault="00BD6DAB" w:rsidP="00BD6DAB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1224"/>
        <w:jc w:val="left"/>
        <w:rPr>
          <w:rFonts w:asciiTheme="minorHAnsi" w:hAnsiTheme="minorHAnsi" w:cstheme="minorHAnsi"/>
          <w:sz w:val="20"/>
        </w:rPr>
      </w:pPr>
    </w:p>
    <w:p w14:paraId="1CD215E2" w14:textId="3CD1C0D1" w:rsidR="00D16B4F" w:rsidRPr="00505A6C" w:rsidRDefault="00D16B4F" w:rsidP="00FB69F2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0" w:name="_Toc487592060"/>
      <w:r w:rsidRPr="00505A6C">
        <w:rPr>
          <w:rFonts w:asciiTheme="minorHAnsi" w:hAnsiTheme="minorHAnsi" w:cstheme="minorHAnsi"/>
          <w:sz w:val="20"/>
        </w:rPr>
        <w:t>Generales</w:t>
      </w:r>
      <w:bookmarkEnd w:id="75"/>
      <w:bookmarkEnd w:id="76"/>
      <w:bookmarkEnd w:id="77"/>
      <w:bookmarkEnd w:id="78"/>
      <w:bookmarkEnd w:id="80"/>
    </w:p>
    <w:p w14:paraId="1CD215E3" w14:textId="77777777" w:rsidR="00630864" w:rsidRPr="00505A6C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1" w:name="_Toc363727164"/>
      <w:bookmarkStart w:id="82" w:name="_Toc461701843"/>
      <w:bookmarkStart w:id="83" w:name="_Toc487592061"/>
      <w:r w:rsidRPr="00505A6C">
        <w:rPr>
          <w:rFonts w:asciiTheme="minorHAnsi" w:hAnsiTheme="minorHAnsi" w:cstheme="minorHAnsi"/>
          <w:sz w:val="20"/>
        </w:rPr>
        <w:t>AG01 Cancelar</w:t>
      </w:r>
      <w:bookmarkEnd w:id="81"/>
      <w:r w:rsidRPr="00505A6C">
        <w:rPr>
          <w:rFonts w:asciiTheme="minorHAnsi" w:hAnsiTheme="minorHAnsi" w:cstheme="minorHAnsi"/>
          <w:sz w:val="20"/>
        </w:rPr>
        <w:t>.</w:t>
      </w:r>
      <w:bookmarkEnd w:id="82"/>
      <w:bookmarkEnd w:id="83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505A6C" w14:paraId="1CD215E7" w14:textId="77777777" w:rsidTr="00B6449A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14:paraId="1CD215E4" w14:textId="77777777" w:rsidR="00630864" w:rsidRPr="00505A6C" w:rsidRDefault="00630864" w:rsidP="00443B23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CD215E5" w14:textId="77777777" w:rsidR="00630864" w:rsidRPr="00505A6C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1CD215E6" w14:textId="77777777" w:rsidR="00630864" w:rsidRPr="00505A6C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F4550" w:rsidRPr="00505A6C" w14:paraId="1CD215EB" w14:textId="77777777" w:rsidTr="006A5C61">
        <w:trPr>
          <w:trHeight w:val="298"/>
          <w:tblHeader/>
        </w:trPr>
        <w:tc>
          <w:tcPr>
            <w:tcW w:w="1101" w:type="dxa"/>
            <w:shd w:val="clear" w:color="auto" w:fill="auto"/>
          </w:tcPr>
          <w:p w14:paraId="1CD215E8" w14:textId="77777777" w:rsidR="009F4550" w:rsidRPr="00505A6C" w:rsidRDefault="009F4550" w:rsidP="00443B23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1CD215E9" w14:textId="77777777" w:rsidR="009F4550" w:rsidRPr="00505A6C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1CD215EA" w14:textId="77777777" w:rsidR="009F4550" w:rsidRPr="00505A6C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9F4550" w:rsidRPr="00505A6C" w14:paraId="1CD215EF" w14:textId="77777777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14:paraId="1CD215EC" w14:textId="77777777" w:rsidR="009F4550" w:rsidRPr="00505A6C" w:rsidRDefault="009F4550" w:rsidP="00443B23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1CD215ED" w14:textId="77777777" w:rsidR="009F4550" w:rsidRPr="00505A6C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1CD215EE" w14:textId="77777777" w:rsidR="009F4550" w:rsidRPr="00505A6C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1CD215F0" w14:textId="77777777" w:rsidR="00FB5E31" w:rsidRPr="00505A6C" w:rsidRDefault="00630864" w:rsidP="00290755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4" w:name="_Toc461701844"/>
      <w:bookmarkStart w:id="85" w:name="_Toc487592062"/>
      <w:r w:rsidRPr="00505A6C">
        <w:rPr>
          <w:rFonts w:asciiTheme="minorHAnsi" w:hAnsiTheme="minorHAnsi" w:cstheme="minorHAnsi"/>
          <w:sz w:val="20"/>
        </w:rPr>
        <w:t>AG02 Cerrar sesión</w:t>
      </w:r>
      <w:bookmarkEnd w:id="84"/>
      <w:bookmarkEnd w:id="85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630864" w:rsidRPr="00505A6C" w14:paraId="1CD215F4" w14:textId="77777777" w:rsidTr="00443B23">
        <w:trPr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D215F1" w14:textId="77777777" w:rsidR="00630864" w:rsidRPr="00505A6C" w:rsidRDefault="00630864" w:rsidP="00443B2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D215F2" w14:textId="77777777" w:rsidR="00630864" w:rsidRPr="00505A6C" w:rsidRDefault="00630864" w:rsidP="00443B2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D215F3" w14:textId="77777777" w:rsidR="00630864" w:rsidRPr="00505A6C" w:rsidRDefault="00630864" w:rsidP="00443B2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AA3540" w:rsidRPr="00505A6C" w14:paraId="1A4A12BD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E5D91" w14:textId="26BD9BC0" w:rsidR="00AA3540" w:rsidRPr="00505A6C" w:rsidRDefault="00AA3540" w:rsidP="00443B23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86229" w14:textId="530CEC57" w:rsidR="00AA3540" w:rsidRPr="00505A6C" w:rsidRDefault="00AA3540" w:rsidP="00443B23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1E39B" w14:textId="77777777" w:rsidR="00AA3540" w:rsidRPr="00505A6C" w:rsidRDefault="00AA3540" w:rsidP="00443B23">
            <w:pPr>
              <w:pStyle w:val="ndice2"/>
              <w:ind w:left="0"/>
            </w:pPr>
            <w:r w:rsidRPr="00505A6C">
              <w:t>Muestra mensaje “¿Esta seguro que desea cerrar de sesión?” y las opciones</w:t>
            </w:r>
          </w:p>
          <w:p w14:paraId="25F5805C" w14:textId="55870697" w:rsidR="00AA3540" w:rsidRPr="00505A6C" w:rsidRDefault="00644506" w:rsidP="00443B23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Sí</w:t>
            </w:r>
          </w:p>
          <w:p w14:paraId="233A9A9C" w14:textId="564A1519" w:rsidR="00AA3540" w:rsidRPr="00505A6C" w:rsidRDefault="00AA3540" w:rsidP="00443B23">
            <w:pPr>
              <w:pStyle w:val="ndice2"/>
              <w:numPr>
                <w:ilvl w:val="0"/>
                <w:numId w:val="27"/>
              </w:numPr>
            </w:pPr>
            <w:r w:rsidRPr="00505A6C">
              <w:t>No</w:t>
            </w:r>
          </w:p>
        </w:tc>
      </w:tr>
      <w:tr w:rsidR="009F4550" w:rsidRPr="00505A6C" w14:paraId="1CD215F8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F5" w14:textId="59FFD9BC" w:rsidR="009F4550" w:rsidRPr="00505A6C" w:rsidRDefault="00964435" w:rsidP="00443B23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F6" w14:textId="77777777" w:rsidR="009F4550" w:rsidRPr="00505A6C" w:rsidRDefault="00F41855" w:rsidP="00443B23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Usuario DGAPF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413C7" w14:textId="77777777" w:rsidR="00152653" w:rsidRPr="00505A6C" w:rsidRDefault="00152653" w:rsidP="00443B2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14:paraId="28B77370" w14:textId="30099EF0" w:rsidR="00152653" w:rsidRPr="00505A6C" w:rsidRDefault="00644506" w:rsidP="00443B23">
            <w:pPr>
              <w:pStyle w:val="Prrafodelista"/>
              <w:keepLines/>
              <w:numPr>
                <w:ilvl w:val="0"/>
                <w:numId w:val="28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 clic en Sí</w:t>
            </w:r>
            <w:r w:rsidR="00152653" w:rsidRPr="00505A6C">
              <w:rPr>
                <w:rFonts w:asciiTheme="minorHAnsi" w:hAnsiTheme="minorHAnsi" w:cstheme="minorHAnsi"/>
                <w:bCs/>
                <w:szCs w:val="20"/>
              </w:rPr>
              <w:t>, continua con el flujo</w:t>
            </w:r>
          </w:p>
          <w:p w14:paraId="1CD215F7" w14:textId="6BE23E5E" w:rsidR="009F4550" w:rsidRPr="00505A6C" w:rsidRDefault="00152653" w:rsidP="00443B23">
            <w:pPr>
              <w:pStyle w:val="ndice2"/>
              <w:ind w:left="0" w:firstLine="0"/>
            </w:pPr>
            <w:r w:rsidRPr="00505A6C">
              <w:rPr>
                <w:bCs/>
              </w:rPr>
              <w:t>Da clic en No, continua con la sesión activa.</w:t>
            </w:r>
          </w:p>
        </w:tc>
      </w:tr>
      <w:tr w:rsidR="009F4550" w:rsidRPr="00505A6C" w14:paraId="1CD215FC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F9" w14:textId="06664333" w:rsidR="009F4550" w:rsidRPr="00505A6C" w:rsidRDefault="00964435" w:rsidP="00443B23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FA" w14:textId="77777777" w:rsidR="009F4550" w:rsidRPr="00505A6C" w:rsidRDefault="009F4550" w:rsidP="00443B23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FB" w14:textId="77777777" w:rsidR="009F4550" w:rsidRPr="00505A6C" w:rsidRDefault="00531216" w:rsidP="00443B23">
            <w:pPr>
              <w:pStyle w:val="ndice2"/>
              <w:ind w:left="0" w:firstLine="0"/>
            </w:pPr>
            <w:r w:rsidRPr="00505A6C">
              <w:rPr>
                <w:color w:val="000000" w:themeColor="text1"/>
              </w:rPr>
              <w:t xml:space="preserve">Muestra mensaje “Sesión finalizada” y </w:t>
            </w:r>
            <w:r w:rsidRPr="00505A6C">
              <w:t>regresa a pantalla inicial.</w:t>
            </w:r>
          </w:p>
        </w:tc>
      </w:tr>
      <w:tr w:rsidR="009F4550" w:rsidRPr="00505A6C" w14:paraId="1CD21600" w14:textId="77777777" w:rsidTr="00443B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FD" w14:textId="5382E298" w:rsidR="009F4550" w:rsidRPr="00505A6C" w:rsidRDefault="00964435" w:rsidP="00443B23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lastRenderedPageBreak/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FE" w14:textId="77777777" w:rsidR="009F4550" w:rsidRPr="00505A6C" w:rsidRDefault="009F4550" w:rsidP="00443B23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215FF" w14:textId="77777777" w:rsidR="009F4550" w:rsidRPr="00505A6C" w:rsidRDefault="009F4550" w:rsidP="00443B2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1CD21614" w14:textId="77777777" w:rsidR="00D16B4F" w:rsidRPr="00505A6C" w:rsidRDefault="00D16B4F" w:rsidP="00160137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6" w:name="_Toc371934681"/>
      <w:bookmarkStart w:id="87" w:name="_Toc228339746"/>
      <w:bookmarkStart w:id="88" w:name="_Toc182735733"/>
      <w:bookmarkStart w:id="89" w:name="_Toc52616589"/>
      <w:bookmarkStart w:id="90" w:name="_Toc487592063"/>
      <w:r w:rsidRPr="00505A6C">
        <w:rPr>
          <w:rFonts w:asciiTheme="minorHAnsi" w:hAnsiTheme="minorHAnsi" w:cstheme="minorHAnsi"/>
          <w:sz w:val="20"/>
        </w:rPr>
        <w:t>Extraordinarios</w:t>
      </w:r>
      <w:bookmarkEnd w:id="86"/>
      <w:bookmarkEnd w:id="87"/>
      <w:bookmarkEnd w:id="88"/>
      <w:bookmarkEnd w:id="89"/>
      <w:bookmarkEnd w:id="90"/>
      <w:r w:rsidRPr="00505A6C">
        <w:rPr>
          <w:rFonts w:asciiTheme="minorHAnsi" w:hAnsiTheme="minorHAnsi" w:cstheme="minorHAnsi"/>
          <w:sz w:val="20"/>
        </w:rPr>
        <w:tab/>
      </w:r>
    </w:p>
    <w:p w14:paraId="1CD21615" w14:textId="77777777" w:rsidR="00554004" w:rsidRPr="00505A6C" w:rsidRDefault="009F4550" w:rsidP="00A77B73">
      <w:pPr>
        <w:pStyle w:val="ndice2"/>
        <w:ind w:left="927"/>
      </w:pPr>
      <w:bookmarkStart w:id="91" w:name="_Hlk482972054"/>
      <w:r w:rsidRPr="00505A6C">
        <w:t>No aplica para esta funcionalidad del sistema</w:t>
      </w:r>
      <w:r w:rsidR="00554004" w:rsidRPr="00505A6C">
        <w:t>.</w:t>
      </w:r>
    </w:p>
    <w:p w14:paraId="1CD21616" w14:textId="77777777" w:rsidR="00D16B4F" w:rsidRPr="00505A6C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2" w:name="_Toc371934684"/>
      <w:bookmarkStart w:id="93" w:name="_Toc228339747"/>
      <w:bookmarkStart w:id="94" w:name="_Toc182735734"/>
      <w:bookmarkStart w:id="95" w:name="_Toc52616590"/>
      <w:bookmarkStart w:id="96" w:name="_Toc487592064"/>
      <w:bookmarkEnd w:id="91"/>
      <w:r w:rsidRPr="00505A6C">
        <w:rPr>
          <w:rFonts w:asciiTheme="minorHAnsi" w:hAnsiTheme="minorHAnsi" w:cstheme="minorHAnsi"/>
          <w:sz w:val="20"/>
        </w:rPr>
        <w:t>De excepción</w:t>
      </w:r>
      <w:bookmarkEnd w:id="92"/>
      <w:bookmarkEnd w:id="93"/>
      <w:bookmarkEnd w:id="94"/>
      <w:bookmarkEnd w:id="95"/>
      <w:bookmarkEnd w:id="96"/>
    </w:p>
    <w:p w14:paraId="1CD21617" w14:textId="77777777" w:rsidR="00554004" w:rsidRPr="00505A6C" w:rsidRDefault="00554004" w:rsidP="0055400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70C0"/>
          <w:sz w:val="20"/>
        </w:rPr>
      </w:pPr>
      <w:bookmarkStart w:id="97" w:name="_Toc363727167"/>
      <w:bookmarkStart w:id="98" w:name="_Toc461701847"/>
      <w:bookmarkStart w:id="99" w:name="_Toc487592065"/>
      <w:r w:rsidRPr="00505A6C">
        <w:rPr>
          <w:rFonts w:asciiTheme="minorHAnsi" w:hAnsiTheme="minorHAnsi" w:cstheme="minorHAnsi"/>
          <w:sz w:val="20"/>
        </w:rPr>
        <w:t xml:space="preserve">AE01 </w:t>
      </w:r>
      <w:bookmarkEnd w:id="97"/>
      <w:r w:rsidR="00F41855" w:rsidRPr="00505A6C">
        <w:rPr>
          <w:rFonts w:asciiTheme="minorHAnsi" w:hAnsiTheme="minorHAnsi" w:cstheme="minorHAnsi"/>
          <w:sz w:val="20"/>
        </w:rPr>
        <w:t>Error al Guardar</w:t>
      </w:r>
      <w:r w:rsidRPr="00505A6C">
        <w:rPr>
          <w:rFonts w:asciiTheme="minorHAnsi" w:hAnsiTheme="minorHAnsi" w:cstheme="minorHAnsi"/>
          <w:color w:val="0070C0"/>
          <w:sz w:val="20"/>
        </w:rPr>
        <w:t>.</w:t>
      </w:r>
      <w:bookmarkEnd w:id="98"/>
      <w:bookmarkEnd w:id="99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54004" w:rsidRPr="00505A6C" w14:paraId="1CD2161B" w14:textId="77777777" w:rsidTr="00B60FF1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14:paraId="1CD21618" w14:textId="77777777" w:rsidR="00554004" w:rsidRPr="00505A6C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CD21619" w14:textId="77777777" w:rsidR="00554004" w:rsidRPr="00505A6C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1CD2161A" w14:textId="77777777" w:rsidR="00554004" w:rsidRPr="00505A6C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554004" w:rsidRPr="00505A6C" w14:paraId="1CD2161F" w14:textId="77777777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1CD2161C" w14:textId="77777777" w:rsidR="00554004" w:rsidRPr="00505A6C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1CD2161D" w14:textId="77777777" w:rsidR="00554004" w:rsidRPr="00505A6C" w:rsidRDefault="00B60FF1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CONEC II</w:t>
            </w:r>
            <w:r w:rsidR="00554004" w:rsidRPr="00505A6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</w:tcPr>
          <w:p w14:paraId="1CD2161E" w14:textId="77777777" w:rsidR="00554004" w:rsidRPr="00505A6C" w:rsidRDefault="00F41855" w:rsidP="00FE3F2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Despliega el mensaje “</w:t>
            </w:r>
            <w:r w:rsidR="00FE3F2F" w:rsidRPr="00505A6C">
              <w:rPr>
                <w:rFonts w:asciiTheme="minorHAnsi" w:hAnsiTheme="minorHAnsi" w:cstheme="minorHAnsi"/>
                <w:bCs/>
                <w:szCs w:val="20"/>
              </w:rPr>
              <w:t>Error al guardar</w:t>
            </w:r>
            <w:r w:rsidRPr="00505A6C">
              <w:rPr>
                <w:rFonts w:asciiTheme="minorHAnsi" w:hAnsiTheme="minorHAnsi" w:cstheme="minorHAnsi"/>
                <w:bCs/>
                <w:szCs w:val="20"/>
              </w:rPr>
              <w:t>” y regresa al flujo básico.</w:t>
            </w:r>
          </w:p>
        </w:tc>
      </w:tr>
      <w:tr w:rsidR="00B60FF1" w:rsidRPr="00505A6C" w14:paraId="1CD21623" w14:textId="77777777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1CD21620" w14:textId="77777777" w:rsidR="00B60FF1" w:rsidRPr="00505A6C" w:rsidRDefault="00F41855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1CD21621" w14:textId="77777777" w:rsidR="00B60FF1" w:rsidRPr="00505A6C" w:rsidRDefault="00B60FF1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1CD21622" w14:textId="77777777" w:rsidR="00B60FF1" w:rsidRPr="00505A6C" w:rsidRDefault="00B60FF1" w:rsidP="00B6449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40F26CD4" w14:textId="252A1AE9" w:rsidR="00C62C11" w:rsidRDefault="00C62C11">
      <w:pPr>
        <w:spacing w:before="0" w:after="0" w:line="240" w:lineRule="auto"/>
        <w:jc w:val="left"/>
        <w:rPr>
          <w:rFonts w:asciiTheme="minorHAnsi" w:hAnsiTheme="minorHAnsi" w:cstheme="minorHAnsi"/>
          <w:bCs/>
          <w:kern w:val="32"/>
          <w:sz w:val="24"/>
          <w:szCs w:val="20"/>
        </w:rPr>
      </w:pPr>
      <w:bookmarkStart w:id="100" w:name="FAE02"/>
      <w:bookmarkEnd w:id="100"/>
    </w:p>
    <w:p w14:paraId="1CD21631" w14:textId="4402F80A" w:rsidR="00483597" w:rsidRPr="00505A6C" w:rsidRDefault="005C32C5" w:rsidP="00376D6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b w:val="0"/>
        </w:rPr>
      </w:pPr>
      <w:r w:rsidRPr="00505A6C">
        <w:rPr>
          <w:rFonts w:asciiTheme="minorHAnsi" w:hAnsiTheme="minorHAnsi" w:cstheme="minorHAnsi"/>
          <w:b w:val="0"/>
        </w:rPr>
        <w:t xml:space="preserve"> </w:t>
      </w:r>
      <w:bookmarkStart w:id="101" w:name="_Toc487592066"/>
      <w:r w:rsidRPr="00505A6C">
        <w:rPr>
          <w:rFonts w:asciiTheme="minorHAnsi" w:hAnsiTheme="minorHAnsi" w:cstheme="minorHAnsi"/>
          <w:sz w:val="20"/>
        </w:rPr>
        <w:t>AE0</w:t>
      </w:r>
      <w:r w:rsidR="00FD14D5" w:rsidRPr="00505A6C">
        <w:rPr>
          <w:rFonts w:asciiTheme="minorHAnsi" w:hAnsiTheme="minorHAnsi" w:cstheme="minorHAnsi"/>
          <w:sz w:val="20"/>
        </w:rPr>
        <w:t>2</w:t>
      </w:r>
      <w:r w:rsidRPr="00505A6C">
        <w:rPr>
          <w:rFonts w:asciiTheme="minorHAnsi" w:hAnsiTheme="minorHAnsi" w:cstheme="minorHAnsi"/>
          <w:sz w:val="20"/>
        </w:rPr>
        <w:t xml:space="preserve"> Consulta </w:t>
      </w:r>
      <w:r w:rsidR="00376D61" w:rsidRPr="00505A6C">
        <w:rPr>
          <w:rFonts w:asciiTheme="minorHAnsi" w:hAnsiTheme="minorHAnsi" w:cstheme="minorHAnsi"/>
          <w:sz w:val="20"/>
        </w:rPr>
        <w:t>Sin Resultados</w:t>
      </w:r>
      <w:bookmarkEnd w:id="101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2126"/>
        <w:gridCol w:w="6800"/>
      </w:tblGrid>
      <w:tr w:rsidR="005C32C5" w:rsidRPr="00505A6C" w14:paraId="3EFDC5FB" w14:textId="77777777" w:rsidTr="00443B23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1F317DCD" w14:textId="77777777" w:rsidR="005C32C5" w:rsidRPr="00505A6C" w:rsidRDefault="005C32C5" w:rsidP="00311DF4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BFBFBF"/>
            <w:vAlign w:val="center"/>
          </w:tcPr>
          <w:p w14:paraId="48B3F4F1" w14:textId="77777777" w:rsidR="005C32C5" w:rsidRPr="00505A6C" w:rsidRDefault="005C32C5" w:rsidP="00311DF4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6800" w:type="dxa"/>
            <w:shd w:val="clear" w:color="auto" w:fill="BFBFBF"/>
            <w:vAlign w:val="center"/>
          </w:tcPr>
          <w:p w14:paraId="3AC8A8BA" w14:textId="77777777" w:rsidR="005C32C5" w:rsidRPr="00505A6C" w:rsidRDefault="005C32C5" w:rsidP="00311DF4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5C32C5" w:rsidRPr="00505A6C" w14:paraId="7B3F04FE" w14:textId="77777777" w:rsidTr="00443B23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28A102EE" w14:textId="77777777" w:rsidR="005C32C5" w:rsidRPr="00505A6C" w:rsidRDefault="005C32C5" w:rsidP="00311DF4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FA28A5" w14:textId="77777777" w:rsidR="005C32C5" w:rsidRPr="00505A6C" w:rsidRDefault="005C32C5" w:rsidP="00311DF4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6EF62704" w14:textId="77777777" w:rsidR="005C32C5" w:rsidRPr="00505A6C" w:rsidRDefault="005C32C5" w:rsidP="00311DF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14:paraId="7443C5ED" w14:textId="77777777" w:rsidR="005C32C5" w:rsidRPr="00505A6C" w:rsidRDefault="005C32C5" w:rsidP="00311DF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Además, la opción:</w:t>
            </w:r>
          </w:p>
          <w:p w14:paraId="670D1081" w14:textId="77777777" w:rsidR="005C32C5" w:rsidRPr="00505A6C" w:rsidRDefault="005C32C5" w:rsidP="00311DF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5C32C5" w:rsidRPr="00505A6C" w14:paraId="31102A6E" w14:textId="77777777" w:rsidTr="00443B23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3BAF8633" w14:textId="77777777" w:rsidR="005C32C5" w:rsidRPr="00505A6C" w:rsidRDefault="005C32C5" w:rsidP="00311DF4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BC2B2B" w14:textId="77777777" w:rsidR="005C32C5" w:rsidRPr="00505A6C" w:rsidRDefault="005C32C5" w:rsidP="00311DF4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68D0E5E3" w14:textId="77777777" w:rsidR="005C32C5" w:rsidRPr="00505A6C" w:rsidRDefault="005C32C5" w:rsidP="00311DF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Selecciona la opción “Aceptar” y regresa al paso 2 del flujo básico.</w:t>
            </w:r>
          </w:p>
        </w:tc>
      </w:tr>
      <w:tr w:rsidR="005C32C5" w:rsidRPr="00505A6C" w14:paraId="64C9BAF4" w14:textId="77777777" w:rsidTr="00443B23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54388631" w14:textId="77777777" w:rsidR="005C32C5" w:rsidRPr="00505A6C" w:rsidRDefault="005C32C5" w:rsidP="00311DF4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80E38A" w14:textId="77777777" w:rsidR="005C32C5" w:rsidRPr="00505A6C" w:rsidRDefault="005C32C5" w:rsidP="00311DF4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6800" w:type="dxa"/>
            <w:shd w:val="clear" w:color="auto" w:fill="auto"/>
            <w:vAlign w:val="center"/>
          </w:tcPr>
          <w:p w14:paraId="46A5E186" w14:textId="77777777" w:rsidR="005C32C5" w:rsidRPr="00505A6C" w:rsidRDefault="005C32C5" w:rsidP="00311DF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14:paraId="1CD21632" w14:textId="77777777" w:rsidR="00D16B4F" w:rsidRPr="00505A6C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2" w:name="_Toc371934687"/>
      <w:bookmarkStart w:id="103" w:name="_Toc228339748"/>
      <w:bookmarkStart w:id="104" w:name="_Toc487592067"/>
      <w:bookmarkStart w:id="105" w:name="_Toc182735735"/>
      <w:bookmarkStart w:id="106" w:name="_Toc52616591"/>
      <w:r w:rsidRPr="00505A6C">
        <w:rPr>
          <w:rFonts w:asciiTheme="minorHAnsi" w:hAnsiTheme="minorHAnsi" w:cstheme="minorHAnsi"/>
          <w:sz w:val="20"/>
        </w:rPr>
        <w:t>Puntos de Extensión</w:t>
      </w:r>
      <w:bookmarkEnd w:id="102"/>
      <w:bookmarkEnd w:id="103"/>
      <w:bookmarkEnd w:id="104"/>
    </w:p>
    <w:p w14:paraId="1CD21633" w14:textId="77777777" w:rsidR="00B60FF1" w:rsidRPr="00505A6C" w:rsidRDefault="00544021" w:rsidP="009E2275">
      <w:pPr>
        <w:pStyle w:val="ndice2"/>
      </w:pPr>
      <w:bookmarkStart w:id="107" w:name="_Toc371934688"/>
      <w:bookmarkStart w:id="108" w:name="_Toc228339749"/>
      <w:r w:rsidRPr="00505A6C">
        <w:t xml:space="preserve">Esta funcionalidad contiene un </w:t>
      </w:r>
      <w:proofErr w:type="spellStart"/>
      <w:r w:rsidRPr="00505A6C">
        <w:t>extend</w:t>
      </w:r>
      <w:proofErr w:type="spellEnd"/>
      <w:r w:rsidRPr="00505A6C">
        <w:t xml:space="preserve"> con el </w:t>
      </w:r>
      <w:r w:rsidRPr="006F7F92">
        <w:rPr>
          <w:b/>
        </w:rPr>
        <w:t>CU 2022 – Registrar Movimientos Bitácora</w:t>
      </w:r>
      <w:r w:rsidR="00B60FF1" w:rsidRPr="006F7F92">
        <w:rPr>
          <w:b/>
        </w:rPr>
        <w:t>.</w:t>
      </w:r>
    </w:p>
    <w:p w14:paraId="1CD21634" w14:textId="77777777" w:rsidR="00D16B4F" w:rsidRPr="00505A6C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9" w:name="_Toc487592068"/>
      <w:r w:rsidRPr="00505A6C">
        <w:rPr>
          <w:rFonts w:asciiTheme="minorHAnsi" w:hAnsiTheme="minorHAnsi" w:cstheme="minorHAnsi"/>
          <w:sz w:val="20"/>
        </w:rPr>
        <w:t>Requerimientos Especiales</w:t>
      </w:r>
      <w:bookmarkEnd w:id="105"/>
      <w:bookmarkEnd w:id="106"/>
      <w:bookmarkEnd w:id="107"/>
      <w:bookmarkEnd w:id="108"/>
      <w:bookmarkEnd w:id="109"/>
    </w:p>
    <w:p w14:paraId="1CD21635" w14:textId="77777777" w:rsidR="00EC4914" w:rsidRPr="00505A6C" w:rsidRDefault="00EC4914" w:rsidP="00EC4914">
      <w:pPr>
        <w:pStyle w:val="ndice2"/>
        <w:ind w:left="585"/>
        <w:rPr>
          <w:color w:val="000000" w:themeColor="text1"/>
        </w:rPr>
      </w:pPr>
      <w:bookmarkStart w:id="110" w:name="_Toc371934689"/>
      <w:r w:rsidRPr="00505A6C">
        <w:rPr>
          <w:color w:val="000000" w:themeColor="text1"/>
        </w:rPr>
        <w:t>Los campos obligatorios serán indicados con un asterisco después del nombre del mismo (*).</w:t>
      </w:r>
    </w:p>
    <w:p w14:paraId="1CD21637" w14:textId="77777777" w:rsidR="00D16B4F" w:rsidRPr="00505A6C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1" w:name="_Toc487592069"/>
      <w:proofErr w:type="spellStart"/>
      <w:r w:rsidRPr="00505A6C">
        <w:rPr>
          <w:rFonts w:asciiTheme="minorHAnsi" w:hAnsiTheme="minorHAnsi" w:cstheme="minorHAnsi"/>
          <w:sz w:val="20"/>
        </w:rPr>
        <w:t>Pos</w:t>
      </w:r>
      <w:proofErr w:type="spellEnd"/>
      <w:r w:rsidRPr="00505A6C">
        <w:rPr>
          <w:rFonts w:asciiTheme="minorHAnsi" w:hAnsiTheme="minorHAnsi" w:cstheme="minorHAnsi"/>
          <w:sz w:val="20"/>
        </w:rPr>
        <w:t xml:space="preserve"> Condiciones</w:t>
      </w:r>
      <w:bookmarkEnd w:id="110"/>
      <w:bookmarkEnd w:id="111"/>
    </w:p>
    <w:p w14:paraId="1CD21638" w14:textId="77777777" w:rsidR="00554004" w:rsidRPr="00505A6C" w:rsidRDefault="00554004" w:rsidP="0055400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2" w:name="_Toc461701853"/>
      <w:bookmarkStart w:id="113" w:name="_Toc487592070"/>
      <w:bookmarkStart w:id="114" w:name="_Toc228339751"/>
      <w:r w:rsidRPr="00505A6C">
        <w:rPr>
          <w:rFonts w:asciiTheme="minorHAnsi" w:hAnsiTheme="minorHAnsi" w:cstheme="minorHAnsi"/>
          <w:sz w:val="20"/>
        </w:rPr>
        <w:t>&lt;Pos condición 1&gt; Datos guardados.</w:t>
      </w:r>
      <w:bookmarkEnd w:id="112"/>
      <w:bookmarkEnd w:id="113"/>
    </w:p>
    <w:p w14:paraId="1CD21639" w14:textId="77777777" w:rsidR="00554004" w:rsidRPr="00505A6C" w:rsidRDefault="004243DE" w:rsidP="004243DE">
      <w:pPr>
        <w:ind w:left="567" w:firstLine="567"/>
        <w:rPr>
          <w:rFonts w:asciiTheme="minorHAnsi" w:hAnsiTheme="minorHAnsi" w:cstheme="minorHAnsi"/>
          <w:szCs w:val="20"/>
        </w:rPr>
      </w:pPr>
      <w:r w:rsidRPr="00505A6C">
        <w:rPr>
          <w:rFonts w:asciiTheme="minorHAnsi" w:hAnsiTheme="minorHAnsi" w:cstheme="minorHAnsi"/>
          <w:szCs w:val="20"/>
        </w:rPr>
        <w:t xml:space="preserve">Los datos del </w:t>
      </w:r>
      <w:r w:rsidR="002E3E16" w:rsidRPr="00505A6C">
        <w:rPr>
          <w:rFonts w:asciiTheme="minorHAnsi" w:hAnsiTheme="minorHAnsi" w:cstheme="minorHAnsi"/>
          <w:szCs w:val="20"/>
        </w:rPr>
        <w:t>catálogo</w:t>
      </w:r>
      <w:r w:rsidRPr="00505A6C">
        <w:rPr>
          <w:rFonts w:asciiTheme="minorHAnsi" w:hAnsiTheme="minorHAnsi" w:cstheme="minorHAnsi"/>
          <w:szCs w:val="20"/>
        </w:rPr>
        <w:t xml:space="preserve"> Administrar </w:t>
      </w:r>
      <w:r w:rsidR="009C58F5" w:rsidRPr="00505A6C">
        <w:rPr>
          <w:rFonts w:asciiTheme="minorHAnsi" w:hAnsiTheme="minorHAnsi" w:cstheme="minorHAnsi"/>
          <w:szCs w:val="20"/>
        </w:rPr>
        <w:t>Periodo</w:t>
      </w:r>
      <w:r w:rsidRPr="00505A6C">
        <w:rPr>
          <w:rFonts w:asciiTheme="minorHAnsi" w:hAnsiTheme="minorHAnsi" w:cstheme="minorHAnsi"/>
          <w:szCs w:val="20"/>
        </w:rPr>
        <w:t xml:space="preserve"> </w:t>
      </w:r>
      <w:r w:rsidR="00B60FF1" w:rsidRPr="00505A6C">
        <w:rPr>
          <w:rFonts w:asciiTheme="minorHAnsi" w:hAnsiTheme="minorHAnsi" w:cstheme="minorHAnsi"/>
          <w:szCs w:val="20"/>
        </w:rPr>
        <w:t>son</w:t>
      </w:r>
      <w:r w:rsidR="00554004" w:rsidRPr="00505A6C">
        <w:rPr>
          <w:rFonts w:asciiTheme="minorHAnsi" w:hAnsiTheme="minorHAnsi" w:cstheme="minorHAnsi"/>
          <w:szCs w:val="20"/>
        </w:rPr>
        <w:t xml:space="preserve"> guardados en la base de datos de </w:t>
      </w:r>
      <w:r w:rsidR="00B60FF1" w:rsidRPr="00505A6C">
        <w:rPr>
          <w:rFonts w:asciiTheme="minorHAnsi" w:hAnsiTheme="minorHAnsi" w:cstheme="minorHAnsi"/>
          <w:szCs w:val="20"/>
        </w:rPr>
        <w:t>CONEC II</w:t>
      </w:r>
      <w:r w:rsidR="00554004" w:rsidRPr="00505A6C">
        <w:rPr>
          <w:rFonts w:asciiTheme="minorHAnsi" w:hAnsiTheme="minorHAnsi" w:cstheme="minorHAnsi"/>
          <w:szCs w:val="20"/>
        </w:rPr>
        <w:t>.</w:t>
      </w:r>
    </w:p>
    <w:p w14:paraId="1CD2163A" w14:textId="77777777" w:rsidR="00EB0C47" w:rsidRPr="00505A6C" w:rsidRDefault="00EB0C47" w:rsidP="00EB0C47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5" w:name="_Toc487592071"/>
      <w:r w:rsidRPr="00505A6C">
        <w:rPr>
          <w:rFonts w:asciiTheme="minorHAnsi" w:hAnsiTheme="minorHAnsi" w:cstheme="minorHAnsi"/>
          <w:sz w:val="20"/>
        </w:rPr>
        <w:lastRenderedPageBreak/>
        <w:t>&lt;Pos Condición 2&gt;  Consulta de Periodo</w:t>
      </w:r>
      <w:bookmarkEnd w:id="115"/>
    </w:p>
    <w:p w14:paraId="1CD2163B" w14:textId="77777777" w:rsidR="00EB0C47" w:rsidRPr="00505A6C" w:rsidRDefault="00663541" w:rsidP="00EB0C47">
      <w:pPr>
        <w:ind w:left="720" w:firstLine="414"/>
        <w:rPr>
          <w:rFonts w:asciiTheme="minorHAnsi" w:hAnsiTheme="minorHAnsi" w:cstheme="minorHAnsi"/>
          <w:szCs w:val="20"/>
        </w:rPr>
      </w:pPr>
      <w:r w:rsidRPr="00505A6C">
        <w:rPr>
          <w:rFonts w:asciiTheme="minorHAnsi" w:hAnsiTheme="minorHAnsi" w:cstheme="minorHAnsi"/>
          <w:szCs w:val="20"/>
        </w:rPr>
        <w:t>Lo</w:t>
      </w:r>
      <w:r w:rsidR="00EB0C47" w:rsidRPr="00505A6C">
        <w:rPr>
          <w:rFonts w:asciiTheme="minorHAnsi" w:hAnsiTheme="minorHAnsi" w:cstheme="minorHAnsi"/>
          <w:szCs w:val="20"/>
        </w:rPr>
        <w:t>s nuevos periodos registrados aparecerán en la tabla de consultas.</w:t>
      </w:r>
    </w:p>
    <w:p w14:paraId="1CD2163C" w14:textId="77777777" w:rsidR="00554004" w:rsidRPr="00505A6C" w:rsidRDefault="00DD304C" w:rsidP="0055400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6" w:name="_Toc461701854"/>
      <w:bookmarkStart w:id="117" w:name="_Toc487592072"/>
      <w:r w:rsidRPr="00505A6C">
        <w:rPr>
          <w:rFonts w:asciiTheme="minorHAnsi" w:hAnsiTheme="minorHAnsi" w:cstheme="minorHAnsi"/>
          <w:sz w:val="20"/>
        </w:rPr>
        <w:t>&lt;Pos condición 3</w:t>
      </w:r>
      <w:r w:rsidR="00554004" w:rsidRPr="00505A6C">
        <w:rPr>
          <w:rFonts w:asciiTheme="minorHAnsi" w:hAnsiTheme="minorHAnsi" w:cstheme="minorHAnsi"/>
          <w:sz w:val="20"/>
        </w:rPr>
        <w:t>&gt;</w:t>
      </w:r>
      <w:bookmarkStart w:id="118" w:name="_Toc362523298"/>
      <w:bookmarkStart w:id="119" w:name="_Toc364353328"/>
      <w:bookmarkEnd w:id="114"/>
      <w:r w:rsidR="00554004" w:rsidRPr="00505A6C">
        <w:rPr>
          <w:rFonts w:asciiTheme="minorHAnsi" w:hAnsiTheme="minorHAnsi" w:cstheme="minorHAnsi"/>
          <w:sz w:val="20"/>
        </w:rPr>
        <w:t xml:space="preserve"> Datos actualizad</w:t>
      </w:r>
      <w:bookmarkEnd w:id="118"/>
      <w:bookmarkEnd w:id="119"/>
      <w:r w:rsidR="00554004" w:rsidRPr="00505A6C">
        <w:rPr>
          <w:rFonts w:asciiTheme="minorHAnsi" w:hAnsiTheme="minorHAnsi" w:cstheme="minorHAnsi"/>
          <w:sz w:val="20"/>
        </w:rPr>
        <w:t>os</w:t>
      </w:r>
      <w:bookmarkEnd w:id="116"/>
      <w:r w:rsidR="00554004" w:rsidRPr="00505A6C">
        <w:rPr>
          <w:rFonts w:asciiTheme="minorHAnsi" w:hAnsiTheme="minorHAnsi" w:cstheme="minorHAnsi"/>
          <w:sz w:val="20"/>
        </w:rPr>
        <w:t>.</w:t>
      </w:r>
      <w:bookmarkEnd w:id="117"/>
    </w:p>
    <w:p w14:paraId="58971290" w14:textId="77777777" w:rsidR="00311DF4" w:rsidRPr="00505A6C" w:rsidRDefault="00D65FB0" w:rsidP="00505A6C">
      <w:pPr>
        <w:ind w:left="1134"/>
        <w:rPr>
          <w:rFonts w:asciiTheme="minorHAnsi" w:hAnsiTheme="minorHAnsi" w:cstheme="minorHAnsi"/>
          <w:szCs w:val="20"/>
        </w:rPr>
      </w:pPr>
      <w:r w:rsidRPr="00505A6C">
        <w:rPr>
          <w:rFonts w:asciiTheme="minorHAnsi" w:hAnsiTheme="minorHAnsi" w:cstheme="minorHAnsi"/>
          <w:szCs w:val="20"/>
        </w:rPr>
        <w:t>Al terminar la ejecución de esta funcionalidad, los registros con estatus “activo e Inactivo” deben mostrarse de acuerdo su estatus</w:t>
      </w:r>
      <w:r w:rsidR="00C02B02" w:rsidRPr="00505A6C">
        <w:rPr>
          <w:rFonts w:asciiTheme="minorHAnsi" w:hAnsiTheme="minorHAnsi" w:cstheme="minorHAnsi"/>
          <w:szCs w:val="20"/>
        </w:rPr>
        <w:t>.</w:t>
      </w:r>
    </w:p>
    <w:p w14:paraId="099CBD0A" w14:textId="36AFF515" w:rsidR="00C02B02" w:rsidRPr="00505A6C" w:rsidRDefault="00C02B02" w:rsidP="00674372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0" w:name="_Toc487592073"/>
      <w:r w:rsidRPr="00505A6C">
        <w:rPr>
          <w:rFonts w:asciiTheme="minorHAnsi" w:hAnsiTheme="minorHAnsi" w:cstheme="minorHAnsi"/>
          <w:sz w:val="20"/>
        </w:rPr>
        <w:t>&lt;Pos condición 4&gt; Registros en Bitácora.</w:t>
      </w:r>
      <w:bookmarkEnd w:id="120"/>
    </w:p>
    <w:p w14:paraId="5DF06F40" w14:textId="77777777" w:rsidR="00E3242D" w:rsidRPr="00505A6C" w:rsidRDefault="00C02B02" w:rsidP="00505A6C">
      <w:pPr>
        <w:ind w:left="1134"/>
        <w:rPr>
          <w:rFonts w:asciiTheme="minorHAnsi" w:hAnsiTheme="minorHAnsi" w:cstheme="minorHAnsi"/>
          <w:szCs w:val="20"/>
        </w:rPr>
      </w:pPr>
      <w:r w:rsidRPr="00505A6C">
        <w:rPr>
          <w:rFonts w:asciiTheme="minorHAnsi" w:hAnsiTheme="minorHAnsi" w:cstheme="minorHAnsi"/>
          <w:szCs w:val="20"/>
        </w:rPr>
        <w:t xml:space="preserve">Los movimientos realizados en cada uno de los flujos (Crear, Modificar, Activar, Desactivar y consultar) serán registrados en la bitácora. </w:t>
      </w:r>
      <w:bookmarkStart w:id="121" w:name="_Toc371934692"/>
      <w:bookmarkStart w:id="122" w:name="_Toc289774390"/>
    </w:p>
    <w:p w14:paraId="1CD2163E" w14:textId="6BE8CB48" w:rsidR="0039212B" w:rsidRPr="00505A6C" w:rsidRDefault="00D16B4F" w:rsidP="0039212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3" w:name="_Toc487592074"/>
      <w:r w:rsidRPr="00505A6C">
        <w:rPr>
          <w:rFonts w:asciiTheme="minorHAnsi" w:hAnsiTheme="minorHAnsi" w:cstheme="minorHAnsi"/>
          <w:sz w:val="20"/>
        </w:rPr>
        <w:t>Reglas de Negocio</w:t>
      </w:r>
      <w:bookmarkStart w:id="124" w:name="_Toc481671873"/>
      <w:bookmarkEnd w:id="121"/>
      <w:bookmarkEnd w:id="122"/>
      <w:bookmarkEnd w:id="123"/>
    </w:p>
    <w:p w14:paraId="1CFEB322" w14:textId="7D13D655" w:rsidR="008F5802" w:rsidRPr="008F5802" w:rsidRDefault="00D63EB6" w:rsidP="00CE147D">
      <w:pPr>
        <w:ind w:left="360"/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RN029</w:t>
      </w:r>
      <w:r w:rsidR="00E01F00" w:rsidRPr="008F5802">
        <w:rPr>
          <w:rFonts w:asciiTheme="minorHAnsi" w:hAnsiTheme="minorHAnsi" w:cstheme="minorHAnsi"/>
          <w:b/>
        </w:rPr>
        <w:t xml:space="preserve"> </w:t>
      </w:r>
      <w:r w:rsidR="008F5802" w:rsidRPr="008F5802">
        <w:rPr>
          <w:rFonts w:asciiTheme="minorHAnsi" w:hAnsiTheme="minorHAnsi" w:cstheme="minorHAnsi"/>
          <w:b/>
        </w:rPr>
        <w:t>Periodo de Emisión de Recibo</w:t>
      </w:r>
      <w:r w:rsidR="0044655D">
        <w:rPr>
          <w:rFonts w:asciiTheme="minorHAnsi" w:hAnsiTheme="minorHAnsi" w:cstheme="minorHAnsi"/>
          <w:b/>
        </w:rPr>
        <w:t>.</w:t>
      </w:r>
    </w:p>
    <w:p w14:paraId="1CD2163F" w14:textId="722AE615" w:rsidR="00CE147D" w:rsidRDefault="00E01F00" w:rsidP="00CE147D">
      <w:pPr>
        <w:ind w:left="360"/>
        <w:jc w:val="left"/>
        <w:rPr>
          <w:rFonts w:asciiTheme="minorHAnsi" w:hAnsiTheme="minorHAnsi" w:cstheme="minorHAnsi"/>
        </w:rPr>
      </w:pPr>
      <w:r w:rsidRPr="00505A6C">
        <w:rPr>
          <w:rFonts w:asciiTheme="minorHAnsi" w:hAnsiTheme="minorHAnsi" w:cstheme="minorHAnsi"/>
        </w:rPr>
        <w:t xml:space="preserve">El periodo de la emisión del recibo </w:t>
      </w:r>
      <w:r w:rsidR="00157823" w:rsidRPr="00505A6C">
        <w:rPr>
          <w:rFonts w:asciiTheme="minorHAnsi" w:hAnsiTheme="minorHAnsi" w:cstheme="minorHAnsi"/>
        </w:rPr>
        <w:t>está estipulado en el contrato.</w:t>
      </w:r>
    </w:p>
    <w:p w14:paraId="0FC25727" w14:textId="77777777" w:rsidR="00D63EB6" w:rsidRPr="00505A6C" w:rsidRDefault="00D63EB6" w:rsidP="00CE147D">
      <w:pPr>
        <w:ind w:left="360"/>
        <w:jc w:val="left"/>
        <w:rPr>
          <w:rFonts w:asciiTheme="minorHAnsi" w:hAnsiTheme="minorHAnsi" w:cstheme="minorHAnsi"/>
        </w:rPr>
      </w:pPr>
    </w:p>
    <w:p w14:paraId="0A145DCD" w14:textId="697EBDD5" w:rsidR="008F5802" w:rsidRPr="008F5802" w:rsidRDefault="00D63EB6" w:rsidP="00100482">
      <w:pPr>
        <w:pStyle w:val="Prrafodelista"/>
        <w:ind w:left="360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>RN030</w:t>
      </w:r>
      <w:r w:rsidR="008F5802" w:rsidRPr="008F5802">
        <w:rPr>
          <w:rFonts w:asciiTheme="minorHAnsi" w:hAnsiTheme="minorHAnsi" w:cstheme="minorHAnsi"/>
          <w:b/>
          <w:szCs w:val="20"/>
        </w:rPr>
        <w:t xml:space="preserve"> Permisos </w:t>
      </w:r>
      <w:r>
        <w:rPr>
          <w:rFonts w:asciiTheme="minorHAnsi" w:hAnsiTheme="minorHAnsi" w:cstheme="minorHAnsi"/>
          <w:b/>
          <w:szCs w:val="20"/>
        </w:rPr>
        <w:t>para modificar los periodos.</w:t>
      </w:r>
    </w:p>
    <w:p w14:paraId="1D9E819A" w14:textId="4A5F395E" w:rsidR="00100482" w:rsidRPr="00505A6C" w:rsidRDefault="006F7F92" w:rsidP="00100482">
      <w:pPr>
        <w:pStyle w:val="Prrafodelista"/>
        <w:ind w:left="3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 </w:t>
      </w:r>
      <w:r w:rsidR="00100482" w:rsidRPr="00505A6C">
        <w:rPr>
          <w:rFonts w:asciiTheme="minorHAnsi" w:hAnsiTheme="minorHAnsi" w:cstheme="minorHAnsi"/>
          <w:szCs w:val="20"/>
        </w:rPr>
        <w:t>Súper Administrador tendrá los permisos para poder modificar l</w:t>
      </w:r>
      <w:r w:rsidR="00E17B2C">
        <w:rPr>
          <w:rFonts w:asciiTheme="minorHAnsi" w:hAnsiTheme="minorHAnsi" w:cstheme="minorHAnsi"/>
          <w:szCs w:val="20"/>
        </w:rPr>
        <w:t>os periodos</w:t>
      </w:r>
      <w:r w:rsidR="00100482" w:rsidRPr="00505A6C">
        <w:rPr>
          <w:rFonts w:asciiTheme="minorHAnsi" w:hAnsiTheme="minorHAnsi" w:cstheme="minorHAnsi"/>
          <w:szCs w:val="20"/>
        </w:rPr>
        <w:t>, que ya están siendo ocupadas p</w:t>
      </w:r>
      <w:r w:rsidR="00E17B2C">
        <w:rPr>
          <w:rFonts w:asciiTheme="minorHAnsi" w:hAnsiTheme="minorHAnsi" w:cstheme="minorHAnsi"/>
          <w:szCs w:val="20"/>
        </w:rPr>
        <w:t>ara la hoja de ayuda e5</w:t>
      </w:r>
      <w:r w:rsidR="00E80021">
        <w:rPr>
          <w:rFonts w:asciiTheme="minorHAnsi" w:hAnsiTheme="minorHAnsi" w:cstheme="minorHAnsi"/>
          <w:szCs w:val="20"/>
        </w:rPr>
        <w:t xml:space="preserve"> o los </w:t>
      </w:r>
      <w:r>
        <w:rPr>
          <w:rFonts w:asciiTheme="minorHAnsi" w:hAnsiTheme="minorHAnsi" w:cstheme="minorHAnsi"/>
          <w:szCs w:val="20"/>
        </w:rPr>
        <w:t>recibos,</w:t>
      </w:r>
      <w:r w:rsidR="00100482" w:rsidRPr="00505A6C">
        <w:rPr>
          <w:rFonts w:asciiTheme="minorHAnsi" w:hAnsiTheme="minorHAnsi" w:cstheme="minorHAnsi"/>
          <w:szCs w:val="20"/>
        </w:rPr>
        <w:t xml:space="preserve"> asumiendo el riesgo que esto implica.</w:t>
      </w:r>
    </w:p>
    <w:p w14:paraId="1CD21640" w14:textId="77777777" w:rsidR="00D16B4F" w:rsidRPr="00505A6C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5" w:name="_Toc371934693"/>
      <w:bookmarkStart w:id="126" w:name="_Toc487592075"/>
      <w:bookmarkEnd w:id="124"/>
      <w:r w:rsidRPr="00505A6C">
        <w:rPr>
          <w:rFonts w:asciiTheme="minorHAnsi" w:hAnsiTheme="minorHAnsi" w:cstheme="minorHAnsi"/>
          <w:sz w:val="20"/>
        </w:rPr>
        <w:t>Validaciones</w:t>
      </w:r>
      <w:bookmarkEnd w:id="125"/>
      <w:bookmarkEnd w:id="126"/>
    </w:p>
    <w:p w14:paraId="1CD21641" w14:textId="77777777" w:rsidR="00554004" w:rsidRPr="00505A6C" w:rsidRDefault="00554004" w:rsidP="00554004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7" w:name="_Toc461701857"/>
      <w:bookmarkStart w:id="128" w:name="_Toc487592076"/>
      <w:r w:rsidRPr="00505A6C">
        <w:rPr>
          <w:rFonts w:asciiTheme="minorHAnsi" w:hAnsiTheme="minorHAnsi" w:cstheme="minorHAnsi"/>
          <w:sz w:val="20"/>
        </w:rPr>
        <w:t>V01 Validar campos obligatorios</w:t>
      </w:r>
      <w:bookmarkEnd w:id="127"/>
      <w:bookmarkEnd w:id="128"/>
    </w:p>
    <w:p w14:paraId="1CD21642" w14:textId="77777777" w:rsidR="00801704" w:rsidRPr="00505A6C" w:rsidRDefault="00801704" w:rsidP="00DF660D">
      <w:pPr>
        <w:pStyle w:val="Prrafodelista"/>
        <w:ind w:left="360" w:firstLine="207"/>
        <w:rPr>
          <w:rFonts w:asciiTheme="minorHAnsi" w:hAnsiTheme="minorHAnsi" w:cstheme="minorHAnsi"/>
          <w:szCs w:val="20"/>
        </w:rPr>
      </w:pPr>
      <w:bookmarkStart w:id="129" w:name="_Toc461701858"/>
      <w:r w:rsidRPr="00505A6C">
        <w:rPr>
          <w:rFonts w:asciiTheme="minorHAnsi" w:hAnsiTheme="minorHAnsi" w:cstheme="minorHAnsi"/>
          <w:szCs w:val="20"/>
        </w:rPr>
        <w:t>Validar que los campos obligatorios hayan sido llenados de acuerdo a la siguiente tabla.</w:t>
      </w:r>
    </w:p>
    <w:tbl>
      <w:tblPr>
        <w:tblStyle w:val="Tablaconcuadrcula"/>
        <w:tblW w:w="5894" w:type="dxa"/>
        <w:jc w:val="center"/>
        <w:tblLayout w:type="fixed"/>
        <w:tblLook w:val="0000" w:firstRow="0" w:lastRow="0" w:firstColumn="0" w:lastColumn="0" w:noHBand="0" w:noVBand="0"/>
      </w:tblPr>
      <w:tblGrid>
        <w:gridCol w:w="971"/>
        <w:gridCol w:w="1515"/>
        <w:gridCol w:w="1406"/>
        <w:gridCol w:w="2002"/>
      </w:tblGrid>
      <w:tr w:rsidR="008D5EAB" w:rsidRPr="00505A6C" w14:paraId="1CD21647" w14:textId="77777777" w:rsidTr="00507111">
        <w:trPr>
          <w:trHeight w:val="204"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</w:tcPr>
          <w:p w14:paraId="1CD21643" w14:textId="77777777" w:rsidR="008D5EAB" w:rsidRPr="00505A6C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No.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1CD21644" w14:textId="77777777" w:rsidR="008D5EAB" w:rsidRPr="00505A6C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Campo</w:t>
            </w:r>
          </w:p>
        </w:tc>
        <w:tc>
          <w:tcPr>
            <w:tcW w:w="1406" w:type="dxa"/>
            <w:shd w:val="clear" w:color="auto" w:fill="BFBFBF" w:themeFill="background1" w:themeFillShade="BF"/>
            <w:noWrap/>
          </w:tcPr>
          <w:p w14:paraId="1CD21645" w14:textId="77777777" w:rsidR="008D5EAB" w:rsidRPr="00505A6C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Obligatorio</w:t>
            </w:r>
          </w:p>
        </w:tc>
        <w:tc>
          <w:tcPr>
            <w:tcW w:w="2002" w:type="dxa"/>
            <w:shd w:val="clear" w:color="auto" w:fill="BFBFBF" w:themeFill="background1" w:themeFillShade="BF"/>
          </w:tcPr>
          <w:p w14:paraId="1CD21646" w14:textId="77777777" w:rsidR="008D5EAB" w:rsidRPr="00505A6C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Modificable</w:t>
            </w:r>
          </w:p>
        </w:tc>
      </w:tr>
      <w:tr w:rsidR="008D5EAB" w:rsidRPr="00505A6C" w14:paraId="1CD2164C" w14:textId="77777777" w:rsidTr="00507111">
        <w:trPr>
          <w:trHeight w:val="136"/>
          <w:jc w:val="center"/>
        </w:trPr>
        <w:tc>
          <w:tcPr>
            <w:tcW w:w="971" w:type="dxa"/>
            <w:noWrap/>
          </w:tcPr>
          <w:p w14:paraId="1CD21648" w14:textId="285E9651" w:rsidR="008D5EAB" w:rsidRPr="00505A6C" w:rsidRDefault="00C13F74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1515" w:type="dxa"/>
          </w:tcPr>
          <w:p w14:paraId="1CD21649" w14:textId="77777777" w:rsidR="008D5EAB" w:rsidRPr="00505A6C" w:rsidRDefault="008424DC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Periodo</w:t>
            </w:r>
          </w:p>
        </w:tc>
        <w:tc>
          <w:tcPr>
            <w:tcW w:w="1406" w:type="dxa"/>
            <w:noWrap/>
          </w:tcPr>
          <w:p w14:paraId="1CD2164A" w14:textId="77777777" w:rsidR="008D5EAB" w:rsidRPr="00505A6C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Sí</w:t>
            </w:r>
          </w:p>
        </w:tc>
        <w:tc>
          <w:tcPr>
            <w:tcW w:w="2002" w:type="dxa"/>
          </w:tcPr>
          <w:p w14:paraId="1CD2164B" w14:textId="77777777" w:rsidR="008D5EAB" w:rsidRPr="00505A6C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Sí</w:t>
            </w:r>
          </w:p>
        </w:tc>
      </w:tr>
      <w:tr w:rsidR="008D5EAB" w:rsidRPr="00505A6C" w14:paraId="1CD21651" w14:textId="77777777" w:rsidTr="00507111">
        <w:trPr>
          <w:trHeight w:val="64"/>
          <w:jc w:val="center"/>
        </w:trPr>
        <w:tc>
          <w:tcPr>
            <w:tcW w:w="971" w:type="dxa"/>
            <w:noWrap/>
          </w:tcPr>
          <w:p w14:paraId="1CD2164D" w14:textId="47D2EC2F" w:rsidR="008D5EAB" w:rsidRPr="00505A6C" w:rsidRDefault="00C13F74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1515" w:type="dxa"/>
            <w:noWrap/>
          </w:tcPr>
          <w:p w14:paraId="1CD2164E" w14:textId="77777777" w:rsidR="008D5EAB" w:rsidRPr="00505A6C" w:rsidRDefault="008424DC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Descripción</w:t>
            </w:r>
          </w:p>
        </w:tc>
        <w:tc>
          <w:tcPr>
            <w:tcW w:w="1406" w:type="dxa"/>
            <w:noWrap/>
          </w:tcPr>
          <w:p w14:paraId="1CD2164F" w14:textId="77777777" w:rsidR="008D5EAB" w:rsidRPr="00505A6C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Sí</w:t>
            </w:r>
          </w:p>
        </w:tc>
        <w:tc>
          <w:tcPr>
            <w:tcW w:w="2002" w:type="dxa"/>
          </w:tcPr>
          <w:p w14:paraId="1CD21650" w14:textId="77777777" w:rsidR="008D5EAB" w:rsidRPr="00505A6C" w:rsidRDefault="008D5EAB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Sí</w:t>
            </w:r>
          </w:p>
        </w:tc>
      </w:tr>
    </w:tbl>
    <w:p w14:paraId="1CD21652" w14:textId="77777777" w:rsidR="00554004" w:rsidRPr="00505A6C" w:rsidRDefault="00D70D93" w:rsidP="00554004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0" w:name="_Toc487592077"/>
      <w:r w:rsidRPr="00505A6C">
        <w:rPr>
          <w:rFonts w:asciiTheme="minorHAnsi" w:hAnsiTheme="minorHAnsi" w:cstheme="minorHAnsi"/>
          <w:sz w:val="20"/>
        </w:rPr>
        <w:t>V02 V</w:t>
      </w:r>
      <w:r w:rsidR="00554004" w:rsidRPr="00505A6C">
        <w:rPr>
          <w:rFonts w:asciiTheme="minorHAnsi" w:hAnsiTheme="minorHAnsi" w:cstheme="minorHAnsi"/>
          <w:sz w:val="20"/>
        </w:rPr>
        <w:t>alidar tipo de dato</w:t>
      </w:r>
      <w:bookmarkEnd w:id="129"/>
      <w:bookmarkEnd w:id="130"/>
    </w:p>
    <w:p w14:paraId="1CD21653" w14:textId="77777777" w:rsidR="00DF660D" w:rsidRPr="00505A6C" w:rsidRDefault="00DF660D" w:rsidP="00DF660D">
      <w:pPr>
        <w:pStyle w:val="Prrafodelista"/>
        <w:ind w:left="360" w:firstLine="207"/>
        <w:rPr>
          <w:rFonts w:asciiTheme="minorHAnsi" w:hAnsiTheme="minorHAnsi" w:cstheme="minorHAnsi"/>
          <w:szCs w:val="20"/>
        </w:rPr>
      </w:pPr>
      <w:bookmarkStart w:id="131" w:name="_Toc371934694"/>
      <w:r w:rsidRPr="00505A6C">
        <w:rPr>
          <w:rFonts w:asciiTheme="minorHAnsi" w:hAnsiTheme="minorHAnsi" w:cstheme="minorHAnsi"/>
          <w:szCs w:val="20"/>
        </w:rPr>
        <w:t>Validar que los campos sean llenados de acuerdo a la siguiente tabla:</w:t>
      </w:r>
    </w:p>
    <w:tbl>
      <w:tblPr>
        <w:tblStyle w:val="Tablaconcuadrcula"/>
        <w:tblW w:w="7734" w:type="dxa"/>
        <w:jc w:val="center"/>
        <w:tblLayout w:type="fixed"/>
        <w:tblLook w:val="0000" w:firstRow="0" w:lastRow="0" w:firstColumn="0" w:lastColumn="0" w:noHBand="0" w:noVBand="0"/>
      </w:tblPr>
      <w:tblGrid>
        <w:gridCol w:w="1098"/>
        <w:gridCol w:w="1713"/>
        <w:gridCol w:w="1492"/>
        <w:gridCol w:w="1121"/>
        <w:gridCol w:w="2310"/>
      </w:tblGrid>
      <w:tr w:rsidR="00C9615E" w:rsidRPr="00505A6C" w14:paraId="1CD21659" w14:textId="77777777" w:rsidTr="006F7F92">
        <w:trPr>
          <w:trHeight w:val="139"/>
          <w:jc w:val="center"/>
        </w:trPr>
        <w:tc>
          <w:tcPr>
            <w:tcW w:w="1098" w:type="dxa"/>
            <w:shd w:val="clear" w:color="auto" w:fill="BFBFBF" w:themeFill="background1" w:themeFillShade="BF"/>
            <w:noWrap/>
            <w:vAlign w:val="center"/>
          </w:tcPr>
          <w:p w14:paraId="1CD21654" w14:textId="77777777" w:rsidR="00C9615E" w:rsidRPr="00505A6C" w:rsidRDefault="00C9615E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No.</w:t>
            </w:r>
          </w:p>
        </w:tc>
        <w:tc>
          <w:tcPr>
            <w:tcW w:w="1713" w:type="dxa"/>
            <w:shd w:val="clear" w:color="auto" w:fill="BFBFBF" w:themeFill="background1" w:themeFillShade="BF"/>
            <w:vAlign w:val="center"/>
          </w:tcPr>
          <w:p w14:paraId="1CD21655" w14:textId="77777777" w:rsidR="00C9615E" w:rsidRPr="00505A6C" w:rsidRDefault="00C9615E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Campo</w:t>
            </w:r>
          </w:p>
        </w:tc>
        <w:tc>
          <w:tcPr>
            <w:tcW w:w="1492" w:type="dxa"/>
            <w:shd w:val="clear" w:color="auto" w:fill="BFBFBF" w:themeFill="background1" w:themeFillShade="BF"/>
            <w:noWrap/>
            <w:vAlign w:val="center"/>
          </w:tcPr>
          <w:p w14:paraId="1CD21656" w14:textId="77777777" w:rsidR="00C9615E" w:rsidRPr="00505A6C" w:rsidRDefault="00C9615E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Tipo</w:t>
            </w:r>
          </w:p>
        </w:tc>
        <w:tc>
          <w:tcPr>
            <w:tcW w:w="1121" w:type="dxa"/>
            <w:shd w:val="clear" w:color="auto" w:fill="BFBFBF" w:themeFill="background1" w:themeFillShade="BF"/>
            <w:noWrap/>
            <w:vAlign w:val="center"/>
          </w:tcPr>
          <w:p w14:paraId="1CD21657" w14:textId="77777777" w:rsidR="00C9615E" w:rsidRPr="00505A6C" w:rsidRDefault="00C9615E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Longitud</w:t>
            </w:r>
          </w:p>
        </w:tc>
        <w:tc>
          <w:tcPr>
            <w:tcW w:w="2310" w:type="dxa"/>
            <w:shd w:val="clear" w:color="auto" w:fill="BFBFBF" w:themeFill="background1" w:themeFillShade="BF"/>
            <w:vAlign w:val="center"/>
          </w:tcPr>
          <w:p w14:paraId="1CD21658" w14:textId="77777777" w:rsidR="00C9615E" w:rsidRPr="00505A6C" w:rsidRDefault="00C9615E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Observaciones</w:t>
            </w:r>
          </w:p>
        </w:tc>
      </w:tr>
      <w:tr w:rsidR="00C9615E" w:rsidRPr="00505A6C" w14:paraId="1CD21665" w14:textId="77777777" w:rsidTr="006F7F92">
        <w:trPr>
          <w:trHeight w:val="63"/>
          <w:jc w:val="center"/>
        </w:trPr>
        <w:tc>
          <w:tcPr>
            <w:tcW w:w="1098" w:type="dxa"/>
            <w:noWrap/>
            <w:vAlign w:val="center"/>
          </w:tcPr>
          <w:p w14:paraId="1CD21660" w14:textId="77777777" w:rsidR="00C9615E" w:rsidRPr="00505A6C" w:rsidRDefault="00C9615E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1713" w:type="dxa"/>
            <w:vAlign w:val="center"/>
          </w:tcPr>
          <w:p w14:paraId="1CD21661" w14:textId="77777777" w:rsidR="00C9615E" w:rsidRPr="00505A6C" w:rsidRDefault="00C9615E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Periodo</w:t>
            </w:r>
          </w:p>
        </w:tc>
        <w:tc>
          <w:tcPr>
            <w:tcW w:w="1492" w:type="dxa"/>
            <w:noWrap/>
            <w:vAlign w:val="center"/>
          </w:tcPr>
          <w:p w14:paraId="1CD21662" w14:textId="1B5219A7" w:rsidR="00C9615E" w:rsidRPr="00505A6C" w:rsidRDefault="008B2328" w:rsidP="00A52D2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Cadena</w:t>
            </w:r>
          </w:p>
        </w:tc>
        <w:tc>
          <w:tcPr>
            <w:tcW w:w="1121" w:type="dxa"/>
            <w:noWrap/>
            <w:vAlign w:val="center"/>
          </w:tcPr>
          <w:p w14:paraId="1CD21663" w14:textId="6AB4E589" w:rsidR="00C9615E" w:rsidRPr="00505A6C" w:rsidRDefault="00F16D7B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50</w:t>
            </w:r>
          </w:p>
        </w:tc>
        <w:tc>
          <w:tcPr>
            <w:tcW w:w="2310" w:type="dxa"/>
            <w:vAlign w:val="center"/>
          </w:tcPr>
          <w:p w14:paraId="1CD21664" w14:textId="09F9BC2E" w:rsidR="00C9615E" w:rsidRPr="00505A6C" w:rsidRDefault="00BC68B5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[</w:t>
            </w:r>
            <w:proofErr w:type="spellStart"/>
            <w:r w:rsidRPr="00505A6C">
              <w:rPr>
                <w:rFonts w:asciiTheme="minorHAnsi" w:hAnsiTheme="minorHAnsi" w:cstheme="minorHAnsi"/>
                <w:szCs w:val="20"/>
              </w:rPr>
              <w:t>Aa-zZ</w:t>
            </w:r>
            <w:proofErr w:type="spellEnd"/>
            <w:r w:rsidRPr="00505A6C">
              <w:rPr>
                <w:rFonts w:asciiTheme="minorHAnsi" w:hAnsiTheme="minorHAnsi" w:cstheme="minorHAnsi"/>
                <w:szCs w:val="20"/>
              </w:rPr>
              <w:t>]</w:t>
            </w:r>
          </w:p>
        </w:tc>
      </w:tr>
      <w:tr w:rsidR="00C9615E" w:rsidRPr="00505A6C" w14:paraId="1CD2166B" w14:textId="77777777" w:rsidTr="006F7F92">
        <w:trPr>
          <w:trHeight w:val="63"/>
          <w:jc w:val="center"/>
        </w:trPr>
        <w:tc>
          <w:tcPr>
            <w:tcW w:w="1098" w:type="dxa"/>
            <w:noWrap/>
            <w:vAlign w:val="center"/>
          </w:tcPr>
          <w:p w14:paraId="1CD21666" w14:textId="77777777" w:rsidR="00C9615E" w:rsidRPr="00505A6C" w:rsidRDefault="00C9615E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1713" w:type="dxa"/>
            <w:noWrap/>
            <w:vAlign w:val="center"/>
          </w:tcPr>
          <w:p w14:paraId="1CD21667" w14:textId="77777777" w:rsidR="00C9615E" w:rsidRPr="00505A6C" w:rsidRDefault="00C9615E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Descripción</w:t>
            </w:r>
          </w:p>
        </w:tc>
        <w:tc>
          <w:tcPr>
            <w:tcW w:w="1492" w:type="dxa"/>
            <w:noWrap/>
            <w:vAlign w:val="center"/>
          </w:tcPr>
          <w:p w14:paraId="1CD21668" w14:textId="73B0CAC2" w:rsidR="00C9615E" w:rsidRPr="00505A6C" w:rsidRDefault="008B2328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Cadena</w:t>
            </w:r>
          </w:p>
        </w:tc>
        <w:tc>
          <w:tcPr>
            <w:tcW w:w="1121" w:type="dxa"/>
            <w:noWrap/>
            <w:vAlign w:val="center"/>
          </w:tcPr>
          <w:p w14:paraId="1CD21669" w14:textId="4535B098" w:rsidR="00C9615E" w:rsidRPr="00505A6C" w:rsidRDefault="00F16D7B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300</w:t>
            </w:r>
          </w:p>
        </w:tc>
        <w:tc>
          <w:tcPr>
            <w:tcW w:w="2310" w:type="dxa"/>
            <w:vAlign w:val="center"/>
          </w:tcPr>
          <w:p w14:paraId="1CD2166A" w14:textId="4A8D5F30" w:rsidR="00C9615E" w:rsidRPr="00505A6C" w:rsidRDefault="006304D6" w:rsidP="00507111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Acepta los siguientes caracteres especiales(:,-)</w:t>
            </w:r>
          </w:p>
        </w:tc>
      </w:tr>
    </w:tbl>
    <w:p w14:paraId="1CD2166C" w14:textId="77777777" w:rsidR="00E9144C" w:rsidRPr="00505A6C" w:rsidRDefault="00445009" w:rsidP="00445009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2" w:name="_Toc487592078"/>
      <w:r w:rsidRPr="00505A6C">
        <w:rPr>
          <w:rFonts w:asciiTheme="minorHAnsi" w:hAnsiTheme="minorHAnsi" w:cstheme="minorHAnsi"/>
          <w:sz w:val="20"/>
        </w:rPr>
        <w:t>V03 Validar datos duplicados</w:t>
      </w:r>
      <w:bookmarkEnd w:id="132"/>
    </w:p>
    <w:p w14:paraId="1CD2166D" w14:textId="77777777" w:rsidR="00445009" w:rsidRPr="00505A6C" w:rsidRDefault="00445009" w:rsidP="00445009">
      <w:pPr>
        <w:pStyle w:val="Prrafodelista"/>
        <w:ind w:left="792"/>
        <w:rPr>
          <w:rFonts w:asciiTheme="minorHAnsi" w:hAnsiTheme="minorHAnsi" w:cstheme="minorHAnsi"/>
          <w:szCs w:val="20"/>
        </w:rPr>
      </w:pPr>
      <w:r w:rsidRPr="00505A6C">
        <w:rPr>
          <w:rFonts w:asciiTheme="minorHAnsi" w:hAnsiTheme="minorHAnsi" w:cstheme="minorHAnsi"/>
          <w:szCs w:val="20"/>
        </w:rPr>
        <w:t>Validar que no se permitan registrar datos duplicados</w:t>
      </w:r>
      <w:r w:rsidR="00EF1944" w:rsidRPr="00505A6C">
        <w:rPr>
          <w:rFonts w:asciiTheme="minorHAnsi" w:hAnsiTheme="minorHAnsi" w:cstheme="minorHAnsi"/>
          <w:szCs w:val="20"/>
        </w:rPr>
        <w:t>.</w:t>
      </w:r>
    </w:p>
    <w:p w14:paraId="12BA7311" w14:textId="0180A85A" w:rsidR="00F94D5E" w:rsidRPr="00505A6C" w:rsidRDefault="00F94D5E" w:rsidP="00F94D5E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3" w:name="_Toc487592079"/>
      <w:r w:rsidRPr="00505A6C">
        <w:rPr>
          <w:rFonts w:asciiTheme="minorHAnsi" w:hAnsiTheme="minorHAnsi" w:cstheme="minorHAnsi"/>
          <w:sz w:val="20"/>
        </w:rPr>
        <w:lastRenderedPageBreak/>
        <w:t>V04 Validar existencia</w:t>
      </w:r>
      <w:bookmarkEnd w:id="133"/>
    </w:p>
    <w:p w14:paraId="292A6286" w14:textId="0A4D5D90" w:rsidR="00F94D5E" w:rsidRPr="00505A6C" w:rsidRDefault="00F94D5E" w:rsidP="00F94D5E">
      <w:pPr>
        <w:pStyle w:val="Prrafodelista"/>
        <w:ind w:left="792"/>
        <w:rPr>
          <w:rFonts w:asciiTheme="minorHAnsi" w:hAnsiTheme="minorHAnsi" w:cstheme="minorHAnsi"/>
          <w:szCs w:val="20"/>
        </w:rPr>
      </w:pPr>
      <w:r w:rsidRPr="00505A6C">
        <w:rPr>
          <w:rFonts w:asciiTheme="minorHAnsi" w:hAnsiTheme="minorHAnsi" w:cstheme="minorHAnsi"/>
          <w:szCs w:val="20"/>
        </w:rPr>
        <w:t xml:space="preserve">Validar que el registro no esté siendo utilizado, “No se puede modificar el </w:t>
      </w:r>
      <w:r w:rsidR="00D43209" w:rsidRPr="00505A6C">
        <w:rPr>
          <w:rFonts w:asciiTheme="minorHAnsi" w:hAnsiTheme="minorHAnsi" w:cstheme="minorHAnsi"/>
          <w:szCs w:val="20"/>
        </w:rPr>
        <w:t>periodo</w:t>
      </w:r>
      <w:r w:rsidRPr="00505A6C">
        <w:rPr>
          <w:rFonts w:asciiTheme="minorHAnsi" w:hAnsiTheme="minorHAnsi" w:cstheme="minorHAnsi"/>
          <w:szCs w:val="20"/>
        </w:rPr>
        <w:t xml:space="preserve"> está siendo ocupado p</w:t>
      </w:r>
      <w:r w:rsidR="00E17B2C">
        <w:rPr>
          <w:rFonts w:asciiTheme="minorHAnsi" w:hAnsiTheme="minorHAnsi" w:cstheme="minorHAnsi"/>
          <w:szCs w:val="20"/>
        </w:rPr>
        <w:t>ara la generación de hoja de ayuda e5</w:t>
      </w:r>
      <w:r w:rsidRPr="00505A6C">
        <w:rPr>
          <w:rFonts w:asciiTheme="minorHAnsi" w:hAnsiTheme="minorHAnsi" w:cstheme="minorHAnsi"/>
          <w:szCs w:val="20"/>
        </w:rPr>
        <w:t>, favor de validar la información. Contacte a su administrador”</w:t>
      </w:r>
      <w:r w:rsidRPr="00505A6C">
        <w:rPr>
          <w:rFonts w:asciiTheme="minorHAnsi" w:hAnsiTheme="minorHAnsi" w:cstheme="minorHAnsi"/>
          <w:color w:val="000000" w:themeColor="text1"/>
        </w:rPr>
        <w:t>.</w:t>
      </w:r>
    </w:p>
    <w:p w14:paraId="1CD2166E" w14:textId="495C4EA2" w:rsidR="00FA1C3D" w:rsidRPr="00505A6C" w:rsidRDefault="00FA1C3D" w:rsidP="00FA1C3D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4" w:name="_Toc487592080"/>
      <w:r w:rsidRPr="00505A6C">
        <w:rPr>
          <w:rFonts w:asciiTheme="minorHAnsi" w:hAnsiTheme="minorHAnsi" w:cstheme="minorHAnsi"/>
          <w:sz w:val="20"/>
        </w:rPr>
        <w:t>V0</w:t>
      </w:r>
      <w:r w:rsidR="00F84F52" w:rsidRPr="00505A6C">
        <w:rPr>
          <w:rFonts w:asciiTheme="minorHAnsi" w:hAnsiTheme="minorHAnsi" w:cstheme="minorHAnsi"/>
          <w:sz w:val="20"/>
        </w:rPr>
        <w:t>5</w:t>
      </w:r>
      <w:r w:rsidRPr="00505A6C">
        <w:rPr>
          <w:rFonts w:asciiTheme="minorHAnsi" w:hAnsiTheme="minorHAnsi" w:cstheme="minorHAnsi"/>
          <w:sz w:val="20"/>
        </w:rPr>
        <w:t xml:space="preserve">  </w:t>
      </w:r>
      <w:r w:rsidRPr="00505A6C">
        <w:rPr>
          <w:rFonts w:asciiTheme="minorHAnsi" w:hAnsiTheme="minorHAnsi" w:cstheme="minorHAnsi"/>
          <w:color w:val="000000" w:themeColor="text1"/>
          <w:sz w:val="20"/>
        </w:rPr>
        <w:t>Validar selección de filtro</w:t>
      </w:r>
      <w:bookmarkEnd w:id="134"/>
    </w:p>
    <w:p w14:paraId="1CD2166F" w14:textId="77777777" w:rsidR="00FA1C3D" w:rsidRPr="00505A6C" w:rsidRDefault="00FA1C3D" w:rsidP="00FA1C3D">
      <w:pPr>
        <w:pStyle w:val="Prrafodelista"/>
        <w:ind w:left="792"/>
        <w:rPr>
          <w:rFonts w:asciiTheme="minorHAnsi" w:hAnsiTheme="minorHAnsi" w:cstheme="minorHAnsi"/>
        </w:rPr>
      </w:pPr>
      <w:r w:rsidRPr="00505A6C">
        <w:rPr>
          <w:rFonts w:asciiTheme="minorHAnsi" w:hAnsiTheme="minorHAnsi" w:cstheme="minorHAnsi"/>
        </w:rPr>
        <w:t>Validar que para la búsqueda se haya seleccionado al menos un filtro.</w:t>
      </w:r>
    </w:p>
    <w:p w14:paraId="1CD21672" w14:textId="39ADE871" w:rsidR="00D16B4F" w:rsidRPr="00505A6C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5" w:name="_Toc487592081"/>
      <w:r w:rsidRPr="00505A6C">
        <w:rPr>
          <w:rFonts w:asciiTheme="minorHAnsi" w:hAnsiTheme="minorHAnsi" w:cstheme="minorHAnsi"/>
          <w:sz w:val="20"/>
        </w:rPr>
        <w:t>Criterios de Aceptación</w:t>
      </w:r>
      <w:bookmarkEnd w:id="131"/>
      <w:bookmarkEnd w:id="135"/>
      <w:r w:rsidRPr="00505A6C">
        <w:rPr>
          <w:rFonts w:asciiTheme="minorHAnsi" w:hAnsiTheme="minorHAnsi" w:cstheme="minorHAnsi"/>
          <w:sz w:val="20"/>
        </w:rPr>
        <w:t xml:space="preserve"> </w:t>
      </w:r>
    </w:p>
    <w:p w14:paraId="1CD21673" w14:textId="2B156575" w:rsidR="002E3E16" w:rsidRPr="00D63EB6" w:rsidRDefault="00BD09A8" w:rsidP="00D63EB6">
      <w:pPr>
        <w:ind w:left="360"/>
        <w:jc w:val="left"/>
        <w:rPr>
          <w:rFonts w:asciiTheme="minorHAnsi" w:hAnsiTheme="minorHAnsi" w:cstheme="minorHAnsi"/>
          <w:color w:val="000000"/>
          <w:szCs w:val="20"/>
          <w:lang w:val="es-MX" w:eastAsia="es-MX"/>
        </w:rPr>
      </w:pPr>
      <w:r w:rsidRPr="00D63EB6">
        <w:rPr>
          <w:rFonts w:asciiTheme="minorHAnsi" w:hAnsiTheme="minorHAnsi" w:cstheme="minorHAnsi"/>
          <w:color w:val="000000"/>
          <w:szCs w:val="20"/>
          <w:lang w:val="es-MX" w:eastAsia="es-MX"/>
        </w:rPr>
        <w:t>FUNC-</w:t>
      </w:r>
      <w:r w:rsidR="005245A7" w:rsidRPr="00D63EB6">
        <w:rPr>
          <w:rFonts w:asciiTheme="minorHAnsi" w:hAnsiTheme="minorHAnsi" w:cstheme="minorHAnsi"/>
          <w:color w:val="000000"/>
          <w:szCs w:val="20"/>
          <w:lang w:val="es-MX" w:eastAsia="es-MX"/>
        </w:rPr>
        <w:t>CONF-04</w:t>
      </w:r>
      <w:r w:rsidR="002E3E16" w:rsidRPr="00D63EB6">
        <w:rPr>
          <w:rFonts w:asciiTheme="minorHAnsi" w:hAnsiTheme="minorHAnsi" w:cstheme="minorHAnsi"/>
          <w:color w:val="000000"/>
          <w:szCs w:val="20"/>
          <w:lang w:val="es-MX" w:eastAsia="es-MX"/>
        </w:rPr>
        <w:t xml:space="preserve">1 - </w:t>
      </w:r>
      <w:r w:rsidR="0098551F" w:rsidRPr="00D63EB6">
        <w:rPr>
          <w:rFonts w:asciiTheme="minorHAnsi" w:hAnsiTheme="minorHAnsi" w:cstheme="minorHAnsi"/>
          <w:color w:val="000000"/>
          <w:szCs w:val="20"/>
          <w:lang w:val="es-MX" w:eastAsia="es-MX"/>
        </w:rPr>
        <w:t>Validar que el sistema permita administra</w:t>
      </w:r>
      <w:r w:rsidR="005510B5" w:rsidRPr="00D63EB6">
        <w:rPr>
          <w:rFonts w:asciiTheme="minorHAnsi" w:hAnsiTheme="minorHAnsi" w:cstheme="minorHAnsi"/>
          <w:color w:val="000000"/>
          <w:szCs w:val="20"/>
          <w:lang w:val="es-MX" w:eastAsia="es-MX"/>
        </w:rPr>
        <w:t>r</w:t>
      </w:r>
      <w:r w:rsidR="0098551F" w:rsidRPr="00D63EB6">
        <w:rPr>
          <w:rFonts w:asciiTheme="minorHAnsi" w:hAnsiTheme="minorHAnsi" w:cstheme="minorHAnsi"/>
          <w:color w:val="000000"/>
          <w:szCs w:val="20"/>
          <w:lang w:val="es-MX" w:eastAsia="es-MX"/>
        </w:rPr>
        <w:t xml:space="preserve"> los periodos para la generación de los recibos</w:t>
      </w:r>
      <w:r w:rsidR="00E002D4" w:rsidRPr="00D63EB6">
        <w:rPr>
          <w:rFonts w:asciiTheme="minorHAnsi" w:hAnsiTheme="minorHAnsi" w:cstheme="minorHAnsi"/>
          <w:color w:val="000000"/>
          <w:szCs w:val="20"/>
          <w:lang w:val="es-MX" w:eastAsia="es-MX"/>
        </w:rPr>
        <w:t>.</w:t>
      </w:r>
    </w:p>
    <w:p w14:paraId="1CD21674" w14:textId="23BC73C0"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6" w:name="_Toc371934695"/>
      <w:bookmarkStart w:id="137" w:name="_Toc289774391"/>
      <w:bookmarkStart w:id="138" w:name="_Toc487592082"/>
      <w:r w:rsidRPr="00505A6C">
        <w:rPr>
          <w:rFonts w:asciiTheme="minorHAnsi" w:hAnsiTheme="minorHAnsi" w:cstheme="minorHAnsi"/>
          <w:sz w:val="20"/>
        </w:rPr>
        <w:t>Referencias</w:t>
      </w:r>
      <w:bookmarkEnd w:id="136"/>
      <w:bookmarkEnd w:id="137"/>
      <w:bookmarkEnd w:id="138"/>
    </w:p>
    <w:p w14:paraId="3B78E8BA" w14:textId="77777777" w:rsidR="00443B23" w:rsidRPr="00505A6C" w:rsidRDefault="00443B23" w:rsidP="00443B23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360"/>
        <w:jc w:val="left"/>
        <w:rPr>
          <w:rFonts w:asciiTheme="minorHAnsi" w:hAnsiTheme="minorHAnsi" w:cstheme="minorHAnsi"/>
          <w:sz w:val="20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505A6C" w14:paraId="1CD21679" w14:textId="77777777" w:rsidTr="00B60FF1">
        <w:tc>
          <w:tcPr>
            <w:tcW w:w="1276" w:type="dxa"/>
            <w:shd w:val="clear" w:color="auto" w:fill="BFBFBF" w:themeFill="background1" w:themeFillShade="BF"/>
          </w:tcPr>
          <w:p w14:paraId="1CD21676" w14:textId="77777777" w:rsidR="00CC316F" w:rsidRPr="00505A6C" w:rsidRDefault="00AD37DD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505A6C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1CD21677" w14:textId="77777777" w:rsidR="00CC316F" w:rsidRPr="00505A6C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505A6C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1CD21678" w14:textId="77777777" w:rsidR="00CC316F" w:rsidRPr="00505A6C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505A6C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CC316F" w:rsidRPr="00505A6C" w14:paraId="1CD2167D" w14:textId="77777777" w:rsidTr="00B60FF1">
        <w:tc>
          <w:tcPr>
            <w:tcW w:w="1276" w:type="dxa"/>
          </w:tcPr>
          <w:p w14:paraId="1CD2167A" w14:textId="77777777" w:rsidR="00CC316F" w:rsidRPr="00505A6C" w:rsidRDefault="00CC316F" w:rsidP="009E2275">
            <w:pPr>
              <w:pStyle w:val="ndice2"/>
            </w:pPr>
            <w:r w:rsidRPr="00505A6C">
              <w:t>1</w:t>
            </w:r>
          </w:p>
        </w:tc>
        <w:tc>
          <w:tcPr>
            <w:tcW w:w="5812" w:type="dxa"/>
          </w:tcPr>
          <w:p w14:paraId="1CD2167B" w14:textId="77777777" w:rsidR="00CC316F" w:rsidRPr="00505A6C" w:rsidRDefault="00221BAE" w:rsidP="00443B23">
            <w:pPr>
              <w:pStyle w:val="ndice2"/>
              <w:ind w:left="0" w:firstLine="0"/>
            </w:pPr>
            <w:r w:rsidRPr="00505A6C">
              <w:t>Diagrama Conceptual de la Solución Tecnológica (</w:t>
            </w:r>
            <w:r w:rsidR="00E620E3" w:rsidRPr="00505A6C">
              <w:t>DGTI_DST_F_DiagConcepST_CONEC</w:t>
            </w:r>
            <w:r w:rsidR="003D2DA6" w:rsidRPr="00505A6C">
              <w:t>II</w:t>
            </w:r>
            <w:r w:rsidR="00CC316F" w:rsidRPr="00505A6C">
              <w:t>.docx</w:t>
            </w:r>
            <w:r w:rsidRPr="00505A6C">
              <w:t>)</w:t>
            </w:r>
            <w:r w:rsidR="008A3DB6" w:rsidRPr="00505A6C">
              <w:t>.</w:t>
            </w:r>
          </w:p>
        </w:tc>
        <w:tc>
          <w:tcPr>
            <w:tcW w:w="2409" w:type="dxa"/>
          </w:tcPr>
          <w:p w14:paraId="1CD2167C" w14:textId="550B2205" w:rsidR="00CC316F" w:rsidRPr="00505A6C" w:rsidRDefault="00E80021" w:rsidP="009E2275">
            <w:pPr>
              <w:pStyle w:val="ndice2"/>
            </w:pPr>
            <w:r>
              <w:t>SEGOB</w:t>
            </w:r>
          </w:p>
        </w:tc>
      </w:tr>
      <w:tr w:rsidR="00E80021" w:rsidRPr="00505A6C" w14:paraId="1CD21681" w14:textId="77777777" w:rsidTr="00B60FF1">
        <w:tc>
          <w:tcPr>
            <w:tcW w:w="1276" w:type="dxa"/>
          </w:tcPr>
          <w:p w14:paraId="1CD2167E" w14:textId="77777777" w:rsidR="00E80021" w:rsidRPr="00505A6C" w:rsidRDefault="00E80021" w:rsidP="00E80021">
            <w:pPr>
              <w:pStyle w:val="ndice2"/>
            </w:pPr>
            <w:r w:rsidRPr="00505A6C">
              <w:t>2</w:t>
            </w:r>
          </w:p>
        </w:tc>
        <w:tc>
          <w:tcPr>
            <w:tcW w:w="5812" w:type="dxa"/>
          </w:tcPr>
          <w:p w14:paraId="1CD2167F" w14:textId="77777777" w:rsidR="00E80021" w:rsidRPr="00505A6C" w:rsidRDefault="00E80021" w:rsidP="00443B23">
            <w:pPr>
              <w:pStyle w:val="ndice2"/>
              <w:ind w:left="0" w:firstLine="0"/>
            </w:pPr>
            <w:r w:rsidRPr="00505A6C">
              <w:t>Requerimientos de la Solución Tecnológica (ReqSolTec_CONECII.docx).</w:t>
            </w:r>
          </w:p>
        </w:tc>
        <w:tc>
          <w:tcPr>
            <w:tcW w:w="2409" w:type="dxa"/>
          </w:tcPr>
          <w:p w14:paraId="1CD21680" w14:textId="27250950" w:rsidR="00E80021" w:rsidRPr="00505A6C" w:rsidRDefault="00E80021" w:rsidP="00E80021">
            <w:pPr>
              <w:pStyle w:val="ndice2"/>
            </w:pPr>
            <w:r w:rsidRPr="005C0C00">
              <w:t>SEGOB</w:t>
            </w:r>
          </w:p>
        </w:tc>
      </w:tr>
      <w:tr w:rsidR="00E80021" w:rsidRPr="00505A6C" w14:paraId="1CD21685" w14:textId="77777777" w:rsidTr="00B60FF1">
        <w:tc>
          <w:tcPr>
            <w:tcW w:w="1276" w:type="dxa"/>
          </w:tcPr>
          <w:p w14:paraId="1CD21682" w14:textId="77777777" w:rsidR="00E80021" w:rsidRPr="00505A6C" w:rsidRDefault="00E80021" w:rsidP="00E80021">
            <w:pPr>
              <w:pStyle w:val="ndice2"/>
            </w:pPr>
            <w:r w:rsidRPr="00505A6C">
              <w:t>3</w:t>
            </w:r>
          </w:p>
        </w:tc>
        <w:tc>
          <w:tcPr>
            <w:tcW w:w="5812" w:type="dxa"/>
          </w:tcPr>
          <w:p w14:paraId="1CD21683" w14:textId="77777777" w:rsidR="00E80021" w:rsidRPr="00505A6C" w:rsidRDefault="00E80021" w:rsidP="00443B23">
            <w:pPr>
              <w:pStyle w:val="ndice2"/>
              <w:ind w:left="0" w:firstLine="0"/>
            </w:pPr>
            <w:r w:rsidRPr="00505A6C">
              <w:t>Glosario de Términos. (GlosarioTer_CII.docx).</w:t>
            </w:r>
          </w:p>
        </w:tc>
        <w:tc>
          <w:tcPr>
            <w:tcW w:w="2409" w:type="dxa"/>
          </w:tcPr>
          <w:p w14:paraId="1CD21684" w14:textId="52E30054" w:rsidR="00E80021" w:rsidRPr="00505A6C" w:rsidRDefault="00E80021" w:rsidP="00E80021">
            <w:pPr>
              <w:pStyle w:val="ndice2"/>
            </w:pPr>
            <w:r w:rsidRPr="005C0C00">
              <w:t>SEGOB</w:t>
            </w:r>
          </w:p>
        </w:tc>
      </w:tr>
      <w:tr w:rsidR="00E80021" w:rsidRPr="00505A6C" w14:paraId="1CD21689" w14:textId="77777777" w:rsidTr="00B60FF1">
        <w:tc>
          <w:tcPr>
            <w:tcW w:w="1276" w:type="dxa"/>
          </w:tcPr>
          <w:p w14:paraId="1CD21686" w14:textId="77777777" w:rsidR="00E80021" w:rsidRPr="00505A6C" w:rsidRDefault="00E80021" w:rsidP="00E80021">
            <w:pPr>
              <w:pStyle w:val="ndice2"/>
            </w:pPr>
            <w:r w:rsidRPr="00505A6C">
              <w:t>4</w:t>
            </w:r>
          </w:p>
        </w:tc>
        <w:tc>
          <w:tcPr>
            <w:tcW w:w="5812" w:type="dxa"/>
          </w:tcPr>
          <w:p w14:paraId="1CD21687" w14:textId="77777777" w:rsidR="00E80021" w:rsidRPr="00505A6C" w:rsidRDefault="00E80021" w:rsidP="00443B23">
            <w:pPr>
              <w:pStyle w:val="ndice2"/>
              <w:ind w:left="0" w:firstLine="0"/>
            </w:pPr>
            <w:r w:rsidRPr="00505A6C">
              <w:t>Modelo de Flujo de Negocios. (ModFlujoNeg_CII.docx).</w:t>
            </w:r>
          </w:p>
        </w:tc>
        <w:tc>
          <w:tcPr>
            <w:tcW w:w="2409" w:type="dxa"/>
          </w:tcPr>
          <w:p w14:paraId="1CD21688" w14:textId="69906E2E" w:rsidR="00E80021" w:rsidRPr="00505A6C" w:rsidRDefault="00E80021" w:rsidP="00E80021">
            <w:pPr>
              <w:pStyle w:val="ndice2"/>
              <w:rPr>
                <w:lang w:val="es-MX"/>
              </w:rPr>
            </w:pPr>
            <w:r w:rsidRPr="005C0C00">
              <w:t>SEGOB</w:t>
            </w:r>
          </w:p>
        </w:tc>
      </w:tr>
      <w:tr w:rsidR="00E80021" w:rsidRPr="00505A6C" w14:paraId="1CD2168D" w14:textId="77777777" w:rsidTr="00B60FF1">
        <w:tc>
          <w:tcPr>
            <w:tcW w:w="1276" w:type="dxa"/>
          </w:tcPr>
          <w:p w14:paraId="1CD2168A" w14:textId="77777777" w:rsidR="00E80021" w:rsidRPr="00505A6C" w:rsidRDefault="00E80021" w:rsidP="00E80021">
            <w:pPr>
              <w:pStyle w:val="ndice2"/>
            </w:pPr>
            <w:r w:rsidRPr="00505A6C">
              <w:t>5</w:t>
            </w:r>
          </w:p>
        </w:tc>
        <w:tc>
          <w:tcPr>
            <w:tcW w:w="5812" w:type="dxa"/>
          </w:tcPr>
          <w:p w14:paraId="1CD2168B" w14:textId="77777777" w:rsidR="00E80021" w:rsidRPr="00505A6C" w:rsidRDefault="00E80021" w:rsidP="00443B23">
            <w:pPr>
              <w:pStyle w:val="ndice2"/>
              <w:ind w:left="0" w:firstLine="0"/>
            </w:pPr>
            <w:r w:rsidRPr="00505A6C">
              <w:rPr>
                <w:color w:val="000000" w:themeColor="text1"/>
              </w:rPr>
              <w:t>Catálogo de Reglas de Negocio (CataRegNeg_CONECII.docx).</w:t>
            </w:r>
          </w:p>
        </w:tc>
        <w:tc>
          <w:tcPr>
            <w:tcW w:w="2409" w:type="dxa"/>
          </w:tcPr>
          <w:p w14:paraId="1CD2168C" w14:textId="64DFC87B" w:rsidR="00E80021" w:rsidRPr="00505A6C" w:rsidRDefault="00E80021" w:rsidP="00E80021">
            <w:pPr>
              <w:pStyle w:val="ndice2"/>
            </w:pPr>
            <w:r w:rsidRPr="005C0C00">
              <w:t>SEGOB</w:t>
            </w:r>
          </w:p>
        </w:tc>
      </w:tr>
    </w:tbl>
    <w:p w14:paraId="1CD2168E" w14:textId="69FE6093" w:rsidR="00554004" w:rsidRPr="00505A6C" w:rsidRDefault="00554004" w:rsidP="00554004">
      <w:pPr>
        <w:rPr>
          <w:rFonts w:asciiTheme="minorHAnsi" w:hAnsiTheme="minorHAnsi" w:cstheme="minorHAnsi"/>
        </w:rPr>
      </w:pPr>
    </w:p>
    <w:p w14:paraId="1CD2168F" w14:textId="77777777" w:rsidR="00554004" w:rsidRPr="00505A6C" w:rsidRDefault="00554004" w:rsidP="00554004">
      <w:pPr>
        <w:rPr>
          <w:rFonts w:asciiTheme="minorHAnsi" w:hAnsiTheme="minorHAnsi" w:cstheme="minorHAnsi"/>
        </w:rPr>
      </w:pPr>
    </w:p>
    <w:p w14:paraId="1CD21690" w14:textId="77777777" w:rsidR="00100151" w:rsidRPr="00505A6C" w:rsidRDefault="00100151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39" w:name="_Toc461701862"/>
      <w:r w:rsidRPr="00505A6C">
        <w:rPr>
          <w:rFonts w:asciiTheme="minorHAnsi" w:hAnsiTheme="minorHAnsi" w:cstheme="minorHAnsi"/>
        </w:rPr>
        <w:br w:type="page"/>
      </w:r>
    </w:p>
    <w:p w14:paraId="1CD21691" w14:textId="77777777" w:rsidR="00CC316F" w:rsidRPr="00505A6C" w:rsidRDefault="00CC316F" w:rsidP="00CC316F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0" w:name="_Toc487592083"/>
      <w:r w:rsidRPr="00505A6C">
        <w:rPr>
          <w:rFonts w:asciiTheme="minorHAnsi" w:hAnsiTheme="minorHAnsi" w:cstheme="minorHAnsi"/>
          <w:sz w:val="20"/>
        </w:rPr>
        <w:lastRenderedPageBreak/>
        <w:t>Firmas de Aprobación</w:t>
      </w:r>
      <w:bookmarkEnd w:id="139"/>
      <w:bookmarkEnd w:id="140"/>
    </w:p>
    <w:p w14:paraId="1CD21692" w14:textId="77777777" w:rsidR="00CC316F" w:rsidRPr="00505A6C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14:paraId="1CD21693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28850DA0" w14:textId="77777777" w:rsidR="00443B23" w:rsidRDefault="00443B23" w:rsidP="0034123A">
      <w:pPr>
        <w:spacing w:after="0" w:line="240" w:lineRule="auto"/>
        <w:rPr>
          <w:rFonts w:asciiTheme="minorHAnsi" w:hAnsiTheme="minorHAnsi" w:cstheme="minorHAnsi"/>
        </w:rPr>
      </w:pPr>
    </w:p>
    <w:p w14:paraId="136875BD" w14:textId="77777777" w:rsidR="00443B23" w:rsidRPr="00505A6C" w:rsidRDefault="00443B23" w:rsidP="0034123A">
      <w:pPr>
        <w:spacing w:after="0" w:line="240" w:lineRule="auto"/>
        <w:rPr>
          <w:rFonts w:asciiTheme="minorHAnsi" w:hAnsiTheme="minorHAnsi" w:cstheme="minorHAnsi"/>
        </w:rPr>
      </w:pPr>
    </w:p>
    <w:p w14:paraId="00F1021D" w14:textId="77777777" w:rsidR="00FF3EFB" w:rsidRPr="00C207B5" w:rsidRDefault="00FF3EFB" w:rsidP="00FF3EFB">
      <w:pPr>
        <w:spacing w:after="0" w:line="240" w:lineRule="auto"/>
        <w:rPr>
          <w:rFonts w:cstheme="minorHAnsi"/>
        </w:rPr>
      </w:pPr>
    </w:p>
    <w:p w14:paraId="38EAD320" w14:textId="77777777" w:rsidR="00FF3EFB" w:rsidRPr="00C207B5" w:rsidRDefault="00FF3EFB" w:rsidP="00FF3EFB">
      <w:pPr>
        <w:spacing w:after="0" w:line="240" w:lineRule="auto"/>
        <w:rPr>
          <w:rFonts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FF3EFB" w:rsidRPr="00FF3EFB" w14:paraId="3F0312C4" w14:textId="77777777" w:rsidTr="008D13EA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23B23C22" w14:textId="77777777" w:rsidR="00FF3EFB" w:rsidRPr="00FF3EFB" w:rsidRDefault="00FF3EFB" w:rsidP="008D13EA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F3EFB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14:paraId="07B9AA90" w14:textId="77777777" w:rsidR="00FF3EFB" w:rsidRPr="00FF3EFB" w:rsidRDefault="00FF3EFB" w:rsidP="008D13EA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F3EFB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14:paraId="78D1115A" w14:textId="77777777" w:rsidR="00FF3EFB" w:rsidRPr="00FF3EFB" w:rsidRDefault="00FF3EFB" w:rsidP="008D13EA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F3EFB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0793AEFF" w14:textId="77777777" w:rsidR="00FF3EFB" w:rsidRPr="00FF3EFB" w:rsidRDefault="00FF3EFB" w:rsidP="008D13EA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47AD2582" w14:textId="77777777" w:rsidR="00FF3EFB" w:rsidRPr="00FF3EFB" w:rsidRDefault="00FF3EFB" w:rsidP="008D13EA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3EFB">
              <w:rPr>
                <w:rFonts w:asciiTheme="minorHAnsi" w:hAnsiTheme="minorHAnsi" w:cstheme="minorHAnsi"/>
                <w:szCs w:val="20"/>
              </w:rPr>
              <w:t>Inspector</w:t>
            </w:r>
          </w:p>
          <w:p w14:paraId="5884C0E5" w14:textId="77777777" w:rsidR="00FF3EFB" w:rsidRPr="00FF3EFB" w:rsidRDefault="00FF3EFB" w:rsidP="008D13EA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3EFB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14:paraId="77E8F4C5" w14:textId="77777777" w:rsidR="00FF3EFB" w:rsidRPr="00FF3EFB" w:rsidRDefault="00FF3EFB" w:rsidP="008D13EA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F3EFB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FF3EFB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FF3EFB" w:rsidRPr="00FF3EFB" w14:paraId="62717CF6" w14:textId="77777777" w:rsidTr="008D13EA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F3C3F0" w14:textId="77777777" w:rsidR="00FF3EFB" w:rsidRPr="00FF3EFB" w:rsidRDefault="00FF3EFB" w:rsidP="008D13E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F3EFB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69B0CD1D" w14:textId="77777777" w:rsidR="00FF3EFB" w:rsidRPr="00FF3EFB" w:rsidRDefault="00FF3EFB" w:rsidP="008D13E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F3EFB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3EB9C659" w14:textId="77777777" w:rsidR="00FF3EFB" w:rsidRPr="00FF3EFB" w:rsidRDefault="00FF3EFB" w:rsidP="008D13EA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FF3EFB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FF3EFB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FF3EFB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77FB24FD" w14:textId="77777777" w:rsidR="00FF3EFB" w:rsidRPr="00FF3EFB" w:rsidRDefault="00FF3EFB" w:rsidP="008D13EA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8C6E3E2" w14:textId="77777777" w:rsidR="00FF3EFB" w:rsidRPr="00FF3EFB" w:rsidRDefault="00FF3EFB" w:rsidP="008D13E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3EFB">
              <w:rPr>
                <w:rFonts w:asciiTheme="minorHAnsi" w:hAnsiTheme="minorHAnsi" w:cstheme="minorHAnsi"/>
                <w:szCs w:val="20"/>
              </w:rPr>
              <w:t>Subinspector</w:t>
            </w:r>
          </w:p>
          <w:p w14:paraId="01215D8D" w14:textId="77777777" w:rsidR="00FF3EFB" w:rsidRPr="00FF3EFB" w:rsidRDefault="00FF3EFB" w:rsidP="008D13E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3EFB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14:paraId="780E94DB" w14:textId="77777777" w:rsidR="00FF3EFB" w:rsidRPr="00FF3EFB" w:rsidRDefault="00FF3EFB" w:rsidP="008D13EA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3EFB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FF3EFB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FF3EFB" w:rsidRPr="00FF3EFB" w14:paraId="1CDE4ECC" w14:textId="77777777" w:rsidTr="008D13EA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6D3C1DC" w14:textId="77777777" w:rsidR="00FF3EFB" w:rsidRPr="00FF3EFB" w:rsidRDefault="00FF3EFB" w:rsidP="008D13E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F3EFB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74C0DC40" w14:textId="77777777" w:rsidR="00FF3EFB" w:rsidRPr="00FF3EFB" w:rsidRDefault="00FF3EFB" w:rsidP="008D13E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F3EFB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25CE8075" w14:textId="77777777" w:rsidR="00FF3EFB" w:rsidRPr="00FF3EFB" w:rsidRDefault="00FF3EFB" w:rsidP="008D13E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3EFB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FF3EFB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7E22D00F" w14:textId="77777777" w:rsidR="00FF3EFB" w:rsidRPr="00FF3EFB" w:rsidRDefault="00FF3EFB" w:rsidP="008D13E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1894BB33" w14:textId="77777777" w:rsidR="00FF3EFB" w:rsidRPr="00FF3EFB" w:rsidRDefault="00FF3EFB" w:rsidP="008D13E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F3EFB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1781B597" w14:textId="77777777" w:rsidR="00FF3EFB" w:rsidRPr="00FF3EFB" w:rsidRDefault="00FF3EFB" w:rsidP="00FF3EFB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66200E49" w14:textId="77777777" w:rsidR="00FF3EFB" w:rsidRPr="00FF3EFB" w:rsidRDefault="00FF3EFB" w:rsidP="00FF3EFB">
      <w:pPr>
        <w:rPr>
          <w:rFonts w:asciiTheme="minorHAnsi" w:hAnsiTheme="minorHAnsi" w:cstheme="minorHAnsi"/>
          <w:szCs w:val="20"/>
        </w:rPr>
      </w:pPr>
    </w:p>
    <w:p w14:paraId="76D0FBB4" w14:textId="77777777" w:rsidR="00FF3EFB" w:rsidRPr="00FF3EFB" w:rsidRDefault="00FF3EFB" w:rsidP="00FF3EFB">
      <w:pPr>
        <w:rPr>
          <w:rFonts w:asciiTheme="minorHAnsi" w:hAnsiTheme="minorHAnsi" w:cstheme="minorHAnsi"/>
          <w:szCs w:val="20"/>
        </w:rPr>
      </w:pPr>
    </w:p>
    <w:p w14:paraId="4A552BE4" w14:textId="77777777" w:rsidR="00FF3EFB" w:rsidRPr="00FF3EFB" w:rsidRDefault="00FF3EFB" w:rsidP="00FF3EFB">
      <w:pPr>
        <w:rPr>
          <w:rFonts w:asciiTheme="minorHAnsi" w:hAnsiTheme="minorHAnsi" w:cstheme="minorHAnsi"/>
          <w:szCs w:val="20"/>
        </w:rPr>
      </w:pPr>
    </w:p>
    <w:p w14:paraId="40819B47" w14:textId="77777777" w:rsidR="00FF3EFB" w:rsidRPr="00FF3EFB" w:rsidRDefault="00FF3EFB" w:rsidP="00FF3EFB">
      <w:pPr>
        <w:rPr>
          <w:rFonts w:asciiTheme="minorHAnsi" w:hAnsiTheme="minorHAnsi" w:cstheme="minorHAnsi"/>
          <w:szCs w:val="20"/>
        </w:rPr>
      </w:pPr>
    </w:p>
    <w:p w14:paraId="472EB747" w14:textId="77777777" w:rsidR="00FF3EFB" w:rsidRPr="00FF3EFB" w:rsidRDefault="00FF3EFB" w:rsidP="00FF3EFB">
      <w:pPr>
        <w:rPr>
          <w:rFonts w:asciiTheme="minorHAnsi" w:hAnsiTheme="minorHAnsi" w:cstheme="minorHAnsi"/>
          <w:szCs w:val="20"/>
        </w:rPr>
      </w:pPr>
    </w:p>
    <w:p w14:paraId="6639F961" w14:textId="77777777" w:rsidR="00FF3EFB" w:rsidRPr="00FF3EFB" w:rsidRDefault="00FF3EFB" w:rsidP="00FF3EFB">
      <w:pPr>
        <w:rPr>
          <w:rFonts w:asciiTheme="minorHAnsi" w:hAnsiTheme="minorHAnsi" w:cstheme="minorHAnsi"/>
          <w:szCs w:val="20"/>
        </w:rPr>
      </w:pPr>
    </w:p>
    <w:p w14:paraId="5920EF3B" w14:textId="77777777" w:rsidR="00FF3EFB" w:rsidRDefault="00FF3EFB" w:rsidP="00FF3EFB">
      <w:pPr>
        <w:rPr>
          <w:rFonts w:asciiTheme="minorHAnsi" w:hAnsiTheme="minorHAnsi" w:cstheme="minorHAnsi"/>
          <w:szCs w:val="20"/>
        </w:rPr>
      </w:pPr>
    </w:p>
    <w:p w14:paraId="2979997F" w14:textId="77777777" w:rsidR="00443B23" w:rsidRDefault="00443B23" w:rsidP="00FF3EFB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FF3EFB" w:rsidRPr="00FF3EFB" w14:paraId="520851ED" w14:textId="77777777" w:rsidTr="008D13EA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7FB01F70" w14:textId="77777777" w:rsidR="006533DA" w:rsidRDefault="006533DA" w:rsidP="006533DA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José Luis Ramírez Hernández</w:t>
            </w:r>
          </w:p>
          <w:p w14:paraId="460EC8CB" w14:textId="22B2F903" w:rsidR="00FF3EFB" w:rsidRPr="00FF3EFB" w:rsidRDefault="006533DA" w:rsidP="006533D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="Calibri" w:hAnsi="Calibr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4039E2A5" w14:textId="77777777" w:rsidR="00FF3EFB" w:rsidRPr="00FF3EFB" w:rsidRDefault="00FF3EFB" w:rsidP="008D13EA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07B8B80D" w14:textId="77777777" w:rsidR="00FF3EFB" w:rsidRPr="00FF3EFB" w:rsidRDefault="00FF3EFB" w:rsidP="008D13E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F3EFB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14:paraId="5479719C" w14:textId="77777777" w:rsidR="00FF3EFB" w:rsidRPr="00FF3EFB" w:rsidRDefault="00FF3EFB" w:rsidP="008D13E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F3EFB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FF3EFB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FF3EFB" w:rsidRPr="00FF3EFB" w14:paraId="480FC982" w14:textId="77777777" w:rsidTr="008D13EA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43BCC4A" w14:textId="77777777" w:rsidR="00FF3EFB" w:rsidRPr="00FF3EFB" w:rsidRDefault="00FF3EFB" w:rsidP="008D13E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F3EFB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2518E889" w14:textId="77777777" w:rsidR="00FF3EFB" w:rsidRPr="00FF3EFB" w:rsidRDefault="00FF3EFB" w:rsidP="008D13E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F3EFB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479D8558" w14:textId="77777777" w:rsidR="00FF3EFB" w:rsidRPr="00FF3EFB" w:rsidRDefault="00FF3EFB" w:rsidP="008D13EA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011155F1" w14:textId="77777777" w:rsidR="00FF3EFB" w:rsidRPr="00FF3EFB" w:rsidRDefault="00FF3EFB" w:rsidP="008D13EA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3EFB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14:paraId="111AB148" w14:textId="77777777" w:rsidR="00FF3EFB" w:rsidRPr="00FF3EFB" w:rsidRDefault="00FF3EFB" w:rsidP="008D13EA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F3EFB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14:paraId="0E13D577" w14:textId="63880AB8" w:rsidR="00FF3EFB" w:rsidRPr="00FF3EFB" w:rsidRDefault="00FF3EFB" w:rsidP="00FF3EFB">
      <w:pPr>
        <w:rPr>
          <w:rFonts w:asciiTheme="minorHAnsi" w:hAnsiTheme="minorHAnsi" w:cstheme="minorHAnsi"/>
          <w:b/>
          <w:szCs w:val="20"/>
        </w:rPr>
      </w:pPr>
      <w:r w:rsidRPr="00FF3EFB">
        <w:rPr>
          <w:rFonts w:asciiTheme="minorHAnsi" w:hAnsiTheme="minorHAnsi" w:cstheme="minorHAnsi"/>
          <w:b/>
          <w:szCs w:val="20"/>
        </w:rPr>
        <w:t>Aprobac</w:t>
      </w:r>
      <w:r w:rsidR="00592EE3">
        <w:rPr>
          <w:rFonts w:asciiTheme="minorHAnsi" w:hAnsiTheme="minorHAnsi" w:cstheme="minorHAnsi"/>
          <w:b/>
          <w:szCs w:val="20"/>
        </w:rPr>
        <w:t>ión de caso de uso por la DGAPF</w:t>
      </w:r>
      <w:bookmarkStart w:id="141" w:name="_GoBack"/>
      <w:bookmarkEnd w:id="141"/>
    </w:p>
    <w:p w14:paraId="29F101E9" w14:textId="77777777" w:rsidR="00FF3EFB" w:rsidRPr="00FF3EFB" w:rsidRDefault="00FF3EFB" w:rsidP="00FF3EFB">
      <w:pPr>
        <w:rPr>
          <w:rFonts w:asciiTheme="minorHAnsi" w:hAnsiTheme="minorHAnsi" w:cstheme="minorHAnsi"/>
          <w:szCs w:val="20"/>
        </w:rPr>
      </w:pPr>
    </w:p>
    <w:p w14:paraId="1DE30CA8" w14:textId="77777777" w:rsidR="00FF3EFB" w:rsidRPr="00FF3EFB" w:rsidRDefault="00FF3EFB" w:rsidP="00FF3EFB">
      <w:pPr>
        <w:rPr>
          <w:rFonts w:asciiTheme="minorHAnsi" w:hAnsiTheme="minorHAnsi" w:cstheme="minorHAnsi"/>
          <w:szCs w:val="20"/>
        </w:rPr>
      </w:pPr>
    </w:p>
    <w:p w14:paraId="2A6947AC" w14:textId="77777777" w:rsidR="00FF3EFB" w:rsidRPr="00FF3EFB" w:rsidRDefault="00FF3EFB" w:rsidP="00FF3EFB">
      <w:pPr>
        <w:rPr>
          <w:rFonts w:asciiTheme="minorHAnsi" w:hAnsiTheme="minorHAnsi" w:cstheme="minorHAnsi"/>
          <w:szCs w:val="20"/>
        </w:rPr>
      </w:pPr>
    </w:p>
    <w:p w14:paraId="23EF65A2" w14:textId="77777777" w:rsidR="00FF3EFB" w:rsidRDefault="00FF3EFB" w:rsidP="00FF3EFB">
      <w:pPr>
        <w:rPr>
          <w:rFonts w:asciiTheme="minorHAnsi" w:hAnsiTheme="minorHAnsi" w:cstheme="minorHAnsi"/>
          <w:szCs w:val="20"/>
        </w:rPr>
      </w:pPr>
    </w:p>
    <w:p w14:paraId="34C86208" w14:textId="77777777" w:rsidR="006533DA" w:rsidRPr="00FF3EFB" w:rsidRDefault="006533DA" w:rsidP="00FF3EFB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FF3EFB" w:rsidRPr="00FF3EFB" w14:paraId="2EC422EF" w14:textId="77777777" w:rsidTr="008D13EA">
        <w:trPr>
          <w:trHeight w:val="111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21AAAA7" w14:textId="77777777" w:rsidR="00FF3EFB" w:rsidRPr="00FF3EFB" w:rsidRDefault="00FF3EFB" w:rsidP="008D13E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F3EFB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4411A85A" w14:textId="77777777" w:rsidR="00FF3EFB" w:rsidRPr="00FF3EFB" w:rsidRDefault="00FF3EFB" w:rsidP="008D13E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F3EFB">
              <w:rPr>
                <w:rFonts w:asciiTheme="minorHAnsi" w:hAnsiTheme="minorHAnsi" w:cstheme="minorHAnsi"/>
                <w:szCs w:val="20"/>
                <w:lang w:eastAsia="es-MX"/>
              </w:rPr>
              <w:t>José Ramón Reza García</w:t>
            </w:r>
          </w:p>
          <w:p w14:paraId="74745CCF" w14:textId="49C20F0E" w:rsidR="00FF3EFB" w:rsidRPr="00FF3EFB" w:rsidRDefault="00FF3EFB" w:rsidP="008D13E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F3EFB">
              <w:rPr>
                <w:rFonts w:asciiTheme="minorHAnsi" w:hAnsiTheme="minorHAnsi" w:cstheme="minorHAnsi"/>
                <w:szCs w:val="20"/>
                <w:lang w:eastAsia="es-MX"/>
              </w:rPr>
              <w:t>Director General</w:t>
            </w:r>
            <w:r w:rsidR="006533DA">
              <w:rPr>
                <w:rFonts w:asciiTheme="minorHAnsi" w:hAnsiTheme="minorHAnsi" w:cstheme="minorHAnsi"/>
                <w:szCs w:val="20"/>
                <w:lang w:eastAsia="es-MX"/>
              </w:rPr>
              <w:t xml:space="preserve"> Adjunto de Presupuesto </w:t>
            </w:r>
            <w:r w:rsidRPr="00FF3EFB">
              <w:rPr>
                <w:rFonts w:asciiTheme="minorHAnsi" w:hAnsiTheme="minorHAnsi" w:cstheme="minorHAnsi"/>
                <w:szCs w:val="20"/>
                <w:lang w:eastAsia="es-MX"/>
              </w:rPr>
              <w:t>y Finanzas</w:t>
            </w:r>
          </w:p>
        </w:tc>
        <w:tc>
          <w:tcPr>
            <w:tcW w:w="500" w:type="pct"/>
            <w:shd w:val="clear" w:color="auto" w:fill="FFFFFF"/>
          </w:tcPr>
          <w:p w14:paraId="2F19626B" w14:textId="77777777" w:rsidR="00FF3EFB" w:rsidRPr="00FF3EFB" w:rsidRDefault="00FF3EFB" w:rsidP="008D13EA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BE16807" w14:textId="77777777" w:rsidR="00FF3EFB" w:rsidRPr="00FF3EFB" w:rsidRDefault="00FF3EFB" w:rsidP="008D13E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F3EFB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1160C77C" w14:textId="77777777" w:rsidR="00FF3EFB" w:rsidRPr="00FF3EFB" w:rsidRDefault="00FF3EFB" w:rsidP="008D13E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F3EFB">
              <w:rPr>
                <w:rFonts w:asciiTheme="minorHAnsi" w:hAnsiTheme="minorHAnsi" w:cstheme="minorHAnsi"/>
                <w:szCs w:val="20"/>
                <w:lang w:eastAsia="es-MX"/>
              </w:rPr>
              <w:t>Salvador Medina Silva</w:t>
            </w:r>
          </w:p>
          <w:p w14:paraId="48D1AC19" w14:textId="77777777" w:rsidR="00FF3EFB" w:rsidRPr="00FF3EFB" w:rsidRDefault="00FF3EFB" w:rsidP="008D13E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FF3EFB">
              <w:rPr>
                <w:rFonts w:asciiTheme="minorHAnsi" w:hAnsiTheme="minorHAnsi" w:cstheme="minorHAnsi"/>
                <w:szCs w:val="20"/>
                <w:lang w:eastAsia="es-MX"/>
              </w:rPr>
              <w:t>Director de Programación y Presupuesto</w:t>
            </w:r>
          </w:p>
        </w:tc>
      </w:tr>
      <w:bookmarkEnd w:id="5"/>
      <w:bookmarkEnd w:id="6"/>
      <w:bookmarkEnd w:id="7"/>
      <w:bookmarkEnd w:id="8"/>
      <w:bookmarkEnd w:id="9"/>
      <w:bookmarkEnd w:id="10"/>
      <w:bookmarkEnd w:id="11"/>
      <w:bookmarkEnd w:id="12"/>
    </w:tbl>
    <w:p w14:paraId="1CD21694" w14:textId="77777777" w:rsidR="0034123A" w:rsidRPr="00505A6C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34123A" w:rsidRPr="00505A6C" w:rsidSect="00C254C3">
      <w:headerReference w:type="default" r:id="rId15"/>
      <w:footerReference w:type="default" r:id="rId16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E2F024" w15:done="0"/>
  <w15:commentEx w15:paraId="039177F6" w15:done="0"/>
  <w15:commentEx w15:paraId="4B0CE044" w15:done="0"/>
  <w15:commentEx w15:paraId="3585153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5F71B0" w14:textId="77777777" w:rsidR="007C48C0" w:rsidRDefault="007C48C0" w:rsidP="0060039F">
      <w:pPr>
        <w:pStyle w:val="Encabezado"/>
      </w:pPr>
      <w:r>
        <w:separator/>
      </w:r>
    </w:p>
  </w:endnote>
  <w:endnote w:type="continuationSeparator" w:id="0">
    <w:p w14:paraId="4E70FB25" w14:textId="77777777" w:rsidR="007C48C0" w:rsidRDefault="007C48C0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DB613A" w14:paraId="1CD216F7" w14:textId="77777777" w:rsidTr="00EF0432">
      <w:tc>
        <w:tcPr>
          <w:tcW w:w="3465" w:type="dxa"/>
        </w:tcPr>
        <w:p w14:paraId="1CD216F4" w14:textId="77777777" w:rsidR="00DB613A" w:rsidRPr="00CD783E" w:rsidRDefault="00DB613A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D216FF" wp14:editId="1CD21700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D21701" w14:textId="77777777" w:rsidR="00DB613A" w:rsidRPr="00CD783E" w:rsidRDefault="00DB613A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1CD21702" w14:textId="77777777" w:rsidR="00DB613A" w:rsidRPr="0070527F" w:rsidRDefault="00DB613A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14:paraId="1CD21701" w14:textId="77777777" w:rsidR="00DB613A" w:rsidRPr="00CD783E" w:rsidRDefault="00DB613A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1CD21702" w14:textId="77777777" w:rsidR="00DB613A" w:rsidRPr="0070527F" w:rsidRDefault="00DB613A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1CD216F5" w14:textId="77777777" w:rsidR="00DB613A" w:rsidRPr="00BE4042" w:rsidRDefault="00DB613A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1CD216F6" w14:textId="77777777" w:rsidR="00DB613A" w:rsidRPr="00CD783E" w:rsidRDefault="00DB613A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DB613A" w:rsidRPr="00D566C8" w14:paraId="1CD216FB" w14:textId="77777777" w:rsidTr="00EF0432">
      <w:tc>
        <w:tcPr>
          <w:tcW w:w="3465" w:type="dxa"/>
        </w:tcPr>
        <w:p w14:paraId="1CD216F8" w14:textId="77777777" w:rsidR="00DB613A" w:rsidRPr="00BE4042" w:rsidRDefault="00DB613A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1CD216F9" w14:textId="77777777" w:rsidR="00DB613A" w:rsidRDefault="00DB613A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1CD216FA" w14:textId="77777777" w:rsidR="00DB613A" w:rsidRPr="00D566C8" w:rsidRDefault="00DB613A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1CD216FC" w14:textId="77777777" w:rsidR="00DB613A" w:rsidRPr="00A65C57" w:rsidRDefault="00DB613A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647C81" w14:textId="77777777" w:rsidR="007C48C0" w:rsidRDefault="007C48C0" w:rsidP="0060039F">
      <w:pPr>
        <w:pStyle w:val="Encabezado"/>
      </w:pPr>
      <w:r>
        <w:separator/>
      </w:r>
    </w:p>
  </w:footnote>
  <w:footnote w:type="continuationSeparator" w:id="0">
    <w:p w14:paraId="4860511C" w14:textId="77777777" w:rsidR="007C48C0" w:rsidRDefault="007C48C0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216CF" w14:textId="77777777" w:rsidR="00DB613A" w:rsidRPr="005B608B" w:rsidRDefault="00DB613A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DB613A" w:rsidRPr="00780E31" w14:paraId="1CD216D7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1CD216D0" w14:textId="77777777" w:rsidR="00DB613A" w:rsidRPr="00780E31" w:rsidRDefault="00DB613A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2848" behindDoc="1" locked="0" layoutInCell="1" allowOverlap="1" wp14:anchorId="1CD216FD" wp14:editId="1CD216FE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1CD216D1" w14:textId="77777777" w:rsidR="00DB613A" w:rsidRPr="00BE4042" w:rsidRDefault="00DB613A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1CD216D2" w14:textId="77777777" w:rsidR="00DB613A" w:rsidRPr="00BE4042" w:rsidRDefault="00DB613A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1CD216D3" w14:textId="77777777" w:rsidR="00DB613A" w:rsidRDefault="00DB613A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1CD216D4" w14:textId="77777777" w:rsidR="00DB613A" w:rsidRPr="00BE4042" w:rsidRDefault="00DB613A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1CD216D5" w14:textId="77777777" w:rsidR="00DB613A" w:rsidRPr="005E5122" w:rsidRDefault="00DB613A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1CD216D6" w14:textId="77777777" w:rsidR="00DB613A" w:rsidRPr="005B1C5D" w:rsidRDefault="00DB613A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592EE3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592EE3">
            <w:rPr>
              <w:rStyle w:val="Nmerodepgina"/>
              <w:rFonts w:ascii="Calibri" w:hAnsi="Calibri" w:cs="Arial"/>
              <w:noProof/>
              <w:sz w:val="16"/>
              <w:szCs w:val="16"/>
            </w:rPr>
            <w:t>18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DB613A" w:rsidRPr="00780E31" w14:paraId="1CD216DC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CD216D8" w14:textId="77777777" w:rsidR="00DB613A" w:rsidRPr="00780E31" w:rsidRDefault="00DB613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CD216D9" w14:textId="77777777" w:rsidR="00DB613A" w:rsidRPr="00BE4042" w:rsidRDefault="00DB613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CD216DA" w14:textId="77777777" w:rsidR="00DB613A" w:rsidRPr="005E5122" w:rsidRDefault="00DB613A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CD216DB" w14:textId="77777777" w:rsidR="00DB613A" w:rsidRPr="005B1C5D" w:rsidRDefault="00DB613A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DB613A" w:rsidRPr="00780E31" w14:paraId="1CD216E0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CD216DD" w14:textId="77777777" w:rsidR="00DB613A" w:rsidRPr="00780E31" w:rsidRDefault="00DB613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CD216DE" w14:textId="77777777" w:rsidR="00DB613A" w:rsidRPr="00BE4042" w:rsidRDefault="00DB613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1CD216DF" w14:textId="77777777" w:rsidR="00DB613A" w:rsidRPr="00F879E4" w:rsidRDefault="00DB613A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DB613A" w:rsidRPr="00780E31" w14:paraId="1CD216E5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CD216E1" w14:textId="77777777" w:rsidR="00DB613A" w:rsidRPr="00780E31" w:rsidRDefault="00DB613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CD216E2" w14:textId="77777777" w:rsidR="00DB613A" w:rsidRPr="00BE4042" w:rsidRDefault="00DB613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1CD216E3" w14:textId="77777777" w:rsidR="00DB613A" w:rsidRPr="005E5122" w:rsidRDefault="00DB613A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1CD216E4" w14:textId="77777777" w:rsidR="00DB613A" w:rsidRPr="005B1C5D" w:rsidRDefault="00DB613A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DB613A" w:rsidRPr="00780E31" w14:paraId="1CD216EA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CD216E6" w14:textId="77777777" w:rsidR="00DB613A" w:rsidRPr="00780E31" w:rsidRDefault="00DB613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CD216E7" w14:textId="77777777" w:rsidR="00DB613A" w:rsidRPr="00BE4042" w:rsidRDefault="00DB613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1CD216E8" w14:textId="77777777" w:rsidR="00DB613A" w:rsidRPr="001F75F8" w:rsidRDefault="00DB613A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1CD216E9" w14:textId="77777777" w:rsidR="00DB613A" w:rsidRPr="001F75F8" w:rsidRDefault="00DB613A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DB613A" w:rsidRPr="00780E31" w14:paraId="1CD216EE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CD216EB" w14:textId="77777777" w:rsidR="00DB613A" w:rsidRPr="009A1678" w:rsidRDefault="00DB613A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1CD216EC" w14:textId="77777777" w:rsidR="00DB613A" w:rsidRPr="006E716C" w:rsidRDefault="00DB613A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1CD216ED" w14:textId="77777777" w:rsidR="00DB613A" w:rsidRPr="006E716C" w:rsidRDefault="00DB613A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DB613A" w:rsidRPr="00780E31" w14:paraId="1CD216F2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CD216EF" w14:textId="77777777" w:rsidR="00DB613A" w:rsidRPr="009A1678" w:rsidRDefault="00DB613A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1CD216F0" w14:textId="77777777" w:rsidR="00DB613A" w:rsidRPr="006F4FC9" w:rsidRDefault="00DB613A" w:rsidP="00FF3E5E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2013 - </w:t>
          </w:r>
          <w:r w:rsidRPr="00EF357B">
            <w:rPr>
              <w:rFonts w:ascii="Calibri" w:hAnsi="Calibri" w:cs="Arial"/>
              <w:sz w:val="16"/>
              <w:szCs w:val="16"/>
            </w:rPr>
            <w:t xml:space="preserve">Administrar </w:t>
          </w:r>
          <w:r>
            <w:rPr>
              <w:rFonts w:ascii="Calibri" w:hAnsi="Calibri" w:cs="Arial"/>
              <w:sz w:val="16"/>
              <w:szCs w:val="16"/>
            </w:rPr>
            <w:t>Periodo</w:t>
          </w:r>
        </w:p>
      </w:tc>
      <w:tc>
        <w:tcPr>
          <w:tcW w:w="2595" w:type="dxa"/>
          <w:gridSpan w:val="2"/>
          <w:vMerge/>
          <w:vAlign w:val="center"/>
        </w:tcPr>
        <w:p w14:paraId="1CD216F1" w14:textId="77777777" w:rsidR="00DB613A" w:rsidRPr="006E716C" w:rsidRDefault="00DB613A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1CD216F3" w14:textId="77777777" w:rsidR="00DB613A" w:rsidRPr="00C1246F" w:rsidRDefault="00DB613A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3555"/>
    <w:multiLevelType w:val="hybridMultilevel"/>
    <w:tmpl w:val="806E7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A0D9D"/>
    <w:multiLevelType w:val="hybridMultilevel"/>
    <w:tmpl w:val="2EB41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94388"/>
    <w:multiLevelType w:val="hybridMultilevel"/>
    <w:tmpl w:val="E15AFCBE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20910FB"/>
    <w:multiLevelType w:val="hybridMultilevel"/>
    <w:tmpl w:val="54525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524E8"/>
    <w:multiLevelType w:val="hybridMultilevel"/>
    <w:tmpl w:val="33F6D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">
    <w:nsid w:val="199814DF"/>
    <w:multiLevelType w:val="hybridMultilevel"/>
    <w:tmpl w:val="2D9625A8"/>
    <w:lvl w:ilvl="0" w:tplc="1374B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70523"/>
    <w:multiLevelType w:val="hybridMultilevel"/>
    <w:tmpl w:val="89946A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C6091"/>
    <w:multiLevelType w:val="hybridMultilevel"/>
    <w:tmpl w:val="D9B44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3250F5"/>
    <w:multiLevelType w:val="hybridMultilevel"/>
    <w:tmpl w:val="F932918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AE4ACE"/>
    <w:multiLevelType w:val="hybridMultilevel"/>
    <w:tmpl w:val="119256CA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711B0"/>
    <w:multiLevelType w:val="hybridMultilevel"/>
    <w:tmpl w:val="E62E0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144207"/>
    <w:multiLevelType w:val="hybridMultilevel"/>
    <w:tmpl w:val="C4882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E27F58"/>
    <w:multiLevelType w:val="hybridMultilevel"/>
    <w:tmpl w:val="6ED0B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934AD"/>
    <w:multiLevelType w:val="hybridMultilevel"/>
    <w:tmpl w:val="643A8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276601"/>
    <w:multiLevelType w:val="hybridMultilevel"/>
    <w:tmpl w:val="3E9C4CB8"/>
    <w:lvl w:ilvl="0" w:tplc="A7088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817B1E"/>
    <w:multiLevelType w:val="hybridMultilevel"/>
    <w:tmpl w:val="524487C4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0">
    <w:nsid w:val="60CF2048"/>
    <w:multiLevelType w:val="hybridMultilevel"/>
    <w:tmpl w:val="14A45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F74AA3"/>
    <w:multiLevelType w:val="hybridMultilevel"/>
    <w:tmpl w:val="0EE6E1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973457"/>
    <w:multiLevelType w:val="multilevel"/>
    <w:tmpl w:val="8856BA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066" w:hanging="648"/>
      </w:pPr>
      <w:rPr>
        <w:rFonts w:asciiTheme="minorHAnsi" w:hAnsiTheme="minorHAnsi" w:cstheme="minorHAnsi" w:hint="default"/>
        <w:b/>
        <w:color w:val="000000" w:themeColor="text1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E36582"/>
    <w:multiLevelType w:val="hybridMultilevel"/>
    <w:tmpl w:val="9CCE2806"/>
    <w:lvl w:ilvl="0" w:tplc="F9002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76197926"/>
    <w:multiLevelType w:val="hybridMultilevel"/>
    <w:tmpl w:val="BEC06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F13458"/>
    <w:multiLevelType w:val="hybridMultilevel"/>
    <w:tmpl w:val="8B4A2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4E1BEB"/>
    <w:multiLevelType w:val="hybridMultilevel"/>
    <w:tmpl w:val="D786E3C2"/>
    <w:lvl w:ilvl="0" w:tplc="3F88C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8"/>
  </w:num>
  <w:num w:numId="4">
    <w:abstractNumId w:val="24"/>
  </w:num>
  <w:num w:numId="5">
    <w:abstractNumId w:val="6"/>
  </w:num>
  <w:num w:numId="6">
    <w:abstractNumId w:val="21"/>
  </w:num>
  <w:num w:numId="7">
    <w:abstractNumId w:val="18"/>
  </w:num>
  <w:num w:numId="8">
    <w:abstractNumId w:val="2"/>
  </w:num>
  <w:num w:numId="9">
    <w:abstractNumId w:val="25"/>
  </w:num>
  <w:num w:numId="10">
    <w:abstractNumId w:val="23"/>
  </w:num>
  <w:num w:numId="11">
    <w:abstractNumId w:val="27"/>
  </w:num>
  <w:num w:numId="12">
    <w:abstractNumId w:val="7"/>
  </w:num>
  <w:num w:numId="13">
    <w:abstractNumId w:val="20"/>
  </w:num>
  <w:num w:numId="14">
    <w:abstractNumId w:val="11"/>
  </w:num>
  <w:num w:numId="15">
    <w:abstractNumId w:val="1"/>
  </w:num>
  <w:num w:numId="16">
    <w:abstractNumId w:val="17"/>
  </w:num>
  <w:num w:numId="17">
    <w:abstractNumId w:val="26"/>
  </w:num>
  <w:num w:numId="18">
    <w:abstractNumId w:val="16"/>
  </w:num>
  <w:num w:numId="19">
    <w:abstractNumId w:val="12"/>
  </w:num>
  <w:num w:numId="20">
    <w:abstractNumId w:val="0"/>
  </w:num>
  <w:num w:numId="21">
    <w:abstractNumId w:val="9"/>
  </w:num>
  <w:num w:numId="22">
    <w:abstractNumId w:val="4"/>
  </w:num>
  <w:num w:numId="23">
    <w:abstractNumId w:val="10"/>
  </w:num>
  <w:num w:numId="24">
    <w:abstractNumId w:val="3"/>
  </w:num>
  <w:num w:numId="25">
    <w:abstractNumId w:val="19"/>
  </w:num>
  <w:num w:numId="26">
    <w:abstractNumId w:val="15"/>
  </w:num>
  <w:num w:numId="27">
    <w:abstractNumId w:val="13"/>
  </w:num>
  <w:num w:numId="28">
    <w:abstractNumId w:val="1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IdMacAtCleanup w:val="2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lutio">
    <w15:presenceInfo w15:providerId="None" w15:userId="solu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21B6"/>
    <w:rsid w:val="00003E4D"/>
    <w:rsid w:val="00011964"/>
    <w:rsid w:val="00013FB2"/>
    <w:rsid w:val="000177F1"/>
    <w:rsid w:val="0002128C"/>
    <w:rsid w:val="00026A1B"/>
    <w:rsid w:val="00033D02"/>
    <w:rsid w:val="000347AC"/>
    <w:rsid w:val="00034A2E"/>
    <w:rsid w:val="000423E5"/>
    <w:rsid w:val="00045FD0"/>
    <w:rsid w:val="00047589"/>
    <w:rsid w:val="00055252"/>
    <w:rsid w:val="0005593E"/>
    <w:rsid w:val="0005765E"/>
    <w:rsid w:val="00057729"/>
    <w:rsid w:val="0006341E"/>
    <w:rsid w:val="0006392D"/>
    <w:rsid w:val="000656AA"/>
    <w:rsid w:val="0006628B"/>
    <w:rsid w:val="00070524"/>
    <w:rsid w:val="000714A0"/>
    <w:rsid w:val="00072612"/>
    <w:rsid w:val="0008157F"/>
    <w:rsid w:val="00081DB3"/>
    <w:rsid w:val="0008296C"/>
    <w:rsid w:val="00083BD3"/>
    <w:rsid w:val="00091BF2"/>
    <w:rsid w:val="00092227"/>
    <w:rsid w:val="000939FB"/>
    <w:rsid w:val="0009500D"/>
    <w:rsid w:val="00097EC6"/>
    <w:rsid w:val="000A7615"/>
    <w:rsid w:val="000B52D0"/>
    <w:rsid w:val="000B53CB"/>
    <w:rsid w:val="000B5B46"/>
    <w:rsid w:val="000C71F2"/>
    <w:rsid w:val="000D0E6A"/>
    <w:rsid w:val="000D1F11"/>
    <w:rsid w:val="000D50F3"/>
    <w:rsid w:val="000E0ACB"/>
    <w:rsid w:val="000E0F88"/>
    <w:rsid w:val="000E15A2"/>
    <w:rsid w:val="000E3A35"/>
    <w:rsid w:val="000E6097"/>
    <w:rsid w:val="000E68AE"/>
    <w:rsid w:val="000E6A00"/>
    <w:rsid w:val="000E7FE7"/>
    <w:rsid w:val="000F50CD"/>
    <w:rsid w:val="000F620A"/>
    <w:rsid w:val="000F7464"/>
    <w:rsid w:val="00100151"/>
    <w:rsid w:val="00100482"/>
    <w:rsid w:val="00107BF1"/>
    <w:rsid w:val="00107D6A"/>
    <w:rsid w:val="00111E01"/>
    <w:rsid w:val="00112A34"/>
    <w:rsid w:val="001136F5"/>
    <w:rsid w:val="00114425"/>
    <w:rsid w:val="00115D98"/>
    <w:rsid w:val="00120214"/>
    <w:rsid w:val="001231B5"/>
    <w:rsid w:val="00126521"/>
    <w:rsid w:val="00126572"/>
    <w:rsid w:val="001303AA"/>
    <w:rsid w:val="00135D7A"/>
    <w:rsid w:val="0014354D"/>
    <w:rsid w:val="00144BD8"/>
    <w:rsid w:val="00144FCC"/>
    <w:rsid w:val="0014520C"/>
    <w:rsid w:val="00146005"/>
    <w:rsid w:val="00147714"/>
    <w:rsid w:val="00147986"/>
    <w:rsid w:val="00152653"/>
    <w:rsid w:val="00152F19"/>
    <w:rsid w:val="001531E7"/>
    <w:rsid w:val="00156768"/>
    <w:rsid w:val="00157823"/>
    <w:rsid w:val="00160137"/>
    <w:rsid w:val="00161CD7"/>
    <w:rsid w:val="00163B40"/>
    <w:rsid w:val="00164D3E"/>
    <w:rsid w:val="001705D9"/>
    <w:rsid w:val="00172DFB"/>
    <w:rsid w:val="00180755"/>
    <w:rsid w:val="0018098D"/>
    <w:rsid w:val="0018145C"/>
    <w:rsid w:val="001833CB"/>
    <w:rsid w:val="00184C17"/>
    <w:rsid w:val="00184D89"/>
    <w:rsid w:val="00186444"/>
    <w:rsid w:val="001917FD"/>
    <w:rsid w:val="00193BBD"/>
    <w:rsid w:val="00196E76"/>
    <w:rsid w:val="00196EDA"/>
    <w:rsid w:val="0019754D"/>
    <w:rsid w:val="00197845"/>
    <w:rsid w:val="001A23B8"/>
    <w:rsid w:val="001A3141"/>
    <w:rsid w:val="001A4CAA"/>
    <w:rsid w:val="001A5ED2"/>
    <w:rsid w:val="001B48E2"/>
    <w:rsid w:val="001B51AD"/>
    <w:rsid w:val="001C0850"/>
    <w:rsid w:val="001C379B"/>
    <w:rsid w:val="001C5B76"/>
    <w:rsid w:val="001D27BB"/>
    <w:rsid w:val="001E071D"/>
    <w:rsid w:val="001E167D"/>
    <w:rsid w:val="001E168B"/>
    <w:rsid w:val="001E2B06"/>
    <w:rsid w:val="001E3399"/>
    <w:rsid w:val="001E67D0"/>
    <w:rsid w:val="001F267B"/>
    <w:rsid w:val="001F3866"/>
    <w:rsid w:val="001F49B2"/>
    <w:rsid w:val="001F5FF1"/>
    <w:rsid w:val="001F7DDC"/>
    <w:rsid w:val="00200AC6"/>
    <w:rsid w:val="00205D4C"/>
    <w:rsid w:val="002132A7"/>
    <w:rsid w:val="00214DAF"/>
    <w:rsid w:val="002167FB"/>
    <w:rsid w:val="00216B9C"/>
    <w:rsid w:val="00217345"/>
    <w:rsid w:val="00217370"/>
    <w:rsid w:val="00220ECD"/>
    <w:rsid w:val="00221BAE"/>
    <w:rsid w:val="00221D02"/>
    <w:rsid w:val="0022486C"/>
    <w:rsid w:val="002275E3"/>
    <w:rsid w:val="00230027"/>
    <w:rsid w:val="00232A4D"/>
    <w:rsid w:val="00233257"/>
    <w:rsid w:val="002334F1"/>
    <w:rsid w:val="00233869"/>
    <w:rsid w:val="00233BF1"/>
    <w:rsid w:val="002374CD"/>
    <w:rsid w:val="00241BDB"/>
    <w:rsid w:val="002448B8"/>
    <w:rsid w:val="00245EF7"/>
    <w:rsid w:val="002518D6"/>
    <w:rsid w:val="00253AB3"/>
    <w:rsid w:val="0025683E"/>
    <w:rsid w:val="00256B18"/>
    <w:rsid w:val="002601F7"/>
    <w:rsid w:val="0026028B"/>
    <w:rsid w:val="00263A73"/>
    <w:rsid w:val="0026616E"/>
    <w:rsid w:val="00270F64"/>
    <w:rsid w:val="002761C5"/>
    <w:rsid w:val="00281D2B"/>
    <w:rsid w:val="00281F09"/>
    <w:rsid w:val="002823E1"/>
    <w:rsid w:val="00282968"/>
    <w:rsid w:val="002839E8"/>
    <w:rsid w:val="0028456A"/>
    <w:rsid w:val="002864C9"/>
    <w:rsid w:val="00287A28"/>
    <w:rsid w:val="002903B2"/>
    <w:rsid w:val="00290755"/>
    <w:rsid w:val="002909E0"/>
    <w:rsid w:val="00291FC5"/>
    <w:rsid w:val="002A2EB4"/>
    <w:rsid w:val="002A312F"/>
    <w:rsid w:val="002A3CC5"/>
    <w:rsid w:val="002A6F7D"/>
    <w:rsid w:val="002B1574"/>
    <w:rsid w:val="002B3B23"/>
    <w:rsid w:val="002C065E"/>
    <w:rsid w:val="002C32B2"/>
    <w:rsid w:val="002D3C61"/>
    <w:rsid w:val="002E1DDA"/>
    <w:rsid w:val="002E3DEB"/>
    <w:rsid w:val="002E3E16"/>
    <w:rsid w:val="002E3F55"/>
    <w:rsid w:val="002E47D3"/>
    <w:rsid w:val="002E7E66"/>
    <w:rsid w:val="002F5CCE"/>
    <w:rsid w:val="00300249"/>
    <w:rsid w:val="00302F76"/>
    <w:rsid w:val="00304B36"/>
    <w:rsid w:val="00304E6E"/>
    <w:rsid w:val="00306931"/>
    <w:rsid w:val="00311DF4"/>
    <w:rsid w:val="00311EC9"/>
    <w:rsid w:val="00312F2A"/>
    <w:rsid w:val="0031416B"/>
    <w:rsid w:val="00316C10"/>
    <w:rsid w:val="00320A99"/>
    <w:rsid w:val="003222E8"/>
    <w:rsid w:val="00322E30"/>
    <w:rsid w:val="003244EB"/>
    <w:rsid w:val="00324D2F"/>
    <w:rsid w:val="00325793"/>
    <w:rsid w:val="00326B58"/>
    <w:rsid w:val="00327C75"/>
    <w:rsid w:val="0033216F"/>
    <w:rsid w:val="003357E7"/>
    <w:rsid w:val="0034123A"/>
    <w:rsid w:val="0034217C"/>
    <w:rsid w:val="0034240E"/>
    <w:rsid w:val="003429EC"/>
    <w:rsid w:val="003430BF"/>
    <w:rsid w:val="003430F3"/>
    <w:rsid w:val="00343365"/>
    <w:rsid w:val="00343B13"/>
    <w:rsid w:val="00343E61"/>
    <w:rsid w:val="0034632A"/>
    <w:rsid w:val="00353F93"/>
    <w:rsid w:val="003555B9"/>
    <w:rsid w:val="0035699C"/>
    <w:rsid w:val="0036015C"/>
    <w:rsid w:val="00362063"/>
    <w:rsid w:val="0036306D"/>
    <w:rsid w:val="003641CB"/>
    <w:rsid w:val="00365268"/>
    <w:rsid w:val="00370E97"/>
    <w:rsid w:val="00375714"/>
    <w:rsid w:val="003763E4"/>
    <w:rsid w:val="00376D61"/>
    <w:rsid w:val="0038461D"/>
    <w:rsid w:val="00387649"/>
    <w:rsid w:val="0039002E"/>
    <w:rsid w:val="00390450"/>
    <w:rsid w:val="0039212B"/>
    <w:rsid w:val="003968F2"/>
    <w:rsid w:val="00396A2C"/>
    <w:rsid w:val="003A3856"/>
    <w:rsid w:val="003A6EED"/>
    <w:rsid w:val="003A78E5"/>
    <w:rsid w:val="003B0CF2"/>
    <w:rsid w:val="003B5582"/>
    <w:rsid w:val="003B6D32"/>
    <w:rsid w:val="003C0364"/>
    <w:rsid w:val="003C2A45"/>
    <w:rsid w:val="003C71C2"/>
    <w:rsid w:val="003D073B"/>
    <w:rsid w:val="003D0742"/>
    <w:rsid w:val="003D2DA6"/>
    <w:rsid w:val="003D31C5"/>
    <w:rsid w:val="003D3ABD"/>
    <w:rsid w:val="003D3DD9"/>
    <w:rsid w:val="003D5325"/>
    <w:rsid w:val="003D6764"/>
    <w:rsid w:val="003E3B20"/>
    <w:rsid w:val="003F3EA0"/>
    <w:rsid w:val="00400959"/>
    <w:rsid w:val="00402046"/>
    <w:rsid w:val="004038AD"/>
    <w:rsid w:val="00405922"/>
    <w:rsid w:val="00405AC8"/>
    <w:rsid w:val="00405E0F"/>
    <w:rsid w:val="004209CC"/>
    <w:rsid w:val="004243DE"/>
    <w:rsid w:val="00425283"/>
    <w:rsid w:val="00425936"/>
    <w:rsid w:val="00425E17"/>
    <w:rsid w:val="004275FC"/>
    <w:rsid w:val="00433183"/>
    <w:rsid w:val="00433285"/>
    <w:rsid w:val="00434BA6"/>
    <w:rsid w:val="004370D6"/>
    <w:rsid w:val="00443A1B"/>
    <w:rsid w:val="00443B23"/>
    <w:rsid w:val="00444A77"/>
    <w:rsid w:val="00445009"/>
    <w:rsid w:val="00445B96"/>
    <w:rsid w:val="0044655D"/>
    <w:rsid w:val="00450BFE"/>
    <w:rsid w:val="0045497B"/>
    <w:rsid w:val="00455180"/>
    <w:rsid w:val="00457098"/>
    <w:rsid w:val="00462B20"/>
    <w:rsid w:val="004634A6"/>
    <w:rsid w:val="00471FF7"/>
    <w:rsid w:val="00483597"/>
    <w:rsid w:val="004835B0"/>
    <w:rsid w:val="00487C61"/>
    <w:rsid w:val="00487F9F"/>
    <w:rsid w:val="004914F2"/>
    <w:rsid w:val="00492D8A"/>
    <w:rsid w:val="00496469"/>
    <w:rsid w:val="004A0EA4"/>
    <w:rsid w:val="004A28CF"/>
    <w:rsid w:val="004A2B12"/>
    <w:rsid w:val="004A5059"/>
    <w:rsid w:val="004A525C"/>
    <w:rsid w:val="004A5E84"/>
    <w:rsid w:val="004B001E"/>
    <w:rsid w:val="004B385C"/>
    <w:rsid w:val="004B60EE"/>
    <w:rsid w:val="004B66CA"/>
    <w:rsid w:val="004C3BB9"/>
    <w:rsid w:val="004C3D38"/>
    <w:rsid w:val="004C531A"/>
    <w:rsid w:val="004D2032"/>
    <w:rsid w:val="004D4087"/>
    <w:rsid w:val="004D55F1"/>
    <w:rsid w:val="004D565C"/>
    <w:rsid w:val="004D6458"/>
    <w:rsid w:val="004D7007"/>
    <w:rsid w:val="004E1CBE"/>
    <w:rsid w:val="004E38B8"/>
    <w:rsid w:val="004E4CA3"/>
    <w:rsid w:val="004E4D7C"/>
    <w:rsid w:val="004E7A30"/>
    <w:rsid w:val="004F02E9"/>
    <w:rsid w:val="004F4BAD"/>
    <w:rsid w:val="004F7390"/>
    <w:rsid w:val="00500124"/>
    <w:rsid w:val="0050106F"/>
    <w:rsid w:val="0050303F"/>
    <w:rsid w:val="005030B9"/>
    <w:rsid w:val="00503346"/>
    <w:rsid w:val="00504C39"/>
    <w:rsid w:val="00505A6C"/>
    <w:rsid w:val="00505C20"/>
    <w:rsid w:val="00507111"/>
    <w:rsid w:val="00510A34"/>
    <w:rsid w:val="00513A3E"/>
    <w:rsid w:val="00513BAC"/>
    <w:rsid w:val="00513E9A"/>
    <w:rsid w:val="005245A7"/>
    <w:rsid w:val="00525507"/>
    <w:rsid w:val="00525796"/>
    <w:rsid w:val="00527841"/>
    <w:rsid w:val="00531216"/>
    <w:rsid w:val="00536FA3"/>
    <w:rsid w:val="005371EB"/>
    <w:rsid w:val="00540392"/>
    <w:rsid w:val="00541A39"/>
    <w:rsid w:val="00542DD4"/>
    <w:rsid w:val="00542EED"/>
    <w:rsid w:val="00543560"/>
    <w:rsid w:val="00544021"/>
    <w:rsid w:val="00545878"/>
    <w:rsid w:val="005510B5"/>
    <w:rsid w:val="00552787"/>
    <w:rsid w:val="00553C5E"/>
    <w:rsid w:val="00554004"/>
    <w:rsid w:val="005550A1"/>
    <w:rsid w:val="00556C2C"/>
    <w:rsid w:val="00562459"/>
    <w:rsid w:val="00562483"/>
    <w:rsid w:val="00564676"/>
    <w:rsid w:val="00573408"/>
    <w:rsid w:val="00573BC3"/>
    <w:rsid w:val="00573E5D"/>
    <w:rsid w:val="00575E78"/>
    <w:rsid w:val="0057644B"/>
    <w:rsid w:val="00577E86"/>
    <w:rsid w:val="00577EB1"/>
    <w:rsid w:val="00585EA8"/>
    <w:rsid w:val="00590F21"/>
    <w:rsid w:val="00592547"/>
    <w:rsid w:val="00592EE3"/>
    <w:rsid w:val="00593424"/>
    <w:rsid w:val="005934B8"/>
    <w:rsid w:val="00594A5B"/>
    <w:rsid w:val="005957B9"/>
    <w:rsid w:val="005961D4"/>
    <w:rsid w:val="005964BB"/>
    <w:rsid w:val="00596FE7"/>
    <w:rsid w:val="005A056A"/>
    <w:rsid w:val="005A06D0"/>
    <w:rsid w:val="005A1960"/>
    <w:rsid w:val="005A3296"/>
    <w:rsid w:val="005A6A70"/>
    <w:rsid w:val="005A6D75"/>
    <w:rsid w:val="005B0987"/>
    <w:rsid w:val="005B1C5D"/>
    <w:rsid w:val="005B3455"/>
    <w:rsid w:val="005B4159"/>
    <w:rsid w:val="005B4649"/>
    <w:rsid w:val="005B608B"/>
    <w:rsid w:val="005B6523"/>
    <w:rsid w:val="005B71B7"/>
    <w:rsid w:val="005B7FB0"/>
    <w:rsid w:val="005C1A05"/>
    <w:rsid w:val="005C32C5"/>
    <w:rsid w:val="005C33A5"/>
    <w:rsid w:val="005C395E"/>
    <w:rsid w:val="005C563A"/>
    <w:rsid w:val="005D2A51"/>
    <w:rsid w:val="005D4FF0"/>
    <w:rsid w:val="005D7CB3"/>
    <w:rsid w:val="005E115F"/>
    <w:rsid w:val="005E2384"/>
    <w:rsid w:val="005E5122"/>
    <w:rsid w:val="005F1F5D"/>
    <w:rsid w:val="005F2361"/>
    <w:rsid w:val="005F3336"/>
    <w:rsid w:val="005F35C7"/>
    <w:rsid w:val="0060039F"/>
    <w:rsid w:val="00600DB0"/>
    <w:rsid w:val="00605526"/>
    <w:rsid w:val="006069FC"/>
    <w:rsid w:val="00607F39"/>
    <w:rsid w:val="00610483"/>
    <w:rsid w:val="006110D1"/>
    <w:rsid w:val="00613074"/>
    <w:rsid w:val="00615537"/>
    <w:rsid w:val="0062078E"/>
    <w:rsid w:val="0062299A"/>
    <w:rsid w:val="00622D8E"/>
    <w:rsid w:val="00626AB9"/>
    <w:rsid w:val="00630310"/>
    <w:rsid w:val="006304D6"/>
    <w:rsid w:val="00630864"/>
    <w:rsid w:val="00630EE0"/>
    <w:rsid w:val="006323D2"/>
    <w:rsid w:val="00632BEA"/>
    <w:rsid w:val="00633001"/>
    <w:rsid w:val="00634522"/>
    <w:rsid w:val="00636D21"/>
    <w:rsid w:val="006372B5"/>
    <w:rsid w:val="0064151C"/>
    <w:rsid w:val="00644506"/>
    <w:rsid w:val="006457EB"/>
    <w:rsid w:val="0064677E"/>
    <w:rsid w:val="006508F7"/>
    <w:rsid w:val="006533DA"/>
    <w:rsid w:val="00654F00"/>
    <w:rsid w:val="00655BC7"/>
    <w:rsid w:val="00661408"/>
    <w:rsid w:val="00663541"/>
    <w:rsid w:val="00666D7E"/>
    <w:rsid w:val="00667F07"/>
    <w:rsid w:val="00674372"/>
    <w:rsid w:val="00677401"/>
    <w:rsid w:val="00682A5E"/>
    <w:rsid w:val="00682A75"/>
    <w:rsid w:val="0068337E"/>
    <w:rsid w:val="0068655B"/>
    <w:rsid w:val="0068744A"/>
    <w:rsid w:val="00687AC8"/>
    <w:rsid w:val="00690725"/>
    <w:rsid w:val="00690C22"/>
    <w:rsid w:val="00693C0D"/>
    <w:rsid w:val="00695512"/>
    <w:rsid w:val="00696986"/>
    <w:rsid w:val="0069763C"/>
    <w:rsid w:val="006A2C85"/>
    <w:rsid w:val="006A4733"/>
    <w:rsid w:val="006A5C61"/>
    <w:rsid w:val="006A5C88"/>
    <w:rsid w:val="006A7ED2"/>
    <w:rsid w:val="006B0566"/>
    <w:rsid w:val="006B4196"/>
    <w:rsid w:val="006B49BF"/>
    <w:rsid w:val="006B4C79"/>
    <w:rsid w:val="006B6A37"/>
    <w:rsid w:val="006B7C28"/>
    <w:rsid w:val="006C3551"/>
    <w:rsid w:val="006C3792"/>
    <w:rsid w:val="006C3D9F"/>
    <w:rsid w:val="006C5F82"/>
    <w:rsid w:val="006C5F97"/>
    <w:rsid w:val="006D085D"/>
    <w:rsid w:val="006D1F7E"/>
    <w:rsid w:val="006D25BE"/>
    <w:rsid w:val="006E0A93"/>
    <w:rsid w:val="006E1AD1"/>
    <w:rsid w:val="006E25E8"/>
    <w:rsid w:val="006E3BF1"/>
    <w:rsid w:val="006E485C"/>
    <w:rsid w:val="006E716C"/>
    <w:rsid w:val="006F4FC9"/>
    <w:rsid w:val="006F7367"/>
    <w:rsid w:val="006F7F92"/>
    <w:rsid w:val="00700597"/>
    <w:rsid w:val="007015EF"/>
    <w:rsid w:val="00702504"/>
    <w:rsid w:val="00703837"/>
    <w:rsid w:val="0070527F"/>
    <w:rsid w:val="00706CB9"/>
    <w:rsid w:val="00707E32"/>
    <w:rsid w:val="00711E23"/>
    <w:rsid w:val="00716805"/>
    <w:rsid w:val="0071783E"/>
    <w:rsid w:val="00722251"/>
    <w:rsid w:val="00723ADA"/>
    <w:rsid w:val="0073188E"/>
    <w:rsid w:val="00734063"/>
    <w:rsid w:val="0073563B"/>
    <w:rsid w:val="007367BF"/>
    <w:rsid w:val="0074077F"/>
    <w:rsid w:val="007451A4"/>
    <w:rsid w:val="00747903"/>
    <w:rsid w:val="00752AE0"/>
    <w:rsid w:val="00753878"/>
    <w:rsid w:val="00760FE5"/>
    <w:rsid w:val="00762F4C"/>
    <w:rsid w:val="00764BF4"/>
    <w:rsid w:val="007658D3"/>
    <w:rsid w:val="00766972"/>
    <w:rsid w:val="00773A1C"/>
    <w:rsid w:val="00774265"/>
    <w:rsid w:val="00781EE8"/>
    <w:rsid w:val="00782F3A"/>
    <w:rsid w:val="007830E7"/>
    <w:rsid w:val="00785032"/>
    <w:rsid w:val="0078544D"/>
    <w:rsid w:val="007906FE"/>
    <w:rsid w:val="00790AD7"/>
    <w:rsid w:val="00792A9C"/>
    <w:rsid w:val="00793C46"/>
    <w:rsid w:val="00795FAB"/>
    <w:rsid w:val="007960E1"/>
    <w:rsid w:val="007A0E04"/>
    <w:rsid w:val="007A5015"/>
    <w:rsid w:val="007B0DC1"/>
    <w:rsid w:val="007B1A22"/>
    <w:rsid w:val="007B4A51"/>
    <w:rsid w:val="007C13B7"/>
    <w:rsid w:val="007C1AD2"/>
    <w:rsid w:val="007C3B76"/>
    <w:rsid w:val="007C4417"/>
    <w:rsid w:val="007C48C0"/>
    <w:rsid w:val="007C4C37"/>
    <w:rsid w:val="007C518D"/>
    <w:rsid w:val="007D0C7F"/>
    <w:rsid w:val="007D6C63"/>
    <w:rsid w:val="007E0CD8"/>
    <w:rsid w:val="007E2905"/>
    <w:rsid w:val="007E6171"/>
    <w:rsid w:val="007E79AD"/>
    <w:rsid w:val="007F28F5"/>
    <w:rsid w:val="007F6F20"/>
    <w:rsid w:val="007F7C32"/>
    <w:rsid w:val="00800645"/>
    <w:rsid w:val="00801704"/>
    <w:rsid w:val="00804EAD"/>
    <w:rsid w:val="00804F3C"/>
    <w:rsid w:val="0080592F"/>
    <w:rsid w:val="00806765"/>
    <w:rsid w:val="00807284"/>
    <w:rsid w:val="008073E0"/>
    <w:rsid w:val="0081016C"/>
    <w:rsid w:val="00812646"/>
    <w:rsid w:val="0081549F"/>
    <w:rsid w:val="00821813"/>
    <w:rsid w:val="00825318"/>
    <w:rsid w:val="008257D9"/>
    <w:rsid w:val="00826D40"/>
    <w:rsid w:val="0082714F"/>
    <w:rsid w:val="008302FF"/>
    <w:rsid w:val="00831299"/>
    <w:rsid w:val="008360D8"/>
    <w:rsid w:val="00836D4B"/>
    <w:rsid w:val="008424DC"/>
    <w:rsid w:val="00846AA9"/>
    <w:rsid w:val="00846EA1"/>
    <w:rsid w:val="0085432E"/>
    <w:rsid w:val="00855DC5"/>
    <w:rsid w:val="00856220"/>
    <w:rsid w:val="00856624"/>
    <w:rsid w:val="00860311"/>
    <w:rsid w:val="00862A2E"/>
    <w:rsid w:val="0086312A"/>
    <w:rsid w:val="008657C4"/>
    <w:rsid w:val="0086637D"/>
    <w:rsid w:val="00867938"/>
    <w:rsid w:val="008703F6"/>
    <w:rsid w:val="00870826"/>
    <w:rsid w:val="00880520"/>
    <w:rsid w:val="008808A0"/>
    <w:rsid w:val="00880A04"/>
    <w:rsid w:val="0088165C"/>
    <w:rsid w:val="00887611"/>
    <w:rsid w:val="00890CF7"/>
    <w:rsid w:val="0089113F"/>
    <w:rsid w:val="00892FDE"/>
    <w:rsid w:val="00893CBB"/>
    <w:rsid w:val="008979D3"/>
    <w:rsid w:val="008A00CE"/>
    <w:rsid w:val="008A3DB6"/>
    <w:rsid w:val="008A7366"/>
    <w:rsid w:val="008A7D69"/>
    <w:rsid w:val="008B110A"/>
    <w:rsid w:val="008B1650"/>
    <w:rsid w:val="008B1E15"/>
    <w:rsid w:val="008B2328"/>
    <w:rsid w:val="008B598B"/>
    <w:rsid w:val="008B656D"/>
    <w:rsid w:val="008B7F1E"/>
    <w:rsid w:val="008C26F4"/>
    <w:rsid w:val="008C5190"/>
    <w:rsid w:val="008C7D0F"/>
    <w:rsid w:val="008D05F7"/>
    <w:rsid w:val="008D3AC7"/>
    <w:rsid w:val="008D583D"/>
    <w:rsid w:val="008D5EAB"/>
    <w:rsid w:val="008D6137"/>
    <w:rsid w:val="008E0A3B"/>
    <w:rsid w:val="008E39A6"/>
    <w:rsid w:val="008E6B08"/>
    <w:rsid w:val="008F1892"/>
    <w:rsid w:val="008F1B3F"/>
    <w:rsid w:val="008F311A"/>
    <w:rsid w:val="008F54DB"/>
    <w:rsid w:val="008F5802"/>
    <w:rsid w:val="00901F30"/>
    <w:rsid w:val="00912C59"/>
    <w:rsid w:val="00916384"/>
    <w:rsid w:val="00916F20"/>
    <w:rsid w:val="0092148E"/>
    <w:rsid w:val="00921A6D"/>
    <w:rsid w:val="009220BF"/>
    <w:rsid w:val="009271C0"/>
    <w:rsid w:val="00927212"/>
    <w:rsid w:val="00931259"/>
    <w:rsid w:val="00931AAD"/>
    <w:rsid w:val="009358C5"/>
    <w:rsid w:val="00937068"/>
    <w:rsid w:val="00940569"/>
    <w:rsid w:val="009420FF"/>
    <w:rsid w:val="0095484B"/>
    <w:rsid w:val="009563C2"/>
    <w:rsid w:val="00956991"/>
    <w:rsid w:val="00960EE8"/>
    <w:rsid w:val="00964120"/>
    <w:rsid w:val="00964435"/>
    <w:rsid w:val="00966AC4"/>
    <w:rsid w:val="00967066"/>
    <w:rsid w:val="0096746E"/>
    <w:rsid w:val="00967835"/>
    <w:rsid w:val="0097133F"/>
    <w:rsid w:val="00972305"/>
    <w:rsid w:val="00973AF2"/>
    <w:rsid w:val="009770C6"/>
    <w:rsid w:val="00982DE2"/>
    <w:rsid w:val="0098551F"/>
    <w:rsid w:val="0098798F"/>
    <w:rsid w:val="00991EFE"/>
    <w:rsid w:val="009A234C"/>
    <w:rsid w:val="009A50ED"/>
    <w:rsid w:val="009A6029"/>
    <w:rsid w:val="009A7F02"/>
    <w:rsid w:val="009B16A0"/>
    <w:rsid w:val="009B4693"/>
    <w:rsid w:val="009B7C28"/>
    <w:rsid w:val="009C2E23"/>
    <w:rsid w:val="009C565E"/>
    <w:rsid w:val="009C58F5"/>
    <w:rsid w:val="009C5C88"/>
    <w:rsid w:val="009C5D04"/>
    <w:rsid w:val="009C6545"/>
    <w:rsid w:val="009D206F"/>
    <w:rsid w:val="009D553C"/>
    <w:rsid w:val="009D5F08"/>
    <w:rsid w:val="009E0BD4"/>
    <w:rsid w:val="009E2275"/>
    <w:rsid w:val="009E2971"/>
    <w:rsid w:val="009E37DF"/>
    <w:rsid w:val="009E4CA7"/>
    <w:rsid w:val="009F02E6"/>
    <w:rsid w:val="009F381E"/>
    <w:rsid w:val="009F3E00"/>
    <w:rsid w:val="009F402E"/>
    <w:rsid w:val="009F4550"/>
    <w:rsid w:val="009F7F45"/>
    <w:rsid w:val="00A027A6"/>
    <w:rsid w:val="00A02EB8"/>
    <w:rsid w:val="00A03926"/>
    <w:rsid w:val="00A05862"/>
    <w:rsid w:val="00A101F7"/>
    <w:rsid w:val="00A108B5"/>
    <w:rsid w:val="00A134AF"/>
    <w:rsid w:val="00A204E1"/>
    <w:rsid w:val="00A226FB"/>
    <w:rsid w:val="00A35466"/>
    <w:rsid w:val="00A457E9"/>
    <w:rsid w:val="00A51138"/>
    <w:rsid w:val="00A52D29"/>
    <w:rsid w:val="00A53EF1"/>
    <w:rsid w:val="00A5624D"/>
    <w:rsid w:val="00A568F9"/>
    <w:rsid w:val="00A61B90"/>
    <w:rsid w:val="00A61EFF"/>
    <w:rsid w:val="00A65969"/>
    <w:rsid w:val="00A65C57"/>
    <w:rsid w:val="00A66901"/>
    <w:rsid w:val="00A713D5"/>
    <w:rsid w:val="00A7616B"/>
    <w:rsid w:val="00A77B73"/>
    <w:rsid w:val="00A77BB4"/>
    <w:rsid w:val="00A77CD2"/>
    <w:rsid w:val="00A8201A"/>
    <w:rsid w:val="00A8239D"/>
    <w:rsid w:val="00A82DF8"/>
    <w:rsid w:val="00A869CE"/>
    <w:rsid w:val="00A95D3B"/>
    <w:rsid w:val="00A95FF0"/>
    <w:rsid w:val="00A96A20"/>
    <w:rsid w:val="00AA3540"/>
    <w:rsid w:val="00AA3B44"/>
    <w:rsid w:val="00AA6AD1"/>
    <w:rsid w:val="00AA783E"/>
    <w:rsid w:val="00AB19D9"/>
    <w:rsid w:val="00AB4472"/>
    <w:rsid w:val="00AB6CCF"/>
    <w:rsid w:val="00AC1E5A"/>
    <w:rsid w:val="00AC25A2"/>
    <w:rsid w:val="00AC2765"/>
    <w:rsid w:val="00AC5DA7"/>
    <w:rsid w:val="00AC6897"/>
    <w:rsid w:val="00AD3437"/>
    <w:rsid w:val="00AD37DD"/>
    <w:rsid w:val="00AD53E5"/>
    <w:rsid w:val="00AE3BC3"/>
    <w:rsid w:val="00AE46FA"/>
    <w:rsid w:val="00AE4728"/>
    <w:rsid w:val="00AE6516"/>
    <w:rsid w:val="00AE6FD6"/>
    <w:rsid w:val="00AF35BC"/>
    <w:rsid w:val="00AF4034"/>
    <w:rsid w:val="00B01776"/>
    <w:rsid w:val="00B01D79"/>
    <w:rsid w:val="00B03985"/>
    <w:rsid w:val="00B04797"/>
    <w:rsid w:val="00B11A59"/>
    <w:rsid w:val="00B1276C"/>
    <w:rsid w:val="00B153F5"/>
    <w:rsid w:val="00B167E2"/>
    <w:rsid w:val="00B170D4"/>
    <w:rsid w:val="00B231D0"/>
    <w:rsid w:val="00B2468C"/>
    <w:rsid w:val="00B3453C"/>
    <w:rsid w:val="00B34A1A"/>
    <w:rsid w:val="00B42B2C"/>
    <w:rsid w:val="00B45953"/>
    <w:rsid w:val="00B45D44"/>
    <w:rsid w:val="00B45EBC"/>
    <w:rsid w:val="00B46867"/>
    <w:rsid w:val="00B46AF0"/>
    <w:rsid w:val="00B47AD9"/>
    <w:rsid w:val="00B527C0"/>
    <w:rsid w:val="00B52F36"/>
    <w:rsid w:val="00B60FF1"/>
    <w:rsid w:val="00B61676"/>
    <w:rsid w:val="00B61CCB"/>
    <w:rsid w:val="00B64055"/>
    <w:rsid w:val="00B6449A"/>
    <w:rsid w:val="00B65919"/>
    <w:rsid w:val="00B659A4"/>
    <w:rsid w:val="00B67167"/>
    <w:rsid w:val="00B733FF"/>
    <w:rsid w:val="00B75D61"/>
    <w:rsid w:val="00B7759E"/>
    <w:rsid w:val="00B81140"/>
    <w:rsid w:val="00B86C34"/>
    <w:rsid w:val="00B92E8C"/>
    <w:rsid w:val="00B93C5E"/>
    <w:rsid w:val="00B96243"/>
    <w:rsid w:val="00BA0918"/>
    <w:rsid w:val="00BA393A"/>
    <w:rsid w:val="00BA3D53"/>
    <w:rsid w:val="00BA431F"/>
    <w:rsid w:val="00BA50EE"/>
    <w:rsid w:val="00BA536C"/>
    <w:rsid w:val="00BB09BE"/>
    <w:rsid w:val="00BB3186"/>
    <w:rsid w:val="00BB3FA3"/>
    <w:rsid w:val="00BC1C25"/>
    <w:rsid w:val="00BC1E03"/>
    <w:rsid w:val="00BC36D3"/>
    <w:rsid w:val="00BC4294"/>
    <w:rsid w:val="00BC68B5"/>
    <w:rsid w:val="00BC74AB"/>
    <w:rsid w:val="00BC7CB1"/>
    <w:rsid w:val="00BC7F32"/>
    <w:rsid w:val="00BD09A8"/>
    <w:rsid w:val="00BD0B53"/>
    <w:rsid w:val="00BD0E19"/>
    <w:rsid w:val="00BD3064"/>
    <w:rsid w:val="00BD592E"/>
    <w:rsid w:val="00BD6DAB"/>
    <w:rsid w:val="00BE0BF7"/>
    <w:rsid w:val="00BE4042"/>
    <w:rsid w:val="00BE586D"/>
    <w:rsid w:val="00BE662B"/>
    <w:rsid w:val="00BE736C"/>
    <w:rsid w:val="00BE75CC"/>
    <w:rsid w:val="00BF39BE"/>
    <w:rsid w:val="00BF7608"/>
    <w:rsid w:val="00C019A8"/>
    <w:rsid w:val="00C02B02"/>
    <w:rsid w:val="00C04640"/>
    <w:rsid w:val="00C06ED6"/>
    <w:rsid w:val="00C1246F"/>
    <w:rsid w:val="00C12B84"/>
    <w:rsid w:val="00C13F74"/>
    <w:rsid w:val="00C15150"/>
    <w:rsid w:val="00C1789A"/>
    <w:rsid w:val="00C20B10"/>
    <w:rsid w:val="00C254C3"/>
    <w:rsid w:val="00C272C8"/>
    <w:rsid w:val="00C32F4D"/>
    <w:rsid w:val="00C3592E"/>
    <w:rsid w:val="00C35E38"/>
    <w:rsid w:val="00C417C4"/>
    <w:rsid w:val="00C43215"/>
    <w:rsid w:val="00C44908"/>
    <w:rsid w:val="00C46648"/>
    <w:rsid w:val="00C50469"/>
    <w:rsid w:val="00C51F56"/>
    <w:rsid w:val="00C5459C"/>
    <w:rsid w:val="00C576EC"/>
    <w:rsid w:val="00C57EBC"/>
    <w:rsid w:val="00C6067E"/>
    <w:rsid w:val="00C62C11"/>
    <w:rsid w:val="00C62D4D"/>
    <w:rsid w:val="00C66EEC"/>
    <w:rsid w:val="00C701CD"/>
    <w:rsid w:val="00C72966"/>
    <w:rsid w:val="00C766ED"/>
    <w:rsid w:val="00C8057E"/>
    <w:rsid w:val="00C816BE"/>
    <w:rsid w:val="00C816F3"/>
    <w:rsid w:val="00C8363E"/>
    <w:rsid w:val="00C9615E"/>
    <w:rsid w:val="00CA230C"/>
    <w:rsid w:val="00CA3D3E"/>
    <w:rsid w:val="00CA6627"/>
    <w:rsid w:val="00CA76CE"/>
    <w:rsid w:val="00CB0083"/>
    <w:rsid w:val="00CB01F4"/>
    <w:rsid w:val="00CB0518"/>
    <w:rsid w:val="00CB2D1A"/>
    <w:rsid w:val="00CB663D"/>
    <w:rsid w:val="00CC2575"/>
    <w:rsid w:val="00CC316F"/>
    <w:rsid w:val="00CC7264"/>
    <w:rsid w:val="00CC7F2C"/>
    <w:rsid w:val="00CD141F"/>
    <w:rsid w:val="00CD172A"/>
    <w:rsid w:val="00CD1C82"/>
    <w:rsid w:val="00CD3ACB"/>
    <w:rsid w:val="00CD4245"/>
    <w:rsid w:val="00CD4ED2"/>
    <w:rsid w:val="00CD5294"/>
    <w:rsid w:val="00CD59AB"/>
    <w:rsid w:val="00CD72B9"/>
    <w:rsid w:val="00CD7DB0"/>
    <w:rsid w:val="00CE1059"/>
    <w:rsid w:val="00CE147D"/>
    <w:rsid w:val="00CE64FB"/>
    <w:rsid w:val="00CE6CA9"/>
    <w:rsid w:val="00CE78A4"/>
    <w:rsid w:val="00CF172C"/>
    <w:rsid w:val="00CF3ADA"/>
    <w:rsid w:val="00CF56A7"/>
    <w:rsid w:val="00CF6856"/>
    <w:rsid w:val="00CF6BCC"/>
    <w:rsid w:val="00D049F7"/>
    <w:rsid w:val="00D0657E"/>
    <w:rsid w:val="00D100D2"/>
    <w:rsid w:val="00D104F7"/>
    <w:rsid w:val="00D122A1"/>
    <w:rsid w:val="00D16B4F"/>
    <w:rsid w:val="00D20252"/>
    <w:rsid w:val="00D31479"/>
    <w:rsid w:val="00D31815"/>
    <w:rsid w:val="00D37CCD"/>
    <w:rsid w:val="00D41F77"/>
    <w:rsid w:val="00D42E76"/>
    <w:rsid w:val="00D43209"/>
    <w:rsid w:val="00D44B43"/>
    <w:rsid w:val="00D47751"/>
    <w:rsid w:val="00D51101"/>
    <w:rsid w:val="00D52841"/>
    <w:rsid w:val="00D5420B"/>
    <w:rsid w:val="00D566C8"/>
    <w:rsid w:val="00D63EB6"/>
    <w:rsid w:val="00D63F16"/>
    <w:rsid w:val="00D64139"/>
    <w:rsid w:val="00D641AE"/>
    <w:rsid w:val="00D65FB0"/>
    <w:rsid w:val="00D67607"/>
    <w:rsid w:val="00D70D93"/>
    <w:rsid w:val="00D72524"/>
    <w:rsid w:val="00D73B4D"/>
    <w:rsid w:val="00D81136"/>
    <w:rsid w:val="00D81810"/>
    <w:rsid w:val="00D827E3"/>
    <w:rsid w:val="00D84221"/>
    <w:rsid w:val="00D85AA4"/>
    <w:rsid w:val="00D85F3B"/>
    <w:rsid w:val="00D91BC6"/>
    <w:rsid w:val="00D91F65"/>
    <w:rsid w:val="00D959EF"/>
    <w:rsid w:val="00D95CBB"/>
    <w:rsid w:val="00D97457"/>
    <w:rsid w:val="00D97917"/>
    <w:rsid w:val="00DA3928"/>
    <w:rsid w:val="00DA3E03"/>
    <w:rsid w:val="00DA3F26"/>
    <w:rsid w:val="00DA6970"/>
    <w:rsid w:val="00DB613A"/>
    <w:rsid w:val="00DB7DDA"/>
    <w:rsid w:val="00DC0A2B"/>
    <w:rsid w:val="00DC4463"/>
    <w:rsid w:val="00DC61AF"/>
    <w:rsid w:val="00DC639B"/>
    <w:rsid w:val="00DC64F9"/>
    <w:rsid w:val="00DC79B1"/>
    <w:rsid w:val="00DC7F5A"/>
    <w:rsid w:val="00DD303D"/>
    <w:rsid w:val="00DD304C"/>
    <w:rsid w:val="00DD572F"/>
    <w:rsid w:val="00DD5807"/>
    <w:rsid w:val="00DD5D32"/>
    <w:rsid w:val="00DE0BA6"/>
    <w:rsid w:val="00DE100D"/>
    <w:rsid w:val="00DE33C3"/>
    <w:rsid w:val="00DE5ABF"/>
    <w:rsid w:val="00DE78EC"/>
    <w:rsid w:val="00DF06D2"/>
    <w:rsid w:val="00DF660D"/>
    <w:rsid w:val="00E002D4"/>
    <w:rsid w:val="00E01551"/>
    <w:rsid w:val="00E01F00"/>
    <w:rsid w:val="00E02CD9"/>
    <w:rsid w:val="00E073AD"/>
    <w:rsid w:val="00E07F46"/>
    <w:rsid w:val="00E13A69"/>
    <w:rsid w:val="00E14EA6"/>
    <w:rsid w:val="00E157D6"/>
    <w:rsid w:val="00E17B2C"/>
    <w:rsid w:val="00E27633"/>
    <w:rsid w:val="00E27BF4"/>
    <w:rsid w:val="00E3242D"/>
    <w:rsid w:val="00E36313"/>
    <w:rsid w:val="00E37BA5"/>
    <w:rsid w:val="00E412F4"/>
    <w:rsid w:val="00E42400"/>
    <w:rsid w:val="00E425A5"/>
    <w:rsid w:val="00E47B1E"/>
    <w:rsid w:val="00E505D3"/>
    <w:rsid w:val="00E50DD3"/>
    <w:rsid w:val="00E50E41"/>
    <w:rsid w:val="00E52C8A"/>
    <w:rsid w:val="00E572EB"/>
    <w:rsid w:val="00E6047B"/>
    <w:rsid w:val="00E614BD"/>
    <w:rsid w:val="00E620E3"/>
    <w:rsid w:val="00E6384C"/>
    <w:rsid w:val="00E64B51"/>
    <w:rsid w:val="00E65B7B"/>
    <w:rsid w:val="00E663E0"/>
    <w:rsid w:val="00E67C9A"/>
    <w:rsid w:val="00E67D8B"/>
    <w:rsid w:val="00E67F42"/>
    <w:rsid w:val="00E70AFE"/>
    <w:rsid w:val="00E70B98"/>
    <w:rsid w:val="00E70DBF"/>
    <w:rsid w:val="00E77528"/>
    <w:rsid w:val="00E77F61"/>
    <w:rsid w:val="00E80021"/>
    <w:rsid w:val="00E8379B"/>
    <w:rsid w:val="00E90EA0"/>
    <w:rsid w:val="00E9144C"/>
    <w:rsid w:val="00E94919"/>
    <w:rsid w:val="00E96C84"/>
    <w:rsid w:val="00E96EF3"/>
    <w:rsid w:val="00EA26E1"/>
    <w:rsid w:val="00EA27F7"/>
    <w:rsid w:val="00EA2941"/>
    <w:rsid w:val="00EA3110"/>
    <w:rsid w:val="00EA3615"/>
    <w:rsid w:val="00EB0C47"/>
    <w:rsid w:val="00EB6ED4"/>
    <w:rsid w:val="00EB72C8"/>
    <w:rsid w:val="00EC020B"/>
    <w:rsid w:val="00EC0458"/>
    <w:rsid w:val="00EC4914"/>
    <w:rsid w:val="00EC6C3E"/>
    <w:rsid w:val="00ED3D4C"/>
    <w:rsid w:val="00ED5788"/>
    <w:rsid w:val="00ED6E2E"/>
    <w:rsid w:val="00ED7B91"/>
    <w:rsid w:val="00EE3A5A"/>
    <w:rsid w:val="00EE40E2"/>
    <w:rsid w:val="00EE5C85"/>
    <w:rsid w:val="00EE731F"/>
    <w:rsid w:val="00EF0432"/>
    <w:rsid w:val="00EF1944"/>
    <w:rsid w:val="00EF357B"/>
    <w:rsid w:val="00F00912"/>
    <w:rsid w:val="00F040BF"/>
    <w:rsid w:val="00F10AB5"/>
    <w:rsid w:val="00F12AAA"/>
    <w:rsid w:val="00F132FE"/>
    <w:rsid w:val="00F135F3"/>
    <w:rsid w:val="00F13728"/>
    <w:rsid w:val="00F13832"/>
    <w:rsid w:val="00F14248"/>
    <w:rsid w:val="00F14618"/>
    <w:rsid w:val="00F16D7B"/>
    <w:rsid w:val="00F17CE4"/>
    <w:rsid w:val="00F22772"/>
    <w:rsid w:val="00F249F4"/>
    <w:rsid w:val="00F24B87"/>
    <w:rsid w:val="00F2630C"/>
    <w:rsid w:val="00F31622"/>
    <w:rsid w:val="00F336BE"/>
    <w:rsid w:val="00F3741D"/>
    <w:rsid w:val="00F41722"/>
    <w:rsid w:val="00F41855"/>
    <w:rsid w:val="00F429F2"/>
    <w:rsid w:val="00F42F99"/>
    <w:rsid w:val="00F43327"/>
    <w:rsid w:val="00F43BC4"/>
    <w:rsid w:val="00F50821"/>
    <w:rsid w:val="00F50F09"/>
    <w:rsid w:val="00F53DE8"/>
    <w:rsid w:val="00F54BA2"/>
    <w:rsid w:val="00F575AF"/>
    <w:rsid w:val="00F61BE2"/>
    <w:rsid w:val="00F62264"/>
    <w:rsid w:val="00F71937"/>
    <w:rsid w:val="00F73AD5"/>
    <w:rsid w:val="00F808A6"/>
    <w:rsid w:val="00F81132"/>
    <w:rsid w:val="00F818C6"/>
    <w:rsid w:val="00F84F52"/>
    <w:rsid w:val="00F9308C"/>
    <w:rsid w:val="00F94B6F"/>
    <w:rsid w:val="00F94D5E"/>
    <w:rsid w:val="00F97B22"/>
    <w:rsid w:val="00FA1C3D"/>
    <w:rsid w:val="00FA476E"/>
    <w:rsid w:val="00FA6021"/>
    <w:rsid w:val="00FA79FB"/>
    <w:rsid w:val="00FB0941"/>
    <w:rsid w:val="00FB135D"/>
    <w:rsid w:val="00FB30CA"/>
    <w:rsid w:val="00FB579F"/>
    <w:rsid w:val="00FB5E31"/>
    <w:rsid w:val="00FB69F2"/>
    <w:rsid w:val="00FB79AA"/>
    <w:rsid w:val="00FC69B3"/>
    <w:rsid w:val="00FC71AA"/>
    <w:rsid w:val="00FD14D5"/>
    <w:rsid w:val="00FD3686"/>
    <w:rsid w:val="00FD3F17"/>
    <w:rsid w:val="00FD4130"/>
    <w:rsid w:val="00FD5E23"/>
    <w:rsid w:val="00FD6ABC"/>
    <w:rsid w:val="00FD6E12"/>
    <w:rsid w:val="00FE0CF8"/>
    <w:rsid w:val="00FE2192"/>
    <w:rsid w:val="00FE3F2F"/>
    <w:rsid w:val="00FE7FDE"/>
    <w:rsid w:val="00FF3E5E"/>
    <w:rsid w:val="00FF3EFB"/>
    <w:rsid w:val="00FF45DA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D214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9E2275"/>
    <w:pPr>
      <w:spacing w:line="240" w:lineRule="auto"/>
      <w:ind w:left="360" w:firstLine="207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959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59E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59EF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59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59EF"/>
    <w:rPr>
      <w:rFonts w:ascii="Arial" w:hAnsi="Arial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rsid w:val="008F5802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9E2275"/>
    <w:pPr>
      <w:spacing w:line="240" w:lineRule="auto"/>
      <w:ind w:left="360" w:firstLine="207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959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59E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59EF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59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59EF"/>
    <w:rPr>
      <w:rFonts w:ascii="Arial" w:hAnsi="Arial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rsid w:val="008F5802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HJA3EZWJME7P-63-774</_dlc_DocId>
    <_dlc_DocIdUrl xmlns="677bed95-bca3-4c70-b25d-b660af2a4252">
      <Url>http://srvspspf/dtsit/ss/dgtic/_layouts/DocIdRedir.aspx?ID=HJA3EZWJME7P-63-774</Url>
      <Description>HJA3EZWJME7P-63-774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A7612-1EDC-4430-93ED-5A32045D69C2}"/>
</file>

<file path=customXml/itemProps2.xml><?xml version="1.0" encoding="utf-8"?>
<ds:datastoreItem xmlns:ds="http://schemas.openxmlformats.org/officeDocument/2006/customXml" ds:itemID="{AAF193F6-B86F-4C20-9C8C-A8C1BE4FD15F}"/>
</file>

<file path=customXml/itemProps3.xml><?xml version="1.0" encoding="utf-8"?>
<ds:datastoreItem xmlns:ds="http://schemas.openxmlformats.org/officeDocument/2006/customXml" ds:itemID="{771E211E-5925-4A25-8A81-009B78947FEE}"/>
</file>

<file path=customXml/itemProps4.xml><?xml version="1.0" encoding="utf-8"?>
<ds:datastoreItem xmlns:ds="http://schemas.openxmlformats.org/officeDocument/2006/customXml" ds:itemID="{DE5AEFF5-ECE2-4A16-B064-2EAAE0A909D2}"/>
</file>

<file path=customXml/itemProps5.xml><?xml version="1.0" encoding="utf-8"?>
<ds:datastoreItem xmlns:ds="http://schemas.openxmlformats.org/officeDocument/2006/customXml" ds:itemID="{3E6F8F07-D089-4458-BB23-C26BA89CD9C7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1470</TotalTime>
  <Pages>18</Pages>
  <Words>2850</Words>
  <Characters>15679</Characters>
  <Application>Microsoft Office Word</Application>
  <DocSecurity>0</DocSecurity>
  <Lines>130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18493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668</cp:revision>
  <cp:lastPrinted>2017-07-12T15:11:00Z</cp:lastPrinted>
  <dcterms:created xsi:type="dcterms:W3CDTF">2017-05-23T16:10:00Z</dcterms:created>
  <dcterms:modified xsi:type="dcterms:W3CDTF">2017-07-12T15:14:00Z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5379607e-9e15-4243-9d8c-a9cb4ced1315</vt:lpwstr>
  </property>
  <property fmtid="{D5CDD505-2E9C-101B-9397-08002B2CF9AE}" pid="5" name="ContentTypeId">
    <vt:lpwstr>0x010100A6CB274A8538E546BC5954B65FE61B6F</vt:lpwstr>
  </property>
</Properties>
</file>