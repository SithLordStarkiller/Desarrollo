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385521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2018</w:t>
      </w:r>
      <w:r w:rsidR="00847F93">
        <w:rPr>
          <w:rFonts w:asciiTheme="minorHAnsi" w:hAnsiTheme="minorHAnsi" w:cstheme="minorHAnsi"/>
          <w:sz w:val="28"/>
          <w:szCs w:val="28"/>
        </w:rPr>
        <w:t xml:space="preserve"> - </w:t>
      </w:r>
      <w:r w:rsidR="008C5190" w:rsidRPr="001A23B8">
        <w:rPr>
          <w:rFonts w:asciiTheme="minorHAnsi" w:hAnsiTheme="minorHAnsi" w:cstheme="minorHAnsi"/>
          <w:sz w:val="28"/>
          <w:szCs w:val="28"/>
        </w:rPr>
        <w:t xml:space="preserve">Administrar </w:t>
      </w:r>
      <w:r>
        <w:rPr>
          <w:rFonts w:asciiTheme="minorHAnsi" w:hAnsiTheme="minorHAnsi" w:cstheme="minorHAnsi"/>
          <w:sz w:val="28"/>
          <w:szCs w:val="28"/>
        </w:rPr>
        <w:t xml:space="preserve">Factor </w:t>
      </w:r>
      <w:r w:rsidR="00E27E3C">
        <w:rPr>
          <w:rFonts w:asciiTheme="minorHAnsi" w:hAnsiTheme="minorHAnsi" w:cstheme="minorHAnsi"/>
          <w:sz w:val="28"/>
          <w:szCs w:val="28"/>
        </w:rPr>
        <w:t>Municipios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DC335D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C0189A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C0189A">
        <w:rPr>
          <w:rFonts w:asciiTheme="minorHAnsi" w:hAnsiTheme="minorHAnsi" w:cstheme="minorHAnsi"/>
          <w:sz w:val="22"/>
          <w:szCs w:val="22"/>
        </w:rPr>
        <w:t>Fecha:</w:t>
      </w:r>
      <w:r w:rsidR="00A8239D" w:rsidRPr="00C0189A">
        <w:rPr>
          <w:rFonts w:asciiTheme="minorHAnsi" w:hAnsiTheme="minorHAnsi" w:cstheme="minorHAnsi"/>
          <w:sz w:val="22"/>
          <w:szCs w:val="22"/>
        </w:rPr>
        <w:t xml:space="preserve"> </w:t>
      </w:r>
      <w:r w:rsidR="00847F93">
        <w:rPr>
          <w:rFonts w:asciiTheme="minorHAnsi" w:hAnsiTheme="minorHAnsi" w:cstheme="minorHAnsi"/>
          <w:sz w:val="22"/>
          <w:szCs w:val="22"/>
        </w:rPr>
        <w:t>15/11</w:t>
      </w:r>
      <w:r w:rsidR="00A8239D" w:rsidRPr="00C0189A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E24A06" w:rsidRPr="00E24A06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6110D1">
        <w:rPr>
          <w:rFonts w:asciiTheme="minorHAnsi" w:hAnsiTheme="minorHAnsi" w:cstheme="minorHAnsi"/>
          <w:lang w:val="es-MX"/>
        </w:rPr>
        <w:fldChar w:fldCharType="begin"/>
      </w:r>
      <w:r w:rsidR="00E94919" w:rsidRPr="006110D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6110D1">
        <w:rPr>
          <w:rFonts w:asciiTheme="minorHAnsi" w:hAnsiTheme="minorHAnsi" w:cstheme="minorHAnsi"/>
          <w:lang w:val="es-MX"/>
        </w:rPr>
        <w:fldChar w:fldCharType="separate"/>
      </w:r>
      <w:hyperlink w:anchor="_Toc48759482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Introducción Administrar Factor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Funcionalidad del Sistema: Administrar Factor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6.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2" w:history="1"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&lt;Precondición 4&gt; Carga previa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3" w:history="1"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5 &gt; Factores por Municipios previos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Opcionales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AO01 Crear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AO02 Modificar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11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AO03 Ver detalle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12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AO04 Buscar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13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AO05 Agregar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8.2.1.6.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AO06 Quitar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8.2.1.7.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AO07 Seleccionar todo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AO0Generales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AE02 Consulta Sin Resultados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2&gt;  Consulta de Factor por Municipios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9.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Default="00574F14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9486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6110D1" w:rsidRDefault="00487C61" w:rsidP="00E94919">
      <w:pPr>
        <w:rPr>
          <w:rFonts w:asciiTheme="minorHAnsi" w:hAnsiTheme="minorHAnsi" w:cstheme="minorHAnsi"/>
          <w:lang w:val="es-MX"/>
        </w:rPr>
      </w:pPr>
      <w:r w:rsidRPr="006110D1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4820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DC335D" w:rsidRPr="00AD37DD" w:rsidTr="00847F93">
        <w:trPr>
          <w:trHeight w:val="540"/>
          <w:jc w:val="center"/>
        </w:trPr>
        <w:tc>
          <w:tcPr>
            <w:tcW w:w="945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  <w:vAlign w:val="center"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847F93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07/11/2016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10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14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15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316B36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4821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9F381E" w:rsidRPr="009F381E">
        <w:rPr>
          <w:rFonts w:asciiTheme="minorHAnsi" w:hAnsiTheme="minorHAnsi" w:cstheme="minorHAnsi"/>
          <w:sz w:val="20"/>
        </w:rPr>
        <w:t xml:space="preserve">Administrar </w:t>
      </w:r>
      <w:r w:rsidR="002D5083">
        <w:rPr>
          <w:rFonts w:asciiTheme="minorHAnsi" w:hAnsiTheme="minorHAnsi" w:cstheme="minorHAnsi"/>
          <w:sz w:val="20"/>
        </w:rPr>
        <w:t xml:space="preserve">Factor </w:t>
      </w:r>
      <w:r w:rsidR="00AF3C38">
        <w:rPr>
          <w:rFonts w:asciiTheme="minorHAnsi" w:hAnsiTheme="minorHAnsi" w:cstheme="minorHAnsi"/>
          <w:sz w:val="20"/>
        </w:rPr>
        <w:t>Municipios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4822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AF3C38">
        <w:rPr>
          <w:rFonts w:asciiTheme="minorHAnsi" w:hAnsiTheme="minorHAnsi" w:cstheme="minorHAnsi"/>
          <w:sz w:val="20"/>
        </w:rPr>
        <w:t>Administrar Factor Municipios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4823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A568F9" w:rsidRDefault="00EF0432" w:rsidP="00316B36">
      <w:pPr>
        <w:pStyle w:val="ndice2"/>
      </w:pPr>
      <w:r w:rsidRPr="00A568F9">
        <w:t xml:space="preserve">Permitir al usuario </w:t>
      </w:r>
      <w:r w:rsidR="004A5059">
        <w:t xml:space="preserve">de </w:t>
      </w:r>
      <w:r w:rsidR="00F2630C">
        <w:t>la Dirección General Adjunta</w:t>
      </w:r>
      <w:r w:rsidR="004A5059" w:rsidRPr="007E2613">
        <w:t xml:space="preserve"> de Presupuesto y Finanzas</w:t>
      </w:r>
      <w:r w:rsidR="004A5059" w:rsidRPr="009A234C">
        <w:t xml:space="preserve"> </w:t>
      </w:r>
      <w:r w:rsidR="004A5059">
        <w:t xml:space="preserve"> </w:t>
      </w:r>
      <w:r w:rsidR="00215592">
        <w:t xml:space="preserve">administrar el catálogo de factor </w:t>
      </w:r>
      <w:r w:rsidR="00941144">
        <w:t>por Municipios</w:t>
      </w:r>
      <w:r w:rsidR="00215592">
        <w:t xml:space="preserve"> con base a las Entidades Federativas y a los Municipios de la información de SEPOMEX  consultados de MCS.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4824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D3E" w:rsidP="0034123A">
            <w:pPr>
              <w:rPr>
                <w:i/>
                <w:color w:val="0070C0"/>
              </w:rPr>
            </w:pPr>
            <w:r w:rsidRPr="00CA3D3E">
              <w:rPr>
                <w:rFonts w:ascii="Calibri" w:hAnsi="Calibri" w:cs="Calibri"/>
                <w:color w:val="000000"/>
                <w:szCs w:val="20"/>
              </w:rPr>
              <w:t>FUNC-CONF-0</w:t>
            </w:r>
            <w:r w:rsidR="00635603">
              <w:rPr>
                <w:rFonts w:ascii="Calibri" w:hAnsi="Calibri" w:cs="Calibri"/>
                <w:color w:val="000000"/>
                <w:szCs w:val="20"/>
              </w:rPr>
              <w:t>36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635603" w:rsidP="00B51A4D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Administrar el catálogo de factor </w:t>
            </w:r>
            <w:r w:rsidR="00595518">
              <w:rPr>
                <w:rFonts w:ascii="Calibri" w:hAnsi="Calibri" w:cs="Calibri"/>
                <w:color w:val="000000"/>
                <w:szCs w:val="20"/>
              </w:rPr>
              <w:t>por Municipios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con base a las Entidades Federativas y a los Municipios de la información de SEPOMEX  consultados de MCS.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594A5B" w:rsidRDefault="00635603" w:rsidP="000B72F2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administrar el catálogo de factor </w:t>
            </w:r>
            <w:r w:rsidR="000B72F2">
              <w:rPr>
                <w:rFonts w:ascii="Calibri" w:hAnsi="Calibri" w:cs="Calibri"/>
                <w:color w:val="000000"/>
                <w:szCs w:val="20"/>
              </w:rPr>
              <w:t>por Municipios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con base a las Entidades Federativas y a los Municipios de la información </w:t>
            </w:r>
            <w:r w:rsidR="00334F06">
              <w:rPr>
                <w:rFonts w:ascii="Calibri" w:hAnsi="Calibri" w:cs="Calibri"/>
                <w:color w:val="000000"/>
                <w:szCs w:val="20"/>
              </w:rPr>
              <w:t>de SEPOMEX  consultados de MCS</w:t>
            </w:r>
            <w:r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635603" w:rsidP="00316B36">
            <w:pPr>
              <w:pStyle w:val="ndice2"/>
            </w:pPr>
            <w:r>
              <w:t>2018</w:t>
            </w:r>
            <w:r w:rsidR="005C0E8D">
              <w:t xml:space="preserve"> - </w:t>
            </w:r>
            <w:r w:rsidR="003A6EED" w:rsidRPr="00D5420B">
              <w:t xml:space="preserve">Administrar </w:t>
            </w:r>
            <w:r w:rsidR="005C0E8D">
              <w:t xml:space="preserve">Factor </w:t>
            </w:r>
            <w:r w:rsidR="00F9493D">
              <w:t>Municipios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4825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5A6D75" w:rsidRPr="005A6D75" w:rsidRDefault="005C0E8D" w:rsidP="00316B36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7E2C4F63" wp14:editId="04EE7816">
            <wp:extent cx="5612130" cy="15462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8D" w:rsidRDefault="005C0E8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1" w:name="_Toc371934667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487594826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5C0E8D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2B3B23" w:rsidRPr="00AD37DD" w:rsidTr="005C0E8D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Pr="00AD37DD" w:rsidRDefault="002B3B23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Pr="007C13B7" w:rsidRDefault="002B3B23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Default="002B3B23" w:rsidP="006E1AD1">
            <w:pPr>
              <w:rPr>
                <w:rFonts w:ascii="Calibri" w:hAnsi="Calibri" w:cs="Calibri"/>
                <w:color w:val="000000"/>
                <w:szCs w:val="20"/>
              </w:rPr>
            </w:pPr>
            <w:r w:rsidRPr="007E2613">
              <w:rPr>
                <w:rFonts w:asciiTheme="minorHAnsi" w:hAnsiTheme="minorHAnsi" w:cstheme="minorHAnsi"/>
                <w:szCs w:val="20"/>
              </w:rPr>
              <w:t>Integrante</w:t>
            </w:r>
            <w:r w:rsidR="00E50DD3">
              <w:rPr>
                <w:rFonts w:asciiTheme="minorHAnsi" w:hAnsiTheme="minorHAnsi" w:cstheme="minorHAnsi"/>
                <w:szCs w:val="20"/>
              </w:rPr>
              <w:t xml:space="preserve"> de la Dirección General Adjunta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de Presupuesto y Finanzas responsable de </w:t>
            </w:r>
            <w:r w:rsidR="00FA79FB" w:rsidRPr="00FA79FB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626A89">
              <w:rPr>
                <w:rFonts w:ascii="Calibri" w:hAnsi="Calibri" w:cs="Calibri"/>
                <w:color w:val="000000"/>
                <w:szCs w:val="20"/>
              </w:rPr>
              <w:t xml:space="preserve">el catálogo de factor </w:t>
            </w:r>
            <w:r w:rsidR="00210076">
              <w:rPr>
                <w:rFonts w:ascii="Calibri" w:hAnsi="Calibri" w:cs="Calibri"/>
                <w:color w:val="000000"/>
                <w:szCs w:val="20"/>
              </w:rPr>
              <w:t>por Municipios.</w:t>
            </w:r>
          </w:p>
          <w:p w:rsidR="00BE4B55" w:rsidRDefault="00BE4B55" w:rsidP="006E1AD1">
            <w:pPr>
              <w:rPr>
                <w:rFonts w:asciiTheme="minorHAnsi" w:hAnsiTheme="minorHAnsi" w:cstheme="minorHAnsi"/>
                <w:szCs w:val="20"/>
              </w:rPr>
            </w:pPr>
          </w:p>
          <w:p w:rsidR="000871EA" w:rsidRPr="007E2613" w:rsidRDefault="000871EA" w:rsidP="006E1AD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Nota: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DGAPF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4827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BE4763" w:rsidP="00316B36">
      <w:pPr>
        <w:pStyle w:val="ndice2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4B81A5DB" wp14:editId="47C48F6F">
            <wp:extent cx="6333490" cy="638429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 factor cri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94828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94829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B527C0">
        <w:rPr>
          <w:rFonts w:asciiTheme="minorHAnsi" w:hAnsiTheme="minorHAnsi" w:cstheme="minorHAnsi"/>
          <w:sz w:val="20"/>
        </w:rPr>
        <w:t xml:space="preserve"> </w:t>
      </w:r>
      <w:r w:rsidR="00B527C0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:rsidR="00455180" w:rsidRPr="00AD37DD" w:rsidRDefault="00455180" w:rsidP="00316B36">
      <w:pPr>
        <w:pStyle w:val="ndice2"/>
      </w:pPr>
      <w:r w:rsidRPr="00AD37DD">
        <w:t xml:space="preserve">El usuario </w:t>
      </w:r>
      <w:r w:rsidR="00193BBD">
        <w:t>DGAPF</w:t>
      </w:r>
      <w:r w:rsidR="00CF6856" w:rsidRPr="00AD37DD">
        <w:t xml:space="preserve"> debe</w:t>
      </w:r>
      <w:r w:rsidRPr="00AD37DD">
        <w:t xml:space="preserve"> contar con un </w:t>
      </w:r>
      <w:r w:rsidR="00CF6856" w:rsidRPr="00AD37DD">
        <w:t xml:space="preserve">nombre de </w:t>
      </w:r>
      <w:r w:rsidRPr="00AD37DD">
        <w:t xml:space="preserve">usuario y contraseña </w:t>
      </w:r>
      <w:r w:rsidR="00912240">
        <w:t xml:space="preserve">de </w:t>
      </w:r>
      <w:r w:rsidR="00CF6856" w:rsidRPr="00AD37DD">
        <w:t>válido</w:t>
      </w:r>
      <w:r w:rsidR="006A5C61">
        <w:t>s</w:t>
      </w:r>
      <w:r w:rsidR="00CF6856" w:rsidRPr="00AD37DD">
        <w:t>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94830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B527C0">
        <w:rPr>
          <w:rFonts w:asciiTheme="minorHAnsi" w:hAnsiTheme="minorHAnsi" w:cstheme="minorHAnsi"/>
          <w:sz w:val="20"/>
        </w:rPr>
        <w:t xml:space="preserve"> Permisos</w:t>
      </w:r>
      <w:bookmarkEnd w:id="52"/>
    </w:p>
    <w:p w:rsidR="00CF6856" w:rsidRPr="00193BBD" w:rsidRDefault="00193BBD" w:rsidP="00193BBD">
      <w:pPr>
        <w:ind w:left="585" w:firstLine="207"/>
        <w:rPr>
          <w:rFonts w:asciiTheme="minorHAnsi" w:hAnsiTheme="minorHAnsi" w:cstheme="minorHAnsi"/>
        </w:rPr>
      </w:pPr>
      <w:r w:rsidRPr="00193BBD">
        <w:rPr>
          <w:rFonts w:asciiTheme="minorHAnsi" w:hAnsiTheme="minorHAnsi" w:cstheme="minorHAnsi"/>
        </w:rPr>
        <w:t>El usuario DGAPF</w:t>
      </w:r>
      <w:r w:rsidR="00CF6856" w:rsidRPr="00193BBD">
        <w:rPr>
          <w:rFonts w:asciiTheme="minorHAnsi" w:hAnsiTheme="minorHAnsi" w:cstheme="minorHAnsi"/>
        </w:rPr>
        <w:t xml:space="preserve"> </w:t>
      </w:r>
      <w:r w:rsidR="00196EDA" w:rsidRPr="002E3247">
        <w:rPr>
          <w:rFonts w:asciiTheme="minorHAnsi" w:hAnsiTheme="minorHAnsi" w:cstheme="minorHAnsi"/>
          <w:color w:val="000000" w:themeColor="text1"/>
        </w:rPr>
        <w:t>debe contar con los permisos</w:t>
      </w:r>
      <w:r w:rsidR="00E2136A">
        <w:rPr>
          <w:rFonts w:asciiTheme="minorHAnsi" w:hAnsiTheme="minorHAnsi" w:cstheme="minorHAnsi"/>
          <w:color w:val="000000" w:themeColor="text1"/>
        </w:rPr>
        <w:t xml:space="preserve"> de administrador</w:t>
      </w:r>
      <w:r w:rsidR="00196EDA" w:rsidRPr="002E3247">
        <w:rPr>
          <w:rFonts w:asciiTheme="minorHAnsi" w:hAnsiTheme="minorHAnsi" w:cstheme="minorHAnsi"/>
          <w:color w:val="000000" w:themeColor="text1"/>
        </w:rPr>
        <w:t xml:space="preserve"> para hacer uso de la funcionalidad</w:t>
      </w:r>
      <w:r w:rsidR="00196EDA">
        <w:rPr>
          <w:rFonts w:asciiTheme="minorHAnsi" w:hAnsiTheme="minorHAnsi" w:cstheme="minorHAnsi"/>
          <w:color w:val="000000" w:themeColor="text1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94831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B527C0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:rsidR="00455180" w:rsidRDefault="00455180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193BBD">
        <w:rPr>
          <w:rFonts w:asciiTheme="minorHAnsi" w:hAnsiTheme="minorHAnsi" w:cstheme="minorHAnsi"/>
          <w:szCs w:val="20"/>
          <w:lang w:val="es-MX" w:eastAsia="en-US"/>
        </w:rPr>
        <w:t>E</w:t>
      </w:r>
      <w:r w:rsidR="00193BBD">
        <w:rPr>
          <w:rFonts w:asciiTheme="minorHAnsi" w:hAnsiTheme="minorHAnsi" w:cstheme="minorHAnsi"/>
          <w:szCs w:val="20"/>
          <w:lang w:val="es-MX" w:eastAsia="en-US"/>
        </w:rPr>
        <w:t>l usuario DGAPF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 debe </w:t>
      </w:r>
      <w:r w:rsidRPr="00193BBD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:rsidR="00152715" w:rsidRDefault="00152715" w:rsidP="0015271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  <w:lang w:val="es-MX" w:eastAsia="en-US"/>
        </w:rPr>
      </w:pPr>
      <w:bookmarkStart w:id="54" w:name="_Toc487594832"/>
      <w:r w:rsidRPr="00152715">
        <w:rPr>
          <w:rFonts w:asciiTheme="minorHAnsi" w:hAnsiTheme="minorHAnsi" w:cstheme="minorHAnsi"/>
          <w:sz w:val="20"/>
          <w:lang w:val="es-MX" w:eastAsia="en-US"/>
        </w:rPr>
        <w:t>&lt;Precondición 4&gt; Carga previa</w:t>
      </w:r>
      <w:bookmarkEnd w:id="54"/>
    </w:p>
    <w:p w:rsidR="00152715" w:rsidRPr="00C41B3D" w:rsidRDefault="00152715" w:rsidP="00B40980">
      <w:pPr>
        <w:ind w:left="792"/>
        <w:rPr>
          <w:rFonts w:asciiTheme="minorHAnsi" w:hAnsiTheme="minorHAnsi" w:cstheme="minorHAnsi"/>
          <w:szCs w:val="20"/>
          <w:lang w:val="es-MX" w:eastAsia="en-US"/>
        </w:rPr>
      </w:pPr>
      <w:r w:rsidRPr="00C41B3D">
        <w:rPr>
          <w:rFonts w:asciiTheme="minorHAnsi" w:hAnsiTheme="minorHAnsi" w:cstheme="minorHAnsi"/>
          <w:szCs w:val="20"/>
          <w:lang w:val="es-MX" w:eastAsia="en-US"/>
        </w:rPr>
        <w:t>Para el regis</w:t>
      </w:r>
      <w:r w:rsidR="00374C77">
        <w:rPr>
          <w:rFonts w:asciiTheme="minorHAnsi" w:hAnsiTheme="minorHAnsi" w:cstheme="minorHAnsi"/>
          <w:szCs w:val="20"/>
          <w:lang w:val="es-MX" w:eastAsia="en-US"/>
        </w:rPr>
        <w:t>tro de los factores por municipios</w:t>
      </w:r>
      <w:r w:rsidR="00912240">
        <w:rPr>
          <w:rFonts w:asciiTheme="minorHAnsi" w:hAnsiTheme="minorHAnsi" w:cstheme="minorHAnsi"/>
          <w:szCs w:val="20"/>
          <w:lang w:val="es-MX" w:eastAsia="en-US"/>
        </w:rPr>
        <w:t xml:space="preserve"> se debe de contar con la consulta previa de entidades y municipios</w:t>
      </w:r>
      <w:r w:rsidRPr="00C41B3D">
        <w:rPr>
          <w:rFonts w:asciiTheme="minorHAnsi" w:hAnsiTheme="minorHAnsi" w:cstheme="minorHAnsi"/>
          <w:szCs w:val="20"/>
          <w:lang w:val="es-MX" w:eastAsia="en-US"/>
        </w:rPr>
        <w:t>.</w:t>
      </w:r>
    </w:p>
    <w:p w:rsidR="00E67D8B" w:rsidRPr="00B45D44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5" w:name="_Toc487594833"/>
      <w:r w:rsidRPr="00B45D44">
        <w:rPr>
          <w:rFonts w:asciiTheme="minorHAnsi" w:hAnsiTheme="minorHAnsi" w:cstheme="minorHAnsi"/>
          <w:sz w:val="20"/>
        </w:rPr>
        <w:t>&lt;</w:t>
      </w:r>
      <w:r w:rsidRPr="00B45D44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B45D44">
        <w:rPr>
          <w:rFonts w:asciiTheme="minorHAnsi" w:hAnsiTheme="minorHAnsi" w:cstheme="minorHAnsi"/>
        </w:rPr>
        <w:t xml:space="preserve"> </w:t>
      </w:r>
      <w:r w:rsidR="00912240" w:rsidRPr="00912240">
        <w:rPr>
          <w:rFonts w:asciiTheme="minorHAnsi" w:hAnsiTheme="minorHAnsi" w:cstheme="minorHAnsi"/>
          <w:sz w:val="20"/>
        </w:rPr>
        <w:t>5</w:t>
      </w:r>
      <w:r w:rsidRPr="00B45D44">
        <w:rPr>
          <w:rFonts w:asciiTheme="minorHAnsi" w:hAnsiTheme="minorHAnsi" w:cstheme="minorHAnsi"/>
          <w:sz w:val="20"/>
        </w:rPr>
        <w:t xml:space="preserve"> &gt;</w:t>
      </w:r>
      <w:r w:rsidR="003D3ABD">
        <w:rPr>
          <w:rFonts w:asciiTheme="minorHAnsi" w:hAnsiTheme="minorHAnsi" w:cstheme="minorHAnsi"/>
          <w:sz w:val="20"/>
        </w:rPr>
        <w:t xml:space="preserve"> </w:t>
      </w:r>
      <w:r w:rsidR="00916E33">
        <w:rPr>
          <w:rFonts w:asciiTheme="minorHAnsi" w:hAnsiTheme="minorHAnsi" w:cstheme="minorHAnsi"/>
          <w:sz w:val="20"/>
        </w:rPr>
        <w:t xml:space="preserve">Factores </w:t>
      </w:r>
      <w:r w:rsidR="00FF3EC0">
        <w:rPr>
          <w:rFonts w:asciiTheme="minorHAnsi" w:hAnsiTheme="minorHAnsi" w:cstheme="minorHAnsi"/>
          <w:sz w:val="20"/>
        </w:rPr>
        <w:t>por Municipios</w:t>
      </w:r>
      <w:r w:rsidR="004D2032">
        <w:rPr>
          <w:rFonts w:asciiTheme="minorHAnsi" w:hAnsiTheme="minorHAnsi" w:cstheme="minorHAnsi"/>
          <w:sz w:val="20"/>
        </w:rPr>
        <w:t xml:space="preserve"> previos</w:t>
      </w:r>
      <w:bookmarkEnd w:id="55"/>
    </w:p>
    <w:p w:rsidR="00575485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>Para la consulta y la modificación, el sist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ema debe tener registros de factores </w:t>
      </w:r>
      <w:r w:rsidRPr="00842D48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374C77">
        <w:rPr>
          <w:rFonts w:asciiTheme="minorHAnsi" w:hAnsiTheme="minorHAnsi" w:cstheme="minorHAnsi"/>
          <w:szCs w:val="20"/>
          <w:lang w:val="es-MX" w:eastAsia="en-US"/>
        </w:rPr>
        <w:t>por municipios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 previos.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7594834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7594835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9256C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6A5C61" w:rsidRDefault="003D0742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16B36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DGAPF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7C13B7" w:rsidRDefault="00912240" w:rsidP="00316B36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370E97">
              <w:rPr>
                <w:rFonts w:asciiTheme="minorHAnsi" w:hAnsiTheme="minorHAnsi" w:cstheme="minorHAnsi"/>
                <w:bCs/>
                <w:szCs w:val="20"/>
              </w:rPr>
              <w:t xml:space="preserve">elecciona la </w:t>
            </w:r>
            <w:r w:rsidR="00370E97" w:rsidRPr="005C7ED1">
              <w:rPr>
                <w:rFonts w:asciiTheme="minorHAnsi" w:hAnsiTheme="minorHAnsi" w:cstheme="minorHAnsi"/>
                <w:bCs/>
                <w:szCs w:val="20"/>
              </w:rPr>
              <w:t>opción “</w:t>
            </w:r>
            <w:r w:rsidR="002E574A" w:rsidRPr="005C7ED1">
              <w:rPr>
                <w:rFonts w:asciiTheme="minorHAnsi" w:hAnsiTheme="minorHAnsi" w:cstheme="minorHAnsi"/>
                <w:bCs/>
                <w:szCs w:val="20"/>
              </w:rPr>
              <w:t xml:space="preserve">Administrar Factor </w:t>
            </w:r>
            <w:r w:rsidR="00CE1601">
              <w:rPr>
                <w:rFonts w:asciiTheme="minorHAnsi" w:hAnsiTheme="minorHAnsi" w:cstheme="minorHAnsi"/>
                <w:bCs/>
                <w:szCs w:val="20"/>
              </w:rPr>
              <w:t>por Municipios</w:t>
            </w:r>
            <w:r w:rsidR="009F4550" w:rsidRPr="005C7ED1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4D4AC8" w:rsidRDefault="00CF6856" w:rsidP="00316B36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4D4AC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7C13B7" w:rsidRDefault="00455180" w:rsidP="002618F4">
            <w:pPr>
              <w:pStyle w:val="ndice2"/>
              <w:ind w:left="0" w:firstLine="0"/>
            </w:pPr>
            <w:r w:rsidRPr="007C13B7">
              <w:t>Despliega una ventana</w:t>
            </w:r>
            <w:r w:rsidR="00172DFB" w:rsidRPr="007C13B7">
              <w:t xml:space="preserve"> </w:t>
            </w:r>
            <w:r w:rsidR="00DC4463">
              <w:t xml:space="preserve">con la lista  de </w:t>
            </w:r>
            <w:r w:rsidR="00D074C6">
              <w:t>factores por Municipios</w:t>
            </w:r>
            <w:r w:rsidR="0045497B">
              <w:t xml:space="preserve">  existentes ordenado</w:t>
            </w:r>
            <w:r w:rsidR="00CD4187">
              <w:t>s</w:t>
            </w:r>
            <w:r w:rsidR="0045497B">
              <w:t xml:space="preserve"> por </w:t>
            </w:r>
            <w:r w:rsidR="00912240">
              <w:t xml:space="preserve">grupos </w:t>
            </w:r>
            <w:r w:rsidR="000B53CB">
              <w:t>de manera ascendente</w:t>
            </w:r>
            <w:r w:rsidR="0045497B">
              <w:t xml:space="preserve"> </w:t>
            </w:r>
            <w:r w:rsidR="00DC4463">
              <w:t xml:space="preserve">con </w:t>
            </w:r>
            <w:r w:rsidR="00E635E7">
              <w:t>la siguiente estructura</w:t>
            </w:r>
            <w:r w:rsidRPr="007C13B7">
              <w:t xml:space="preserve">: </w:t>
            </w:r>
          </w:p>
          <w:p w:rsidR="00912240" w:rsidRDefault="00912240" w:rsidP="00316B36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:rsidR="00912240" w:rsidRDefault="00912240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“Clasificación del factor” </w:t>
            </w:r>
          </w:p>
          <w:p w:rsidR="00455180" w:rsidRPr="00B42B2C" w:rsidRDefault="00192119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 </w:t>
            </w:r>
            <w:r w:rsidR="00912240">
              <w:t>“Grupo</w:t>
            </w:r>
            <w:r w:rsidR="00912240" w:rsidRPr="00B42B2C">
              <w:t>”</w:t>
            </w:r>
          </w:p>
          <w:p w:rsidR="00455180" w:rsidRDefault="00455180" w:rsidP="00316B36">
            <w:pPr>
              <w:pStyle w:val="ndice2"/>
              <w:numPr>
                <w:ilvl w:val="0"/>
                <w:numId w:val="6"/>
              </w:numPr>
            </w:pPr>
            <w:r w:rsidRPr="00B42B2C">
              <w:t>“</w:t>
            </w:r>
            <w:r w:rsidR="00CF231B">
              <w:t>Entidad Federativa</w:t>
            </w:r>
            <w:r w:rsidRPr="00B42B2C">
              <w:t>”</w:t>
            </w:r>
            <w:r w:rsidR="00912240">
              <w:t xml:space="preserve"> ( Nombres de entidades </w:t>
            </w:r>
            <w:r w:rsidR="00BE4B55">
              <w:t>federativas</w:t>
            </w:r>
            <w:r w:rsidR="00912240">
              <w:t>)</w:t>
            </w:r>
            <w:r w:rsidR="0074011E">
              <w:t xml:space="preserve"> </w:t>
            </w:r>
          </w:p>
          <w:p w:rsidR="00CF231B" w:rsidRPr="00CF231B" w:rsidRDefault="00CF231B" w:rsidP="00316B3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CF231B">
              <w:rPr>
                <w:rFonts w:asciiTheme="minorHAnsi" w:hAnsiTheme="minorHAnsi" w:cstheme="minorHAnsi"/>
              </w:rPr>
              <w:t>“Mun</w:t>
            </w:r>
            <w:r>
              <w:rPr>
                <w:rFonts w:asciiTheme="minorHAnsi" w:hAnsiTheme="minorHAnsi" w:cstheme="minorHAnsi"/>
              </w:rPr>
              <w:t>icipio”</w:t>
            </w:r>
            <w:r w:rsidR="00912240">
              <w:rPr>
                <w:rFonts w:asciiTheme="minorHAnsi" w:hAnsiTheme="minorHAnsi" w:cstheme="minorHAnsi"/>
              </w:rPr>
              <w:t xml:space="preserve"> </w:t>
            </w:r>
            <w:r w:rsidR="007C6069">
              <w:rPr>
                <w:rFonts w:asciiTheme="minorHAnsi" w:hAnsiTheme="minorHAnsi" w:cstheme="minorHAnsi"/>
              </w:rPr>
              <w:t>(</w:t>
            </w:r>
            <w:r w:rsidR="000E12BB">
              <w:rPr>
                <w:rFonts w:asciiTheme="minorHAnsi" w:hAnsiTheme="minorHAnsi" w:cstheme="minorHAnsi"/>
              </w:rPr>
              <w:t>Nombres de municipios</w:t>
            </w:r>
            <w:r w:rsidR="00BE4B55" w:rsidRPr="00BE4B55">
              <w:rPr>
                <w:rFonts w:asciiTheme="minorHAnsi" w:hAnsiTheme="minorHAnsi" w:cstheme="minorHAnsi"/>
              </w:rPr>
              <w:t>).</w:t>
            </w:r>
          </w:p>
          <w:p w:rsidR="004B60EE" w:rsidRPr="001A085D" w:rsidRDefault="004B60EE" w:rsidP="00316B3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B60EE" w:rsidRPr="001A085D" w:rsidRDefault="004B60EE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912240">
              <w:rPr>
                <w:rFonts w:asciiTheme="minorHAnsi" w:hAnsiTheme="minorHAnsi" w:cstheme="minorHAnsi"/>
              </w:rPr>
              <w:t>Grupo</w:t>
            </w:r>
            <w:r w:rsidRPr="001A085D">
              <w:rPr>
                <w:rFonts w:asciiTheme="minorHAnsi" w:hAnsiTheme="minorHAnsi" w:cstheme="minorHAnsi"/>
              </w:rPr>
              <w:t>”,</w:t>
            </w:r>
          </w:p>
          <w:p w:rsidR="004B60EE" w:rsidRDefault="00956991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912240">
              <w:rPr>
                <w:rFonts w:asciiTheme="minorHAnsi" w:hAnsiTheme="minorHAnsi" w:cstheme="minorHAnsi"/>
              </w:rPr>
              <w:t>Entidad Federativa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912240" w:rsidRPr="002903B2" w:rsidRDefault="00912240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“Municipio”</w:t>
            </w:r>
          </w:p>
          <w:p w:rsidR="00455180" w:rsidRPr="00B42B2C" w:rsidRDefault="00605526" w:rsidP="00316B36">
            <w:pPr>
              <w:pStyle w:val="ndice2"/>
            </w:pPr>
            <w:r w:rsidRPr="00B42B2C">
              <w:t>Así como las opciones</w:t>
            </w:r>
            <w:r w:rsidR="00455180" w:rsidRPr="00B42B2C">
              <w:t>:</w:t>
            </w:r>
          </w:p>
          <w:p w:rsidR="00455180" w:rsidRPr="00B42B2C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C50469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>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:rsidR="00455180" w:rsidRPr="00B42B2C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2E3F55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="00EE47E2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A95FF0" w:rsidRPr="005C395E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912240">
              <w:rPr>
                <w:rFonts w:asciiTheme="minorHAnsi" w:hAnsiTheme="minorHAnsi" w:cstheme="minorHAnsi"/>
                <w:szCs w:val="20"/>
                <w:lang w:val="es-MX" w:eastAsia="en-US"/>
              </w:rPr>
              <w:t>Ver Detalle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="00EE47E2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 w:rsidR="005C395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7906FE" w:rsidRPr="007E2905" w:rsidRDefault="0091224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7906F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6A5C61" w:rsidRDefault="00316B36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CF" w:rsidRPr="00BC47D7" w:rsidRDefault="00AB6CCF" w:rsidP="00316B36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:rsidR="00AB6CCF" w:rsidRPr="00BC47D7" w:rsidRDefault="00AB6CCF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“</w:t>
            </w:r>
            <w:r w:rsidR="00575E78"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FC71AA"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937CF9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3020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”</w:t>
            </w:r>
            <w:r w:rsidRPr="00CD59AB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E04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="00F50821"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B3020F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factor</w:t>
            </w:r>
            <w:r w:rsidRPr="00B3020F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</w:p>
          <w:p w:rsidR="00AB6CCF" w:rsidRPr="00BC47D7" w:rsidRDefault="00CD59AB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 w:rsidR="00937CF9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3020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 w:rsidR="004670D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="00AB6CCF" w:rsidRPr="00BC47D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BC47D7">
              <w:rPr>
                <w:rFonts w:asciiTheme="minorHAnsi" w:hAnsiTheme="minorHAnsi" w:cs="Calibri"/>
                <w:b/>
                <w:bCs/>
                <w:szCs w:val="20"/>
              </w:rPr>
              <w:t>AO02</w:t>
            </w:r>
            <w:r w:rsidR="00AB6CCF"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AB6CCF" w:rsidRPr="00B3020F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Modificar </w:t>
            </w:r>
            <w:r w:rsidR="00937CF9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 w:rsidR="00B3020F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factor</w:t>
            </w:r>
            <w:r w:rsidR="00AB6CCF"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6A5C61" w:rsidRPr="00BA393A" w:rsidRDefault="000E6A00" w:rsidP="00316B36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912240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="0058227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 w:rsidR="004670D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="00AB6CCF" w:rsidRPr="00AB6CCF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AB6CCF">
              <w:rPr>
                <w:rFonts w:asciiTheme="minorHAnsi" w:hAnsiTheme="minorHAnsi" w:cs="Calibri"/>
                <w:b/>
                <w:bCs/>
                <w:szCs w:val="20"/>
              </w:rPr>
              <w:t xml:space="preserve">AO03 </w:t>
            </w:r>
            <w:r w:rsidR="00912240">
              <w:rPr>
                <w:rFonts w:asciiTheme="minorHAnsi" w:hAnsiTheme="minorHAnsi" w:cs="Calibri"/>
                <w:b/>
                <w:bCs/>
                <w:szCs w:val="20"/>
              </w:rPr>
              <w:t>Ver Detalle</w:t>
            </w:r>
            <w:r w:rsidR="00AC4051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</w:t>
            </w:r>
            <w:r w:rsidR="0058227F" w:rsidRPr="0058227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actor</w:t>
            </w:r>
            <w:r w:rsidR="00AB6CCF"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BA393A" w:rsidRPr="00967835" w:rsidRDefault="00BA393A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 y la opción “Buscar”, continúa en el </w:t>
            </w:r>
            <w:r w:rsidR="0091224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Buscar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967835" w:rsidRPr="00967835" w:rsidRDefault="00967835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5C4333">
              <w:rPr>
                <w:rFonts w:asciiTheme="minorHAnsi" w:hAnsiTheme="minorHAnsi" w:cstheme="minorHAnsi"/>
                <w:bCs/>
                <w:szCs w:val="20"/>
              </w:rPr>
              <w:t xml:space="preserve">Factor por </w:t>
            </w:r>
            <w:r w:rsidR="00B51A4D">
              <w:rPr>
                <w:rFonts w:asciiTheme="minorHAnsi" w:hAnsiTheme="minorHAnsi" w:cstheme="minorHAnsi"/>
                <w:bCs/>
                <w:szCs w:val="20"/>
              </w:rPr>
              <w:t>Municipios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91224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Default="00991EFE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5A6D75" w:rsidRDefault="00316B36" w:rsidP="00316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982DE2" w:rsidRDefault="00982DE2" w:rsidP="00316B36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B45EBC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7C13B7" w:rsidRDefault="006A5C61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575485" w:rsidRDefault="0057548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61" w:name="_Toc371934674"/>
      <w:bookmarkStart w:id="62" w:name="_Toc228339743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487594836"/>
      <w:r w:rsidRPr="00AD37DD">
        <w:rPr>
          <w:rFonts w:asciiTheme="minorHAnsi" w:hAnsiTheme="minorHAnsi" w:cstheme="minorHAnsi"/>
          <w:sz w:val="20"/>
        </w:rPr>
        <w:t>Flujos Alternos</w:t>
      </w:r>
      <w:bookmarkEnd w:id="61"/>
      <w:bookmarkEnd w:id="62"/>
      <w:bookmarkEnd w:id="63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7594837"/>
      <w:r w:rsidRPr="00AD37DD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:rsidR="00455180" w:rsidRPr="006A5C61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9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0" w:name="_Toc487594838"/>
      <w:r w:rsidR="00455180" w:rsidRPr="00CF6BCC">
        <w:rPr>
          <w:rFonts w:asciiTheme="minorHAnsi" w:hAnsiTheme="minorHAnsi" w:cstheme="minorHAnsi"/>
          <w:sz w:val="20"/>
        </w:rPr>
        <w:t xml:space="preserve">AO01 </w:t>
      </w:r>
      <w:r w:rsidR="00AC3AEF">
        <w:rPr>
          <w:rFonts w:asciiTheme="minorHAnsi" w:hAnsiTheme="minorHAnsi" w:cstheme="minorHAnsi"/>
          <w:sz w:val="20"/>
        </w:rPr>
        <w:t>Crear factor</w:t>
      </w:r>
      <w:r w:rsidR="00455180" w:rsidRPr="00CF6BCC">
        <w:rPr>
          <w:rFonts w:asciiTheme="minorHAnsi" w:hAnsiTheme="minorHAnsi" w:cstheme="minorHAnsi"/>
          <w:sz w:val="20"/>
        </w:rPr>
        <w:t>.</w:t>
      </w:r>
      <w:bookmarkEnd w:id="69"/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80" w:rsidRPr="007C13B7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602" w:rsidRPr="001A085D" w:rsidRDefault="00575485" w:rsidP="00ED160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formulario solicitando los siguientes campos</w:t>
            </w:r>
            <w:r w:rsidR="00ED1602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6304DB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“Entidades” 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1” (Con la lista de municipios a seleccionar)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2” (Para almacenar los municipios)</w:t>
            </w:r>
          </w:p>
          <w:p w:rsidR="006304DB" w:rsidRPr="00F826CA" w:rsidRDefault="006304DB" w:rsidP="006304DB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lastRenderedPageBreak/>
              <w:t xml:space="preserve">Y las opciones: </w:t>
            </w:r>
          </w:p>
          <w:p w:rsidR="00575485" w:rsidRDefault="006304DB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</w:t>
            </w:r>
            <w:r w:rsidR="00575485">
              <w:rPr>
                <w:rFonts w:asciiTheme="minorHAnsi" w:hAnsiTheme="minorHAnsi" w:cstheme="minorHAnsi"/>
                <w:szCs w:val="20"/>
              </w:rPr>
              <w:t>Agregar</w:t>
            </w:r>
            <w:r w:rsidRPr="00F826CA">
              <w:rPr>
                <w:rFonts w:asciiTheme="minorHAnsi" w:hAnsiTheme="minorHAnsi" w:cstheme="minorHAnsi"/>
                <w:szCs w:val="20"/>
              </w:rPr>
              <w:t>”</w:t>
            </w:r>
          </w:p>
          <w:p w:rsidR="00575485" w:rsidRDefault="00BD5B2C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5485">
              <w:rPr>
                <w:rFonts w:asciiTheme="minorHAnsi" w:hAnsiTheme="minorHAnsi" w:cstheme="minorHAnsi"/>
                <w:szCs w:val="20"/>
              </w:rPr>
              <w:t>“Quitar”</w:t>
            </w:r>
          </w:p>
          <w:p w:rsidR="00E755C4" w:rsidRDefault="00E755C4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“Seleccionar todo”</w:t>
            </w:r>
          </w:p>
          <w:p w:rsidR="006304DB" w:rsidRPr="00F826CA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“Guardar”</w:t>
            </w:r>
            <w:r w:rsidR="006304DB" w:rsidRPr="00F826CA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BD5B2C" w:rsidRPr="00E755C4" w:rsidRDefault="006304DB" w:rsidP="00E755C4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6A5C61" w:rsidRDefault="00316B36" w:rsidP="0025683E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25683E" w:rsidRDefault="0025683E" w:rsidP="0025683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575485" w:rsidRDefault="000E13EF" w:rsidP="00B51A4D">
            <w:pPr>
              <w:pStyle w:val="Prrafodelista"/>
              <w:numPr>
                <w:ilvl w:val="0"/>
                <w:numId w:val="24"/>
              </w:num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</w:t>
            </w:r>
            <w:r w:rsidR="00575485">
              <w:rPr>
                <w:rFonts w:asciiTheme="minorHAnsi" w:hAnsiTheme="minorHAnsi"/>
              </w:rPr>
              <w:t xml:space="preserve"> la clasificación del factor</w:t>
            </w:r>
            <w:r>
              <w:rPr>
                <w:rFonts w:asciiTheme="minorHAnsi" w:hAnsiTheme="minorHAnsi"/>
              </w:rPr>
              <w:t xml:space="preserve">  </w:t>
            </w:r>
            <w:r w:rsidR="00575485">
              <w:rPr>
                <w:rFonts w:asciiTheme="minorHAnsi" w:hAnsiTheme="minorHAnsi"/>
              </w:rPr>
              <w:t xml:space="preserve"> (Ver </w:t>
            </w:r>
            <w:r w:rsidR="00575485" w:rsidRPr="00575485">
              <w:rPr>
                <w:rFonts w:asciiTheme="minorHAnsi" w:hAnsiTheme="minorHAnsi"/>
                <w:b/>
              </w:rPr>
              <w:t>CU 2006–Administrar Clasificación Factores</w:t>
            </w:r>
            <w:r w:rsidR="00575485">
              <w:rPr>
                <w:rFonts w:asciiTheme="minorHAnsi" w:hAnsiTheme="minorHAnsi"/>
              </w:rPr>
              <w:t>)</w:t>
            </w:r>
            <w:r w:rsidR="00B51A4D">
              <w:rPr>
                <w:rFonts w:asciiTheme="minorHAnsi" w:hAnsiTheme="minorHAnsi"/>
              </w:rPr>
              <w:t>.</w:t>
            </w:r>
          </w:p>
          <w:p w:rsidR="000E13EF" w:rsidRPr="00575485" w:rsidRDefault="00575485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575485">
              <w:rPr>
                <w:rFonts w:asciiTheme="minorHAnsi" w:hAnsiTheme="minorHAnsi"/>
              </w:rPr>
              <w:t>Selecciona factor</w:t>
            </w:r>
            <w:r>
              <w:rPr>
                <w:rFonts w:asciiTheme="minorHAnsi" w:hAnsiTheme="minorHAnsi"/>
              </w:rPr>
              <w:t xml:space="preserve"> </w:t>
            </w:r>
            <w:r w:rsidRPr="0057548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E13EF" w:rsidRPr="00575485">
              <w:rPr>
                <w:rFonts w:asciiTheme="minorHAnsi" w:hAnsiTheme="minorHAnsi" w:cstheme="minorHAnsi"/>
                <w:szCs w:val="20"/>
              </w:rPr>
              <w:t xml:space="preserve">(ver </w:t>
            </w:r>
            <w:r w:rsidR="000E13EF" w:rsidRPr="00575485">
              <w:rPr>
                <w:rFonts w:asciiTheme="minorHAnsi" w:hAnsiTheme="minorHAnsi" w:cstheme="minorHAnsi"/>
                <w:b/>
                <w:szCs w:val="20"/>
              </w:rPr>
              <w:t xml:space="preserve">Caso de Uso </w:t>
            </w:r>
            <w:r w:rsidRPr="00575485">
              <w:rPr>
                <w:rFonts w:asciiTheme="minorHAnsi" w:hAnsiTheme="minorHAnsi" w:cstheme="minorHAnsi"/>
                <w:b/>
                <w:szCs w:val="20"/>
              </w:rPr>
              <w:t>2005</w:t>
            </w:r>
            <w:r w:rsidR="000E13EF" w:rsidRPr="00575485">
              <w:rPr>
                <w:rFonts w:asciiTheme="minorHAnsi" w:hAnsiTheme="minorHAnsi" w:cstheme="minorHAnsi"/>
                <w:b/>
                <w:szCs w:val="20"/>
              </w:rPr>
              <w:t xml:space="preserve"> - </w:t>
            </w:r>
            <w:r w:rsidRPr="00575485">
              <w:rPr>
                <w:rFonts w:asciiTheme="minorHAnsi" w:hAnsiTheme="minorHAnsi" w:cstheme="minorHAnsi"/>
                <w:b/>
                <w:szCs w:val="20"/>
              </w:rPr>
              <w:t>Administrar Factores</w:t>
            </w:r>
            <w:proofErr w:type="gramStart"/>
            <w:r w:rsidR="000E13EF" w:rsidRPr="00575485">
              <w:rPr>
                <w:rFonts w:asciiTheme="minorHAnsi" w:hAnsiTheme="minorHAnsi" w:cstheme="minorHAnsi"/>
                <w:szCs w:val="20"/>
              </w:rPr>
              <w:t>)</w:t>
            </w:r>
            <w:r w:rsidR="00B51A4D">
              <w:rPr>
                <w:rFonts w:asciiTheme="minorHAnsi" w:hAnsiTheme="minorHAnsi"/>
              </w:rPr>
              <w:t xml:space="preserve"> .</w:t>
            </w:r>
            <w:proofErr w:type="gramEnd"/>
            <w:r w:rsidR="000E13EF" w:rsidRPr="00575485">
              <w:rPr>
                <w:rFonts w:asciiTheme="minorHAnsi" w:hAnsiTheme="minorHAnsi"/>
              </w:rPr>
              <w:t xml:space="preserve">     </w:t>
            </w:r>
          </w:p>
          <w:p w:rsidR="000E13EF" w:rsidRPr="00F97517" w:rsidRDefault="000E13EF" w:rsidP="000E13E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Entidad Federativa   </w:t>
            </w:r>
            <w:r>
              <w:rPr>
                <w:rFonts w:asciiTheme="minorHAnsi" w:hAnsiTheme="minorHAnsi" w:cstheme="minorHAnsi"/>
                <w:szCs w:val="20"/>
              </w:rPr>
              <w:t xml:space="preserve">(ver </w:t>
            </w:r>
            <w:r>
              <w:rPr>
                <w:rFonts w:asciiTheme="minorHAnsi" w:hAnsiTheme="minorHAnsi" w:cstheme="minorHAnsi"/>
                <w:b/>
                <w:szCs w:val="20"/>
              </w:rPr>
              <w:t>Caso de U</w:t>
            </w:r>
            <w:r w:rsidRPr="004A11AA">
              <w:rPr>
                <w:rFonts w:asciiTheme="minorHAnsi" w:hAnsiTheme="minorHAnsi" w:cstheme="minorHAnsi"/>
                <w:b/>
                <w:szCs w:val="20"/>
              </w:rPr>
              <w:t xml:space="preserve">so </w:t>
            </w:r>
            <w:r>
              <w:rPr>
                <w:rFonts w:asciiTheme="minorHAnsi" w:hAnsiTheme="minorHAnsi" w:cstheme="minorHAnsi"/>
                <w:b/>
                <w:szCs w:val="20"/>
              </w:rPr>
              <w:t>2014 – Obtener Entidades Federativas MCS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  <w:r w:rsidR="00B51A4D">
              <w:rPr>
                <w:rFonts w:asciiTheme="minorHAnsi" w:hAnsiTheme="minorHAnsi" w:cstheme="minorHAnsi"/>
                <w:szCs w:val="20"/>
              </w:rPr>
              <w:t>.</w:t>
            </w:r>
          </w:p>
          <w:p w:rsidR="00F97517" w:rsidRPr="00575485" w:rsidRDefault="00F97517" w:rsidP="000E13E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Captura descripción</w:t>
            </w:r>
            <w:r w:rsidR="00B51A4D">
              <w:rPr>
                <w:rFonts w:asciiTheme="minorHAnsi" w:hAnsiTheme="minorHAnsi" w:cstheme="minorHAnsi"/>
                <w:szCs w:val="20"/>
              </w:rPr>
              <w:t>.</w:t>
            </w:r>
          </w:p>
          <w:p w:rsidR="000E13EF" w:rsidRPr="00F97517" w:rsidRDefault="00575485" w:rsidP="00575485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del contenedor 1</w:t>
            </w:r>
            <w:r w:rsidR="00C512BF">
              <w:rPr>
                <w:rFonts w:asciiTheme="minorHAnsi" w:hAnsiTheme="minorHAnsi" w:cstheme="minorHAnsi"/>
                <w:szCs w:val="20"/>
              </w:rPr>
              <w:t>,</w:t>
            </w:r>
            <w:r>
              <w:rPr>
                <w:rFonts w:asciiTheme="minorHAnsi" w:hAnsiTheme="minorHAnsi" w:cstheme="minorHAnsi"/>
                <w:szCs w:val="20"/>
              </w:rPr>
              <w:t xml:space="preserve"> uno o más Municipios </w:t>
            </w:r>
            <w:r w:rsidR="00C512BF">
              <w:rPr>
                <w:rFonts w:asciiTheme="minorHAnsi" w:hAnsiTheme="minorHAnsi" w:cstheme="minorHAnsi"/>
                <w:szCs w:val="20"/>
              </w:rPr>
              <w:t>y da clic en la opción “Agregar”</w:t>
            </w:r>
            <w:r w:rsidR="00F97517">
              <w:rPr>
                <w:rFonts w:asciiTheme="minorHAnsi" w:hAnsiTheme="minorHAnsi" w:cstheme="minorHAnsi"/>
                <w:szCs w:val="20"/>
              </w:rPr>
              <w:t xml:space="preserve"> Ver Flujo 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 xml:space="preserve"> Agregar Municipios</w:t>
            </w:r>
            <w:r w:rsidR="00B51A4D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C512BF" w:rsidRPr="00777FFE" w:rsidRDefault="00C512BF" w:rsidP="00C512B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del contenedor 2, uno o más Municipios y da clic en la opción “Quitar”</w:t>
            </w:r>
            <w:r w:rsidR="00F97517">
              <w:rPr>
                <w:rFonts w:asciiTheme="minorHAnsi" w:hAnsiTheme="minorHAnsi" w:cstheme="minorHAnsi"/>
                <w:szCs w:val="20"/>
              </w:rPr>
              <w:t xml:space="preserve"> Ver Flujo 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O06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 xml:space="preserve"> Quitar Municipios</w:t>
            </w:r>
            <w:r w:rsidR="00B51A4D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777FFE" w:rsidRPr="00777FFE" w:rsidRDefault="00777FFE" w:rsidP="00777FFE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>
              <w:rPr>
                <w:rFonts w:asciiTheme="minorHAnsi" w:hAnsiTheme="minorHAnsi"/>
                <w:b/>
              </w:rPr>
              <w:t xml:space="preserve"> AO07 Seleccionar todo.</w:t>
            </w:r>
          </w:p>
          <w:p w:rsidR="00E77F61" w:rsidRPr="00302F76" w:rsidRDefault="00302F76" w:rsidP="00302F76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="00E77F61" w:rsidRPr="00302F76">
              <w:rPr>
                <w:rFonts w:asciiTheme="minorHAnsi" w:hAnsiTheme="minorHAnsi" w:cstheme="minorHAnsi"/>
                <w:szCs w:val="20"/>
              </w:rPr>
              <w:t xml:space="preserve"> da clic e</w:t>
            </w:r>
            <w:r w:rsidR="00AB4929">
              <w:rPr>
                <w:rFonts w:asciiTheme="minorHAnsi" w:hAnsiTheme="minorHAnsi" w:cstheme="minorHAnsi"/>
                <w:szCs w:val="20"/>
              </w:rPr>
              <w:t>n la opción “</w:t>
            </w:r>
            <w:r w:rsidR="00C512BF">
              <w:rPr>
                <w:rFonts w:asciiTheme="minorHAnsi" w:hAnsiTheme="minorHAnsi" w:cstheme="minorHAnsi"/>
                <w:szCs w:val="20"/>
              </w:rPr>
              <w:t>Guardar</w:t>
            </w:r>
            <w:r w:rsidR="00E77F61" w:rsidRPr="00DC64F9">
              <w:rPr>
                <w:rFonts w:asciiTheme="minorHAnsi" w:hAnsiTheme="minorHAnsi" w:cstheme="minorHAnsi"/>
                <w:szCs w:val="20"/>
              </w:rPr>
              <w:t>”</w:t>
            </w:r>
            <w:r w:rsidR="00E77F61" w:rsidRPr="00DC64F9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E77F61" w:rsidRPr="00302F76">
              <w:rPr>
                <w:rFonts w:asciiTheme="minorHAnsi" w:hAnsiTheme="minorHAnsi" w:cstheme="minorHAnsi"/>
                <w:bCs/>
                <w:szCs w:val="20"/>
              </w:rPr>
              <w:t xml:space="preserve"> continuar con el flujo.</w:t>
            </w:r>
          </w:p>
          <w:p w:rsidR="0025683E" w:rsidRPr="00E77F61" w:rsidRDefault="0025683E" w:rsidP="00E77F6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8B1E15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AC8" w:rsidRDefault="00F97517" w:rsidP="00AB4929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4616F8">
              <w:rPr>
                <w:rFonts w:asciiTheme="minorHAnsi" w:hAnsiTheme="minorHAnsi" w:cstheme="minorHAnsi"/>
                <w:b/>
                <w:szCs w:val="20"/>
              </w:rPr>
              <w:t>, V02</w:t>
            </w:r>
          </w:p>
          <w:p w:rsidR="00F97517" w:rsidRPr="00EF4967" w:rsidRDefault="00F97517" w:rsidP="00F97517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 w:rsidRPr="00F9751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mostrará mensaje de acuerdo a la validación. Continúa en el paso 2 del presente flujo.</w:t>
            </w:r>
          </w:p>
          <w:p w:rsidR="00EF4967" w:rsidRPr="00EF4967" w:rsidRDefault="002618F4" w:rsidP="00EF4967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2618F4">
              <w:rPr>
                <w:rFonts w:asciiTheme="minorHAnsi" w:hAnsiTheme="minorHAnsi" w:cstheme="minorHAnsi"/>
                <w:szCs w:val="20"/>
              </w:rPr>
              <w:t>Ver regla de negocio: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RN032</w:t>
            </w:r>
            <w:r w:rsidR="00EF4967" w:rsidRPr="00EF4967">
              <w:rPr>
                <w:rFonts w:asciiTheme="minorHAnsi" w:hAnsiTheme="minorHAnsi" w:cstheme="minorHAnsi"/>
                <w:b/>
                <w:szCs w:val="20"/>
              </w:rPr>
              <w:t xml:space="preserve"> Definición de Factor por Municipios</w:t>
            </w:r>
          </w:p>
        </w:tc>
      </w:tr>
      <w:tr w:rsidR="00AB4929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29" w:rsidRPr="00AD37DD" w:rsidRDefault="00AB4929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29" w:rsidRPr="008B1E15" w:rsidRDefault="00AB4929" w:rsidP="0025683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517" w:rsidRPr="00F17D7F" w:rsidRDefault="00F97517" w:rsidP="00F9751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 xml:space="preserve">Guarda los datos </w:t>
            </w:r>
            <w:r>
              <w:rPr>
                <w:rFonts w:asciiTheme="minorHAnsi" w:hAnsiTheme="minorHAnsi" w:cstheme="minorHAnsi"/>
                <w:szCs w:val="20"/>
              </w:rPr>
              <w:t>capturados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por el usuario 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BD44F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actor </w:t>
            </w:r>
            <w:r w:rsidR="003D624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por Municipios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 ha guardado correctamente”.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Continúa</w:t>
            </w:r>
            <w:r>
              <w:rPr>
                <w:rFonts w:asciiTheme="minorHAnsi" w:hAnsiTheme="minorHAnsi" w:cstheme="minorHAnsi"/>
                <w:szCs w:val="20"/>
              </w:rPr>
              <w:t xml:space="preserve"> con </w:t>
            </w:r>
            <w:r w:rsidRPr="00F17D7F">
              <w:rPr>
                <w:rFonts w:asciiTheme="minorHAnsi" w:hAnsiTheme="minorHAnsi" w:cstheme="minorHAnsi"/>
                <w:szCs w:val="20"/>
              </w:rPr>
              <w:t>el flujo básico.</w:t>
            </w:r>
          </w:p>
          <w:p w:rsidR="00AB4929" w:rsidRDefault="00F97517" w:rsidP="00F9751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F97517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7C13B7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7C13B7" w:rsidRDefault="0025683E" w:rsidP="0025683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316B36" w:rsidRDefault="00316B36" w:rsidP="00316B36">
      <w:pPr>
        <w:pStyle w:val="EstiloTtulo1Antes6ptoDespus3ptoInterlineadoMn"/>
        <w:numPr>
          <w:ilvl w:val="0"/>
          <w:numId w:val="0"/>
        </w:numPr>
        <w:ind w:left="2066"/>
        <w:rPr>
          <w:rFonts w:asciiTheme="minorHAnsi" w:hAnsiTheme="minorHAnsi" w:cstheme="minorHAnsi"/>
          <w:sz w:val="20"/>
        </w:rPr>
      </w:pPr>
    </w:p>
    <w:p w:rsidR="00316B36" w:rsidRDefault="00316B3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562A8A" w:rsidRPr="006A5C61" w:rsidRDefault="00562A8A" w:rsidP="00562A8A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1" w:name="_Toc487594839"/>
      <w:r w:rsidRPr="00CF6BCC">
        <w:rPr>
          <w:rFonts w:asciiTheme="minorHAnsi" w:hAnsiTheme="minorHAnsi" w:cstheme="minorHAnsi"/>
          <w:sz w:val="20"/>
        </w:rPr>
        <w:lastRenderedPageBreak/>
        <w:t>AO0</w:t>
      </w:r>
      <w:r>
        <w:rPr>
          <w:rFonts w:asciiTheme="minorHAnsi" w:hAnsiTheme="minorHAnsi" w:cstheme="minorHAnsi"/>
          <w:sz w:val="20"/>
        </w:rPr>
        <w:t>2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Modificar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562A8A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562A8A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7C13B7" w:rsidRDefault="00562A8A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formulario con los campos del factor seleccionado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“Entidades”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1” (Con la lista de municipios a seleccionar)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2” (Para almacenar los municipios)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F826CA" w:rsidRDefault="00562A8A" w:rsidP="005C0E8D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Agregar</w:t>
            </w:r>
            <w:r w:rsidRPr="00F826CA">
              <w:rPr>
                <w:rFonts w:asciiTheme="minorHAnsi" w:hAnsiTheme="minorHAnsi" w:cstheme="minorHAnsi"/>
                <w:szCs w:val="20"/>
              </w:rPr>
              <w:t>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BD5B2C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62A8A">
              <w:rPr>
                <w:rFonts w:asciiTheme="minorHAnsi" w:hAnsiTheme="minorHAnsi" w:cstheme="minorHAnsi"/>
                <w:szCs w:val="20"/>
              </w:rPr>
              <w:t>“Quitar”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E959E4" w:rsidRDefault="00E959E4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“Seleccionar todo”</w:t>
            </w:r>
          </w:p>
          <w:p w:rsidR="00562A8A" w:rsidRPr="00F826C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“Guardar”</w:t>
            </w:r>
            <w:r w:rsidR="002618F4">
              <w:rPr>
                <w:rFonts w:asciiTheme="minorHAnsi" w:hAnsiTheme="minorHAnsi" w:cstheme="minorHAnsi"/>
                <w:szCs w:val="20"/>
              </w:rPr>
              <w:t>.</w:t>
            </w:r>
          </w:p>
          <w:p w:rsidR="00BD5B2C" w:rsidRPr="00E959E4" w:rsidRDefault="00562A8A" w:rsidP="002618F4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“Cancelar”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562A8A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6A5C61" w:rsidRDefault="00316B36" w:rsidP="005C0E8D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25683E" w:rsidRDefault="00562A8A" w:rsidP="005C0E8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562A8A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/>
              </w:rPr>
              <w:t xml:space="preserve"> la clasificación del factor   (Ver </w:t>
            </w:r>
            <w:r w:rsidR="00562A8A" w:rsidRPr="00575485">
              <w:rPr>
                <w:rFonts w:asciiTheme="minorHAnsi" w:hAnsiTheme="minorHAnsi"/>
                <w:b/>
              </w:rPr>
              <w:t>CU 2006–Administrar Clasificación Factores</w:t>
            </w:r>
            <w:r w:rsidR="00562A8A">
              <w:rPr>
                <w:rFonts w:asciiTheme="minorHAnsi" w:hAnsiTheme="minorHAnsi"/>
              </w:rPr>
              <w:t>)</w:t>
            </w:r>
            <w:r w:rsidR="00316B36">
              <w:rPr>
                <w:rFonts w:asciiTheme="minorHAnsi" w:hAnsiTheme="minorHAnsi"/>
              </w:rPr>
              <w:t>.</w:t>
            </w:r>
          </w:p>
          <w:p w:rsidR="00562A8A" w:rsidRPr="00575485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 w:rsidRPr="00575485">
              <w:rPr>
                <w:rFonts w:asciiTheme="minorHAnsi" w:hAnsiTheme="minorHAnsi"/>
              </w:rPr>
              <w:t xml:space="preserve"> factor</w:t>
            </w:r>
            <w:r w:rsidR="00562A8A">
              <w:rPr>
                <w:rFonts w:asciiTheme="minorHAnsi" w:hAnsiTheme="minorHAnsi"/>
              </w:rPr>
              <w:t xml:space="preserve"> </w:t>
            </w:r>
            <w:r w:rsidR="00562A8A" w:rsidRPr="00575485">
              <w:rPr>
                <w:rFonts w:asciiTheme="minorHAnsi" w:hAnsiTheme="minorHAnsi" w:cstheme="minorHAnsi"/>
                <w:szCs w:val="20"/>
              </w:rPr>
              <w:t xml:space="preserve"> (ver </w:t>
            </w:r>
            <w:r w:rsidR="00562A8A" w:rsidRPr="00575485">
              <w:rPr>
                <w:rFonts w:asciiTheme="minorHAnsi" w:hAnsiTheme="minorHAnsi" w:cstheme="minorHAnsi"/>
                <w:b/>
                <w:szCs w:val="20"/>
              </w:rPr>
              <w:t>Caso de Uso 2005 - Administrar Factores</w:t>
            </w:r>
            <w:r w:rsidR="00562A8A" w:rsidRPr="00575485">
              <w:rPr>
                <w:rFonts w:asciiTheme="minorHAnsi" w:hAnsiTheme="minorHAnsi" w:cstheme="minorHAnsi"/>
                <w:szCs w:val="20"/>
              </w:rPr>
              <w:t>)</w:t>
            </w:r>
            <w:r w:rsidR="00316B36">
              <w:rPr>
                <w:rFonts w:asciiTheme="minorHAnsi" w:hAnsiTheme="minorHAnsi"/>
              </w:rPr>
              <w:t>.</w:t>
            </w:r>
            <w:r w:rsidR="00562A8A" w:rsidRPr="00575485">
              <w:rPr>
                <w:rFonts w:asciiTheme="minorHAnsi" w:hAnsiTheme="minorHAnsi"/>
              </w:rPr>
              <w:t xml:space="preserve">     </w:t>
            </w:r>
          </w:p>
          <w:p w:rsidR="00562A8A" w:rsidRPr="00F97517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/>
              </w:rPr>
              <w:t xml:space="preserve"> Entidad Federativa   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(ver 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Caso de U</w:t>
            </w:r>
            <w:r w:rsidR="00562A8A" w:rsidRPr="004A11AA">
              <w:rPr>
                <w:rFonts w:asciiTheme="minorHAnsi" w:hAnsiTheme="minorHAnsi" w:cstheme="minorHAnsi"/>
                <w:b/>
                <w:szCs w:val="20"/>
              </w:rPr>
              <w:t xml:space="preserve">so 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2014 – Obtener Entidades Federativas MCS</w:t>
            </w:r>
            <w:r w:rsidR="00562A8A">
              <w:rPr>
                <w:rFonts w:asciiTheme="minorHAnsi" w:hAnsiTheme="minorHAnsi" w:cstheme="minorHAnsi"/>
                <w:szCs w:val="20"/>
              </w:rPr>
              <w:t>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575485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 descripción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F97517" w:rsidRDefault="00562A8A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del contenedor 1, uno o más Municipios y da clic en la opción “Agregar” Ver Flujo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 xml:space="preserve"> Agregar Municipios</w:t>
            </w:r>
            <w:r w:rsidR="00316B3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562A8A" w:rsidRPr="003C2066" w:rsidRDefault="00562A8A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del contenedor 2, uno o más Municipios y da clic en la opción “Quitar” Ver Flujo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>
              <w:rPr>
                <w:rFonts w:asciiTheme="minorHAnsi" w:hAnsiTheme="minorHAnsi" w:cstheme="minorHAnsi"/>
                <w:b/>
                <w:szCs w:val="20"/>
              </w:rPr>
              <w:t>O06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 xml:space="preserve"> Quitar Municipios</w:t>
            </w:r>
            <w:r w:rsidR="00316B3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3C2066" w:rsidRPr="003C2066" w:rsidRDefault="003C2066" w:rsidP="003C2066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>
              <w:rPr>
                <w:rFonts w:asciiTheme="minorHAnsi" w:hAnsiTheme="minorHAnsi"/>
                <w:b/>
              </w:rPr>
              <w:t xml:space="preserve"> AO07 Seleccionar todo.</w:t>
            </w:r>
          </w:p>
          <w:p w:rsidR="00562A8A" w:rsidRPr="00302F76" w:rsidRDefault="00562A8A" w:rsidP="005C0E8D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Pr="00302F76">
              <w:rPr>
                <w:rFonts w:asciiTheme="minorHAnsi" w:hAnsiTheme="minorHAnsi" w:cstheme="minorHAnsi"/>
                <w:szCs w:val="20"/>
              </w:rPr>
              <w:t xml:space="preserve"> da clic e</w:t>
            </w:r>
            <w:r>
              <w:rPr>
                <w:rFonts w:asciiTheme="minorHAnsi" w:hAnsiTheme="minorHAnsi" w:cstheme="minorHAnsi"/>
                <w:szCs w:val="20"/>
              </w:rPr>
              <w:t>n la opción “Guardar</w:t>
            </w:r>
            <w:r w:rsidRPr="00DC64F9">
              <w:rPr>
                <w:rFonts w:asciiTheme="minorHAnsi" w:hAnsiTheme="minorHAnsi" w:cstheme="minorHAnsi"/>
                <w:szCs w:val="20"/>
              </w:rPr>
              <w:t>”</w:t>
            </w:r>
            <w:r w:rsidRPr="00DC64F9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Pr="00302F76">
              <w:rPr>
                <w:rFonts w:asciiTheme="minorHAnsi" w:hAnsiTheme="minorHAnsi" w:cstheme="minorHAnsi"/>
                <w:bCs/>
                <w:szCs w:val="20"/>
              </w:rPr>
              <w:t xml:space="preserve"> continuar con el flujo.</w:t>
            </w:r>
          </w:p>
          <w:p w:rsidR="00562A8A" w:rsidRPr="00E77F61" w:rsidRDefault="00562A8A" w:rsidP="005C0E8D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8B1E15" w:rsidRDefault="00562A8A" w:rsidP="005C0E8D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D4F" w:rsidRPr="00AD32C0" w:rsidRDefault="00254D4F" w:rsidP="00254D4F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AD32C0">
              <w:rPr>
                <w:rFonts w:asciiTheme="minorHAnsi" w:hAnsiTheme="minorHAnsi" w:cstheme="minorHAnsi"/>
                <w:szCs w:val="20"/>
              </w:rPr>
              <w:t>un mensaje indicando</w:t>
            </w:r>
            <w:r>
              <w:rPr>
                <w:rFonts w:asciiTheme="minorHAnsi" w:hAnsiTheme="minorHAnsi" w:cstheme="minorHAnsi"/>
                <w:szCs w:val="20"/>
              </w:rPr>
              <w:t>;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“</w:t>
            </w:r>
            <w:r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las cotizaciones y recibos generados </w:t>
            </w:r>
            <w:r>
              <w:rPr>
                <w:rFonts w:asciiTheme="minorHAnsi" w:hAnsiTheme="minorHAnsi" w:cstheme="minorHAnsi"/>
                <w:szCs w:val="20"/>
              </w:rPr>
              <w:t>¿E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stá seguro que desea </w:t>
            </w:r>
            <w:r>
              <w:rPr>
                <w:rFonts w:asciiTheme="minorHAnsi" w:hAnsiTheme="minorHAnsi" w:cstheme="minorHAnsi"/>
                <w:szCs w:val="20"/>
              </w:rPr>
              <w:t>modificar el factor?, y las opciones:</w:t>
            </w:r>
          </w:p>
          <w:p w:rsidR="00254D4F" w:rsidRPr="00AD32C0" w:rsidRDefault="00254D4F" w:rsidP="00254D4F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“Aceptar” </w:t>
            </w:r>
          </w:p>
          <w:p w:rsidR="00562A8A" w:rsidRDefault="00254D4F" w:rsidP="00254D4F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316B36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65CD7" w:rsidRPr="00F17D7F" w:rsidRDefault="00F65CD7" w:rsidP="00F65CD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17D7F">
              <w:rPr>
                <w:rFonts w:asciiTheme="minorHAnsi" w:hAnsiTheme="minorHAnsi" w:cstheme="minorHAnsi"/>
                <w:szCs w:val="20"/>
                <w:lang w:val="es-MX" w:eastAsia="en-US"/>
              </w:rPr>
              <w:t>“Aceptar”</w:t>
            </w:r>
            <w:r w:rsidRPr="00F17D7F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65CD7" w:rsidRPr="00F17D7F" w:rsidRDefault="00F65CD7" w:rsidP="00F65CD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F17D7F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AG01 Cancelar.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17D7F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4616F8">
              <w:rPr>
                <w:rFonts w:asciiTheme="minorHAnsi" w:hAnsiTheme="minorHAnsi" w:cstheme="minorHAnsi"/>
                <w:b/>
                <w:szCs w:val="20"/>
              </w:rPr>
              <w:t>, V02</w:t>
            </w:r>
          </w:p>
          <w:p w:rsidR="00F65CD7" w:rsidRPr="00F65CD7" w:rsidRDefault="00F65CD7" w:rsidP="00F65CD7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validació</w:t>
            </w: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n, muestra los campos que no cumplen con la validación en color rojo y mostrará mensaje de acuerdo a la validación. Continúa en el paso 2 del presente flujo.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Guarda los datos modificados por el usua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rio del factor </w:t>
            </w:r>
            <w:r w:rsidR="00B86150">
              <w:rPr>
                <w:rFonts w:asciiTheme="minorHAnsi" w:hAnsiTheme="minorHAnsi" w:cstheme="minorHAnsi"/>
                <w:szCs w:val="20"/>
              </w:rPr>
              <w:t>por Municipios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 y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muestra el mensaje “</w:t>
            </w:r>
            <w:r w:rsidR="0045514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Factor </w:t>
            </w:r>
            <w:r w:rsidR="00A5475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por Municipios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modificado correctamente”.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55148" w:rsidRPr="00F17D7F">
              <w:rPr>
                <w:rFonts w:asciiTheme="minorHAnsi" w:hAnsiTheme="minorHAnsi" w:cstheme="minorHAnsi"/>
                <w:szCs w:val="20"/>
              </w:rPr>
              <w:t>Continúa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en el paso 2 del flujo básico.</w:t>
            </w:r>
          </w:p>
          <w:p w:rsidR="00F65CD7" w:rsidRPr="00F17D7F" w:rsidRDefault="00F65CD7" w:rsidP="00F65CD7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AE01 Error al guardar.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65CD7" w:rsidRPr="006A5C61" w:rsidRDefault="00F65CD7" w:rsidP="00F65CD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2" w:name="_Toc487594840"/>
      <w:r w:rsidRPr="00CF6BCC">
        <w:rPr>
          <w:rFonts w:asciiTheme="minorHAnsi" w:hAnsiTheme="minorHAnsi" w:cstheme="minorHAnsi"/>
          <w:sz w:val="20"/>
        </w:rPr>
        <w:t>AO0</w:t>
      </w:r>
      <w:r>
        <w:rPr>
          <w:rFonts w:asciiTheme="minorHAnsi" w:hAnsiTheme="minorHAnsi" w:cstheme="minorHAnsi"/>
          <w:sz w:val="20"/>
        </w:rPr>
        <w:t>3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Ver</w:t>
      </w:r>
      <w:r w:rsidR="00455148">
        <w:rPr>
          <w:rFonts w:asciiTheme="minorHAnsi" w:hAnsiTheme="minorHAnsi" w:cstheme="minorHAnsi"/>
          <w:sz w:val="20"/>
        </w:rPr>
        <w:t xml:space="preserve"> detalle</w:t>
      </w:r>
      <w:r>
        <w:rPr>
          <w:rFonts w:asciiTheme="minorHAnsi" w:hAnsiTheme="minorHAnsi" w:cstheme="minorHAnsi"/>
          <w:sz w:val="20"/>
        </w:rPr>
        <w:t xml:space="preserve">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F65CD7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AD37DD" w:rsidRDefault="00F65CD7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1A085D" w:rsidRDefault="00F65CD7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</w:t>
            </w:r>
            <w:r w:rsidR="00455148">
              <w:rPr>
                <w:rFonts w:asciiTheme="minorHAnsi" w:hAnsiTheme="minorHAnsi" w:cstheme="minorHAnsi"/>
                <w:color w:val="000000" w:themeColor="text1"/>
                <w:szCs w:val="20"/>
              </w:rPr>
              <w:t>ventana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 </w:t>
            </w:r>
            <w:r w:rsidR="00455148">
              <w:rPr>
                <w:rFonts w:asciiTheme="minorHAnsi" w:hAnsiTheme="minorHAnsi" w:cstheme="minorHAnsi"/>
                <w:color w:val="000000" w:themeColor="text1"/>
                <w:szCs w:val="20"/>
              </w:rPr>
              <w:t>datos del factor seleccionado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“Entidades” 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</w:p>
          <w:p w:rsidR="00F65CD7" w:rsidRDefault="00455148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“Municipios”</w:t>
            </w:r>
          </w:p>
          <w:p w:rsidR="00455148" w:rsidRDefault="00F65CD7" w:rsidP="00455148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Y la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 opción</w:t>
            </w:r>
            <w:r w:rsidRPr="00F826CA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:rsidR="00F65CD7" w:rsidRPr="00455148" w:rsidRDefault="00F65CD7" w:rsidP="00455148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455148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55148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Pr="00CF6BCC" w:rsidRDefault="00316B36" w:rsidP="005C0E8D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Default="00455148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316B36" w:rsidRDefault="00316B36" w:rsidP="00316B36">
      <w:pPr>
        <w:pStyle w:val="EstiloTtulo1Antes6ptoDespus3ptoInterlineadoMn"/>
        <w:numPr>
          <w:ilvl w:val="0"/>
          <w:numId w:val="0"/>
        </w:numPr>
        <w:ind w:left="2066"/>
        <w:rPr>
          <w:rFonts w:asciiTheme="minorHAnsi" w:hAnsiTheme="minorHAnsi" w:cstheme="minorHAnsi"/>
          <w:sz w:val="20"/>
        </w:rPr>
      </w:pPr>
    </w:p>
    <w:p w:rsidR="00316B36" w:rsidRDefault="00316B3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455148" w:rsidRPr="006A5C61" w:rsidRDefault="00455148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3" w:name="_Toc487594841"/>
      <w:r w:rsidRPr="00CF6BCC">
        <w:rPr>
          <w:rFonts w:asciiTheme="minorHAnsi" w:hAnsiTheme="minorHAnsi" w:cstheme="minorHAnsi"/>
          <w:sz w:val="20"/>
        </w:rPr>
        <w:lastRenderedPageBreak/>
        <w:t>AO0</w:t>
      </w:r>
      <w:r w:rsidR="00715F85">
        <w:rPr>
          <w:rFonts w:asciiTheme="minorHAnsi" w:hAnsiTheme="minorHAnsi" w:cstheme="minorHAnsi"/>
          <w:sz w:val="20"/>
        </w:rPr>
        <w:t>4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Buscar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3"/>
    </w:p>
    <w:p w:rsidR="00455180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83"/>
        <w:gridCol w:w="7447"/>
      </w:tblGrid>
      <w:tr w:rsidR="00455148" w:rsidRPr="00AD37DD" w:rsidTr="00316B36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  <w:r w:rsidR="00316B3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 Paso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4D4AC8" w:rsidRDefault="00455148" w:rsidP="00316B36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7C13B7" w:rsidRDefault="00455148" w:rsidP="002618F4">
            <w:pPr>
              <w:pStyle w:val="ndice2"/>
              <w:ind w:left="0" w:firstLine="0"/>
            </w:pPr>
            <w:r w:rsidRPr="007C13B7">
              <w:t xml:space="preserve">Despliega una ventana </w:t>
            </w:r>
            <w:r>
              <w:t>con la li</w:t>
            </w:r>
            <w:r w:rsidR="006A52D4">
              <w:t>sta  de factores por Municipios</w:t>
            </w:r>
            <w:r>
              <w:t xml:space="preserve">  existentes ordenados por grupos de manera ascendente con la siguiente estructura</w:t>
            </w:r>
            <w:r w:rsidRPr="007C13B7">
              <w:t xml:space="preserve">: 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“Clasificación del factor” </w:t>
            </w:r>
          </w:p>
          <w:p w:rsidR="00455148" w:rsidRPr="00B42B2C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 “Grupo</w:t>
            </w:r>
            <w:r w:rsidRPr="00B42B2C">
              <w:t>”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 w:rsidRPr="00B42B2C">
              <w:t>“</w:t>
            </w:r>
            <w:r>
              <w:t>Entidad Federativa</w:t>
            </w:r>
            <w:r w:rsidRPr="00B42B2C">
              <w:t>”</w:t>
            </w:r>
            <w:r>
              <w:t xml:space="preserve"> ( Nombres de entidades </w:t>
            </w:r>
            <w:r w:rsidR="00340808">
              <w:t>federativas</w:t>
            </w:r>
            <w:r>
              <w:t xml:space="preserve">) </w:t>
            </w:r>
          </w:p>
          <w:p w:rsidR="00455148" w:rsidRPr="00CF231B" w:rsidRDefault="00455148" w:rsidP="00316B3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CF231B">
              <w:rPr>
                <w:rFonts w:asciiTheme="minorHAnsi" w:hAnsiTheme="minorHAnsi" w:cstheme="minorHAnsi"/>
              </w:rPr>
              <w:t>“Mun</w:t>
            </w:r>
            <w:r>
              <w:rPr>
                <w:rFonts w:asciiTheme="minorHAnsi" w:hAnsiTheme="minorHAnsi" w:cstheme="minorHAnsi"/>
              </w:rPr>
              <w:t>icipio</w:t>
            </w:r>
            <w:r w:rsidRPr="00340808">
              <w:rPr>
                <w:rFonts w:asciiTheme="minorHAnsi" w:hAnsiTheme="minorHAnsi" w:cstheme="minorHAnsi"/>
              </w:rPr>
              <w:t xml:space="preserve">” </w:t>
            </w:r>
            <w:r w:rsidR="00340808" w:rsidRPr="00340808">
              <w:rPr>
                <w:rFonts w:asciiTheme="minorHAnsi" w:hAnsiTheme="minorHAnsi" w:cstheme="minorHAnsi"/>
              </w:rPr>
              <w:t>( Nombre de municipios</w:t>
            </w:r>
            <w:r w:rsidRPr="00340808">
              <w:rPr>
                <w:rFonts w:asciiTheme="minorHAnsi" w:hAnsiTheme="minorHAnsi" w:cstheme="minorHAnsi"/>
              </w:rPr>
              <w:t>)</w:t>
            </w:r>
          </w:p>
          <w:p w:rsidR="00455148" w:rsidRPr="001A085D" w:rsidRDefault="00455148" w:rsidP="00316B3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55148" w:rsidRPr="001A085D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Grupo</w:t>
            </w:r>
            <w:r w:rsidRPr="001A085D">
              <w:rPr>
                <w:rFonts w:asciiTheme="minorHAnsi" w:hAnsiTheme="minorHAnsi" w:cstheme="minorHAnsi"/>
              </w:rPr>
              <w:t>”,</w:t>
            </w:r>
          </w:p>
          <w:p w:rsidR="00455148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“Entidad Federativa”.</w:t>
            </w:r>
          </w:p>
          <w:p w:rsidR="00455148" w:rsidRPr="002903B2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“Municipio”</w:t>
            </w:r>
          </w:p>
          <w:p w:rsidR="00455148" w:rsidRPr="00B42B2C" w:rsidRDefault="00455148" w:rsidP="00316B36">
            <w:pPr>
              <w:pStyle w:val="ndice2"/>
            </w:pPr>
            <w:r w:rsidRPr="00B42B2C">
              <w:t>Así como las opciones:</w:t>
            </w:r>
          </w:p>
          <w:p w:rsidR="00455148" w:rsidRPr="00B42B2C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:rsidR="00455148" w:rsidRPr="00B42B2C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“Modificar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455148" w:rsidRPr="005C395E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Ver Detalle 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455148" w:rsidRPr="007E2905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“Buscar”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715F85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6A5C61" w:rsidRDefault="00316B36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BC47D7" w:rsidRDefault="00455148" w:rsidP="00316B36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:rsidR="00455148" w:rsidRPr="00BC47D7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“</w:t>
            </w:r>
            <w:r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Crear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”</w:t>
            </w:r>
            <w:r w:rsidRPr="00CD59AB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E04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factor</w:t>
            </w:r>
            <w:r w:rsidRPr="00B3020F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</w:p>
          <w:p w:rsidR="00455148" w:rsidRPr="00BC47D7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>AO02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Pr="00B3020F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Modificar </w:t>
            </w:r>
            <w:r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 factor</w:t>
            </w:r>
            <w:r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455148" w:rsidRPr="00BA393A" w:rsidRDefault="00455148" w:rsidP="00316B36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Pr="00AB6CCF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AB6CCF">
              <w:rPr>
                <w:rFonts w:asciiTheme="minorHAnsi" w:hAnsiTheme="minorHAnsi" w:cs="Calibri"/>
                <w:b/>
                <w:bCs/>
                <w:szCs w:val="20"/>
              </w:rPr>
              <w:t xml:space="preserve">AO03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Ver Detalle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</w:t>
            </w:r>
            <w:r w:rsidRPr="0058227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actor</w:t>
            </w:r>
            <w:r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455148" w:rsidRPr="00967835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Buscar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455148" w:rsidRPr="00967835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B61491">
              <w:rPr>
                <w:rFonts w:asciiTheme="minorHAnsi" w:hAnsiTheme="minorHAnsi" w:cstheme="minorHAnsi"/>
                <w:bCs/>
                <w:szCs w:val="20"/>
              </w:rPr>
              <w:t>Factor por Municipios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715F85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7C13B7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455148" w:rsidRPr="00AD37DD" w:rsidRDefault="00455148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BC7CB1" w:rsidRDefault="009F4550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4" w:name="_Toc461701840"/>
      <w:bookmarkStart w:id="75" w:name="_Toc487594842"/>
      <w:r w:rsidRPr="00BC7CB1">
        <w:rPr>
          <w:rFonts w:asciiTheme="minorHAnsi" w:hAnsiTheme="minorHAnsi" w:cstheme="minorHAnsi"/>
          <w:sz w:val="20"/>
        </w:rPr>
        <w:lastRenderedPageBreak/>
        <w:t>AO</w:t>
      </w:r>
      <w:r w:rsidR="00562A8A">
        <w:rPr>
          <w:rFonts w:asciiTheme="minorHAnsi" w:hAnsiTheme="minorHAnsi" w:cstheme="minorHAnsi"/>
          <w:sz w:val="20"/>
        </w:rPr>
        <w:t>0</w:t>
      </w:r>
      <w:bookmarkEnd w:id="74"/>
      <w:r w:rsidR="00562A8A">
        <w:rPr>
          <w:rFonts w:asciiTheme="minorHAnsi" w:hAnsiTheme="minorHAnsi" w:cstheme="minorHAnsi"/>
          <w:sz w:val="20"/>
        </w:rPr>
        <w:t xml:space="preserve">5 </w:t>
      </w:r>
      <w:r w:rsidR="00F97517" w:rsidRPr="00F97517">
        <w:rPr>
          <w:rFonts w:asciiTheme="minorHAnsi" w:hAnsiTheme="minorHAnsi" w:cstheme="minorHAnsi"/>
          <w:sz w:val="20"/>
        </w:rPr>
        <w:t>Agregar Municipios</w:t>
      </w:r>
      <w:r w:rsidR="00927212">
        <w:rPr>
          <w:rFonts w:asciiTheme="minorHAnsi" w:hAnsiTheme="minorHAnsi" w:cstheme="minorHAnsi"/>
          <w:sz w:val="20"/>
        </w:rPr>
        <w:t>.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E38B8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Pr="00AD37DD" w:rsidRDefault="004E38B8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Pr="007C13B7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Default="004616F8" w:rsidP="00C1515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Agrega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 del contenedor 1 los municipios seleccionados y</w:t>
            </w:r>
          </w:p>
          <w:p w:rsidR="004E38B8" w:rsidRP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los municipios seleccionados  en el contenedor 2.</w:t>
            </w:r>
          </w:p>
        </w:tc>
      </w:tr>
      <w:tr w:rsidR="00540392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AD37DD" w:rsidRDefault="00BF4358" w:rsidP="00B6449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7C13B7" w:rsidRDefault="00540392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562A8A" w:rsidRDefault="00540392" w:rsidP="00562A8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62A8A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BB3186" w:rsidRDefault="00562A8A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6" w:name="_Toc461701841"/>
      <w:bookmarkStart w:id="77" w:name="_Toc487594843"/>
      <w:r>
        <w:rPr>
          <w:rFonts w:asciiTheme="minorHAnsi" w:hAnsiTheme="minorHAnsi" w:cstheme="minorHAnsi"/>
          <w:sz w:val="20"/>
        </w:rPr>
        <w:t>AO06</w:t>
      </w:r>
      <w:r w:rsidR="00455180" w:rsidRPr="00BB3186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Quitar Municipios</w:t>
      </w:r>
      <w:bookmarkEnd w:id="76"/>
      <w:r w:rsidR="00927212">
        <w:rPr>
          <w:rFonts w:asciiTheme="minorHAnsi" w:hAnsiTheme="minorHAnsi" w:cstheme="minorHAnsi"/>
          <w:sz w:val="20"/>
        </w:rPr>
        <w:t>.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Quita del contenedor 2 los municipios seleccionados y</w:t>
            </w:r>
          </w:p>
          <w:p w:rsidR="00562A8A" w:rsidRP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los municipios seleccionados  en el contenedor 1.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064CA0" w:rsidRDefault="00064CA0" w:rsidP="00064CA0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487594844"/>
      <w:bookmarkStart w:id="79" w:name="_Toc371934678"/>
      <w:bookmarkStart w:id="80" w:name="_Toc228339745"/>
      <w:bookmarkStart w:id="81" w:name="_Toc182735732"/>
      <w:bookmarkStart w:id="82" w:name="_Toc52616588"/>
      <w:r>
        <w:rPr>
          <w:rFonts w:asciiTheme="minorHAnsi" w:hAnsiTheme="minorHAnsi" w:cstheme="minorHAnsi"/>
          <w:sz w:val="20"/>
        </w:rPr>
        <w:t>AO07 Seleccionar todo</w:t>
      </w:r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064CA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064CA0" w:rsidRPr="00502C00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502C00" w:rsidRDefault="00064CA0" w:rsidP="00064CA0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9266C7" w:rsidRDefault="00064CA0" w:rsidP="005C0E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Default="00064CA0" w:rsidP="005C0E8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064CA0" w:rsidRDefault="00064CA0" w:rsidP="005C0E8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1,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AO05 Agregar Municipios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064CA0" w:rsidRPr="00502C00" w:rsidRDefault="00064CA0" w:rsidP="00064CA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2,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AO06 Quitar Municipios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064CA0" w:rsidRPr="007C13B7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502C00" w:rsidRDefault="00064CA0" w:rsidP="00064CA0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7C13B7" w:rsidRDefault="00064CA0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7C13B7" w:rsidRDefault="00064CA0" w:rsidP="005C0E8D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D16B4F" w:rsidRPr="00AD37DD" w:rsidRDefault="003357E7" w:rsidP="00715F85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3" w:name="_Toc487594845"/>
      <w:r w:rsidRPr="001A085D">
        <w:rPr>
          <w:rFonts w:asciiTheme="minorHAnsi" w:hAnsiTheme="minorHAnsi" w:cstheme="minorHAnsi"/>
          <w:color w:val="000000" w:themeColor="text1"/>
          <w:sz w:val="20"/>
        </w:rPr>
        <w:t>AO0</w:t>
      </w:r>
      <w:r w:rsidR="00D16B4F" w:rsidRPr="00AD37DD">
        <w:rPr>
          <w:rFonts w:asciiTheme="minorHAnsi" w:hAnsiTheme="minorHAnsi" w:cstheme="minorHAnsi"/>
          <w:sz w:val="20"/>
        </w:rPr>
        <w:t>Generales</w:t>
      </w:r>
      <w:bookmarkEnd w:id="79"/>
      <w:bookmarkEnd w:id="80"/>
      <w:bookmarkEnd w:id="81"/>
      <w:bookmarkEnd w:id="82"/>
      <w:bookmarkEnd w:id="83"/>
    </w:p>
    <w:p w:rsidR="00630864" w:rsidRPr="00AD37DD" w:rsidRDefault="0063086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363727164"/>
      <w:bookmarkStart w:id="85" w:name="_Toc461701843"/>
      <w:bookmarkStart w:id="86" w:name="_Toc487594846"/>
      <w:r w:rsidRPr="00AD37DD">
        <w:rPr>
          <w:rFonts w:asciiTheme="minorHAnsi" w:hAnsiTheme="minorHAnsi" w:cstheme="minorHAnsi"/>
          <w:sz w:val="20"/>
        </w:rPr>
        <w:t>AG01 Cancelar</w:t>
      </w:r>
      <w:bookmarkEnd w:id="84"/>
      <w:r w:rsidRPr="00AD37DD">
        <w:rPr>
          <w:rFonts w:asciiTheme="minorHAnsi" w:hAnsiTheme="minorHAnsi" w:cstheme="minorHAnsi"/>
          <w:sz w:val="20"/>
        </w:rPr>
        <w:t>.</w:t>
      </w:r>
      <w:bookmarkEnd w:id="85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FB5E31" w:rsidRDefault="0063086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7" w:name="_Toc461701844"/>
      <w:bookmarkStart w:id="88" w:name="_Toc487594847"/>
      <w:r w:rsidRPr="002E3DEB">
        <w:rPr>
          <w:rFonts w:asciiTheme="minorHAnsi" w:hAnsiTheme="minorHAnsi" w:cstheme="minorHAnsi"/>
          <w:sz w:val="20"/>
        </w:rPr>
        <w:lastRenderedPageBreak/>
        <w:t>AG02 Cerrar sesión</w:t>
      </w:r>
      <w:bookmarkEnd w:id="87"/>
      <w:bookmarkEnd w:id="88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895"/>
        <w:gridCol w:w="7087"/>
      </w:tblGrid>
      <w:tr w:rsidR="00715F85" w:rsidRPr="00F17D7F" w:rsidTr="00316B36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54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2618F4">
            <w:pPr>
              <w:pStyle w:val="ndice2"/>
              <w:ind w:left="0" w:firstLine="0"/>
            </w:pPr>
            <w:r w:rsidRPr="00F17D7F">
              <w:t>Muestra mensaje “¿Esta seguro que desea cerrar la sesión?” Y las opciones:</w:t>
            </w:r>
          </w:p>
          <w:p w:rsidR="00715F85" w:rsidRPr="00F17D7F" w:rsidRDefault="00715F85" w:rsidP="00316B36">
            <w:pPr>
              <w:pStyle w:val="ndice2"/>
              <w:numPr>
                <w:ilvl w:val="0"/>
                <w:numId w:val="37"/>
              </w:numPr>
            </w:pPr>
            <w:r w:rsidRPr="00F17D7F">
              <w:t xml:space="preserve">Sí </w:t>
            </w:r>
          </w:p>
          <w:p w:rsidR="00715F85" w:rsidRPr="00D32EF3" w:rsidRDefault="00715F85" w:rsidP="00316B36">
            <w:pPr>
              <w:pStyle w:val="ndice2"/>
              <w:numPr>
                <w:ilvl w:val="0"/>
                <w:numId w:val="37"/>
              </w:numPr>
            </w:pPr>
            <w:r w:rsidRPr="00F17D7F">
              <w:t>No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pStyle w:val="ndice2"/>
            </w:pPr>
            <w:r w:rsidRPr="00F17D7F">
              <w:t>De acuerdo a la opción seleccionada:</w:t>
            </w:r>
          </w:p>
          <w:p w:rsidR="00715F85" w:rsidRPr="00F17D7F" w:rsidRDefault="00715F85" w:rsidP="00316B3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17D7F">
              <w:rPr>
                <w:rFonts w:asciiTheme="minorHAnsi" w:hAnsiTheme="minorHAnsi" w:cstheme="minorHAnsi"/>
              </w:rPr>
              <w:t>Da clic en sí, continua con el flujo.</w:t>
            </w:r>
          </w:p>
          <w:p w:rsidR="00715F85" w:rsidRPr="00F17D7F" w:rsidRDefault="00715F85" w:rsidP="00316B3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17D7F">
              <w:rPr>
                <w:rFonts w:asciiTheme="minorHAnsi" w:hAnsiTheme="minorHAnsi" w:cstheme="minorHAnsi"/>
              </w:rPr>
              <w:t>Da clic en no, continua con la sesión activa.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2618F4">
            <w:pPr>
              <w:pStyle w:val="ndice2"/>
              <w:ind w:left="0" w:firstLine="0"/>
            </w:pPr>
            <w:r>
              <w:t>Cierra</w:t>
            </w:r>
            <w:r w:rsidRPr="00F17D7F">
              <w:t xml:space="preserve"> sesión muestra mensaje “Sesión Finalizada” y regresa a pantalla de acceso.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4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D16B4F" w:rsidRPr="00AD37DD" w:rsidRDefault="00D16B4F" w:rsidP="00455148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9" w:name="_Toc371934681"/>
      <w:bookmarkStart w:id="90" w:name="_Toc228339746"/>
      <w:bookmarkStart w:id="91" w:name="_Toc182735733"/>
      <w:bookmarkStart w:id="92" w:name="_Toc52616589"/>
      <w:bookmarkStart w:id="93" w:name="_Toc487594848"/>
      <w:r w:rsidRPr="00AD37DD">
        <w:rPr>
          <w:rFonts w:asciiTheme="minorHAnsi" w:hAnsiTheme="minorHAnsi" w:cstheme="minorHAnsi"/>
          <w:sz w:val="20"/>
        </w:rPr>
        <w:t>Extraordinarios</w:t>
      </w:r>
      <w:bookmarkEnd w:id="89"/>
      <w:bookmarkEnd w:id="90"/>
      <w:bookmarkEnd w:id="91"/>
      <w:bookmarkEnd w:id="92"/>
      <w:bookmarkEnd w:id="93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316B36">
      <w:pPr>
        <w:pStyle w:val="ndice2"/>
      </w:pPr>
      <w:bookmarkStart w:id="94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455148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371934684"/>
      <w:bookmarkStart w:id="96" w:name="_Toc228339747"/>
      <w:bookmarkStart w:id="97" w:name="_Toc182735734"/>
      <w:bookmarkStart w:id="98" w:name="_Toc52616590"/>
      <w:bookmarkStart w:id="99" w:name="_Toc487594849"/>
      <w:bookmarkEnd w:id="94"/>
      <w:r w:rsidRPr="00AD37DD">
        <w:rPr>
          <w:rFonts w:asciiTheme="minorHAnsi" w:hAnsiTheme="minorHAnsi" w:cstheme="minorHAnsi"/>
          <w:sz w:val="20"/>
        </w:rPr>
        <w:t>De excepción</w:t>
      </w:r>
      <w:bookmarkEnd w:id="95"/>
      <w:bookmarkEnd w:id="96"/>
      <w:bookmarkEnd w:id="97"/>
      <w:bookmarkEnd w:id="98"/>
      <w:bookmarkEnd w:id="99"/>
    </w:p>
    <w:p w:rsidR="00554004" w:rsidRPr="006A5C61" w:rsidRDefault="0055400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100" w:name="_Toc363727167"/>
      <w:bookmarkStart w:id="101" w:name="_Toc461701847"/>
      <w:bookmarkStart w:id="102" w:name="_Toc487594850"/>
      <w:r w:rsidRPr="00F41855">
        <w:rPr>
          <w:rFonts w:asciiTheme="minorHAnsi" w:hAnsiTheme="minorHAnsi" w:cstheme="minorHAnsi"/>
          <w:sz w:val="20"/>
        </w:rPr>
        <w:t xml:space="preserve">AE01 </w:t>
      </w:r>
      <w:bookmarkEnd w:id="100"/>
      <w:r w:rsidR="00F41855" w:rsidRPr="00F41855">
        <w:rPr>
          <w:rFonts w:asciiTheme="minorHAnsi" w:hAnsiTheme="minorHAnsi" w:cstheme="minorHAnsi"/>
          <w:sz w:val="20"/>
        </w:rPr>
        <w:t>Error al Guardar</w:t>
      </w:r>
      <w:r w:rsidRPr="006A5C61">
        <w:rPr>
          <w:rFonts w:asciiTheme="minorHAnsi" w:hAnsiTheme="minorHAnsi" w:cstheme="minorHAnsi"/>
          <w:color w:val="0070C0"/>
          <w:sz w:val="20"/>
        </w:rPr>
        <w:t>.</w:t>
      </w:r>
      <w:bookmarkEnd w:id="101"/>
      <w:bookmarkEnd w:id="102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554004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F4185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:rsidR="00554004" w:rsidRPr="007C13B7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Despliega el mensaje “</w:t>
            </w:r>
            <w:r w:rsidR="00FE3F2F">
              <w:rPr>
                <w:rFonts w:asciiTheme="minorHAnsi" w:hAnsiTheme="minorHAnsi" w:cs="Calibri"/>
                <w:bCs/>
                <w:szCs w:val="20"/>
              </w:rPr>
              <w:t>Error al guardar</w:t>
            </w:r>
            <w:r>
              <w:rPr>
                <w:rFonts w:asciiTheme="minorHAnsi" w:hAnsiTheme="minorHAnsi" w:cs="Calibri"/>
                <w:bCs/>
                <w:szCs w:val="20"/>
              </w:rPr>
              <w:t>” y regresa al flujo básico.</w:t>
            </w:r>
          </w:p>
        </w:tc>
      </w:tr>
      <w:tr w:rsidR="00B60FF1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B60FF1" w:rsidRPr="00AD37DD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60FF1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B60FF1" w:rsidRPr="007C13B7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83597" w:rsidRPr="00323429" w:rsidRDefault="00323429" w:rsidP="00455148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103" w:name="FAE02"/>
      <w:bookmarkStart w:id="104" w:name="_Toc487594851"/>
      <w:bookmarkEnd w:id="103"/>
      <w:r w:rsidRPr="00323429">
        <w:rPr>
          <w:rFonts w:asciiTheme="minorHAnsi" w:hAnsiTheme="minorHAnsi" w:cstheme="minorHAnsi"/>
          <w:sz w:val="20"/>
        </w:rPr>
        <w:t>AE0</w:t>
      </w:r>
      <w:r w:rsidR="00715F85">
        <w:rPr>
          <w:rFonts w:asciiTheme="minorHAnsi" w:hAnsiTheme="minorHAnsi" w:cstheme="minorHAnsi"/>
          <w:sz w:val="20"/>
        </w:rPr>
        <w:t>2</w:t>
      </w:r>
      <w:r w:rsidRPr="00323429">
        <w:rPr>
          <w:rFonts w:asciiTheme="minorHAnsi" w:hAnsiTheme="minorHAnsi" w:cstheme="minorHAnsi"/>
          <w:sz w:val="20"/>
        </w:rPr>
        <w:t xml:space="preserve"> Consulta </w:t>
      </w:r>
      <w:r w:rsidR="00715F85">
        <w:rPr>
          <w:rFonts w:asciiTheme="minorHAnsi" w:hAnsiTheme="minorHAnsi" w:cstheme="minorHAnsi"/>
          <w:sz w:val="20"/>
        </w:rPr>
        <w:t>Sin Resultados</w:t>
      </w:r>
      <w:bookmarkEnd w:id="10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323429" w:rsidRPr="001A085D" w:rsidTr="00316B36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323429" w:rsidRPr="001A085D" w:rsidRDefault="00316B36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960EE8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323429" w:rsidRPr="00323429" w:rsidRDefault="00323429" w:rsidP="00323429">
      <w:pPr>
        <w:ind w:left="1418"/>
        <w:rPr>
          <w:rFonts w:asciiTheme="minorHAnsi" w:hAnsiTheme="minorHAnsi" w:cstheme="minorHAnsi"/>
          <w:b/>
        </w:rPr>
      </w:pP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371934687"/>
      <w:bookmarkStart w:id="106" w:name="_Toc228339748"/>
      <w:bookmarkStart w:id="107" w:name="_Toc487594852"/>
      <w:bookmarkStart w:id="108" w:name="_Toc182735735"/>
      <w:bookmarkStart w:id="109" w:name="_Toc52616591"/>
      <w:r w:rsidRPr="00AD37DD">
        <w:rPr>
          <w:rFonts w:asciiTheme="minorHAnsi" w:hAnsiTheme="minorHAnsi" w:cstheme="minorHAnsi"/>
          <w:sz w:val="20"/>
        </w:rPr>
        <w:lastRenderedPageBreak/>
        <w:t>Puntos de Extensión</w:t>
      </w:r>
      <w:bookmarkEnd w:id="105"/>
      <w:bookmarkEnd w:id="106"/>
      <w:bookmarkEnd w:id="107"/>
    </w:p>
    <w:p w:rsidR="00B60FF1" w:rsidRPr="00AD37DD" w:rsidRDefault="00544021" w:rsidP="00316B36">
      <w:pPr>
        <w:pStyle w:val="ndice2"/>
      </w:pPr>
      <w:bookmarkStart w:id="110" w:name="_Toc371934688"/>
      <w:bookmarkStart w:id="111" w:name="_Toc228339749"/>
      <w:r>
        <w:t xml:space="preserve">Esta funcionalidad contiene un </w:t>
      </w:r>
      <w:proofErr w:type="spellStart"/>
      <w:r>
        <w:t>extend</w:t>
      </w:r>
      <w:proofErr w:type="spellEnd"/>
      <w:r>
        <w:t xml:space="preserve"> con el</w:t>
      </w:r>
      <w:r w:rsidRPr="00715F85">
        <w:rPr>
          <w:b/>
        </w:rPr>
        <w:t xml:space="preserve"> CU 2022 – Registrar Movimientos Bitácora</w:t>
      </w:r>
      <w:r w:rsidR="00B60FF1" w:rsidRPr="00AD37DD">
        <w:t>.</w:t>
      </w: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2" w:name="_Toc48759485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8"/>
      <w:bookmarkEnd w:id="109"/>
      <w:bookmarkEnd w:id="110"/>
      <w:bookmarkEnd w:id="111"/>
      <w:bookmarkEnd w:id="112"/>
    </w:p>
    <w:p w:rsidR="00EC4914" w:rsidRDefault="00EC4914" w:rsidP="00316B36">
      <w:pPr>
        <w:pStyle w:val="ndice2"/>
        <w:numPr>
          <w:ilvl w:val="0"/>
          <w:numId w:val="44"/>
        </w:numPr>
      </w:pPr>
      <w:bookmarkStart w:id="113" w:name="_Toc371934689"/>
      <w:r w:rsidRPr="002E3247">
        <w:t>Los campos obligatorios serán indicados con un asterisco después del nombre del mismo (*).</w:t>
      </w:r>
    </w:p>
    <w:p w:rsidR="00E27200" w:rsidRPr="00682C05" w:rsidRDefault="00E27200" w:rsidP="00AA64CD">
      <w:pPr>
        <w:pStyle w:val="Prrafodelista"/>
        <w:numPr>
          <w:ilvl w:val="0"/>
          <w:numId w:val="44"/>
        </w:numPr>
      </w:pPr>
      <w:r w:rsidRPr="00AA64CD">
        <w:rPr>
          <w:rFonts w:ascii="Calibri" w:hAnsi="Calibri"/>
        </w:rPr>
        <w:t>La estructura de la información que mostrará el contenedor será la siguiente:</w:t>
      </w:r>
    </w:p>
    <w:p w:rsidR="00E27200" w:rsidRDefault="00E27200" w:rsidP="00AA64CD">
      <w:pPr>
        <w:pStyle w:val="Prrafodelista"/>
        <w:ind w:left="486"/>
        <w:rPr>
          <w:rFonts w:ascii="Calibri" w:hAnsi="Calibri"/>
        </w:rPr>
      </w:pPr>
    </w:p>
    <w:p w:rsidR="00E27200" w:rsidRPr="00E27200" w:rsidRDefault="00AA64CD" w:rsidP="00AA64CD">
      <w:pPr>
        <w:pStyle w:val="Prrafodelista"/>
        <w:numPr>
          <w:ilvl w:val="0"/>
          <w:numId w:val="41"/>
        </w:numPr>
        <w:ind w:left="1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Entidades Federativas.</w:t>
      </w:r>
    </w:p>
    <w:p w:rsidR="00E27200" w:rsidRPr="00E27200" w:rsidRDefault="00AA64CD" w:rsidP="00AA64CD">
      <w:pPr>
        <w:pStyle w:val="Prrafodelista"/>
        <w:numPr>
          <w:ilvl w:val="1"/>
          <w:numId w:val="41"/>
        </w:numPr>
        <w:ind w:left="22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Municipios. </w:t>
      </w: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7594854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3"/>
      <w:bookmarkEnd w:id="114"/>
    </w:p>
    <w:p w:rsidR="00554004" w:rsidRPr="00AD37DD" w:rsidRDefault="00554004" w:rsidP="00455148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61701853"/>
      <w:bookmarkStart w:id="116" w:name="_Toc487594855"/>
      <w:bookmarkStart w:id="117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5"/>
      <w:bookmarkEnd w:id="116"/>
    </w:p>
    <w:p w:rsidR="00554004" w:rsidRDefault="004243DE" w:rsidP="004243DE">
      <w:pPr>
        <w:ind w:left="567" w:firstLine="567"/>
        <w:rPr>
          <w:rFonts w:asciiTheme="minorHAnsi" w:hAnsiTheme="minorHAnsi" w:cstheme="minorHAnsi"/>
          <w:szCs w:val="20"/>
        </w:rPr>
      </w:pPr>
      <w:r w:rsidRPr="004243DE">
        <w:rPr>
          <w:rFonts w:asciiTheme="minorHAnsi" w:hAnsiTheme="minorHAnsi" w:cstheme="minorHAnsi"/>
          <w:szCs w:val="20"/>
        </w:rPr>
        <w:t>Los datos del</w:t>
      </w:r>
      <w:r w:rsidR="00715F85">
        <w:rPr>
          <w:rFonts w:asciiTheme="minorHAnsi" w:hAnsiTheme="minorHAnsi" w:cstheme="minorHAnsi"/>
          <w:szCs w:val="20"/>
        </w:rPr>
        <w:t xml:space="preserve"> nuevo </w:t>
      </w:r>
      <w:r w:rsidR="006F0B85">
        <w:rPr>
          <w:rFonts w:asciiTheme="minorHAnsi" w:hAnsiTheme="minorHAnsi" w:cstheme="minorHAnsi"/>
          <w:szCs w:val="20"/>
        </w:rPr>
        <w:t>Factor por Municipios</w:t>
      </w:r>
      <w:r w:rsidRPr="004243DE">
        <w:rPr>
          <w:rFonts w:asciiTheme="minorHAnsi" w:hAnsiTheme="minorHAnsi" w:cstheme="minorHAnsi"/>
          <w:szCs w:val="20"/>
        </w:rPr>
        <w:t xml:space="preserve"> </w:t>
      </w:r>
      <w:r w:rsidR="00B60FF1" w:rsidRPr="004243DE">
        <w:rPr>
          <w:rFonts w:asciiTheme="minorHAnsi" w:hAnsiTheme="minorHAnsi" w:cstheme="minorHAnsi"/>
          <w:szCs w:val="20"/>
        </w:rPr>
        <w:t>son</w:t>
      </w:r>
      <w:r w:rsidR="00554004" w:rsidRPr="004243DE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4243DE">
        <w:rPr>
          <w:rFonts w:asciiTheme="minorHAnsi" w:hAnsiTheme="minorHAnsi" w:cstheme="minorHAnsi"/>
          <w:szCs w:val="20"/>
        </w:rPr>
        <w:t>CONEC II</w:t>
      </w:r>
      <w:r w:rsidR="00554004" w:rsidRPr="004243DE">
        <w:rPr>
          <w:rFonts w:asciiTheme="minorHAnsi" w:hAnsiTheme="minorHAnsi" w:cstheme="minorHAnsi"/>
          <w:szCs w:val="20"/>
        </w:rPr>
        <w:t>.</w:t>
      </w:r>
    </w:p>
    <w:p w:rsidR="00EB0C47" w:rsidRPr="00EB0C47" w:rsidRDefault="00EB0C47" w:rsidP="00455148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87594856"/>
      <w:r w:rsidRPr="00EB0C47">
        <w:rPr>
          <w:rFonts w:asciiTheme="minorHAnsi" w:hAnsiTheme="minorHAnsi" w:cstheme="minorHAnsi"/>
          <w:sz w:val="20"/>
        </w:rPr>
        <w:t>&lt;Pos C</w:t>
      </w:r>
      <w:r w:rsidR="00323A93">
        <w:rPr>
          <w:rFonts w:asciiTheme="minorHAnsi" w:hAnsiTheme="minorHAnsi" w:cstheme="minorHAnsi"/>
          <w:sz w:val="20"/>
        </w:rPr>
        <w:t xml:space="preserve">ondición 2&gt;  Consulta de Factor </w:t>
      </w:r>
      <w:r w:rsidR="00067B02">
        <w:rPr>
          <w:rFonts w:asciiTheme="minorHAnsi" w:hAnsiTheme="minorHAnsi" w:cstheme="minorHAnsi"/>
          <w:sz w:val="20"/>
        </w:rPr>
        <w:t>por Municipios</w:t>
      </w:r>
      <w:bookmarkEnd w:id="118"/>
    </w:p>
    <w:p w:rsidR="00EB0C47" w:rsidRDefault="00663541" w:rsidP="00EB0C47">
      <w:pPr>
        <w:ind w:left="720" w:firstLine="414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Lo</w:t>
      </w:r>
      <w:r w:rsidR="00EB0C47" w:rsidRPr="000533A1">
        <w:rPr>
          <w:rFonts w:asciiTheme="minorHAnsi" w:hAnsiTheme="minorHAnsi" w:cstheme="minorHAnsi"/>
          <w:szCs w:val="20"/>
        </w:rPr>
        <w:t xml:space="preserve">s </w:t>
      </w:r>
      <w:r w:rsidR="006F0B85">
        <w:rPr>
          <w:rFonts w:asciiTheme="minorHAnsi" w:hAnsiTheme="minorHAnsi" w:cstheme="minorHAnsi"/>
          <w:szCs w:val="20"/>
        </w:rPr>
        <w:t>nuevos factores por Municipios</w:t>
      </w:r>
      <w:r w:rsidR="00EB0C47">
        <w:rPr>
          <w:rFonts w:asciiTheme="minorHAnsi" w:hAnsiTheme="minorHAnsi" w:cstheme="minorHAnsi"/>
          <w:szCs w:val="20"/>
        </w:rPr>
        <w:t xml:space="preserve"> registrado</w:t>
      </w:r>
      <w:r w:rsidR="00EB0C47" w:rsidRPr="000533A1">
        <w:rPr>
          <w:rFonts w:asciiTheme="minorHAnsi" w:hAnsiTheme="minorHAnsi" w:cstheme="minorHAnsi"/>
          <w:szCs w:val="20"/>
        </w:rPr>
        <w:t>s aparecerán en la tabla de consultas.</w:t>
      </w:r>
    </w:p>
    <w:p w:rsidR="00F8367B" w:rsidRPr="00505A6C" w:rsidRDefault="00F8367B" w:rsidP="00F8367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5123811"/>
      <w:bookmarkStart w:id="120" w:name="_Toc485143107"/>
      <w:bookmarkStart w:id="121" w:name="_Toc487594857"/>
      <w:r>
        <w:rPr>
          <w:rFonts w:asciiTheme="minorHAnsi" w:hAnsiTheme="minorHAnsi" w:cstheme="minorHAnsi"/>
          <w:sz w:val="20"/>
        </w:rPr>
        <w:t>&lt;Pos condición 3</w:t>
      </w:r>
      <w:r w:rsidRPr="00505A6C">
        <w:rPr>
          <w:rFonts w:asciiTheme="minorHAnsi" w:hAnsiTheme="minorHAnsi" w:cstheme="minorHAnsi"/>
          <w:sz w:val="20"/>
        </w:rPr>
        <w:t>&gt; Registros en Bitácora.</w:t>
      </w:r>
      <w:bookmarkEnd w:id="119"/>
      <w:bookmarkEnd w:id="120"/>
      <w:bookmarkEnd w:id="121"/>
    </w:p>
    <w:p w:rsidR="00F8367B" w:rsidRPr="00F8367B" w:rsidRDefault="00F8367B" w:rsidP="00F8367B">
      <w:pPr>
        <w:ind w:left="113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>Los movimientos realizados en cada uno de los flujos (Crear,</w:t>
      </w:r>
      <w:r w:rsidR="00964DDD">
        <w:rPr>
          <w:rFonts w:asciiTheme="minorHAnsi" w:hAnsiTheme="minorHAnsi" w:cstheme="minorHAnsi"/>
          <w:szCs w:val="20"/>
        </w:rPr>
        <w:t xml:space="preserve"> Modificar </w:t>
      </w:r>
      <w:r w:rsidRPr="00505A6C">
        <w:rPr>
          <w:rFonts w:asciiTheme="minorHAnsi" w:hAnsiTheme="minorHAnsi" w:cstheme="minorHAnsi"/>
          <w:szCs w:val="20"/>
        </w:rPr>
        <w:t xml:space="preserve">y consultar) serán registrados en la bitácora. </w:t>
      </w:r>
    </w:p>
    <w:p w:rsidR="0039212B" w:rsidRDefault="00D16B4F" w:rsidP="0045514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2" w:name="_Toc371934692"/>
      <w:bookmarkStart w:id="123" w:name="_Toc289774390"/>
      <w:bookmarkStart w:id="124" w:name="_Toc487594858"/>
      <w:bookmarkEnd w:id="117"/>
      <w:r w:rsidRPr="00AD37DD">
        <w:rPr>
          <w:rFonts w:asciiTheme="minorHAnsi" w:hAnsiTheme="minorHAnsi" w:cstheme="minorHAnsi"/>
          <w:sz w:val="20"/>
        </w:rPr>
        <w:t>Reglas de Negocio</w:t>
      </w:r>
      <w:bookmarkStart w:id="125" w:name="_Toc481671873"/>
      <w:bookmarkEnd w:id="122"/>
      <w:bookmarkEnd w:id="123"/>
      <w:bookmarkEnd w:id="124"/>
    </w:p>
    <w:p w:rsidR="00DC335D" w:rsidRPr="00DC335D" w:rsidRDefault="002618F4" w:rsidP="00DC335D">
      <w:pPr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RN032</w:t>
      </w:r>
      <w:r w:rsidR="00E01F00" w:rsidRPr="00DC335D">
        <w:rPr>
          <w:rFonts w:asciiTheme="minorHAnsi" w:hAnsiTheme="minorHAnsi" w:cstheme="minorHAnsi"/>
          <w:b/>
        </w:rPr>
        <w:t xml:space="preserve"> </w:t>
      </w:r>
      <w:r w:rsidR="00DC335D">
        <w:rPr>
          <w:rFonts w:asciiTheme="minorHAnsi" w:hAnsiTheme="minorHAnsi" w:cstheme="minorHAnsi"/>
          <w:b/>
        </w:rPr>
        <w:t>Definición de Factor por Municipios</w:t>
      </w:r>
    </w:p>
    <w:p w:rsidR="0052579D" w:rsidRPr="00DC335D" w:rsidRDefault="001A44BE" w:rsidP="00DC335D">
      <w:pPr>
        <w:ind w:firstLine="360"/>
        <w:rPr>
          <w:rFonts w:asciiTheme="minorHAnsi" w:hAnsiTheme="minorHAnsi" w:cstheme="minorHAnsi"/>
          <w:color w:val="000000"/>
          <w:szCs w:val="20"/>
          <w:lang w:val="es-MX" w:eastAsia="es-MX"/>
        </w:rPr>
      </w:pPr>
      <w:r w:rsidRPr="00DC335D">
        <w:rPr>
          <w:rFonts w:asciiTheme="minorHAnsi" w:hAnsiTheme="minorHAnsi" w:cstheme="minorHAnsi"/>
          <w:color w:val="000000"/>
          <w:szCs w:val="20"/>
          <w:lang w:val="es-MX" w:eastAsia="es-MX"/>
        </w:rPr>
        <w:t>El factor por Municipios</w:t>
      </w:r>
      <w:r w:rsidR="0052579D" w:rsidRPr="00DC335D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 corresponde a los municipios de los estados que se localizan concentrados en grupos. </w:t>
      </w:r>
    </w:p>
    <w:p w:rsidR="00D16B4F" w:rsidRPr="00AD37DD" w:rsidRDefault="00D16B4F" w:rsidP="0045514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371934693"/>
      <w:bookmarkStart w:id="127" w:name="_Toc487594859"/>
      <w:bookmarkEnd w:id="125"/>
      <w:r w:rsidRPr="00AD37DD">
        <w:rPr>
          <w:rFonts w:asciiTheme="minorHAnsi" w:hAnsiTheme="minorHAnsi" w:cstheme="minorHAnsi"/>
          <w:sz w:val="20"/>
        </w:rPr>
        <w:t>Validaciones</w:t>
      </w:r>
      <w:bookmarkEnd w:id="126"/>
      <w:bookmarkEnd w:id="127"/>
    </w:p>
    <w:p w:rsidR="00554004" w:rsidRPr="00AD37DD" w:rsidRDefault="00554004" w:rsidP="0045514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61701857"/>
      <w:bookmarkStart w:id="129" w:name="_Toc487594860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8"/>
      <w:bookmarkEnd w:id="129"/>
    </w:p>
    <w:p w:rsidR="00801704" w:rsidRDefault="00801704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0" w:name="_Toc461701858"/>
      <w:r w:rsidRPr="00801704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5894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1515"/>
        <w:gridCol w:w="1406"/>
        <w:gridCol w:w="2002"/>
      </w:tblGrid>
      <w:tr w:rsidR="008D5EAB" w:rsidRPr="00BC47D7" w:rsidTr="00507111">
        <w:trPr>
          <w:trHeight w:val="204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Modificable</w:t>
            </w:r>
          </w:p>
        </w:tc>
      </w:tr>
      <w:tr w:rsidR="008D5EAB" w:rsidRPr="00BC47D7" w:rsidTr="00507111">
        <w:trPr>
          <w:trHeight w:val="136"/>
          <w:jc w:val="center"/>
        </w:trPr>
        <w:tc>
          <w:tcPr>
            <w:tcW w:w="971" w:type="dxa"/>
            <w:noWrap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515" w:type="dxa"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Clasificación</w:t>
            </w:r>
          </w:p>
        </w:tc>
        <w:tc>
          <w:tcPr>
            <w:tcW w:w="1406" w:type="dxa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715F85" w:rsidRPr="00BC47D7" w:rsidTr="00507111">
        <w:trPr>
          <w:trHeight w:val="136"/>
          <w:jc w:val="center"/>
        </w:trPr>
        <w:tc>
          <w:tcPr>
            <w:tcW w:w="971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515" w:type="dxa"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Factor</w:t>
            </w:r>
          </w:p>
        </w:tc>
        <w:tc>
          <w:tcPr>
            <w:tcW w:w="1406" w:type="dxa"/>
            <w:noWrap/>
          </w:tcPr>
          <w:p w:rsidR="00715F85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</w:tcPr>
          <w:p w:rsidR="00715F85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8D5EAB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515" w:type="dxa"/>
            <w:noWrap/>
          </w:tcPr>
          <w:p w:rsidR="008D5EAB" w:rsidRPr="00BC47D7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Entidad Federativa</w:t>
            </w:r>
          </w:p>
        </w:tc>
        <w:tc>
          <w:tcPr>
            <w:tcW w:w="1406" w:type="dxa"/>
            <w:noWrap/>
          </w:tcPr>
          <w:p w:rsidR="008D5EAB" w:rsidRPr="00BC47D7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DE3589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DE3589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515" w:type="dxa"/>
            <w:noWrap/>
          </w:tcPr>
          <w:p w:rsidR="00DE3589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Municipio</w:t>
            </w:r>
          </w:p>
        </w:tc>
        <w:tc>
          <w:tcPr>
            <w:tcW w:w="1406" w:type="dxa"/>
            <w:noWrap/>
          </w:tcPr>
          <w:p w:rsidR="00DE3589" w:rsidRPr="00BC47D7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DE3589" w:rsidRPr="00BC47D7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bookmarkEnd w:id="130"/>
      <w:tr w:rsidR="00715F85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1515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06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715F85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1C34CE" w:rsidRPr="00AD37DD" w:rsidRDefault="001C34CE" w:rsidP="00B205E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1" w:name="_Toc487594861"/>
      <w:bookmarkStart w:id="132" w:name="_Toc371934694"/>
      <w:r w:rsidRPr="00AD37DD">
        <w:rPr>
          <w:rFonts w:asciiTheme="minorHAnsi" w:hAnsiTheme="minorHAnsi" w:cstheme="minorHAnsi"/>
          <w:sz w:val="20"/>
        </w:rPr>
        <w:lastRenderedPageBreak/>
        <w:t>V02 Validar tipo de dato</w:t>
      </w:r>
      <w:bookmarkEnd w:id="131"/>
    </w:p>
    <w:p w:rsidR="001C34CE" w:rsidRDefault="001C34CE" w:rsidP="001C34CE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r w:rsidRPr="00DF660D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8999" w:type="dxa"/>
        <w:jc w:val="center"/>
        <w:tblLayout w:type="fixed"/>
        <w:tblLook w:val="0000" w:firstRow="0" w:lastRow="0" w:firstColumn="0" w:lastColumn="0" w:noHBand="0" w:noVBand="0"/>
      </w:tblPr>
      <w:tblGrid>
        <w:gridCol w:w="1225"/>
        <w:gridCol w:w="1802"/>
        <w:gridCol w:w="1801"/>
        <w:gridCol w:w="1081"/>
        <w:gridCol w:w="3090"/>
      </w:tblGrid>
      <w:tr w:rsidR="001C34CE" w:rsidRPr="005C1AB4" w:rsidTr="00C61AC6">
        <w:trPr>
          <w:trHeight w:val="127"/>
          <w:jc w:val="center"/>
        </w:trPr>
        <w:tc>
          <w:tcPr>
            <w:tcW w:w="1225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802" w:type="dxa"/>
            <w:shd w:val="clear" w:color="auto" w:fill="BFBFBF" w:themeFill="background1" w:themeFillShade="BF"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801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Tipo</w:t>
            </w:r>
          </w:p>
        </w:tc>
        <w:tc>
          <w:tcPr>
            <w:tcW w:w="1081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Longitud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Observaciones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Clasificación</w:t>
            </w:r>
          </w:p>
        </w:tc>
        <w:tc>
          <w:tcPr>
            <w:tcW w:w="180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</w:t>
            </w:r>
            <w:r w:rsidR="00C61AC6">
              <w:rPr>
                <w:rFonts w:asciiTheme="minorHAnsi" w:hAnsiTheme="minorHAnsi" w:cs="Arial"/>
                <w:szCs w:val="20"/>
              </w:rPr>
              <w:t>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Factor</w:t>
            </w:r>
          </w:p>
        </w:tc>
        <w:tc>
          <w:tcPr>
            <w:tcW w:w="180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802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Entidad Federativa</w:t>
            </w:r>
          </w:p>
        </w:tc>
        <w:tc>
          <w:tcPr>
            <w:tcW w:w="1801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Municipio</w:t>
            </w:r>
          </w:p>
        </w:tc>
        <w:tc>
          <w:tcPr>
            <w:tcW w:w="1801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Default="00C61AC6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1868"/>
          <w:jc w:val="center"/>
        </w:trPr>
        <w:tc>
          <w:tcPr>
            <w:tcW w:w="1225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801" w:type="dxa"/>
            <w:noWrap/>
            <w:vAlign w:val="center"/>
          </w:tcPr>
          <w:p w:rsidR="001C34CE" w:rsidRDefault="00FD4283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081" w:type="dxa"/>
            <w:noWrap/>
            <w:vAlign w:val="center"/>
          </w:tcPr>
          <w:p w:rsidR="001C34CE" w:rsidRDefault="004616F8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3090" w:type="dxa"/>
            <w:vAlign w:val="center"/>
          </w:tcPr>
          <w:p w:rsidR="001C34CE" w:rsidRDefault="008A363E" w:rsidP="00C61AC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</w:tbl>
    <w:p w:rsidR="001C34CE" w:rsidRDefault="001C34CE" w:rsidP="001C34C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p w:rsidR="00D16B4F" w:rsidRDefault="00D16B4F" w:rsidP="00B205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3" w:name="_Toc487594862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2"/>
      <w:bookmarkEnd w:id="133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2E3E16" w:rsidRPr="00316B36" w:rsidRDefault="00BD09A8" w:rsidP="00316B36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316B36">
        <w:rPr>
          <w:rFonts w:ascii="Calibri" w:hAnsi="Calibri" w:cs="Calibri"/>
          <w:color w:val="000000"/>
          <w:szCs w:val="20"/>
          <w:lang w:val="es-MX" w:eastAsia="es-MX"/>
        </w:rPr>
        <w:t>FUNC-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CONF-036</w:t>
      </w:r>
      <w:r w:rsidR="002E3E16" w:rsidRPr="00316B36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Validar que el sistema permita administrar el ca</w:t>
      </w:r>
      <w:r w:rsidR="00AE0262" w:rsidRPr="00316B36">
        <w:rPr>
          <w:rFonts w:ascii="Calibri" w:hAnsi="Calibri" w:cs="Calibri"/>
          <w:color w:val="000000"/>
          <w:szCs w:val="20"/>
          <w:lang w:val="es-MX" w:eastAsia="es-MX"/>
        </w:rPr>
        <w:t>tálogo de factor por Municipios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D16B4F" w:rsidRDefault="00D16B4F" w:rsidP="00B205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4" w:name="_Toc371934695"/>
      <w:bookmarkStart w:id="135" w:name="_Toc289774391"/>
      <w:bookmarkStart w:id="136" w:name="_Toc487594863"/>
      <w:r w:rsidRPr="00AD37DD">
        <w:rPr>
          <w:rFonts w:asciiTheme="minorHAnsi" w:hAnsiTheme="minorHAnsi" w:cstheme="minorHAnsi"/>
          <w:sz w:val="20"/>
        </w:rPr>
        <w:t>Referencias</w:t>
      </w:r>
      <w:bookmarkEnd w:id="134"/>
      <w:bookmarkEnd w:id="135"/>
      <w:bookmarkEnd w:id="136"/>
    </w:p>
    <w:p w:rsidR="006A5C61" w:rsidRPr="00AD37DD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Diagrama Conceptual de la Solución Tecnológica (</w:t>
            </w:r>
            <w:r>
              <w:t>DGTI_DST_F_DiagConcepST_CONEC</w:t>
            </w:r>
            <w:r w:rsidRPr="003D2DA6">
              <w:t>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Requerimientos de la Solución Tecnológica (</w:t>
            </w:r>
            <w:r>
              <w:t>ReqSolTec_CONECII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>
              <w:t>3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Glosario de Términos. (Glosario</w:t>
            </w:r>
            <w:r>
              <w:t>Ter_CII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>
              <w:t>4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 xml:space="preserve">Modelo de Flujo </w:t>
            </w:r>
            <w:r>
              <w:t>de Negocios. (ModFlujoNeg_CII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7A0507" w:rsidRDefault="00316B36" w:rsidP="00316B36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316B36" w:rsidRPr="007A0507" w:rsidRDefault="00316B36" w:rsidP="009256C0">
            <w:pPr>
              <w:pStyle w:val="ndice2"/>
              <w:ind w:left="0" w:firstLine="0"/>
            </w:pPr>
            <w:r w:rsidRPr="002E3247">
              <w:t>Catálogo de Reglas de Negocio (CataRegNeg_CONECII.docx).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7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B205E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7594864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7"/>
      <w:bookmarkEnd w:id="138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B205EE" w:rsidRPr="00C207B5" w:rsidRDefault="00B205EE" w:rsidP="00B205EE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B205E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205EE" w:rsidRPr="00B205EE" w:rsidTr="005C0E8D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B205E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B205E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B205EE" w:rsidRPr="00B205EE" w:rsidTr="005C0E8D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B205EE" w:rsidRPr="00B205EE" w:rsidRDefault="00B205EE" w:rsidP="00B205E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215DCE" w:rsidRDefault="00215DCE" w:rsidP="00B205EE">
      <w:pPr>
        <w:rPr>
          <w:rFonts w:asciiTheme="minorHAnsi" w:hAnsiTheme="minorHAnsi" w:cstheme="minorHAnsi"/>
          <w:szCs w:val="20"/>
        </w:rPr>
      </w:pPr>
    </w:p>
    <w:p w:rsidR="00215DCE" w:rsidRDefault="00215DCE" w:rsidP="00B205EE">
      <w:pPr>
        <w:rPr>
          <w:rFonts w:asciiTheme="minorHAnsi" w:hAnsiTheme="minorHAnsi" w:cstheme="minorHAnsi"/>
          <w:szCs w:val="20"/>
        </w:rPr>
      </w:pPr>
    </w:p>
    <w:p w:rsidR="00215DCE" w:rsidRPr="00B205EE" w:rsidRDefault="00215DC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95149" w:rsidRDefault="00B95149" w:rsidP="00B95149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:rsidR="00B205EE" w:rsidRPr="00B205EE" w:rsidRDefault="00B95149" w:rsidP="00B95149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B205E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205EE" w:rsidRPr="00B205EE" w:rsidTr="005C0E8D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B95149" w:rsidRDefault="00B95149" w:rsidP="00B205EE">
      <w:pPr>
        <w:rPr>
          <w:rFonts w:asciiTheme="minorHAnsi" w:hAnsiTheme="minorHAnsi" w:cstheme="minorHAnsi"/>
          <w:b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b/>
          <w:szCs w:val="20"/>
        </w:rPr>
      </w:pPr>
      <w:r w:rsidRPr="00B205EE">
        <w:rPr>
          <w:rFonts w:asciiTheme="minorHAnsi" w:hAnsiTheme="minorHAnsi" w:cstheme="minorHAnsi"/>
          <w:b/>
          <w:szCs w:val="20"/>
        </w:rPr>
        <w:t xml:space="preserve">Aprobación de caso de uso por la </w:t>
      </w:r>
      <w:r w:rsidR="00B95149">
        <w:rPr>
          <w:rFonts w:asciiTheme="minorHAnsi" w:hAnsiTheme="minorHAnsi" w:cstheme="minorHAnsi"/>
          <w:b/>
          <w:szCs w:val="20"/>
        </w:rPr>
        <w:t>DGAPF</w:t>
      </w: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B95149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bookmarkStart w:id="139" w:name="_GoBack"/>
            <w:bookmarkEnd w:id="139"/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F14" w:rsidRDefault="00574F14" w:rsidP="0060039F">
      <w:pPr>
        <w:pStyle w:val="Encabezado"/>
      </w:pPr>
      <w:r>
        <w:separator/>
      </w:r>
    </w:p>
  </w:endnote>
  <w:endnote w:type="continuationSeparator" w:id="0">
    <w:p w:rsidR="00574F14" w:rsidRDefault="00574F14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5C0E8D" w:rsidTr="00EF0432">
      <w:tc>
        <w:tcPr>
          <w:tcW w:w="3465" w:type="dxa"/>
        </w:tcPr>
        <w:p w:rsidR="005C0E8D" w:rsidRPr="00CD783E" w:rsidRDefault="005C0E8D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7ED03" wp14:editId="5C7C4110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0E8D" w:rsidRPr="00CD783E" w:rsidRDefault="005C0E8D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5C0E8D" w:rsidRPr="0070527F" w:rsidRDefault="005C0E8D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5C0E8D" w:rsidRPr="00CD783E" w:rsidRDefault="005C0E8D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5C0E8D" w:rsidRPr="0070527F" w:rsidRDefault="005C0E8D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5C0E8D" w:rsidRPr="00BE4042" w:rsidRDefault="005C0E8D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5C0E8D" w:rsidRPr="00CD783E" w:rsidRDefault="005C0E8D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5C0E8D" w:rsidRPr="00D566C8" w:rsidTr="00EF0432">
      <w:tc>
        <w:tcPr>
          <w:tcW w:w="3465" w:type="dxa"/>
        </w:tcPr>
        <w:p w:rsidR="005C0E8D" w:rsidRPr="00BE4042" w:rsidRDefault="005C0E8D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5C0E8D" w:rsidRDefault="005C0E8D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5C0E8D" w:rsidRPr="00D566C8" w:rsidRDefault="005C0E8D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5C0E8D" w:rsidRPr="00A65C57" w:rsidRDefault="005C0E8D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F14" w:rsidRDefault="00574F14" w:rsidP="0060039F">
      <w:pPr>
        <w:pStyle w:val="Encabezado"/>
      </w:pPr>
      <w:r>
        <w:separator/>
      </w:r>
    </w:p>
  </w:footnote>
  <w:footnote w:type="continuationSeparator" w:id="0">
    <w:p w:rsidR="00574F14" w:rsidRDefault="00574F14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8D" w:rsidRPr="005B608B" w:rsidRDefault="005C0E8D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5C0E8D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5C0E8D" w:rsidRPr="00780E31" w:rsidRDefault="005C0E8D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74B23652" wp14:editId="73DAD9FA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5C0E8D" w:rsidRPr="00BE4042" w:rsidRDefault="005C0E8D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5C0E8D" w:rsidRPr="00BE4042" w:rsidRDefault="005C0E8D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5C0E8D" w:rsidRDefault="005C0E8D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5C0E8D" w:rsidRPr="00BE4042" w:rsidRDefault="005C0E8D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5C0E8D" w:rsidRPr="005E5122" w:rsidRDefault="005C0E8D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5C0E8D" w:rsidRPr="005B1C5D" w:rsidRDefault="005C0E8D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B95149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B95149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5C0E8D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780E31" w:rsidRDefault="005C0E8D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C0E8D" w:rsidRPr="00BE4042" w:rsidRDefault="005C0E8D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C0E8D" w:rsidRPr="005E5122" w:rsidRDefault="005C0E8D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C0E8D" w:rsidRPr="005B1C5D" w:rsidRDefault="005C0E8D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5C0E8D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780E31" w:rsidRDefault="005C0E8D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C0E8D" w:rsidRPr="00BE4042" w:rsidRDefault="005C0E8D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5C0E8D" w:rsidRPr="00F879E4" w:rsidRDefault="005C0E8D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5C0E8D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780E31" w:rsidRDefault="005C0E8D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C0E8D" w:rsidRPr="00BE4042" w:rsidRDefault="005C0E8D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5C0E8D" w:rsidRPr="005E5122" w:rsidRDefault="005C0E8D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5C0E8D" w:rsidRPr="005B1C5D" w:rsidRDefault="005C0E8D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5C0E8D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780E31" w:rsidRDefault="005C0E8D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C0E8D" w:rsidRPr="00BE4042" w:rsidRDefault="005C0E8D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5C0E8D" w:rsidRPr="001F75F8" w:rsidRDefault="005C0E8D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5C0E8D" w:rsidRPr="001F75F8" w:rsidRDefault="005C0E8D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5C0E8D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9A1678" w:rsidRDefault="005C0E8D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5C0E8D" w:rsidRPr="006E716C" w:rsidRDefault="005C0E8D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5C0E8D" w:rsidRPr="006E716C" w:rsidRDefault="005C0E8D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5C0E8D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C0E8D" w:rsidRPr="009A1678" w:rsidRDefault="005C0E8D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5C0E8D" w:rsidRPr="006F4FC9" w:rsidRDefault="005C0E8D" w:rsidP="00847F93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2018 - Administrar Factor Municipios</w:t>
          </w:r>
        </w:p>
      </w:tc>
      <w:tc>
        <w:tcPr>
          <w:tcW w:w="2595" w:type="dxa"/>
          <w:gridSpan w:val="2"/>
          <w:vMerge/>
          <w:vAlign w:val="center"/>
        </w:tcPr>
        <w:p w:rsidR="005C0E8D" w:rsidRPr="006E716C" w:rsidRDefault="005C0E8D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5C0E8D" w:rsidRPr="00C1246F" w:rsidRDefault="005C0E8D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BD8"/>
    <w:multiLevelType w:val="hybridMultilevel"/>
    <w:tmpl w:val="BF1AE68C"/>
    <w:lvl w:ilvl="0" w:tplc="236C6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C7C2E"/>
    <w:multiLevelType w:val="hybridMultilevel"/>
    <w:tmpl w:val="7F1E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D3BA2"/>
    <w:multiLevelType w:val="hybridMultilevel"/>
    <w:tmpl w:val="99F6E5F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16F0594A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A269C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FF4C2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D3724"/>
    <w:multiLevelType w:val="hybridMultilevel"/>
    <w:tmpl w:val="4C829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F4C10"/>
    <w:multiLevelType w:val="hybridMultilevel"/>
    <w:tmpl w:val="E9EC9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F0B7A"/>
    <w:multiLevelType w:val="hybridMultilevel"/>
    <w:tmpl w:val="826870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250F5"/>
    <w:multiLevelType w:val="hybridMultilevel"/>
    <w:tmpl w:val="F93291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74BD8"/>
    <w:multiLevelType w:val="hybridMultilevel"/>
    <w:tmpl w:val="D280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3E9C4CB8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06CDA"/>
    <w:multiLevelType w:val="hybridMultilevel"/>
    <w:tmpl w:val="66506224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F9343C1"/>
    <w:multiLevelType w:val="hybridMultilevel"/>
    <w:tmpl w:val="F0745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74AA3"/>
    <w:multiLevelType w:val="hybridMultilevel"/>
    <w:tmpl w:val="F5242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97345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6197926"/>
    <w:multiLevelType w:val="hybridMultilevel"/>
    <w:tmpl w:val="5888D462"/>
    <w:lvl w:ilvl="0" w:tplc="6ED2F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F1DD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402BE0"/>
    <w:multiLevelType w:val="hybridMultilevel"/>
    <w:tmpl w:val="FAA09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D493D"/>
    <w:multiLevelType w:val="hybridMultilevel"/>
    <w:tmpl w:val="FECEB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3"/>
  </w:num>
  <w:num w:numId="4">
    <w:abstractNumId w:val="33"/>
  </w:num>
  <w:num w:numId="5">
    <w:abstractNumId w:val="7"/>
  </w:num>
  <w:num w:numId="6">
    <w:abstractNumId w:val="29"/>
  </w:num>
  <w:num w:numId="7">
    <w:abstractNumId w:val="25"/>
  </w:num>
  <w:num w:numId="8">
    <w:abstractNumId w:val="5"/>
  </w:num>
  <w:num w:numId="9">
    <w:abstractNumId w:val="34"/>
  </w:num>
  <w:num w:numId="10">
    <w:abstractNumId w:val="32"/>
  </w:num>
  <w:num w:numId="11">
    <w:abstractNumId w:val="39"/>
  </w:num>
  <w:num w:numId="12">
    <w:abstractNumId w:val="10"/>
  </w:num>
  <w:num w:numId="13">
    <w:abstractNumId w:val="28"/>
  </w:num>
  <w:num w:numId="14">
    <w:abstractNumId w:val="18"/>
  </w:num>
  <w:num w:numId="15">
    <w:abstractNumId w:val="4"/>
  </w:num>
  <w:num w:numId="16">
    <w:abstractNumId w:val="22"/>
  </w:num>
  <w:num w:numId="17">
    <w:abstractNumId w:val="37"/>
  </w:num>
  <w:num w:numId="18">
    <w:abstractNumId w:val="21"/>
  </w:num>
  <w:num w:numId="19">
    <w:abstractNumId w:val="19"/>
  </w:num>
  <w:num w:numId="20">
    <w:abstractNumId w:val="1"/>
  </w:num>
  <w:num w:numId="21">
    <w:abstractNumId w:val="15"/>
  </w:num>
  <w:num w:numId="22">
    <w:abstractNumId w:val="33"/>
  </w:num>
  <w:num w:numId="23">
    <w:abstractNumId w:val="30"/>
  </w:num>
  <w:num w:numId="24">
    <w:abstractNumId w:val="24"/>
  </w:num>
  <w:num w:numId="25">
    <w:abstractNumId w:val="33"/>
  </w:num>
  <w:num w:numId="26">
    <w:abstractNumId w:val="16"/>
  </w:num>
  <w:num w:numId="27">
    <w:abstractNumId w:val="17"/>
  </w:num>
  <w:num w:numId="28">
    <w:abstractNumId w:val="20"/>
  </w:num>
  <w:num w:numId="29">
    <w:abstractNumId w:val="33"/>
  </w:num>
  <w:num w:numId="30">
    <w:abstractNumId w:val="33"/>
  </w:num>
  <w:num w:numId="31">
    <w:abstractNumId w:val="2"/>
  </w:num>
  <w:num w:numId="32">
    <w:abstractNumId w:val="11"/>
  </w:num>
  <w:num w:numId="33">
    <w:abstractNumId w:val="38"/>
  </w:num>
  <w:num w:numId="34">
    <w:abstractNumId w:val="14"/>
  </w:num>
  <w:num w:numId="35">
    <w:abstractNumId w:val="0"/>
  </w:num>
  <w:num w:numId="36">
    <w:abstractNumId w:val="8"/>
  </w:num>
  <w:num w:numId="37">
    <w:abstractNumId w:val="36"/>
  </w:num>
  <w:num w:numId="38">
    <w:abstractNumId w:val="27"/>
  </w:num>
  <w:num w:numId="39">
    <w:abstractNumId w:val="35"/>
  </w:num>
  <w:num w:numId="40">
    <w:abstractNumId w:val="12"/>
  </w:num>
  <w:num w:numId="41">
    <w:abstractNumId w:val="3"/>
  </w:num>
  <w:num w:numId="42">
    <w:abstractNumId w:val="26"/>
  </w:num>
  <w:num w:numId="43">
    <w:abstractNumId w:val="9"/>
  </w:num>
  <w:num w:numId="44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911"/>
    <w:rsid w:val="000021B6"/>
    <w:rsid w:val="00003E4D"/>
    <w:rsid w:val="00004323"/>
    <w:rsid w:val="00005902"/>
    <w:rsid w:val="00011964"/>
    <w:rsid w:val="00013FB2"/>
    <w:rsid w:val="000177F1"/>
    <w:rsid w:val="00026A1B"/>
    <w:rsid w:val="000302EB"/>
    <w:rsid w:val="0003192E"/>
    <w:rsid w:val="00033D02"/>
    <w:rsid w:val="000347AC"/>
    <w:rsid w:val="000423E5"/>
    <w:rsid w:val="00045FD0"/>
    <w:rsid w:val="00047042"/>
    <w:rsid w:val="00047589"/>
    <w:rsid w:val="00055252"/>
    <w:rsid w:val="0005593E"/>
    <w:rsid w:val="0005765E"/>
    <w:rsid w:val="00057729"/>
    <w:rsid w:val="00061386"/>
    <w:rsid w:val="0006392D"/>
    <w:rsid w:val="00064CA0"/>
    <w:rsid w:val="000656AA"/>
    <w:rsid w:val="0006628B"/>
    <w:rsid w:val="00067B02"/>
    <w:rsid w:val="00070524"/>
    <w:rsid w:val="000714A0"/>
    <w:rsid w:val="00073505"/>
    <w:rsid w:val="00074259"/>
    <w:rsid w:val="00081DB3"/>
    <w:rsid w:val="0008296C"/>
    <w:rsid w:val="00083BD3"/>
    <w:rsid w:val="000871EA"/>
    <w:rsid w:val="00091BF2"/>
    <w:rsid w:val="00092227"/>
    <w:rsid w:val="0009500D"/>
    <w:rsid w:val="00097EC6"/>
    <w:rsid w:val="000A1867"/>
    <w:rsid w:val="000A2E09"/>
    <w:rsid w:val="000A70D5"/>
    <w:rsid w:val="000B52D0"/>
    <w:rsid w:val="000B53CB"/>
    <w:rsid w:val="000B5B46"/>
    <w:rsid w:val="000B72F2"/>
    <w:rsid w:val="000C71F2"/>
    <w:rsid w:val="000D0E6A"/>
    <w:rsid w:val="000D1F11"/>
    <w:rsid w:val="000D50F3"/>
    <w:rsid w:val="000E0ACB"/>
    <w:rsid w:val="000E0F88"/>
    <w:rsid w:val="000E12BB"/>
    <w:rsid w:val="000E13EF"/>
    <w:rsid w:val="000E15A2"/>
    <w:rsid w:val="000E3A35"/>
    <w:rsid w:val="000E6097"/>
    <w:rsid w:val="000E68AE"/>
    <w:rsid w:val="000E6A00"/>
    <w:rsid w:val="000E7FE7"/>
    <w:rsid w:val="000F50CD"/>
    <w:rsid w:val="000F620A"/>
    <w:rsid w:val="00100151"/>
    <w:rsid w:val="00107BF1"/>
    <w:rsid w:val="00107D6A"/>
    <w:rsid w:val="0011070B"/>
    <w:rsid w:val="00111E01"/>
    <w:rsid w:val="00111E49"/>
    <w:rsid w:val="00112A34"/>
    <w:rsid w:val="001136F5"/>
    <w:rsid w:val="00114425"/>
    <w:rsid w:val="00115D98"/>
    <w:rsid w:val="001231B5"/>
    <w:rsid w:val="00126521"/>
    <w:rsid w:val="001303AA"/>
    <w:rsid w:val="00130FE0"/>
    <w:rsid w:val="00135D7A"/>
    <w:rsid w:val="0014354D"/>
    <w:rsid w:val="00144FCC"/>
    <w:rsid w:val="0014520C"/>
    <w:rsid w:val="00146005"/>
    <w:rsid w:val="00147714"/>
    <w:rsid w:val="00147986"/>
    <w:rsid w:val="00152715"/>
    <w:rsid w:val="00152F19"/>
    <w:rsid w:val="001531E7"/>
    <w:rsid w:val="00153FC2"/>
    <w:rsid w:val="001552A0"/>
    <w:rsid w:val="00160137"/>
    <w:rsid w:val="00161CD7"/>
    <w:rsid w:val="001633D8"/>
    <w:rsid w:val="00163B40"/>
    <w:rsid w:val="00163C12"/>
    <w:rsid w:val="001649C7"/>
    <w:rsid w:val="00164D3E"/>
    <w:rsid w:val="001705D9"/>
    <w:rsid w:val="00172DFB"/>
    <w:rsid w:val="0018098D"/>
    <w:rsid w:val="0018145C"/>
    <w:rsid w:val="001833CB"/>
    <w:rsid w:val="00184C17"/>
    <w:rsid w:val="00184D89"/>
    <w:rsid w:val="00186444"/>
    <w:rsid w:val="001917FD"/>
    <w:rsid w:val="00192119"/>
    <w:rsid w:val="00193BBD"/>
    <w:rsid w:val="00194C31"/>
    <w:rsid w:val="00196EDA"/>
    <w:rsid w:val="0019754D"/>
    <w:rsid w:val="00197845"/>
    <w:rsid w:val="001A23B8"/>
    <w:rsid w:val="001A3141"/>
    <w:rsid w:val="001A44BE"/>
    <w:rsid w:val="001A4CAA"/>
    <w:rsid w:val="001A5ED2"/>
    <w:rsid w:val="001B3BCA"/>
    <w:rsid w:val="001B48E2"/>
    <w:rsid w:val="001C0850"/>
    <w:rsid w:val="001C34CE"/>
    <w:rsid w:val="001C379B"/>
    <w:rsid w:val="001D27BB"/>
    <w:rsid w:val="001D3F02"/>
    <w:rsid w:val="001D5DAC"/>
    <w:rsid w:val="001D6F93"/>
    <w:rsid w:val="001E071D"/>
    <w:rsid w:val="001E167D"/>
    <w:rsid w:val="001E168B"/>
    <w:rsid w:val="001E2B06"/>
    <w:rsid w:val="001E3399"/>
    <w:rsid w:val="001E67D0"/>
    <w:rsid w:val="001F267B"/>
    <w:rsid w:val="001F3866"/>
    <w:rsid w:val="001F5FF1"/>
    <w:rsid w:val="001F6AD1"/>
    <w:rsid w:val="001F7DDC"/>
    <w:rsid w:val="00200AC6"/>
    <w:rsid w:val="00205D4C"/>
    <w:rsid w:val="00210076"/>
    <w:rsid w:val="002132A7"/>
    <w:rsid w:val="00214DAF"/>
    <w:rsid w:val="00215592"/>
    <w:rsid w:val="00215DCE"/>
    <w:rsid w:val="002167FB"/>
    <w:rsid w:val="00216B9C"/>
    <w:rsid w:val="00217345"/>
    <w:rsid w:val="00220ECD"/>
    <w:rsid w:val="00221BAE"/>
    <w:rsid w:val="00221D02"/>
    <w:rsid w:val="0022486C"/>
    <w:rsid w:val="00230027"/>
    <w:rsid w:val="00232A4D"/>
    <w:rsid w:val="00233257"/>
    <w:rsid w:val="002334F1"/>
    <w:rsid w:val="00233869"/>
    <w:rsid w:val="002374CD"/>
    <w:rsid w:val="002448B8"/>
    <w:rsid w:val="00246F96"/>
    <w:rsid w:val="00250ADE"/>
    <w:rsid w:val="002518D6"/>
    <w:rsid w:val="00253AB3"/>
    <w:rsid w:val="00254D4F"/>
    <w:rsid w:val="0025683E"/>
    <w:rsid w:val="00256B18"/>
    <w:rsid w:val="002601F7"/>
    <w:rsid w:val="0026028B"/>
    <w:rsid w:val="002618F4"/>
    <w:rsid w:val="0026438B"/>
    <w:rsid w:val="0026616E"/>
    <w:rsid w:val="0027069A"/>
    <w:rsid w:val="00270F64"/>
    <w:rsid w:val="002761C5"/>
    <w:rsid w:val="00280759"/>
    <w:rsid w:val="00281D2B"/>
    <w:rsid w:val="00281F09"/>
    <w:rsid w:val="002823E1"/>
    <w:rsid w:val="00282968"/>
    <w:rsid w:val="002839E8"/>
    <w:rsid w:val="0028456A"/>
    <w:rsid w:val="0028472F"/>
    <w:rsid w:val="002903B2"/>
    <w:rsid w:val="00290755"/>
    <w:rsid w:val="002909E0"/>
    <w:rsid w:val="00291FC5"/>
    <w:rsid w:val="002A2EB4"/>
    <w:rsid w:val="002A3110"/>
    <w:rsid w:val="002A312F"/>
    <w:rsid w:val="002A337E"/>
    <w:rsid w:val="002A3CC5"/>
    <w:rsid w:val="002A6F7D"/>
    <w:rsid w:val="002B0010"/>
    <w:rsid w:val="002B3B23"/>
    <w:rsid w:val="002B6062"/>
    <w:rsid w:val="002C32B2"/>
    <w:rsid w:val="002D3C61"/>
    <w:rsid w:val="002D5083"/>
    <w:rsid w:val="002E1520"/>
    <w:rsid w:val="002E1DDA"/>
    <w:rsid w:val="002E3DEB"/>
    <w:rsid w:val="002E3E16"/>
    <w:rsid w:val="002E3F55"/>
    <w:rsid w:val="002E47D3"/>
    <w:rsid w:val="002E574A"/>
    <w:rsid w:val="002E6A33"/>
    <w:rsid w:val="002E7E66"/>
    <w:rsid w:val="002F5CCE"/>
    <w:rsid w:val="00300249"/>
    <w:rsid w:val="00302F76"/>
    <w:rsid w:val="00303390"/>
    <w:rsid w:val="00304B36"/>
    <w:rsid w:val="00304E6E"/>
    <w:rsid w:val="00311A1B"/>
    <w:rsid w:val="00312A65"/>
    <w:rsid w:val="00312F2A"/>
    <w:rsid w:val="0031416B"/>
    <w:rsid w:val="003154A2"/>
    <w:rsid w:val="00316B36"/>
    <w:rsid w:val="00316C10"/>
    <w:rsid w:val="00320A99"/>
    <w:rsid w:val="003222E8"/>
    <w:rsid w:val="00322E30"/>
    <w:rsid w:val="00323429"/>
    <w:rsid w:val="00323A93"/>
    <w:rsid w:val="00324065"/>
    <w:rsid w:val="00324D2F"/>
    <w:rsid w:val="00325793"/>
    <w:rsid w:val="00326B58"/>
    <w:rsid w:val="00327C75"/>
    <w:rsid w:val="0033216F"/>
    <w:rsid w:val="0033227E"/>
    <w:rsid w:val="00334F06"/>
    <w:rsid w:val="003357E7"/>
    <w:rsid w:val="00340808"/>
    <w:rsid w:val="0034123A"/>
    <w:rsid w:val="0034217C"/>
    <w:rsid w:val="0034240E"/>
    <w:rsid w:val="003429EC"/>
    <w:rsid w:val="003430F3"/>
    <w:rsid w:val="00343B13"/>
    <w:rsid w:val="00343E61"/>
    <w:rsid w:val="0034632A"/>
    <w:rsid w:val="00353F93"/>
    <w:rsid w:val="0036015C"/>
    <w:rsid w:val="00362063"/>
    <w:rsid w:val="0036306D"/>
    <w:rsid w:val="00365268"/>
    <w:rsid w:val="00370AB9"/>
    <w:rsid w:val="00370E97"/>
    <w:rsid w:val="00373656"/>
    <w:rsid w:val="00374C77"/>
    <w:rsid w:val="00375714"/>
    <w:rsid w:val="003763E4"/>
    <w:rsid w:val="00385521"/>
    <w:rsid w:val="00387649"/>
    <w:rsid w:val="0039002E"/>
    <w:rsid w:val="00390450"/>
    <w:rsid w:val="0039212B"/>
    <w:rsid w:val="003968F2"/>
    <w:rsid w:val="00396A2C"/>
    <w:rsid w:val="003A3856"/>
    <w:rsid w:val="003A6EED"/>
    <w:rsid w:val="003B0CF2"/>
    <w:rsid w:val="003B5582"/>
    <w:rsid w:val="003B6D32"/>
    <w:rsid w:val="003C0364"/>
    <w:rsid w:val="003C2066"/>
    <w:rsid w:val="003C2A45"/>
    <w:rsid w:val="003C3041"/>
    <w:rsid w:val="003C3C08"/>
    <w:rsid w:val="003C71C2"/>
    <w:rsid w:val="003D073B"/>
    <w:rsid w:val="003D0742"/>
    <w:rsid w:val="003D13C5"/>
    <w:rsid w:val="003D2DA6"/>
    <w:rsid w:val="003D31C5"/>
    <w:rsid w:val="003D3ABD"/>
    <w:rsid w:val="003D5325"/>
    <w:rsid w:val="003D6249"/>
    <w:rsid w:val="003E1641"/>
    <w:rsid w:val="003E3B20"/>
    <w:rsid w:val="003F3EA0"/>
    <w:rsid w:val="00400959"/>
    <w:rsid w:val="00402644"/>
    <w:rsid w:val="004038AD"/>
    <w:rsid w:val="00405922"/>
    <w:rsid w:val="00405AC8"/>
    <w:rsid w:val="0041128F"/>
    <w:rsid w:val="004209CC"/>
    <w:rsid w:val="004243DE"/>
    <w:rsid w:val="00425283"/>
    <w:rsid w:val="00425936"/>
    <w:rsid w:val="00425E17"/>
    <w:rsid w:val="004275FC"/>
    <w:rsid w:val="00432BCE"/>
    <w:rsid w:val="00433183"/>
    <w:rsid w:val="00433285"/>
    <w:rsid w:val="00434830"/>
    <w:rsid w:val="00434BA6"/>
    <w:rsid w:val="00436340"/>
    <w:rsid w:val="004370D6"/>
    <w:rsid w:val="00443A1B"/>
    <w:rsid w:val="00445009"/>
    <w:rsid w:val="00445B96"/>
    <w:rsid w:val="0045088B"/>
    <w:rsid w:val="00450BFE"/>
    <w:rsid w:val="0045497B"/>
    <w:rsid w:val="00455148"/>
    <w:rsid w:val="00455180"/>
    <w:rsid w:val="004616F8"/>
    <w:rsid w:val="00462B20"/>
    <w:rsid w:val="004634A6"/>
    <w:rsid w:val="004670D6"/>
    <w:rsid w:val="00471FF7"/>
    <w:rsid w:val="00483597"/>
    <w:rsid w:val="004835B0"/>
    <w:rsid w:val="00487C61"/>
    <w:rsid w:val="00487F9F"/>
    <w:rsid w:val="004914F2"/>
    <w:rsid w:val="00492D8A"/>
    <w:rsid w:val="00497ADA"/>
    <w:rsid w:val="004A0EA4"/>
    <w:rsid w:val="004A1146"/>
    <w:rsid w:val="004A28CF"/>
    <w:rsid w:val="004A5059"/>
    <w:rsid w:val="004A525C"/>
    <w:rsid w:val="004A5E84"/>
    <w:rsid w:val="004A7728"/>
    <w:rsid w:val="004B001E"/>
    <w:rsid w:val="004B385C"/>
    <w:rsid w:val="004B60EE"/>
    <w:rsid w:val="004B66CA"/>
    <w:rsid w:val="004C3BB9"/>
    <w:rsid w:val="004C3D38"/>
    <w:rsid w:val="004C531A"/>
    <w:rsid w:val="004C5B89"/>
    <w:rsid w:val="004D2032"/>
    <w:rsid w:val="004D4087"/>
    <w:rsid w:val="004D4AC8"/>
    <w:rsid w:val="004D55F1"/>
    <w:rsid w:val="004D565C"/>
    <w:rsid w:val="004D6458"/>
    <w:rsid w:val="004D7007"/>
    <w:rsid w:val="004D7046"/>
    <w:rsid w:val="004E38B8"/>
    <w:rsid w:val="004E4CA3"/>
    <w:rsid w:val="004E4D7C"/>
    <w:rsid w:val="004E7A30"/>
    <w:rsid w:val="004F4BAD"/>
    <w:rsid w:val="00500124"/>
    <w:rsid w:val="0050106F"/>
    <w:rsid w:val="0050303F"/>
    <w:rsid w:val="005030B9"/>
    <w:rsid w:val="00504C39"/>
    <w:rsid w:val="00505C20"/>
    <w:rsid w:val="00507111"/>
    <w:rsid w:val="00510A34"/>
    <w:rsid w:val="0051209D"/>
    <w:rsid w:val="00513A3E"/>
    <w:rsid w:val="00513BAC"/>
    <w:rsid w:val="00513E9A"/>
    <w:rsid w:val="005245A7"/>
    <w:rsid w:val="005254AC"/>
    <w:rsid w:val="0052579D"/>
    <w:rsid w:val="00527841"/>
    <w:rsid w:val="00531216"/>
    <w:rsid w:val="005359FA"/>
    <w:rsid w:val="00536491"/>
    <w:rsid w:val="00536FA3"/>
    <w:rsid w:val="005371EB"/>
    <w:rsid w:val="00540392"/>
    <w:rsid w:val="00541A39"/>
    <w:rsid w:val="00542DD4"/>
    <w:rsid w:val="00542EED"/>
    <w:rsid w:val="00543560"/>
    <w:rsid w:val="00544021"/>
    <w:rsid w:val="0054476D"/>
    <w:rsid w:val="00545878"/>
    <w:rsid w:val="00554004"/>
    <w:rsid w:val="00556C2C"/>
    <w:rsid w:val="00562459"/>
    <w:rsid w:val="00562483"/>
    <w:rsid w:val="00562A8A"/>
    <w:rsid w:val="00564676"/>
    <w:rsid w:val="005675FD"/>
    <w:rsid w:val="005707A0"/>
    <w:rsid w:val="005727FD"/>
    <w:rsid w:val="00573408"/>
    <w:rsid w:val="00573BC3"/>
    <w:rsid w:val="00573E5D"/>
    <w:rsid w:val="00574F14"/>
    <w:rsid w:val="00575485"/>
    <w:rsid w:val="00575E78"/>
    <w:rsid w:val="0057644B"/>
    <w:rsid w:val="00577E86"/>
    <w:rsid w:val="00577EB1"/>
    <w:rsid w:val="0058227F"/>
    <w:rsid w:val="00584927"/>
    <w:rsid w:val="00585EA8"/>
    <w:rsid w:val="00593424"/>
    <w:rsid w:val="005934B8"/>
    <w:rsid w:val="00594A5B"/>
    <w:rsid w:val="00595518"/>
    <w:rsid w:val="005957B9"/>
    <w:rsid w:val="005961D4"/>
    <w:rsid w:val="005964BB"/>
    <w:rsid w:val="005A056A"/>
    <w:rsid w:val="005A1960"/>
    <w:rsid w:val="005A3296"/>
    <w:rsid w:val="005A6A70"/>
    <w:rsid w:val="005A6D75"/>
    <w:rsid w:val="005B0987"/>
    <w:rsid w:val="005B1C5D"/>
    <w:rsid w:val="005B3455"/>
    <w:rsid w:val="005B4159"/>
    <w:rsid w:val="005B4649"/>
    <w:rsid w:val="005B608B"/>
    <w:rsid w:val="005B6523"/>
    <w:rsid w:val="005B71B7"/>
    <w:rsid w:val="005C0E8D"/>
    <w:rsid w:val="005C1A05"/>
    <w:rsid w:val="005C33A5"/>
    <w:rsid w:val="005C395E"/>
    <w:rsid w:val="005C42FC"/>
    <w:rsid w:val="005C4333"/>
    <w:rsid w:val="005C563A"/>
    <w:rsid w:val="005C7ED1"/>
    <w:rsid w:val="005D14B9"/>
    <w:rsid w:val="005D2A51"/>
    <w:rsid w:val="005D4FF0"/>
    <w:rsid w:val="005E08AF"/>
    <w:rsid w:val="005E115F"/>
    <w:rsid w:val="005E2384"/>
    <w:rsid w:val="005E5122"/>
    <w:rsid w:val="005F1F5D"/>
    <w:rsid w:val="005F2361"/>
    <w:rsid w:val="005F3336"/>
    <w:rsid w:val="005F35C7"/>
    <w:rsid w:val="005F4EF5"/>
    <w:rsid w:val="0060039F"/>
    <w:rsid w:val="00600DB0"/>
    <w:rsid w:val="00605526"/>
    <w:rsid w:val="006069FC"/>
    <w:rsid w:val="00607F39"/>
    <w:rsid w:val="00610483"/>
    <w:rsid w:val="006110D1"/>
    <w:rsid w:val="00613074"/>
    <w:rsid w:val="00614024"/>
    <w:rsid w:val="00615537"/>
    <w:rsid w:val="0062078E"/>
    <w:rsid w:val="00626A89"/>
    <w:rsid w:val="00626AB9"/>
    <w:rsid w:val="006304DB"/>
    <w:rsid w:val="00630864"/>
    <w:rsid w:val="00630EE0"/>
    <w:rsid w:val="006323D2"/>
    <w:rsid w:val="00632BEA"/>
    <w:rsid w:val="00633001"/>
    <w:rsid w:val="00634522"/>
    <w:rsid w:val="00635603"/>
    <w:rsid w:val="00636D21"/>
    <w:rsid w:val="006372B5"/>
    <w:rsid w:val="0064151C"/>
    <w:rsid w:val="006457EB"/>
    <w:rsid w:val="0064677E"/>
    <w:rsid w:val="006508F7"/>
    <w:rsid w:val="00654F00"/>
    <w:rsid w:val="00661408"/>
    <w:rsid w:val="00663541"/>
    <w:rsid w:val="00677401"/>
    <w:rsid w:val="00682A5E"/>
    <w:rsid w:val="00682A75"/>
    <w:rsid w:val="00684D79"/>
    <w:rsid w:val="0068655B"/>
    <w:rsid w:val="00687AC8"/>
    <w:rsid w:val="00690725"/>
    <w:rsid w:val="00690C22"/>
    <w:rsid w:val="00696986"/>
    <w:rsid w:val="0069763C"/>
    <w:rsid w:val="006A4733"/>
    <w:rsid w:val="006A52D4"/>
    <w:rsid w:val="006A5C61"/>
    <w:rsid w:val="006A5C88"/>
    <w:rsid w:val="006A7ED2"/>
    <w:rsid w:val="006B0566"/>
    <w:rsid w:val="006B4196"/>
    <w:rsid w:val="006B4C79"/>
    <w:rsid w:val="006B7C28"/>
    <w:rsid w:val="006C3551"/>
    <w:rsid w:val="006C3792"/>
    <w:rsid w:val="006C398E"/>
    <w:rsid w:val="006C3D9F"/>
    <w:rsid w:val="006C5F82"/>
    <w:rsid w:val="006C5F97"/>
    <w:rsid w:val="006D085D"/>
    <w:rsid w:val="006D25BE"/>
    <w:rsid w:val="006E0A93"/>
    <w:rsid w:val="006E1AD1"/>
    <w:rsid w:val="006E25E8"/>
    <w:rsid w:val="006E485C"/>
    <w:rsid w:val="006E716C"/>
    <w:rsid w:val="006F0B85"/>
    <w:rsid w:val="006F241E"/>
    <w:rsid w:val="006F4FC9"/>
    <w:rsid w:val="006F7655"/>
    <w:rsid w:val="00700597"/>
    <w:rsid w:val="00700639"/>
    <w:rsid w:val="007015EF"/>
    <w:rsid w:val="00702504"/>
    <w:rsid w:val="00703837"/>
    <w:rsid w:val="0070527F"/>
    <w:rsid w:val="00706CB9"/>
    <w:rsid w:val="00707E32"/>
    <w:rsid w:val="00715F85"/>
    <w:rsid w:val="00716D3C"/>
    <w:rsid w:val="0071783E"/>
    <w:rsid w:val="00723ADA"/>
    <w:rsid w:val="0073188E"/>
    <w:rsid w:val="00734063"/>
    <w:rsid w:val="0073563B"/>
    <w:rsid w:val="007367BF"/>
    <w:rsid w:val="0074011E"/>
    <w:rsid w:val="0074077F"/>
    <w:rsid w:val="007451A4"/>
    <w:rsid w:val="00751860"/>
    <w:rsid w:val="00752AE0"/>
    <w:rsid w:val="00753878"/>
    <w:rsid w:val="00760FE5"/>
    <w:rsid w:val="00762F4C"/>
    <w:rsid w:val="00764BF4"/>
    <w:rsid w:val="00766972"/>
    <w:rsid w:val="00773A1C"/>
    <w:rsid w:val="00774265"/>
    <w:rsid w:val="00777FFE"/>
    <w:rsid w:val="0078167A"/>
    <w:rsid w:val="00785032"/>
    <w:rsid w:val="007906FE"/>
    <w:rsid w:val="00790ABA"/>
    <w:rsid w:val="00790AD7"/>
    <w:rsid w:val="00792A9C"/>
    <w:rsid w:val="00793C46"/>
    <w:rsid w:val="00795FAB"/>
    <w:rsid w:val="007960E1"/>
    <w:rsid w:val="007A0E04"/>
    <w:rsid w:val="007A5015"/>
    <w:rsid w:val="007B041A"/>
    <w:rsid w:val="007B0DC1"/>
    <w:rsid w:val="007B1A22"/>
    <w:rsid w:val="007B4A51"/>
    <w:rsid w:val="007C13B7"/>
    <w:rsid w:val="007C1AD2"/>
    <w:rsid w:val="007C4417"/>
    <w:rsid w:val="007C518D"/>
    <w:rsid w:val="007C6069"/>
    <w:rsid w:val="007D0BFB"/>
    <w:rsid w:val="007D0C7F"/>
    <w:rsid w:val="007E0CD8"/>
    <w:rsid w:val="007E2905"/>
    <w:rsid w:val="007E79AD"/>
    <w:rsid w:val="007F28F5"/>
    <w:rsid w:val="007F6F20"/>
    <w:rsid w:val="007F7C32"/>
    <w:rsid w:val="00800645"/>
    <w:rsid w:val="00801704"/>
    <w:rsid w:val="00804EAD"/>
    <w:rsid w:val="00804F3C"/>
    <w:rsid w:val="00806765"/>
    <w:rsid w:val="00807284"/>
    <w:rsid w:val="008073E0"/>
    <w:rsid w:val="0081016C"/>
    <w:rsid w:val="00812646"/>
    <w:rsid w:val="00813072"/>
    <w:rsid w:val="0081549F"/>
    <w:rsid w:val="00821813"/>
    <w:rsid w:val="00822957"/>
    <w:rsid w:val="00825318"/>
    <w:rsid w:val="00825662"/>
    <w:rsid w:val="008257D9"/>
    <w:rsid w:val="00826D40"/>
    <w:rsid w:val="00831299"/>
    <w:rsid w:val="008360D8"/>
    <w:rsid w:val="00836D4B"/>
    <w:rsid w:val="008424DC"/>
    <w:rsid w:val="00842781"/>
    <w:rsid w:val="00846AA9"/>
    <w:rsid w:val="00846EA1"/>
    <w:rsid w:val="00847F93"/>
    <w:rsid w:val="008514C7"/>
    <w:rsid w:val="00853E46"/>
    <w:rsid w:val="0085432E"/>
    <w:rsid w:val="00855DC5"/>
    <w:rsid w:val="00856220"/>
    <w:rsid w:val="00856624"/>
    <w:rsid w:val="00860311"/>
    <w:rsid w:val="00862A2E"/>
    <w:rsid w:val="0086312A"/>
    <w:rsid w:val="008657C4"/>
    <w:rsid w:val="0086637D"/>
    <w:rsid w:val="00867938"/>
    <w:rsid w:val="008703F6"/>
    <w:rsid w:val="00870826"/>
    <w:rsid w:val="00880520"/>
    <w:rsid w:val="008808A0"/>
    <w:rsid w:val="00880A04"/>
    <w:rsid w:val="0088165C"/>
    <w:rsid w:val="0088368B"/>
    <w:rsid w:val="00883E3C"/>
    <w:rsid w:val="00887611"/>
    <w:rsid w:val="00890CF7"/>
    <w:rsid w:val="0089113F"/>
    <w:rsid w:val="00893CBB"/>
    <w:rsid w:val="008979D3"/>
    <w:rsid w:val="008A00CE"/>
    <w:rsid w:val="008A363E"/>
    <w:rsid w:val="008A3DB6"/>
    <w:rsid w:val="008B110A"/>
    <w:rsid w:val="008B1650"/>
    <w:rsid w:val="008B1E15"/>
    <w:rsid w:val="008B4C1D"/>
    <w:rsid w:val="008B7F1E"/>
    <w:rsid w:val="008C0AE9"/>
    <w:rsid w:val="008C26F4"/>
    <w:rsid w:val="008C480F"/>
    <w:rsid w:val="008C5190"/>
    <w:rsid w:val="008C7D0F"/>
    <w:rsid w:val="008D05F7"/>
    <w:rsid w:val="008D3AC7"/>
    <w:rsid w:val="008D5EAB"/>
    <w:rsid w:val="008D6137"/>
    <w:rsid w:val="008E0A3B"/>
    <w:rsid w:val="008E39A6"/>
    <w:rsid w:val="008E506B"/>
    <w:rsid w:val="008E6B08"/>
    <w:rsid w:val="008F1892"/>
    <w:rsid w:val="008F4DB4"/>
    <w:rsid w:val="008F54DB"/>
    <w:rsid w:val="00901F30"/>
    <w:rsid w:val="009071AF"/>
    <w:rsid w:val="00912240"/>
    <w:rsid w:val="00912C59"/>
    <w:rsid w:val="00916384"/>
    <w:rsid w:val="00916E33"/>
    <w:rsid w:val="0092148E"/>
    <w:rsid w:val="00921A6D"/>
    <w:rsid w:val="009220BF"/>
    <w:rsid w:val="009256C0"/>
    <w:rsid w:val="009271C0"/>
    <w:rsid w:val="00927212"/>
    <w:rsid w:val="00931AAD"/>
    <w:rsid w:val="009358C5"/>
    <w:rsid w:val="00937068"/>
    <w:rsid w:val="00937CF9"/>
    <w:rsid w:val="00940569"/>
    <w:rsid w:val="00941144"/>
    <w:rsid w:val="009420FF"/>
    <w:rsid w:val="00947723"/>
    <w:rsid w:val="00950605"/>
    <w:rsid w:val="0095484B"/>
    <w:rsid w:val="009563C2"/>
    <w:rsid w:val="00956991"/>
    <w:rsid w:val="00960EE8"/>
    <w:rsid w:val="00964120"/>
    <w:rsid w:val="00964DDD"/>
    <w:rsid w:val="00966AC4"/>
    <w:rsid w:val="00967066"/>
    <w:rsid w:val="0096746E"/>
    <w:rsid w:val="00967835"/>
    <w:rsid w:val="0097133F"/>
    <w:rsid w:val="00972305"/>
    <w:rsid w:val="00972487"/>
    <w:rsid w:val="00973AF2"/>
    <w:rsid w:val="009770C6"/>
    <w:rsid w:val="0098298D"/>
    <w:rsid w:val="00982BCD"/>
    <w:rsid w:val="00982DE2"/>
    <w:rsid w:val="0098551F"/>
    <w:rsid w:val="0098664D"/>
    <w:rsid w:val="0098798F"/>
    <w:rsid w:val="009916EA"/>
    <w:rsid w:val="00991EFE"/>
    <w:rsid w:val="00994CB6"/>
    <w:rsid w:val="009A234C"/>
    <w:rsid w:val="009A3005"/>
    <w:rsid w:val="009A50ED"/>
    <w:rsid w:val="009A6029"/>
    <w:rsid w:val="009A7F02"/>
    <w:rsid w:val="009B16A0"/>
    <w:rsid w:val="009B4693"/>
    <w:rsid w:val="009B70F2"/>
    <w:rsid w:val="009B7C28"/>
    <w:rsid w:val="009C2E23"/>
    <w:rsid w:val="009C565E"/>
    <w:rsid w:val="009C58F5"/>
    <w:rsid w:val="009C5C88"/>
    <w:rsid w:val="009C5D04"/>
    <w:rsid w:val="009D206F"/>
    <w:rsid w:val="009D3615"/>
    <w:rsid w:val="009D5F08"/>
    <w:rsid w:val="009D69CF"/>
    <w:rsid w:val="009E0BD4"/>
    <w:rsid w:val="009E2275"/>
    <w:rsid w:val="009E2971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EB8"/>
    <w:rsid w:val="00A03926"/>
    <w:rsid w:val="00A101F7"/>
    <w:rsid w:val="00A108B5"/>
    <w:rsid w:val="00A35466"/>
    <w:rsid w:val="00A457E9"/>
    <w:rsid w:val="00A53EF1"/>
    <w:rsid w:val="00A54754"/>
    <w:rsid w:val="00A568F9"/>
    <w:rsid w:val="00A61B90"/>
    <w:rsid w:val="00A61EFF"/>
    <w:rsid w:val="00A65969"/>
    <w:rsid w:val="00A65C57"/>
    <w:rsid w:val="00A66901"/>
    <w:rsid w:val="00A713D5"/>
    <w:rsid w:val="00A74F10"/>
    <w:rsid w:val="00A7616B"/>
    <w:rsid w:val="00A77B73"/>
    <w:rsid w:val="00A77BB4"/>
    <w:rsid w:val="00A77CD2"/>
    <w:rsid w:val="00A8201A"/>
    <w:rsid w:val="00A8239D"/>
    <w:rsid w:val="00A82DF8"/>
    <w:rsid w:val="00A869CE"/>
    <w:rsid w:val="00A95FF0"/>
    <w:rsid w:val="00A96A20"/>
    <w:rsid w:val="00AA3B44"/>
    <w:rsid w:val="00AA64CD"/>
    <w:rsid w:val="00AA6AD1"/>
    <w:rsid w:val="00AA783E"/>
    <w:rsid w:val="00AB4472"/>
    <w:rsid w:val="00AB4929"/>
    <w:rsid w:val="00AB6CCF"/>
    <w:rsid w:val="00AC1E5A"/>
    <w:rsid w:val="00AC25A2"/>
    <w:rsid w:val="00AC2765"/>
    <w:rsid w:val="00AC3AEF"/>
    <w:rsid w:val="00AC4051"/>
    <w:rsid w:val="00AC5DA7"/>
    <w:rsid w:val="00AC6897"/>
    <w:rsid w:val="00AD3437"/>
    <w:rsid w:val="00AD37DD"/>
    <w:rsid w:val="00AD53E5"/>
    <w:rsid w:val="00AE0262"/>
    <w:rsid w:val="00AE1176"/>
    <w:rsid w:val="00AE3BC3"/>
    <w:rsid w:val="00AE46FA"/>
    <w:rsid w:val="00AE6516"/>
    <w:rsid w:val="00AE6FD6"/>
    <w:rsid w:val="00AF35BC"/>
    <w:rsid w:val="00AF3C38"/>
    <w:rsid w:val="00AF4034"/>
    <w:rsid w:val="00B01776"/>
    <w:rsid w:val="00B01D79"/>
    <w:rsid w:val="00B03985"/>
    <w:rsid w:val="00B04797"/>
    <w:rsid w:val="00B1276C"/>
    <w:rsid w:val="00B153F5"/>
    <w:rsid w:val="00B167E2"/>
    <w:rsid w:val="00B170D4"/>
    <w:rsid w:val="00B205EE"/>
    <w:rsid w:val="00B231D0"/>
    <w:rsid w:val="00B2468C"/>
    <w:rsid w:val="00B3020F"/>
    <w:rsid w:val="00B3453C"/>
    <w:rsid w:val="00B34A1A"/>
    <w:rsid w:val="00B40980"/>
    <w:rsid w:val="00B42B2C"/>
    <w:rsid w:val="00B443A3"/>
    <w:rsid w:val="00B45D44"/>
    <w:rsid w:val="00B45EBC"/>
    <w:rsid w:val="00B46AF0"/>
    <w:rsid w:val="00B47AD9"/>
    <w:rsid w:val="00B51A4D"/>
    <w:rsid w:val="00B527C0"/>
    <w:rsid w:val="00B52F36"/>
    <w:rsid w:val="00B60FF1"/>
    <w:rsid w:val="00B61491"/>
    <w:rsid w:val="00B61676"/>
    <w:rsid w:val="00B61CCB"/>
    <w:rsid w:val="00B62B20"/>
    <w:rsid w:val="00B64055"/>
    <w:rsid w:val="00B6449A"/>
    <w:rsid w:val="00B65919"/>
    <w:rsid w:val="00B659A4"/>
    <w:rsid w:val="00B67167"/>
    <w:rsid w:val="00B733FF"/>
    <w:rsid w:val="00B73A10"/>
    <w:rsid w:val="00B75D61"/>
    <w:rsid w:val="00B7759E"/>
    <w:rsid w:val="00B81140"/>
    <w:rsid w:val="00B86150"/>
    <w:rsid w:val="00B86C34"/>
    <w:rsid w:val="00B92E8C"/>
    <w:rsid w:val="00B93C5E"/>
    <w:rsid w:val="00B95149"/>
    <w:rsid w:val="00B96243"/>
    <w:rsid w:val="00BA0918"/>
    <w:rsid w:val="00BA393A"/>
    <w:rsid w:val="00BA3D53"/>
    <w:rsid w:val="00BA431F"/>
    <w:rsid w:val="00BA50EE"/>
    <w:rsid w:val="00BA536C"/>
    <w:rsid w:val="00BB09BE"/>
    <w:rsid w:val="00BB13D1"/>
    <w:rsid w:val="00BB3186"/>
    <w:rsid w:val="00BB3FA3"/>
    <w:rsid w:val="00BB47C9"/>
    <w:rsid w:val="00BC1C25"/>
    <w:rsid w:val="00BC36D3"/>
    <w:rsid w:val="00BC4294"/>
    <w:rsid w:val="00BC648F"/>
    <w:rsid w:val="00BC74AB"/>
    <w:rsid w:val="00BC7CB1"/>
    <w:rsid w:val="00BC7F32"/>
    <w:rsid w:val="00BD09A8"/>
    <w:rsid w:val="00BD0B53"/>
    <w:rsid w:val="00BD0E19"/>
    <w:rsid w:val="00BD3064"/>
    <w:rsid w:val="00BD44FB"/>
    <w:rsid w:val="00BD592E"/>
    <w:rsid w:val="00BD5B2C"/>
    <w:rsid w:val="00BE0BF7"/>
    <w:rsid w:val="00BE4042"/>
    <w:rsid w:val="00BE4191"/>
    <w:rsid w:val="00BE4763"/>
    <w:rsid w:val="00BE4B55"/>
    <w:rsid w:val="00BE586D"/>
    <w:rsid w:val="00BE736C"/>
    <w:rsid w:val="00BE75CC"/>
    <w:rsid w:val="00BF0555"/>
    <w:rsid w:val="00BF39BE"/>
    <w:rsid w:val="00BF4358"/>
    <w:rsid w:val="00BF7608"/>
    <w:rsid w:val="00C000CF"/>
    <w:rsid w:val="00C0189A"/>
    <w:rsid w:val="00C019A8"/>
    <w:rsid w:val="00C04640"/>
    <w:rsid w:val="00C1246F"/>
    <w:rsid w:val="00C12B84"/>
    <w:rsid w:val="00C15150"/>
    <w:rsid w:val="00C16946"/>
    <w:rsid w:val="00C1789A"/>
    <w:rsid w:val="00C20B10"/>
    <w:rsid w:val="00C2481B"/>
    <w:rsid w:val="00C254C3"/>
    <w:rsid w:val="00C258CC"/>
    <w:rsid w:val="00C26D6E"/>
    <w:rsid w:val="00C272C8"/>
    <w:rsid w:val="00C320DD"/>
    <w:rsid w:val="00C32935"/>
    <w:rsid w:val="00C32F4D"/>
    <w:rsid w:val="00C3592E"/>
    <w:rsid w:val="00C35E38"/>
    <w:rsid w:val="00C417C4"/>
    <w:rsid w:val="00C41B3D"/>
    <w:rsid w:val="00C43215"/>
    <w:rsid w:val="00C44908"/>
    <w:rsid w:val="00C46648"/>
    <w:rsid w:val="00C50469"/>
    <w:rsid w:val="00C512BF"/>
    <w:rsid w:val="00C51F56"/>
    <w:rsid w:val="00C5459C"/>
    <w:rsid w:val="00C576EC"/>
    <w:rsid w:val="00C57EBC"/>
    <w:rsid w:val="00C6067E"/>
    <w:rsid w:val="00C61388"/>
    <w:rsid w:val="00C61AC6"/>
    <w:rsid w:val="00C62660"/>
    <w:rsid w:val="00C62D4D"/>
    <w:rsid w:val="00C66EEC"/>
    <w:rsid w:val="00C67212"/>
    <w:rsid w:val="00C701CD"/>
    <w:rsid w:val="00C72966"/>
    <w:rsid w:val="00C766ED"/>
    <w:rsid w:val="00C8057E"/>
    <w:rsid w:val="00C816BE"/>
    <w:rsid w:val="00C816F3"/>
    <w:rsid w:val="00C8363E"/>
    <w:rsid w:val="00C87999"/>
    <w:rsid w:val="00C9615E"/>
    <w:rsid w:val="00CA1B3F"/>
    <w:rsid w:val="00CA230C"/>
    <w:rsid w:val="00CA3D3E"/>
    <w:rsid w:val="00CA6627"/>
    <w:rsid w:val="00CB0083"/>
    <w:rsid w:val="00CB01F4"/>
    <w:rsid w:val="00CB0518"/>
    <w:rsid w:val="00CB2D1A"/>
    <w:rsid w:val="00CB2F14"/>
    <w:rsid w:val="00CB663D"/>
    <w:rsid w:val="00CC2575"/>
    <w:rsid w:val="00CC316F"/>
    <w:rsid w:val="00CC6D30"/>
    <w:rsid w:val="00CC7F2C"/>
    <w:rsid w:val="00CD172A"/>
    <w:rsid w:val="00CD1C82"/>
    <w:rsid w:val="00CD3ACB"/>
    <w:rsid w:val="00CD4187"/>
    <w:rsid w:val="00CD4245"/>
    <w:rsid w:val="00CD4ED2"/>
    <w:rsid w:val="00CD5294"/>
    <w:rsid w:val="00CD56FF"/>
    <w:rsid w:val="00CD59AB"/>
    <w:rsid w:val="00CD72B9"/>
    <w:rsid w:val="00CE147D"/>
    <w:rsid w:val="00CE1601"/>
    <w:rsid w:val="00CE6CA9"/>
    <w:rsid w:val="00CE78A4"/>
    <w:rsid w:val="00CF172C"/>
    <w:rsid w:val="00CF231B"/>
    <w:rsid w:val="00CF3ADA"/>
    <w:rsid w:val="00CF56A7"/>
    <w:rsid w:val="00CF6856"/>
    <w:rsid w:val="00CF6BCC"/>
    <w:rsid w:val="00D0657E"/>
    <w:rsid w:val="00D074C6"/>
    <w:rsid w:val="00D100D2"/>
    <w:rsid w:val="00D104F7"/>
    <w:rsid w:val="00D1085B"/>
    <w:rsid w:val="00D122A1"/>
    <w:rsid w:val="00D16B4F"/>
    <w:rsid w:val="00D31479"/>
    <w:rsid w:val="00D31815"/>
    <w:rsid w:val="00D3371E"/>
    <w:rsid w:val="00D37CCD"/>
    <w:rsid w:val="00D41F77"/>
    <w:rsid w:val="00D42022"/>
    <w:rsid w:val="00D427AD"/>
    <w:rsid w:val="00D44B43"/>
    <w:rsid w:val="00D465EE"/>
    <w:rsid w:val="00D47751"/>
    <w:rsid w:val="00D52841"/>
    <w:rsid w:val="00D5420B"/>
    <w:rsid w:val="00D566C8"/>
    <w:rsid w:val="00D63F16"/>
    <w:rsid w:val="00D64139"/>
    <w:rsid w:val="00D641AE"/>
    <w:rsid w:val="00D67607"/>
    <w:rsid w:val="00D70D93"/>
    <w:rsid w:val="00D72524"/>
    <w:rsid w:val="00D73B4D"/>
    <w:rsid w:val="00D760F8"/>
    <w:rsid w:val="00D81810"/>
    <w:rsid w:val="00D84221"/>
    <w:rsid w:val="00D84C90"/>
    <w:rsid w:val="00D85F3B"/>
    <w:rsid w:val="00D91BC6"/>
    <w:rsid w:val="00D91F65"/>
    <w:rsid w:val="00D926D4"/>
    <w:rsid w:val="00D92D04"/>
    <w:rsid w:val="00D95CBB"/>
    <w:rsid w:val="00D97457"/>
    <w:rsid w:val="00D97917"/>
    <w:rsid w:val="00DA3E03"/>
    <w:rsid w:val="00DA3F26"/>
    <w:rsid w:val="00DA6970"/>
    <w:rsid w:val="00DB69DA"/>
    <w:rsid w:val="00DB7DDA"/>
    <w:rsid w:val="00DC335D"/>
    <w:rsid w:val="00DC4463"/>
    <w:rsid w:val="00DC61AF"/>
    <w:rsid w:val="00DC639B"/>
    <w:rsid w:val="00DC64F9"/>
    <w:rsid w:val="00DC701B"/>
    <w:rsid w:val="00DC79B1"/>
    <w:rsid w:val="00DC7F5A"/>
    <w:rsid w:val="00DD303D"/>
    <w:rsid w:val="00DD304C"/>
    <w:rsid w:val="00DD5D32"/>
    <w:rsid w:val="00DE0BA6"/>
    <w:rsid w:val="00DE100D"/>
    <w:rsid w:val="00DE33C3"/>
    <w:rsid w:val="00DE3589"/>
    <w:rsid w:val="00DE5ABF"/>
    <w:rsid w:val="00DE78EC"/>
    <w:rsid w:val="00DF660D"/>
    <w:rsid w:val="00E000EB"/>
    <w:rsid w:val="00E002D4"/>
    <w:rsid w:val="00E011D9"/>
    <w:rsid w:val="00E01551"/>
    <w:rsid w:val="00E01F00"/>
    <w:rsid w:val="00E02CD9"/>
    <w:rsid w:val="00E073AD"/>
    <w:rsid w:val="00E07F46"/>
    <w:rsid w:val="00E10B1F"/>
    <w:rsid w:val="00E13A69"/>
    <w:rsid w:val="00E14EA6"/>
    <w:rsid w:val="00E2136A"/>
    <w:rsid w:val="00E24A06"/>
    <w:rsid w:val="00E27200"/>
    <w:rsid w:val="00E27633"/>
    <w:rsid w:val="00E27BF4"/>
    <w:rsid w:val="00E27E3C"/>
    <w:rsid w:val="00E36313"/>
    <w:rsid w:val="00E37A84"/>
    <w:rsid w:val="00E37BA5"/>
    <w:rsid w:val="00E425A5"/>
    <w:rsid w:val="00E47B1E"/>
    <w:rsid w:val="00E50DD3"/>
    <w:rsid w:val="00E50E41"/>
    <w:rsid w:val="00E52C8A"/>
    <w:rsid w:val="00E572EB"/>
    <w:rsid w:val="00E6047B"/>
    <w:rsid w:val="00E614BD"/>
    <w:rsid w:val="00E620E3"/>
    <w:rsid w:val="00E635E7"/>
    <w:rsid w:val="00E6384C"/>
    <w:rsid w:val="00E64B51"/>
    <w:rsid w:val="00E65B7B"/>
    <w:rsid w:val="00E663E0"/>
    <w:rsid w:val="00E67C9A"/>
    <w:rsid w:val="00E67D8B"/>
    <w:rsid w:val="00E67F42"/>
    <w:rsid w:val="00E70AFE"/>
    <w:rsid w:val="00E70B98"/>
    <w:rsid w:val="00E70DBF"/>
    <w:rsid w:val="00E755C4"/>
    <w:rsid w:val="00E77528"/>
    <w:rsid w:val="00E77F61"/>
    <w:rsid w:val="00E77FE2"/>
    <w:rsid w:val="00E83C28"/>
    <w:rsid w:val="00E90EA0"/>
    <w:rsid w:val="00E9144C"/>
    <w:rsid w:val="00E94919"/>
    <w:rsid w:val="00E959E4"/>
    <w:rsid w:val="00EA26E1"/>
    <w:rsid w:val="00EA27F7"/>
    <w:rsid w:val="00EA2941"/>
    <w:rsid w:val="00EA3110"/>
    <w:rsid w:val="00EA3615"/>
    <w:rsid w:val="00EB0C47"/>
    <w:rsid w:val="00EB1025"/>
    <w:rsid w:val="00EB6ED4"/>
    <w:rsid w:val="00EB72C8"/>
    <w:rsid w:val="00EB79E7"/>
    <w:rsid w:val="00EC020B"/>
    <w:rsid w:val="00EC0458"/>
    <w:rsid w:val="00EC4914"/>
    <w:rsid w:val="00EC6C3E"/>
    <w:rsid w:val="00ED1602"/>
    <w:rsid w:val="00ED5788"/>
    <w:rsid w:val="00ED7B91"/>
    <w:rsid w:val="00EE3A5A"/>
    <w:rsid w:val="00EE40E2"/>
    <w:rsid w:val="00EE47E2"/>
    <w:rsid w:val="00EE5C85"/>
    <w:rsid w:val="00EF0432"/>
    <w:rsid w:val="00EF1944"/>
    <w:rsid w:val="00EF2666"/>
    <w:rsid w:val="00EF357B"/>
    <w:rsid w:val="00EF4967"/>
    <w:rsid w:val="00F00912"/>
    <w:rsid w:val="00F040BF"/>
    <w:rsid w:val="00F10AB5"/>
    <w:rsid w:val="00F12AAA"/>
    <w:rsid w:val="00F132FE"/>
    <w:rsid w:val="00F135F3"/>
    <w:rsid w:val="00F13728"/>
    <w:rsid w:val="00F13832"/>
    <w:rsid w:val="00F14248"/>
    <w:rsid w:val="00F14676"/>
    <w:rsid w:val="00F16AB2"/>
    <w:rsid w:val="00F17CE4"/>
    <w:rsid w:val="00F21F52"/>
    <w:rsid w:val="00F22772"/>
    <w:rsid w:val="00F249F4"/>
    <w:rsid w:val="00F25675"/>
    <w:rsid w:val="00F2630C"/>
    <w:rsid w:val="00F31622"/>
    <w:rsid w:val="00F336BE"/>
    <w:rsid w:val="00F3741D"/>
    <w:rsid w:val="00F41722"/>
    <w:rsid w:val="00F41855"/>
    <w:rsid w:val="00F429F2"/>
    <w:rsid w:val="00F42F99"/>
    <w:rsid w:val="00F43BC4"/>
    <w:rsid w:val="00F451F3"/>
    <w:rsid w:val="00F46731"/>
    <w:rsid w:val="00F50821"/>
    <w:rsid w:val="00F50F09"/>
    <w:rsid w:val="00F53DE8"/>
    <w:rsid w:val="00F5444C"/>
    <w:rsid w:val="00F54BA2"/>
    <w:rsid w:val="00F55EA6"/>
    <w:rsid w:val="00F575AF"/>
    <w:rsid w:val="00F61BE2"/>
    <w:rsid w:val="00F62264"/>
    <w:rsid w:val="00F65CD7"/>
    <w:rsid w:val="00F67B36"/>
    <w:rsid w:val="00F71937"/>
    <w:rsid w:val="00F76C79"/>
    <w:rsid w:val="00F808A6"/>
    <w:rsid w:val="00F818C6"/>
    <w:rsid w:val="00F835BE"/>
    <w:rsid w:val="00F8367B"/>
    <w:rsid w:val="00F91305"/>
    <w:rsid w:val="00F9308C"/>
    <w:rsid w:val="00F9493D"/>
    <w:rsid w:val="00F94B6F"/>
    <w:rsid w:val="00F97517"/>
    <w:rsid w:val="00FA1C3D"/>
    <w:rsid w:val="00FA476E"/>
    <w:rsid w:val="00FA6021"/>
    <w:rsid w:val="00FA79FB"/>
    <w:rsid w:val="00FB0941"/>
    <w:rsid w:val="00FB11C0"/>
    <w:rsid w:val="00FB135D"/>
    <w:rsid w:val="00FB30CA"/>
    <w:rsid w:val="00FB579F"/>
    <w:rsid w:val="00FB5E31"/>
    <w:rsid w:val="00FB69F2"/>
    <w:rsid w:val="00FB79AA"/>
    <w:rsid w:val="00FC498F"/>
    <w:rsid w:val="00FC69B3"/>
    <w:rsid w:val="00FC71AA"/>
    <w:rsid w:val="00FD3686"/>
    <w:rsid w:val="00FD4130"/>
    <w:rsid w:val="00FD4283"/>
    <w:rsid w:val="00FD42D4"/>
    <w:rsid w:val="00FD5E23"/>
    <w:rsid w:val="00FD6ABC"/>
    <w:rsid w:val="00FD6E12"/>
    <w:rsid w:val="00FE2192"/>
    <w:rsid w:val="00FE3F2F"/>
    <w:rsid w:val="00FE7FDE"/>
    <w:rsid w:val="00FF3E5E"/>
    <w:rsid w:val="00FF3EC0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316B36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4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B5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4B5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4B55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335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316B36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4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B5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4B5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4B55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335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HJA3EZWJME7P-63-779</_dlc_DocId>
    <_dlc_DocIdUrl xmlns="677bed95-bca3-4c70-b25d-b660af2a4252">
      <Url>http://srvspspf/dtsit/ss/dgtic/_layouts/DocIdRedir.aspx?ID=HJA3EZWJME7P-63-779</Url>
      <Description>HJA3EZWJME7P-63-779</Description>
    </_dlc_DocIdUrl>
  </documentManagement>
</p:properties>
</file>

<file path=customXml/itemProps1.xml><?xml version="1.0" encoding="utf-8"?>
<ds:datastoreItem xmlns:ds="http://schemas.openxmlformats.org/officeDocument/2006/customXml" ds:itemID="{9EAD4892-C2B9-47DE-BF0D-C609AFC56BA6}"/>
</file>

<file path=customXml/itemProps2.xml><?xml version="1.0" encoding="utf-8"?>
<ds:datastoreItem xmlns:ds="http://schemas.openxmlformats.org/officeDocument/2006/customXml" ds:itemID="{037DCFDE-0AF6-4DC6-A077-130B23CDA702}"/>
</file>

<file path=customXml/itemProps3.xml><?xml version="1.0" encoding="utf-8"?>
<ds:datastoreItem xmlns:ds="http://schemas.openxmlformats.org/officeDocument/2006/customXml" ds:itemID="{7373B00E-8D73-41B8-9EFC-D582C2C17D36}"/>
</file>

<file path=customXml/itemProps4.xml><?xml version="1.0" encoding="utf-8"?>
<ds:datastoreItem xmlns:ds="http://schemas.openxmlformats.org/officeDocument/2006/customXml" ds:itemID="{BB810ABE-2D2B-4C11-807D-DD8FCAFFCEA0}"/>
</file>

<file path=customXml/itemProps5.xml><?xml version="1.0" encoding="utf-8"?>
<ds:datastoreItem xmlns:ds="http://schemas.openxmlformats.org/officeDocument/2006/customXml" ds:itemID="{D64EB80B-DD2F-484D-AE1E-3A324220E742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1622</TotalTime>
  <Pages>19</Pages>
  <Words>3031</Words>
  <Characters>16676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19668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749</cp:revision>
  <cp:lastPrinted>2017-07-12T15:25:00Z</cp:lastPrinted>
  <dcterms:created xsi:type="dcterms:W3CDTF">2017-05-23T16:10:00Z</dcterms:created>
  <dcterms:modified xsi:type="dcterms:W3CDTF">2017-07-12T15:26:00Z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4039076e-b2fd-49ff-9bda-e996db37b85d</vt:lpwstr>
  </property>
  <property fmtid="{D5CDD505-2E9C-101B-9397-08002B2CF9AE}" pid="5" name="ContentTypeId">
    <vt:lpwstr>0x010100A6CB274A8538E546BC5954B65FE61B6F</vt:lpwstr>
  </property>
</Properties>
</file>