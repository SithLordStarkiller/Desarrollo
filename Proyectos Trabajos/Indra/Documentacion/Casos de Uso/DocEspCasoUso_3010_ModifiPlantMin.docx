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CD336F" w14:textId="77777777"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</w:rPr>
      </w:pPr>
    </w:p>
    <w:p w14:paraId="1ACD3370" w14:textId="77777777" w:rsidR="00626AB9" w:rsidRPr="00AD37DD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14:paraId="1ACD3371" w14:textId="77777777" w:rsidR="00626AB9" w:rsidRPr="00AD37DD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14:paraId="1ACD3372" w14:textId="77777777" w:rsidR="006E0A93" w:rsidRPr="00AD37DD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GICA   (DGAET)</w:t>
      </w:r>
    </w:p>
    <w:p w14:paraId="1ACD3373" w14:textId="77777777" w:rsidR="00AE6FD6" w:rsidRPr="00AD37DD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14:paraId="1ACD3374" w14:textId="77777777" w:rsidR="006E716C" w:rsidRPr="00AD37DD" w:rsidRDefault="008D05F7" w:rsidP="006E716C">
      <w:pPr>
        <w:pStyle w:val="Ttulo"/>
        <w:spacing w:before="120"/>
        <w:jc w:val="right"/>
        <w:rPr>
          <w:rFonts w:asciiTheme="minorHAnsi" w:hAnsiTheme="minorHAnsi" w:cstheme="minorHAnsi"/>
          <w:b w:val="0"/>
          <w:color w:val="0070C0"/>
        </w:rPr>
      </w:pPr>
      <w:r w:rsidRPr="00AD37DD">
        <w:rPr>
          <w:rFonts w:asciiTheme="minorHAnsi" w:hAnsiTheme="minorHAnsi" w:cstheme="minorHAnsi"/>
        </w:rPr>
        <w:t>Control Electr</w:t>
      </w:r>
      <w:r w:rsidR="006A5C61">
        <w:rPr>
          <w:rFonts w:asciiTheme="minorHAnsi" w:hAnsiTheme="minorHAnsi" w:cstheme="minorHAnsi"/>
        </w:rPr>
        <w:t xml:space="preserve">ónico de Contraprestaciones / </w:t>
      </w:r>
      <w:r w:rsidRPr="00AD37DD">
        <w:rPr>
          <w:rFonts w:asciiTheme="minorHAnsi" w:hAnsiTheme="minorHAnsi" w:cstheme="minorHAnsi"/>
        </w:rPr>
        <w:t>CONEC II</w:t>
      </w:r>
    </w:p>
    <w:p w14:paraId="1ACD3376" w14:textId="77777777" w:rsidR="006A5C61" w:rsidRPr="00AD37DD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AD37DD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AD37DD">
        <w:rPr>
          <w:rFonts w:asciiTheme="minorHAnsi" w:hAnsiTheme="minorHAnsi" w:cstheme="minorHAnsi"/>
          <w:sz w:val="28"/>
          <w:szCs w:val="28"/>
        </w:rPr>
        <w:t>Caso de Uso</w:t>
      </w:r>
    </w:p>
    <w:p w14:paraId="1ACD3377" w14:textId="6F75B3FB" w:rsidR="008C26F4" w:rsidRDefault="00623503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3010 - </w:t>
      </w:r>
      <w:r w:rsidR="007B7A08">
        <w:rPr>
          <w:rFonts w:asciiTheme="minorHAnsi" w:hAnsiTheme="minorHAnsi" w:cstheme="minorHAnsi"/>
          <w:sz w:val="28"/>
          <w:szCs w:val="28"/>
        </w:rPr>
        <w:t>Modificar Plantilla Minuta</w:t>
      </w:r>
    </w:p>
    <w:p w14:paraId="1ACD3378" w14:textId="77777777" w:rsidR="003C6817" w:rsidRPr="003C6817" w:rsidRDefault="003C6817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</w:p>
    <w:p w14:paraId="1ACD3379" w14:textId="53CBFD7E" w:rsidR="00AE6FD6" w:rsidRPr="00CA559C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A559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Versión </w:t>
      </w:r>
      <w:r w:rsidR="00623503">
        <w:rPr>
          <w:rFonts w:asciiTheme="minorHAnsi" w:hAnsiTheme="minorHAnsi" w:cstheme="minorHAnsi"/>
          <w:color w:val="000000" w:themeColor="text1"/>
          <w:sz w:val="24"/>
          <w:szCs w:val="24"/>
        </w:rPr>
        <w:t>1.0</w:t>
      </w:r>
    </w:p>
    <w:p w14:paraId="1ACD337A" w14:textId="77777777" w:rsidR="00AE6FD6" w:rsidRPr="006F4FC9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color w:val="0070C0"/>
          <w:sz w:val="22"/>
          <w:szCs w:val="22"/>
        </w:rPr>
      </w:pPr>
    </w:p>
    <w:p w14:paraId="1ACD337B" w14:textId="2B5E5B02" w:rsidR="00AE6FD6" w:rsidRPr="00127AAE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8"/>
        </w:rPr>
      </w:pPr>
      <w:r w:rsidRPr="00127AAE">
        <w:rPr>
          <w:rFonts w:asciiTheme="minorHAnsi" w:hAnsiTheme="minorHAnsi" w:cstheme="minorHAnsi"/>
          <w:sz w:val="24"/>
          <w:szCs w:val="28"/>
        </w:rPr>
        <w:t>Fecha:</w:t>
      </w:r>
      <w:r w:rsidR="00A8239D" w:rsidRPr="00127AAE">
        <w:rPr>
          <w:rFonts w:asciiTheme="minorHAnsi" w:hAnsiTheme="minorHAnsi" w:cstheme="minorHAnsi"/>
          <w:sz w:val="24"/>
          <w:szCs w:val="28"/>
        </w:rPr>
        <w:t xml:space="preserve"> </w:t>
      </w:r>
      <w:r w:rsidR="00E11E2E">
        <w:rPr>
          <w:rFonts w:asciiTheme="minorHAnsi" w:hAnsiTheme="minorHAnsi" w:cstheme="minorHAnsi"/>
          <w:color w:val="000000" w:themeColor="text1"/>
          <w:sz w:val="24"/>
          <w:szCs w:val="24"/>
        </w:rPr>
        <w:t>28/11</w:t>
      </w:r>
      <w:r w:rsidR="00623503" w:rsidRPr="00223B64">
        <w:rPr>
          <w:rFonts w:asciiTheme="minorHAnsi" w:hAnsiTheme="minorHAnsi" w:cstheme="minorHAnsi"/>
          <w:color w:val="000000" w:themeColor="text1"/>
          <w:sz w:val="24"/>
          <w:szCs w:val="24"/>
        </w:rPr>
        <w:t>/2016</w:t>
      </w:r>
    </w:p>
    <w:p w14:paraId="1ACD337C" w14:textId="77777777" w:rsidR="00AE6FD6" w:rsidRPr="00AD37DD" w:rsidRDefault="00AE6FD6" w:rsidP="00AE6FD6">
      <w:pPr>
        <w:rPr>
          <w:rFonts w:asciiTheme="minorHAnsi" w:hAnsiTheme="minorHAnsi" w:cstheme="minorHAnsi"/>
          <w:color w:val="0070C0"/>
          <w:szCs w:val="20"/>
          <w:lang w:val="es-MX"/>
        </w:rPr>
      </w:pPr>
    </w:p>
    <w:p w14:paraId="1ACD337D" w14:textId="77777777"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14:paraId="1ACD337E" w14:textId="77777777" w:rsidR="007E79AD" w:rsidRPr="00AD37DD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br w:type="page"/>
      </w:r>
    </w:p>
    <w:p w14:paraId="1ACD337F" w14:textId="77777777" w:rsidR="001B09B4" w:rsidRPr="00242E8A" w:rsidRDefault="001B09B4" w:rsidP="001B09B4">
      <w:pPr>
        <w:pStyle w:val="Ttulo"/>
        <w:rPr>
          <w:rFonts w:ascii="Calibri" w:hAnsi="Calibri" w:cstheme="minorHAnsi"/>
          <w:sz w:val="20"/>
          <w:szCs w:val="20"/>
        </w:rPr>
      </w:pPr>
      <w:r w:rsidRPr="00242E8A">
        <w:rPr>
          <w:rFonts w:ascii="Calibri" w:hAnsi="Calibri" w:cstheme="minorHAnsi"/>
          <w:sz w:val="20"/>
          <w:szCs w:val="20"/>
        </w:rPr>
        <w:lastRenderedPageBreak/>
        <w:t>Contenido</w:t>
      </w:r>
    </w:p>
    <w:p w14:paraId="26825423" w14:textId="77777777" w:rsidR="00F202A5" w:rsidRDefault="00AB62E0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b w:val="0"/>
          <w:bCs w:val="0"/>
          <w:lang w:val="es-MX"/>
        </w:rPr>
        <w:fldChar w:fldCharType="begin"/>
      </w:r>
      <w:r>
        <w:rPr>
          <w:b w:val="0"/>
          <w:bCs w:val="0"/>
          <w:lang w:val="es-MX"/>
        </w:rPr>
        <w:instrText xml:space="preserve"> TOC \o "1-4" \h \z \u </w:instrText>
      </w:r>
      <w:r>
        <w:rPr>
          <w:b w:val="0"/>
          <w:bCs w:val="0"/>
          <w:lang w:val="es-MX"/>
        </w:rPr>
        <w:fldChar w:fldCharType="separate"/>
      </w:r>
      <w:hyperlink w:anchor="_Toc487560497" w:history="1">
        <w:r w:rsidR="00F202A5" w:rsidRPr="00C21D3E">
          <w:rPr>
            <w:rStyle w:val="Hipervnculo"/>
            <w:rFonts w:cstheme="minorHAnsi"/>
            <w:noProof/>
          </w:rPr>
          <w:t>1.</w:t>
        </w:r>
        <w:r w:rsidR="00F202A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202A5" w:rsidRPr="00C21D3E">
          <w:rPr>
            <w:rStyle w:val="Hipervnculo"/>
            <w:rFonts w:cstheme="minorHAnsi"/>
            <w:noProof/>
          </w:rPr>
          <w:t>Histórico de Cambios</w:t>
        </w:r>
        <w:r w:rsidR="00F202A5">
          <w:rPr>
            <w:noProof/>
            <w:webHidden/>
          </w:rPr>
          <w:tab/>
        </w:r>
        <w:r w:rsidR="00F202A5">
          <w:rPr>
            <w:noProof/>
            <w:webHidden/>
          </w:rPr>
          <w:fldChar w:fldCharType="begin"/>
        </w:r>
        <w:r w:rsidR="00F202A5">
          <w:rPr>
            <w:noProof/>
            <w:webHidden/>
          </w:rPr>
          <w:instrText xml:space="preserve"> PAGEREF _Toc487560497 \h </w:instrText>
        </w:r>
        <w:r w:rsidR="00F202A5">
          <w:rPr>
            <w:noProof/>
            <w:webHidden/>
          </w:rPr>
        </w:r>
        <w:r w:rsidR="00F202A5">
          <w:rPr>
            <w:noProof/>
            <w:webHidden/>
          </w:rPr>
          <w:fldChar w:fldCharType="separate"/>
        </w:r>
        <w:r w:rsidR="00B10F2D">
          <w:rPr>
            <w:noProof/>
            <w:webHidden/>
          </w:rPr>
          <w:t>4</w:t>
        </w:r>
        <w:r w:rsidR="00F202A5">
          <w:rPr>
            <w:noProof/>
            <w:webHidden/>
          </w:rPr>
          <w:fldChar w:fldCharType="end"/>
        </w:r>
      </w:hyperlink>
    </w:p>
    <w:p w14:paraId="70E29210" w14:textId="77777777" w:rsidR="00F202A5" w:rsidRDefault="00A811E5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560498" w:history="1">
        <w:r w:rsidR="00F202A5" w:rsidRPr="00C21D3E">
          <w:rPr>
            <w:rStyle w:val="Hipervnculo"/>
            <w:rFonts w:cstheme="minorHAnsi"/>
            <w:noProof/>
          </w:rPr>
          <w:t>2.</w:t>
        </w:r>
        <w:r w:rsidR="00F202A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202A5" w:rsidRPr="00C21D3E">
          <w:rPr>
            <w:rStyle w:val="Hipervnculo"/>
            <w:rFonts w:cstheme="minorHAnsi"/>
            <w:noProof/>
          </w:rPr>
          <w:t>Introducción Modificar Plantilla Minuta</w:t>
        </w:r>
        <w:r w:rsidR="00F202A5">
          <w:rPr>
            <w:noProof/>
            <w:webHidden/>
          </w:rPr>
          <w:tab/>
        </w:r>
        <w:r w:rsidR="00F202A5">
          <w:rPr>
            <w:noProof/>
            <w:webHidden/>
          </w:rPr>
          <w:fldChar w:fldCharType="begin"/>
        </w:r>
        <w:r w:rsidR="00F202A5">
          <w:rPr>
            <w:noProof/>
            <w:webHidden/>
          </w:rPr>
          <w:instrText xml:space="preserve"> PAGEREF _Toc487560498 \h </w:instrText>
        </w:r>
        <w:r w:rsidR="00F202A5">
          <w:rPr>
            <w:noProof/>
            <w:webHidden/>
          </w:rPr>
        </w:r>
        <w:r w:rsidR="00F202A5">
          <w:rPr>
            <w:noProof/>
            <w:webHidden/>
          </w:rPr>
          <w:fldChar w:fldCharType="separate"/>
        </w:r>
        <w:r w:rsidR="00B10F2D">
          <w:rPr>
            <w:noProof/>
            <w:webHidden/>
          </w:rPr>
          <w:t>5</w:t>
        </w:r>
        <w:r w:rsidR="00F202A5">
          <w:rPr>
            <w:noProof/>
            <w:webHidden/>
          </w:rPr>
          <w:fldChar w:fldCharType="end"/>
        </w:r>
      </w:hyperlink>
    </w:p>
    <w:p w14:paraId="3F0A575D" w14:textId="77777777" w:rsidR="00F202A5" w:rsidRDefault="00A811E5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560499" w:history="1">
        <w:r w:rsidR="00F202A5" w:rsidRPr="00C21D3E">
          <w:rPr>
            <w:rStyle w:val="Hipervnculo"/>
            <w:rFonts w:cstheme="minorHAnsi"/>
            <w:noProof/>
          </w:rPr>
          <w:t>3.</w:t>
        </w:r>
        <w:r w:rsidR="00F202A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202A5" w:rsidRPr="00C21D3E">
          <w:rPr>
            <w:rStyle w:val="Hipervnculo"/>
            <w:rFonts w:cstheme="minorHAnsi"/>
            <w:noProof/>
          </w:rPr>
          <w:t>Funcionalidad del Sistema: Modificar Plantilla Minuta</w:t>
        </w:r>
        <w:r w:rsidR="00F202A5">
          <w:rPr>
            <w:noProof/>
            <w:webHidden/>
          </w:rPr>
          <w:tab/>
        </w:r>
        <w:r w:rsidR="00F202A5">
          <w:rPr>
            <w:noProof/>
            <w:webHidden/>
          </w:rPr>
          <w:fldChar w:fldCharType="begin"/>
        </w:r>
        <w:r w:rsidR="00F202A5">
          <w:rPr>
            <w:noProof/>
            <w:webHidden/>
          </w:rPr>
          <w:instrText xml:space="preserve"> PAGEREF _Toc487560499 \h </w:instrText>
        </w:r>
        <w:r w:rsidR="00F202A5">
          <w:rPr>
            <w:noProof/>
            <w:webHidden/>
          </w:rPr>
        </w:r>
        <w:r w:rsidR="00F202A5">
          <w:rPr>
            <w:noProof/>
            <w:webHidden/>
          </w:rPr>
          <w:fldChar w:fldCharType="separate"/>
        </w:r>
        <w:r w:rsidR="00B10F2D">
          <w:rPr>
            <w:noProof/>
            <w:webHidden/>
          </w:rPr>
          <w:t>5</w:t>
        </w:r>
        <w:r w:rsidR="00F202A5">
          <w:rPr>
            <w:noProof/>
            <w:webHidden/>
          </w:rPr>
          <w:fldChar w:fldCharType="end"/>
        </w:r>
      </w:hyperlink>
    </w:p>
    <w:p w14:paraId="0AC665D4" w14:textId="77777777" w:rsidR="00F202A5" w:rsidRDefault="00A811E5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560500" w:history="1">
        <w:r w:rsidR="00F202A5" w:rsidRPr="00C21D3E">
          <w:rPr>
            <w:rStyle w:val="Hipervnculo"/>
            <w:rFonts w:cstheme="minorHAnsi"/>
            <w:noProof/>
          </w:rPr>
          <w:t>3.1.</w:t>
        </w:r>
        <w:r w:rsidR="00F202A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202A5" w:rsidRPr="00C21D3E">
          <w:rPr>
            <w:rStyle w:val="Hipervnculo"/>
            <w:rFonts w:cstheme="minorHAnsi"/>
            <w:noProof/>
          </w:rPr>
          <w:t>Breve Descripción.</w:t>
        </w:r>
        <w:r w:rsidR="00F202A5">
          <w:rPr>
            <w:noProof/>
            <w:webHidden/>
          </w:rPr>
          <w:tab/>
        </w:r>
        <w:r w:rsidR="00F202A5">
          <w:rPr>
            <w:noProof/>
            <w:webHidden/>
          </w:rPr>
          <w:fldChar w:fldCharType="begin"/>
        </w:r>
        <w:r w:rsidR="00F202A5">
          <w:rPr>
            <w:noProof/>
            <w:webHidden/>
          </w:rPr>
          <w:instrText xml:space="preserve"> PAGEREF _Toc487560500 \h </w:instrText>
        </w:r>
        <w:r w:rsidR="00F202A5">
          <w:rPr>
            <w:noProof/>
            <w:webHidden/>
          </w:rPr>
        </w:r>
        <w:r w:rsidR="00F202A5">
          <w:rPr>
            <w:noProof/>
            <w:webHidden/>
          </w:rPr>
          <w:fldChar w:fldCharType="separate"/>
        </w:r>
        <w:r w:rsidR="00B10F2D">
          <w:rPr>
            <w:noProof/>
            <w:webHidden/>
          </w:rPr>
          <w:t>5</w:t>
        </w:r>
        <w:r w:rsidR="00F202A5">
          <w:rPr>
            <w:noProof/>
            <w:webHidden/>
          </w:rPr>
          <w:fldChar w:fldCharType="end"/>
        </w:r>
      </w:hyperlink>
    </w:p>
    <w:p w14:paraId="783D1DB9" w14:textId="77777777" w:rsidR="00F202A5" w:rsidRDefault="00A811E5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560501" w:history="1">
        <w:r w:rsidR="00F202A5" w:rsidRPr="00C21D3E">
          <w:rPr>
            <w:rStyle w:val="Hipervnculo"/>
            <w:rFonts w:cstheme="minorHAnsi"/>
            <w:noProof/>
          </w:rPr>
          <w:t>3.2.</w:t>
        </w:r>
        <w:r w:rsidR="00F202A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202A5" w:rsidRPr="00C21D3E">
          <w:rPr>
            <w:rStyle w:val="Hipervnculo"/>
            <w:rFonts w:cstheme="minorHAnsi"/>
            <w:noProof/>
          </w:rPr>
          <w:t>Contribución a los Requerimientos.</w:t>
        </w:r>
        <w:r w:rsidR="00F202A5">
          <w:rPr>
            <w:noProof/>
            <w:webHidden/>
          </w:rPr>
          <w:tab/>
        </w:r>
        <w:r w:rsidR="00F202A5">
          <w:rPr>
            <w:noProof/>
            <w:webHidden/>
          </w:rPr>
          <w:fldChar w:fldCharType="begin"/>
        </w:r>
        <w:r w:rsidR="00F202A5">
          <w:rPr>
            <w:noProof/>
            <w:webHidden/>
          </w:rPr>
          <w:instrText xml:space="preserve"> PAGEREF _Toc487560501 \h </w:instrText>
        </w:r>
        <w:r w:rsidR="00F202A5">
          <w:rPr>
            <w:noProof/>
            <w:webHidden/>
          </w:rPr>
        </w:r>
        <w:r w:rsidR="00F202A5">
          <w:rPr>
            <w:noProof/>
            <w:webHidden/>
          </w:rPr>
          <w:fldChar w:fldCharType="separate"/>
        </w:r>
        <w:r w:rsidR="00B10F2D">
          <w:rPr>
            <w:noProof/>
            <w:webHidden/>
          </w:rPr>
          <w:t>5</w:t>
        </w:r>
        <w:r w:rsidR="00F202A5">
          <w:rPr>
            <w:noProof/>
            <w:webHidden/>
          </w:rPr>
          <w:fldChar w:fldCharType="end"/>
        </w:r>
      </w:hyperlink>
    </w:p>
    <w:p w14:paraId="5BAA4CC0" w14:textId="77777777" w:rsidR="00F202A5" w:rsidRDefault="00A811E5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560502" w:history="1">
        <w:r w:rsidR="00F202A5" w:rsidRPr="00C21D3E">
          <w:rPr>
            <w:rStyle w:val="Hipervnculo"/>
            <w:rFonts w:cstheme="minorHAnsi"/>
            <w:noProof/>
          </w:rPr>
          <w:t>4.</w:t>
        </w:r>
        <w:r w:rsidR="00F202A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202A5" w:rsidRPr="00C21D3E">
          <w:rPr>
            <w:rStyle w:val="Hipervnculo"/>
            <w:rFonts w:cstheme="minorHAnsi"/>
            <w:noProof/>
          </w:rPr>
          <w:t>Diagrama de la Funcionalidad del Sistema</w:t>
        </w:r>
        <w:r w:rsidR="00F202A5">
          <w:rPr>
            <w:noProof/>
            <w:webHidden/>
          </w:rPr>
          <w:tab/>
        </w:r>
        <w:r w:rsidR="00F202A5">
          <w:rPr>
            <w:noProof/>
            <w:webHidden/>
          </w:rPr>
          <w:fldChar w:fldCharType="begin"/>
        </w:r>
        <w:r w:rsidR="00F202A5">
          <w:rPr>
            <w:noProof/>
            <w:webHidden/>
          </w:rPr>
          <w:instrText xml:space="preserve"> PAGEREF _Toc487560502 \h </w:instrText>
        </w:r>
        <w:r w:rsidR="00F202A5">
          <w:rPr>
            <w:noProof/>
            <w:webHidden/>
          </w:rPr>
        </w:r>
        <w:r w:rsidR="00F202A5">
          <w:rPr>
            <w:noProof/>
            <w:webHidden/>
          </w:rPr>
          <w:fldChar w:fldCharType="separate"/>
        </w:r>
        <w:r w:rsidR="00B10F2D">
          <w:rPr>
            <w:noProof/>
            <w:webHidden/>
          </w:rPr>
          <w:t>6</w:t>
        </w:r>
        <w:r w:rsidR="00F202A5">
          <w:rPr>
            <w:noProof/>
            <w:webHidden/>
          </w:rPr>
          <w:fldChar w:fldCharType="end"/>
        </w:r>
      </w:hyperlink>
    </w:p>
    <w:p w14:paraId="2F4F360C" w14:textId="77777777" w:rsidR="00F202A5" w:rsidRDefault="00A811E5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560503" w:history="1">
        <w:r w:rsidR="00F202A5" w:rsidRPr="00C21D3E">
          <w:rPr>
            <w:rStyle w:val="Hipervnculo"/>
            <w:rFonts w:cstheme="minorHAnsi"/>
            <w:noProof/>
          </w:rPr>
          <w:t>5.</w:t>
        </w:r>
        <w:r w:rsidR="00F202A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202A5" w:rsidRPr="00C21D3E">
          <w:rPr>
            <w:rStyle w:val="Hipervnculo"/>
            <w:rFonts w:cstheme="minorHAnsi"/>
            <w:noProof/>
          </w:rPr>
          <w:t>Actores Involucrados</w:t>
        </w:r>
        <w:r w:rsidR="00F202A5">
          <w:rPr>
            <w:noProof/>
            <w:webHidden/>
          </w:rPr>
          <w:tab/>
        </w:r>
        <w:r w:rsidR="00F202A5">
          <w:rPr>
            <w:noProof/>
            <w:webHidden/>
          </w:rPr>
          <w:fldChar w:fldCharType="begin"/>
        </w:r>
        <w:r w:rsidR="00F202A5">
          <w:rPr>
            <w:noProof/>
            <w:webHidden/>
          </w:rPr>
          <w:instrText xml:space="preserve"> PAGEREF _Toc487560503 \h </w:instrText>
        </w:r>
        <w:r w:rsidR="00F202A5">
          <w:rPr>
            <w:noProof/>
            <w:webHidden/>
          </w:rPr>
        </w:r>
        <w:r w:rsidR="00F202A5">
          <w:rPr>
            <w:noProof/>
            <w:webHidden/>
          </w:rPr>
          <w:fldChar w:fldCharType="separate"/>
        </w:r>
        <w:r w:rsidR="00B10F2D">
          <w:rPr>
            <w:noProof/>
            <w:webHidden/>
          </w:rPr>
          <w:t>6</w:t>
        </w:r>
        <w:r w:rsidR="00F202A5">
          <w:rPr>
            <w:noProof/>
            <w:webHidden/>
          </w:rPr>
          <w:fldChar w:fldCharType="end"/>
        </w:r>
      </w:hyperlink>
    </w:p>
    <w:p w14:paraId="0CD92B1A" w14:textId="77777777" w:rsidR="00F202A5" w:rsidRDefault="00A811E5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560504" w:history="1">
        <w:r w:rsidR="00F202A5" w:rsidRPr="00C21D3E">
          <w:rPr>
            <w:rStyle w:val="Hipervnculo"/>
            <w:rFonts w:cstheme="minorHAnsi"/>
            <w:noProof/>
          </w:rPr>
          <w:t>6.</w:t>
        </w:r>
        <w:r w:rsidR="00F202A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202A5" w:rsidRPr="00C21D3E">
          <w:rPr>
            <w:rStyle w:val="Hipervnculo"/>
            <w:rFonts w:cstheme="minorHAnsi"/>
            <w:noProof/>
          </w:rPr>
          <w:t>Diagrama de Actividades</w:t>
        </w:r>
        <w:r w:rsidR="00F202A5">
          <w:rPr>
            <w:noProof/>
            <w:webHidden/>
          </w:rPr>
          <w:tab/>
        </w:r>
        <w:r w:rsidR="00F202A5">
          <w:rPr>
            <w:noProof/>
            <w:webHidden/>
          </w:rPr>
          <w:fldChar w:fldCharType="begin"/>
        </w:r>
        <w:r w:rsidR="00F202A5">
          <w:rPr>
            <w:noProof/>
            <w:webHidden/>
          </w:rPr>
          <w:instrText xml:space="preserve"> PAGEREF _Toc487560504 \h </w:instrText>
        </w:r>
        <w:r w:rsidR="00F202A5">
          <w:rPr>
            <w:noProof/>
            <w:webHidden/>
          </w:rPr>
        </w:r>
        <w:r w:rsidR="00F202A5">
          <w:rPr>
            <w:noProof/>
            <w:webHidden/>
          </w:rPr>
          <w:fldChar w:fldCharType="separate"/>
        </w:r>
        <w:r w:rsidR="00B10F2D">
          <w:rPr>
            <w:noProof/>
            <w:webHidden/>
          </w:rPr>
          <w:t>7</w:t>
        </w:r>
        <w:r w:rsidR="00F202A5">
          <w:rPr>
            <w:noProof/>
            <w:webHidden/>
          </w:rPr>
          <w:fldChar w:fldCharType="end"/>
        </w:r>
      </w:hyperlink>
    </w:p>
    <w:p w14:paraId="02573587" w14:textId="77777777" w:rsidR="00F202A5" w:rsidRDefault="00A811E5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560505" w:history="1">
        <w:r w:rsidR="00F202A5" w:rsidRPr="00C21D3E">
          <w:rPr>
            <w:rStyle w:val="Hipervnculo"/>
            <w:rFonts w:cstheme="minorHAnsi"/>
            <w:noProof/>
          </w:rPr>
          <w:t>7.</w:t>
        </w:r>
        <w:r w:rsidR="00F202A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202A5" w:rsidRPr="00C21D3E">
          <w:rPr>
            <w:rStyle w:val="Hipervnculo"/>
            <w:rFonts w:cstheme="minorHAnsi"/>
            <w:noProof/>
          </w:rPr>
          <w:t>Precondiciones</w:t>
        </w:r>
        <w:r w:rsidR="00F202A5">
          <w:rPr>
            <w:noProof/>
            <w:webHidden/>
          </w:rPr>
          <w:tab/>
        </w:r>
        <w:r w:rsidR="00F202A5">
          <w:rPr>
            <w:noProof/>
            <w:webHidden/>
          </w:rPr>
          <w:fldChar w:fldCharType="begin"/>
        </w:r>
        <w:r w:rsidR="00F202A5">
          <w:rPr>
            <w:noProof/>
            <w:webHidden/>
          </w:rPr>
          <w:instrText xml:space="preserve"> PAGEREF _Toc487560505 \h </w:instrText>
        </w:r>
        <w:r w:rsidR="00F202A5">
          <w:rPr>
            <w:noProof/>
            <w:webHidden/>
          </w:rPr>
        </w:r>
        <w:r w:rsidR="00F202A5">
          <w:rPr>
            <w:noProof/>
            <w:webHidden/>
          </w:rPr>
          <w:fldChar w:fldCharType="separate"/>
        </w:r>
        <w:r w:rsidR="00B10F2D">
          <w:rPr>
            <w:noProof/>
            <w:webHidden/>
          </w:rPr>
          <w:t>8</w:t>
        </w:r>
        <w:r w:rsidR="00F202A5">
          <w:rPr>
            <w:noProof/>
            <w:webHidden/>
          </w:rPr>
          <w:fldChar w:fldCharType="end"/>
        </w:r>
      </w:hyperlink>
    </w:p>
    <w:p w14:paraId="66AD2E8B" w14:textId="77777777" w:rsidR="00F202A5" w:rsidRDefault="00A811E5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560506" w:history="1">
        <w:r w:rsidR="00F202A5" w:rsidRPr="00C21D3E">
          <w:rPr>
            <w:rStyle w:val="Hipervnculo"/>
            <w:rFonts w:cstheme="minorHAnsi"/>
            <w:noProof/>
          </w:rPr>
          <w:t>7.1.</w:t>
        </w:r>
        <w:r w:rsidR="00F202A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202A5" w:rsidRPr="00C21D3E">
          <w:rPr>
            <w:rStyle w:val="Hipervnculo"/>
            <w:rFonts w:cstheme="minorHAnsi"/>
            <w:noProof/>
          </w:rPr>
          <w:t>&lt;Precondición 1&gt; Usuario y Contraseña Válidos</w:t>
        </w:r>
        <w:r w:rsidR="00F202A5">
          <w:rPr>
            <w:noProof/>
            <w:webHidden/>
          </w:rPr>
          <w:tab/>
        </w:r>
        <w:r w:rsidR="00F202A5">
          <w:rPr>
            <w:noProof/>
            <w:webHidden/>
          </w:rPr>
          <w:fldChar w:fldCharType="begin"/>
        </w:r>
        <w:r w:rsidR="00F202A5">
          <w:rPr>
            <w:noProof/>
            <w:webHidden/>
          </w:rPr>
          <w:instrText xml:space="preserve"> PAGEREF _Toc487560506 \h </w:instrText>
        </w:r>
        <w:r w:rsidR="00F202A5">
          <w:rPr>
            <w:noProof/>
            <w:webHidden/>
          </w:rPr>
        </w:r>
        <w:r w:rsidR="00F202A5">
          <w:rPr>
            <w:noProof/>
            <w:webHidden/>
          </w:rPr>
          <w:fldChar w:fldCharType="separate"/>
        </w:r>
        <w:r w:rsidR="00B10F2D">
          <w:rPr>
            <w:noProof/>
            <w:webHidden/>
          </w:rPr>
          <w:t>8</w:t>
        </w:r>
        <w:r w:rsidR="00F202A5">
          <w:rPr>
            <w:noProof/>
            <w:webHidden/>
          </w:rPr>
          <w:fldChar w:fldCharType="end"/>
        </w:r>
      </w:hyperlink>
    </w:p>
    <w:p w14:paraId="1CDF74AD" w14:textId="77777777" w:rsidR="00F202A5" w:rsidRDefault="00A811E5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560507" w:history="1">
        <w:r w:rsidR="00F202A5" w:rsidRPr="00C21D3E">
          <w:rPr>
            <w:rStyle w:val="Hipervnculo"/>
            <w:rFonts w:cstheme="minorHAnsi"/>
            <w:noProof/>
          </w:rPr>
          <w:t>7.2.</w:t>
        </w:r>
        <w:r w:rsidR="00F202A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202A5" w:rsidRPr="00C21D3E">
          <w:rPr>
            <w:rStyle w:val="Hipervnculo"/>
            <w:rFonts w:cstheme="minorHAnsi"/>
            <w:noProof/>
          </w:rPr>
          <w:t>&lt;Precondición 2&gt; Permisos</w:t>
        </w:r>
        <w:r w:rsidR="00F202A5">
          <w:rPr>
            <w:noProof/>
            <w:webHidden/>
          </w:rPr>
          <w:tab/>
        </w:r>
        <w:r w:rsidR="00F202A5">
          <w:rPr>
            <w:noProof/>
            <w:webHidden/>
          </w:rPr>
          <w:fldChar w:fldCharType="begin"/>
        </w:r>
        <w:r w:rsidR="00F202A5">
          <w:rPr>
            <w:noProof/>
            <w:webHidden/>
          </w:rPr>
          <w:instrText xml:space="preserve"> PAGEREF _Toc487560507 \h </w:instrText>
        </w:r>
        <w:r w:rsidR="00F202A5">
          <w:rPr>
            <w:noProof/>
            <w:webHidden/>
          </w:rPr>
        </w:r>
        <w:r w:rsidR="00F202A5">
          <w:rPr>
            <w:noProof/>
            <w:webHidden/>
          </w:rPr>
          <w:fldChar w:fldCharType="separate"/>
        </w:r>
        <w:r w:rsidR="00B10F2D">
          <w:rPr>
            <w:noProof/>
            <w:webHidden/>
          </w:rPr>
          <w:t>8</w:t>
        </w:r>
        <w:r w:rsidR="00F202A5">
          <w:rPr>
            <w:noProof/>
            <w:webHidden/>
          </w:rPr>
          <w:fldChar w:fldCharType="end"/>
        </w:r>
      </w:hyperlink>
    </w:p>
    <w:p w14:paraId="438BC3B9" w14:textId="77777777" w:rsidR="00F202A5" w:rsidRDefault="00A811E5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560508" w:history="1">
        <w:r w:rsidR="00F202A5" w:rsidRPr="00C21D3E">
          <w:rPr>
            <w:rStyle w:val="Hipervnculo"/>
            <w:rFonts w:cstheme="minorHAnsi"/>
            <w:noProof/>
          </w:rPr>
          <w:t>7.3.</w:t>
        </w:r>
        <w:r w:rsidR="00F202A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202A5" w:rsidRPr="00C21D3E">
          <w:rPr>
            <w:rStyle w:val="Hipervnculo"/>
            <w:rFonts w:cstheme="minorHAnsi"/>
            <w:noProof/>
          </w:rPr>
          <w:t>&lt;Precondición 3&gt; Carga Previa de Plantilla</w:t>
        </w:r>
        <w:r w:rsidR="00F202A5">
          <w:rPr>
            <w:noProof/>
            <w:webHidden/>
          </w:rPr>
          <w:tab/>
        </w:r>
        <w:r w:rsidR="00F202A5">
          <w:rPr>
            <w:noProof/>
            <w:webHidden/>
          </w:rPr>
          <w:fldChar w:fldCharType="begin"/>
        </w:r>
        <w:r w:rsidR="00F202A5">
          <w:rPr>
            <w:noProof/>
            <w:webHidden/>
          </w:rPr>
          <w:instrText xml:space="preserve"> PAGEREF _Toc487560508 \h </w:instrText>
        </w:r>
        <w:r w:rsidR="00F202A5">
          <w:rPr>
            <w:noProof/>
            <w:webHidden/>
          </w:rPr>
        </w:r>
        <w:r w:rsidR="00F202A5">
          <w:rPr>
            <w:noProof/>
            <w:webHidden/>
          </w:rPr>
          <w:fldChar w:fldCharType="separate"/>
        </w:r>
        <w:r w:rsidR="00B10F2D">
          <w:rPr>
            <w:noProof/>
            <w:webHidden/>
          </w:rPr>
          <w:t>8</w:t>
        </w:r>
        <w:r w:rsidR="00F202A5">
          <w:rPr>
            <w:noProof/>
            <w:webHidden/>
          </w:rPr>
          <w:fldChar w:fldCharType="end"/>
        </w:r>
      </w:hyperlink>
    </w:p>
    <w:p w14:paraId="63E076DB" w14:textId="77777777" w:rsidR="00F202A5" w:rsidRDefault="00A811E5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560509" w:history="1">
        <w:r w:rsidR="00F202A5" w:rsidRPr="00C21D3E">
          <w:rPr>
            <w:rStyle w:val="Hipervnculo"/>
            <w:rFonts w:cstheme="minorHAnsi"/>
            <w:noProof/>
          </w:rPr>
          <w:t>8.</w:t>
        </w:r>
        <w:r w:rsidR="00F202A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202A5" w:rsidRPr="00C21D3E">
          <w:rPr>
            <w:rStyle w:val="Hipervnculo"/>
            <w:rFonts w:cstheme="minorHAnsi"/>
            <w:noProof/>
          </w:rPr>
          <w:t>Flujo de Eventos</w:t>
        </w:r>
        <w:r w:rsidR="00F202A5">
          <w:rPr>
            <w:noProof/>
            <w:webHidden/>
          </w:rPr>
          <w:tab/>
        </w:r>
        <w:r w:rsidR="00F202A5">
          <w:rPr>
            <w:noProof/>
            <w:webHidden/>
          </w:rPr>
          <w:fldChar w:fldCharType="begin"/>
        </w:r>
        <w:r w:rsidR="00F202A5">
          <w:rPr>
            <w:noProof/>
            <w:webHidden/>
          </w:rPr>
          <w:instrText xml:space="preserve"> PAGEREF _Toc487560509 \h </w:instrText>
        </w:r>
        <w:r w:rsidR="00F202A5">
          <w:rPr>
            <w:noProof/>
            <w:webHidden/>
          </w:rPr>
        </w:r>
        <w:r w:rsidR="00F202A5">
          <w:rPr>
            <w:noProof/>
            <w:webHidden/>
          </w:rPr>
          <w:fldChar w:fldCharType="separate"/>
        </w:r>
        <w:r w:rsidR="00B10F2D">
          <w:rPr>
            <w:noProof/>
            <w:webHidden/>
          </w:rPr>
          <w:t>8</w:t>
        </w:r>
        <w:r w:rsidR="00F202A5">
          <w:rPr>
            <w:noProof/>
            <w:webHidden/>
          </w:rPr>
          <w:fldChar w:fldCharType="end"/>
        </w:r>
      </w:hyperlink>
    </w:p>
    <w:p w14:paraId="353CA9EB" w14:textId="77777777" w:rsidR="00F202A5" w:rsidRDefault="00A811E5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560510" w:history="1">
        <w:r w:rsidR="00F202A5" w:rsidRPr="00C21D3E">
          <w:rPr>
            <w:rStyle w:val="Hipervnculo"/>
            <w:rFonts w:cstheme="minorHAnsi"/>
            <w:noProof/>
          </w:rPr>
          <w:t>8.1.</w:t>
        </w:r>
        <w:r w:rsidR="00F202A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202A5" w:rsidRPr="00C21D3E">
          <w:rPr>
            <w:rStyle w:val="Hipervnculo"/>
            <w:rFonts w:cstheme="minorHAnsi"/>
            <w:noProof/>
          </w:rPr>
          <w:t>Flujo Básico</w:t>
        </w:r>
        <w:r w:rsidR="00F202A5">
          <w:rPr>
            <w:noProof/>
            <w:webHidden/>
          </w:rPr>
          <w:tab/>
        </w:r>
        <w:r w:rsidR="00F202A5">
          <w:rPr>
            <w:noProof/>
            <w:webHidden/>
          </w:rPr>
          <w:fldChar w:fldCharType="begin"/>
        </w:r>
        <w:r w:rsidR="00F202A5">
          <w:rPr>
            <w:noProof/>
            <w:webHidden/>
          </w:rPr>
          <w:instrText xml:space="preserve"> PAGEREF _Toc487560510 \h </w:instrText>
        </w:r>
        <w:r w:rsidR="00F202A5">
          <w:rPr>
            <w:noProof/>
            <w:webHidden/>
          </w:rPr>
        </w:r>
        <w:r w:rsidR="00F202A5">
          <w:rPr>
            <w:noProof/>
            <w:webHidden/>
          </w:rPr>
          <w:fldChar w:fldCharType="separate"/>
        </w:r>
        <w:r w:rsidR="00B10F2D">
          <w:rPr>
            <w:noProof/>
            <w:webHidden/>
          </w:rPr>
          <w:t>8</w:t>
        </w:r>
        <w:r w:rsidR="00F202A5">
          <w:rPr>
            <w:noProof/>
            <w:webHidden/>
          </w:rPr>
          <w:fldChar w:fldCharType="end"/>
        </w:r>
      </w:hyperlink>
    </w:p>
    <w:p w14:paraId="734F6799" w14:textId="77777777" w:rsidR="00F202A5" w:rsidRDefault="00A811E5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560511" w:history="1">
        <w:r w:rsidR="00F202A5" w:rsidRPr="00C21D3E">
          <w:rPr>
            <w:rStyle w:val="Hipervnculo"/>
            <w:rFonts w:cstheme="minorHAnsi"/>
            <w:noProof/>
          </w:rPr>
          <w:t>8.2.</w:t>
        </w:r>
        <w:r w:rsidR="00F202A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202A5" w:rsidRPr="00C21D3E">
          <w:rPr>
            <w:rStyle w:val="Hipervnculo"/>
            <w:rFonts w:cstheme="minorHAnsi"/>
            <w:noProof/>
          </w:rPr>
          <w:t>Flujos Alternos</w:t>
        </w:r>
        <w:r w:rsidR="00F202A5">
          <w:rPr>
            <w:noProof/>
            <w:webHidden/>
          </w:rPr>
          <w:tab/>
        </w:r>
        <w:r w:rsidR="00F202A5">
          <w:rPr>
            <w:noProof/>
            <w:webHidden/>
          </w:rPr>
          <w:fldChar w:fldCharType="begin"/>
        </w:r>
        <w:r w:rsidR="00F202A5">
          <w:rPr>
            <w:noProof/>
            <w:webHidden/>
          </w:rPr>
          <w:instrText xml:space="preserve"> PAGEREF _Toc487560511 \h </w:instrText>
        </w:r>
        <w:r w:rsidR="00F202A5">
          <w:rPr>
            <w:noProof/>
            <w:webHidden/>
          </w:rPr>
        </w:r>
        <w:r w:rsidR="00F202A5">
          <w:rPr>
            <w:noProof/>
            <w:webHidden/>
          </w:rPr>
          <w:fldChar w:fldCharType="separate"/>
        </w:r>
        <w:r w:rsidR="00B10F2D">
          <w:rPr>
            <w:noProof/>
            <w:webHidden/>
          </w:rPr>
          <w:t>9</w:t>
        </w:r>
        <w:r w:rsidR="00F202A5">
          <w:rPr>
            <w:noProof/>
            <w:webHidden/>
          </w:rPr>
          <w:fldChar w:fldCharType="end"/>
        </w:r>
      </w:hyperlink>
    </w:p>
    <w:p w14:paraId="48464082" w14:textId="77777777" w:rsidR="00F202A5" w:rsidRDefault="00A811E5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560512" w:history="1">
        <w:r w:rsidR="00F202A5" w:rsidRPr="00C21D3E">
          <w:rPr>
            <w:rStyle w:val="Hipervnculo"/>
            <w:rFonts w:cstheme="minorHAnsi"/>
            <w:noProof/>
          </w:rPr>
          <w:t>8.2.1.</w:t>
        </w:r>
        <w:r w:rsidR="00F202A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202A5" w:rsidRPr="00C21D3E">
          <w:rPr>
            <w:rStyle w:val="Hipervnculo"/>
            <w:rFonts w:cstheme="minorHAnsi"/>
            <w:noProof/>
          </w:rPr>
          <w:t>Opcionales</w:t>
        </w:r>
        <w:r w:rsidR="00F202A5">
          <w:rPr>
            <w:noProof/>
            <w:webHidden/>
          </w:rPr>
          <w:tab/>
        </w:r>
        <w:r w:rsidR="00F202A5">
          <w:rPr>
            <w:noProof/>
            <w:webHidden/>
          </w:rPr>
          <w:fldChar w:fldCharType="begin"/>
        </w:r>
        <w:r w:rsidR="00F202A5">
          <w:rPr>
            <w:noProof/>
            <w:webHidden/>
          </w:rPr>
          <w:instrText xml:space="preserve"> PAGEREF _Toc487560512 \h </w:instrText>
        </w:r>
        <w:r w:rsidR="00F202A5">
          <w:rPr>
            <w:noProof/>
            <w:webHidden/>
          </w:rPr>
        </w:r>
        <w:r w:rsidR="00F202A5">
          <w:rPr>
            <w:noProof/>
            <w:webHidden/>
          </w:rPr>
          <w:fldChar w:fldCharType="separate"/>
        </w:r>
        <w:r w:rsidR="00B10F2D">
          <w:rPr>
            <w:noProof/>
            <w:webHidden/>
          </w:rPr>
          <w:t>9</w:t>
        </w:r>
        <w:r w:rsidR="00F202A5">
          <w:rPr>
            <w:noProof/>
            <w:webHidden/>
          </w:rPr>
          <w:fldChar w:fldCharType="end"/>
        </w:r>
      </w:hyperlink>
    </w:p>
    <w:p w14:paraId="4A2592AB" w14:textId="77777777" w:rsidR="00F202A5" w:rsidRDefault="00A811E5">
      <w:pPr>
        <w:pStyle w:val="TDC1"/>
        <w:tabs>
          <w:tab w:val="left" w:pos="10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560513" w:history="1">
        <w:r w:rsidR="00F202A5" w:rsidRPr="00C21D3E">
          <w:rPr>
            <w:rStyle w:val="Hipervnculo"/>
            <w:rFonts w:cstheme="minorHAnsi"/>
            <w:noProof/>
          </w:rPr>
          <w:t>8.2.1.1.</w:t>
        </w:r>
        <w:r w:rsidR="00F202A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202A5" w:rsidRPr="00C21D3E">
          <w:rPr>
            <w:rStyle w:val="Hipervnculo"/>
            <w:rFonts w:cstheme="minorHAnsi"/>
            <w:noProof/>
          </w:rPr>
          <w:t>AO01 Modificar Encabezado.</w:t>
        </w:r>
        <w:r w:rsidR="00F202A5">
          <w:rPr>
            <w:noProof/>
            <w:webHidden/>
          </w:rPr>
          <w:tab/>
        </w:r>
        <w:r w:rsidR="00F202A5">
          <w:rPr>
            <w:noProof/>
            <w:webHidden/>
          </w:rPr>
          <w:fldChar w:fldCharType="begin"/>
        </w:r>
        <w:r w:rsidR="00F202A5">
          <w:rPr>
            <w:noProof/>
            <w:webHidden/>
          </w:rPr>
          <w:instrText xml:space="preserve"> PAGEREF _Toc487560513 \h </w:instrText>
        </w:r>
        <w:r w:rsidR="00F202A5">
          <w:rPr>
            <w:noProof/>
            <w:webHidden/>
          </w:rPr>
        </w:r>
        <w:r w:rsidR="00F202A5">
          <w:rPr>
            <w:noProof/>
            <w:webHidden/>
          </w:rPr>
          <w:fldChar w:fldCharType="separate"/>
        </w:r>
        <w:r w:rsidR="00B10F2D">
          <w:rPr>
            <w:noProof/>
            <w:webHidden/>
          </w:rPr>
          <w:t>9</w:t>
        </w:r>
        <w:r w:rsidR="00F202A5">
          <w:rPr>
            <w:noProof/>
            <w:webHidden/>
          </w:rPr>
          <w:fldChar w:fldCharType="end"/>
        </w:r>
      </w:hyperlink>
    </w:p>
    <w:p w14:paraId="1E7882FD" w14:textId="77777777" w:rsidR="00F202A5" w:rsidRDefault="00A811E5">
      <w:pPr>
        <w:pStyle w:val="TDC1"/>
        <w:tabs>
          <w:tab w:val="left" w:pos="10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560514" w:history="1">
        <w:r w:rsidR="00F202A5" w:rsidRPr="00C21D3E">
          <w:rPr>
            <w:rStyle w:val="Hipervnculo"/>
            <w:rFonts w:cstheme="minorHAnsi"/>
            <w:noProof/>
          </w:rPr>
          <w:t>8.2.1.2.</w:t>
        </w:r>
        <w:r w:rsidR="00F202A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202A5" w:rsidRPr="00C21D3E">
          <w:rPr>
            <w:rStyle w:val="Hipervnculo"/>
            <w:rFonts w:cstheme="minorHAnsi"/>
            <w:noProof/>
          </w:rPr>
          <w:t>AO02 Modificar Pie de Página.</w:t>
        </w:r>
        <w:r w:rsidR="00F202A5">
          <w:rPr>
            <w:noProof/>
            <w:webHidden/>
          </w:rPr>
          <w:tab/>
        </w:r>
        <w:r w:rsidR="00F202A5">
          <w:rPr>
            <w:noProof/>
            <w:webHidden/>
          </w:rPr>
          <w:fldChar w:fldCharType="begin"/>
        </w:r>
        <w:r w:rsidR="00F202A5">
          <w:rPr>
            <w:noProof/>
            <w:webHidden/>
          </w:rPr>
          <w:instrText xml:space="preserve"> PAGEREF _Toc487560514 \h </w:instrText>
        </w:r>
        <w:r w:rsidR="00F202A5">
          <w:rPr>
            <w:noProof/>
            <w:webHidden/>
          </w:rPr>
        </w:r>
        <w:r w:rsidR="00F202A5">
          <w:rPr>
            <w:noProof/>
            <w:webHidden/>
          </w:rPr>
          <w:fldChar w:fldCharType="separate"/>
        </w:r>
        <w:r w:rsidR="00B10F2D">
          <w:rPr>
            <w:noProof/>
            <w:webHidden/>
          </w:rPr>
          <w:t>10</w:t>
        </w:r>
        <w:r w:rsidR="00F202A5">
          <w:rPr>
            <w:noProof/>
            <w:webHidden/>
          </w:rPr>
          <w:fldChar w:fldCharType="end"/>
        </w:r>
      </w:hyperlink>
    </w:p>
    <w:p w14:paraId="1045E7B9" w14:textId="77777777" w:rsidR="00F202A5" w:rsidRDefault="00A811E5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560515" w:history="1">
        <w:r w:rsidR="00F202A5" w:rsidRPr="00C21D3E">
          <w:rPr>
            <w:rStyle w:val="Hipervnculo"/>
            <w:rFonts w:cstheme="minorHAnsi"/>
            <w:noProof/>
          </w:rPr>
          <w:t>8.2.2.</w:t>
        </w:r>
        <w:r w:rsidR="00F202A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202A5" w:rsidRPr="00C21D3E">
          <w:rPr>
            <w:rStyle w:val="Hipervnculo"/>
            <w:rFonts w:cstheme="minorHAnsi"/>
            <w:noProof/>
          </w:rPr>
          <w:t>Generales</w:t>
        </w:r>
        <w:r w:rsidR="00F202A5">
          <w:rPr>
            <w:noProof/>
            <w:webHidden/>
          </w:rPr>
          <w:tab/>
        </w:r>
        <w:r w:rsidR="00F202A5">
          <w:rPr>
            <w:noProof/>
            <w:webHidden/>
          </w:rPr>
          <w:fldChar w:fldCharType="begin"/>
        </w:r>
        <w:r w:rsidR="00F202A5">
          <w:rPr>
            <w:noProof/>
            <w:webHidden/>
          </w:rPr>
          <w:instrText xml:space="preserve"> PAGEREF _Toc487560515 \h </w:instrText>
        </w:r>
        <w:r w:rsidR="00F202A5">
          <w:rPr>
            <w:noProof/>
            <w:webHidden/>
          </w:rPr>
        </w:r>
        <w:r w:rsidR="00F202A5">
          <w:rPr>
            <w:noProof/>
            <w:webHidden/>
          </w:rPr>
          <w:fldChar w:fldCharType="separate"/>
        </w:r>
        <w:r w:rsidR="00B10F2D">
          <w:rPr>
            <w:noProof/>
            <w:webHidden/>
          </w:rPr>
          <w:t>11</w:t>
        </w:r>
        <w:r w:rsidR="00F202A5">
          <w:rPr>
            <w:noProof/>
            <w:webHidden/>
          </w:rPr>
          <w:fldChar w:fldCharType="end"/>
        </w:r>
      </w:hyperlink>
    </w:p>
    <w:p w14:paraId="64D76671" w14:textId="77777777" w:rsidR="00F202A5" w:rsidRDefault="00A811E5">
      <w:pPr>
        <w:pStyle w:val="TDC1"/>
        <w:tabs>
          <w:tab w:val="left" w:pos="10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560516" w:history="1">
        <w:r w:rsidR="00F202A5" w:rsidRPr="00C21D3E">
          <w:rPr>
            <w:rStyle w:val="Hipervnculo"/>
            <w:rFonts w:cstheme="minorHAnsi"/>
            <w:noProof/>
          </w:rPr>
          <w:t>8.2.2.1.</w:t>
        </w:r>
        <w:r w:rsidR="00F202A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202A5" w:rsidRPr="00C21D3E">
          <w:rPr>
            <w:rStyle w:val="Hipervnculo"/>
            <w:rFonts w:cstheme="minorHAnsi"/>
            <w:noProof/>
          </w:rPr>
          <w:t>AG01 Cancelar</w:t>
        </w:r>
        <w:r w:rsidR="00F202A5">
          <w:rPr>
            <w:noProof/>
            <w:webHidden/>
          </w:rPr>
          <w:tab/>
        </w:r>
        <w:r w:rsidR="00F202A5">
          <w:rPr>
            <w:noProof/>
            <w:webHidden/>
          </w:rPr>
          <w:fldChar w:fldCharType="begin"/>
        </w:r>
        <w:r w:rsidR="00F202A5">
          <w:rPr>
            <w:noProof/>
            <w:webHidden/>
          </w:rPr>
          <w:instrText xml:space="preserve"> PAGEREF _Toc487560516 \h </w:instrText>
        </w:r>
        <w:r w:rsidR="00F202A5">
          <w:rPr>
            <w:noProof/>
            <w:webHidden/>
          </w:rPr>
        </w:r>
        <w:r w:rsidR="00F202A5">
          <w:rPr>
            <w:noProof/>
            <w:webHidden/>
          </w:rPr>
          <w:fldChar w:fldCharType="separate"/>
        </w:r>
        <w:r w:rsidR="00B10F2D">
          <w:rPr>
            <w:noProof/>
            <w:webHidden/>
          </w:rPr>
          <w:t>11</w:t>
        </w:r>
        <w:r w:rsidR="00F202A5">
          <w:rPr>
            <w:noProof/>
            <w:webHidden/>
          </w:rPr>
          <w:fldChar w:fldCharType="end"/>
        </w:r>
      </w:hyperlink>
    </w:p>
    <w:p w14:paraId="3681ECC5" w14:textId="77777777" w:rsidR="00F202A5" w:rsidRDefault="00A811E5">
      <w:pPr>
        <w:pStyle w:val="TDC1"/>
        <w:tabs>
          <w:tab w:val="left" w:pos="10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560517" w:history="1">
        <w:r w:rsidR="00F202A5" w:rsidRPr="00C21D3E">
          <w:rPr>
            <w:rStyle w:val="Hipervnculo"/>
            <w:rFonts w:cstheme="minorHAnsi"/>
            <w:noProof/>
          </w:rPr>
          <w:t>8.2.2.2.</w:t>
        </w:r>
        <w:r w:rsidR="00F202A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202A5" w:rsidRPr="00C21D3E">
          <w:rPr>
            <w:rStyle w:val="Hipervnculo"/>
            <w:rFonts w:cstheme="minorHAnsi"/>
            <w:noProof/>
          </w:rPr>
          <w:t>AG02 Cerrar Sesión</w:t>
        </w:r>
        <w:r w:rsidR="00F202A5">
          <w:rPr>
            <w:noProof/>
            <w:webHidden/>
          </w:rPr>
          <w:tab/>
        </w:r>
        <w:r w:rsidR="00F202A5">
          <w:rPr>
            <w:noProof/>
            <w:webHidden/>
          </w:rPr>
          <w:fldChar w:fldCharType="begin"/>
        </w:r>
        <w:r w:rsidR="00F202A5">
          <w:rPr>
            <w:noProof/>
            <w:webHidden/>
          </w:rPr>
          <w:instrText xml:space="preserve"> PAGEREF _Toc487560517 \h </w:instrText>
        </w:r>
        <w:r w:rsidR="00F202A5">
          <w:rPr>
            <w:noProof/>
            <w:webHidden/>
          </w:rPr>
        </w:r>
        <w:r w:rsidR="00F202A5">
          <w:rPr>
            <w:noProof/>
            <w:webHidden/>
          </w:rPr>
          <w:fldChar w:fldCharType="separate"/>
        </w:r>
        <w:r w:rsidR="00B10F2D">
          <w:rPr>
            <w:noProof/>
            <w:webHidden/>
          </w:rPr>
          <w:t>12</w:t>
        </w:r>
        <w:r w:rsidR="00F202A5">
          <w:rPr>
            <w:noProof/>
            <w:webHidden/>
          </w:rPr>
          <w:fldChar w:fldCharType="end"/>
        </w:r>
      </w:hyperlink>
    </w:p>
    <w:p w14:paraId="316514BD" w14:textId="77777777" w:rsidR="00F202A5" w:rsidRDefault="00A811E5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560518" w:history="1">
        <w:r w:rsidR="00F202A5" w:rsidRPr="00C21D3E">
          <w:rPr>
            <w:rStyle w:val="Hipervnculo"/>
            <w:rFonts w:cstheme="minorHAnsi"/>
            <w:noProof/>
          </w:rPr>
          <w:t>8.2.3.</w:t>
        </w:r>
        <w:r w:rsidR="00F202A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202A5" w:rsidRPr="00C21D3E">
          <w:rPr>
            <w:rStyle w:val="Hipervnculo"/>
            <w:rFonts w:cstheme="minorHAnsi"/>
            <w:noProof/>
          </w:rPr>
          <w:t>Extraordinarios</w:t>
        </w:r>
        <w:r w:rsidR="00F202A5">
          <w:rPr>
            <w:noProof/>
            <w:webHidden/>
          </w:rPr>
          <w:tab/>
        </w:r>
        <w:r w:rsidR="00F202A5">
          <w:rPr>
            <w:noProof/>
            <w:webHidden/>
          </w:rPr>
          <w:fldChar w:fldCharType="begin"/>
        </w:r>
        <w:r w:rsidR="00F202A5">
          <w:rPr>
            <w:noProof/>
            <w:webHidden/>
          </w:rPr>
          <w:instrText xml:space="preserve"> PAGEREF _Toc487560518 \h </w:instrText>
        </w:r>
        <w:r w:rsidR="00F202A5">
          <w:rPr>
            <w:noProof/>
            <w:webHidden/>
          </w:rPr>
        </w:r>
        <w:r w:rsidR="00F202A5">
          <w:rPr>
            <w:noProof/>
            <w:webHidden/>
          </w:rPr>
          <w:fldChar w:fldCharType="separate"/>
        </w:r>
        <w:r w:rsidR="00B10F2D">
          <w:rPr>
            <w:noProof/>
            <w:webHidden/>
          </w:rPr>
          <w:t>12</w:t>
        </w:r>
        <w:r w:rsidR="00F202A5">
          <w:rPr>
            <w:noProof/>
            <w:webHidden/>
          </w:rPr>
          <w:fldChar w:fldCharType="end"/>
        </w:r>
      </w:hyperlink>
    </w:p>
    <w:p w14:paraId="0DD961F7" w14:textId="77777777" w:rsidR="00F202A5" w:rsidRDefault="00A811E5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560519" w:history="1">
        <w:r w:rsidR="00F202A5" w:rsidRPr="00C21D3E">
          <w:rPr>
            <w:rStyle w:val="Hipervnculo"/>
            <w:rFonts w:cstheme="minorHAnsi"/>
            <w:noProof/>
          </w:rPr>
          <w:t>8.2.4.</w:t>
        </w:r>
        <w:r w:rsidR="00F202A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202A5" w:rsidRPr="00C21D3E">
          <w:rPr>
            <w:rStyle w:val="Hipervnculo"/>
            <w:rFonts w:cstheme="minorHAnsi"/>
            <w:noProof/>
          </w:rPr>
          <w:t>De excepción</w:t>
        </w:r>
        <w:r w:rsidR="00F202A5">
          <w:rPr>
            <w:noProof/>
            <w:webHidden/>
          </w:rPr>
          <w:tab/>
        </w:r>
        <w:r w:rsidR="00F202A5">
          <w:rPr>
            <w:noProof/>
            <w:webHidden/>
          </w:rPr>
          <w:fldChar w:fldCharType="begin"/>
        </w:r>
        <w:r w:rsidR="00F202A5">
          <w:rPr>
            <w:noProof/>
            <w:webHidden/>
          </w:rPr>
          <w:instrText xml:space="preserve"> PAGEREF _Toc487560519 \h </w:instrText>
        </w:r>
        <w:r w:rsidR="00F202A5">
          <w:rPr>
            <w:noProof/>
            <w:webHidden/>
          </w:rPr>
        </w:r>
        <w:r w:rsidR="00F202A5">
          <w:rPr>
            <w:noProof/>
            <w:webHidden/>
          </w:rPr>
          <w:fldChar w:fldCharType="separate"/>
        </w:r>
        <w:r w:rsidR="00B10F2D">
          <w:rPr>
            <w:noProof/>
            <w:webHidden/>
          </w:rPr>
          <w:t>12</w:t>
        </w:r>
        <w:r w:rsidR="00F202A5">
          <w:rPr>
            <w:noProof/>
            <w:webHidden/>
          </w:rPr>
          <w:fldChar w:fldCharType="end"/>
        </w:r>
      </w:hyperlink>
    </w:p>
    <w:p w14:paraId="67900942" w14:textId="77777777" w:rsidR="00F202A5" w:rsidRDefault="00A811E5">
      <w:pPr>
        <w:pStyle w:val="TDC1"/>
        <w:tabs>
          <w:tab w:val="left" w:pos="10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560520" w:history="1">
        <w:r w:rsidR="00F202A5" w:rsidRPr="00C21D3E">
          <w:rPr>
            <w:rStyle w:val="Hipervnculo"/>
            <w:rFonts w:cstheme="minorHAnsi"/>
            <w:noProof/>
          </w:rPr>
          <w:t>8.2.4.1.</w:t>
        </w:r>
        <w:r w:rsidR="00F202A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202A5" w:rsidRPr="00C21D3E">
          <w:rPr>
            <w:rStyle w:val="Hipervnculo"/>
            <w:rFonts w:cstheme="minorHAnsi"/>
            <w:noProof/>
          </w:rPr>
          <w:t>AE01 Error al Modificar.</w:t>
        </w:r>
        <w:r w:rsidR="00F202A5">
          <w:rPr>
            <w:noProof/>
            <w:webHidden/>
          </w:rPr>
          <w:tab/>
        </w:r>
        <w:r w:rsidR="00F202A5">
          <w:rPr>
            <w:noProof/>
            <w:webHidden/>
          </w:rPr>
          <w:fldChar w:fldCharType="begin"/>
        </w:r>
        <w:r w:rsidR="00F202A5">
          <w:rPr>
            <w:noProof/>
            <w:webHidden/>
          </w:rPr>
          <w:instrText xml:space="preserve"> PAGEREF _Toc487560520 \h </w:instrText>
        </w:r>
        <w:r w:rsidR="00F202A5">
          <w:rPr>
            <w:noProof/>
            <w:webHidden/>
          </w:rPr>
        </w:r>
        <w:r w:rsidR="00F202A5">
          <w:rPr>
            <w:noProof/>
            <w:webHidden/>
          </w:rPr>
          <w:fldChar w:fldCharType="separate"/>
        </w:r>
        <w:r w:rsidR="00B10F2D">
          <w:rPr>
            <w:noProof/>
            <w:webHidden/>
          </w:rPr>
          <w:t>12</w:t>
        </w:r>
        <w:r w:rsidR="00F202A5">
          <w:rPr>
            <w:noProof/>
            <w:webHidden/>
          </w:rPr>
          <w:fldChar w:fldCharType="end"/>
        </w:r>
      </w:hyperlink>
    </w:p>
    <w:p w14:paraId="1BC02296" w14:textId="77777777" w:rsidR="00F202A5" w:rsidRDefault="00A811E5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560521" w:history="1">
        <w:r w:rsidR="00F202A5" w:rsidRPr="00C21D3E">
          <w:rPr>
            <w:rStyle w:val="Hipervnculo"/>
            <w:rFonts w:cstheme="minorHAnsi"/>
            <w:noProof/>
          </w:rPr>
          <w:t>8.3.</w:t>
        </w:r>
        <w:r w:rsidR="00F202A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202A5" w:rsidRPr="00C21D3E">
          <w:rPr>
            <w:rStyle w:val="Hipervnculo"/>
            <w:rFonts w:cstheme="minorHAnsi"/>
            <w:noProof/>
          </w:rPr>
          <w:t>Puntos de Extensión</w:t>
        </w:r>
        <w:r w:rsidR="00F202A5">
          <w:rPr>
            <w:noProof/>
            <w:webHidden/>
          </w:rPr>
          <w:tab/>
        </w:r>
        <w:r w:rsidR="00F202A5">
          <w:rPr>
            <w:noProof/>
            <w:webHidden/>
          </w:rPr>
          <w:fldChar w:fldCharType="begin"/>
        </w:r>
        <w:r w:rsidR="00F202A5">
          <w:rPr>
            <w:noProof/>
            <w:webHidden/>
          </w:rPr>
          <w:instrText xml:space="preserve"> PAGEREF _Toc487560521 \h </w:instrText>
        </w:r>
        <w:r w:rsidR="00F202A5">
          <w:rPr>
            <w:noProof/>
            <w:webHidden/>
          </w:rPr>
        </w:r>
        <w:r w:rsidR="00F202A5">
          <w:rPr>
            <w:noProof/>
            <w:webHidden/>
          </w:rPr>
          <w:fldChar w:fldCharType="separate"/>
        </w:r>
        <w:r w:rsidR="00B10F2D">
          <w:rPr>
            <w:noProof/>
            <w:webHidden/>
          </w:rPr>
          <w:t>12</w:t>
        </w:r>
        <w:r w:rsidR="00F202A5">
          <w:rPr>
            <w:noProof/>
            <w:webHidden/>
          </w:rPr>
          <w:fldChar w:fldCharType="end"/>
        </w:r>
      </w:hyperlink>
    </w:p>
    <w:p w14:paraId="34FBA6C4" w14:textId="77777777" w:rsidR="00F202A5" w:rsidRDefault="00A811E5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560522" w:history="1">
        <w:r w:rsidR="00F202A5" w:rsidRPr="00C21D3E">
          <w:rPr>
            <w:rStyle w:val="Hipervnculo"/>
            <w:rFonts w:cstheme="minorHAnsi"/>
            <w:noProof/>
          </w:rPr>
          <w:t>8.4.</w:t>
        </w:r>
        <w:r w:rsidR="00F202A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202A5" w:rsidRPr="00C21D3E">
          <w:rPr>
            <w:rStyle w:val="Hipervnculo"/>
            <w:rFonts w:cstheme="minorHAnsi"/>
            <w:noProof/>
          </w:rPr>
          <w:t>Requerimientos Especiales</w:t>
        </w:r>
        <w:r w:rsidR="00F202A5">
          <w:rPr>
            <w:noProof/>
            <w:webHidden/>
          </w:rPr>
          <w:tab/>
        </w:r>
        <w:r w:rsidR="00F202A5">
          <w:rPr>
            <w:noProof/>
            <w:webHidden/>
          </w:rPr>
          <w:fldChar w:fldCharType="begin"/>
        </w:r>
        <w:r w:rsidR="00F202A5">
          <w:rPr>
            <w:noProof/>
            <w:webHidden/>
          </w:rPr>
          <w:instrText xml:space="preserve"> PAGEREF _Toc487560522 \h </w:instrText>
        </w:r>
        <w:r w:rsidR="00F202A5">
          <w:rPr>
            <w:noProof/>
            <w:webHidden/>
          </w:rPr>
        </w:r>
        <w:r w:rsidR="00F202A5">
          <w:rPr>
            <w:noProof/>
            <w:webHidden/>
          </w:rPr>
          <w:fldChar w:fldCharType="separate"/>
        </w:r>
        <w:r w:rsidR="00B10F2D">
          <w:rPr>
            <w:noProof/>
            <w:webHidden/>
          </w:rPr>
          <w:t>12</w:t>
        </w:r>
        <w:r w:rsidR="00F202A5">
          <w:rPr>
            <w:noProof/>
            <w:webHidden/>
          </w:rPr>
          <w:fldChar w:fldCharType="end"/>
        </w:r>
      </w:hyperlink>
    </w:p>
    <w:p w14:paraId="3539719D" w14:textId="77777777" w:rsidR="00F202A5" w:rsidRDefault="00A811E5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560523" w:history="1">
        <w:r w:rsidR="00F202A5" w:rsidRPr="00C21D3E">
          <w:rPr>
            <w:rStyle w:val="Hipervnculo"/>
            <w:rFonts w:cstheme="minorHAnsi"/>
            <w:noProof/>
          </w:rPr>
          <w:t>8.5.</w:t>
        </w:r>
        <w:r w:rsidR="00F202A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202A5" w:rsidRPr="00C21D3E">
          <w:rPr>
            <w:rStyle w:val="Hipervnculo"/>
            <w:rFonts w:cstheme="minorHAnsi"/>
            <w:noProof/>
          </w:rPr>
          <w:t>Pos Condiciones</w:t>
        </w:r>
        <w:r w:rsidR="00F202A5">
          <w:rPr>
            <w:noProof/>
            <w:webHidden/>
          </w:rPr>
          <w:tab/>
        </w:r>
        <w:r w:rsidR="00F202A5">
          <w:rPr>
            <w:noProof/>
            <w:webHidden/>
          </w:rPr>
          <w:fldChar w:fldCharType="begin"/>
        </w:r>
        <w:r w:rsidR="00F202A5">
          <w:rPr>
            <w:noProof/>
            <w:webHidden/>
          </w:rPr>
          <w:instrText xml:space="preserve"> PAGEREF _Toc487560523 \h </w:instrText>
        </w:r>
        <w:r w:rsidR="00F202A5">
          <w:rPr>
            <w:noProof/>
            <w:webHidden/>
          </w:rPr>
        </w:r>
        <w:r w:rsidR="00F202A5">
          <w:rPr>
            <w:noProof/>
            <w:webHidden/>
          </w:rPr>
          <w:fldChar w:fldCharType="separate"/>
        </w:r>
        <w:r w:rsidR="00B10F2D">
          <w:rPr>
            <w:noProof/>
            <w:webHidden/>
          </w:rPr>
          <w:t>13</w:t>
        </w:r>
        <w:r w:rsidR="00F202A5">
          <w:rPr>
            <w:noProof/>
            <w:webHidden/>
          </w:rPr>
          <w:fldChar w:fldCharType="end"/>
        </w:r>
      </w:hyperlink>
    </w:p>
    <w:p w14:paraId="77C867A7" w14:textId="77777777" w:rsidR="00F202A5" w:rsidRDefault="00A811E5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560524" w:history="1">
        <w:r w:rsidR="00F202A5" w:rsidRPr="00C21D3E">
          <w:rPr>
            <w:rStyle w:val="Hipervnculo"/>
            <w:rFonts w:cstheme="minorHAnsi"/>
            <w:noProof/>
          </w:rPr>
          <w:t>8.5.1.</w:t>
        </w:r>
        <w:r w:rsidR="00F202A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202A5" w:rsidRPr="00C21D3E">
          <w:rPr>
            <w:rStyle w:val="Hipervnculo"/>
            <w:rFonts w:cstheme="minorHAnsi"/>
            <w:noProof/>
          </w:rPr>
          <w:t>&lt;Pos condición 1&gt; Actualizar Plantilla Minuta</w:t>
        </w:r>
        <w:r w:rsidR="00F202A5">
          <w:rPr>
            <w:noProof/>
            <w:webHidden/>
          </w:rPr>
          <w:tab/>
        </w:r>
        <w:r w:rsidR="00F202A5">
          <w:rPr>
            <w:noProof/>
            <w:webHidden/>
          </w:rPr>
          <w:fldChar w:fldCharType="begin"/>
        </w:r>
        <w:r w:rsidR="00F202A5">
          <w:rPr>
            <w:noProof/>
            <w:webHidden/>
          </w:rPr>
          <w:instrText xml:space="preserve"> PAGEREF _Toc487560524 \h </w:instrText>
        </w:r>
        <w:r w:rsidR="00F202A5">
          <w:rPr>
            <w:noProof/>
            <w:webHidden/>
          </w:rPr>
        </w:r>
        <w:r w:rsidR="00F202A5">
          <w:rPr>
            <w:noProof/>
            <w:webHidden/>
          </w:rPr>
          <w:fldChar w:fldCharType="separate"/>
        </w:r>
        <w:r w:rsidR="00B10F2D">
          <w:rPr>
            <w:noProof/>
            <w:webHidden/>
          </w:rPr>
          <w:t>13</w:t>
        </w:r>
        <w:r w:rsidR="00F202A5">
          <w:rPr>
            <w:noProof/>
            <w:webHidden/>
          </w:rPr>
          <w:fldChar w:fldCharType="end"/>
        </w:r>
      </w:hyperlink>
    </w:p>
    <w:p w14:paraId="5E3D66C8" w14:textId="77777777" w:rsidR="00F202A5" w:rsidRDefault="00A811E5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560525" w:history="1">
        <w:r w:rsidR="00F202A5" w:rsidRPr="00C21D3E">
          <w:rPr>
            <w:rStyle w:val="Hipervnculo"/>
            <w:rFonts w:cstheme="minorHAnsi"/>
            <w:noProof/>
          </w:rPr>
          <w:t>8.5.2.</w:t>
        </w:r>
        <w:r w:rsidR="00F202A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202A5" w:rsidRPr="00C21D3E">
          <w:rPr>
            <w:rStyle w:val="Hipervnculo"/>
            <w:rFonts w:cstheme="minorHAnsi"/>
            <w:noProof/>
          </w:rPr>
          <w:t>&lt;Pos condición 2&gt; Registro en Bitácora</w:t>
        </w:r>
        <w:r w:rsidR="00F202A5">
          <w:rPr>
            <w:noProof/>
            <w:webHidden/>
          </w:rPr>
          <w:tab/>
        </w:r>
        <w:r w:rsidR="00F202A5">
          <w:rPr>
            <w:noProof/>
            <w:webHidden/>
          </w:rPr>
          <w:fldChar w:fldCharType="begin"/>
        </w:r>
        <w:r w:rsidR="00F202A5">
          <w:rPr>
            <w:noProof/>
            <w:webHidden/>
          </w:rPr>
          <w:instrText xml:space="preserve"> PAGEREF _Toc487560525 \h </w:instrText>
        </w:r>
        <w:r w:rsidR="00F202A5">
          <w:rPr>
            <w:noProof/>
            <w:webHidden/>
          </w:rPr>
        </w:r>
        <w:r w:rsidR="00F202A5">
          <w:rPr>
            <w:noProof/>
            <w:webHidden/>
          </w:rPr>
          <w:fldChar w:fldCharType="separate"/>
        </w:r>
        <w:r w:rsidR="00B10F2D">
          <w:rPr>
            <w:noProof/>
            <w:webHidden/>
          </w:rPr>
          <w:t>13</w:t>
        </w:r>
        <w:r w:rsidR="00F202A5">
          <w:rPr>
            <w:noProof/>
            <w:webHidden/>
          </w:rPr>
          <w:fldChar w:fldCharType="end"/>
        </w:r>
      </w:hyperlink>
    </w:p>
    <w:p w14:paraId="749CDCE5" w14:textId="77777777" w:rsidR="00F202A5" w:rsidRDefault="00A811E5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560526" w:history="1">
        <w:r w:rsidR="00F202A5" w:rsidRPr="00C21D3E">
          <w:rPr>
            <w:rStyle w:val="Hipervnculo"/>
            <w:rFonts w:cstheme="minorHAnsi"/>
            <w:noProof/>
          </w:rPr>
          <w:t>9.</w:t>
        </w:r>
        <w:r w:rsidR="00F202A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202A5" w:rsidRPr="00C21D3E">
          <w:rPr>
            <w:rStyle w:val="Hipervnculo"/>
            <w:rFonts w:cstheme="minorHAnsi"/>
            <w:noProof/>
          </w:rPr>
          <w:t>Reglas de Negocio</w:t>
        </w:r>
        <w:r w:rsidR="00F202A5">
          <w:rPr>
            <w:noProof/>
            <w:webHidden/>
          </w:rPr>
          <w:tab/>
        </w:r>
        <w:r w:rsidR="00F202A5">
          <w:rPr>
            <w:noProof/>
            <w:webHidden/>
          </w:rPr>
          <w:fldChar w:fldCharType="begin"/>
        </w:r>
        <w:r w:rsidR="00F202A5">
          <w:rPr>
            <w:noProof/>
            <w:webHidden/>
          </w:rPr>
          <w:instrText xml:space="preserve"> PAGEREF _Toc487560526 \h </w:instrText>
        </w:r>
        <w:r w:rsidR="00F202A5">
          <w:rPr>
            <w:noProof/>
            <w:webHidden/>
          </w:rPr>
        </w:r>
        <w:r w:rsidR="00F202A5">
          <w:rPr>
            <w:noProof/>
            <w:webHidden/>
          </w:rPr>
          <w:fldChar w:fldCharType="separate"/>
        </w:r>
        <w:r w:rsidR="00B10F2D">
          <w:rPr>
            <w:noProof/>
            <w:webHidden/>
          </w:rPr>
          <w:t>13</w:t>
        </w:r>
        <w:r w:rsidR="00F202A5">
          <w:rPr>
            <w:noProof/>
            <w:webHidden/>
          </w:rPr>
          <w:fldChar w:fldCharType="end"/>
        </w:r>
      </w:hyperlink>
    </w:p>
    <w:p w14:paraId="40D34004" w14:textId="77777777" w:rsidR="00F202A5" w:rsidRDefault="00A811E5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560527" w:history="1">
        <w:r w:rsidR="00F202A5" w:rsidRPr="00C21D3E">
          <w:rPr>
            <w:rStyle w:val="Hipervnculo"/>
            <w:rFonts w:cstheme="minorHAnsi"/>
            <w:noProof/>
          </w:rPr>
          <w:t>10.</w:t>
        </w:r>
        <w:r w:rsidR="00F202A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202A5" w:rsidRPr="00C21D3E">
          <w:rPr>
            <w:rStyle w:val="Hipervnculo"/>
            <w:rFonts w:cstheme="minorHAnsi"/>
            <w:noProof/>
          </w:rPr>
          <w:t>Validaciones</w:t>
        </w:r>
        <w:r w:rsidR="00F202A5">
          <w:rPr>
            <w:noProof/>
            <w:webHidden/>
          </w:rPr>
          <w:tab/>
        </w:r>
        <w:r w:rsidR="00F202A5">
          <w:rPr>
            <w:noProof/>
            <w:webHidden/>
          </w:rPr>
          <w:fldChar w:fldCharType="begin"/>
        </w:r>
        <w:r w:rsidR="00F202A5">
          <w:rPr>
            <w:noProof/>
            <w:webHidden/>
          </w:rPr>
          <w:instrText xml:space="preserve"> PAGEREF _Toc487560527 \h </w:instrText>
        </w:r>
        <w:r w:rsidR="00F202A5">
          <w:rPr>
            <w:noProof/>
            <w:webHidden/>
          </w:rPr>
        </w:r>
        <w:r w:rsidR="00F202A5">
          <w:rPr>
            <w:noProof/>
            <w:webHidden/>
          </w:rPr>
          <w:fldChar w:fldCharType="separate"/>
        </w:r>
        <w:r w:rsidR="00B10F2D">
          <w:rPr>
            <w:noProof/>
            <w:webHidden/>
          </w:rPr>
          <w:t>13</w:t>
        </w:r>
        <w:r w:rsidR="00F202A5">
          <w:rPr>
            <w:noProof/>
            <w:webHidden/>
          </w:rPr>
          <w:fldChar w:fldCharType="end"/>
        </w:r>
      </w:hyperlink>
    </w:p>
    <w:p w14:paraId="034BB8FE" w14:textId="77777777" w:rsidR="00F202A5" w:rsidRDefault="00A811E5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560528" w:history="1">
        <w:r w:rsidR="00F202A5" w:rsidRPr="00C21D3E">
          <w:rPr>
            <w:rStyle w:val="Hipervnculo"/>
            <w:rFonts w:cstheme="minorHAnsi"/>
            <w:noProof/>
          </w:rPr>
          <w:t>10.1.</w:t>
        </w:r>
        <w:r w:rsidR="00F202A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202A5" w:rsidRPr="00C21D3E">
          <w:rPr>
            <w:rStyle w:val="Hipervnculo"/>
            <w:rFonts w:cstheme="minorHAnsi"/>
            <w:noProof/>
          </w:rPr>
          <w:t>V01 Tipo de Datos</w:t>
        </w:r>
        <w:r w:rsidR="00F202A5">
          <w:rPr>
            <w:noProof/>
            <w:webHidden/>
          </w:rPr>
          <w:tab/>
        </w:r>
        <w:r w:rsidR="00F202A5">
          <w:rPr>
            <w:noProof/>
            <w:webHidden/>
          </w:rPr>
          <w:fldChar w:fldCharType="begin"/>
        </w:r>
        <w:r w:rsidR="00F202A5">
          <w:rPr>
            <w:noProof/>
            <w:webHidden/>
          </w:rPr>
          <w:instrText xml:space="preserve"> PAGEREF _Toc487560528 \h </w:instrText>
        </w:r>
        <w:r w:rsidR="00F202A5">
          <w:rPr>
            <w:noProof/>
            <w:webHidden/>
          </w:rPr>
        </w:r>
        <w:r w:rsidR="00F202A5">
          <w:rPr>
            <w:noProof/>
            <w:webHidden/>
          </w:rPr>
          <w:fldChar w:fldCharType="separate"/>
        </w:r>
        <w:r w:rsidR="00B10F2D">
          <w:rPr>
            <w:noProof/>
            <w:webHidden/>
          </w:rPr>
          <w:t>13</w:t>
        </w:r>
        <w:r w:rsidR="00F202A5">
          <w:rPr>
            <w:noProof/>
            <w:webHidden/>
          </w:rPr>
          <w:fldChar w:fldCharType="end"/>
        </w:r>
      </w:hyperlink>
    </w:p>
    <w:p w14:paraId="0B048C18" w14:textId="77777777" w:rsidR="00F202A5" w:rsidRDefault="00A811E5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560529" w:history="1">
        <w:r w:rsidR="00F202A5" w:rsidRPr="00C21D3E">
          <w:rPr>
            <w:rStyle w:val="Hipervnculo"/>
            <w:rFonts w:cstheme="minorHAnsi"/>
            <w:noProof/>
          </w:rPr>
          <w:t>11.</w:t>
        </w:r>
        <w:r w:rsidR="00F202A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202A5" w:rsidRPr="00C21D3E">
          <w:rPr>
            <w:rStyle w:val="Hipervnculo"/>
            <w:rFonts w:cstheme="minorHAnsi"/>
            <w:noProof/>
          </w:rPr>
          <w:t>Criterios de Aceptación</w:t>
        </w:r>
        <w:r w:rsidR="00F202A5">
          <w:rPr>
            <w:noProof/>
            <w:webHidden/>
          </w:rPr>
          <w:tab/>
        </w:r>
        <w:r w:rsidR="00F202A5">
          <w:rPr>
            <w:noProof/>
            <w:webHidden/>
          </w:rPr>
          <w:fldChar w:fldCharType="begin"/>
        </w:r>
        <w:r w:rsidR="00F202A5">
          <w:rPr>
            <w:noProof/>
            <w:webHidden/>
          </w:rPr>
          <w:instrText xml:space="preserve"> PAGEREF _Toc487560529 \h </w:instrText>
        </w:r>
        <w:r w:rsidR="00F202A5">
          <w:rPr>
            <w:noProof/>
            <w:webHidden/>
          </w:rPr>
        </w:r>
        <w:r w:rsidR="00F202A5">
          <w:rPr>
            <w:noProof/>
            <w:webHidden/>
          </w:rPr>
          <w:fldChar w:fldCharType="separate"/>
        </w:r>
        <w:r w:rsidR="00B10F2D">
          <w:rPr>
            <w:noProof/>
            <w:webHidden/>
          </w:rPr>
          <w:t>14</w:t>
        </w:r>
        <w:r w:rsidR="00F202A5">
          <w:rPr>
            <w:noProof/>
            <w:webHidden/>
          </w:rPr>
          <w:fldChar w:fldCharType="end"/>
        </w:r>
      </w:hyperlink>
    </w:p>
    <w:p w14:paraId="487F2174" w14:textId="77777777" w:rsidR="00F202A5" w:rsidRDefault="00A811E5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560530" w:history="1">
        <w:r w:rsidR="00F202A5" w:rsidRPr="00C21D3E">
          <w:rPr>
            <w:rStyle w:val="Hipervnculo"/>
            <w:rFonts w:cstheme="minorHAnsi"/>
            <w:noProof/>
          </w:rPr>
          <w:t>12.</w:t>
        </w:r>
        <w:r w:rsidR="00F202A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202A5" w:rsidRPr="00C21D3E">
          <w:rPr>
            <w:rStyle w:val="Hipervnculo"/>
            <w:rFonts w:cstheme="minorHAnsi"/>
            <w:noProof/>
          </w:rPr>
          <w:t>Referencias</w:t>
        </w:r>
        <w:r w:rsidR="00F202A5">
          <w:rPr>
            <w:noProof/>
            <w:webHidden/>
          </w:rPr>
          <w:tab/>
        </w:r>
        <w:r w:rsidR="00F202A5">
          <w:rPr>
            <w:noProof/>
            <w:webHidden/>
          </w:rPr>
          <w:fldChar w:fldCharType="begin"/>
        </w:r>
        <w:r w:rsidR="00F202A5">
          <w:rPr>
            <w:noProof/>
            <w:webHidden/>
          </w:rPr>
          <w:instrText xml:space="preserve"> PAGEREF _Toc487560530 \h </w:instrText>
        </w:r>
        <w:r w:rsidR="00F202A5">
          <w:rPr>
            <w:noProof/>
            <w:webHidden/>
          </w:rPr>
        </w:r>
        <w:r w:rsidR="00F202A5">
          <w:rPr>
            <w:noProof/>
            <w:webHidden/>
          </w:rPr>
          <w:fldChar w:fldCharType="separate"/>
        </w:r>
        <w:r w:rsidR="00B10F2D">
          <w:rPr>
            <w:noProof/>
            <w:webHidden/>
          </w:rPr>
          <w:t>14</w:t>
        </w:r>
        <w:r w:rsidR="00F202A5">
          <w:rPr>
            <w:noProof/>
            <w:webHidden/>
          </w:rPr>
          <w:fldChar w:fldCharType="end"/>
        </w:r>
      </w:hyperlink>
    </w:p>
    <w:p w14:paraId="50333A78" w14:textId="77777777" w:rsidR="00F202A5" w:rsidRDefault="00A811E5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560531" w:history="1">
        <w:r w:rsidR="00F202A5" w:rsidRPr="00C21D3E">
          <w:rPr>
            <w:rStyle w:val="Hipervnculo"/>
            <w:rFonts w:cstheme="minorHAnsi"/>
            <w:noProof/>
          </w:rPr>
          <w:t>13.</w:t>
        </w:r>
        <w:r w:rsidR="00F202A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202A5" w:rsidRPr="00C21D3E">
          <w:rPr>
            <w:rStyle w:val="Hipervnculo"/>
            <w:rFonts w:cstheme="minorHAnsi"/>
            <w:noProof/>
          </w:rPr>
          <w:t>Firmas de Aprobación</w:t>
        </w:r>
        <w:r w:rsidR="00F202A5">
          <w:rPr>
            <w:noProof/>
            <w:webHidden/>
          </w:rPr>
          <w:tab/>
        </w:r>
        <w:r w:rsidR="00F202A5">
          <w:rPr>
            <w:noProof/>
            <w:webHidden/>
          </w:rPr>
          <w:fldChar w:fldCharType="begin"/>
        </w:r>
        <w:r w:rsidR="00F202A5">
          <w:rPr>
            <w:noProof/>
            <w:webHidden/>
          </w:rPr>
          <w:instrText xml:space="preserve"> PAGEREF _Toc487560531 \h </w:instrText>
        </w:r>
        <w:r w:rsidR="00F202A5">
          <w:rPr>
            <w:noProof/>
            <w:webHidden/>
          </w:rPr>
        </w:r>
        <w:r w:rsidR="00F202A5">
          <w:rPr>
            <w:noProof/>
            <w:webHidden/>
          </w:rPr>
          <w:fldChar w:fldCharType="separate"/>
        </w:r>
        <w:r w:rsidR="00B10F2D">
          <w:rPr>
            <w:noProof/>
            <w:webHidden/>
          </w:rPr>
          <w:t>15</w:t>
        </w:r>
        <w:r w:rsidR="00F202A5">
          <w:rPr>
            <w:noProof/>
            <w:webHidden/>
          </w:rPr>
          <w:fldChar w:fldCharType="end"/>
        </w:r>
      </w:hyperlink>
    </w:p>
    <w:p w14:paraId="1ACD33AC" w14:textId="77777777" w:rsidR="001B09B4" w:rsidRPr="00AB62E0" w:rsidRDefault="00AB62E0" w:rsidP="001B09B4">
      <w:pPr>
        <w:rPr>
          <w:rFonts w:asciiTheme="minorHAnsi" w:hAnsiTheme="minorHAnsi"/>
          <w:b/>
          <w:lang w:val="es-MX"/>
        </w:rPr>
      </w:pPr>
      <w:r>
        <w:rPr>
          <w:rFonts w:asciiTheme="minorHAnsi" w:hAnsiTheme="minorHAnsi"/>
          <w:b/>
          <w:bCs/>
          <w:szCs w:val="20"/>
          <w:lang w:val="es-MX"/>
        </w:rPr>
        <w:fldChar w:fldCharType="end"/>
      </w:r>
    </w:p>
    <w:p w14:paraId="1ACD33AD" w14:textId="77777777" w:rsidR="006323D2" w:rsidRPr="00AB62E0" w:rsidRDefault="006323D2">
      <w:pPr>
        <w:spacing w:before="0" w:after="0" w:line="240" w:lineRule="auto"/>
        <w:jc w:val="left"/>
        <w:rPr>
          <w:rFonts w:asciiTheme="minorHAnsi" w:hAnsiTheme="minorHAnsi" w:cstheme="minorHAnsi"/>
          <w:lang w:val="es-MX"/>
        </w:rPr>
      </w:pPr>
      <w:r w:rsidRPr="00AB62E0">
        <w:rPr>
          <w:rFonts w:asciiTheme="minorHAnsi" w:hAnsiTheme="minorHAnsi" w:cstheme="minorHAnsi"/>
          <w:lang w:val="es-MX"/>
        </w:rPr>
        <w:br w:type="page"/>
      </w:r>
    </w:p>
    <w:p w14:paraId="1ACD33AE" w14:textId="77777777" w:rsidR="007E79AD" w:rsidRPr="00AD37DD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0" w:name="_Toc320607853"/>
      <w:bookmarkStart w:id="1" w:name="_Toc327442077"/>
      <w:bookmarkStart w:id="2" w:name="_Toc327875845"/>
      <w:bookmarkStart w:id="3" w:name="_Toc330896134"/>
      <w:bookmarkStart w:id="4" w:name="_Toc483324336"/>
      <w:bookmarkStart w:id="5" w:name="_Toc487560497"/>
      <w:r w:rsidRPr="00AD37DD">
        <w:rPr>
          <w:rFonts w:asciiTheme="minorHAnsi" w:hAnsiTheme="minorHAnsi" w:cstheme="minorHAnsi"/>
          <w:sz w:val="20"/>
        </w:rPr>
        <w:lastRenderedPageBreak/>
        <w:t>Histórico de Cambios</w:t>
      </w:r>
      <w:bookmarkEnd w:id="0"/>
      <w:bookmarkEnd w:id="1"/>
      <w:bookmarkEnd w:id="2"/>
      <w:bookmarkEnd w:id="3"/>
      <w:bookmarkEnd w:id="4"/>
      <w:bookmarkEnd w:id="5"/>
    </w:p>
    <w:tbl>
      <w:tblPr>
        <w:tblW w:w="98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2755"/>
        <w:gridCol w:w="2899"/>
        <w:gridCol w:w="1771"/>
        <w:gridCol w:w="1490"/>
      </w:tblGrid>
      <w:tr w:rsidR="0071783E" w:rsidRPr="00AD37DD" w14:paraId="1ACD33B4" w14:textId="77777777" w:rsidTr="00931C96">
        <w:trPr>
          <w:trHeight w:val="540"/>
          <w:jc w:val="center"/>
        </w:trPr>
        <w:tc>
          <w:tcPr>
            <w:tcW w:w="945" w:type="dxa"/>
            <w:shd w:val="clear" w:color="auto" w:fill="BFBFBF"/>
            <w:hideMark/>
          </w:tcPr>
          <w:p w14:paraId="1ACD33AF" w14:textId="77777777" w:rsidR="0071783E" w:rsidRPr="00AD37DD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Versión</w:t>
            </w:r>
          </w:p>
        </w:tc>
        <w:tc>
          <w:tcPr>
            <w:tcW w:w="2755" w:type="dxa"/>
            <w:shd w:val="clear" w:color="auto" w:fill="BFBFBF"/>
            <w:hideMark/>
          </w:tcPr>
          <w:p w14:paraId="1ACD33B0" w14:textId="77777777" w:rsidR="0071783E" w:rsidRPr="00AD37DD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Comentario / Descripción</w:t>
            </w:r>
          </w:p>
        </w:tc>
        <w:tc>
          <w:tcPr>
            <w:tcW w:w="2899" w:type="dxa"/>
            <w:shd w:val="clear" w:color="auto" w:fill="BFBFBF"/>
            <w:hideMark/>
          </w:tcPr>
          <w:p w14:paraId="1ACD33B1" w14:textId="77777777" w:rsidR="0071783E" w:rsidRPr="00AD37DD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Responsable de Actualización</w:t>
            </w:r>
          </w:p>
        </w:tc>
        <w:tc>
          <w:tcPr>
            <w:tcW w:w="1771" w:type="dxa"/>
            <w:shd w:val="clear" w:color="auto" w:fill="BFBFBF"/>
            <w:hideMark/>
          </w:tcPr>
          <w:p w14:paraId="1ACD33B2" w14:textId="77777777" w:rsidR="0071783E" w:rsidRPr="00AD37DD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Fecha de Actualización </w:t>
            </w:r>
          </w:p>
        </w:tc>
        <w:tc>
          <w:tcPr>
            <w:tcW w:w="1490" w:type="dxa"/>
            <w:shd w:val="clear" w:color="auto" w:fill="BFBFBF"/>
          </w:tcPr>
          <w:p w14:paraId="1ACD33B3" w14:textId="77777777" w:rsidR="0071783E" w:rsidRPr="00AD37DD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Estado del Documento</w:t>
            </w:r>
          </w:p>
        </w:tc>
      </w:tr>
      <w:tr w:rsidR="00E11E2E" w:rsidRPr="00F84BF1" w14:paraId="4EAAB69C" w14:textId="77777777" w:rsidTr="00F05E13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  <w:hideMark/>
          </w:tcPr>
          <w:p w14:paraId="73B14292" w14:textId="77777777" w:rsidR="00E11E2E" w:rsidRPr="00F84BF1" w:rsidRDefault="00E11E2E" w:rsidP="00F32C31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 w:rsidRPr="00F84BF1">
              <w:rPr>
                <w:rFonts w:asciiTheme="minorHAnsi" w:hAnsiTheme="minorHAnsi" w:cs="Calibri"/>
                <w:szCs w:val="20"/>
                <w:lang w:val="es-MX" w:eastAsia="es-MX"/>
              </w:rPr>
              <w:t>0.1</w:t>
            </w:r>
          </w:p>
        </w:tc>
        <w:tc>
          <w:tcPr>
            <w:tcW w:w="2755" w:type="dxa"/>
            <w:shd w:val="clear" w:color="auto" w:fill="D9D9D9"/>
            <w:vAlign w:val="center"/>
            <w:hideMark/>
          </w:tcPr>
          <w:p w14:paraId="7253CC41" w14:textId="604AF38A" w:rsidR="00E11E2E" w:rsidRPr="00F84BF1" w:rsidRDefault="00F8165B" w:rsidP="00F32C31">
            <w:pPr>
              <w:rPr>
                <w:rFonts w:asciiTheme="minorHAnsi" w:hAnsiTheme="minorHAnsi" w:cs="Calibri"/>
                <w:szCs w:val="20"/>
                <w:lang w:val="es-MX" w:eastAsia="es-MX"/>
              </w:rPr>
            </w:pPr>
            <w:r>
              <w:rPr>
                <w:rFonts w:asciiTheme="minorHAnsi" w:hAnsiTheme="minorHAnsi" w:cs="Calibri"/>
                <w:szCs w:val="20"/>
                <w:lang w:val="es-MX" w:eastAsia="es-MX"/>
              </w:rPr>
              <w:t xml:space="preserve">Elaboración </w:t>
            </w:r>
            <w:r w:rsidR="00E11E2E" w:rsidRPr="00F84BF1">
              <w:rPr>
                <w:rFonts w:asciiTheme="minorHAnsi" w:hAnsiTheme="minorHAnsi" w:cs="Calibri"/>
                <w:szCs w:val="20"/>
                <w:lang w:val="es-MX" w:eastAsia="es-MX"/>
              </w:rPr>
              <w:t>del Documento</w:t>
            </w:r>
          </w:p>
        </w:tc>
        <w:tc>
          <w:tcPr>
            <w:tcW w:w="2899" w:type="dxa"/>
            <w:shd w:val="clear" w:color="auto" w:fill="D9D9D9"/>
          </w:tcPr>
          <w:p w14:paraId="13CFC523" w14:textId="53AFFAC1" w:rsidR="00E11E2E" w:rsidRPr="00E11E2E" w:rsidRDefault="00E11E2E" w:rsidP="00F32C31">
            <w:pPr>
              <w:jc w:val="center"/>
              <w:rPr>
                <w:rFonts w:asciiTheme="minorHAnsi" w:eastAsia="Arial Unicode MS" w:hAnsiTheme="minorHAnsi" w:cstheme="minorHAnsi"/>
                <w:bCs/>
                <w:szCs w:val="20"/>
              </w:rPr>
            </w:pPr>
            <w:r w:rsidRPr="00E11E2E">
              <w:rPr>
                <w:rFonts w:asciiTheme="minorHAnsi" w:hAnsiTheme="minorHAnsi" w:cstheme="minorHAnsi"/>
              </w:rPr>
              <w:t>Laura Vázquez Lima</w:t>
            </w:r>
          </w:p>
        </w:tc>
        <w:tc>
          <w:tcPr>
            <w:tcW w:w="1771" w:type="dxa"/>
            <w:shd w:val="clear" w:color="auto" w:fill="D9D9D9"/>
            <w:vAlign w:val="center"/>
          </w:tcPr>
          <w:p w14:paraId="24CA9C5E" w14:textId="126CA28C" w:rsidR="00E11E2E" w:rsidRPr="00F84BF1" w:rsidRDefault="00E11E2E" w:rsidP="00F32C31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>
              <w:rPr>
                <w:rFonts w:asciiTheme="minorHAnsi" w:hAnsiTheme="minorHAnsi" w:cs="Calibri"/>
                <w:szCs w:val="20"/>
                <w:lang w:val="es-MX" w:eastAsia="es-MX"/>
              </w:rPr>
              <w:t>17/11</w:t>
            </w:r>
            <w:r w:rsidRPr="00F84BF1">
              <w:rPr>
                <w:rFonts w:asciiTheme="minorHAnsi" w:hAnsiTheme="minorHAnsi" w:cs="Calibri"/>
                <w:szCs w:val="20"/>
                <w:lang w:val="es-MX" w:eastAsia="es-MX"/>
              </w:rPr>
              <w:t>/2016</w:t>
            </w:r>
          </w:p>
        </w:tc>
        <w:tc>
          <w:tcPr>
            <w:tcW w:w="1490" w:type="dxa"/>
            <w:shd w:val="clear" w:color="auto" w:fill="D9D9D9"/>
            <w:vAlign w:val="center"/>
          </w:tcPr>
          <w:p w14:paraId="0BDD9506" w14:textId="77777777" w:rsidR="00E11E2E" w:rsidRPr="00F84BF1" w:rsidRDefault="00E11E2E" w:rsidP="00F32C31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 w:rsidRPr="00F84BF1">
              <w:rPr>
                <w:rFonts w:asciiTheme="minorHAnsi" w:hAnsiTheme="minorHAnsi" w:cs="Calibri"/>
                <w:szCs w:val="20"/>
                <w:lang w:val="es-MX" w:eastAsia="es-MX"/>
              </w:rPr>
              <w:t>Creado</w:t>
            </w:r>
          </w:p>
        </w:tc>
      </w:tr>
      <w:tr w:rsidR="00E11E2E" w:rsidRPr="00F84BF1" w14:paraId="519C0E17" w14:textId="77777777" w:rsidTr="00F05E13">
        <w:trPr>
          <w:trHeight w:val="285"/>
          <w:jc w:val="center"/>
        </w:trPr>
        <w:tc>
          <w:tcPr>
            <w:tcW w:w="945" w:type="dxa"/>
            <w:shd w:val="clear" w:color="auto" w:fill="auto"/>
            <w:vAlign w:val="center"/>
            <w:hideMark/>
          </w:tcPr>
          <w:p w14:paraId="062C57B1" w14:textId="02E2CCDA" w:rsidR="00E11E2E" w:rsidRPr="00F84BF1" w:rsidRDefault="00E11E2E" w:rsidP="00F32C31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 w:rsidRPr="00F84BF1">
              <w:rPr>
                <w:rFonts w:asciiTheme="minorHAnsi" w:hAnsiTheme="minorHAnsi" w:cs="Calibri"/>
                <w:szCs w:val="20"/>
                <w:lang w:val="es-MX" w:eastAsia="es-MX"/>
              </w:rPr>
              <w:t>0.</w:t>
            </w:r>
            <w:r>
              <w:rPr>
                <w:rFonts w:asciiTheme="minorHAnsi" w:hAnsiTheme="minorHAnsi" w:cs="Calibri"/>
                <w:szCs w:val="20"/>
                <w:lang w:val="es-MX" w:eastAsia="es-MX"/>
              </w:rPr>
              <w:t>1</w:t>
            </w:r>
          </w:p>
        </w:tc>
        <w:tc>
          <w:tcPr>
            <w:tcW w:w="2755" w:type="dxa"/>
            <w:shd w:val="clear" w:color="auto" w:fill="auto"/>
            <w:vAlign w:val="center"/>
            <w:hideMark/>
          </w:tcPr>
          <w:p w14:paraId="6E2CCCAF" w14:textId="77777777" w:rsidR="00E11E2E" w:rsidRPr="00F84BF1" w:rsidRDefault="00E11E2E" w:rsidP="00F32C31">
            <w:pPr>
              <w:rPr>
                <w:rFonts w:asciiTheme="minorHAnsi" w:hAnsiTheme="minorHAnsi" w:cs="Calibri"/>
                <w:szCs w:val="20"/>
                <w:lang w:val="es-MX" w:eastAsia="es-MX"/>
              </w:rPr>
            </w:pPr>
            <w:r w:rsidRPr="00F84BF1">
              <w:rPr>
                <w:rFonts w:asciiTheme="minorHAnsi" w:hAnsiTheme="minorHAnsi" w:cs="Calibri"/>
                <w:szCs w:val="20"/>
                <w:lang w:val="es-MX" w:eastAsia="es-MX"/>
              </w:rPr>
              <w:t>Entrega del Documento</w:t>
            </w:r>
          </w:p>
        </w:tc>
        <w:tc>
          <w:tcPr>
            <w:tcW w:w="2899" w:type="dxa"/>
            <w:shd w:val="clear" w:color="auto" w:fill="auto"/>
          </w:tcPr>
          <w:p w14:paraId="47B535EF" w14:textId="549E0EB3" w:rsidR="00E11E2E" w:rsidRPr="00E11E2E" w:rsidRDefault="00E11E2E" w:rsidP="00F32C31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E11E2E">
              <w:rPr>
                <w:rFonts w:asciiTheme="minorHAnsi" w:hAnsiTheme="minorHAnsi" w:cstheme="minorHAnsi"/>
              </w:rPr>
              <w:t>Laura Vázquez Lima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0DE2DC15" w14:textId="4ACC18FD" w:rsidR="00E11E2E" w:rsidRPr="00F84BF1" w:rsidRDefault="00E11E2E" w:rsidP="00F32C31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>
              <w:rPr>
                <w:rFonts w:asciiTheme="minorHAnsi" w:hAnsiTheme="minorHAnsi" w:cs="Calibri"/>
                <w:szCs w:val="20"/>
                <w:lang w:val="es-MX" w:eastAsia="es-MX"/>
              </w:rPr>
              <w:t>23/11</w:t>
            </w:r>
            <w:r w:rsidRPr="00F84BF1">
              <w:rPr>
                <w:rFonts w:asciiTheme="minorHAnsi" w:hAnsiTheme="minorHAnsi" w:cs="Calibri"/>
                <w:szCs w:val="20"/>
                <w:lang w:val="es-MX" w:eastAsia="es-MX"/>
              </w:rPr>
              <w:t>/2016</w:t>
            </w:r>
          </w:p>
        </w:tc>
        <w:tc>
          <w:tcPr>
            <w:tcW w:w="1490" w:type="dxa"/>
            <w:vAlign w:val="center"/>
          </w:tcPr>
          <w:p w14:paraId="5321C554" w14:textId="77777777" w:rsidR="00E11E2E" w:rsidRPr="00F84BF1" w:rsidRDefault="00E11E2E" w:rsidP="00F32C31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 w:rsidRPr="00F84BF1">
              <w:rPr>
                <w:rFonts w:asciiTheme="minorHAnsi" w:hAnsiTheme="minorHAnsi" w:cs="Calibri"/>
                <w:szCs w:val="20"/>
                <w:lang w:val="es-MX" w:eastAsia="es-MX"/>
              </w:rPr>
              <w:t>Entregado</w:t>
            </w:r>
          </w:p>
        </w:tc>
      </w:tr>
      <w:tr w:rsidR="00E11E2E" w:rsidRPr="00F84BF1" w14:paraId="5C840497" w14:textId="77777777" w:rsidTr="00F05E13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</w:tcPr>
          <w:p w14:paraId="6AD57BBE" w14:textId="1D1EE2DD" w:rsidR="00E11E2E" w:rsidRPr="00F84BF1" w:rsidRDefault="00E11E2E" w:rsidP="00F32C31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>
              <w:rPr>
                <w:rFonts w:asciiTheme="minorHAnsi" w:hAnsiTheme="minorHAnsi" w:cs="Calibri"/>
                <w:szCs w:val="20"/>
                <w:lang w:val="es-MX" w:eastAsia="es-MX"/>
              </w:rPr>
              <w:t>0.2</w:t>
            </w:r>
          </w:p>
        </w:tc>
        <w:tc>
          <w:tcPr>
            <w:tcW w:w="2755" w:type="dxa"/>
            <w:shd w:val="clear" w:color="auto" w:fill="D9D9D9"/>
            <w:vAlign w:val="center"/>
          </w:tcPr>
          <w:p w14:paraId="1AF91DBD" w14:textId="72985691" w:rsidR="00E11E2E" w:rsidRPr="00F84BF1" w:rsidRDefault="00E11E2E" w:rsidP="00F32C31">
            <w:pPr>
              <w:rPr>
                <w:rFonts w:asciiTheme="minorHAnsi" w:hAnsiTheme="minorHAnsi" w:cs="Calibri"/>
                <w:szCs w:val="20"/>
                <w:lang w:val="es-MX" w:eastAsia="es-MX"/>
              </w:rPr>
            </w:pPr>
            <w:r>
              <w:rPr>
                <w:rFonts w:asciiTheme="minorHAnsi" w:hAnsiTheme="minorHAnsi" w:cs="Calibri"/>
                <w:szCs w:val="20"/>
                <w:lang w:val="es-MX" w:eastAsia="es-MX"/>
              </w:rPr>
              <w:t>Actualización de Calidad</w:t>
            </w:r>
          </w:p>
        </w:tc>
        <w:tc>
          <w:tcPr>
            <w:tcW w:w="2899" w:type="dxa"/>
            <w:shd w:val="clear" w:color="auto" w:fill="D9D9D9"/>
          </w:tcPr>
          <w:p w14:paraId="61F69CEC" w14:textId="4EA6BD19" w:rsidR="00E11E2E" w:rsidRPr="00E11E2E" w:rsidRDefault="00E11E2E" w:rsidP="00F32C31">
            <w:pPr>
              <w:jc w:val="center"/>
              <w:rPr>
                <w:rFonts w:asciiTheme="minorHAnsi" w:eastAsia="Arial Unicode MS" w:hAnsiTheme="minorHAnsi" w:cstheme="minorHAnsi"/>
                <w:bCs/>
                <w:szCs w:val="20"/>
              </w:rPr>
            </w:pPr>
            <w:r w:rsidRPr="00E11E2E">
              <w:rPr>
                <w:rFonts w:asciiTheme="minorHAnsi" w:hAnsiTheme="minorHAnsi" w:cstheme="minorHAnsi"/>
              </w:rPr>
              <w:t>Laura Vázquez Lima</w:t>
            </w:r>
          </w:p>
        </w:tc>
        <w:tc>
          <w:tcPr>
            <w:tcW w:w="1771" w:type="dxa"/>
            <w:shd w:val="clear" w:color="auto" w:fill="D9D9D9"/>
            <w:vAlign w:val="center"/>
          </w:tcPr>
          <w:p w14:paraId="4CEEEB97" w14:textId="510FB58E" w:rsidR="00E11E2E" w:rsidRPr="00F84BF1" w:rsidRDefault="00F8165B" w:rsidP="00F32C31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>
              <w:rPr>
                <w:rFonts w:asciiTheme="minorHAnsi" w:hAnsiTheme="minorHAnsi" w:cs="Calibri"/>
                <w:szCs w:val="20"/>
                <w:lang w:val="es-MX" w:eastAsia="es-MX"/>
              </w:rPr>
              <w:t>25</w:t>
            </w:r>
            <w:r w:rsidR="00E11E2E">
              <w:rPr>
                <w:rFonts w:asciiTheme="minorHAnsi" w:hAnsiTheme="minorHAnsi" w:cs="Calibri"/>
                <w:szCs w:val="20"/>
                <w:lang w:val="es-MX" w:eastAsia="es-MX"/>
              </w:rPr>
              <w:t>/11</w:t>
            </w:r>
            <w:r w:rsidR="00E11E2E" w:rsidRPr="00F84BF1">
              <w:rPr>
                <w:rFonts w:asciiTheme="minorHAnsi" w:hAnsiTheme="minorHAnsi" w:cs="Calibri"/>
                <w:szCs w:val="20"/>
                <w:lang w:val="es-MX" w:eastAsia="es-MX"/>
              </w:rPr>
              <w:t>/2016</w:t>
            </w:r>
          </w:p>
        </w:tc>
        <w:tc>
          <w:tcPr>
            <w:tcW w:w="1490" w:type="dxa"/>
            <w:shd w:val="clear" w:color="auto" w:fill="D9D9D9"/>
            <w:vAlign w:val="center"/>
          </w:tcPr>
          <w:p w14:paraId="04D0E23E" w14:textId="36DB56EF" w:rsidR="00E11E2E" w:rsidRPr="00F84BF1" w:rsidRDefault="00E11E2E" w:rsidP="00F32C31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>
              <w:rPr>
                <w:rFonts w:asciiTheme="minorHAnsi" w:hAnsiTheme="minorHAnsi" w:cs="Calibri"/>
                <w:szCs w:val="20"/>
                <w:lang w:val="es-MX" w:eastAsia="es-MX"/>
              </w:rPr>
              <w:t>Actualizado</w:t>
            </w:r>
          </w:p>
        </w:tc>
      </w:tr>
      <w:tr w:rsidR="00E11E2E" w:rsidRPr="00F84BF1" w14:paraId="2C76DA5F" w14:textId="77777777" w:rsidTr="00F05E13">
        <w:trPr>
          <w:trHeight w:val="285"/>
          <w:jc w:val="center"/>
        </w:trPr>
        <w:tc>
          <w:tcPr>
            <w:tcW w:w="945" w:type="dxa"/>
            <w:shd w:val="clear" w:color="auto" w:fill="FFFFFF" w:themeFill="background1"/>
            <w:vAlign w:val="center"/>
          </w:tcPr>
          <w:p w14:paraId="4E4F5A9A" w14:textId="06715A46" w:rsidR="00E11E2E" w:rsidRPr="00F84BF1" w:rsidRDefault="00E11E2E" w:rsidP="00F32C31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 w:rsidRPr="00F84BF1">
              <w:rPr>
                <w:rFonts w:asciiTheme="minorHAnsi" w:hAnsiTheme="minorHAnsi" w:cs="Calibri"/>
                <w:szCs w:val="20"/>
                <w:lang w:val="es-MX" w:eastAsia="es-MX"/>
              </w:rPr>
              <w:t>1.0</w:t>
            </w:r>
          </w:p>
        </w:tc>
        <w:tc>
          <w:tcPr>
            <w:tcW w:w="2755" w:type="dxa"/>
            <w:shd w:val="clear" w:color="auto" w:fill="FFFFFF" w:themeFill="background1"/>
            <w:vAlign w:val="center"/>
          </w:tcPr>
          <w:p w14:paraId="5553ACE5" w14:textId="45A0EF7E" w:rsidR="00E11E2E" w:rsidRPr="00F84BF1" w:rsidRDefault="00E11E2E" w:rsidP="00F32C31">
            <w:pPr>
              <w:rPr>
                <w:rFonts w:asciiTheme="minorHAnsi" w:hAnsiTheme="minorHAnsi" w:cs="Calibri"/>
                <w:szCs w:val="20"/>
                <w:lang w:val="es-MX" w:eastAsia="es-MX"/>
              </w:rPr>
            </w:pPr>
            <w:r w:rsidRPr="00F84BF1">
              <w:rPr>
                <w:rFonts w:asciiTheme="minorHAnsi" w:hAnsiTheme="minorHAnsi" w:cs="Calibri"/>
                <w:szCs w:val="20"/>
                <w:lang w:val="es-MX" w:eastAsia="es-MX"/>
              </w:rPr>
              <w:t>Cierre del Documento</w:t>
            </w:r>
          </w:p>
        </w:tc>
        <w:tc>
          <w:tcPr>
            <w:tcW w:w="2899" w:type="dxa"/>
            <w:shd w:val="clear" w:color="auto" w:fill="FFFFFF" w:themeFill="background1"/>
          </w:tcPr>
          <w:p w14:paraId="061CBD10" w14:textId="43159999" w:rsidR="00E11E2E" w:rsidRPr="00E11E2E" w:rsidRDefault="00E11E2E" w:rsidP="00F32C31">
            <w:pPr>
              <w:jc w:val="center"/>
              <w:rPr>
                <w:rFonts w:asciiTheme="minorHAnsi" w:eastAsia="Arial Unicode MS" w:hAnsiTheme="minorHAnsi" w:cstheme="minorHAnsi"/>
                <w:bCs/>
                <w:szCs w:val="20"/>
              </w:rPr>
            </w:pPr>
            <w:r w:rsidRPr="00E11E2E">
              <w:rPr>
                <w:rFonts w:asciiTheme="minorHAnsi" w:hAnsiTheme="minorHAnsi" w:cstheme="minorHAnsi"/>
              </w:rPr>
              <w:t>Laura Vázquez Lima</w:t>
            </w:r>
          </w:p>
        </w:tc>
        <w:tc>
          <w:tcPr>
            <w:tcW w:w="1771" w:type="dxa"/>
            <w:shd w:val="clear" w:color="auto" w:fill="FFFFFF" w:themeFill="background1"/>
            <w:vAlign w:val="center"/>
          </w:tcPr>
          <w:p w14:paraId="178DC98F" w14:textId="4CEEE653" w:rsidR="00E11E2E" w:rsidRPr="00F84BF1" w:rsidRDefault="00E11E2E" w:rsidP="00F32C31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>
              <w:rPr>
                <w:rFonts w:asciiTheme="minorHAnsi" w:hAnsiTheme="minorHAnsi" w:cs="Calibri"/>
                <w:szCs w:val="20"/>
                <w:lang w:val="es-MX" w:eastAsia="es-MX"/>
              </w:rPr>
              <w:t>28/11</w:t>
            </w:r>
            <w:r w:rsidRPr="00F84BF1">
              <w:rPr>
                <w:rFonts w:asciiTheme="minorHAnsi" w:hAnsiTheme="minorHAnsi" w:cs="Calibri"/>
                <w:szCs w:val="20"/>
                <w:lang w:val="es-MX" w:eastAsia="es-MX"/>
              </w:rPr>
              <w:t>/2016</w:t>
            </w:r>
          </w:p>
        </w:tc>
        <w:tc>
          <w:tcPr>
            <w:tcW w:w="1490" w:type="dxa"/>
            <w:shd w:val="clear" w:color="auto" w:fill="FFFFFF" w:themeFill="background1"/>
            <w:vAlign w:val="center"/>
          </w:tcPr>
          <w:p w14:paraId="357A3603" w14:textId="1EBC4E25" w:rsidR="00E11E2E" w:rsidRPr="00F84BF1" w:rsidRDefault="00E11E2E" w:rsidP="00F32C31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 w:rsidRPr="00F84BF1">
              <w:rPr>
                <w:rFonts w:asciiTheme="minorHAnsi" w:hAnsiTheme="minorHAnsi" w:cs="Calibri"/>
                <w:szCs w:val="20"/>
                <w:lang w:val="es-MX" w:eastAsia="es-MX"/>
              </w:rPr>
              <w:t>Cerrado</w:t>
            </w:r>
          </w:p>
        </w:tc>
      </w:tr>
    </w:tbl>
    <w:p w14:paraId="1ACD33CD" w14:textId="77777777" w:rsidR="007E79AD" w:rsidRPr="00AD37DD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AD37DD">
        <w:rPr>
          <w:rFonts w:asciiTheme="minorHAnsi" w:hAnsiTheme="minorHAnsi" w:cstheme="minorHAnsi"/>
          <w:lang w:val="es-MX"/>
        </w:rPr>
        <w:tab/>
      </w:r>
    </w:p>
    <w:p w14:paraId="1ACD33CE" w14:textId="77777777"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p w14:paraId="1ACD33CF" w14:textId="77777777"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AD37DD" w14:paraId="1ACD33D2" w14:textId="77777777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14:paraId="1ACD33D0" w14:textId="77777777"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14:paraId="1ACD33D1" w14:textId="77777777"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AD37DD" w14:paraId="1ACD33D8" w14:textId="77777777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14:paraId="1ACD33D3" w14:textId="77777777"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  <w:p w14:paraId="1ACD33D4" w14:textId="77777777"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1ACD33D5" w14:textId="77777777"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1ACD33D6" w14:textId="77777777"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14:paraId="1ACD33D7" w14:textId="77777777"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14:paraId="1ACD33D9" w14:textId="77777777" w:rsidR="007E79AD" w:rsidRPr="00AD37DD" w:rsidRDefault="007E79AD" w:rsidP="007E79AD">
      <w:pPr>
        <w:rPr>
          <w:rFonts w:asciiTheme="minorHAnsi" w:hAnsiTheme="minorHAnsi" w:cstheme="minorHAnsi"/>
        </w:rPr>
      </w:pPr>
    </w:p>
    <w:p w14:paraId="1ACD33DA" w14:textId="77777777" w:rsidR="007E79AD" w:rsidRPr="00AD37DD" w:rsidRDefault="007E79AD" w:rsidP="007E79AD">
      <w:pPr>
        <w:rPr>
          <w:rFonts w:asciiTheme="minorHAnsi" w:hAnsiTheme="minorHAnsi" w:cstheme="minorHAnsi"/>
        </w:rPr>
      </w:pPr>
    </w:p>
    <w:p w14:paraId="1ACD33DB" w14:textId="77777777" w:rsidR="0081016C" w:rsidRPr="00AD37DD" w:rsidRDefault="00A027A6" w:rsidP="009A0D8E">
      <w:pPr>
        <w:pStyle w:val="ndice2"/>
      </w:pPr>
      <w:r w:rsidRPr="00AD37DD">
        <w:br w:type="page"/>
      </w:r>
      <w:bookmarkStart w:id="6" w:name="_Toc115491660"/>
      <w:bookmarkStart w:id="7" w:name="_Toc126228547"/>
      <w:bookmarkStart w:id="8" w:name="_Toc126229114"/>
      <w:bookmarkStart w:id="9" w:name="_Toc126231375"/>
      <w:bookmarkStart w:id="10" w:name="_Toc126231386"/>
      <w:bookmarkStart w:id="11" w:name="_Toc126231482"/>
      <w:bookmarkStart w:id="12" w:name="_Toc126231549"/>
      <w:bookmarkStart w:id="13" w:name="_Toc126231663"/>
    </w:p>
    <w:p w14:paraId="1ACD33DC" w14:textId="459F98E6"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4" w:name="_Toc294257054"/>
      <w:bookmarkStart w:id="15" w:name="_Toc371934662"/>
      <w:bookmarkStart w:id="16" w:name="_Toc483324337"/>
      <w:bookmarkStart w:id="17" w:name="_Toc487560498"/>
      <w:r w:rsidRPr="00AD37DD">
        <w:rPr>
          <w:rFonts w:asciiTheme="minorHAnsi" w:hAnsiTheme="minorHAnsi" w:cstheme="minorHAnsi"/>
          <w:sz w:val="20"/>
        </w:rPr>
        <w:lastRenderedPageBreak/>
        <w:t>Introducción</w:t>
      </w:r>
      <w:bookmarkEnd w:id="14"/>
      <w:bookmarkEnd w:id="15"/>
      <w:r w:rsidR="008D05F7" w:rsidRPr="00AD37DD">
        <w:rPr>
          <w:rFonts w:asciiTheme="minorHAnsi" w:hAnsiTheme="minorHAnsi" w:cstheme="minorHAnsi"/>
          <w:sz w:val="20"/>
        </w:rPr>
        <w:t xml:space="preserve"> </w:t>
      </w:r>
      <w:bookmarkEnd w:id="16"/>
      <w:r w:rsidR="007B7A08">
        <w:rPr>
          <w:rFonts w:asciiTheme="minorHAnsi" w:hAnsiTheme="minorHAnsi" w:cstheme="minorHAnsi"/>
          <w:sz w:val="20"/>
        </w:rPr>
        <w:t>Modificar Plantilla Minuta</w:t>
      </w:r>
      <w:bookmarkEnd w:id="17"/>
    </w:p>
    <w:p w14:paraId="1ACD33DD" w14:textId="77777777" w:rsidR="008D05F7" w:rsidRPr="00AD37DD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8" w:name="_Toc371934663"/>
      <w:r w:rsidRPr="00AD37DD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AD37DD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AD37DD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14:paraId="1ACD33DE" w14:textId="3CE8BF7F"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9" w:name="_Toc483324338"/>
      <w:bookmarkStart w:id="20" w:name="_Toc487560499"/>
      <w:r w:rsidRPr="00AD37DD">
        <w:rPr>
          <w:rFonts w:asciiTheme="minorHAnsi" w:hAnsiTheme="minorHAnsi" w:cstheme="minorHAnsi"/>
          <w:sz w:val="20"/>
        </w:rPr>
        <w:t>Funcionalidad del Sistema</w:t>
      </w:r>
      <w:bookmarkEnd w:id="18"/>
      <w:r w:rsidR="009E4CA7" w:rsidRPr="00AD37DD">
        <w:rPr>
          <w:rFonts w:asciiTheme="minorHAnsi" w:hAnsiTheme="minorHAnsi" w:cstheme="minorHAnsi"/>
          <w:sz w:val="20"/>
        </w:rPr>
        <w:t>:</w:t>
      </w:r>
      <w:r w:rsidR="00EF0432" w:rsidRPr="00AD37DD">
        <w:rPr>
          <w:rFonts w:asciiTheme="minorHAnsi" w:hAnsiTheme="minorHAnsi" w:cstheme="minorHAnsi"/>
          <w:sz w:val="20"/>
        </w:rPr>
        <w:t xml:space="preserve"> </w:t>
      </w:r>
      <w:bookmarkEnd w:id="19"/>
      <w:r w:rsidR="007B7A08">
        <w:rPr>
          <w:rFonts w:asciiTheme="minorHAnsi" w:hAnsiTheme="minorHAnsi" w:cstheme="minorHAnsi"/>
          <w:sz w:val="20"/>
        </w:rPr>
        <w:t>Modificar Plantilla Minuta</w:t>
      </w:r>
      <w:bookmarkEnd w:id="20"/>
    </w:p>
    <w:p w14:paraId="1ACD33DF" w14:textId="77777777"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1" w:name="_Toc371934664"/>
      <w:bookmarkStart w:id="22" w:name="_Toc289774372"/>
      <w:bookmarkStart w:id="23" w:name="_Toc126991045"/>
      <w:bookmarkStart w:id="24" w:name="_Toc483324339"/>
      <w:bookmarkStart w:id="25" w:name="_Toc487560500"/>
      <w:r w:rsidRPr="00AD37DD">
        <w:rPr>
          <w:rFonts w:asciiTheme="minorHAnsi" w:hAnsiTheme="minorHAnsi" w:cstheme="minorHAnsi"/>
          <w:sz w:val="20"/>
        </w:rPr>
        <w:t>Breve Descripción</w:t>
      </w:r>
      <w:bookmarkEnd w:id="21"/>
      <w:bookmarkEnd w:id="22"/>
      <w:bookmarkEnd w:id="23"/>
      <w:r w:rsidR="00EF0432" w:rsidRPr="00AD37DD">
        <w:rPr>
          <w:rFonts w:asciiTheme="minorHAnsi" w:hAnsiTheme="minorHAnsi" w:cstheme="minorHAnsi"/>
          <w:sz w:val="20"/>
        </w:rPr>
        <w:t>.</w:t>
      </w:r>
      <w:bookmarkEnd w:id="24"/>
      <w:bookmarkEnd w:id="25"/>
    </w:p>
    <w:p w14:paraId="4807486C" w14:textId="5D3955CA" w:rsidR="007B7A08" w:rsidRDefault="00661154" w:rsidP="003269CB">
      <w:pPr>
        <w:ind w:left="792"/>
        <w:rPr>
          <w:rFonts w:asciiTheme="minorHAnsi" w:hAnsiTheme="minorHAnsi"/>
        </w:rPr>
      </w:pPr>
      <w:r w:rsidRPr="003269CB">
        <w:rPr>
          <w:rFonts w:asciiTheme="minorHAnsi" w:hAnsiTheme="minorHAnsi"/>
        </w:rPr>
        <w:t xml:space="preserve">Permite al usuario de la </w:t>
      </w:r>
      <w:r w:rsidR="0061151D">
        <w:rPr>
          <w:rFonts w:asciiTheme="minorHAnsi" w:hAnsiTheme="minorHAnsi"/>
        </w:rPr>
        <w:t>Dirección de Proyectos y Evaluación</w:t>
      </w:r>
      <w:r w:rsidRPr="003269CB">
        <w:rPr>
          <w:rFonts w:asciiTheme="minorHAnsi" w:hAnsiTheme="minorHAnsi"/>
        </w:rPr>
        <w:t xml:space="preserve"> </w:t>
      </w:r>
      <w:r w:rsidR="007B7A08">
        <w:rPr>
          <w:rFonts w:asciiTheme="minorHAnsi" w:hAnsiTheme="minorHAnsi"/>
        </w:rPr>
        <w:t>personalizar la plantilla de la Minuta derivada de las sesiones del comité.</w:t>
      </w:r>
    </w:p>
    <w:p w14:paraId="1ACD33E1" w14:textId="77777777"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6" w:name="_Toc371934665"/>
      <w:bookmarkStart w:id="27" w:name="_Toc289774373"/>
      <w:bookmarkStart w:id="28" w:name="_Toc126991046"/>
      <w:bookmarkStart w:id="29" w:name="_Toc483324340"/>
      <w:bookmarkStart w:id="30" w:name="_Toc487560501"/>
      <w:r w:rsidRPr="00AD37DD">
        <w:rPr>
          <w:rFonts w:asciiTheme="minorHAnsi" w:hAnsiTheme="minorHAnsi" w:cstheme="minorHAnsi"/>
          <w:sz w:val="20"/>
        </w:rPr>
        <w:t>Contribución a los Requerimientos</w:t>
      </w:r>
      <w:bookmarkEnd w:id="26"/>
      <w:bookmarkEnd w:id="27"/>
      <w:bookmarkEnd w:id="28"/>
      <w:r w:rsidR="00EF0432" w:rsidRPr="00AD37DD">
        <w:rPr>
          <w:rFonts w:asciiTheme="minorHAnsi" w:hAnsiTheme="minorHAnsi" w:cstheme="minorHAnsi"/>
          <w:sz w:val="20"/>
        </w:rPr>
        <w:t>.</w:t>
      </w:r>
      <w:bookmarkEnd w:id="29"/>
      <w:bookmarkEnd w:id="30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00"/>
        <w:gridCol w:w="2268"/>
        <w:gridCol w:w="2552"/>
        <w:gridCol w:w="2410"/>
      </w:tblGrid>
      <w:tr w:rsidR="00D16B4F" w:rsidRPr="00AD37DD" w14:paraId="1ACD33E6" w14:textId="77777777" w:rsidTr="003C6817">
        <w:trPr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ACD33E2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ACD33E3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ACD33E4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ACD33E5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7B7A08" w:rsidRPr="00AD37DD" w14:paraId="1ACD33EB" w14:textId="77777777" w:rsidTr="007B7A08">
        <w:trPr>
          <w:trHeight w:val="2481"/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D33E7" w14:textId="2AB7415D" w:rsidR="007B7A08" w:rsidRDefault="007B7A08" w:rsidP="007B7A08">
            <w:pPr>
              <w:spacing w:line="276" w:lineRule="auto"/>
              <w:rPr>
                <w:rFonts w:ascii="Calibri" w:hAnsi="Calibri" w:cs="Calibri"/>
                <w:color w:val="000000"/>
                <w:szCs w:val="20"/>
              </w:rPr>
            </w:pPr>
            <w:r w:rsidRPr="007B7A08">
              <w:rPr>
                <w:rFonts w:ascii="Calibri" w:hAnsi="Calibri" w:cs="Calibri"/>
                <w:color w:val="000000"/>
                <w:szCs w:val="20"/>
              </w:rPr>
              <w:t>FUNC-DPE-009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33E8" w14:textId="022322BA" w:rsidR="007B7A08" w:rsidRPr="00661154" w:rsidRDefault="007B7A08" w:rsidP="007B7A08">
            <w:pPr>
              <w:spacing w:before="0" w:after="0" w:line="276" w:lineRule="auto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szCs w:val="20"/>
                <w:lang w:eastAsia="es-MX"/>
              </w:rPr>
              <w:t>Modificar  la Plantilla de Minuta precargada, en cuanto a Encabezados y Pie de Página, Listado de Firmantes de la misma y la lista de Integrantes marcados con copia.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33E9" w14:textId="4AA65CE4" w:rsidR="007B7A08" w:rsidRDefault="007B7A08" w:rsidP="007B7A08">
            <w:pPr>
              <w:spacing w:line="276" w:lineRule="auto"/>
              <w:rPr>
                <w:rFonts w:ascii="Calibri" w:hAnsi="Calibri" w:cs="Calibri"/>
                <w:color w:val="000000"/>
                <w:szCs w:val="20"/>
              </w:rPr>
            </w:pPr>
            <w:r w:rsidRPr="007B7A08">
              <w:rPr>
                <w:rFonts w:asciiTheme="minorHAnsi" w:hAnsiTheme="minorHAnsi" w:cstheme="minorHAnsi"/>
                <w:szCs w:val="20"/>
                <w:lang w:eastAsia="es-MX"/>
              </w:rPr>
              <w:t>El sistema permitirá al usuario tener las opciones de personalizar los documentos de las plantillas, contemplando la minuta y el dictamen.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D33EA" w14:textId="4F275436" w:rsidR="007B7A08" w:rsidRPr="00661154" w:rsidRDefault="008D29DC" w:rsidP="007B7A08">
            <w:pPr>
              <w:spacing w:line="276" w:lineRule="auto"/>
              <w:jc w:val="left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szCs w:val="20"/>
                <w:lang w:eastAsia="es-MX"/>
              </w:rPr>
              <w:t xml:space="preserve">3010 - </w:t>
            </w:r>
            <w:r w:rsidR="007B7A08">
              <w:rPr>
                <w:rFonts w:asciiTheme="minorHAnsi" w:hAnsiTheme="minorHAnsi" w:cstheme="minorHAnsi"/>
                <w:szCs w:val="20"/>
                <w:lang w:eastAsia="es-MX"/>
              </w:rPr>
              <w:t>Modificar Plantilla Minuta</w:t>
            </w:r>
          </w:p>
        </w:tc>
      </w:tr>
    </w:tbl>
    <w:p w14:paraId="1ACD33FB" w14:textId="77777777" w:rsidR="00D16B4F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1" w:name="_Toc371934666"/>
      <w:bookmarkStart w:id="32" w:name="_Toc289774376"/>
      <w:bookmarkStart w:id="33" w:name="_Toc126991049"/>
      <w:bookmarkStart w:id="34" w:name="_Toc483324341"/>
      <w:bookmarkStart w:id="35" w:name="_Toc487560502"/>
      <w:bookmarkStart w:id="36" w:name="_Toc289774377"/>
      <w:r w:rsidRPr="00AD37DD">
        <w:rPr>
          <w:rFonts w:asciiTheme="minorHAnsi" w:hAnsiTheme="minorHAnsi" w:cstheme="minorHAnsi"/>
          <w:sz w:val="20"/>
        </w:rPr>
        <w:lastRenderedPageBreak/>
        <w:t>Diagrama de la Funcionalidad del Sistema</w:t>
      </w:r>
      <w:bookmarkEnd w:id="31"/>
      <w:bookmarkEnd w:id="32"/>
      <w:bookmarkEnd w:id="33"/>
      <w:bookmarkEnd w:id="34"/>
      <w:bookmarkEnd w:id="35"/>
    </w:p>
    <w:p w14:paraId="1ACD33FC" w14:textId="77777777" w:rsidR="009F022D" w:rsidRPr="00AD37DD" w:rsidRDefault="009F022D" w:rsidP="009F022D">
      <w:pPr>
        <w:pStyle w:val="EstiloTtulo1Antes6ptoDespus3ptoInterlineadoMn"/>
        <w:tabs>
          <w:tab w:val="left" w:pos="708"/>
        </w:tabs>
        <w:ind w:left="360"/>
        <w:jc w:val="left"/>
        <w:rPr>
          <w:rFonts w:asciiTheme="minorHAnsi" w:hAnsiTheme="minorHAnsi" w:cstheme="minorHAnsi"/>
          <w:sz w:val="20"/>
        </w:rPr>
      </w:pPr>
    </w:p>
    <w:p w14:paraId="1ACD33FD" w14:textId="3A2B422C" w:rsidR="008A7112" w:rsidRPr="00BE73C4" w:rsidRDefault="00F77ABC" w:rsidP="001F2181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28966754" wp14:editId="2D06D716">
            <wp:extent cx="5553075" cy="2828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33FE" w14:textId="77777777" w:rsidR="009F022D" w:rsidRDefault="009F022D" w:rsidP="009F022D">
      <w:pPr>
        <w:pStyle w:val="EstiloTtulo1Antes6ptoDespus3ptoInterlineadoMn"/>
        <w:tabs>
          <w:tab w:val="left" w:pos="708"/>
        </w:tabs>
        <w:ind w:left="360"/>
        <w:jc w:val="left"/>
        <w:rPr>
          <w:rFonts w:asciiTheme="minorHAnsi" w:hAnsiTheme="minorHAnsi" w:cstheme="minorHAnsi"/>
          <w:sz w:val="20"/>
        </w:rPr>
      </w:pPr>
      <w:bookmarkStart w:id="37" w:name="_Toc371934667"/>
    </w:p>
    <w:p w14:paraId="1ACD33FF" w14:textId="77777777"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8" w:name="_Toc483324342"/>
      <w:bookmarkStart w:id="39" w:name="_Toc487560503"/>
      <w:r w:rsidRPr="00AD37DD">
        <w:rPr>
          <w:rFonts w:asciiTheme="minorHAnsi" w:hAnsiTheme="minorHAnsi" w:cstheme="minorHAnsi"/>
          <w:sz w:val="20"/>
        </w:rPr>
        <w:t>Actores Involucrados</w:t>
      </w:r>
      <w:bookmarkEnd w:id="37"/>
      <w:bookmarkEnd w:id="38"/>
      <w:bookmarkEnd w:id="39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82"/>
        <w:gridCol w:w="3261"/>
        <w:gridCol w:w="5687"/>
      </w:tblGrid>
      <w:tr w:rsidR="00D16B4F" w:rsidRPr="00AD37DD" w14:paraId="1ACD3403" w14:textId="77777777" w:rsidTr="006C3FFA">
        <w:trPr>
          <w:jc w:val="center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ACD3400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ACD3401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5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ACD3402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CF6856" w:rsidRPr="00AD37DD" w14:paraId="1ACD3407" w14:textId="77777777" w:rsidTr="006C3FFA">
        <w:trPr>
          <w:jc w:val="center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3404" w14:textId="77777777" w:rsidR="00CF6856" w:rsidRPr="006C3FFA" w:rsidRDefault="00CF6856" w:rsidP="00E95311">
            <w:pPr>
              <w:pStyle w:val="Prrafodelista"/>
              <w:numPr>
                <w:ilvl w:val="0"/>
                <w:numId w:val="4"/>
              </w:numPr>
              <w:ind w:left="633"/>
              <w:jc w:val="center"/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3405" w14:textId="77777777" w:rsidR="00CF6856" w:rsidRPr="006C3FFA" w:rsidRDefault="006C3FFA" w:rsidP="00BE73C4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6C3FFA">
              <w:rPr>
                <w:rFonts w:asciiTheme="minorHAnsi" w:hAnsiTheme="minorHAnsi" w:cstheme="minorHAnsi"/>
                <w:szCs w:val="20"/>
              </w:rPr>
              <w:t xml:space="preserve">Usuario </w:t>
            </w:r>
            <w:r w:rsidR="00541B5F">
              <w:rPr>
                <w:rFonts w:asciiTheme="minorHAnsi" w:hAnsiTheme="minorHAnsi" w:cstheme="minorHAnsi"/>
                <w:szCs w:val="20"/>
              </w:rPr>
              <w:t>DPE</w:t>
            </w:r>
          </w:p>
        </w:tc>
        <w:tc>
          <w:tcPr>
            <w:tcW w:w="5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E39FC" w14:textId="77777777" w:rsidR="00CF6856" w:rsidRDefault="006C3FFA" w:rsidP="00EF2AE1">
            <w:pPr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szCs w:val="20"/>
                <w:lang w:eastAsia="es-MX"/>
              </w:rPr>
              <w:t xml:space="preserve">Actor encargado de </w:t>
            </w:r>
            <w:r w:rsidR="00F77ABC">
              <w:rPr>
                <w:rFonts w:asciiTheme="minorHAnsi" w:hAnsiTheme="minorHAnsi" w:cstheme="minorHAnsi"/>
                <w:szCs w:val="20"/>
                <w:lang w:eastAsia="es-MX"/>
              </w:rPr>
              <w:t>modificar la plantilla de la minuta</w:t>
            </w:r>
            <w:r w:rsidR="00EF2AE1">
              <w:rPr>
                <w:rFonts w:asciiTheme="minorHAnsi" w:hAnsiTheme="minorHAnsi" w:cstheme="minorHAnsi"/>
                <w:szCs w:val="20"/>
                <w:lang w:eastAsia="es-MX"/>
              </w:rPr>
              <w:t>, derivada de las sesiones del comité</w:t>
            </w:r>
            <w:r w:rsidR="004831BB">
              <w:rPr>
                <w:rFonts w:asciiTheme="minorHAnsi" w:hAnsiTheme="minorHAnsi" w:cstheme="minorHAnsi"/>
                <w:szCs w:val="20"/>
                <w:lang w:eastAsia="es-MX"/>
              </w:rPr>
              <w:t>.</w:t>
            </w:r>
          </w:p>
          <w:p w14:paraId="1ACD3406" w14:textId="559EC548" w:rsidR="00E233E3" w:rsidRPr="006C3FFA" w:rsidRDefault="00E233E3" w:rsidP="00E233E3">
            <w:pPr>
              <w:rPr>
                <w:rFonts w:asciiTheme="minorHAnsi" w:hAnsiTheme="minorHAnsi"/>
              </w:rPr>
            </w:pPr>
            <w:r w:rsidRPr="000962FC">
              <w:rPr>
                <w:rFonts w:asciiTheme="minorHAnsi" w:hAnsiTheme="minorHAnsi" w:cstheme="minorHAnsi"/>
              </w:rPr>
              <w:t xml:space="preserve">Nota: Los roles de los usuarios de la </w:t>
            </w:r>
            <w:r>
              <w:rPr>
                <w:rFonts w:asciiTheme="minorHAnsi" w:hAnsiTheme="minorHAnsi" w:cstheme="minorHAnsi"/>
              </w:rPr>
              <w:t>DPE</w:t>
            </w:r>
            <w:r w:rsidRPr="000962FC">
              <w:rPr>
                <w:rFonts w:asciiTheme="minorHAnsi" w:hAnsiTheme="minorHAnsi" w:cstheme="minorHAnsi"/>
              </w:rPr>
              <w:t xml:space="preserve"> se encuentran descritos en el documento del diagrama conceptual de solución tecnológica.</w:t>
            </w:r>
          </w:p>
        </w:tc>
      </w:tr>
    </w:tbl>
    <w:p w14:paraId="1ACD3408" w14:textId="77777777" w:rsidR="009B727A" w:rsidRDefault="009B727A" w:rsidP="009B727A">
      <w:pPr>
        <w:pStyle w:val="EstiloTtulo1Antes6ptoDespus3ptoInterlineadoMn"/>
        <w:tabs>
          <w:tab w:val="left" w:pos="708"/>
        </w:tabs>
        <w:ind w:left="360"/>
        <w:jc w:val="left"/>
        <w:rPr>
          <w:rFonts w:asciiTheme="minorHAnsi" w:hAnsiTheme="minorHAnsi" w:cstheme="minorHAnsi"/>
          <w:sz w:val="20"/>
        </w:rPr>
      </w:pPr>
      <w:bookmarkStart w:id="40" w:name="_Toc371934668"/>
    </w:p>
    <w:p w14:paraId="1ACD3409" w14:textId="77777777" w:rsidR="009B727A" w:rsidRDefault="009B727A" w:rsidP="009B727A"/>
    <w:p w14:paraId="1ACD340A" w14:textId="77777777" w:rsidR="00D0158B" w:rsidRDefault="00D16B4F" w:rsidP="00D0158B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41" w:name="_Toc483324343"/>
      <w:bookmarkStart w:id="42" w:name="_Toc487560504"/>
      <w:r w:rsidRPr="00AD37DD">
        <w:rPr>
          <w:rFonts w:asciiTheme="minorHAnsi" w:hAnsiTheme="minorHAnsi" w:cstheme="minorHAnsi"/>
          <w:sz w:val="20"/>
        </w:rPr>
        <w:lastRenderedPageBreak/>
        <w:t>Diagrama de Actividades</w:t>
      </w:r>
      <w:bookmarkEnd w:id="36"/>
      <w:bookmarkEnd w:id="40"/>
      <w:bookmarkEnd w:id="41"/>
      <w:bookmarkEnd w:id="42"/>
    </w:p>
    <w:p w14:paraId="1ACD340B" w14:textId="58ECDE19" w:rsidR="00661154" w:rsidRDefault="009A0D8E" w:rsidP="00B979C7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77AE82B8" wp14:editId="520B9C8E">
            <wp:extent cx="5648325" cy="6568154"/>
            <wp:effectExtent l="0" t="0" r="0" b="4445"/>
            <wp:docPr id="5" name="Imagen 5" descr="C:\Users\Gesfor Mexico\Desktop\Modificar Plantilla Minu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sfor Mexico\Desktop\Modificar Plantilla Minut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915" cy="657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340C" w14:textId="77777777" w:rsidR="00D16B4F" w:rsidRPr="00AD37DD" w:rsidRDefault="00D16B4F" w:rsidP="007E339C">
      <w:pPr>
        <w:pStyle w:val="EstiloTtulo1Antes6ptoDespus3ptoInterlineadoMn"/>
        <w:numPr>
          <w:ilvl w:val="0"/>
          <w:numId w:val="2"/>
        </w:numPr>
        <w:tabs>
          <w:tab w:val="left" w:pos="708"/>
        </w:tabs>
        <w:spacing w:after="0" w:line="276" w:lineRule="auto"/>
        <w:jc w:val="left"/>
        <w:rPr>
          <w:rFonts w:asciiTheme="minorHAnsi" w:hAnsiTheme="minorHAnsi" w:cstheme="minorHAnsi"/>
          <w:sz w:val="20"/>
        </w:rPr>
      </w:pPr>
      <w:bookmarkStart w:id="43" w:name="_Toc228339738"/>
      <w:bookmarkStart w:id="44" w:name="_Toc182735726"/>
      <w:bookmarkStart w:id="45" w:name="_Toc371934669"/>
      <w:bookmarkStart w:id="46" w:name="_Toc483324344"/>
      <w:bookmarkStart w:id="47" w:name="_Toc487560505"/>
      <w:r w:rsidRPr="00AD37DD">
        <w:rPr>
          <w:rFonts w:asciiTheme="minorHAnsi" w:hAnsiTheme="minorHAnsi" w:cstheme="minorHAnsi"/>
          <w:sz w:val="20"/>
        </w:rPr>
        <w:lastRenderedPageBreak/>
        <w:t>Precondiciones</w:t>
      </w:r>
      <w:bookmarkEnd w:id="43"/>
      <w:bookmarkEnd w:id="44"/>
      <w:bookmarkEnd w:id="45"/>
      <w:bookmarkEnd w:id="46"/>
      <w:bookmarkEnd w:id="47"/>
    </w:p>
    <w:p w14:paraId="1ACD340D" w14:textId="77777777" w:rsidR="00455180" w:rsidRPr="00315381" w:rsidRDefault="00455180" w:rsidP="007E339C">
      <w:pPr>
        <w:spacing w:after="0" w:line="276" w:lineRule="auto"/>
        <w:ind w:left="360"/>
        <w:rPr>
          <w:rFonts w:asciiTheme="minorHAnsi" w:hAnsiTheme="minorHAnsi" w:cstheme="minorHAnsi"/>
          <w:szCs w:val="20"/>
        </w:rPr>
      </w:pPr>
      <w:bookmarkStart w:id="48" w:name="_Toc427934378"/>
      <w:bookmarkStart w:id="49" w:name="_Toc427941333"/>
      <w:bookmarkStart w:id="50" w:name="_Toc428182528"/>
      <w:bookmarkStart w:id="51" w:name="_Toc429062442"/>
      <w:bookmarkStart w:id="52" w:name="_Toc371934672"/>
      <w:bookmarkStart w:id="53" w:name="_Toc289774375"/>
      <w:bookmarkStart w:id="54" w:name="_Toc126991048"/>
      <w:r w:rsidRPr="00315381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  <w:bookmarkEnd w:id="48"/>
      <w:bookmarkEnd w:id="49"/>
      <w:bookmarkEnd w:id="50"/>
      <w:bookmarkEnd w:id="51"/>
    </w:p>
    <w:p w14:paraId="1ACD340E" w14:textId="77777777" w:rsidR="00455180" w:rsidRPr="00AD37DD" w:rsidRDefault="00B64CF7" w:rsidP="007E339C">
      <w:pPr>
        <w:pStyle w:val="EstiloTtulo1Antes6ptoDespus3ptoInterlineadoMn"/>
        <w:numPr>
          <w:ilvl w:val="1"/>
          <w:numId w:val="2"/>
        </w:numPr>
        <w:spacing w:after="0" w:line="276" w:lineRule="auto"/>
        <w:rPr>
          <w:rFonts w:asciiTheme="minorHAnsi" w:hAnsiTheme="minorHAnsi" w:cstheme="minorHAnsi"/>
          <w:sz w:val="20"/>
        </w:rPr>
      </w:pPr>
      <w:bookmarkStart w:id="55" w:name="_Toc483324345"/>
      <w:bookmarkStart w:id="56" w:name="_Toc487560506"/>
      <w:r>
        <w:rPr>
          <w:rFonts w:asciiTheme="minorHAnsi" w:hAnsiTheme="minorHAnsi" w:cstheme="minorHAnsi"/>
          <w:sz w:val="20"/>
        </w:rPr>
        <w:t xml:space="preserve">&lt;Precondición 1&gt; </w:t>
      </w:r>
      <w:r w:rsidR="00315381">
        <w:rPr>
          <w:rFonts w:asciiTheme="minorHAnsi" w:hAnsiTheme="minorHAnsi" w:cstheme="minorHAnsi"/>
          <w:sz w:val="20"/>
        </w:rPr>
        <w:t>Usuario y Contraseña Válidos</w:t>
      </w:r>
      <w:bookmarkEnd w:id="55"/>
      <w:bookmarkEnd w:id="56"/>
    </w:p>
    <w:p w14:paraId="1ACD340F" w14:textId="374C13E5" w:rsidR="00F87ACF" w:rsidRPr="00A16D6A" w:rsidRDefault="00315381" w:rsidP="007E339C">
      <w:pPr>
        <w:spacing w:line="276" w:lineRule="auto"/>
        <w:ind w:left="792"/>
        <w:rPr>
          <w:rFonts w:asciiTheme="minorHAnsi" w:hAnsiTheme="minorHAnsi"/>
        </w:rPr>
      </w:pPr>
      <w:r w:rsidRPr="00A16D6A">
        <w:rPr>
          <w:rFonts w:asciiTheme="minorHAnsi" w:hAnsiTheme="minorHAnsi"/>
        </w:rPr>
        <w:t>El usuario debe de estar dado de alta en el sistema</w:t>
      </w:r>
      <w:r w:rsidR="00F87ACF" w:rsidRPr="00A16D6A">
        <w:rPr>
          <w:rFonts w:asciiTheme="minorHAnsi" w:hAnsiTheme="minorHAnsi"/>
        </w:rPr>
        <w:t>, además de una contraseña vál</w:t>
      </w:r>
      <w:r w:rsidR="00A16B50">
        <w:rPr>
          <w:rFonts w:asciiTheme="minorHAnsi" w:hAnsiTheme="minorHAnsi"/>
        </w:rPr>
        <w:t>ida para inicio de sesión</w:t>
      </w:r>
      <w:r w:rsidR="00F87ACF" w:rsidRPr="00A16D6A">
        <w:rPr>
          <w:rFonts w:asciiTheme="minorHAnsi" w:hAnsiTheme="minorHAnsi"/>
        </w:rPr>
        <w:t>.</w:t>
      </w:r>
    </w:p>
    <w:p w14:paraId="1ACD3410" w14:textId="77777777" w:rsidR="00455180" w:rsidRPr="00AD37DD" w:rsidRDefault="00D00A7E" w:rsidP="007E339C">
      <w:pPr>
        <w:pStyle w:val="EstiloTtulo1Antes6ptoDespus3ptoInterlineadoMn"/>
        <w:numPr>
          <w:ilvl w:val="1"/>
          <w:numId w:val="2"/>
        </w:numPr>
        <w:spacing w:after="0" w:line="276" w:lineRule="auto"/>
        <w:rPr>
          <w:rFonts w:asciiTheme="minorHAnsi" w:hAnsiTheme="minorHAnsi" w:cstheme="minorHAnsi"/>
          <w:sz w:val="20"/>
        </w:rPr>
      </w:pPr>
      <w:bookmarkStart w:id="57" w:name="_Toc483324346"/>
      <w:bookmarkStart w:id="58" w:name="_Toc487560507"/>
      <w:r>
        <w:rPr>
          <w:rFonts w:asciiTheme="minorHAnsi" w:hAnsiTheme="minorHAnsi" w:cstheme="minorHAnsi"/>
          <w:sz w:val="20"/>
        </w:rPr>
        <w:t xml:space="preserve">&lt;Precondición 2&gt; </w:t>
      </w:r>
      <w:r w:rsidR="00F87ACF">
        <w:rPr>
          <w:rFonts w:asciiTheme="minorHAnsi" w:hAnsiTheme="minorHAnsi" w:cstheme="minorHAnsi"/>
          <w:sz w:val="20"/>
        </w:rPr>
        <w:t>Permisos</w:t>
      </w:r>
      <w:bookmarkEnd w:id="57"/>
      <w:bookmarkEnd w:id="58"/>
      <w:r w:rsidR="00F87ACF">
        <w:rPr>
          <w:rFonts w:asciiTheme="minorHAnsi" w:hAnsiTheme="minorHAnsi" w:cstheme="minorHAnsi"/>
          <w:sz w:val="20"/>
        </w:rPr>
        <w:t xml:space="preserve"> </w:t>
      </w:r>
    </w:p>
    <w:p w14:paraId="1ACD3411" w14:textId="7CA41C5E" w:rsidR="00F87ACF" w:rsidRPr="0034772D" w:rsidRDefault="00F87ACF" w:rsidP="007E339C">
      <w:pPr>
        <w:spacing w:after="0" w:line="276" w:lineRule="auto"/>
        <w:ind w:left="792"/>
        <w:rPr>
          <w:rFonts w:asciiTheme="minorHAnsi" w:hAnsiTheme="minorHAnsi"/>
        </w:rPr>
      </w:pPr>
      <w:r w:rsidRPr="0034772D">
        <w:rPr>
          <w:rFonts w:asciiTheme="minorHAnsi" w:hAnsiTheme="minorHAnsi"/>
        </w:rPr>
        <w:t xml:space="preserve">El usuario debe contar con los permisos necesarios para </w:t>
      </w:r>
      <w:r w:rsidR="00EF2AE1">
        <w:rPr>
          <w:rFonts w:asciiTheme="minorHAnsi" w:hAnsiTheme="minorHAnsi"/>
        </w:rPr>
        <w:t>modificar la plantilla de minuta</w:t>
      </w:r>
      <w:r w:rsidR="00A16B50">
        <w:rPr>
          <w:rFonts w:asciiTheme="minorHAnsi" w:hAnsiTheme="minorHAnsi"/>
        </w:rPr>
        <w:t>, de acuerdo al rol</w:t>
      </w:r>
      <w:r>
        <w:rPr>
          <w:rFonts w:asciiTheme="minorHAnsi" w:hAnsiTheme="minorHAnsi"/>
        </w:rPr>
        <w:t>.</w:t>
      </w:r>
    </w:p>
    <w:p w14:paraId="1ACD3412" w14:textId="2CD210E8" w:rsidR="00CF6856" w:rsidRPr="0033216F" w:rsidRDefault="00D00A7E" w:rsidP="007E339C">
      <w:pPr>
        <w:pStyle w:val="EstiloTtulo1Antes6ptoDespus3ptoInterlineadoMn"/>
        <w:numPr>
          <w:ilvl w:val="1"/>
          <w:numId w:val="2"/>
        </w:numPr>
        <w:spacing w:after="0" w:line="276" w:lineRule="auto"/>
        <w:rPr>
          <w:rFonts w:asciiTheme="minorHAnsi" w:hAnsiTheme="minorHAnsi" w:cstheme="minorHAnsi"/>
          <w:sz w:val="20"/>
        </w:rPr>
      </w:pPr>
      <w:bookmarkStart w:id="59" w:name="_Toc483324347"/>
      <w:bookmarkStart w:id="60" w:name="_Toc487560508"/>
      <w:r>
        <w:rPr>
          <w:rFonts w:asciiTheme="minorHAnsi" w:hAnsiTheme="minorHAnsi" w:cstheme="minorHAnsi"/>
          <w:sz w:val="20"/>
        </w:rPr>
        <w:t xml:space="preserve">&lt;Precondición 3&gt; </w:t>
      </w:r>
      <w:r w:rsidR="00F87ACF">
        <w:rPr>
          <w:rFonts w:asciiTheme="minorHAnsi" w:hAnsiTheme="minorHAnsi" w:cstheme="minorHAnsi"/>
          <w:sz w:val="20"/>
        </w:rPr>
        <w:t xml:space="preserve">Carga Previa de </w:t>
      </w:r>
      <w:bookmarkEnd w:id="59"/>
      <w:r w:rsidR="00EF2AE1">
        <w:rPr>
          <w:rFonts w:asciiTheme="minorHAnsi" w:hAnsiTheme="minorHAnsi" w:cstheme="minorHAnsi"/>
          <w:sz w:val="20"/>
        </w:rPr>
        <w:t>Plantilla</w:t>
      </w:r>
      <w:bookmarkEnd w:id="60"/>
    </w:p>
    <w:p w14:paraId="1ACD341D" w14:textId="6DFB0B61" w:rsidR="004D1B46" w:rsidRDefault="00F87ACF" w:rsidP="00EF2AE1">
      <w:pPr>
        <w:spacing w:after="0" w:line="276" w:lineRule="auto"/>
        <w:ind w:left="79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 debe contar con la carga </w:t>
      </w:r>
      <w:r w:rsidR="00EF2AE1">
        <w:rPr>
          <w:rFonts w:asciiTheme="minorHAnsi" w:hAnsiTheme="minorHAnsi"/>
        </w:rPr>
        <w:t>inicial de la plantilla de Minuta.</w:t>
      </w:r>
    </w:p>
    <w:p w14:paraId="1ACD341E" w14:textId="77777777" w:rsidR="00D16B4F" w:rsidRPr="00AD37DD" w:rsidRDefault="00D16B4F" w:rsidP="0063452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1" w:name="_Toc483324349"/>
      <w:bookmarkStart w:id="62" w:name="_Toc487560509"/>
      <w:r w:rsidRPr="00AD37DD">
        <w:rPr>
          <w:rFonts w:asciiTheme="minorHAnsi" w:hAnsiTheme="minorHAnsi" w:cstheme="minorHAnsi"/>
          <w:sz w:val="20"/>
        </w:rPr>
        <w:t>Flujo de Eventos</w:t>
      </w:r>
      <w:bookmarkEnd w:id="52"/>
      <w:bookmarkEnd w:id="53"/>
      <w:bookmarkEnd w:id="54"/>
      <w:bookmarkEnd w:id="61"/>
      <w:bookmarkEnd w:id="62"/>
    </w:p>
    <w:p w14:paraId="1ACD341F" w14:textId="77777777" w:rsidR="00D16B4F" w:rsidRPr="00AD37DD" w:rsidRDefault="00D16B4F" w:rsidP="00F511D3">
      <w:pPr>
        <w:pStyle w:val="EstiloTtulo1Antes6ptoDespus3ptoInterlineadoMn"/>
        <w:numPr>
          <w:ilvl w:val="1"/>
          <w:numId w:val="2"/>
        </w:numPr>
        <w:tabs>
          <w:tab w:val="left" w:pos="708"/>
        </w:tabs>
        <w:spacing w:line="480" w:lineRule="auto"/>
        <w:jc w:val="left"/>
        <w:rPr>
          <w:rFonts w:asciiTheme="minorHAnsi" w:hAnsiTheme="minorHAnsi" w:cstheme="minorHAnsi"/>
          <w:sz w:val="20"/>
        </w:rPr>
      </w:pPr>
      <w:bookmarkStart w:id="63" w:name="_Toc371934673"/>
      <w:bookmarkStart w:id="64" w:name="_Toc289774378"/>
      <w:bookmarkStart w:id="65" w:name="_Toc126991050"/>
      <w:bookmarkStart w:id="66" w:name="_Toc483324350"/>
      <w:bookmarkStart w:id="67" w:name="_Toc487560510"/>
      <w:r w:rsidRPr="00AD37DD">
        <w:rPr>
          <w:rFonts w:asciiTheme="minorHAnsi" w:hAnsiTheme="minorHAnsi" w:cstheme="minorHAnsi"/>
          <w:sz w:val="20"/>
        </w:rPr>
        <w:t>Flujo Básico</w:t>
      </w:r>
      <w:bookmarkEnd w:id="63"/>
      <w:bookmarkEnd w:id="64"/>
      <w:bookmarkEnd w:id="65"/>
      <w:bookmarkEnd w:id="66"/>
      <w:bookmarkEnd w:id="67"/>
    </w:p>
    <w:tbl>
      <w:tblPr>
        <w:tblW w:w="45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70"/>
        <w:gridCol w:w="1750"/>
        <w:gridCol w:w="6682"/>
      </w:tblGrid>
      <w:tr w:rsidR="00547055" w:rsidRPr="00E4155A" w14:paraId="1ACD3423" w14:textId="77777777" w:rsidTr="00C648E3">
        <w:trPr>
          <w:trHeight w:val="441"/>
          <w:tblHeader/>
          <w:jc w:val="center"/>
        </w:trPr>
        <w:tc>
          <w:tcPr>
            <w:tcW w:w="418" w:type="pct"/>
            <w:shd w:val="clear" w:color="auto" w:fill="BFBFBF" w:themeFill="background1" w:themeFillShade="BF"/>
            <w:vAlign w:val="center"/>
          </w:tcPr>
          <w:p w14:paraId="1ACD3420" w14:textId="77777777" w:rsidR="00F45316" w:rsidRPr="00F12DBD" w:rsidRDefault="00F45316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bookmarkStart w:id="68" w:name="_Toc371934674"/>
            <w:bookmarkStart w:id="69" w:name="_Toc228339743"/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</w:t>
            </w:r>
          </w:p>
        </w:tc>
        <w:tc>
          <w:tcPr>
            <w:tcW w:w="951" w:type="pct"/>
            <w:shd w:val="clear" w:color="auto" w:fill="BFBFBF" w:themeFill="background1" w:themeFillShade="BF"/>
            <w:vAlign w:val="center"/>
          </w:tcPr>
          <w:p w14:paraId="1ACD3421" w14:textId="77777777" w:rsidR="00F45316" w:rsidRPr="00F12DBD" w:rsidRDefault="00F45316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31" w:type="pct"/>
            <w:shd w:val="clear" w:color="auto" w:fill="BFBFBF" w:themeFill="background1" w:themeFillShade="BF"/>
            <w:vAlign w:val="center"/>
          </w:tcPr>
          <w:p w14:paraId="1ACD3422" w14:textId="77777777" w:rsidR="00F45316" w:rsidRPr="00F12DBD" w:rsidRDefault="00F45316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547055" w:rsidRPr="00E4155A" w14:paraId="1ACD3428" w14:textId="77777777" w:rsidTr="008F55DA">
        <w:trPr>
          <w:trHeight w:val="685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424" w14:textId="77777777" w:rsidR="00F45316" w:rsidRPr="00E4155A" w:rsidRDefault="00F45316" w:rsidP="00815923">
            <w:pPr>
              <w:pStyle w:val="Prrafodelista"/>
              <w:numPr>
                <w:ilvl w:val="0"/>
                <w:numId w:val="5"/>
              </w:numPr>
              <w:ind w:right="-190"/>
              <w:jc w:val="center"/>
              <w:rPr>
                <w:rFonts w:asciiTheme="minorHAnsi" w:hAnsiTheme="minorHAnsi"/>
              </w:rPr>
            </w:pPr>
            <w:bookmarkStart w:id="70" w:name="P1"/>
            <w:bookmarkEnd w:id="70"/>
          </w:p>
        </w:tc>
        <w:tc>
          <w:tcPr>
            <w:tcW w:w="951" w:type="pct"/>
            <w:shd w:val="clear" w:color="auto" w:fill="auto"/>
            <w:vAlign w:val="center"/>
          </w:tcPr>
          <w:p w14:paraId="1ACD3425" w14:textId="77777777" w:rsidR="004C1542" w:rsidRDefault="004C1542" w:rsidP="004C1542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Usuario </w:t>
            </w:r>
          </w:p>
          <w:p w14:paraId="1ACD3426" w14:textId="77777777" w:rsidR="00F45316" w:rsidRPr="00E4155A" w:rsidRDefault="00541B5F" w:rsidP="004C1542">
            <w:pPr>
              <w:keepLines/>
              <w:spacing w:before="0" w:after="0" w:line="276" w:lineRule="auto"/>
              <w:jc w:val="center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DPE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1ACD3427" w14:textId="5FEE3149" w:rsidR="00F45316" w:rsidRPr="00E4155A" w:rsidRDefault="00A16B50">
            <w:pPr>
              <w:keepLines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Selecciona opción modificar de la sección</w:t>
            </w:r>
            <w:r w:rsidR="004C1542">
              <w:rPr>
                <w:rFonts w:asciiTheme="minorHAnsi" w:hAnsiTheme="minorHAnsi" w:cstheme="minorHAnsi"/>
                <w:bCs/>
                <w:szCs w:val="20"/>
              </w:rPr>
              <w:t xml:space="preserve"> “</w:t>
            </w:r>
            <w:r w:rsidR="00EF2AE1">
              <w:rPr>
                <w:rFonts w:asciiTheme="minorHAnsi" w:hAnsiTheme="minorHAnsi" w:cstheme="minorHAnsi"/>
                <w:bCs/>
                <w:szCs w:val="20"/>
              </w:rPr>
              <w:t>Configuraciones</w:t>
            </w:r>
            <w:r w:rsidR="004C1542">
              <w:rPr>
                <w:rFonts w:asciiTheme="minorHAnsi" w:hAnsiTheme="minorHAnsi" w:cstheme="minorHAnsi"/>
                <w:bCs/>
                <w:szCs w:val="20"/>
              </w:rPr>
              <w:t xml:space="preserve"> / </w:t>
            </w:r>
            <w:r w:rsidR="00EF2AE1">
              <w:rPr>
                <w:rFonts w:asciiTheme="minorHAnsi" w:hAnsiTheme="minorHAnsi" w:cstheme="minorHAnsi"/>
                <w:bCs/>
                <w:szCs w:val="20"/>
              </w:rPr>
              <w:t>Plantillas</w:t>
            </w:r>
            <w:r w:rsidR="00E20DE3">
              <w:rPr>
                <w:rFonts w:asciiTheme="minorHAnsi" w:hAnsiTheme="minorHAnsi" w:cstheme="minorHAnsi"/>
                <w:bCs/>
                <w:szCs w:val="20"/>
              </w:rPr>
              <w:t xml:space="preserve"> / Minuta</w:t>
            </w:r>
            <w:r w:rsidR="004C1542">
              <w:rPr>
                <w:rFonts w:asciiTheme="minorHAnsi" w:hAnsiTheme="minorHAnsi" w:cstheme="minorHAnsi"/>
                <w:bCs/>
                <w:szCs w:val="20"/>
              </w:rPr>
              <w:t>”.</w:t>
            </w:r>
          </w:p>
        </w:tc>
      </w:tr>
      <w:tr w:rsidR="00547055" w:rsidRPr="00E4155A" w14:paraId="1ACD343B" w14:textId="77777777" w:rsidTr="00F511D3">
        <w:trPr>
          <w:trHeight w:val="1078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429" w14:textId="77777777" w:rsidR="00F45316" w:rsidRPr="00E4155A" w:rsidRDefault="00F45316" w:rsidP="00815923">
            <w:pPr>
              <w:pStyle w:val="Prrafodelista"/>
              <w:numPr>
                <w:ilvl w:val="0"/>
                <w:numId w:val="5"/>
              </w:numPr>
              <w:ind w:right="-190"/>
              <w:jc w:val="center"/>
              <w:rPr>
                <w:rFonts w:asciiTheme="minorHAnsi" w:hAnsiTheme="minorHAnsi"/>
              </w:rPr>
            </w:pPr>
            <w:bookmarkStart w:id="71" w:name="P2"/>
            <w:bookmarkEnd w:id="71"/>
          </w:p>
        </w:tc>
        <w:tc>
          <w:tcPr>
            <w:tcW w:w="951" w:type="pct"/>
            <w:shd w:val="clear" w:color="auto" w:fill="auto"/>
            <w:vAlign w:val="center"/>
          </w:tcPr>
          <w:p w14:paraId="1ACD342A" w14:textId="77777777" w:rsidR="00F45316" w:rsidRPr="00E4155A" w:rsidRDefault="00781D23" w:rsidP="008B5DE5">
            <w:pPr>
              <w:keepLines/>
              <w:jc w:val="center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="Calibri"/>
                <w:bCs/>
                <w:szCs w:val="20"/>
              </w:rPr>
              <w:t>CONECII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37F716F3" w14:textId="749A1E62" w:rsidR="00EF2AE1" w:rsidRDefault="00EE3E9E" w:rsidP="009144F3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Muestra en pantalla </w:t>
            </w:r>
            <w:r w:rsidR="00E20DE3">
              <w:rPr>
                <w:rFonts w:ascii="Calibri" w:hAnsi="Calibri" w:cs="Calibri"/>
                <w:bCs/>
                <w:szCs w:val="20"/>
              </w:rPr>
              <w:t>Secciones editables de la plantilla “Minuta”:</w:t>
            </w:r>
          </w:p>
          <w:p w14:paraId="120E0D6B" w14:textId="34BE87CB" w:rsidR="00EF2AE1" w:rsidRPr="00E20DE3" w:rsidRDefault="00E20DE3" w:rsidP="00815923">
            <w:pPr>
              <w:pStyle w:val="Prrafodelista"/>
              <w:keepLines/>
              <w:numPr>
                <w:ilvl w:val="0"/>
                <w:numId w:val="20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Editar</w:t>
            </w:r>
            <w:r w:rsidRPr="00E20DE3">
              <w:rPr>
                <w:rFonts w:ascii="Calibri" w:hAnsi="Calibri" w:cs="Calibri"/>
                <w:bCs/>
                <w:szCs w:val="20"/>
              </w:rPr>
              <w:t xml:space="preserve"> Encabezado</w:t>
            </w:r>
          </w:p>
          <w:p w14:paraId="1ACD343A" w14:textId="1F10ADDD" w:rsidR="009144F3" w:rsidRPr="009A0D8E" w:rsidRDefault="00E20DE3" w:rsidP="009A0D8E">
            <w:pPr>
              <w:pStyle w:val="Prrafodelista"/>
              <w:keepLines/>
              <w:numPr>
                <w:ilvl w:val="0"/>
                <w:numId w:val="20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Editar</w:t>
            </w:r>
            <w:r w:rsidR="00E1680C">
              <w:rPr>
                <w:rFonts w:ascii="Calibri" w:hAnsi="Calibri" w:cs="Calibri"/>
                <w:bCs/>
                <w:szCs w:val="20"/>
              </w:rPr>
              <w:t xml:space="preserve"> Pie de Pá</w:t>
            </w:r>
            <w:r w:rsidRPr="00E20DE3">
              <w:rPr>
                <w:rFonts w:ascii="Calibri" w:hAnsi="Calibri" w:cs="Calibri"/>
                <w:bCs/>
                <w:szCs w:val="20"/>
              </w:rPr>
              <w:t>gina</w:t>
            </w:r>
          </w:p>
        </w:tc>
      </w:tr>
      <w:tr w:rsidR="00547055" w:rsidRPr="00E4155A" w14:paraId="1ACD3445" w14:textId="77777777" w:rsidTr="007E339C">
        <w:trPr>
          <w:trHeight w:val="2102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43C" w14:textId="5E1C3B55" w:rsidR="00F45316" w:rsidRPr="00E4155A" w:rsidRDefault="00F45316" w:rsidP="00815923">
            <w:pPr>
              <w:pStyle w:val="Prrafodelista"/>
              <w:numPr>
                <w:ilvl w:val="0"/>
                <w:numId w:val="5"/>
              </w:numPr>
              <w:ind w:right="-190"/>
              <w:jc w:val="center"/>
              <w:rPr>
                <w:rFonts w:asciiTheme="minorHAnsi" w:hAnsiTheme="minorHAnsi"/>
              </w:rPr>
            </w:pPr>
            <w:bookmarkStart w:id="72" w:name="P3"/>
            <w:bookmarkEnd w:id="72"/>
          </w:p>
        </w:tc>
        <w:tc>
          <w:tcPr>
            <w:tcW w:w="951" w:type="pct"/>
            <w:shd w:val="clear" w:color="auto" w:fill="auto"/>
            <w:vAlign w:val="center"/>
          </w:tcPr>
          <w:p w14:paraId="1ACD343D" w14:textId="77777777" w:rsidR="00547055" w:rsidRDefault="00547055" w:rsidP="00547055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Usuario </w:t>
            </w:r>
          </w:p>
          <w:p w14:paraId="1ACD343E" w14:textId="77777777" w:rsidR="00F45316" w:rsidRPr="00E4155A" w:rsidRDefault="00541B5F" w:rsidP="00547055">
            <w:pPr>
              <w:keepLines/>
              <w:spacing w:before="0" w:after="0" w:line="276" w:lineRule="auto"/>
              <w:jc w:val="center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DPE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1ACD343F" w14:textId="77777777" w:rsidR="00F45316" w:rsidRDefault="00547055" w:rsidP="00547055">
            <w:pPr>
              <w:keepLines/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Selecciona opción requerida, considerando que:</w:t>
            </w:r>
          </w:p>
          <w:p w14:paraId="1ACD3440" w14:textId="1D23B582" w:rsidR="007E339C" w:rsidRPr="007E339C" w:rsidRDefault="00547055" w:rsidP="00815923">
            <w:pPr>
              <w:pStyle w:val="Prrafodelista"/>
              <w:keepLines/>
              <w:numPr>
                <w:ilvl w:val="0"/>
                <w:numId w:val="6"/>
              </w:numPr>
              <w:rPr>
                <w:rFonts w:asciiTheme="minorHAnsi" w:hAnsiTheme="minorHAnsi"/>
                <w:b/>
                <w:i/>
                <w:noProof/>
                <w:lang w:eastAsia="es-MX"/>
              </w:rPr>
            </w:pPr>
            <w:r w:rsidRPr="00547055">
              <w:rPr>
                <w:rFonts w:asciiTheme="minorHAnsi" w:hAnsiTheme="minorHAnsi"/>
                <w:noProof/>
                <w:lang w:eastAsia="es-MX"/>
              </w:rPr>
              <w:t xml:space="preserve">Al </w:t>
            </w:r>
            <w:r w:rsidR="00D6536E">
              <w:rPr>
                <w:rFonts w:asciiTheme="minorHAnsi" w:hAnsiTheme="minorHAnsi"/>
                <w:noProof/>
                <w:lang w:eastAsia="es-MX"/>
              </w:rPr>
              <w:t xml:space="preserve">seleccionar </w:t>
            </w:r>
            <w:r w:rsidR="00E20DE3">
              <w:rPr>
                <w:rFonts w:asciiTheme="minorHAnsi" w:hAnsiTheme="minorHAnsi"/>
                <w:noProof/>
                <w:lang w:eastAsia="es-MX"/>
              </w:rPr>
              <w:t>sección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 xml:space="preserve"> “</w:t>
            </w:r>
            <w:r w:rsidR="00E20DE3">
              <w:rPr>
                <w:rFonts w:asciiTheme="minorHAnsi" w:hAnsiTheme="minorHAnsi"/>
                <w:noProof/>
                <w:lang w:eastAsia="es-MX"/>
              </w:rPr>
              <w:t>Encabezado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”</w:t>
            </w:r>
            <w:r w:rsidR="00D6536E">
              <w:rPr>
                <w:rFonts w:asciiTheme="minorHAnsi" w:hAnsiTheme="minorHAnsi"/>
                <w:noProof/>
                <w:lang w:eastAsia="es-MX"/>
              </w:rPr>
              <w:t xml:space="preserve">, continúa en el flujo </w:t>
            </w:r>
            <w:r w:rsidR="0026584C" w:rsidRPr="00074E44">
              <w:rPr>
                <w:rFonts w:asciiTheme="minorHAnsi" w:hAnsiTheme="minorHAnsi"/>
                <w:b/>
                <w:noProof/>
                <w:lang w:eastAsia="es-MX"/>
              </w:rPr>
              <w:t>AO01</w:t>
            </w:r>
            <w:r w:rsidR="00D6536E">
              <w:rPr>
                <w:rFonts w:asciiTheme="minorHAnsi" w:hAnsiTheme="minorHAnsi"/>
                <w:b/>
                <w:noProof/>
                <w:lang w:eastAsia="es-MX"/>
              </w:rPr>
              <w:t xml:space="preserve"> </w:t>
            </w:r>
            <w:r w:rsidR="00E20DE3">
              <w:rPr>
                <w:rFonts w:asciiTheme="minorHAnsi" w:hAnsiTheme="minorHAnsi"/>
                <w:b/>
                <w:noProof/>
                <w:lang w:eastAsia="es-MX"/>
              </w:rPr>
              <w:t>Modificar Encabezado</w:t>
            </w:r>
            <w:r w:rsidRPr="00074E44">
              <w:rPr>
                <w:rFonts w:asciiTheme="minorHAnsi" w:hAnsiTheme="minorHAnsi"/>
                <w:b/>
                <w:noProof/>
                <w:lang w:eastAsia="es-MX"/>
              </w:rPr>
              <w:t>.</w:t>
            </w:r>
          </w:p>
          <w:p w14:paraId="1ACD3444" w14:textId="454E08D8" w:rsidR="007E339C" w:rsidRPr="009A0D8E" w:rsidRDefault="00547055" w:rsidP="009A0D8E">
            <w:pPr>
              <w:pStyle w:val="Prrafodelista"/>
              <w:keepLines/>
              <w:numPr>
                <w:ilvl w:val="0"/>
                <w:numId w:val="6"/>
              </w:numPr>
              <w:rPr>
                <w:rFonts w:asciiTheme="minorHAnsi" w:hAnsiTheme="minorHAnsi"/>
                <w:noProof/>
                <w:lang w:eastAsia="es-MX"/>
              </w:rPr>
            </w:pPr>
            <w:r w:rsidRPr="007E339C">
              <w:rPr>
                <w:rFonts w:asciiTheme="minorHAnsi" w:hAnsiTheme="minorHAnsi"/>
                <w:noProof/>
                <w:lang w:eastAsia="es-MX"/>
              </w:rPr>
              <w:t>Al</w:t>
            </w:r>
            <w:r w:rsidR="007E339C">
              <w:rPr>
                <w:rFonts w:asciiTheme="minorHAnsi" w:hAnsiTheme="minorHAnsi"/>
                <w:noProof/>
                <w:lang w:eastAsia="es-MX"/>
              </w:rPr>
              <w:t xml:space="preserve"> </w:t>
            </w:r>
            <w:r w:rsidR="00D6536E" w:rsidRPr="007E339C">
              <w:rPr>
                <w:rFonts w:asciiTheme="minorHAnsi" w:hAnsiTheme="minorHAnsi"/>
                <w:noProof/>
                <w:lang w:eastAsia="es-MX"/>
              </w:rPr>
              <w:t xml:space="preserve">seleccionar </w:t>
            </w:r>
            <w:r w:rsidRPr="007E339C">
              <w:rPr>
                <w:rFonts w:asciiTheme="minorHAnsi" w:hAnsiTheme="minorHAnsi"/>
                <w:noProof/>
                <w:lang w:eastAsia="es-MX"/>
              </w:rPr>
              <w:t>la opción “</w:t>
            </w:r>
            <w:r w:rsidR="008C4FF7">
              <w:rPr>
                <w:rFonts w:asciiTheme="minorHAnsi" w:hAnsiTheme="minorHAnsi"/>
                <w:noProof/>
                <w:lang w:eastAsia="es-MX"/>
              </w:rPr>
              <w:t>Pie de Página</w:t>
            </w:r>
            <w:r w:rsidRPr="007E339C">
              <w:rPr>
                <w:rFonts w:asciiTheme="minorHAnsi" w:hAnsiTheme="minorHAnsi"/>
                <w:noProof/>
                <w:lang w:eastAsia="es-MX"/>
              </w:rPr>
              <w:t xml:space="preserve">”, </w:t>
            </w:r>
            <w:r w:rsidR="00D6536E" w:rsidRPr="007E339C">
              <w:rPr>
                <w:rFonts w:asciiTheme="minorHAnsi" w:hAnsiTheme="minorHAnsi"/>
                <w:noProof/>
                <w:lang w:eastAsia="es-MX"/>
              </w:rPr>
              <w:t xml:space="preserve">continúa </w:t>
            </w:r>
            <w:r w:rsidRPr="007E339C">
              <w:rPr>
                <w:rFonts w:asciiTheme="minorHAnsi" w:hAnsiTheme="minorHAnsi"/>
                <w:noProof/>
                <w:lang w:eastAsia="es-MX"/>
              </w:rPr>
              <w:t xml:space="preserve">el flujo </w:t>
            </w:r>
            <w:r w:rsidR="00D6536E" w:rsidRPr="007E339C">
              <w:rPr>
                <w:rFonts w:asciiTheme="minorHAnsi" w:hAnsiTheme="minorHAnsi"/>
                <w:b/>
                <w:noProof/>
                <w:lang w:eastAsia="es-MX"/>
              </w:rPr>
              <w:t xml:space="preserve">AO02 </w:t>
            </w:r>
            <w:r w:rsidR="007E339C" w:rsidRPr="007E339C">
              <w:rPr>
                <w:rFonts w:asciiTheme="minorHAnsi" w:hAnsiTheme="minorHAnsi"/>
                <w:b/>
                <w:noProof/>
                <w:lang w:eastAsia="es-MX"/>
              </w:rPr>
              <w:t>Modificar</w:t>
            </w:r>
            <w:r w:rsidR="00E20DE3">
              <w:rPr>
                <w:rFonts w:asciiTheme="minorHAnsi" w:hAnsiTheme="minorHAnsi"/>
                <w:b/>
                <w:noProof/>
                <w:lang w:eastAsia="es-MX"/>
              </w:rPr>
              <w:t xml:space="preserve"> Pie de Página</w:t>
            </w:r>
            <w:r w:rsidR="007E339C" w:rsidRPr="00074E44">
              <w:rPr>
                <w:rFonts w:asciiTheme="minorHAnsi" w:hAnsiTheme="minorHAnsi"/>
                <w:b/>
                <w:noProof/>
                <w:lang w:eastAsia="es-MX"/>
              </w:rPr>
              <w:t>.</w:t>
            </w:r>
          </w:p>
        </w:tc>
      </w:tr>
      <w:tr w:rsidR="00547055" w:rsidRPr="00E4155A" w14:paraId="1ACD344C" w14:textId="77777777" w:rsidTr="00405E53">
        <w:trPr>
          <w:trHeight w:val="1156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446" w14:textId="77777777" w:rsidR="00547055" w:rsidRPr="00E4155A" w:rsidRDefault="00547055" w:rsidP="00815923">
            <w:pPr>
              <w:pStyle w:val="Prrafodelista"/>
              <w:numPr>
                <w:ilvl w:val="0"/>
                <w:numId w:val="5"/>
              </w:numPr>
              <w:ind w:right="-1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ACD3447" w14:textId="77777777" w:rsidR="00AA1309" w:rsidRDefault="00AA1309" w:rsidP="00AA1309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Usuario </w:t>
            </w:r>
          </w:p>
          <w:p w14:paraId="1ACD3448" w14:textId="77777777" w:rsidR="00547055" w:rsidRPr="00E4155A" w:rsidRDefault="00AA1309" w:rsidP="00AA1309">
            <w:pPr>
              <w:keepLines/>
              <w:spacing w:before="0" w:after="0" w:line="276" w:lineRule="auto"/>
              <w:jc w:val="center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DPE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1ACD3449" w14:textId="77777777" w:rsidR="00AA1309" w:rsidRDefault="00AA1309" w:rsidP="00AA1309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En caso de requerirlo, se podrá seleccionar una de las dos acciones:</w:t>
            </w:r>
          </w:p>
          <w:p w14:paraId="1ACD344A" w14:textId="77777777" w:rsidR="00AA1309" w:rsidRPr="00C002ED" w:rsidRDefault="00AA1309" w:rsidP="00815923">
            <w:pPr>
              <w:pStyle w:val="Prrafodelista"/>
              <w:keepLines/>
              <w:numPr>
                <w:ilvl w:val="0"/>
                <w:numId w:val="16"/>
              </w:numPr>
              <w:rPr>
                <w:rFonts w:ascii="Calibri" w:hAnsi="Calibri" w:cs="Calibri"/>
                <w:bCs/>
                <w:szCs w:val="20"/>
              </w:rPr>
            </w:pPr>
            <w:r w:rsidRPr="00C002ED">
              <w:rPr>
                <w:rFonts w:ascii="Calibri" w:hAnsi="Calibri" w:cs="Calibri"/>
                <w:bCs/>
                <w:szCs w:val="20"/>
              </w:rPr>
              <w:t>Si selecciona la opció</w:t>
            </w:r>
            <w:r>
              <w:rPr>
                <w:rFonts w:ascii="Calibri" w:hAnsi="Calibri" w:cs="Calibri"/>
                <w:bCs/>
                <w:szCs w:val="20"/>
              </w:rPr>
              <w:t xml:space="preserve">n “Cancelar”, continúa flujo en </w:t>
            </w:r>
            <w:r>
              <w:rPr>
                <w:rFonts w:ascii="Calibri" w:hAnsi="Calibri" w:cs="Calibri"/>
                <w:b/>
                <w:bCs/>
                <w:szCs w:val="20"/>
              </w:rPr>
              <w:t xml:space="preserve">AG01 </w:t>
            </w:r>
            <w:r w:rsidRPr="00074E44">
              <w:rPr>
                <w:rFonts w:ascii="Calibri" w:hAnsi="Calibri" w:cs="Calibri"/>
                <w:b/>
                <w:bCs/>
                <w:szCs w:val="20"/>
              </w:rPr>
              <w:t>Cancelar.</w:t>
            </w:r>
          </w:p>
          <w:p w14:paraId="1ACD344B" w14:textId="77777777" w:rsidR="001073D6" w:rsidRPr="009144F3" w:rsidRDefault="00AA1309" w:rsidP="00815923">
            <w:pPr>
              <w:pStyle w:val="Prrafodelista"/>
              <w:keepLines/>
              <w:numPr>
                <w:ilvl w:val="0"/>
                <w:numId w:val="16"/>
              </w:numPr>
              <w:rPr>
                <w:rFonts w:ascii="Calibri" w:hAnsi="Calibri" w:cs="Calibri"/>
                <w:bCs/>
                <w:szCs w:val="20"/>
              </w:rPr>
            </w:pPr>
            <w:r w:rsidRPr="00C002ED">
              <w:rPr>
                <w:rFonts w:ascii="Calibri" w:hAnsi="Calibri" w:cs="Calibri"/>
                <w:bCs/>
                <w:szCs w:val="20"/>
              </w:rPr>
              <w:t>Si elige la opción “</w:t>
            </w:r>
            <w:r>
              <w:rPr>
                <w:rFonts w:ascii="Calibri" w:hAnsi="Calibri" w:cs="Calibri"/>
                <w:bCs/>
                <w:szCs w:val="20"/>
              </w:rPr>
              <w:t>Cerrar Sesión</w:t>
            </w:r>
            <w:r w:rsidRPr="00C002ED">
              <w:rPr>
                <w:rFonts w:ascii="Calibri" w:hAnsi="Calibri" w:cs="Calibri"/>
                <w:bCs/>
                <w:szCs w:val="20"/>
              </w:rPr>
              <w:t xml:space="preserve">”, continúa flujo en </w:t>
            </w:r>
            <w:r>
              <w:rPr>
                <w:rFonts w:ascii="Calibri" w:hAnsi="Calibri" w:cs="Calibri"/>
                <w:b/>
                <w:bCs/>
                <w:szCs w:val="20"/>
              </w:rPr>
              <w:t xml:space="preserve">AG02 </w:t>
            </w:r>
            <w:r w:rsidRPr="00074E44">
              <w:rPr>
                <w:rFonts w:ascii="Calibri" w:hAnsi="Calibri" w:cs="Calibri"/>
                <w:b/>
                <w:bCs/>
                <w:szCs w:val="20"/>
              </w:rPr>
              <w:t>Cerrar Sesión.</w:t>
            </w:r>
          </w:p>
        </w:tc>
      </w:tr>
      <w:tr w:rsidR="00C002ED" w:rsidRPr="00E4155A" w14:paraId="1ACD344F" w14:textId="77777777" w:rsidTr="00C002ED">
        <w:trPr>
          <w:trHeight w:val="553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44D" w14:textId="77777777" w:rsidR="00C002ED" w:rsidRPr="00E4155A" w:rsidRDefault="00C002ED" w:rsidP="00815923">
            <w:pPr>
              <w:pStyle w:val="Prrafodelista"/>
              <w:numPr>
                <w:ilvl w:val="0"/>
                <w:numId w:val="5"/>
              </w:numPr>
              <w:ind w:right="-190"/>
              <w:jc w:val="center"/>
              <w:rPr>
                <w:rFonts w:asciiTheme="minorHAnsi" w:hAnsiTheme="minorHAnsi"/>
              </w:rPr>
            </w:pPr>
          </w:p>
        </w:tc>
        <w:tc>
          <w:tcPr>
            <w:tcW w:w="4582" w:type="pct"/>
            <w:gridSpan w:val="2"/>
            <w:shd w:val="clear" w:color="auto" w:fill="auto"/>
            <w:vAlign w:val="center"/>
          </w:tcPr>
          <w:p w14:paraId="1ACD344E" w14:textId="77777777" w:rsidR="00C002ED" w:rsidRPr="00B9079D" w:rsidRDefault="00C002ED" w:rsidP="00C648E3">
            <w:pPr>
              <w:keepLines/>
              <w:jc w:val="left"/>
              <w:rPr>
                <w:rFonts w:ascii="Calibri" w:hAnsi="Calibri" w:cs="Calibri"/>
                <w:bCs/>
                <w:szCs w:val="20"/>
              </w:rPr>
            </w:pPr>
            <w:r w:rsidRPr="0029439A">
              <w:rPr>
                <w:rFonts w:asciiTheme="minorHAnsi" w:hAnsiTheme="minorHAnsi"/>
              </w:rPr>
              <w:t xml:space="preserve">Fin del </w:t>
            </w:r>
            <w:r w:rsidR="00C648E3">
              <w:rPr>
                <w:rFonts w:asciiTheme="minorHAnsi" w:hAnsiTheme="minorHAnsi"/>
              </w:rPr>
              <w:t>Flujo B</w:t>
            </w:r>
            <w:r w:rsidRPr="0029439A">
              <w:rPr>
                <w:rFonts w:asciiTheme="minorHAnsi" w:hAnsiTheme="minorHAnsi"/>
              </w:rPr>
              <w:t>ásico.</w:t>
            </w:r>
          </w:p>
        </w:tc>
      </w:tr>
    </w:tbl>
    <w:p w14:paraId="1ACD3450" w14:textId="77777777"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73" w:name="P4"/>
      <w:bookmarkStart w:id="74" w:name="_Toc483324351"/>
      <w:bookmarkStart w:id="75" w:name="_Toc487560511"/>
      <w:bookmarkEnd w:id="73"/>
      <w:r w:rsidRPr="00AD37DD">
        <w:rPr>
          <w:rFonts w:asciiTheme="minorHAnsi" w:hAnsiTheme="minorHAnsi" w:cstheme="minorHAnsi"/>
          <w:sz w:val="20"/>
        </w:rPr>
        <w:lastRenderedPageBreak/>
        <w:t>Flujos Alternos</w:t>
      </w:r>
      <w:bookmarkEnd w:id="68"/>
      <w:bookmarkEnd w:id="69"/>
      <w:bookmarkEnd w:id="74"/>
      <w:bookmarkEnd w:id="75"/>
    </w:p>
    <w:p w14:paraId="1ACD3451" w14:textId="77777777" w:rsidR="00455180" w:rsidRPr="00AD37DD" w:rsidRDefault="00455180" w:rsidP="009E170F">
      <w:pPr>
        <w:pStyle w:val="EstiloTtulo1Antes6ptoDespus3ptoInterlineadoMn"/>
        <w:numPr>
          <w:ilvl w:val="2"/>
          <w:numId w:val="2"/>
        </w:numPr>
        <w:spacing w:before="0"/>
        <w:jc w:val="left"/>
        <w:rPr>
          <w:rFonts w:asciiTheme="minorHAnsi" w:hAnsiTheme="minorHAnsi" w:cstheme="minorHAnsi"/>
          <w:sz w:val="20"/>
        </w:rPr>
      </w:pPr>
      <w:bookmarkStart w:id="76" w:name="_Toc52616587"/>
      <w:bookmarkStart w:id="77" w:name="_Toc182735731"/>
      <w:bookmarkStart w:id="78" w:name="_Toc228339744"/>
      <w:bookmarkStart w:id="79" w:name="_Toc461701838"/>
      <w:bookmarkStart w:id="80" w:name="_Toc483324352"/>
      <w:bookmarkStart w:id="81" w:name="_Toc487560512"/>
      <w:r w:rsidRPr="00AD37DD">
        <w:rPr>
          <w:rFonts w:asciiTheme="minorHAnsi" w:hAnsiTheme="minorHAnsi" w:cstheme="minorHAnsi"/>
          <w:sz w:val="20"/>
        </w:rPr>
        <w:t>Opcionales</w:t>
      </w:r>
      <w:bookmarkEnd w:id="76"/>
      <w:bookmarkEnd w:id="77"/>
      <w:bookmarkEnd w:id="78"/>
      <w:bookmarkEnd w:id="79"/>
      <w:bookmarkEnd w:id="80"/>
      <w:bookmarkEnd w:id="81"/>
    </w:p>
    <w:p w14:paraId="1ACD3452" w14:textId="2A3FA4D7" w:rsidR="00F511D3" w:rsidRPr="00F511D3" w:rsidRDefault="006A5C61" w:rsidP="009E170F">
      <w:pPr>
        <w:pStyle w:val="EstiloTtulo1Antes6ptoDespus3ptoInterlineadoMn"/>
        <w:numPr>
          <w:ilvl w:val="3"/>
          <w:numId w:val="2"/>
        </w:numPr>
        <w:spacing w:before="0"/>
        <w:rPr>
          <w:rFonts w:asciiTheme="minorHAnsi" w:hAnsiTheme="minorHAnsi" w:cstheme="minorHAnsi"/>
          <w:color w:val="0070C0"/>
          <w:sz w:val="20"/>
        </w:rPr>
      </w:pPr>
      <w:bookmarkStart w:id="82" w:name="_Toc461701839"/>
      <w:r>
        <w:rPr>
          <w:rFonts w:asciiTheme="minorHAnsi" w:hAnsiTheme="minorHAnsi" w:cstheme="minorHAnsi"/>
          <w:color w:val="0070C0"/>
          <w:sz w:val="20"/>
        </w:rPr>
        <w:t xml:space="preserve"> </w:t>
      </w:r>
      <w:bookmarkStart w:id="83" w:name="_Toc483324353"/>
      <w:bookmarkStart w:id="84" w:name="_Toc487560513"/>
      <w:r w:rsidR="00455180" w:rsidRPr="00F511D3">
        <w:rPr>
          <w:rFonts w:asciiTheme="minorHAnsi" w:hAnsiTheme="minorHAnsi" w:cstheme="minorHAnsi"/>
          <w:sz w:val="20"/>
        </w:rPr>
        <w:t xml:space="preserve">AO01 </w:t>
      </w:r>
      <w:bookmarkEnd w:id="82"/>
      <w:bookmarkEnd w:id="83"/>
      <w:r w:rsidR="0080232B">
        <w:rPr>
          <w:rFonts w:asciiTheme="minorHAnsi" w:hAnsiTheme="minorHAnsi" w:cstheme="minorHAnsi"/>
          <w:sz w:val="20"/>
        </w:rPr>
        <w:t>Modificar Encabezado</w:t>
      </w:r>
      <w:r w:rsidR="003751E8">
        <w:rPr>
          <w:rFonts w:asciiTheme="minorHAnsi" w:hAnsiTheme="minorHAnsi" w:cstheme="minorHAnsi"/>
          <w:sz w:val="20"/>
        </w:rPr>
        <w:t>.</w:t>
      </w:r>
      <w:bookmarkEnd w:id="84"/>
    </w:p>
    <w:tbl>
      <w:tblPr>
        <w:tblW w:w="45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70"/>
        <w:gridCol w:w="1750"/>
        <w:gridCol w:w="6682"/>
      </w:tblGrid>
      <w:tr w:rsidR="00F511D3" w:rsidRPr="00E4155A" w14:paraId="1ACD3456" w14:textId="77777777" w:rsidTr="008B5DE5">
        <w:trPr>
          <w:tblHeader/>
          <w:jc w:val="center"/>
        </w:trPr>
        <w:tc>
          <w:tcPr>
            <w:tcW w:w="418" w:type="pct"/>
            <w:shd w:val="clear" w:color="auto" w:fill="BFBFBF" w:themeFill="background1" w:themeFillShade="BF"/>
            <w:vAlign w:val="center"/>
          </w:tcPr>
          <w:p w14:paraId="1ACD3453" w14:textId="77777777" w:rsidR="00F511D3" w:rsidRPr="00F12DBD" w:rsidRDefault="00F511D3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</w:t>
            </w:r>
          </w:p>
        </w:tc>
        <w:tc>
          <w:tcPr>
            <w:tcW w:w="951" w:type="pct"/>
            <w:shd w:val="clear" w:color="auto" w:fill="BFBFBF" w:themeFill="background1" w:themeFillShade="BF"/>
          </w:tcPr>
          <w:p w14:paraId="1ACD3454" w14:textId="77777777" w:rsidR="00F511D3" w:rsidRPr="00F12DBD" w:rsidRDefault="00F511D3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31" w:type="pct"/>
            <w:shd w:val="clear" w:color="auto" w:fill="BFBFBF" w:themeFill="background1" w:themeFillShade="BF"/>
          </w:tcPr>
          <w:p w14:paraId="1ACD3455" w14:textId="77777777" w:rsidR="00F511D3" w:rsidRPr="00F12DBD" w:rsidRDefault="00F511D3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F511D3" w:rsidRPr="00E4155A" w14:paraId="1ACD346F" w14:textId="77777777" w:rsidTr="0080232B">
        <w:trPr>
          <w:trHeight w:val="1164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457" w14:textId="77777777" w:rsidR="00F511D3" w:rsidRPr="00E4155A" w:rsidRDefault="00F511D3" w:rsidP="00815923">
            <w:pPr>
              <w:pStyle w:val="Prrafodelista"/>
              <w:numPr>
                <w:ilvl w:val="0"/>
                <w:numId w:val="7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ACD3458" w14:textId="77777777" w:rsidR="00F511D3" w:rsidRPr="00E4155A" w:rsidRDefault="004D658A" w:rsidP="00305CF9">
            <w:pPr>
              <w:keepLines/>
              <w:spacing w:before="0" w:after="0" w:line="276" w:lineRule="auto"/>
              <w:jc w:val="center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628A9B83" w14:textId="5419A124" w:rsidR="00C378E5" w:rsidRDefault="0080232B" w:rsidP="0080232B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Muestra encabezado actual con los siguientes </w:t>
            </w:r>
            <w:r w:rsidR="003805CF">
              <w:rPr>
                <w:rFonts w:asciiTheme="minorHAnsi" w:hAnsiTheme="minorHAnsi" w:cstheme="minorHAnsi"/>
                <w:bCs/>
                <w:szCs w:val="20"/>
              </w:rPr>
              <w:t>campos/</w:t>
            </w:r>
            <w:r>
              <w:rPr>
                <w:rFonts w:asciiTheme="minorHAnsi" w:hAnsiTheme="minorHAnsi" w:cstheme="minorHAnsi"/>
                <w:bCs/>
                <w:szCs w:val="20"/>
              </w:rPr>
              <w:t>logos</w:t>
            </w:r>
            <w:r w:rsidR="003805CF">
              <w:rPr>
                <w:rFonts w:asciiTheme="minorHAnsi" w:hAnsiTheme="minorHAnsi" w:cstheme="minorHAnsi"/>
                <w:bCs/>
                <w:szCs w:val="20"/>
              </w:rPr>
              <w:t>, todos editables</w:t>
            </w:r>
            <w:r>
              <w:rPr>
                <w:rFonts w:asciiTheme="minorHAnsi" w:hAnsiTheme="minorHAnsi" w:cstheme="minorHAnsi"/>
                <w:bCs/>
                <w:szCs w:val="20"/>
              </w:rPr>
              <w:t>:</w:t>
            </w:r>
          </w:p>
          <w:p w14:paraId="17020578" w14:textId="77777777" w:rsidR="0080232B" w:rsidRDefault="003805CF" w:rsidP="00815923">
            <w:pPr>
              <w:pStyle w:val="Prrafodelista"/>
              <w:keepLines/>
              <w:numPr>
                <w:ilvl w:val="0"/>
                <w:numId w:val="21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RPr="003805CF">
              <w:rPr>
                <w:rFonts w:asciiTheme="minorHAnsi" w:hAnsiTheme="minorHAnsi" w:cstheme="minorHAnsi"/>
                <w:bCs/>
                <w:szCs w:val="20"/>
              </w:rPr>
              <w:t>Título del Documento</w:t>
            </w:r>
          </w:p>
          <w:p w14:paraId="58B91869" w14:textId="7728B7D4" w:rsidR="003805CF" w:rsidRDefault="003805CF" w:rsidP="00815923">
            <w:pPr>
              <w:pStyle w:val="Prrafodelista"/>
              <w:keepLines/>
              <w:numPr>
                <w:ilvl w:val="0"/>
                <w:numId w:val="21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Nombres de Instituciones</w:t>
            </w:r>
          </w:p>
          <w:p w14:paraId="41484C9A" w14:textId="17E889D0" w:rsidR="003805CF" w:rsidRPr="003805CF" w:rsidRDefault="00112039" w:rsidP="00815923">
            <w:pPr>
              <w:pStyle w:val="Prrafodelista"/>
              <w:keepLines/>
              <w:numPr>
                <w:ilvl w:val="0"/>
                <w:numId w:val="21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Número de Pá</w:t>
            </w:r>
            <w:r w:rsidR="003805CF" w:rsidRPr="003805CF">
              <w:rPr>
                <w:rFonts w:asciiTheme="minorHAnsi" w:hAnsiTheme="minorHAnsi" w:cstheme="minorHAnsi"/>
                <w:bCs/>
                <w:szCs w:val="20"/>
              </w:rPr>
              <w:t xml:space="preserve">gina </w:t>
            </w:r>
          </w:p>
          <w:p w14:paraId="06F626F6" w14:textId="2B5BDEAA" w:rsidR="003805CF" w:rsidRPr="003805CF" w:rsidRDefault="003805CF" w:rsidP="00815923">
            <w:pPr>
              <w:pStyle w:val="Prrafodelista"/>
              <w:keepLines/>
              <w:numPr>
                <w:ilvl w:val="1"/>
                <w:numId w:val="21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Activado</w:t>
            </w:r>
          </w:p>
          <w:p w14:paraId="2C416031" w14:textId="49A12090" w:rsidR="003805CF" w:rsidRDefault="003805CF" w:rsidP="00815923">
            <w:pPr>
              <w:pStyle w:val="Prrafodelista"/>
              <w:keepLines/>
              <w:numPr>
                <w:ilvl w:val="1"/>
                <w:numId w:val="21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Desactivado</w:t>
            </w:r>
          </w:p>
          <w:p w14:paraId="22E8F2B6" w14:textId="77777777" w:rsidR="003805CF" w:rsidRDefault="003805CF" w:rsidP="00815923">
            <w:pPr>
              <w:pStyle w:val="Prrafodelista"/>
              <w:keepLines/>
              <w:numPr>
                <w:ilvl w:val="0"/>
                <w:numId w:val="21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Logos</w:t>
            </w:r>
          </w:p>
          <w:p w14:paraId="07D6B43B" w14:textId="77777777" w:rsidR="00305CF9" w:rsidRDefault="00305CF9" w:rsidP="00305CF9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Y la opción:</w:t>
            </w:r>
          </w:p>
          <w:p w14:paraId="1ACD346E" w14:textId="3A9ABD82" w:rsidR="00305CF9" w:rsidRPr="00305CF9" w:rsidRDefault="00305CF9" w:rsidP="00815923">
            <w:pPr>
              <w:pStyle w:val="Prrafodelista"/>
              <w:keepLines/>
              <w:numPr>
                <w:ilvl w:val="0"/>
                <w:numId w:val="23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RPr="00305CF9">
              <w:rPr>
                <w:rFonts w:asciiTheme="minorHAnsi" w:hAnsiTheme="minorHAnsi" w:cstheme="minorHAnsi"/>
                <w:bCs/>
                <w:szCs w:val="20"/>
              </w:rPr>
              <w:t>“Guardar”</w:t>
            </w:r>
          </w:p>
        </w:tc>
      </w:tr>
      <w:tr w:rsidR="003805CF" w:rsidRPr="00E4155A" w14:paraId="3AD9AF54" w14:textId="77777777" w:rsidTr="003805CF">
        <w:trPr>
          <w:trHeight w:val="959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5D3706FC" w14:textId="52CCF79A" w:rsidR="003805CF" w:rsidRPr="00AD1D1C" w:rsidRDefault="003805CF" w:rsidP="00815923">
            <w:pPr>
              <w:pStyle w:val="Prrafodelista"/>
              <w:numPr>
                <w:ilvl w:val="0"/>
                <w:numId w:val="7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00BC22BF" w14:textId="77777777" w:rsidR="003805CF" w:rsidRDefault="003805CF" w:rsidP="00305CF9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 de la</w:t>
            </w:r>
          </w:p>
          <w:p w14:paraId="2313D73A" w14:textId="4C8DA179" w:rsidR="003805CF" w:rsidRDefault="003805CF" w:rsidP="00305CF9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DPE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668D7175" w14:textId="77777777" w:rsidR="003805CF" w:rsidRDefault="003805CF" w:rsidP="00BF4AFB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Edita la información requerida, considerando:</w:t>
            </w:r>
          </w:p>
          <w:p w14:paraId="3B1E52A1" w14:textId="455F0BF5" w:rsidR="003805CF" w:rsidRPr="00305CF9" w:rsidRDefault="00B12F49" w:rsidP="00815923">
            <w:pPr>
              <w:pStyle w:val="Prrafodelista"/>
              <w:keepLines/>
              <w:numPr>
                <w:ilvl w:val="0"/>
                <w:numId w:val="22"/>
              </w:numPr>
              <w:rPr>
                <w:rFonts w:ascii="Calibri" w:hAnsi="Calibri" w:cs="Calibri"/>
                <w:bCs/>
                <w:szCs w:val="20"/>
              </w:rPr>
            </w:pPr>
            <w:r w:rsidRPr="00305CF9">
              <w:rPr>
                <w:rFonts w:ascii="Calibri" w:hAnsi="Calibri" w:cs="Calibri"/>
                <w:bCs/>
                <w:szCs w:val="20"/>
              </w:rPr>
              <w:t>Modificar</w:t>
            </w:r>
            <w:r w:rsidR="003805CF" w:rsidRPr="00305CF9">
              <w:rPr>
                <w:rFonts w:ascii="Calibri" w:hAnsi="Calibri" w:cs="Calibri"/>
                <w:bCs/>
                <w:szCs w:val="20"/>
              </w:rPr>
              <w:t xml:space="preserve"> T</w:t>
            </w:r>
            <w:r w:rsidR="00112039">
              <w:rPr>
                <w:rFonts w:ascii="Calibri" w:hAnsi="Calibri" w:cs="Calibri"/>
                <w:bCs/>
                <w:szCs w:val="20"/>
              </w:rPr>
              <w:t>í</w:t>
            </w:r>
            <w:r w:rsidR="003805CF" w:rsidRPr="00305CF9">
              <w:rPr>
                <w:rFonts w:ascii="Calibri" w:hAnsi="Calibri" w:cs="Calibri"/>
                <w:bCs/>
                <w:szCs w:val="20"/>
              </w:rPr>
              <w:t>tulo del Documento</w:t>
            </w:r>
            <w:r w:rsidR="00305CF9">
              <w:rPr>
                <w:rFonts w:ascii="Calibri" w:hAnsi="Calibri" w:cs="Calibri"/>
                <w:bCs/>
                <w:szCs w:val="20"/>
              </w:rPr>
              <w:t>.</w:t>
            </w:r>
          </w:p>
          <w:p w14:paraId="0571CCBC" w14:textId="7BB3299A" w:rsidR="00B12F49" w:rsidRPr="00305CF9" w:rsidRDefault="00B12F49" w:rsidP="00815923">
            <w:pPr>
              <w:pStyle w:val="Prrafodelista"/>
              <w:keepLines/>
              <w:numPr>
                <w:ilvl w:val="0"/>
                <w:numId w:val="22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RPr="00305CF9">
              <w:rPr>
                <w:rFonts w:asciiTheme="minorHAnsi" w:hAnsiTheme="minorHAnsi" w:cstheme="minorHAnsi"/>
                <w:bCs/>
                <w:szCs w:val="20"/>
              </w:rPr>
              <w:t>Modificar Títulos con Nombre de Instituciones</w:t>
            </w:r>
            <w:r w:rsidR="00305CF9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  <w:p w14:paraId="7DD859BF" w14:textId="23500357" w:rsidR="00B12F49" w:rsidRPr="00305CF9" w:rsidRDefault="00B12F49" w:rsidP="00815923">
            <w:pPr>
              <w:pStyle w:val="Prrafodelista"/>
              <w:keepLines/>
              <w:numPr>
                <w:ilvl w:val="0"/>
                <w:numId w:val="22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RPr="00305CF9">
              <w:rPr>
                <w:rFonts w:asciiTheme="minorHAnsi" w:hAnsiTheme="minorHAnsi" w:cstheme="minorHAnsi"/>
                <w:bCs/>
                <w:szCs w:val="20"/>
              </w:rPr>
              <w:t>Activar/Desactivar Números de Página</w:t>
            </w:r>
            <w:r w:rsidR="00305CF9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  <w:p w14:paraId="19FAC108" w14:textId="4F9CE6F6" w:rsidR="00B12F49" w:rsidRPr="00305CF9" w:rsidRDefault="00B12F49" w:rsidP="00815923">
            <w:pPr>
              <w:pStyle w:val="Prrafodelista"/>
              <w:keepLines/>
              <w:numPr>
                <w:ilvl w:val="0"/>
                <w:numId w:val="22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RPr="00305CF9">
              <w:rPr>
                <w:rFonts w:asciiTheme="minorHAnsi" w:hAnsiTheme="minorHAnsi" w:cstheme="minorHAnsi"/>
                <w:bCs/>
                <w:szCs w:val="20"/>
              </w:rPr>
              <w:t>Agregar/Modificar Campo Adicional</w:t>
            </w:r>
            <w:r w:rsidR="00305CF9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  <w:p w14:paraId="51555AB6" w14:textId="77777777" w:rsidR="003805CF" w:rsidRPr="00305CF9" w:rsidRDefault="00305CF9" w:rsidP="00815923">
            <w:pPr>
              <w:pStyle w:val="Prrafodelista"/>
              <w:keepLines/>
              <w:numPr>
                <w:ilvl w:val="0"/>
                <w:numId w:val="22"/>
              </w:numPr>
              <w:rPr>
                <w:rFonts w:ascii="Calibri" w:hAnsi="Calibri" w:cs="Calibri"/>
                <w:bCs/>
                <w:szCs w:val="20"/>
              </w:rPr>
            </w:pPr>
            <w:r w:rsidRPr="00305CF9">
              <w:rPr>
                <w:rFonts w:asciiTheme="minorHAnsi" w:hAnsiTheme="minorHAnsi" w:cstheme="minorHAnsi"/>
                <w:bCs/>
                <w:szCs w:val="20"/>
              </w:rPr>
              <w:t>Reemplazar/Pegar Nuevos</w:t>
            </w:r>
            <w:r w:rsidR="00B12F49" w:rsidRPr="00305CF9">
              <w:rPr>
                <w:rFonts w:asciiTheme="minorHAnsi" w:hAnsiTheme="minorHAnsi" w:cstheme="minorHAnsi"/>
                <w:bCs/>
                <w:szCs w:val="20"/>
              </w:rPr>
              <w:t xml:space="preserve"> Logos</w:t>
            </w:r>
            <w:r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  <w:p w14:paraId="4B349234" w14:textId="5F2981BC" w:rsidR="00305CF9" w:rsidRPr="00305CF9" w:rsidRDefault="00305CF9" w:rsidP="00305CF9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Al terminar selecciona la opción “Guardar”.</w:t>
            </w:r>
          </w:p>
        </w:tc>
      </w:tr>
      <w:tr w:rsidR="00B42F4E" w:rsidRPr="00E4155A" w14:paraId="326EE548" w14:textId="77777777" w:rsidTr="003805CF">
        <w:trPr>
          <w:trHeight w:val="959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4B91F04" w14:textId="77777777" w:rsidR="00B42F4E" w:rsidRPr="00AD1D1C" w:rsidRDefault="00B42F4E" w:rsidP="00815923">
            <w:pPr>
              <w:pStyle w:val="Prrafodelista"/>
              <w:numPr>
                <w:ilvl w:val="0"/>
                <w:numId w:val="7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CE79D45" w14:textId="7AE0819B" w:rsidR="00B42F4E" w:rsidRDefault="00B42F4E" w:rsidP="00305CF9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CONECII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11D92407" w14:textId="77777777" w:rsidR="00B42F4E" w:rsidRDefault="00B42F4E" w:rsidP="00F32C31">
            <w:pPr>
              <w:keepLines/>
              <w:rPr>
                <w:rFonts w:asciiTheme="minorHAnsi" w:hAnsiTheme="minorHAnsi"/>
                <w:b/>
                <w:i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Efectua validación  </w:t>
            </w:r>
            <w:r>
              <w:rPr>
                <w:rFonts w:asciiTheme="minorHAnsi" w:hAnsiTheme="minorHAnsi"/>
                <w:b/>
                <w:i/>
                <w:noProof/>
                <w:lang w:eastAsia="es-MX"/>
              </w:rPr>
              <w:t>V01</w:t>
            </w:r>
          </w:p>
          <w:p w14:paraId="7C89181C" w14:textId="5247D8D0" w:rsidR="00B42F4E" w:rsidRDefault="00B42F4E" w:rsidP="00305CF9">
            <w:pPr>
              <w:keepLines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Si no cumple con validación, muestra mensaje para introducir información de acuerdo al tipo de dato y regresa al punto anterior.</w:t>
            </w:r>
          </w:p>
        </w:tc>
      </w:tr>
      <w:tr w:rsidR="00B42F4E" w:rsidRPr="00E4155A" w14:paraId="71FB0905" w14:textId="77777777" w:rsidTr="003805CF">
        <w:trPr>
          <w:trHeight w:val="959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333FED52" w14:textId="5285CECF" w:rsidR="00B42F4E" w:rsidRPr="00AD1D1C" w:rsidRDefault="00B42F4E" w:rsidP="00815923">
            <w:pPr>
              <w:pStyle w:val="Prrafodelista"/>
              <w:numPr>
                <w:ilvl w:val="0"/>
                <w:numId w:val="7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36802374" w14:textId="353E1457" w:rsidR="00B42F4E" w:rsidRDefault="00B42F4E" w:rsidP="00305CF9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CONECII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299F263F" w14:textId="1E5BD8E2" w:rsidR="00B42F4E" w:rsidRDefault="00B42F4E" w:rsidP="00305CF9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Muestra vista previa de los cambios en la minuta, presentando el</w:t>
            </w:r>
            <w:r>
              <w:rPr>
                <w:rFonts w:ascii="Calibri" w:hAnsi="Calibri" w:cs="Calibri"/>
                <w:bCs/>
                <w:szCs w:val="20"/>
              </w:rPr>
              <w:t xml:space="preserve"> siguiente mensaje: “¿Desear modificar la plantilla en sección: Encabezado?”, con las opciones:</w:t>
            </w:r>
          </w:p>
          <w:p w14:paraId="2AB3969D" w14:textId="4FE5AF1C" w:rsidR="00B42F4E" w:rsidRDefault="00B42F4E" w:rsidP="00815923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  <w:szCs w:val="20"/>
              </w:rPr>
            </w:pPr>
            <w:r w:rsidRPr="00043B6D">
              <w:rPr>
                <w:rFonts w:asciiTheme="minorHAnsi" w:hAnsiTheme="minorHAnsi" w:cstheme="minorHAnsi"/>
                <w:szCs w:val="20"/>
              </w:rPr>
              <w:t>“Aceptar”</w:t>
            </w:r>
            <w:r>
              <w:rPr>
                <w:rFonts w:asciiTheme="minorHAnsi" w:hAnsiTheme="minorHAnsi" w:cstheme="minorHAnsi"/>
                <w:szCs w:val="20"/>
              </w:rPr>
              <w:t xml:space="preserve"> </w:t>
            </w:r>
          </w:p>
          <w:p w14:paraId="6CDCE99C" w14:textId="46A5BFDB" w:rsidR="00B42F4E" w:rsidRPr="00305CF9" w:rsidRDefault="00B42F4E" w:rsidP="00815923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  <w:szCs w:val="20"/>
              </w:rPr>
            </w:pPr>
            <w:r w:rsidRPr="00305CF9">
              <w:rPr>
                <w:rFonts w:asciiTheme="minorHAnsi" w:hAnsiTheme="minorHAnsi" w:cstheme="minorHAnsi"/>
                <w:szCs w:val="20"/>
              </w:rPr>
              <w:t>“Cancelar”</w:t>
            </w:r>
          </w:p>
        </w:tc>
      </w:tr>
      <w:tr w:rsidR="00B42F4E" w:rsidRPr="00E4155A" w14:paraId="530747AA" w14:textId="77777777" w:rsidTr="003805CF">
        <w:trPr>
          <w:trHeight w:val="959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61974A2A" w14:textId="77777777" w:rsidR="00B42F4E" w:rsidRPr="00AD1D1C" w:rsidRDefault="00B42F4E" w:rsidP="00815923">
            <w:pPr>
              <w:pStyle w:val="Prrafodelista"/>
              <w:numPr>
                <w:ilvl w:val="0"/>
                <w:numId w:val="7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234B0D96" w14:textId="77777777" w:rsidR="00B42F4E" w:rsidRDefault="00B42F4E" w:rsidP="00305CF9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Usuario </w:t>
            </w:r>
          </w:p>
          <w:p w14:paraId="040512A4" w14:textId="1154EADE" w:rsidR="00B42F4E" w:rsidRDefault="00B42F4E" w:rsidP="00305CF9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DPE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01C3030B" w14:textId="77777777" w:rsidR="00B42F4E" w:rsidRDefault="00B42F4E" w:rsidP="00305CF9">
            <w:pPr>
              <w:keepLines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Selecciona opción “Aceptar”. </w:t>
            </w:r>
          </w:p>
          <w:p w14:paraId="51A8C7D6" w14:textId="31587FE9" w:rsidR="00B42F4E" w:rsidRDefault="00B42F4E" w:rsidP="00BF4AFB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En caso de seleccionar opción “Cancelar”, el flujo continúa en el </w:t>
            </w:r>
            <w:r w:rsidRPr="00210F46">
              <w:rPr>
                <w:rFonts w:asciiTheme="minorHAnsi" w:hAnsiTheme="minorHAnsi" w:cstheme="minorHAnsi"/>
                <w:b/>
                <w:szCs w:val="20"/>
              </w:rPr>
              <w:t>AG01 Cancelar.</w:t>
            </w:r>
          </w:p>
        </w:tc>
      </w:tr>
      <w:tr w:rsidR="00B42F4E" w:rsidRPr="00E4155A" w14:paraId="35BD17DD" w14:textId="77777777" w:rsidTr="00B42F4E">
        <w:trPr>
          <w:trHeight w:val="962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30BF2653" w14:textId="77777777" w:rsidR="00B42F4E" w:rsidRPr="00AD1D1C" w:rsidRDefault="00B42F4E" w:rsidP="00815923">
            <w:pPr>
              <w:pStyle w:val="Prrafodelista"/>
              <w:numPr>
                <w:ilvl w:val="0"/>
                <w:numId w:val="7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302E137F" w14:textId="60E0F600" w:rsidR="00B42F4E" w:rsidRDefault="00B42F4E" w:rsidP="00305CF9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963B5A">
              <w:rPr>
                <w:rFonts w:asciiTheme="minorHAnsi" w:hAnsiTheme="minorHAnsi" w:cstheme="minorHAnsi"/>
                <w:szCs w:val="20"/>
              </w:rPr>
              <w:t>CONECII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314A3A2A" w14:textId="490C4830" w:rsidR="00B42F4E" w:rsidRDefault="00B42F4E" w:rsidP="00305CF9">
            <w:p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Actualiza plantilla con información/logos modificados, únicamente para sección “Encabezado”.</w:t>
            </w:r>
          </w:p>
          <w:p w14:paraId="72AEC4B4" w14:textId="744CC174" w:rsidR="00B42F4E" w:rsidRDefault="00B42F4E" w:rsidP="00305CF9">
            <w:pPr>
              <w:keepLines/>
              <w:rPr>
                <w:rFonts w:ascii="Calibri" w:hAnsi="Calibri" w:cs="Calibri"/>
                <w:bCs/>
                <w:szCs w:val="20"/>
              </w:rPr>
            </w:pPr>
            <w:r w:rsidRPr="00B62CCC">
              <w:rPr>
                <w:rFonts w:asciiTheme="minorHAnsi" w:hAnsiTheme="minorHAnsi"/>
                <w:noProof/>
                <w:lang w:eastAsia="es-MX"/>
              </w:rPr>
              <w:t xml:space="preserve">De lo contrario, el flújo continúa en el 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AE01.  Error al Modificar</w:t>
            </w:r>
            <w:r w:rsidRPr="00B62CCC">
              <w:rPr>
                <w:rFonts w:asciiTheme="minorHAnsi" w:hAnsiTheme="minorHAnsi"/>
                <w:b/>
                <w:noProof/>
                <w:lang w:eastAsia="es-MX"/>
              </w:rPr>
              <w:t>.</w:t>
            </w:r>
          </w:p>
        </w:tc>
      </w:tr>
      <w:tr w:rsidR="00B42F4E" w:rsidRPr="00E4155A" w14:paraId="1ACD3485" w14:textId="77777777" w:rsidTr="00B42F4E">
        <w:trPr>
          <w:trHeight w:val="737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482" w14:textId="77777777" w:rsidR="00B42F4E" w:rsidRPr="00AD1D1C" w:rsidRDefault="00B42F4E" w:rsidP="00815923">
            <w:pPr>
              <w:pStyle w:val="Prrafodelista"/>
              <w:numPr>
                <w:ilvl w:val="0"/>
                <w:numId w:val="7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ACD3483" w14:textId="48B30116" w:rsidR="00B42F4E" w:rsidRDefault="00B42F4E" w:rsidP="00305CF9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963B5A">
              <w:rPr>
                <w:rFonts w:asciiTheme="minorHAnsi" w:hAnsiTheme="minorHAnsi" w:cstheme="minorHAnsi"/>
                <w:szCs w:val="20"/>
              </w:rPr>
              <w:t>CONECII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163D7AAB" w14:textId="77777777" w:rsidR="00B42F4E" w:rsidRPr="00653CCE" w:rsidRDefault="00B42F4E" w:rsidP="00305CF9">
            <w:pPr>
              <w:keepLines/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Despliega</w:t>
            </w:r>
            <w:r w:rsidRPr="00653CCE">
              <w:rPr>
                <w:rFonts w:asciiTheme="minorHAnsi" w:hAnsiTheme="minorHAnsi"/>
                <w:noProof/>
                <w:lang w:eastAsia="es-MX"/>
              </w:rPr>
              <w:t xml:space="preserve"> mensaje:</w:t>
            </w:r>
          </w:p>
          <w:p w14:paraId="1ACD3484" w14:textId="6A761F29" w:rsidR="00B42F4E" w:rsidRDefault="00B42F4E" w:rsidP="00305CF9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“Plantilla Actualizada en sección Encabezado”.</w:t>
            </w:r>
          </w:p>
        </w:tc>
      </w:tr>
      <w:tr w:rsidR="00B42F4E" w:rsidRPr="00E4155A" w14:paraId="1ACD3499" w14:textId="77777777" w:rsidTr="00305CF9">
        <w:trPr>
          <w:trHeight w:val="617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495" w14:textId="77777777" w:rsidR="00B42F4E" w:rsidRPr="00AD1D1C" w:rsidRDefault="00B42F4E" w:rsidP="00815923">
            <w:pPr>
              <w:pStyle w:val="Prrafodelista"/>
              <w:numPr>
                <w:ilvl w:val="0"/>
                <w:numId w:val="7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ACD3496" w14:textId="77777777" w:rsidR="00B42F4E" w:rsidRDefault="00B42F4E" w:rsidP="008B5DE5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CONECII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1ACD3498" w14:textId="64D06FD7" w:rsidR="00B42F4E" w:rsidRPr="00305CF9" w:rsidRDefault="00B42F4E" w:rsidP="00305CF9">
            <w:pPr>
              <w:keepLines/>
              <w:rPr>
                <w:rFonts w:asciiTheme="minorHAnsi" w:hAnsiTheme="minorHAnsi"/>
                <w:noProof/>
                <w:lang w:eastAsia="es-MX"/>
              </w:rPr>
            </w:pPr>
            <w:r w:rsidRPr="00305CF9">
              <w:rPr>
                <w:rFonts w:asciiTheme="minorHAnsi" w:hAnsiTheme="minorHAnsi"/>
                <w:noProof/>
                <w:lang w:eastAsia="es-MX"/>
              </w:rPr>
              <w:t xml:space="preserve">Regresa al 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Paso 2 del flujo basico. </w:t>
            </w:r>
          </w:p>
        </w:tc>
      </w:tr>
      <w:tr w:rsidR="00B42F4E" w:rsidRPr="00E4155A" w14:paraId="1ACD349C" w14:textId="77777777" w:rsidTr="008B5DE5">
        <w:trPr>
          <w:trHeight w:val="553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49A" w14:textId="77777777" w:rsidR="00B42F4E" w:rsidRPr="00E4155A" w:rsidRDefault="00B42F4E" w:rsidP="00815923">
            <w:pPr>
              <w:pStyle w:val="Prrafodelista"/>
              <w:numPr>
                <w:ilvl w:val="0"/>
                <w:numId w:val="7"/>
              </w:numPr>
              <w:ind w:right="-190" w:hanging="505"/>
              <w:rPr>
                <w:rFonts w:asciiTheme="minorHAnsi" w:hAnsiTheme="minorHAnsi"/>
              </w:rPr>
            </w:pPr>
          </w:p>
        </w:tc>
        <w:tc>
          <w:tcPr>
            <w:tcW w:w="4582" w:type="pct"/>
            <w:gridSpan w:val="2"/>
            <w:shd w:val="clear" w:color="auto" w:fill="auto"/>
            <w:vAlign w:val="center"/>
          </w:tcPr>
          <w:p w14:paraId="1ACD349B" w14:textId="77777777" w:rsidR="00B42F4E" w:rsidRPr="00B9079D" w:rsidRDefault="00B42F4E" w:rsidP="00C648E3">
            <w:pPr>
              <w:keepLines/>
              <w:jc w:val="left"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Theme="minorHAnsi" w:hAnsiTheme="minorHAnsi"/>
              </w:rPr>
              <w:t>Fin del F</w:t>
            </w:r>
            <w:r w:rsidRPr="0029439A">
              <w:rPr>
                <w:rFonts w:asciiTheme="minorHAnsi" w:hAnsiTheme="minorHAnsi"/>
              </w:rPr>
              <w:t xml:space="preserve">lujo </w:t>
            </w:r>
            <w:r>
              <w:rPr>
                <w:rFonts w:asciiTheme="minorHAnsi" w:hAnsiTheme="minorHAnsi"/>
              </w:rPr>
              <w:t>Opcional</w:t>
            </w:r>
            <w:r w:rsidRPr="0029439A">
              <w:rPr>
                <w:rFonts w:asciiTheme="minorHAnsi" w:hAnsiTheme="minorHAnsi"/>
              </w:rPr>
              <w:t>.</w:t>
            </w:r>
          </w:p>
        </w:tc>
      </w:tr>
    </w:tbl>
    <w:p w14:paraId="1ACD349F" w14:textId="692E043F" w:rsidR="00C648E3" w:rsidRPr="00F511D3" w:rsidRDefault="007722B2" w:rsidP="00C648E3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70C0"/>
          <w:sz w:val="20"/>
        </w:rPr>
      </w:pPr>
      <w:bookmarkStart w:id="85" w:name="_Toc483324354"/>
      <w:bookmarkStart w:id="86" w:name="_Toc487560514"/>
      <w:r>
        <w:rPr>
          <w:rFonts w:asciiTheme="minorHAnsi" w:hAnsiTheme="minorHAnsi" w:cstheme="minorHAnsi"/>
          <w:sz w:val="20"/>
        </w:rPr>
        <w:t>AO02</w:t>
      </w:r>
      <w:r w:rsidR="00C648E3" w:rsidRPr="00F511D3">
        <w:rPr>
          <w:rFonts w:asciiTheme="minorHAnsi" w:hAnsiTheme="minorHAnsi" w:cstheme="minorHAnsi"/>
          <w:sz w:val="20"/>
        </w:rPr>
        <w:t xml:space="preserve"> </w:t>
      </w:r>
      <w:r w:rsidR="00C648E3">
        <w:rPr>
          <w:rFonts w:asciiTheme="minorHAnsi" w:hAnsiTheme="minorHAnsi" w:cstheme="minorHAnsi"/>
          <w:sz w:val="20"/>
        </w:rPr>
        <w:t xml:space="preserve">Modificar </w:t>
      </w:r>
      <w:bookmarkEnd w:id="85"/>
      <w:r w:rsidR="0080232B">
        <w:rPr>
          <w:rFonts w:asciiTheme="minorHAnsi" w:hAnsiTheme="minorHAnsi" w:cstheme="minorHAnsi"/>
          <w:sz w:val="20"/>
        </w:rPr>
        <w:t>Pie de Página</w:t>
      </w:r>
      <w:r w:rsidR="003751E8">
        <w:rPr>
          <w:rFonts w:asciiTheme="minorHAnsi" w:hAnsiTheme="minorHAnsi" w:cstheme="minorHAnsi"/>
          <w:sz w:val="20"/>
        </w:rPr>
        <w:t>.</w:t>
      </w:r>
      <w:bookmarkEnd w:id="86"/>
    </w:p>
    <w:tbl>
      <w:tblPr>
        <w:tblW w:w="45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70"/>
        <w:gridCol w:w="1750"/>
        <w:gridCol w:w="6682"/>
      </w:tblGrid>
      <w:tr w:rsidR="00C648E3" w:rsidRPr="00E4155A" w14:paraId="1ACD34A3" w14:textId="77777777" w:rsidTr="00E27484">
        <w:trPr>
          <w:tblHeader/>
          <w:jc w:val="center"/>
        </w:trPr>
        <w:tc>
          <w:tcPr>
            <w:tcW w:w="418" w:type="pct"/>
            <w:shd w:val="clear" w:color="auto" w:fill="BFBFBF" w:themeFill="background1" w:themeFillShade="BF"/>
            <w:vAlign w:val="center"/>
          </w:tcPr>
          <w:p w14:paraId="1ACD34A0" w14:textId="77777777" w:rsidR="00C648E3" w:rsidRPr="00F12DBD" w:rsidRDefault="00C648E3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</w:t>
            </w:r>
          </w:p>
        </w:tc>
        <w:tc>
          <w:tcPr>
            <w:tcW w:w="951" w:type="pct"/>
            <w:shd w:val="clear" w:color="auto" w:fill="BFBFBF" w:themeFill="background1" w:themeFillShade="BF"/>
            <w:vAlign w:val="center"/>
          </w:tcPr>
          <w:p w14:paraId="1ACD34A1" w14:textId="77777777" w:rsidR="00C648E3" w:rsidRPr="00F12DBD" w:rsidRDefault="00C648E3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31" w:type="pct"/>
            <w:shd w:val="clear" w:color="auto" w:fill="BFBFBF" w:themeFill="background1" w:themeFillShade="BF"/>
            <w:vAlign w:val="center"/>
          </w:tcPr>
          <w:p w14:paraId="1ACD34A2" w14:textId="77777777" w:rsidR="00C648E3" w:rsidRPr="00F12DBD" w:rsidRDefault="00C648E3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305CF9" w:rsidRPr="00E4155A" w14:paraId="1ACD34B9" w14:textId="77777777" w:rsidTr="00B42F4E">
        <w:trPr>
          <w:trHeight w:val="3863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4A4" w14:textId="77777777" w:rsidR="00305CF9" w:rsidRPr="00C648E3" w:rsidRDefault="00305CF9" w:rsidP="00815923">
            <w:pPr>
              <w:pStyle w:val="Prrafodelista"/>
              <w:numPr>
                <w:ilvl w:val="0"/>
                <w:numId w:val="8"/>
              </w:numPr>
              <w:ind w:left="499" w:right="-190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ACD34A5" w14:textId="643B7C6E" w:rsidR="00305CF9" w:rsidRDefault="00305CF9" w:rsidP="008B5DE5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5921664B" w14:textId="3F8D10A9" w:rsidR="00305CF9" w:rsidRDefault="00305CF9" w:rsidP="00305CF9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Muestra </w:t>
            </w:r>
            <w:r w:rsidR="00BB53AB">
              <w:rPr>
                <w:rFonts w:asciiTheme="minorHAnsi" w:hAnsiTheme="minorHAnsi" w:cstheme="minorHAnsi"/>
                <w:bCs/>
                <w:szCs w:val="20"/>
              </w:rPr>
              <w:t xml:space="preserve">pie de página </w:t>
            </w:r>
            <w:r>
              <w:rPr>
                <w:rFonts w:asciiTheme="minorHAnsi" w:hAnsiTheme="minorHAnsi" w:cstheme="minorHAnsi"/>
                <w:bCs/>
                <w:szCs w:val="20"/>
              </w:rPr>
              <w:t>actual con los siguientes campos, todos editables:</w:t>
            </w:r>
          </w:p>
          <w:p w14:paraId="6FA24C52" w14:textId="1FD02391" w:rsidR="003274CB" w:rsidRDefault="001E5B7C" w:rsidP="00815923">
            <w:pPr>
              <w:pStyle w:val="Prrafodelista"/>
              <w:keepLines/>
              <w:numPr>
                <w:ilvl w:val="0"/>
                <w:numId w:val="21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Texto con </w:t>
            </w:r>
            <w:r w:rsidR="003274CB">
              <w:rPr>
                <w:rFonts w:asciiTheme="minorHAnsi" w:hAnsiTheme="minorHAnsi" w:cstheme="minorHAnsi"/>
                <w:bCs/>
                <w:szCs w:val="20"/>
              </w:rPr>
              <w:t>Direcci</w:t>
            </w:r>
            <w:r>
              <w:rPr>
                <w:rFonts w:asciiTheme="minorHAnsi" w:hAnsiTheme="minorHAnsi" w:cstheme="minorHAnsi"/>
                <w:bCs/>
                <w:szCs w:val="20"/>
              </w:rPr>
              <w:t>ón de la Institución</w:t>
            </w:r>
          </w:p>
          <w:p w14:paraId="47B28145" w14:textId="0EF12694" w:rsidR="00305CF9" w:rsidRDefault="003274CB" w:rsidP="00815923">
            <w:pPr>
              <w:pStyle w:val="Prrafodelista"/>
              <w:keepLines/>
              <w:numPr>
                <w:ilvl w:val="0"/>
                <w:numId w:val="21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Fecha </w:t>
            </w:r>
            <w:r w:rsidR="001E5B7C">
              <w:rPr>
                <w:rFonts w:asciiTheme="minorHAnsi" w:hAnsiTheme="minorHAnsi" w:cstheme="minorHAnsi"/>
                <w:bCs/>
                <w:szCs w:val="20"/>
              </w:rPr>
              <w:t>(tomada del sistema al generarse la minuta)</w:t>
            </w:r>
          </w:p>
          <w:p w14:paraId="4DC17D67" w14:textId="042DC071" w:rsidR="003274CB" w:rsidRPr="003805CF" w:rsidRDefault="003274CB" w:rsidP="00815923">
            <w:pPr>
              <w:pStyle w:val="Prrafodelista"/>
              <w:keepLines/>
              <w:numPr>
                <w:ilvl w:val="1"/>
                <w:numId w:val="21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Activada</w:t>
            </w:r>
          </w:p>
          <w:p w14:paraId="12F4BBB3" w14:textId="7B9B77EE" w:rsidR="003274CB" w:rsidRDefault="003274CB" w:rsidP="00815923">
            <w:pPr>
              <w:pStyle w:val="Prrafodelista"/>
              <w:keepLines/>
              <w:numPr>
                <w:ilvl w:val="1"/>
                <w:numId w:val="21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Desactivada</w:t>
            </w:r>
          </w:p>
          <w:p w14:paraId="261618D9" w14:textId="6A5A7EE8" w:rsidR="00305CF9" w:rsidRPr="003805CF" w:rsidRDefault="00305CF9" w:rsidP="00815923">
            <w:pPr>
              <w:pStyle w:val="Prrafodelista"/>
              <w:keepLines/>
              <w:numPr>
                <w:ilvl w:val="0"/>
                <w:numId w:val="21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RPr="003805CF">
              <w:rPr>
                <w:rFonts w:asciiTheme="minorHAnsi" w:hAnsiTheme="minorHAnsi" w:cstheme="minorHAnsi"/>
                <w:bCs/>
                <w:szCs w:val="20"/>
              </w:rPr>
              <w:t>Número de P</w:t>
            </w:r>
            <w:r w:rsidR="00112039">
              <w:rPr>
                <w:rFonts w:asciiTheme="minorHAnsi" w:hAnsiTheme="minorHAnsi" w:cstheme="minorHAnsi"/>
                <w:bCs/>
                <w:szCs w:val="20"/>
              </w:rPr>
              <w:t>á</w:t>
            </w:r>
            <w:r w:rsidRPr="003805CF">
              <w:rPr>
                <w:rFonts w:asciiTheme="minorHAnsi" w:hAnsiTheme="minorHAnsi" w:cstheme="minorHAnsi"/>
                <w:bCs/>
                <w:szCs w:val="20"/>
              </w:rPr>
              <w:t xml:space="preserve">gina </w:t>
            </w:r>
          </w:p>
          <w:p w14:paraId="38C3FC13" w14:textId="77777777" w:rsidR="00305CF9" w:rsidRPr="003805CF" w:rsidRDefault="00305CF9" w:rsidP="00815923">
            <w:pPr>
              <w:pStyle w:val="Prrafodelista"/>
              <w:keepLines/>
              <w:numPr>
                <w:ilvl w:val="1"/>
                <w:numId w:val="21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Activado</w:t>
            </w:r>
          </w:p>
          <w:p w14:paraId="50A8D4FA" w14:textId="09FD98FC" w:rsidR="00305CF9" w:rsidRPr="00AE7271" w:rsidRDefault="00305CF9" w:rsidP="00AE7271">
            <w:pPr>
              <w:pStyle w:val="Prrafodelista"/>
              <w:keepLines/>
              <w:numPr>
                <w:ilvl w:val="1"/>
                <w:numId w:val="21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Desactivado</w:t>
            </w:r>
          </w:p>
          <w:p w14:paraId="77FF5D20" w14:textId="295594C8" w:rsidR="00305CF9" w:rsidRDefault="00150B9F" w:rsidP="00305CF9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O</w:t>
            </w:r>
            <w:r w:rsidR="00305CF9">
              <w:rPr>
                <w:rFonts w:asciiTheme="minorHAnsi" w:hAnsiTheme="minorHAnsi" w:cstheme="minorHAnsi"/>
                <w:bCs/>
                <w:szCs w:val="20"/>
              </w:rPr>
              <w:t>pción:</w:t>
            </w:r>
          </w:p>
          <w:p w14:paraId="1ACD34B8" w14:textId="1AA47A75" w:rsidR="00305CF9" w:rsidRPr="00D35DE7" w:rsidRDefault="00305CF9" w:rsidP="00815923">
            <w:pPr>
              <w:pStyle w:val="Prrafodelista"/>
              <w:keepLines/>
              <w:numPr>
                <w:ilvl w:val="0"/>
                <w:numId w:val="15"/>
              </w:numPr>
              <w:rPr>
                <w:rFonts w:asciiTheme="minorHAnsi" w:hAnsiTheme="minorHAnsi" w:cstheme="minorHAnsi"/>
                <w:szCs w:val="20"/>
              </w:rPr>
            </w:pPr>
            <w:r w:rsidRPr="00305CF9">
              <w:rPr>
                <w:rFonts w:asciiTheme="minorHAnsi" w:hAnsiTheme="minorHAnsi" w:cstheme="minorHAnsi"/>
                <w:bCs/>
                <w:szCs w:val="20"/>
              </w:rPr>
              <w:t>“Guardar”</w:t>
            </w:r>
          </w:p>
        </w:tc>
      </w:tr>
      <w:tr w:rsidR="00305CF9" w:rsidRPr="00E4155A" w14:paraId="1ACD34CF" w14:textId="77777777" w:rsidTr="00B42F4E">
        <w:trPr>
          <w:trHeight w:val="2114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4BA" w14:textId="1B3AFADB" w:rsidR="00305CF9" w:rsidRPr="00C648E3" w:rsidRDefault="00305CF9" w:rsidP="00815923">
            <w:pPr>
              <w:pStyle w:val="Prrafodelista"/>
              <w:numPr>
                <w:ilvl w:val="0"/>
                <w:numId w:val="8"/>
              </w:numPr>
              <w:ind w:left="499" w:right="-190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32FA8849" w14:textId="77777777" w:rsidR="00305CF9" w:rsidRDefault="00305CF9" w:rsidP="00305CF9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 de la</w:t>
            </w:r>
          </w:p>
          <w:p w14:paraId="1ACD34BC" w14:textId="504B31AF" w:rsidR="00305CF9" w:rsidRDefault="00305CF9" w:rsidP="008B5DE5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DPE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6FBDE641" w14:textId="77777777" w:rsidR="00305CF9" w:rsidRDefault="00305CF9" w:rsidP="00305CF9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Edita la información requerida, considerando:</w:t>
            </w:r>
          </w:p>
          <w:p w14:paraId="63374A17" w14:textId="71B6F7BC" w:rsidR="00305CF9" w:rsidRDefault="00305CF9" w:rsidP="00815923">
            <w:pPr>
              <w:pStyle w:val="Prrafodelista"/>
              <w:keepLines/>
              <w:numPr>
                <w:ilvl w:val="0"/>
                <w:numId w:val="22"/>
              </w:numPr>
              <w:rPr>
                <w:rFonts w:ascii="Calibri" w:hAnsi="Calibri" w:cs="Calibri"/>
                <w:bCs/>
                <w:szCs w:val="20"/>
              </w:rPr>
            </w:pPr>
            <w:r w:rsidRPr="00305CF9">
              <w:rPr>
                <w:rFonts w:ascii="Calibri" w:hAnsi="Calibri" w:cs="Calibri"/>
                <w:bCs/>
                <w:szCs w:val="20"/>
              </w:rPr>
              <w:t xml:space="preserve">Modificar </w:t>
            </w:r>
            <w:r w:rsidR="001E5B7C">
              <w:rPr>
                <w:rFonts w:ascii="Calibri" w:hAnsi="Calibri" w:cs="Calibri"/>
                <w:bCs/>
                <w:szCs w:val="20"/>
              </w:rPr>
              <w:t>Texto de la Dirección de la Institución</w:t>
            </w:r>
            <w:r>
              <w:rPr>
                <w:rFonts w:ascii="Calibri" w:hAnsi="Calibri" w:cs="Calibri"/>
                <w:bCs/>
                <w:szCs w:val="20"/>
              </w:rPr>
              <w:t>.</w:t>
            </w:r>
          </w:p>
          <w:p w14:paraId="5AEBD80C" w14:textId="453C615F" w:rsidR="001E5B7C" w:rsidRPr="00305CF9" w:rsidRDefault="001E5B7C" w:rsidP="00815923">
            <w:pPr>
              <w:pStyle w:val="Prrafodelista"/>
              <w:keepLines/>
              <w:numPr>
                <w:ilvl w:val="0"/>
                <w:numId w:val="22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RPr="00305CF9">
              <w:rPr>
                <w:rFonts w:asciiTheme="minorHAnsi" w:hAnsiTheme="minorHAnsi" w:cstheme="minorHAnsi"/>
                <w:bCs/>
                <w:szCs w:val="20"/>
              </w:rPr>
              <w:t xml:space="preserve">Activar/Desactivar </w:t>
            </w:r>
            <w:r>
              <w:rPr>
                <w:rFonts w:asciiTheme="minorHAnsi" w:hAnsiTheme="minorHAnsi" w:cstheme="minorHAnsi"/>
                <w:bCs/>
                <w:szCs w:val="20"/>
              </w:rPr>
              <w:t>Fecha.</w:t>
            </w:r>
          </w:p>
          <w:p w14:paraId="76E4CA04" w14:textId="5FB78131" w:rsidR="00305CF9" w:rsidRDefault="00305CF9">
            <w:pPr>
              <w:pStyle w:val="Prrafodelista"/>
              <w:keepLines/>
              <w:numPr>
                <w:ilvl w:val="0"/>
                <w:numId w:val="22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RPr="00305CF9">
              <w:rPr>
                <w:rFonts w:asciiTheme="minorHAnsi" w:hAnsiTheme="minorHAnsi" w:cstheme="minorHAnsi"/>
                <w:bCs/>
                <w:szCs w:val="20"/>
              </w:rPr>
              <w:t>Activar/Desactivar Números de Página</w:t>
            </w:r>
            <w:r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  <w:p w14:paraId="5C87FD4F" w14:textId="6A00F990" w:rsidR="00BB53AB" w:rsidRPr="00D24D05" w:rsidRDefault="00BB53AB">
            <w:pPr>
              <w:pStyle w:val="Prrafodelista"/>
              <w:keepLines/>
              <w:numPr>
                <w:ilvl w:val="0"/>
                <w:numId w:val="22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RPr="00305CF9">
              <w:rPr>
                <w:rFonts w:asciiTheme="minorHAnsi" w:hAnsiTheme="minorHAnsi" w:cstheme="minorHAnsi"/>
                <w:bCs/>
                <w:szCs w:val="20"/>
              </w:rPr>
              <w:t>Agregar/Modificar Campo Adicional</w:t>
            </w:r>
            <w:r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  <w:p w14:paraId="1ACD34CE" w14:textId="6B189EA4" w:rsidR="00305CF9" w:rsidRPr="001E5B7C" w:rsidRDefault="00305CF9" w:rsidP="001E5B7C">
            <w:pPr>
              <w:keepLines/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1E5B7C">
              <w:rPr>
                <w:rFonts w:ascii="Calibri" w:hAnsi="Calibri" w:cs="Calibri"/>
                <w:bCs/>
                <w:szCs w:val="20"/>
              </w:rPr>
              <w:t>Al terminar selecciona la opción “Guardar”.</w:t>
            </w:r>
          </w:p>
        </w:tc>
      </w:tr>
      <w:tr w:rsidR="00B42F4E" w:rsidRPr="00E4155A" w14:paraId="045E42B9" w14:textId="77777777" w:rsidTr="00B42F4E">
        <w:trPr>
          <w:trHeight w:val="1270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1AA2AC6" w14:textId="77777777" w:rsidR="00B42F4E" w:rsidRPr="00C648E3" w:rsidRDefault="00B42F4E" w:rsidP="00815923">
            <w:pPr>
              <w:pStyle w:val="Prrafodelista"/>
              <w:numPr>
                <w:ilvl w:val="0"/>
                <w:numId w:val="8"/>
              </w:numPr>
              <w:ind w:left="499" w:right="-190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4837A4B4" w14:textId="34013B8E" w:rsidR="00B42F4E" w:rsidRDefault="00B42F4E" w:rsidP="008B5DE5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CONECII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2E5685F0" w14:textId="77777777" w:rsidR="00B42F4E" w:rsidRDefault="00B42F4E" w:rsidP="00F32C31">
            <w:pPr>
              <w:keepLines/>
              <w:rPr>
                <w:rFonts w:asciiTheme="minorHAnsi" w:hAnsiTheme="minorHAnsi"/>
                <w:b/>
                <w:i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Efectua validación  </w:t>
            </w:r>
            <w:r>
              <w:rPr>
                <w:rFonts w:asciiTheme="minorHAnsi" w:hAnsiTheme="minorHAnsi"/>
                <w:b/>
                <w:i/>
                <w:noProof/>
                <w:lang w:eastAsia="es-MX"/>
              </w:rPr>
              <w:t>V01</w:t>
            </w:r>
          </w:p>
          <w:p w14:paraId="19B65EC4" w14:textId="485D0960" w:rsidR="00B42F4E" w:rsidRDefault="00B42F4E" w:rsidP="00305CF9">
            <w:pPr>
              <w:keepLines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Si no cumple con validación, muestra mensaje para introducir información de acuerdo al tipo de dato y regresa al punto anterior.</w:t>
            </w:r>
          </w:p>
        </w:tc>
      </w:tr>
      <w:tr w:rsidR="00B42F4E" w:rsidRPr="00E4155A" w14:paraId="1ACD34D5" w14:textId="77777777" w:rsidTr="00B42F4E">
        <w:trPr>
          <w:trHeight w:val="1827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4D0" w14:textId="77777777" w:rsidR="00B42F4E" w:rsidRPr="00C648E3" w:rsidRDefault="00B42F4E" w:rsidP="00815923">
            <w:pPr>
              <w:pStyle w:val="Prrafodelista"/>
              <w:numPr>
                <w:ilvl w:val="0"/>
                <w:numId w:val="8"/>
              </w:numPr>
              <w:ind w:left="499" w:right="-190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ACD34D1" w14:textId="2A8AFC1B" w:rsidR="00B42F4E" w:rsidRDefault="00B42F4E" w:rsidP="008B5DE5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CONECII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30F65B78" w14:textId="452BD9D5" w:rsidR="00B42F4E" w:rsidRDefault="00B42F4E" w:rsidP="00305CF9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Muestra vista previa de los cambios en la minuta, presentando el</w:t>
            </w:r>
            <w:r>
              <w:rPr>
                <w:rFonts w:ascii="Calibri" w:hAnsi="Calibri" w:cs="Calibri"/>
                <w:bCs/>
                <w:szCs w:val="20"/>
              </w:rPr>
              <w:t xml:space="preserve"> siguiente mensaje: “¿Desear modificar la plantilla en sección: Pie de Página?”, con las opciones:</w:t>
            </w:r>
          </w:p>
          <w:p w14:paraId="761FE541" w14:textId="1DE41C94" w:rsidR="00B42F4E" w:rsidRDefault="00B42F4E" w:rsidP="00815923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  <w:szCs w:val="20"/>
              </w:rPr>
            </w:pPr>
            <w:r w:rsidRPr="00043B6D">
              <w:rPr>
                <w:rFonts w:asciiTheme="minorHAnsi" w:hAnsiTheme="minorHAnsi" w:cstheme="minorHAnsi"/>
                <w:szCs w:val="20"/>
              </w:rPr>
              <w:t>“Aceptar”</w:t>
            </w:r>
          </w:p>
          <w:p w14:paraId="1ACD34D4" w14:textId="40AAE693" w:rsidR="00B42F4E" w:rsidRPr="00731D17" w:rsidRDefault="00B42F4E" w:rsidP="00815923">
            <w:pPr>
              <w:pStyle w:val="Prrafodelista"/>
              <w:numPr>
                <w:ilvl w:val="0"/>
                <w:numId w:val="17"/>
              </w:numPr>
              <w:rPr>
                <w:rFonts w:ascii="Calibri" w:hAnsi="Calibri" w:cs="Calibri"/>
                <w:bCs/>
                <w:szCs w:val="20"/>
              </w:rPr>
            </w:pPr>
            <w:r w:rsidRPr="00305CF9">
              <w:rPr>
                <w:rFonts w:asciiTheme="minorHAnsi" w:hAnsiTheme="minorHAnsi" w:cstheme="minorHAnsi"/>
                <w:szCs w:val="20"/>
              </w:rPr>
              <w:t>“Cancelar”</w:t>
            </w:r>
          </w:p>
        </w:tc>
      </w:tr>
      <w:tr w:rsidR="00B42F4E" w:rsidRPr="00E4155A" w14:paraId="1ACD34DC" w14:textId="77777777" w:rsidTr="00E27484">
        <w:trPr>
          <w:trHeight w:val="967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4D6" w14:textId="77777777" w:rsidR="00B42F4E" w:rsidRPr="00C648E3" w:rsidRDefault="00B42F4E" w:rsidP="00815923">
            <w:pPr>
              <w:pStyle w:val="Prrafodelista"/>
              <w:numPr>
                <w:ilvl w:val="0"/>
                <w:numId w:val="8"/>
              </w:numPr>
              <w:ind w:left="499" w:right="-190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775C67E5" w14:textId="77777777" w:rsidR="00B42F4E" w:rsidRDefault="00B42F4E" w:rsidP="00305CF9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Usuario </w:t>
            </w:r>
          </w:p>
          <w:p w14:paraId="1ACD34D8" w14:textId="2F0ABBDF" w:rsidR="00B42F4E" w:rsidRDefault="00B42F4E" w:rsidP="009E170F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DPE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49D62145" w14:textId="77777777" w:rsidR="00B42F4E" w:rsidRDefault="00B42F4E" w:rsidP="00305CF9">
            <w:pPr>
              <w:keepLines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Selecciona opción “Aceptar”. </w:t>
            </w:r>
          </w:p>
          <w:p w14:paraId="1ACD34DB" w14:textId="36C723F1" w:rsidR="00B42F4E" w:rsidRPr="00A42A38" w:rsidRDefault="00B42F4E" w:rsidP="00815923">
            <w:pPr>
              <w:pStyle w:val="Prrafodelista"/>
              <w:keepLines/>
              <w:numPr>
                <w:ilvl w:val="0"/>
                <w:numId w:val="19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En caso de seleccionar opción “Cancelar”, el flujo continúa en el </w:t>
            </w:r>
            <w:r w:rsidRPr="00210F46">
              <w:rPr>
                <w:rFonts w:asciiTheme="minorHAnsi" w:hAnsiTheme="minorHAnsi" w:cstheme="minorHAnsi"/>
                <w:b/>
                <w:szCs w:val="20"/>
              </w:rPr>
              <w:t>AG01 Cancelar.</w:t>
            </w:r>
          </w:p>
        </w:tc>
      </w:tr>
      <w:tr w:rsidR="00B42F4E" w:rsidRPr="00E4155A" w14:paraId="1ACD34E1" w14:textId="77777777" w:rsidTr="001E5B7C">
        <w:trPr>
          <w:trHeight w:val="788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4DD" w14:textId="77777777" w:rsidR="00B42F4E" w:rsidRPr="00AD1D1C" w:rsidRDefault="00B42F4E" w:rsidP="00815923">
            <w:pPr>
              <w:pStyle w:val="Prrafodelista"/>
              <w:numPr>
                <w:ilvl w:val="0"/>
                <w:numId w:val="8"/>
              </w:numPr>
              <w:ind w:left="499" w:right="-190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ACD34DE" w14:textId="10BAA028" w:rsidR="00B42F4E" w:rsidRPr="00E4155A" w:rsidRDefault="00B42F4E" w:rsidP="001F652B">
            <w:pPr>
              <w:keepLines/>
              <w:spacing w:before="0" w:after="0" w:line="276" w:lineRule="auto"/>
              <w:jc w:val="center"/>
              <w:rPr>
                <w:rFonts w:asciiTheme="minorHAnsi" w:hAnsiTheme="minorHAnsi" w:cs="Calibri"/>
                <w:bCs/>
                <w:szCs w:val="20"/>
              </w:rPr>
            </w:pPr>
            <w:r w:rsidRPr="00963B5A">
              <w:rPr>
                <w:rFonts w:asciiTheme="minorHAnsi" w:hAnsiTheme="minorHAnsi" w:cstheme="minorHAnsi"/>
                <w:szCs w:val="20"/>
              </w:rPr>
              <w:t>CONECII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10E78449" w14:textId="6C380F4D" w:rsidR="00B42F4E" w:rsidRDefault="00B42F4E" w:rsidP="001E5B7C">
            <w:p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Actualiza plantilla con información modificad</w:t>
            </w:r>
            <w:r w:rsidR="00150B9F">
              <w:rPr>
                <w:rFonts w:ascii="Calibri" w:hAnsi="Calibri" w:cs="Calibri"/>
                <w:bCs/>
                <w:szCs w:val="20"/>
              </w:rPr>
              <w:t>a</w:t>
            </w:r>
            <w:r>
              <w:rPr>
                <w:rFonts w:ascii="Calibri" w:hAnsi="Calibri" w:cs="Calibri"/>
                <w:bCs/>
                <w:szCs w:val="20"/>
              </w:rPr>
              <w:t>, únicamente para sección “Pie de Página”.</w:t>
            </w:r>
          </w:p>
          <w:p w14:paraId="1ACD34E0" w14:textId="0380B62B" w:rsidR="00B42F4E" w:rsidRPr="00CD7DC6" w:rsidRDefault="00B42F4E" w:rsidP="001F652B">
            <w:pPr>
              <w:keepLines/>
              <w:rPr>
                <w:rFonts w:asciiTheme="minorHAnsi" w:hAnsiTheme="minorHAnsi"/>
                <w:noProof/>
                <w:lang w:eastAsia="es-MX"/>
              </w:rPr>
            </w:pPr>
            <w:r w:rsidRPr="00B62CCC">
              <w:rPr>
                <w:rFonts w:asciiTheme="minorHAnsi" w:hAnsiTheme="minorHAnsi"/>
                <w:noProof/>
                <w:lang w:eastAsia="es-MX"/>
              </w:rPr>
              <w:t xml:space="preserve">De lo contrario, el flújo continúa en el 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AE01.  Error al Modificar</w:t>
            </w:r>
            <w:r w:rsidRPr="00B62CCC">
              <w:rPr>
                <w:rFonts w:asciiTheme="minorHAnsi" w:hAnsiTheme="minorHAnsi"/>
                <w:b/>
                <w:noProof/>
                <w:lang w:eastAsia="es-MX"/>
              </w:rPr>
              <w:t>.</w:t>
            </w:r>
          </w:p>
        </w:tc>
      </w:tr>
      <w:tr w:rsidR="00B42F4E" w:rsidRPr="00E4155A" w14:paraId="1ACD34E6" w14:textId="77777777" w:rsidTr="001E5B7C">
        <w:trPr>
          <w:trHeight w:val="988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4E2" w14:textId="77777777" w:rsidR="00B42F4E" w:rsidRPr="00AD1D1C" w:rsidRDefault="00B42F4E" w:rsidP="00815923">
            <w:pPr>
              <w:pStyle w:val="Prrafodelista"/>
              <w:numPr>
                <w:ilvl w:val="0"/>
                <w:numId w:val="8"/>
              </w:numPr>
              <w:ind w:left="499" w:right="-190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ACD34E3" w14:textId="7BD93D06" w:rsidR="00B42F4E" w:rsidRDefault="00B42F4E" w:rsidP="001F652B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963B5A">
              <w:rPr>
                <w:rFonts w:asciiTheme="minorHAnsi" w:hAnsiTheme="minorHAnsi" w:cstheme="minorHAnsi"/>
                <w:szCs w:val="20"/>
              </w:rPr>
              <w:t>CONECII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54A5A40D" w14:textId="77777777" w:rsidR="00B42F4E" w:rsidRDefault="00B42F4E" w:rsidP="001E5B7C">
            <w:pPr>
              <w:keepLines/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Despliega</w:t>
            </w:r>
            <w:r w:rsidRPr="00653CCE">
              <w:rPr>
                <w:rFonts w:asciiTheme="minorHAnsi" w:hAnsiTheme="minorHAnsi"/>
                <w:noProof/>
                <w:lang w:eastAsia="es-MX"/>
              </w:rPr>
              <w:t xml:space="preserve"> mensaje:</w:t>
            </w:r>
          </w:p>
          <w:p w14:paraId="1ACD34E5" w14:textId="71936F78" w:rsidR="00B42F4E" w:rsidRPr="00CD06C9" w:rsidRDefault="00B42F4E" w:rsidP="001E5B7C">
            <w:pPr>
              <w:keepLines/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“Plantilla Actualizada en sección Pie de Página”.</w:t>
            </w:r>
          </w:p>
        </w:tc>
      </w:tr>
      <w:tr w:rsidR="00B42F4E" w:rsidRPr="00E4155A" w14:paraId="1ACD34EB" w14:textId="77777777" w:rsidTr="00B42F4E">
        <w:trPr>
          <w:trHeight w:val="583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4E7" w14:textId="77777777" w:rsidR="00B42F4E" w:rsidRPr="00AD1D1C" w:rsidRDefault="00B42F4E" w:rsidP="00815923">
            <w:pPr>
              <w:pStyle w:val="Prrafodelista"/>
              <w:numPr>
                <w:ilvl w:val="0"/>
                <w:numId w:val="8"/>
              </w:numPr>
              <w:ind w:left="499" w:right="-190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ACD34E8" w14:textId="6C4F9288" w:rsidR="00B42F4E" w:rsidRDefault="00B42F4E" w:rsidP="001F652B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CONECII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1ACD34EA" w14:textId="43B56A1C" w:rsidR="00B42F4E" w:rsidRPr="00305CF9" w:rsidRDefault="00B42F4E" w:rsidP="00305CF9">
            <w:pPr>
              <w:keepLines/>
              <w:rPr>
                <w:rFonts w:asciiTheme="minorHAnsi" w:hAnsiTheme="minorHAnsi"/>
                <w:noProof/>
                <w:lang w:eastAsia="es-MX"/>
              </w:rPr>
            </w:pPr>
            <w:r w:rsidRPr="00305CF9">
              <w:rPr>
                <w:rFonts w:asciiTheme="minorHAnsi" w:hAnsiTheme="minorHAnsi"/>
                <w:noProof/>
                <w:lang w:eastAsia="es-MX"/>
              </w:rPr>
              <w:t xml:space="preserve">Regresa al Paso 2 del flujo basico. </w:t>
            </w:r>
          </w:p>
        </w:tc>
      </w:tr>
      <w:tr w:rsidR="00B42F4E" w:rsidRPr="00E4155A" w14:paraId="1ACD34EE" w14:textId="77777777" w:rsidTr="00E27484">
        <w:trPr>
          <w:trHeight w:val="553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4EC" w14:textId="77777777" w:rsidR="00B42F4E" w:rsidRPr="00E4155A" w:rsidRDefault="00B42F4E" w:rsidP="00815923">
            <w:pPr>
              <w:pStyle w:val="Prrafodelista"/>
              <w:numPr>
                <w:ilvl w:val="0"/>
                <w:numId w:val="8"/>
              </w:numPr>
              <w:ind w:left="499" w:right="-190"/>
              <w:rPr>
                <w:rFonts w:asciiTheme="minorHAnsi" w:hAnsiTheme="minorHAnsi"/>
              </w:rPr>
            </w:pPr>
          </w:p>
        </w:tc>
        <w:tc>
          <w:tcPr>
            <w:tcW w:w="4582" w:type="pct"/>
            <w:gridSpan w:val="2"/>
            <w:shd w:val="clear" w:color="auto" w:fill="auto"/>
            <w:vAlign w:val="center"/>
          </w:tcPr>
          <w:p w14:paraId="1ACD34ED" w14:textId="77777777" w:rsidR="00B42F4E" w:rsidRPr="00B9079D" w:rsidRDefault="00B42F4E" w:rsidP="008B5DE5">
            <w:pPr>
              <w:keepLines/>
              <w:jc w:val="left"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Theme="minorHAnsi" w:hAnsiTheme="minorHAnsi"/>
              </w:rPr>
              <w:t>Fin del F</w:t>
            </w:r>
            <w:r w:rsidRPr="0029439A">
              <w:rPr>
                <w:rFonts w:asciiTheme="minorHAnsi" w:hAnsiTheme="minorHAnsi"/>
              </w:rPr>
              <w:t xml:space="preserve">lujo </w:t>
            </w:r>
            <w:r>
              <w:rPr>
                <w:rFonts w:asciiTheme="minorHAnsi" w:hAnsiTheme="minorHAnsi"/>
              </w:rPr>
              <w:t>Opcional</w:t>
            </w:r>
            <w:r w:rsidRPr="0029439A">
              <w:rPr>
                <w:rFonts w:asciiTheme="minorHAnsi" w:hAnsiTheme="minorHAnsi"/>
              </w:rPr>
              <w:t>.</w:t>
            </w:r>
          </w:p>
        </w:tc>
      </w:tr>
    </w:tbl>
    <w:p w14:paraId="1ACD3567" w14:textId="77777777" w:rsidR="00D16B4F" w:rsidRPr="00AD37DD" w:rsidRDefault="00D16B4F" w:rsidP="000E0841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7" w:name="_Toc371934678"/>
      <w:bookmarkStart w:id="88" w:name="_Toc228339745"/>
      <w:bookmarkStart w:id="89" w:name="_Toc182735732"/>
      <w:bookmarkStart w:id="90" w:name="_Toc52616588"/>
      <w:bookmarkStart w:id="91" w:name="_Toc483324357"/>
      <w:bookmarkStart w:id="92" w:name="_Toc487560515"/>
      <w:r w:rsidRPr="00AD37DD">
        <w:rPr>
          <w:rFonts w:asciiTheme="minorHAnsi" w:hAnsiTheme="minorHAnsi" w:cstheme="minorHAnsi"/>
          <w:sz w:val="20"/>
        </w:rPr>
        <w:t>Generales</w:t>
      </w:r>
      <w:bookmarkEnd w:id="87"/>
      <w:bookmarkEnd w:id="88"/>
      <w:bookmarkEnd w:id="89"/>
      <w:bookmarkEnd w:id="90"/>
      <w:bookmarkEnd w:id="91"/>
      <w:bookmarkEnd w:id="92"/>
    </w:p>
    <w:p w14:paraId="1ACD3568" w14:textId="77777777" w:rsidR="00630864" w:rsidRPr="00AD37DD" w:rsidRDefault="00630864" w:rsidP="000E0841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3" w:name="_Toc363727164"/>
      <w:bookmarkStart w:id="94" w:name="_Toc461701843"/>
      <w:bookmarkStart w:id="95" w:name="_Toc483324358"/>
      <w:bookmarkStart w:id="96" w:name="_Toc487560516"/>
      <w:r w:rsidRPr="00AD37DD">
        <w:rPr>
          <w:rFonts w:asciiTheme="minorHAnsi" w:hAnsiTheme="minorHAnsi" w:cstheme="minorHAnsi"/>
          <w:sz w:val="20"/>
        </w:rPr>
        <w:t>AG01 Cancelar</w:t>
      </w:r>
      <w:bookmarkEnd w:id="93"/>
      <w:bookmarkEnd w:id="94"/>
      <w:bookmarkEnd w:id="95"/>
      <w:bookmarkEnd w:id="96"/>
    </w:p>
    <w:tbl>
      <w:tblPr>
        <w:tblW w:w="45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70"/>
        <w:gridCol w:w="1750"/>
        <w:gridCol w:w="6682"/>
      </w:tblGrid>
      <w:tr w:rsidR="00A6403A" w:rsidRPr="00E4155A" w14:paraId="1ACD356C" w14:textId="77777777" w:rsidTr="00BE73C4">
        <w:trPr>
          <w:tblHeader/>
          <w:jc w:val="center"/>
        </w:trPr>
        <w:tc>
          <w:tcPr>
            <w:tcW w:w="418" w:type="pct"/>
            <w:shd w:val="clear" w:color="auto" w:fill="BFBFBF" w:themeFill="background1" w:themeFillShade="BF"/>
            <w:vAlign w:val="center"/>
          </w:tcPr>
          <w:p w14:paraId="1ACD3569" w14:textId="77777777" w:rsidR="00A6403A" w:rsidRPr="00F12DBD" w:rsidRDefault="00A6403A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bookmarkStart w:id="97" w:name="_Toc461701844"/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</w:t>
            </w:r>
          </w:p>
        </w:tc>
        <w:tc>
          <w:tcPr>
            <w:tcW w:w="951" w:type="pct"/>
            <w:shd w:val="clear" w:color="auto" w:fill="BFBFBF" w:themeFill="background1" w:themeFillShade="BF"/>
          </w:tcPr>
          <w:p w14:paraId="1ACD356A" w14:textId="77777777" w:rsidR="00A6403A" w:rsidRPr="00F12DBD" w:rsidRDefault="00A6403A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31" w:type="pct"/>
            <w:shd w:val="clear" w:color="auto" w:fill="BFBFBF" w:themeFill="background1" w:themeFillShade="BF"/>
          </w:tcPr>
          <w:p w14:paraId="1ACD356B" w14:textId="77777777" w:rsidR="00A6403A" w:rsidRPr="00F12DBD" w:rsidRDefault="00A6403A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A6403A" w:rsidRPr="00B56455" w14:paraId="1ACD3570" w14:textId="77777777" w:rsidTr="00BE73C4">
        <w:trPr>
          <w:trHeight w:val="635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56D" w14:textId="77777777" w:rsidR="00A6403A" w:rsidRPr="00A6403A" w:rsidRDefault="00A6403A" w:rsidP="00815923">
            <w:pPr>
              <w:pStyle w:val="Prrafodelista"/>
              <w:numPr>
                <w:ilvl w:val="0"/>
                <w:numId w:val="10"/>
              </w:numPr>
              <w:ind w:right="-190" w:hanging="429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ACD356E" w14:textId="77777777" w:rsidR="00A6403A" w:rsidRDefault="00781D23" w:rsidP="00BE73C4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CONECII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1ACD356F" w14:textId="77777777" w:rsidR="00A6403A" w:rsidRPr="00B56455" w:rsidRDefault="00A6403A" w:rsidP="00BE73C4">
            <w:pPr>
              <w:rPr>
                <w:rFonts w:asciiTheme="minorHAnsi" w:hAnsiTheme="minorHAnsi" w:cstheme="minorHAnsi"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No ejecuta ninguna acción y regresa al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paso 2 del Flujo B</w:t>
            </w:r>
            <w:r w:rsidRPr="00CE78A4">
              <w:rPr>
                <w:rFonts w:asciiTheme="minorHAnsi" w:hAnsiTheme="minorHAnsi" w:cstheme="minorHAnsi"/>
                <w:bCs/>
                <w:szCs w:val="20"/>
              </w:rPr>
              <w:t>ásico.</w:t>
            </w:r>
          </w:p>
        </w:tc>
      </w:tr>
      <w:tr w:rsidR="00A6403A" w14:paraId="1ACD3573" w14:textId="77777777" w:rsidTr="00DB7468">
        <w:trPr>
          <w:trHeight w:val="525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571" w14:textId="77777777" w:rsidR="00A6403A" w:rsidRPr="007722B2" w:rsidRDefault="00A6403A" w:rsidP="00815923">
            <w:pPr>
              <w:pStyle w:val="Prrafodelista"/>
              <w:numPr>
                <w:ilvl w:val="0"/>
                <w:numId w:val="10"/>
              </w:numPr>
              <w:ind w:right="-190" w:hanging="429"/>
              <w:rPr>
                <w:rFonts w:asciiTheme="minorHAnsi" w:hAnsiTheme="minorHAnsi"/>
              </w:rPr>
            </w:pPr>
          </w:p>
        </w:tc>
        <w:tc>
          <w:tcPr>
            <w:tcW w:w="4582" w:type="pct"/>
            <w:gridSpan w:val="2"/>
            <w:shd w:val="clear" w:color="auto" w:fill="auto"/>
            <w:vAlign w:val="center"/>
          </w:tcPr>
          <w:p w14:paraId="1ACD3572" w14:textId="77777777" w:rsidR="00A6403A" w:rsidRDefault="00A6403A" w:rsidP="00BE73C4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Fin del Flujo G</w:t>
            </w:r>
            <w:r w:rsidRPr="00CE78A4">
              <w:rPr>
                <w:rFonts w:asciiTheme="minorHAnsi" w:hAnsiTheme="minorHAnsi" w:cstheme="minorHAnsi"/>
                <w:bCs/>
                <w:szCs w:val="20"/>
              </w:rPr>
              <w:t>eneral.</w:t>
            </w:r>
          </w:p>
        </w:tc>
      </w:tr>
    </w:tbl>
    <w:p w14:paraId="1ACD3574" w14:textId="77777777" w:rsidR="00630864" w:rsidRDefault="00A93844" w:rsidP="000E0841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8" w:name="_Toc483324359"/>
      <w:bookmarkStart w:id="99" w:name="_Toc487560517"/>
      <w:r>
        <w:rPr>
          <w:rFonts w:asciiTheme="minorHAnsi" w:hAnsiTheme="minorHAnsi" w:cstheme="minorHAnsi"/>
          <w:sz w:val="20"/>
        </w:rPr>
        <w:lastRenderedPageBreak/>
        <w:t>AG02 Cerrar S</w:t>
      </w:r>
      <w:r w:rsidR="00630864" w:rsidRPr="00AD37DD">
        <w:rPr>
          <w:rFonts w:asciiTheme="minorHAnsi" w:hAnsiTheme="minorHAnsi" w:cstheme="minorHAnsi"/>
          <w:sz w:val="20"/>
        </w:rPr>
        <w:t>esión</w:t>
      </w:r>
      <w:bookmarkEnd w:id="97"/>
      <w:bookmarkEnd w:id="98"/>
      <w:bookmarkEnd w:id="99"/>
    </w:p>
    <w:tbl>
      <w:tblPr>
        <w:tblpPr w:leftFromText="141" w:rightFromText="141" w:vertAnchor="text" w:horzAnchor="margin" w:tblpY="54"/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1611"/>
        <w:gridCol w:w="7371"/>
      </w:tblGrid>
      <w:tr w:rsidR="00150B9F" w:rsidRPr="00AD37DD" w14:paraId="4C31A96D" w14:textId="77777777" w:rsidTr="00E233E3">
        <w:trPr>
          <w:tblHeader/>
        </w:trPr>
        <w:tc>
          <w:tcPr>
            <w:tcW w:w="5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23D3E817" w14:textId="77777777" w:rsidR="00150B9F" w:rsidRPr="00AD37DD" w:rsidRDefault="00150B9F" w:rsidP="00E233E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8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137B8DD4" w14:textId="77777777" w:rsidR="00150B9F" w:rsidRPr="00AD37DD" w:rsidRDefault="00150B9F" w:rsidP="00E233E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88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05FCBED5" w14:textId="77777777" w:rsidR="00150B9F" w:rsidRPr="00AD37DD" w:rsidRDefault="00150B9F" w:rsidP="00E233E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150B9F" w:rsidRPr="00AD37DD" w14:paraId="7056DB20" w14:textId="77777777" w:rsidTr="00E233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D8F58" w14:textId="2EF63B58" w:rsidR="00150B9F" w:rsidRPr="00AD37DD" w:rsidRDefault="00150B9F" w:rsidP="00E233E3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</w:t>
            </w:r>
            <w:r w:rsidR="00AB1B4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.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0E727" w14:textId="77777777" w:rsidR="00150B9F" w:rsidRPr="00CE78A4" w:rsidRDefault="00150B9F" w:rsidP="00E233E3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CONCEC II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0A840" w14:textId="63207A2D" w:rsidR="00150B9F" w:rsidRDefault="00150B9F" w:rsidP="00E233E3">
            <w:pPr>
              <w:pStyle w:val="ndice2"/>
            </w:pPr>
            <w:r>
              <w:t>Muestra mensaje “¿Est</w:t>
            </w:r>
            <w:r w:rsidR="00112039">
              <w:t>á</w:t>
            </w:r>
            <w:r>
              <w:t xml:space="preserve"> seguro que desea cerrar sesión?” y las opciones</w:t>
            </w:r>
          </w:p>
          <w:p w14:paraId="736353FF" w14:textId="77777777" w:rsidR="00150B9F" w:rsidRPr="001A057F" w:rsidRDefault="00150B9F" w:rsidP="00150B9F">
            <w:pPr>
              <w:pStyle w:val="Prrafodelista"/>
              <w:numPr>
                <w:ilvl w:val="0"/>
                <w:numId w:val="26"/>
              </w:numPr>
              <w:rPr>
                <w:rFonts w:asciiTheme="minorHAnsi" w:hAnsiTheme="minorHAnsi"/>
              </w:rPr>
            </w:pPr>
            <w:r w:rsidRPr="001A057F">
              <w:rPr>
                <w:rFonts w:asciiTheme="minorHAnsi" w:hAnsiTheme="minorHAnsi"/>
              </w:rPr>
              <w:t>Si</w:t>
            </w:r>
          </w:p>
          <w:p w14:paraId="449A590B" w14:textId="77777777" w:rsidR="00150B9F" w:rsidRPr="00CE78A4" w:rsidRDefault="00150B9F" w:rsidP="00150B9F">
            <w:pPr>
              <w:pStyle w:val="Prrafodelista"/>
              <w:numPr>
                <w:ilvl w:val="0"/>
                <w:numId w:val="26"/>
              </w:numPr>
            </w:pPr>
            <w:r w:rsidRPr="001A057F">
              <w:rPr>
                <w:rFonts w:asciiTheme="minorHAnsi" w:hAnsiTheme="minorHAnsi"/>
              </w:rPr>
              <w:t>No</w:t>
            </w:r>
          </w:p>
        </w:tc>
      </w:tr>
      <w:tr w:rsidR="00150B9F" w:rsidRPr="00AD37DD" w14:paraId="3C7A6CDB" w14:textId="77777777" w:rsidTr="00E233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15C8D" w14:textId="374F597D" w:rsidR="00150B9F" w:rsidRPr="00AD37DD" w:rsidRDefault="00150B9F" w:rsidP="00E233E3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2</w:t>
            </w:r>
            <w:r w:rsidR="00AB1B47"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.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865DD" w14:textId="7EF7EE33" w:rsidR="00150B9F" w:rsidRPr="00CE78A4" w:rsidRDefault="00150B9F" w:rsidP="00E233E3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DPE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8A48D" w14:textId="77777777" w:rsidR="00150B9F" w:rsidRDefault="00150B9F" w:rsidP="00E233E3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De acuerdo a la opción seleccionada: </w:t>
            </w:r>
          </w:p>
          <w:p w14:paraId="65EDAA2F" w14:textId="7652659E" w:rsidR="00150B9F" w:rsidRDefault="00150B9F" w:rsidP="00150B9F">
            <w:pPr>
              <w:pStyle w:val="Prrafodelista"/>
              <w:keepLines/>
              <w:numPr>
                <w:ilvl w:val="0"/>
                <w:numId w:val="27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Da clic en </w:t>
            </w:r>
            <w:r w:rsidRPr="005D7DC3">
              <w:rPr>
                <w:rFonts w:asciiTheme="minorHAnsi" w:hAnsiTheme="minorHAnsi" w:cstheme="minorHAnsi"/>
                <w:bCs/>
                <w:szCs w:val="20"/>
              </w:rPr>
              <w:t>Si</w:t>
            </w:r>
            <w:r>
              <w:rPr>
                <w:rFonts w:asciiTheme="minorHAnsi" w:hAnsiTheme="minorHAnsi" w:cstheme="minorHAnsi"/>
                <w:bCs/>
                <w:szCs w:val="20"/>
              </w:rPr>
              <w:t>, contin</w:t>
            </w:r>
            <w:r w:rsidR="00112039">
              <w:rPr>
                <w:rFonts w:asciiTheme="minorHAnsi" w:hAnsiTheme="minorHAnsi" w:cstheme="minorHAnsi"/>
                <w:bCs/>
                <w:szCs w:val="20"/>
              </w:rPr>
              <w:t>úa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con el flujo</w:t>
            </w:r>
          </w:p>
          <w:p w14:paraId="69A6BBAB" w14:textId="075EAF32" w:rsidR="00150B9F" w:rsidRPr="0093186E" w:rsidRDefault="00150B9F" w:rsidP="00150B9F">
            <w:pPr>
              <w:pStyle w:val="Prrafodelista"/>
              <w:keepLines/>
              <w:numPr>
                <w:ilvl w:val="0"/>
                <w:numId w:val="27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Da clic en No, </w:t>
            </w:r>
            <w:r w:rsidR="00310357">
              <w:rPr>
                <w:rFonts w:asciiTheme="minorHAnsi" w:hAnsiTheme="minorHAnsi" w:cstheme="minorHAnsi"/>
                <w:bCs/>
                <w:szCs w:val="20"/>
              </w:rPr>
              <w:t>continúa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con la sesión activa.</w:t>
            </w:r>
          </w:p>
        </w:tc>
      </w:tr>
      <w:tr w:rsidR="00150B9F" w:rsidRPr="00AD37DD" w14:paraId="42EAB8B9" w14:textId="77777777" w:rsidTr="00E233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EF050" w14:textId="7A28E4ED" w:rsidR="00150B9F" w:rsidRPr="00AD37DD" w:rsidRDefault="00150B9F" w:rsidP="00E233E3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3</w:t>
            </w:r>
            <w:r w:rsidR="00AB1B47"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.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61656" w14:textId="77777777" w:rsidR="00150B9F" w:rsidRPr="00CE78A4" w:rsidRDefault="00150B9F" w:rsidP="00E233E3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CONEC II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3C2F2" w14:textId="77777777" w:rsidR="00150B9F" w:rsidRPr="00CE78A4" w:rsidRDefault="00150B9F" w:rsidP="00E233E3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Cerrar sesión muestra mensaje “Sesión Finalizada” y regresa a pantalla de acceso.</w:t>
            </w:r>
          </w:p>
        </w:tc>
      </w:tr>
      <w:tr w:rsidR="00150B9F" w:rsidRPr="00AD37DD" w14:paraId="79FB049E" w14:textId="77777777" w:rsidTr="00E233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D5FE2" w14:textId="0DE3541B" w:rsidR="00150B9F" w:rsidRPr="00AD37DD" w:rsidRDefault="00150B9F" w:rsidP="00E233E3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4</w:t>
            </w:r>
            <w:r w:rsidR="00AB1B47"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.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4304E" w14:textId="77777777" w:rsidR="00150B9F" w:rsidRPr="00CE78A4" w:rsidRDefault="00150B9F" w:rsidP="00E233E3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DD396" w14:textId="77777777" w:rsidR="00150B9F" w:rsidRDefault="00150B9F" w:rsidP="00E233E3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Fin de flujo general</w:t>
            </w:r>
          </w:p>
        </w:tc>
      </w:tr>
    </w:tbl>
    <w:p w14:paraId="1ACD3585" w14:textId="77777777" w:rsidR="00D16B4F" w:rsidRPr="00AD37DD" w:rsidRDefault="00D16B4F" w:rsidP="000E0841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0" w:name="_Toc371934681"/>
      <w:bookmarkStart w:id="101" w:name="_Toc228339746"/>
      <w:bookmarkStart w:id="102" w:name="_Toc182735733"/>
      <w:bookmarkStart w:id="103" w:name="_Toc52616589"/>
      <w:bookmarkStart w:id="104" w:name="_Toc483324360"/>
      <w:bookmarkStart w:id="105" w:name="_Toc487560518"/>
      <w:r w:rsidRPr="00AD37DD">
        <w:rPr>
          <w:rFonts w:asciiTheme="minorHAnsi" w:hAnsiTheme="minorHAnsi" w:cstheme="minorHAnsi"/>
          <w:sz w:val="20"/>
        </w:rPr>
        <w:t>Extraordinarios</w:t>
      </w:r>
      <w:bookmarkEnd w:id="100"/>
      <w:bookmarkEnd w:id="101"/>
      <w:bookmarkEnd w:id="102"/>
      <w:bookmarkEnd w:id="103"/>
      <w:bookmarkEnd w:id="104"/>
      <w:bookmarkEnd w:id="105"/>
      <w:r w:rsidRPr="00AD37DD">
        <w:rPr>
          <w:rFonts w:asciiTheme="minorHAnsi" w:hAnsiTheme="minorHAnsi" w:cstheme="minorHAnsi"/>
          <w:sz w:val="20"/>
        </w:rPr>
        <w:tab/>
      </w:r>
    </w:p>
    <w:p w14:paraId="1ACD3586" w14:textId="77777777" w:rsidR="00554004" w:rsidRDefault="009F4550" w:rsidP="009A0D8E">
      <w:pPr>
        <w:pStyle w:val="ndice2"/>
      </w:pPr>
      <w:bookmarkStart w:id="106" w:name="_Hlk482972054"/>
      <w:r w:rsidRPr="00AD37DD">
        <w:t>No aplica para esta funcionalidad del sistema</w:t>
      </w:r>
      <w:r w:rsidR="00554004" w:rsidRPr="00AD37DD">
        <w:t>.</w:t>
      </w:r>
    </w:p>
    <w:p w14:paraId="1ACD3587" w14:textId="77777777" w:rsidR="00D16B4F" w:rsidRDefault="00D16B4F" w:rsidP="000E0841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7" w:name="_Toc371934684"/>
      <w:bookmarkStart w:id="108" w:name="_Toc228339747"/>
      <w:bookmarkStart w:id="109" w:name="_Toc182735734"/>
      <w:bookmarkStart w:id="110" w:name="_Toc52616590"/>
      <w:bookmarkStart w:id="111" w:name="_Toc483324361"/>
      <w:bookmarkStart w:id="112" w:name="_Toc487560519"/>
      <w:bookmarkEnd w:id="106"/>
      <w:r w:rsidRPr="00AD37DD">
        <w:rPr>
          <w:rFonts w:asciiTheme="minorHAnsi" w:hAnsiTheme="minorHAnsi" w:cstheme="minorHAnsi"/>
          <w:sz w:val="20"/>
        </w:rPr>
        <w:t>De excepción</w:t>
      </w:r>
      <w:bookmarkEnd w:id="107"/>
      <w:bookmarkEnd w:id="108"/>
      <w:bookmarkEnd w:id="109"/>
      <w:bookmarkEnd w:id="110"/>
      <w:bookmarkEnd w:id="111"/>
      <w:bookmarkEnd w:id="112"/>
    </w:p>
    <w:p w14:paraId="1ACD3588" w14:textId="74BF708C" w:rsidR="006E55F7" w:rsidRPr="00AD37DD" w:rsidRDefault="006E55F7" w:rsidP="000E0841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3" w:name="_Toc487560520"/>
      <w:r>
        <w:rPr>
          <w:rFonts w:asciiTheme="minorHAnsi" w:hAnsiTheme="minorHAnsi" w:cstheme="minorHAnsi"/>
          <w:sz w:val="20"/>
        </w:rPr>
        <w:t xml:space="preserve">AE01 Error al </w:t>
      </w:r>
      <w:r w:rsidR="007F5F23">
        <w:rPr>
          <w:rFonts w:asciiTheme="minorHAnsi" w:hAnsiTheme="minorHAnsi" w:cstheme="minorHAnsi"/>
          <w:sz w:val="20"/>
        </w:rPr>
        <w:t>Modificar</w:t>
      </w:r>
      <w:r w:rsidR="00D24D05">
        <w:rPr>
          <w:rFonts w:asciiTheme="minorHAnsi" w:hAnsiTheme="minorHAnsi" w:cstheme="minorHAnsi"/>
          <w:sz w:val="20"/>
        </w:rPr>
        <w:t>.</w:t>
      </w:r>
      <w:bookmarkEnd w:id="113"/>
    </w:p>
    <w:tbl>
      <w:tblPr>
        <w:tblW w:w="45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70"/>
        <w:gridCol w:w="1750"/>
        <w:gridCol w:w="6682"/>
      </w:tblGrid>
      <w:tr w:rsidR="006E55F7" w:rsidRPr="00E4155A" w14:paraId="1ACD358C" w14:textId="77777777" w:rsidTr="00B64CF7">
        <w:trPr>
          <w:tblHeader/>
          <w:jc w:val="center"/>
        </w:trPr>
        <w:tc>
          <w:tcPr>
            <w:tcW w:w="418" w:type="pct"/>
            <w:shd w:val="clear" w:color="auto" w:fill="BFBFBF" w:themeFill="background1" w:themeFillShade="BF"/>
            <w:vAlign w:val="center"/>
          </w:tcPr>
          <w:p w14:paraId="1ACD3589" w14:textId="77777777" w:rsidR="006E55F7" w:rsidRPr="00F12DBD" w:rsidRDefault="006E55F7" w:rsidP="00B64CF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</w:t>
            </w:r>
          </w:p>
        </w:tc>
        <w:tc>
          <w:tcPr>
            <w:tcW w:w="951" w:type="pct"/>
            <w:shd w:val="clear" w:color="auto" w:fill="BFBFBF" w:themeFill="background1" w:themeFillShade="BF"/>
          </w:tcPr>
          <w:p w14:paraId="1ACD358A" w14:textId="77777777" w:rsidR="006E55F7" w:rsidRPr="00F12DBD" w:rsidRDefault="006E55F7" w:rsidP="00B64CF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31" w:type="pct"/>
            <w:shd w:val="clear" w:color="auto" w:fill="BFBFBF" w:themeFill="background1" w:themeFillShade="BF"/>
          </w:tcPr>
          <w:p w14:paraId="1ACD358B" w14:textId="77777777" w:rsidR="006E55F7" w:rsidRPr="00F12DBD" w:rsidRDefault="006E55F7" w:rsidP="00B64CF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F12DB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6E55F7" w:rsidRPr="00B56455" w14:paraId="1ACD3590" w14:textId="77777777" w:rsidTr="006439FE">
        <w:trPr>
          <w:trHeight w:val="555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58D" w14:textId="77777777" w:rsidR="006E55F7" w:rsidRPr="00A6403A" w:rsidRDefault="006E55F7" w:rsidP="00815923">
            <w:pPr>
              <w:pStyle w:val="Prrafodelista"/>
              <w:numPr>
                <w:ilvl w:val="0"/>
                <w:numId w:val="13"/>
              </w:numPr>
              <w:ind w:right="-190"/>
              <w:rPr>
                <w:rFonts w:asciiTheme="minorHAnsi" w:hAnsiTheme="minorHAnsi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ACD358E" w14:textId="77777777" w:rsidR="006E55F7" w:rsidRDefault="006E55F7" w:rsidP="00B64CF7">
            <w:pPr>
              <w:keepLines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CONECII</w:t>
            </w:r>
          </w:p>
        </w:tc>
        <w:tc>
          <w:tcPr>
            <w:tcW w:w="3631" w:type="pct"/>
            <w:shd w:val="clear" w:color="auto" w:fill="auto"/>
            <w:vAlign w:val="center"/>
          </w:tcPr>
          <w:p w14:paraId="1ACD358F" w14:textId="5638E960" w:rsidR="006E55F7" w:rsidRPr="00F12DBD" w:rsidRDefault="006E55F7" w:rsidP="007F5F2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Despliega el mensaje “Error al </w:t>
            </w:r>
            <w:r w:rsidR="007F5F23">
              <w:rPr>
                <w:rFonts w:asciiTheme="minorHAnsi" w:hAnsiTheme="minorHAnsi" w:cstheme="minorHAnsi"/>
                <w:bCs/>
                <w:szCs w:val="20"/>
              </w:rPr>
              <w:t>modificar</w:t>
            </w:r>
            <w:r>
              <w:rPr>
                <w:rFonts w:asciiTheme="minorHAnsi" w:hAnsiTheme="minorHAnsi" w:cstheme="minorHAnsi"/>
                <w:bCs/>
                <w:szCs w:val="20"/>
              </w:rPr>
              <w:t>” y regresa al flujo básico.</w:t>
            </w:r>
          </w:p>
        </w:tc>
      </w:tr>
      <w:tr w:rsidR="006E55F7" w14:paraId="1ACD3593" w14:textId="77777777" w:rsidTr="00DB7468">
        <w:trPr>
          <w:trHeight w:val="563"/>
          <w:jc w:val="center"/>
        </w:trPr>
        <w:tc>
          <w:tcPr>
            <w:tcW w:w="418" w:type="pct"/>
            <w:shd w:val="clear" w:color="auto" w:fill="auto"/>
            <w:vAlign w:val="center"/>
          </w:tcPr>
          <w:p w14:paraId="1ACD3591" w14:textId="77777777" w:rsidR="006E55F7" w:rsidRPr="007722B2" w:rsidRDefault="006E55F7" w:rsidP="00815923">
            <w:pPr>
              <w:pStyle w:val="Prrafodelista"/>
              <w:numPr>
                <w:ilvl w:val="0"/>
                <w:numId w:val="13"/>
              </w:numPr>
              <w:ind w:right="-190"/>
              <w:rPr>
                <w:rFonts w:asciiTheme="minorHAnsi" w:hAnsiTheme="minorHAnsi"/>
              </w:rPr>
            </w:pPr>
          </w:p>
        </w:tc>
        <w:tc>
          <w:tcPr>
            <w:tcW w:w="4582" w:type="pct"/>
            <w:gridSpan w:val="2"/>
            <w:shd w:val="clear" w:color="auto" w:fill="auto"/>
            <w:vAlign w:val="center"/>
          </w:tcPr>
          <w:p w14:paraId="1ACD3592" w14:textId="3834F13A" w:rsidR="006E55F7" w:rsidRDefault="006E55F7" w:rsidP="00B64CF7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Fin de</w:t>
            </w:r>
            <w:r w:rsidR="00724EBF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Cs w:val="20"/>
              </w:rPr>
              <w:t>l</w:t>
            </w:r>
            <w:r w:rsidR="00724EBF">
              <w:rPr>
                <w:rFonts w:asciiTheme="minorHAnsi" w:hAnsiTheme="minorHAnsi" w:cstheme="minorHAnsi"/>
                <w:bCs/>
                <w:szCs w:val="20"/>
              </w:rPr>
              <w:t>a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Excepción</w:t>
            </w:r>
            <w:r w:rsidRPr="00CE78A4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</w:tbl>
    <w:p w14:paraId="1ACD35A1" w14:textId="77777777" w:rsidR="00D16B4F" w:rsidRPr="00AD37DD" w:rsidRDefault="00D16B4F" w:rsidP="000E0841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4" w:name="_Toc371934687"/>
      <w:bookmarkStart w:id="115" w:name="_Toc228339748"/>
      <w:bookmarkStart w:id="116" w:name="_Toc483324362"/>
      <w:bookmarkStart w:id="117" w:name="_Toc487560521"/>
      <w:bookmarkStart w:id="118" w:name="_Toc182735735"/>
      <w:bookmarkStart w:id="119" w:name="_Toc52616591"/>
      <w:r w:rsidRPr="00AD37DD">
        <w:rPr>
          <w:rFonts w:asciiTheme="minorHAnsi" w:hAnsiTheme="minorHAnsi" w:cstheme="minorHAnsi"/>
          <w:sz w:val="20"/>
        </w:rPr>
        <w:t>Puntos de Extensión</w:t>
      </w:r>
      <w:bookmarkEnd w:id="114"/>
      <w:bookmarkEnd w:id="115"/>
      <w:bookmarkEnd w:id="116"/>
      <w:bookmarkEnd w:id="117"/>
    </w:p>
    <w:p w14:paraId="1ACD35A2" w14:textId="0676F76B" w:rsidR="000531F7" w:rsidRPr="006439FE" w:rsidRDefault="007F5F23" w:rsidP="009A0D8E">
      <w:pPr>
        <w:pStyle w:val="ndice2"/>
      </w:pPr>
      <w:bookmarkStart w:id="120" w:name="_Toc371934688"/>
      <w:bookmarkStart w:id="121" w:name="_Toc228339749"/>
      <w:r>
        <w:t xml:space="preserve">Esta funcionalidad contiene una extensión </w:t>
      </w:r>
      <w:r w:rsidR="006439FE" w:rsidRPr="007D2EE5">
        <w:t xml:space="preserve">con el </w:t>
      </w:r>
      <w:r w:rsidR="006439FE" w:rsidRPr="007D2EE5">
        <w:rPr>
          <w:b/>
        </w:rPr>
        <w:t>CU 2022 – Registrar Movimientos Bitácora</w:t>
      </w:r>
      <w:r w:rsidR="006439FE" w:rsidRPr="007D2EE5">
        <w:t>.</w:t>
      </w:r>
    </w:p>
    <w:p w14:paraId="1ACD35A3" w14:textId="77777777" w:rsidR="00D16B4F" w:rsidRDefault="00D16B4F" w:rsidP="000E0841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22" w:name="_Toc483324363"/>
      <w:bookmarkStart w:id="123" w:name="_Toc487560522"/>
      <w:r w:rsidRPr="00AD37DD">
        <w:rPr>
          <w:rFonts w:asciiTheme="minorHAnsi" w:hAnsiTheme="minorHAnsi" w:cstheme="minorHAnsi"/>
          <w:sz w:val="20"/>
        </w:rPr>
        <w:t>Requerimientos Especiales</w:t>
      </w:r>
      <w:bookmarkEnd w:id="118"/>
      <w:bookmarkEnd w:id="119"/>
      <w:bookmarkEnd w:id="120"/>
      <w:bookmarkEnd w:id="121"/>
      <w:bookmarkEnd w:id="122"/>
      <w:bookmarkEnd w:id="123"/>
    </w:p>
    <w:p w14:paraId="087A2526" w14:textId="20C4B960" w:rsidR="00150B9F" w:rsidRPr="007F5F23" w:rsidRDefault="00150B9F" w:rsidP="007F5F23">
      <w:pPr>
        <w:ind w:left="792"/>
        <w:rPr>
          <w:rFonts w:asciiTheme="minorHAnsi" w:hAnsiTheme="minorHAnsi"/>
        </w:rPr>
      </w:pPr>
      <w:r>
        <w:rPr>
          <w:rFonts w:asciiTheme="minorHAnsi" w:hAnsiTheme="minorHAnsi"/>
        </w:rPr>
        <w:t>Formato de imagen jpg y png el tamaño de la imagen que sea adaptable al formato</w:t>
      </w:r>
    </w:p>
    <w:p w14:paraId="12718D82" w14:textId="77777777" w:rsidR="00D24D05" w:rsidRDefault="00D24D05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124" w:name="_Toc371934689"/>
      <w:bookmarkStart w:id="125" w:name="_Toc483324364"/>
      <w:r>
        <w:rPr>
          <w:rFonts w:asciiTheme="minorHAnsi" w:hAnsiTheme="minorHAnsi" w:cstheme="minorHAnsi"/>
        </w:rPr>
        <w:br w:type="page"/>
      </w:r>
    </w:p>
    <w:p w14:paraId="1ACD35AD" w14:textId="6F4DB04E" w:rsidR="00D16B4F" w:rsidRPr="00AD37DD" w:rsidRDefault="00D16B4F" w:rsidP="00154B17">
      <w:pPr>
        <w:pStyle w:val="EstiloTtulo1Antes6ptoDespus3ptoInterlineadoMn"/>
        <w:numPr>
          <w:ilvl w:val="1"/>
          <w:numId w:val="2"/>
        </w:numPr>
        <w:tabs>
          <w:tab w:val="left" w:pos="708"/>
        </w:tabs>
        <w:rPr>
          <w:rFonts w:asciiTheme="minorHAnsi" w:hAnsiTheme="minorHAnsi" w:cstheme="minorHAnsi"/>
          <w:sz w:val="20"/>
        </w:rPr>
      </w:pPr>
      <w:bookmarkStart w:id="126" w:name="_Toc487560523"/>
      <w:r w:rsidRPr="00AD37DD">
        <w:rPr>
          <w:rFonts w:asciiTheme="minorHAnsi" w:hAnsiTheme="minorHAnsi" w:cstheme="minorHAnsi"/>
          <w:sz w:val="20"/>
        </w:rPr>
        <w:lastRenderedPageBreak/>
        <w:t>Pos Condiciones</w:t>
      </w:r>
      <w:bookmarkEnd w:id="124"/>
      <w:bookmarkEnd w:id="125"/>
      <w:bookmarkEnd w:id="126"/>
    </w:p>
    <w:p w14:paraId="1ACD35AE" w14:textId="237D1FF8" w:rsidR="00BB3074" w:rsidRDefault="00AC2462" w:rsidP="00070B19">
      <w:pPr>
        <w:pStyle w:val="EstiloTtulo1Antes6ptoDespus3ptoInterlineadoMn"/>
        <w:numPr>
          <w:ilvl w:val="2"/>
          <w:numId w:val="2"/>
        </w:numPr>
        <w:spacing w:after="0" w:line="276" w:lineRule="auto"/>
        <w:rPr>
          <w:rFonts w:asciiTheme="minorHAnsi" w:hAnsiTheme="minorHAnsi" w:cstheme="minorHAnsi"/>
          <w:sz w:val="20"/>
        </w:rPr>
      </w:pPr>
      <w:bookmarkStart w:id="127" w:name="_Toc483324365"/>
      <w:bookmarkStart w:id="128" w:name="_Toc487560524"/>
      <w:bookmarkStart w:id="129" w:name="_Toc228339751"/>
      <w:r w:rsidRPr="00AC2462">
        <w:rPr>
          <w:rFonts w:asciiTheme="minorHAnsi" w:hAnsiTheme="minorHAnsi" w:cstheme="minorHAnsi"/>
          <w:sz w:val="20"/>
        </w:rPr>
        <w:t xml:space="preserve">&lt;Pos condición 1&gt; </w:t>
      </w:r>
      <w:bookmarkEnd w:id="127"/>
      <w:r w:rsidR="007F5F23">
        <w:rPr>
          <w:rFonts w:asciiTheme="minorHAnsi" w:hAnsiTheme="minorHAnsi" w:cstheme="minorHAnsi"/>
          <w:sz w:val="20"/>
        </w:rPr>
        <w:t>Actualizar Plantilla Minuta</w:t>
      </w:r>
      <w:bookmarkEnd w:id="128"/>
    </w:p>
    <w:p w14:paraId="1ACD35AF" w14:textId="630174D0" w:rsidR="00C0165F" w:rsidRDefault="007F5F23" w:rsidP="00070B19">
      <w:pPr>
        <w:spacing w:before="240" w:after="0" w:line="276" w:lineRule="auto"/>
        <w:ind w:left="122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 realizará la actualización de la Plantilla Minuta Comité, considerando que </w:t>
      </w:r>
      <w:r w:rsidR="006E3573">
        <w:rPr>
          <w:rFonts w:asciiTheme="minorHAnsi" w:hAnsiTheme="minorHAnsi"/>
        </w:rPr>
        <w:t>las minutas generadas con la plantilla anterior no sufrirán cambios</w:t>
      </w:r>
      <w:r>
        <w:rPr>
          <w:rFonts w:asciiTheme="minorHAnsi" w:hAnsiTheme="minorHAnsi"/>
        </w:rPr>
        <w:t>.</w:t>
      </w:r>
    </w:p>
    <w:p w14:paraId="1ACD35B6" w14:textId="21C4FCA3" w:rsidR="00BB3074" w:rsidRDefault="002A711E" w:rsidP="00070B19">
      <w:pPr>
        <w:pStyle w:val="EstiloTtulo1Antes6ptoDespus3ptoInterlineadoMn"/>
        <w:numPr>
          <w:ilvl w:val="2"/>
          <w:numId w:val="2"/>
        </w:numPr>
        <w:spacing w:after="0" w:line="276" w:lineRule="auto"/>
        <w:rPr>
          <w:rFonts w:asciiTheme="minorHAnsi" w:hAnsiTheme="minorHAnsi" w:cstheme="minorHAnsi"/>
          <w:sz w:val="20"/>
        </w:rPr>
      </w:pPr>
      <w:bookmarkStart w:id="130" w:name="_Toc483324368"/>
      <w:bookmarkStart w:id="131" w:name="_Toc487560525"/>
      <w:r>
        <w:rPr>
          <w:rFonts w:asciiTheme="minorHAnsi" w:hAnsiTheme="minorHAnsi" w:cstheme="minorHAnsi"/>
          <w:sz w:val="20"/>
        </w:rPr>
        <w:t xml:space="preserve">&lt;Pos condición </w:t>
      </w:r>
      <w:r w:rsidR="00724EBF">
        <w:rPr>
          <w:rFonts w:asciiTheme="minorHAnsi" w:hAnsiTheme="minorHAnsi" w:cstheme="minorHAnsi"/>
          <w:sz w:val="20"/>
        </w:rPr>
        <w:t>2</w:t>
      </w:r>
      <w:r w:rsidR="00AC2462" w:rsidRPr="00AC2462">
        <w:rPr>
          <w:rFonts w:asciiTheme="minorHAnsi" w:hAnsiTheme="minorHAnsi" w:cstheme="minorHAnsi"/>
          <w:sz w:val="20"/>
        </w:rPr>
        <w:t xml:space="preserve">&gt; </w:t>
      </w:r>
      <w:r w:rsidR="00047CFD">
        <w:rPr>
          <w:rFonts w:asciiTheme="minorHAnsi" w:hAnsiTheme="minorHAnsi" w:cstheme="minorHAnsi"/>
          <w:sz w:val="20"/>
        </w:rPr>
        <w:t xml:space="preserve">Registro en </w:t>
      </w:r>
      <w:r w:rsidR="00BB3074">
        <w:rPr>
          <w:rFonts w:asciiTheme="minorHAnsi" w:hAnsiTheme="minorHAnsi" w:cstheme="minorHAnsi"/>
          <w:sz w:val="20"/>
        </w:rPr>
        <w:t>Bitácora</w:t>
      </w:r>
      <w:bookmarkEnd w:id="130"/>
      <w:bookmarkEnd w:id="131"/>
    </w:p>
    <w:p w14:paraId="1ACD35B7" w14:textId="77777777" w:rsidR="00DB7468" w:rsidRDefault="00603299" w:rsidP="00F71314">
      <w:pPr>
        <w:spacing w:before="240" w:after="0" w:line="276" w:lineRule="auto"/>
        <w:ind w:left="1224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Cada movimiento </w:t>
      </w:r>
      <w:r w:rsidR="00576C60">
        <w:rPr>
          <w:rFonts w:asciiTheme="minorHAnsi" w:hAnsiTheme="minorHAnsi"/>
        </w:rPr>
        <w:t xml:space="preserve">generado </w:t>
      </w:r>
      <w:r>
        <w:rPr>
          <w:rFonts w:asciiTheme="minorHAnsi" w:hAnsiTheme="minorHAnsi"/>
        </w:rPr>
        <w:t>en base de datos tendrá su correspondiente regi</w:t>
      </w:r>
      <w:r w:rsidR="00CD7DC6">
        <w:rPr>
          <w:rFonts w:asciiTheme="minorHAnsi" w:hAnsiTheme="minorHAnsi"/>
        </w:rPr>
        <w:t xml:space="preserve">stro en la bitácora del sistema, revisar caso de uso </w:t>
      </w:r>
      <w:r w:rsidR="00683536">
        <w:rPr>
          <w:rFonts w:asciiTheme="minorHAnsi" w:hAnsiTheme="minorHAnsi"/>
          <w:b/>
        </w:rPr>
        <w:t>“2022</w:t>
      </w:r>
      <w:r w:rsidR="00683536" w:rsidRPr="00683536">
        <w:rPr>
          <w:rFonts w:asciiTheme="minorHAnsi" w:hAnsiTheme="minorHAnsi" w:cstheme="minorHAnsi"/>
          <w:b/>
          <w:szCs w:val="20"/>
          <w:lang w:eastAsia="es-MX"/>
        </w:rPr>
        <w:t xml:space="preserve"> –</w:t>
      </w:r>
      <w:r w:rsidR="00683536" w:rsidRPr="003C6817">
        <w:rPr>
          <w:rFonts w:asciiTheme="minorHAnsi" w:hAnsiTheme="minorHAnsi" w:cstheme="minorHAnsi"/>
          <w:szCs w:val="20"/>
          <w:lang w:eastAsia="es-MX"/>
        </w:rPr>
        <w:t xml:space="preserve"> </w:t>
      </w:r>
      <w:r w:rsidR="00CD7DC6" w:rsidRPr="00CD7DC6">
        <w:rPr>
          <w:rFonts w:asciiTheme="minorHAnsi" w:hAnsiTheme="minorHAnsi"/>
          <w:b/>
        </w:rPr>
        <w:t>Registrar Movimientos Bitácora”</w:t>
      </w:r>
      <w:r w:rsidR="00CD7DC6">
        <w:rPr>
          <w:rFonts w:asciiTheme="minorHAnsi" w:hAnsiTheme="minorHAnsi"/>
          <w:b/>
        </w:rPr>
        <w:t>.</w:t>
      </w:r>
    </w:p>
    <w:p w14:paraId="1ACD35B8" w14:textId="77777777" w:rsidR="00D16B4F" w:rsidRPr="00AD37DD" w:rsidRDefault="00D16B4F" w:rsidP="000E0841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2" w:name="_Toc371934692"/>
      <w:bookmarkStart w:id="133" w:name="_Toc289774390"/>
      <w:bookmarkStart w:id="134" w:name="_Toc483324369"/>
      <w:bookmarkStart w:id="135" w:name="_Toc487560526"/>
      <w:bookmarkEnd w:id="129"/>
      <w:r w:rsidRPr="00AD37DD">
        <w:rPr>
          <w:rFonts w:asciiTheme="minorHAnsi" w:hAnsiTheme="minorHAnsi" w:cstheme="minorHAnsi"/>
          <w:sz w:val="20"/>
        </w:rPr>
        <w:t>Reglas de Ne</w:t>
      </w:r>
      <w:r w:rsidR="0067341A">
        <w:rPr>
          <w:rFonts w:asciiTheme="minorHAnsi" w:hAnsiTheme="minorHAnsi" w:cstheme="minorHAnsi"/>
          <w:sz w:val="20"/>
        </w:rPr>
        <w:t>g</w:t>
      </w:r>
      <w:r w:rsidRPr="00AD37DD">
        <w:rPr>
          <w:rFonts w:asciiTheme="minorHAnsi" w:hAnsiTheme="minorHAnsi" w:cstheme="minorHAnsi"/>
          <w:sz w:val="20"/>
        </w:rPr>
        <w:t>ocio</w:t>
      </w:r>
      <w:bookmarkEnd w:id="132"/>
      <w:bookmarkEnd w:id="133"/>
      <w:bookmarkEnd w:id="134"/>
      <w:bookmarkEnd w:id="135"/>
    </w:p>
    <w:p w14:paraId="643466AC" w14:textId="77777777" w:rsidR="007F5F23" w:rsidRDefault="007F5F23" w:rsidP="007F5F23">
      <w:pPr>
        <w:ind w:left="792"/>
        <w:rPr>
          <w:rFonts w:asciiTheme="minorHAnsi" w:hAnsiTheme="minorHAnsi"/>
        </w:rPr>
      </w:pPr>
      <w:r w:rsidRPr="007F5F23">
        <w:rPr>
          <w:rFonts w:asciiTheme="minorHAnsi" w:hAnsiTheme="minorHAnsi"/>
        </w:rPr>
        <w:t>No aplica para esta funcionalidad del sistema.</w:t>
      </w:r>
    </w:p>
    <w:p w14:paraId="1ACD35BE" w14:textId="77777777" w:rsidR="00D16B4F" w:rsidRPr="00AD37DD" w:rsidRDefault="00D16B4F" w:rsidP="000E0841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6" w:name="_Toc371934693"/>
      <w:bookmarkStart w:id="137" w:name="_Toc483324370"/>
      <w:bookmarkStart w:id="138" w:name="_Toc487560527"/>
      <w:r w:rsidRPr="00AD37DD">
        <w:rPr>
          <w:rFonts w:asciiTheme="minorHAnsi" w:hAnsiTheme="minorHAnsi" w:cstheme="minorHAnsi"/>
          <w:sz w:val="20"/>
        </w:rPr>
        <w:t>Validaciones</w:t>
      </w:r>
      <w:bookmarkEnd w:id="136"/>
      <w:bookmarkEnd w:id="137"/>
      <w:bookmarkEnd w:id="138"/>
    </w:p>
    <w:p w14:paraId="1ACD35BF" w14:textId="3C04C00E" w:rsidR="00554004" w:rsidRPr="00AD37DD" w:rsidRDefault="009F522E" w:rsidP="000E0841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9" w:name="_Toc461701857"/>
      <w:bookmarkStart w:id="140" w:name="_Toc483324372"/>
      <w:bookmarkStart w:id="141" w:name="_Toc487560528"/>
      <w:r>
        <w:rPr>
          <w:rFonts w:asciiTheme="minorHAnsi" w:hAnsiTheme="minorHAnsi" w:cstheme="minorHAnsi"/>
          <w:sz w:val="20"/>
        </w:rPr>
        <w:t>V01</w:t>
      </w:r>
      <w:r w:rsidR="00554004" w:rsidRPr="00AD37DD">
        <w:rPr>
          <w:rFonts w:asciiTheme="minorHAnsi" w:hAnsiTheme="minorHAnsi" w:cstheme="minorHAnsi"/>
          <w:sz w:val="20"/>
        </w:rPr>
        <w:t xml:space="preserve"> </w:t>
      </w:r>
      <w:bookmarkEnd w:id="139"/>
      <w:bookmarkEnd w:id="140"/>
      <w:r w:rsidR="001364C5">
        <w:rPr>
          <w:rFonts w:asciiTheme="minorHAnsi" w:hAnsiTheme="minorHAnsi" w:cstheme="minorHAnsi"/>
          <w:sz w:val="20"/>
        </w:rPr>
        <w:t>Tipo de Datos</w:t>
      </w:r>
      <w:bookmarkEnd w:id="141"/>
    </w:p>
    <w:p w14:paraId="7B319544" w14:textId="77777777" w:rsidR="001364C5" w:rsidRPr="001364C5" w:rsidRDefault="001364C5" w:rsidP="001364C5">
      <w:pPr>
        <w:ind w:left="792"/>
        <w:rPr>
          <w:rFonts w:asciiTheme="minorHAnsi" w:hAnsiTheme="minorHAnsi"/>
        </w:rPr>
      </w:pPr>
      <w:r w:rsidRPr="001364C5">
        <w:rPr>
          <w:rFonts w:asciiTheme="minorHAnsi" w:hAnsiTheme="minorHAnsi"/>
        </w:rPr>
        <w:t>Validar que los campos sean llenados de acuerdo a la siguiente tabla:</w:t>
      </w:r>
    </w:p>
    <w:p w14:paraId="1ACD35C1" w14:textId="77777777" w:rsidR="0082475F" w:rsidRDefault="0082475F" w:rsidP="00A67270">
      <w:pPr>
        <w:ind w:left="792"/>
        <w:rPr>
          <w:rFonts w:asciiTheme="minorHAnsi" w:hAnsiTheme="minorHAnsi" w:cstheme="minorHAnsi"/>
          <w:szCs w:val="20"/>
        </w:rPr>
      </w:pPr>
    </w:p>
    <w:tbl>
      <w:tblPr>
        <w:tblStyle w:val="Tablaconcuadrcula"/>
        <w:tblW w:w="7251" w:type="dxa"/>
        <w:jc w:val="center"/>
        <w:tblLayout w:type="fixed"/>
        <w:tblLook w:val="04A0" w:firstRow="1" w:lastRow="0" w:firstColumn="1" w:lastColumn="0" w:noHBand="0" w:noVBand="1"/>
      </w:tblPr>
      <w:tblGrid>
        <w:gridCol w:w="740"/>
        <w:gridCol w:w="2127"/>
        <w:gridCol w:w="1269"/>
        <w:gridCol w:w="1733"/>
        <w:gridCol w:w="1382"/>
      </w:tblGrid>
      <w:tr w:rsidR="00522E1F" w14:paraId="1ACD35C7" w14:textId="77777777" w:rsidTr="009B7D7E">
        <w:trPr>
          <w:trHeight w:val="204"/>
          <w:tblHeader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CD35C2" w14:textId="77777777" w:rsidR="00522E1F" w:rsidRPr="006439FE" w:rsidRDefault="00522E1F" w:rsidP="00AC246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6439FE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D35C3" w14:textId="77777777" w:rsidR="00522E1F" w:rsidRPr="006439FE" w:rsidRDefault="00522E1F" w:rsidP="00AC246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6439FE">
              <w:rPr>
                <w:rFonts w:asciiTheme="minorHAnsi" w:hAnsiTheme="minorHAnsi" w:cstheme="minorHAnsi"/>
                <w:b/>
                <w:szCs w:val="20"/>
              </w:rPr>
              <w:t>Campo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CD35C4" w14:textId="1F869C29" w:rsidR="00522E1F" w:rsidRPr="006439FE" w:rsidRDefault="00522E1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 xml:space="preserve">Tipo 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B7E02" w14:textId="71A15812" w:rsidR="00522E1F" w:rsidRPr="006439FE" w:rsidRDefault="00522E1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Longitud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ACD35C5" w14:textId="1FC5C8F7" w:rsidR="00522E1F" w:rsidRPr="006439FE" w:rsidRDefault="00522E1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6439FE">
              <w:rPr>
                <w:rFonts w:asciiTheme="minorHAnsi" w:hAnsiTheme="minorHAnsi" w:cstheme="minorHAnsi"/>
                <w:b/>
                <w:szCs w:val="20"/>
              </w:rPr>
              <w:t>Modificable</w:t>
            </w:r>
          </w:p>
        </w:tc>
      </w:tr>
      <w:tr w:rsidR="00522E1F" w:rsidRPr="00700380" w14:paraId="1ACD35C9" w14:textId="77777777" w:rsidTr="009B7D7E">
        <w:trPr>
          <w:trHeight w:val="204"/>
          <w:jc w:val="center"/>
        </w:trPr>
        <w:tc>
          <w:tcPr>
            <w:tcW w:w="72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54C754" w14:textId="10DDB0C7" w:rsidR="00522E1F" w:rsidRPr="00700380" w:rsidRDefault="00522E1F" w:rsidP="001364C5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b/>
                <w:color w:val="FFFFFF" w:themeColor="background1"/>
                <w:szCs w:val="20"/>
              </w:rPr>
            </w:pPr>
            <w:r w:rsidRPr="006439FE">
              <w:rPr>
                <w:rFonts w:asciiTheme="minorHAnsi" w:hAnsiTheme="minorHAnsi" w:cstheme="minorHAnsi"/>
                <w:b/>
                <w:szCs w:val="20"/>
              </w:rPr>
              <w:t xml:space="preserve">Sección </w:t>
            </w:r>
            <w:r>
              <w:rPr>
                <w:rFonts w:asciiTheme="minorHAnsi" w:hAnsiTheme="minorHAnsi" w:cstheme="minorHAnsi"/>
                <w:b/>
                <w:szCs w:val="20"/>
              </w:rPr>
              <w:t>Encabezado</w:t>
            </w:r>
          </w:p>
        </w:tc>
      </w:tr>
      <w:tr w:rsidR="00522E1F" w14:paraId="1ACD35CF" w14:textId="77777777" w:rsidTr="009B7D7E">
        <w:trPr>
          <w:trHeight w:val="136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CD35CA" w14:textId="77777777" w:rsidR="00522E1F" w:rsidRPr="00040CD4" w:rsidRDefault="00522E1F" w:rsidP="00815923">
            <w:pPr>
              <w:pStyle w:val="Prrafodelista"/>
              <w:numPr>
                <w:ilvl w:val="0"/>
                <w:numId w:val="14"/>
              </w:numPr>
              <w:spacing w:before="0" w:after="0" w:line="240" w:lineRule="atLeast"/>
              <w:ind w:hanging="513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35CB" w14:textId="5259013B" w:rsidR="00522E1F" w:rsidRPr="00040CD4" w:rsidRDefault="00522E1F" w:rsidP="00AC246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 w:rsidRPr="001364C5">
              <w:rPr>
                <w:rFonts w:asciiTheme="minorHAnsi" w:hAnsiTheme="minorHAnsi" w:cstheme="minorHAnsi"/>
                <w:szCs w:val="20"/>
              </w:rPr>
              <w:t>Título del Documento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CD35CC" w14:textId="5A848EFA" w:rsidR="00522E1F" w:rsidRPr="00040CD4" w:rsidRDefault="00522E1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Varchar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798ED" w14:textId="3140C275" w:rsidR="00522E1F" w:rsidRDefault="00522E1F" w:rsidP="00AC246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50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D35CD" w14:textId="016B59FB" w:rsidR="00522E1F" w:rsidRPr="00040CD4" w:rsidRDefault="00522E1F" w:rsidP="00AC246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Si</w:t>
            </w:r>
          </w:p>
        </w:tc>
      </w:tr>
      <w:tr w:rsidR="00522E1F" w14:paraId="1ACD35D5" w14:textId="77777777" w:rsidTr="009B7D7E">
        <w:trPr>
          <w:trHeight w:val="136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D35D0" w14:textId="77777777" w:rsidR="00522E1F" w:rsidRPr="00040CD4" w:rsidRDefault="00522E1F" w:rsidP="00815923">
            <w:pPr>
              <w:pStyle w:val="Prrafodelista"/>
              <w:numPr>
                <w:ilvl w:val="0"/>
                <w:numId w:val="14"/>
              </w:numPr>
              <w:spacing w:before="0" w:after="0" w:line="240" w:lineRule="atLeast"/>
              <w:ind w:hanging="513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35D1" w14:textId="40A181AB" w:rsidR="00522E1F" w:rsidRPr="00040CD4" w:rsidRDefault="00522E1F" w:rsidP="00AC246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 w:rsidRPr="001364C5">
              <w:rPr>
                <w:rFonts w:asciiTheme="minorHAnsi" w:hAnsiTheme="minorHAnsi" w:cstheme="minorHAnsi"/>
                <w:bCs/>
                <w:szCs w:val="20"/>
              </w:rPr>
              <w:t>Nombres de Instituciones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D35D2" w14:textId="25A78682" w:rsidR="00522E1F" w:rsidRPr="00040CD4" w:rsidRDefault="00522E1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Varchar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81DA7" w14:textId="1C70CF75" w:rsidR="00522E1F" w:rsidRPr="00040CD4" w:rsidRDefault="00522E1F" w:rsidP="00AC246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50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35D3" w14:textId="37626C0E" w:rsidR="00522E1F" w:rsidRPr="00040CD4" w:rsidRDefault="00522E1F" w:rsidP="00AC246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040CD4">
              <w:rPr>
                <w:rFonts w:asciiTheme="minorHAnsi" w:hAnsiTheme="minorHAnsi" w:cstheme="minorHAnsi"/>
                <w:szCs w:val="20"/>
              </w:rPr>
              <w:t>Si</w:t>
            </w:r>
          </w:p>
        </w:tc>
      </w:tr>
      <w:tr w:rsidR="00522E1F" w14:paraId="1ACD35DB" w14:textId="77777777" w:rsidTr="009B7D7E">
        <w:trPr>
          <w:trHeight w:val="64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CD35D6" w14:textId="77777777" w:rsidR="00522E1F" w:rsidRPr="00040CD4" w:rsidRDefault="00522E1F" w:rsidP="00815923">
            <w:pPr>
              <w:pStyle w:val="Prrafodelista"/>
              <w:numPr>
                <w:ilvl w:val="0"/>
                <w:numId w:val="14"/>
              </w:numPr>
              <w:spacing w:before="0" w:after="0" w:line="240" w:lineRule="atLeast"/>
              <w:ind w:hanging="513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35D7" w14:textId="07785F8C" w:rsidR="00522E1F" w:rsidRPr="00040CD4" w:rsidRDefault="00522E1F" w:rsidP="00112039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 w:rsidRPr="001364C5">
              <w:rPr>
                <w:rFonts w:asciiTheme="minorHAnsi" w:hAnsiTheme="minorHAnsi" w:cstheme="minorHAnsi"/>
                <w:bCs/>
                <w:szCs w:val="20"/>
              </w:rPr>
              <w:t>Número de P</w:t>
            </w:r>
            <w:r w:rsidR="00112039">
              <w:rPr>
                <w:rFonts w:asciiTheme="minorHAnsi" w:hAnsiTheme="minorHAnsi" w:cstheme="minorHAnsi"/>
                <w:bCs/>
                <w:szCs w:val="20"/>
              </w:rPr>
              <w:t>á</w:t>
            </w:r>
            <w:r w:rsidRPr="001364C5">
              <w:rPr>
                <w:rFonts w:asciiTheme="minorHAnsi" w:hAnsiTheme="minorHAnsi" w:cstheme="minorHAnsi"/>
                <w:bCs/>
                <w:szCs w:val="20"/>
              </w:rPr>
              <w:t>gina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D35D8" w14:textId="7BE12B82" w:rsidR="00522E1F" w:rsidRPr="00040CD4" w:rsidRDefault="00522E1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Booleano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47618" w14:textId="2ED383E3" w:rsidR="00522E1F" w:rsidRPr="00040CD4" w:rsidRDefault="00522E1F" w:rsidP="00AC246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Activo/desactivo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35D9" w14:textId="5EF6799D" w:rsidR="00522E1F" w:rsidRPr="00040CD4" w:rsidRDefault="00522E1F" w:rsidP="00AC246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040CD4">
              <w:rPr>
                <w:rFonts w:asciiTheme="minorHAnsi" w:hAnsiTheme="minorHAnsi" w:cstheme="minorHAnsi"/>
                <w:szCs w:val="20"/>
              </w:rPr>
              <w:t>Si</w:t>
            </w:r>
          </w:p>
        </w:tc>
      </w:tr>
      <w:tr w:rsidR="00522E1F" w14:paraId="495F3E3C" w14:textId="77777777" w:rsidTr="009B7D7E">
        <w:trPr>
          <w:trHeight w:val="64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B5156" w14:textId="77777777" w:rsidR="00522E1F" w:rsidRPr="00040CD4" w:rsidRDefault="00522E1F" w:rsidP="00815923">
            <w:pPr>
              <w:pStyle w:val="Prrafodelista"/>
              <w:numPr>
                <w:ilvl w:val="0"/>
                <w:numId w:val="14"/>
              </w:numPr>
              <w:spacing w:before="0" w:after="0" w:line="240" w:lineRule="atLeast"/>
              <w:ind w:hanging="513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C3B04" w14:textId="65E3674D" w:rsidR="00522E1F" w:rsidRPr="001364C5" w:rsidRDefault="00522E1F" w:rsidP="00AC246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Logos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10DC12" w14:textId="5FFED734" w:rsidR="00522E1F" w:rsidRPr="00040CD4" w:rsidRDefault="00522E1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Imagen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54B3E" w14:textId="2BCDC91A" w:rsidR="00522E1F" w:rsidRDefault="00522E1F" w:rsidP="00AC246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---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793A8" w14:textId="7E48A029" w:rsidR="00522E1F" w:rsidRPr="00040CD4" w:rsidRDefault="00522E1F" w:rsidP="00AC246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Si</w:t>
            </w:r>
          </w:p>
        </w:tc>
      </w:tr>
      <w:tr w:rsidR="00522E1F" w14:paraId="1ACD35DD" w14:textId="77777777" w:rsidTr="009B7D7E">
        <w:trPr>
          <w:trHeight w:val="70"/>
          <w:jc w:val="center"/>
        </w:trPr>
        <w:tc>
          <w:tcPr>
            <w:tcW w:w="72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D2D68E" w14:textId="6E945739" w:rsidR="00522E1F" w:rsidRPr="006439FE" w:rsidRDefault="00522E1F" w:rsidP="001364C5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39FE">
              <w:rPr>
                <w:rFonts w:asciiTheme="minorHAnsi" w:hAnsiTheme="minorHAnsi" w:cstheme="minorHAnsi"/>
                <w:b/>
                <w:szCs w:val="20"/>
              </w:rPr>
              <w:t xml:space="preserve">Sección </w:t>
            </w:r>
            <w:r>
              <w:rPr>
                <w:rFonts w:asciiTheme="minorHAnsi" w:hAnsiTheme="minorHAnsi" w:cstheme="minorHAnsi"/>
                <w:b/>
                <w:szCs w:val="20"/>
              </w:rPr>
              <w:t>Pie de Página</w:t>
            </w:r>
          </w:p>
        </w:tc>
      </w:tr>
      <w:tr w:rsidR="00522E1F" w14:paraId="1ACD35E3" w14:textId="77777777" w:rsidTr="009B7D7E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CD35DE" w14:textId="77777777" w:rsidR="00522E1F" w:rsidRPr="00040CD4" w:rsidRDefault="00522E1F" w:rsidP="00815923">
            <w:pPr>
              <w:pStyle w:val="Prrafodelista"/>
              <w:numPr>
                <w:ilvl w:val="0"/>
                <w:numId w:val="14"/>
              </w:numPr>
              <w:spacing w:before="0" w:after="0" w:line="240" w:lineRule="atLeast"/>
              <w:ind w:hanging="513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35DF" w14:textId="1ADDD95C" w:rsidR="00522E1F" w:rsidRPr="00040CD4" w:rsidRDefault="00522E1F" w:rsidP="00AC246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 w:rsidRPr="00522E1F">
              <w:rPr>
                <w:rFonts w:asciiTheme="minorHAnsi" w:hAnsiTheme="minorHAnsi" w:cstheme="minorHAnsi"/>
                <w:szCs w:val="20"/>
              </w:rPr>
              <w:t>Texto con Dirección de la Institución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D35E0" w14:textId="16AA011B" w:rsidR="00522E1F" w:rsidRPr="00040CD4" w:rsidRDefault="00522E1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Varchar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01392" w14:textId="49EB297A" w:rsidR="00522E1F" w:rsidRPr="00040CD4" w:rsidRDefault="00195B5E" w:rsidP="00AC246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50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35E1" w14:textId="6086379B" w:rsidR="00522E1F" w:rsidRPr="00040CD4" w:rsidRDefault="00522E1F" w:rsidP="00AC246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040CD4">
              <w:rPr>
                <w:rFonts w:asciiTheme="minorHAnsi" w:hAnsiTheme="minorHAnsi" w:cstheme="minorHAnsi"/>
                <w:szCs w:val="20"/>
              </w:rPr>
              <w:t>Si</w:t>
            </w:r>
          </w:p>
        </w:tc>
      </w:tr>
      <w:tr w:rsidR="00522E1F" w14:paraId="1ACD35E9" w14:textId="77777777" w:rsidTr="009B7D7E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D35E4" w14:textId="77777777" w:rsidR="00522E1F" w:rsidRPr="00040CD4" w:rsidRDefault="00522E1F" w:rsidP="00815923">
            <w:pPr>
              <w:pStyle w:val="Prrafodelista"/>
              <w:numPr>
                <w:ilvl w:val="0"/>
                <w:numId w:val="14"/>
              </w:numPr>
              <w:spacing w:before="0" w:after="0" w:line="240" w:lineRule="atLeast"/>
              <w:ind w:hanging="513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35E5" w14:textId="18FF0F1A" w:rsidR="00522E1F" w:rsidRPr="00040CD4" w:rsidRDefault="00522E1F" w:rsidP="00AC2462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 w:rsidRPr="00522E1F">
              <w:rPr>
                <w:rFonts w:asciiTheme="minorHAnsi" w:hAnsiTheme="minorHAnsi" w:cstheme="minorHAnsi"/>
                <w:szCs w:val="20"/>
              </w:rPr>
              <w:t>Fecha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D35E6" w14:textId="16541AA3" w:rsidR="00522E1F" w:rsidRPr="00040CD4" w:rsidRDefault="00522E1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Booleano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3E743" w14:textId="440EE713" w:rsidR="00522E1F" w:rsidRPr="00040CD4" w:rsidRDefault="00522E1F" w:rsidP="00AC246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Activo/desactivo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35E7" w14:textId="3BCB8ED9" w:rsidR="00522E1F" w:rsidRPr="00040CD4" w:rsidRDefault="00522E1F" w:rsidP="00AC246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040CD4">
              <w:rPr>
                <w:rFonts w:asciiTheme="minorHAnsi" w:hAnsiTheme="minorHAnsi" w:cstheme="minorHAnsi"/>
                <w:szCs w:val="20"/>
              </w:rPr>
              <w:t>Si</w:t>
            </w:r>
          </w:p>
        </w:tc>
      </w:tr>
      <w:tr w:rsidR="00522E1F" w14:paraId="1ACD35EF" w14:textId="77777777" w:rsidTr="009B7D7E">
        <w:trPr>
          <w:trHeight w:val="7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D35EA" w14:textId="77777777" w:rsidR="00522E1F" w:rsidRPr="00040CD4" w:rsidRDefault="00522E1F" w:rsidP="00815923">
            <w:pPr>
              <w:pStyle w:val="Prrafodelista"/>
              <w:numPr>
                <w:ilvl w:val="0"/>
                <w:numId w:val="14"/>
              </w:numPr>
              <w:spacing w:before="0" w:after="0" w:line="240" w:lineRule="atLeast"/>
              <w:ind w:hanging="513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35EB" w14:textId="4B740652" w:rsidR="00522E1F" w:rsidRPr="00040CD4" w:rsidRDefault="00522E1F" w:rsidP="00112039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szCs w:val="20"/>
              </w:rPr>
            </w:pPr>
            <w:r w:rsidRPr="001364C5">
              <w:rPr>
                <w:rFonts w:asciiTheme="minorHAnsi" w:hAnsiTheme="minorHAnsi" w:cstheme="minorHAnsi"/>
                <w:bCs/>
                <w:szCs w:val="20"/>
              </w:rPr>
              <w:t>Número de P</w:t>
            </w:r>
            <w:r w:rsidR="00112039">
              <w:rPr>
                <w:rFonts w:asciiTheme="minorHAnsi" w:hAnsiTheme="minorHAnsi" w:cstheme="minorHAnsi"/>
                <w:bCs/>
                <w:szCs w:val="20"/>
              </w:rPr>
              <w:t>á</w:t>
            </w:r>
            <w:r w:rsidRPr="001364C5">
              <w:rPr>
                <w:rFonts w:asciiTheme="minorHAnsi" w:hAnsiTheme="minorHAnsi" w:cstheme="minorHAnsi"/>
                <w:bCs/>
                <w:szCs w:val="20"/>
              </w:rPr>
              <w:t>gina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D35EC" w14:textId="73B8E159" w:rsidR="00522E1F" w:rsidRPr="00040CD4" w:rsidRDefault="00522E1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Booleano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A997E" w14:textId="0AC39E92" w:rsidR="00522E1F" w:rsidRPr="00040CD4" w:rsidRDefault="00522E1F" w:rsidP="00AC246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Activo/desactivo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35ED" w14:textId="613BB34E" w:rsidR="00522E1F" w:rsidRPr="00040CD4" w:rsidRDefault="00522E1F" w:rsidP="00AC246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040CD4">
              <w:rPr>
                <w:rFonts w:asciiTheme="minorHAnsi" w:hAnsiTheme="minorHAnsi" w:cstheme="minorHAnsi"/>
                <w:szCs w:val="20"/>
              </w:rPr>
              <w:t>Si</w:t>
            </w:r>
          </w:p>
        </w:tc>
      </w:tr>
    </w:tbl>
    <w:p w14:paraId="43AD4ADE" w14:textId="77777777" w:rsidR="00D24D05" w:rsidRDefault="00D24D05" w:rsidP="00D24D05">
      <w:pPr>
        <w:pStyle w:val="EstiloTtulo1Antes6ptoDespus3ptoInterlineadoMn"/>
        <w:tabs>
          <w:tab w:val="left" w:pos="708"/>
        </w:tabs>
        <w:ind w:left="360"/>
        <w:jc w:val="left"/>
        <w:rPr>
          <w:rFonts w:asciiTheme="minorHAnsi" w:hAnsiTheme="minorHAnsi" w:cstheme="minorHAnsi"/>
          <w:sz w:val="20"/>
        </w:rPr>
      </w:pPr>
      <w:bookmarkStart w:id="142" w:name="_Toc371934694"/>
      <w:bookmarkStart w:id="143" w:name="_Toc483324374"/>
    </w:p>
    <w:p w14:paraId="1CA685D8" w14:textId="77777777" w:rsidR="00D24D05" w:rsidRDefault="00D24D05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</w:rPr>
        <w:br w:type="page"/>
      </w:r>
    </w:p>
    <w:p w14:paraId="1ACD369C" w14:textId="6A1E04AE" w:rsidR="00D16B4F" w:rsidRPr="00AD37DD" w:rsidRDefault="00D16B4F" w:rsidP="000E0841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44" w:name="_Toc487560529"/>
      <w:r w:rsidRPr="00AD37DD">
        <w:rPr>
          <w:rFonts w:asciiTheme="minorHAnsi" w:hAnsiTheme="minorHAnsi" w:cstheme="minorHAnsi"/>
          <w:sz w:val="20"/>
        </w:rPr>
        <w:lastRenderedPageBreak/>
        <w:t>Criterios de Aceptación</w:t>
      </w:r>
      <w:bookmarkEnd w:id="142"/>
      <w:bookmarkEnd w:id="143"/>
      <w:bookmarkEnd w:id="144"/>
      <w:r w:rsidRPr="00AD37DD">
        <w:rPr>
          <w:rFonts w:asciiTheme="minorHAnsi" w:hAnsiTheme="minorHAnsi" w:cstheme="minorHAnsi"/>
          <w:sz w:val="20"/>
        </w:rPr>
        <w:t xml:space="preserve"> </w:t>
      </w:r>
    </w:p>
    <w:p w14:paraId="1ACD36A1" w14:textId="74D2A322" w:rsidR="006439FE" w:rsidRPr="00AB1B47" w:rsidRDefault="001B7C68" w:rsidP="00AB1B47">
      <w:pPr>
        <w:rPr>
          <w:rFonts w:asciiTheme="minorHAnsi" w:hAnsiTheme="minorHAnsi" w:cstheme="minorHAnsi"/>
          <w:b/>
          <w:bCs/>
          <w:kern w:val="32"/>
          <w:szCs w:val="20"/>
        </w:rPr>
      </w:pPr>
      <w:r w:rsidRPr="00AB1B47">
        <w:rPr>
          <w:rFonts w:asciiTheme="minorHAnsi" w:hAnsiTheme="minorHAnsi"/>
          <w:color w:val="000000"/>
          <w:szCs w:val="20"/>
          <w:lang w:val="es-MX" w:eastAsia="es-MX"/>
        </w:rPr>
        <w:t>FUNC-</w:t>
      </w:r>
      <w:r w:rsidR="00541B5F" w:rsidRPr="00AB1B47">
        <w:rPr>
          <w:rFonts w:asciiTheme="minorHAnsi" w:hAnsiTheme="minorHAnsi"/>
          <w:color w:val="000000"/>
          <w:szCs w:val="20"/>
          <w:lang w:val="es-MX" w:eastAsia="es-MX"/>
        </w:rPr>
        <w:t>DPE</w:t>
      </w:r>
      <w:r w:rsidR="00B04B96" w:rsidRPr="00AB1B47">
        <w:rPr>
          <w:rFonts w:asciiTheme="minorHAnsi" w:hAnsiTheme="minorHAnsi"/>
          <w:color w:val="000000"/>
          <w:szCs w:val="20"/>
          <w:lang w:val="es-MX" w:eastAsia="es-MX"/>
        </w:rPr>
        <w:t>-009</w:t>
      </w:r>
      <w:bookmarkStart w:id="145" w:name="_Toc371934695"/>
      <w:bookmarkStart w:id="146" w:name="_Toc289774391"/>
      <w:bookmarkStart w:id="147" w:name="_Toc483324375"/>
      <w:r w:rsidR="003D2B90">
        <w:rPr>
          <w:rFonts w:asciiTheme="minorHAnsi" w:hAnsiTheme="minorHAnsi"/>
          <w:color w:val="000000"/>
          <w:szCs w:val="20"/>
          <w:lang w:val="es-MX" w:eastAsia="es-MX"/>
        </w:rPr>
        <w:t xml:space="preserve"> - </w:t>
      </w:r>
      <w:r w:rsidR="00B04B96" w:rsidRPr="00AB1B47">
        <w:rPr>
          <w:rFonts w:asciiTheme="minorHAnsi" w:hAnsiTheme="minorHAnsi"/>
          <w:color w:val="000000"/>
          <w:szCs w:val="20"/>
          <w:lang w:val="es-MX" w:eastAsia="es-MX"/>
        </w:rPr>
        <w:t>Validar que el sistema permita personalizar las plantillas de los documentos automatizados.</w:t>
      </w:r>
    </w:p>
    <w:p w14:paraId="1ACD36A2" w14:textId="77777777" w:rsidR="00D16B4F" w:rsidRDefault="00D16B4F" w:rsidP="000E0841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48" w:name="_Toc487560530"/>
      <w:r w:rsidRPr="00AD37DD">
        <w:rPr>
          <w:rFonts w:asciiTheme="minorHAnsi" w:hAnsiTheme="minorHAnsi" w:cstheme="minorHAnsi"/>
          <w:sz w:val="20"/>
        </w:rPr>
        <w:t>Referencias</w:t>
      </w:r>
      <w:bookmarkEnd w:id="145"/>
      <w:bookmarkEnd w:id="146"/>
      <w:bookmarkEnd w:id="147"/>
      <w:bookmarkEnd w:id="148"/>
    </w:p>
    <w:p w14:paraId="1ACD36A3" w14:textId="77777777" w:rsidR="000A54D1" w:rsidRPr="004B4A20" w:rsidRDefault="000A54D1" w:rsidP="004B4A20">
      <w:pPr>
        <w:ind w:left="567"/>
        <w:rPr>
          <w:rFonts w:asciiTheme="minorHAnsi" w:hAnsiTheme="minorHAnsi"/>
        </w:rPr>
      </w:pPr>
      <w:r w:rsidRPr="004B4A20">
        <w:rPr>
          <w:rFonts w:asciiTheme="minorHAnsi" w:hAnsiTheme="minorHAnsi"/>
        </w:rPr>
        <w:t>Documentación de referencia derivada del proyecto CONECII</w:t>
      </w:r>
      <w:r w:rsidR="00994C92">
        <w:rPr>
          <w:rFonts w:asciiTheme="minorHAnsi" w:hAnsiTheme="minorHAnsi"/>
        </w:rPr>
        <w:t>.</w:t>
      </w:r>
    </w:p>
    <w:tbl>
      <w:tblPr>
        <w:tblW w:w="92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2"/>
        <w:gridCol w:w="5812"/>
        <w:gridCol w:w="2409"/>
      </w:tblGrid>
      <w:tr w:rsidR="00CC316F" w:rsidRPr="00AD37DD" w14:paraId="1ACD36A7" w14:textId="77777777" w:rsidTr="000A54D1">
        <w:trPr>
          <w:jc w:val="center"/>
        </w:trPr>
        <w:tc>
          <w:tcPr>
            <w:tcW w:w="992" w:type="dxa"/>
            <w:shd w:val="clear" w:color="auto" w:fill="BFBFBF" w:themeFill="background1" w:themeFillShade="BF"/>
          </w:tcPr>
          <w:p w14:paraId="1ACD36A4" w14:textId="77777777" w:rsidR="00CC316F" w:rsidRPr="00AD37DD" w:rsidRDefault="00AD37DD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5812" w:type="dxa"/>
            <w:shd w:val="clear" w:color="auto" w:fill="BFBFBF" w:themeFill="background1" w:themeFillShade="BF"/>
          </w:tcPr>
          <w:p w14:paraId="1ACD36A5" w14:textId="77777777" w:rsidR="00CC316F" w:rsidRPr="00AD37DD" w:rsidRDefault="00CC316F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Título del documento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14:paraId="1ACD36A6" w14:textId="77777777" w:rsidR="00CC316F" w:rsidRPr="00AD37DD" w:rsidRDefault="00CC316F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Organización</w:t>
            </w:r>
          </w:p>
        </w:tc>
      </w:tr>
      <w:tr w:rsidR="00CC316F" w:rsidRPr="00AD37DD" w14:paraId="1ACD36AB" w14:textId="77777777" w:rsidTr="000A54D1">
        <w:trPr>
          <w:jc w:val="center"/>
        </w:trPr>
        <w:tc>
          <w:tcPr>
            <w:tcW w:w="992" w:type="dxa"/>
            <w:vAlign w:val="center"/>
          </w:tcPr>
          <w:p w14:paraId="1ACD36A8" w14:textId="77777777" w:rsidR="00CC316F" w:rsidRPr="00AD37DD" w:rsidRDefault="00CC316F" w:rsidP="009A0D8E">
            <w:pPr>
              <w:pStyle w:val="ndice2"/>
            </w:pPr>
            <w:r w:rsidRPr="00AD37DD">
              <w:t>1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1ACD36A9" w14:textId="77777777" w:rsidR="00CC316F" w:rsidRPr="000A54D1" w:rsidRDefault="00221BAE" w:rsidP="00994C92">
            <w:pPr>
              <w:rPr>
                <w:rFonts w:asciiTheme="minorHAnsi" w:hAnsiTheme="minorHAnsi"/>
              </w:rPr>
            </w:pPr>
            <w:r w:rsidRPr="000A54D1">
              <w:rPr>
                <w:rFonts w:asciiTheme="minorHAnsi" w:hAnsiTheme="minorHAnsi"/>
              </w:rPr>
              <w:t>Diagrama Conceptual de la Solución Tecnológica (Di</w:t>
            </w:r>
            <w:r w:rsidR="006439FE">
              <w:rPr>
                <w:rFonts w:asciiTheme="minorHAnsi" w:hAnsiTheme="minorHAnsi"/>
              </w:rPr>
              <w:t>aConcepSolTec_CONECII</w:t>
            </w:r>
            <w:r w:rsidR="00CC316F" w:rsidRPr="000A54D1">
              <w:rPr>
                <w:rFonts w:asciiTheme="minorHAnsi" w:hAnsiTheme="minorHAnsi"/>
              </w:rPr>
              <w:t>.docx</w:t>
            </w:r>
            <w:r w:rsidRPr="000A54D1">
              <w:rPr>
                <w:rFonts w:asciiTheme="minorHAnsi" w:hAnsiTheme="minorHAnsi"/>
              </w:rPr>
              <w:t>)</w:t>
            </w:r>
            <w:r w:rsidR="008A3DB6" w:rsidRPr="000A54D1">
              <w:rPr>
                <w:rFonts w:asciiTheme="minorHAnsi" w:hAnsiTheme="minorHAnsi"/>
              </w:rPr>
              <w:t>.</w:t>
            </w:r>
          </w:p>
        </w:tc>
        <w:tc>
          <w:tcPr>
            <w:tcW w:w="2409" w:type="dxa"/>
            <w:vAlign w:val="center"/>
          </w:tcPr>
          <w:p w14:paraId="1ACD36AA" w14:textId="5DA305F6" w:rsidR="00CC316F" w:rsidRPr="000A54D1" w:rsidRDefault="006E3573" w:rsidP="000A54D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SEGOB</w:t>
            </w:r>
          </w:p>
        </w:tc>
      </w:tr>
      <w:tr w:rsidR="006E3573" w:rsidRPr="00AD37DD" w14:paraId="1ACD36AF" w14:textId="77777777" w:rsidTr="00D24D05">
        <w:trPr>
          <w:jc w:val="center"/>
        </w:trPr>
        <w:tc>
          <w:tcPr>
            <w:tcW w:w="992" w:type="dxa"/>
            <w:vAlign w:val="center"/>
          </w:tcPr>
          <w:p w14:paraId="1ACD36AC" w14:textId="77777777" w:rsidR="006E3573" w:rsidRPr="00AD37DD" w:rsidRDefault="006E3573" w:rsidP="006E3573">
            <w:pPr>
              <w:pStyle w:val="ndice2"/>
            </w:pPr>
            <w:r w:rsidRPr="00AD37DD">
              <w:t>2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1ACD36AD" w14:textId="77777777" w:rsidR="006E3573" w:rsidRPr="000A54D1" w:rsidRDefault="006E3573" w:rsidP="006E3573">
            <w:pPr>
              <w:rPr>
                <w:rFonts w:asciiTheme="minorHAnsi" w:hAnsiTheme="minorHAnsi"/>
              </w:rPr>
            </w:pPr>
            <w:r w:rsidRPr="000A54D1">
              <w:rPr>
                <w:rFonts w:asciiTheme="minorHAnsi" w:hAnsiTheme="minorHAnsi"/>
              </w:rPr>
              <w:t>Requerimientos de la Solución Tecnológica (</w:t>
            </w:r>
            <w:r>
              <w:rPr>
                <w:rFonts w:asciiTheme="minorHAnsi" w:hAnsiTheme="minorHAnsi"/>
              </w:rPr>
              <w:t>ReqSolTec_CONECII</w:t>
            </w:r>
            <w:r w:rsidRPr="000A54D1">
              <w:rPr>
                <w:rFonts w:asciiTheme="minorHAnsi" w:hAnsiTheme="minorHAnsi"/>
              </w:rPr>
              <w:t>.docx).</w:t>
            </w:r>
          </w:p>
        </w:tc>
        <w:tc>
          <w:tcPr>
            <w:tcW w:w="2409" w:type="dxa"/>
          </w:tcPr>
          <w:p w14:paraId="1ACD36AE" w14:textId="522883A3" w:rsidR="006E3573" w:rsidRPr="000A54D1" w:rsidRDefault="006E3573" w:rsidP="006E3573">
            <w:pPr>
              <w:jc w:val="center"/>
              <w:rPr>
                <w:rFonts w:asciiTheme="minorHAnsi" w:hAnsiTheme="minorHAnsi"/>
              </w:rPr>
            </w:pPr>
            <w:r w:rsidRPr="005F0692">
              <w:rPr>
                <w:rFonts w:asciiTheme="minorHAnsi" w:hAnsiTheme="minorHAnsi"/>
              </w:rPr>
              <w:t>SEGOB</w:t>
            </w:r>
          </w:p>
        </w:tc>
      </w:tr>
      <w:tr w:rsidR="006E3573" w:rsidRPr="00AD37DD" w14:paraId="1ACD36B3" w14:textId="77777777" w:rsidTr="00D24D05">
        <w:trPr>
          <w:trHeight w:val="613"/>
          <w:jc w:val="center"/>
        </w:trPr>
        <w:tc>
          <w:tcPr>
            <w:tcW w:w="992" w:type="dxa"/>
            <w:vAlign w:val="center"/>
          </w:tcPr>
          <w:p w14:paraId="1ACD36B0" w14:textId="77777777" w:rsidR="006E3573" w:rsidRPr="00AD37DD" w:rsidRDefault="006E3573" w:rsidP="006E3573">
            <w:pPr>
              <w:pStyle w:val="ndice2"/>
            </w:pPr>
            <w:r>
              <w:t>3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1ACD36B1" w14:textId="77777777" w:rsidR="006E3573" w:rsidRPr="000A54D1" w:rsidRDefault="006E3573" w:rsidP="006E3573">
            <w:pPr>
              <w:rPr>
                <w:rFonts w:asciiTheme="minorHAnsi" w:hAnsiTheme="minorHAnsi"/>
              </w:rPr>
            </w:pPr>
            <w:r w:rsidRPr="000A54D1">
              <w:rPr>
                <w:rFonts w:asciiTheme="minorHAnsi" w:hAnsiTheme="minorHAnsi"/>
              </w:rPr>
              <w:t>Glosario de Términos. (GlosarioTer</w:t>
            </w:r>
            <w:r>
              <w:rPr>
                <w:rFonts w:asciiTheme="minorHAnsi" w:hAnsiTheme="minorHAnsi"/>
              </w:rPr>
              <w:t>_CONECII</w:t>
            </w:r>
            <w:r w:rsidRPr="000A54D1">
              <w:rPr>
                <w:rFonts w:asciiTheme="minorHAnsi" w:hAnsiTheme="minorHAnsi"/>
              </w:rPr>
              <w:t>.docx).</w:t>
            </w:r>
          </w:p>
        </w:tc>
        <w:tc>
          <w:tcPr>
            <w:tcW w:w="2409" w:type="dxa"/>
          </w:tcPr>
          <w:p w14:paraId="1ACD36B2" w14:textId="774ED2D0" w:rsidR="006E3573" w:rsidRPr="000A54D1" w:rsidRDefault="006E3573" w:rsidP="006E3573">
            <w:pPr>
              <w:jc w:val="center"/>
              <w:rPr>
                <w:rFonts w:asciiTheme="minorHAnsi" w:hAnsiTheme="minorHAnsi"/>
              </w:rPr>
            </w:pPr>
            <w:r w:rsidRPr="005F0692">
              <w:rPr>
                <w:rFonts w:asciiTheme="minorHAnsi" w:hAnsiTheme="minorHAnsi"/>
              </w:rPr>
              <w:t>SEGOB</w:t>
            </w:r>
          </w:p>
        </w:tc>
      </w:tr>
      <w:tr w:rsidR="006E3573" w:rsidRPr="00AD37DD" w14:paraId="1ACD36B7" w14:textId="77777777" w:rsidTr="00D24D05">
        <w:trPr>
          <w:trHeight w:val="551"/>
          <w:jc w:val="center"/>
        </w:trPr>
        <w:tc>
          <w:tcPr>
            <w:tcW w:w="992" w:type="dxa"/>
            <w:vAlign w:val="center"/>
          </w:tcPr>
          <w:p w14:paraId="1ACD36B4" w14:textId="77777777" w:rsidR="006E3573" w:rsidRPr="00AD37DD" w:rsidRDefault="006E3573" w:rsidP="006E3573">
            <w:pPr>
              <w:pStyle w:val="ndice2"/>
            </w:pPr>
            <w:r>
              <w:t>4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1ACD36B5" w14:textId="77777777" w:rsidR="006E3573" w:rsidRPr="000A54D1" w:rsidRDefault="006E3573" w:rsidP="006E3573">
            <w:pPr>
              <w:rPr>
                <w:rFonts w:asciiTheme="minorHAnsi" w:hAnsiTheme="minorHAnsi"/>
              </w:rPr>
            </w:pPr>
            <w:r w:rsidRPr="000A54D1">
              <w:rPr>
                <w:rFonts w:asciiTheme="minorHAnsi" w:hAnsiTheme="minorHAnsi"/>
              </w:rPr>
              <w:t>Modelo de Flujo de Negocios. (ModFlujoNeg</w:t>
            </w:r>
            <w:r>
              <w:rPr>
                <w:rFonts w:asciiTheme="minorHAnsi" w:hAnsiTheme="minorHAnsi"/>
              </w:rPr>
              <w:t>_CONECII</w:t>
            </w:r>
            <w:r w:rsidRPr="000A54D1">
              <w:rPr>
                <w:rFonts w:asciiTheme="minorHAnsi" w:hAnsiTheme="minorHAnsi"/>
              </w:rPr>
              <w:t>.docx).</w:t>
            </w:r>
          </w:p>
        </w:tc>
        <w:tc>
          <w:tcPr>
            <w:tcW w:w="2409" w:type="dxa"/>
          </w:tcPr>
          <w:p w14:paraId="1ACD36B6" w14:textId="25FA6429" w:rsidR="006E3573" w:rsidRPr="000A54D1" w:rsidRDefault="006E3573" w:rsidP="006E3573">
            <w:pPr>
              <w:jc w:val="center"/>
              <w:rPr>
                <w:rFonts w:asciiTheme="minorHAnsi" w:hAnsiTheme="minorHAnsi"/>
              </w:rPr>
            </w:pPr>
            <w:r w:rsidRPr="005F0692">
              <w:rPr>
                <w:rFonts w:asciiTheme="minorHAnsi" w:hAnsiTheme="minorHAnsi"/>
              </w:rPr>
              <w:t>SEGOB</w:t>
            </w:r>
          </w:p>
        </w:tc>
      </w:tr>
      <w:tr w:rsidR="006E3573" w:rsidRPr="00AD37DD" w14:paraId="29938A4C" w14:textId="77777777" w:rsidTr="00D24D05">
        <w:trPr>
          <w:trHeight w:val="551"/>
          <w:jc w:val="center"/>
        </w:trPr>
        <w:tc>
          <w:tcPr>
            <w:tcW w:w="992" w:type="dxa"/>
            <w:vAlign w:val="center"/>
          </w:tcPr>
          <w:p w14:paraId="07020C78" w14:textId="07681AA4" w:rsidR="006E3573" w:rsidRDefault="006E3573" w:rsidP="006E3573">
            <w:pPr>
              <w:pStyle w:val="ndice2"/>
            </w:pPr>
            <w:r>
              <w:t>5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74A51734" w14:textId="21A2DBB3" w:rsidR="006E3573" w:rsidRPr="000A54D1" w:rsidRDefault="006E3573" w:rsidP="006E357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Catálogo de Reglas de Negocio. (CatRegNeg_CONECII.docx).</w:t>
            </w:r>
          </w:p>
        </w:tc>
        <w:tc>
          <w:tcPr>
            <w:tcW w:w="2409" w:type="dxa"/>
          </w:tcPr>
          <w:p w14:paraId="7C782E42" w14:textId="11E13045" w:rsidR="006E3573" w:rsidRPr="000A54D1" w:rsidRDefault="006E3573" w:rsidP="006E3573">
            <w:pPr>
              <w:jc w:val="center"/>
              <w:rPr>
                <w:rFonts w:asciiTheme="minorHAnsi" w:hAnsiTheme="minorHAnsi"/>
              </w:rPr>
            </w:pPr>
            <w:r w:rsidRPr="005F0692">
              <w:rPr>
                <w:rFonts w:asciiTheme="minorHAnsi" w:hAnsiTheme="minorHAnsi"/>
              </w:rPr>
              <w:t>SEGOB</w:t>
            </w:r>
          </w:p>
        </w:tc>
      </w:tr>
    </w:tbl>
    <w:p w14:paraId="1ACD36B8" w14:textId="77777777" w:rsidR="00554004" w:rsidRPr="00AD37DD" w:rsidRDefault="00554004" w:rsidP="00554004">
      <w:pPr>
        <w:rPr>
          <w:rFonts w:asciiTheme="minorHAnsi" w:hAnsiTheme="minorHAnsi" w:cstheme="minorHAnsi"/>
        </w:rPr>
      </w:pPr>
    </w:p>
    <w:p w14:paraId="1ACD36B9" w14:textId="77777777" w:rsidR="00554004" w:rsidRPr="00AD37DD" w:rsidRDefault="00554004" w:rsidP="00554004">
      <w:pPr>
        <w:rPr>
          <w:rFonts w:asciiTheme="minorHAnsi" w:hAnsiTheme="minorHAnsi" w:cstheme="minorHAnsi"/>
        </w:rPr>
      </w:pPr>
    </w:p>
    <w:p w14:paraId="1ACD36BA" w14:textId="77777777" w:rsidR="00127334" w:rsidRDefault="00127334" w:rsidP="00554004">
      <w:pPr>
        <w:rPr>
          <w:rFonts w:asciiTheme="minorHAnsi" w:hAnsiTheme="minorHAnsi" w:cstheme="minorHAnsi"/>
        </w:rPr>
        <w:sectPr w:rsidR="00127334" w:rsidSect="00C254C3">
          <w:headerReference w:type="default" r:id="rId15"/>
          <w:footerReference w:type="default" r:id="rId16"/>
          <w:pgSz w:w="12242" w:h="15842" w:code="1"/>
          <w:pgMar w:top="567" w:right="1134" w:bottom="567" w:left="1134" w:header="567" w:footer="454" w:gutter="0"/>
          <w:cols w:space="708"/>
          <w:docGrid w:linePitch="360"/>
        </w:sectPr>
      </w:pPr>
    </w:p>
    <w:p w14:paraId="1ACD36BB" w14:textId="77777777" w:rsidR="00CC316F" w:rsidRPr="00AD37DD" w:rsidRDefault="00CC316F" w:rsidP="000E0841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49" w:name="_Toc461701862"/>
      <w:bookmarkStart w:id="150" w:name="_Toc483324376"/>
      <w:bookmarkStart w:id="151" w:name="_Toc487560531"/>
      <w:r w:rsidRPr="00AD37DD">
        <w:rPr>
          <w:rFonts w:asciiTheme="minorHAnsi" w:hAnsiTheme="minorHAnsi" w:cstheme="minorHAnsi"/>
          <w:sz w:val="20"/>
        </w:rPr>
        <w:lastRenderedPageBreak/>
        <w:t>Firmas de Aprobación</w:t>
      </w:r>
      <w:bookmarkEnd w:id="149"/>
      <w:bookmarkEnd w:id="150"/>
      <w:bookmarkEnd w:id="151"/>
    </w:p>
    <w:p w14:paraId="1ACD36BC" w14:textId="77777777" w:rsidR="00CC316F" w:rsidRDefault="00CC316F" w:rsidP="0034123A">
      <w:pPr>
        <w:spacing w:after="0" w:line="240" w:lineRule="auto"/>
        <w:rPr>
          <w:rFonts w:asciiTheme="minorHAnsi" w:hAnsiTheme="minorHAnsi" w:cstheme="minorHAnsi"/>
        </w:rPr>
      </w:pPr>
    </w:p>
    <w:p w14:paraId="1ACD36BD" w14:textId="77777777"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bookmarkEnd w:id="6"/>
    <w:bookmarkEnd w:id="7"/>
    <w:bookmarkEnd w:id="8"/>
    <w:bookmarkEnd w:id="9"/>
    <w:bookmarkEnd w:id="10"/>
    <w:bookmarkEnd w:id="11"/>
    <w:bookmarkEnd w:id="12"/>
    <w:bookmarkEnd w:id="13"/>
    <w:p w14:paraId="0990CBF9" w14:textId="77777777" w:rsidR="00CE5D87" w:rsidRPr="00C207B5" w:rsidRDefault="00CE5D87" w:rsidP="00CE5D87">
      <w:pPr>
        <w:spacing w:after="0" w:line="240" w:lineRule="auto"/>
        <w:rPr>
          <w:rFonts w:asciiTheme="minorHAnsi" w:hAnsiTheme="minorHAnsi" w:cstheme="minorHAnsi"/>
        </w:rPr>
      </w:pPr>
    </w:p>
    <w:p w14:paraId="12EDC2DC" w14:textId="77777777" w:rsidR="00CE5D87" w:rsidRDefault="00CE5D87" w:rsidP="00CE5D87">
      <w:pPr>
        <w:spacing w:after="0" w:line="240" w:lineRule="auto"/>
        <w:rPr>
          <w:rFonts w:asciiTheme="minorHAnsi" w:hAnsiTheme="minorHAnsi" w:cstheme="minorHAnsi"/>
        </w:rPr>
      </w:pPr>
    </w:p>
    <w:p w14:paraId="62FE184D" w14:textId="77777777" w:rsidR="00CE5D87" w:rsidRDefault="00CE5D87" w:rsidP="00CE5D87">
      <w:pPr>
        <w:spacing w:after="0" w:line="240" w:lineRule="auto"/>
        <w:rPr>
          <w:rFonts w:asciiTheme="minorHAnsi" w:hAnsiTheme="minorHAnsi" w:cstheme="minorHAnsi"/>
        </w:rPr>
      </w:pPr>
    </w:p>
    <w:p w14:paraId="48F72AB9" w14:textId="77777777" w:rsidR="00CE5D87" w:rsidRPr="00C207B5" w:rsidRDefault="00CE5D87" w:rsidP="00CE5D87">
      <w:pPr>
        <w:spacing w:after="0" w:line="240" w:lineRule="auto"/>
        <w:rPr>
          <w:rFonts w:asciiTheme="minorHAnsi" w:hAnsiTheme="minorHAnsi" w:cstheme="minorHAnsi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CE5D87" w:rsidRPr="00C207B5" w14:paraId="7E0C88D2" w14:textId="77777777" w:rsidTr="00F202A5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46593CA0" w14:textId="77777777" w:rsidR="00CE5D87" w:rsidRPr="00C207B5" w:rsidRDefault="00CE5D87" w:rsidP="00F202A5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  <w:lang w:val="es-MX"/>
              </w:rPr>
            </w:pPr>
            <w:r w:rsidRPr="00C207B5">
              <w:rPr>
                <w:rFonts w:asciiTheme="minorHAnsi" w:hAnsiTheme="minorHAnsi" w:cstheme="minorHAnsi"/>
                <w:szCs w:val="20"/>
                <w:lang w:val="es-MX"/>
              </w:rPr>
              <w:t>Comisario Jefe</w:t>
            </w:r>
          </w:p>
          <w:p w14:paraId="6877A3A2" w14:textId="77777777" w:rsidR="00CE5D87" w:rsidRPr="00C207B5" w:rsidRDefault="00CE5D87" w:rsidP="00F202A5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  <w:lang w:val="es-MX"/>
              </w:rPr>
            </w:pPr>
            <w:r w:rsidRPr="00C207B5">
              <w:rPr>
                <w:rFonts w:asciiTheme="minorHAnsi" w:hAnsiTheme="minorHAnsi" w:cstheme="minorHAnsi"/>
                <w:szCs w:val="20"/>
                <w:lang w:val="es-MX"/>
              </w:rPr>
              <w:t>Oscar Alberto Margain Pitman</w:t>
            </w:r>
          </w:p>
          <w:p w14:paraId="50CD7211" w14:textId="77777777" w:rsidR="00CE5D87" w:rsidRPr="00C207B5" w:rsidRDefault="00CE5D87" w:rsidP="00F202A5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  <w:lang w:val="es-MX"/>
              </w:rPr>
            </w:pPr>
            <w:r w:rsidRPr="00C207B5">
              <w:rPr>
                <w:rFonts w:asciiTheme="minorHAnsi" w:hAnsiTheme="minorHAnsi" w:cstheme="minorHAnsi"/>
                <w:szCs w:val="20"/>
                <w:lang w:val="es-MX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14:paraId="749DC572" w14:textId="77777777" w:rsidR="00CE5D87" w:rsidRPr="00C207B5" w:rsidRDefault="00CE5D87" w:rsidP="00F202A5">
            <w:pPr>
              <w:spacing w:before="0" w:after="0"/>
              <w:ind w:left="360"/>
              <w:jc w:val="center"/>
              <w:rPr>
                <w:rFonts w:asciiTheme="minorHAnsi" w:hAnsiTheme="minorHAnsi" w:cstheme="minorHAnsi"/>
                <w:szCs w:val="20"/>
                <w:lang w:val="es-MX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63ACAD5C" w14:textId="77777777" w:rsidR="00CE5D87" w:rsidRPr="00C207B5" w:rsidRDefault="00CE5D87" w:rsidP="00F202A5">
            <w:pPr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C207B5">
              <w:rPr>
                <w:rFonts w:asciiTheme="minorHAnsi" w:hAnsiTheme="minorHAnsi" w:cstheme="minorHAnsi"/>
              </w:rPr>
              <w:t>Inspector</w:t>
            </w:r>
          </w:p>
          <w:p w14:paraId="72838181" w14:textId="77777777" w:rsidR="00CE5D87" w:rsidRPr="00C207B5" w:rsidRDefault="00CE5D87" w:rsidP="00F202A5">
            <w:pPr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C207B5">
              <w:rPr>
                <w:rFonts w:asciiTheme="minorHAnsi" w:hAnsiTheme="minorHAnsi" w:cstheme="minorHAnsi"/>
              </w:rPr>
              <w:t>Julio Alberto González Cárdenas</w:t>
            </w:r>
          </w:p>
          <w:p w14:paraId="3A0C1EF6" w14:textId="77777777" w:rsidR="00CE5D87" w:rsidRPr="00C207B5" w:rsidRDefault="00CE5D87" w:rsidP="00F202A5">
            <w:pPr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C207B5">
              <w:rPr>
                <w:rFonts w:asciiTheme="minorHAnsi" w:hAnsiTheme="minorHAnsi" w:cstheme="minorHAnsi"/>
              </w:rPr>
              <w:t>Director de Tecnologías de Información y Comunicaciones</w:t>
            </w:r>
            <w:r w:rsidRPr="00C207B5" w:rsidDel="001A4729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CE5D87" w:rsidRPr="00C207B5" w14:paraId="7E80B20D" w14:textId="77777777" w:rsidTr="00F202A5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1E9EF1A" w14:textId="77777777" w:rsidR="00CE5D87" w:rsidRPr="00C207B5" w:rsidRDefault="00CE5D87" w:rsidP="00F202A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14:paraId="46869A60" w14:textId="77777777" w:rsidR="00CE5D87" w:rsidRPr="00C207B5" w:rsidRDefault="00CE5D87" w:rsidP="00F202A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>Martha López Pelcastre</w:t>
            </w:r>
          </w:p>
          <w:p w14:paraId="34DD3E3A" w14:textId="77777777" w:rsidR="00CE5D87" w:rsidRPr="00C207B5" w:rsidRDefault="00CE5D87" w:rsidP="00F202A5">
            <w:pPr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>Subdirectora de Soluciones de Tecnologías de Información</w:t>
            </w:r>
            <w:r w:rsidRPr="00C207B5" w:rsidDel="00864F9D">
              <w:rPr>
                <w:rFonts w:asciiTheme="minorHAnsi" w:hAnsiTheme="minorHAnsi" w:cstheme="minorHAnsi"/>
              </w:rPr>
              <w:t xml:space="preserve"> </w:t>
            </w:r>
            <w:r w:rsidRPr="00C207B5" w:rsidDel="001A4729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</w:tcPr>
          <w:p w14:paraId="26A8F962" w14:textId="77777777" w:rsidR="00CE5D87" w:rsidRPr="00C207B5" w:rsidRDefault="00CE5D87" w:rsidP="00F202A5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3B73F4ED" w14:textId="77777777" w:rsidR="00CE5D87" w:rsidRPr="00C207B5" w:rsidRDefault="00CE5D87" w:rsidP="00F202A5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C207B5">
              <w:rPr>
                <w:rFonts w:asciiTheme="minorHAnsi" w:hAnsiTheme="minorHAnsi" w:cstheme="minorHAnsi"/>
              </w:rPr>
              <w:t>Subinspector</w:t>
            </w:r>
          </w:p>
          <w:p w14:paraId="6A87F725" w14:textId="77777777" w:rsidR="00CE5D87" w:rsidRPr="00C207B5" w:rsidRDefault="00CE5D87" w:rsidP="00F202A5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C207B5">
              <w:rPr>
                <w:rFonts w:asciiTheme="minorHAnsi" w:hAnsiTheme="minorHAnsi" w:cstheme="minorHAnsi"/>
              </w:rPr>
              <w:t>Ángel Rogelio López Gutiérrez</w:t>
            </w:r>
          </w:p>
          <w:p w14:paraId="7D21387B" w14:textId="77777777" w:rsidR="00CE5D87" w:rsidRPr="00C207B5" w:rsidRDefault="00CE5D87" w:rsidP="00F202A5">
            <w:pPr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>Subdirector de Estrategia Digital y Seguridad de la Información</w:t>
            </w:r>
            <w:r w:rsidRPr="00C207B5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  <w:tr w:rsidR="00CE5D87" w:rsidRPr="00C207B5" w14:paraId="066C53C1" w14:textId="77777777" w:rsidTr="00F202A5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2A3BA82A" w14:textId="77777777" w:rsidR="00CE5D87" w:rsidRPr="00C207B5" w:rsidRDefault="00CE5D87" w:rsidP="00F202A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>Oficial</w:t>
            </w:r>
          </w:p>
          <w:p w14:paraId="4DAF2E72" w14:textId="77777777" w:rsidR="00CE5D87" w:rsidRPr="00C207B5" w:rsidRDefault="00CE5D87" w:rsidP="00F202A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>Jesús Bravo Clavellina</w:t>
            </w:r>
          </w:p>
          <w:p w14:paraId="5495A76D" w14:textId="77777777" w:rsidR="00CE5D87" w:rsidRPr="00C207B5" w:rsidRDefault="00CE5D87" w:rsidP="00F202A5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>Jefe de Departamento de Diseño de Soluciones</w:t>
            </w:r>
            <w:r w:rsidRPr="00C207B5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14:paraId="0C44DC8A" w14:textId="77777777" w:rsidR="00CE5D87" w:rsidRPr="00C207B5" w:rsidRDefault="00CE5D87" w:rsidP="00F202A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</w:tcPr>
          <w:p w14:paraId="48CD48BD" w14:textId="77777777" w:rsidR="00CE5D87" w:rsidRPr="00C207B5" w:rsidRDefault="00CE5D87" w:rsidP="00F202A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207B5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</w:tbl>
    <w:p w14:paraId="04D5C578" w14:textId="0D7D9F04" w:rsidR="00CE5D87" w:rsidRDefault="00CE5D87" w:rsidP="00CE5D87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274A1DF1" w14:textId="77777777" w:rsidR="00CE5D87" w:rsidRDefault="00CE5D87">
      <w:pPr>
        <w:spacing w:before="0" w:after="0" w:line="240" w:lineRule="auto"/>
        <w:jc w:val="left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br w:type="page"/>
      </w:r>
    </w:p>
    <w:p w14:paraId="616B76F2" w14:textId="77777777" w:rsidR="00CE5D87" w:rsidRDefault="00CE5D87" w:rsidP="00CE5D87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72BF1E4B" w14:textId="77777777" w:rsidR="00CE5D87" w:rsidRDefault="00CE5D87" w:rsidP="00CE5D87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18845F8D" w14:textId="77777777" w:rsidR="00B10F2D" w:rsidRDefault="00B10F2D" w:rsidP="00CE5D87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28FA112B" w14:textId="77777777" w:rsidR="00CE5D87" w:rsidRDefault="00CE5D87" w:rsidP="00CE5D87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1C716415" w14:textId="77777777" w:rsidR="00CE5D87" w:rsidRPr="00C207B5" w:rsidRDefault="00CE5D87" w:rsidP="00CE5D87">
      <w:pPr>
        <w:spacing w:after="0" w:line="240" w:lineRule="auto"/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CE5D87" w:rsidRPr="00C207B5" w14:paraId="25D0A6B7" w14:textId="77777777" w:rsidTr="00F202A5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4ADD79F7" w14:textId="77777777" w:rsidR="00B10F2D" w:rsidRPr="00AC6315" w:rsidRDefault="00B10F2D" w:rsidP="00B10F2D">
            <w:pPr>
              <w:spacing w:after="0"/>
              <w:jc w:val="center"/>
              <w:rPr>
                <w:rFonts w:ascii="Calibri" w:hAnsi="Calibri" w:cs="Calibri"/>
                <w:szCs w:val="20"/>
              </w:rPr>
            </w:pPr>
            <w:r w:rsidRPr="00AC6315">
              <w:rPr>
                <w:rFonts w:ascii="Calibri" w:hAnsi="Calibri" w:cs="Calibri"/>
                <w:szCs w:val="20"/>
              </w:rPr>
              <w:t>José Luis Ramírez Hernández</w:t>
            </w:r>
          </w:p>
          <w:p w14:paraId="455B231C" w14:textId="2D9CD532" w:rsidR="00CE5D87" w:rsidRPr="00C207B5" w:rsidRDefault="00B10F2D" w:rsidP="00B10F2D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AC6315">
              <w:rPr>
                <w:rFonts w:ascii="Calibri" w:hAnsi="Calibri" w:cs="Calibri"/>
                <w:szCs w:val="20"/>
              </w:rPr>
              <w:t>Director de Gestión de Tecnologías de la Información SEGOB</w:t>
            </w:r>
          </w:p>
        </w:tc>
        <w:tc>
          <w:tcPr>
            <w:tcW w:w="500" w:type="pct"/>
            <w:shd w:val="clear" w:color="auto" w:fill="FFFFFF"/>
          </w:tcPr>
          <w:p w14:paraId="545EC482" w14:textId="77777777" w:rsidR="00CE5D87" w:rsidRPr="00C207B5" w:rsidRDefault="00CE5D87" w:rsidP="00F202A5">
            <w:pPr>
              <w:spacing w:before="0" w:after="0"/>
              <w:ind w:left="360"/>
              <w:jc w:val="center"/>
              <w:rPr>
                <w:rFonts w:asciiTheme="minorHAnsi" w:hAnsiTheme="minorHAnsi" w:cstheme="minorHAnsi"/>
                <w:szCs w:val="20"/>
                <w:lang w:val="es-MX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52A5992D" w14:textId="77777777" w:rsidR="00CE5D87" w:rsidRPr="00C207B5" w:rsidRDefault="00CE5D87" w:rsidP="00F202A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>Saúl Torres García</w:t>
            </w:r>
          </w:p>
          <w:p w14:paraId="35F2270B" w14:textId="77777777" w:rsidR="00CE5D87" w:rsidRPr="00C207B5" w:rsidRDefault="00CE5D87" w:rsidP="00F202A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>Subdirector de Desarrollo y Mantenimiento de Soluciones Móviles, Ágiles e Inteligencia de Negocio SEGOB</w:t>
            </w:r>
            <w:r w:rsidRPr="00C207B5" w:rsidDel="00864F9D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CE5D87" w:rsidRPr="00C207B5" w14:paraId="3FBA4EA6" w14:textId="77777777" w:rsidTr="00F202A5">
        <w:trPr>
          <w:trHeight w:val="2235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50988C87" w14:textId="77777777" w:rsidR="00CE5D87" w:rsidRPr="00C207B5" w:rsidRDefault="00CE5D87" w:rsidP="00F202A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>Juan Manuel López Sánchez</w:t>
            </w:r>
          </w:p>
          <w:p w14:paraId="0753ECEA" w14:textId="77777777" w:rsidR="00CE5D87" w:rsidRPr="00C207B5" w:rsidRDefault="00CE5D87" w:rsidP="00F202A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>Gerente de Proyecto INDRA</w:t>
            </w:r>
          </w:p>
        </w:tc>
        <w:tc>
          <w:tcPr>
            <w:tcW w:w="500" w:type="pct"/>
            <w:shd w:val="clear" w:color="auto" w:fill="FFFFFF"/>
          </w:tcPr>
          <w:p w14:paraId="39B486A1" w14:textId="77777777" w:rsidR="00CE5D87" w:rsidRPr="00C207B5" w:rsidRDefault="00CE5D87" w:rsidP="00F202A5">
            <w:pPr>
              <w:spacing w:before="0" w:after="0"/>
              <w:ind w:left="360"/>
              <w:jc w:val="center"/>
              <w:rPr>
                <w:rFonts w:asciiTheme="minorHAnsi" w:hAnsiTheme="minorHAnsi" w:cstheme="minorHAnsi"/>
                <w:szCs w:val="20"/>
                <w:lang w:val="es-MX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5D9D9C1D" w14:textId="77777777" w:rsidR="00CE5D87" w:rsidRPr="00C207B5" w:rsidRDefault="00CE5D87" w:rsidP="00F202A5">
            <w:pPr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C207B5">
              <w:rPr>
                <w:rFonts w:asciiTheme="minorHAnsi" w:hAnsiTheme="minorHAnsi" w:cstheme="minorHAnsi"/>
              </w:rPr>
              <w:t>Ricardo Márquez Ruiz</w:t>
            </w:r>
          </w:p>
          <w:p w14:paraId="027AE546" w14:textId="77777777" w:rsidR="00CE5D87" w:rsidRPr="00C207B5" w:rsidRDefault="00CE5D87" w:rsidP="00F202A5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207B5">
              <w:rPr>
                <w:rFonts w:asciiTheme="minorHAnsi" w:hAnsiTheme="minorHAnsi" w:cstheme="minorHAnsi"/>
              </w:rPr>
              <w:t xml:space="preserve">Administrador de Proyecto INDRA </w:t>
            </w:r>
          </w:p>
        </w:tc>
      </w:tr>
    </w:tbl>
    <w:p w14:paraId="58DB7D22" w14:textId="77777777" w:rsidR="00CE5D87" w:rsidRDefault="00CE5D87" w:rsidP="00CE5D87">
      <w:pPr>
        <w:rPr>
          <w:rFonts w:asciiTheme="minorHAnsi" w:hAnsiTheme="minorHAnsi" w:cstheme="minorHAnsi"/>
          <w:b/>
        </w:rPr>
      </w:pPr>
    </w:p>
    <w:p w14:paraId="775C5950" w14:textId="75FA25AD" w:rsidR="00CE5D87" w:rsidRPr="00864F9D" w:rsidRDefault="00CE5D87" w:rsidP="00CE5D8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Aprob</w:t>
      </w:r>
      <w:r w:rsidR="00B10F2D">
        <w:rPr>
          <w:rFonts w:asciiTheme="minorHAnsi" w:hAnsiTheme="minorHAnsi" w:cstheme="minorHAnsi"/>
          <w:b/>
        </w:rPr>
        <w:t>ación de caso de uso por la DPE</w:t>
      </w:r>
    </w:p>
    <w:p w14:paraId="2CDB5BB5" w14:textId="77777777" w:rsidR="00CE5D87" w:rsidRDefault="00CE5D87" w:rsidP="00CE5D87">
      <w:pPr>
        <w:rPr>
          <w:rFonts w:asciiTheme="minorHAnsi" w:hAnsiTheme="minorHAnsi" w:cstheme="minorHAnsi"/>
        </w:rPr>
      </w:pPr>
    </w:p>
    <w:p w14:paraId="7659FC27" w14:textId="77777777" w:rsidR="00CE5D87" w:rsidRDefault="00CE5D87" w:rsidP="00CE5D87">
      <w:pPr>
        <w:rPr>
          <w:rFonts w:asciiTheme="minorHAnsi" w:hAnsiTheme="minorHAnsi" w:cstheme="minorHAnsi"/>
        </w:rPr>
      </w:pPr>
    </w:p>
    <w:p w14:paraId="45193BB7" w14:textId="77777777" w:rsidR="00CE5D87" w:rsidRDefault="00CE5D87" w:rsidP="00CE5D87">
      <w:pPr>
        <w:rPr>
          <w:rFonts w:asciiTheme="minorHAnsi" w:hAnsiTheme="minorHAnsi" w:cstheme="minorHAnsi"/>
        </w:rPr>
      </w:pPr>
    </w:p>
    <w:p w14:paraId="752B565B" w14:textId="77777777" w:rsidR="00CE5D87" w:rsidRDefault="00CE5D87" w:rsidP="00CE5D87">
      <w:pPr>
        <w:rPr>
          <w:rFonts w:asciiTheme="minorHAnsi" w:hAnsiTheme="minorHAnsi" w:cstheme="minorHAnsi"/>
        </w:rPr>
      </w:pPr>
    </w:p>
    <w:p w14:paraId="1A9CDA5F" w14:textId="77777777" w:rsidR="00CE5D87" w:rsidRDefault="00CE5D87" w:rsidP="00CE5D87">
      <w:pPr>
        <w:rPr>
          <w:rFonts w:asciiTheme="minorHAnsi" w:hAnsiTheme="minorHAnsi" w:cstheme="minorHAnsi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CE5D87" w:rsidRPr="00C207B5" w14:paraId="7FBD0F15" w14:textId="77777777" w:rsidTr="00F202A5">
        <w:trPr>
          <w:trHeight w:val="1404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0E7224FD" w14:textId="77777777" w:rsidR="00CE5D87" w:rsidRPr="00C207B5" w:rsidRDefault="00CE5D87" w:rsidP="00F202A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4C01B369" w14:textId="77777777" w:rsidR="00CE5D87" w:rsidRPr="00C207B5" w:rsidRDefault="00CE5D87" w:rsidP="00F202A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>Isaías Corona Álvarez</w:t>
            </w:r>
          </w:p>
          <w:p w14:paraId="784C9124" w14:textId="77777777" w:rsidR="00CE5D87" w:rsidRPr="00C207B5" w:rsidRDefault="00CE5D87" w:rsidP="00F202A5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>Dir</w:t>
            </w:r>
            <w:r>
              <w:rPr>
                <w:rFonts w:asciiTheme="minorHAnsi" w:hAnsiTheme="minorHAnsi" w:cstheme="minorHAnsi"/>
                <w:szCs w:val="20"/>
                <w:lang w:eastAsia="es-MX"/>
              </w:rPr>
              <w:t>ector de Proyectos y Evaluación</w:t>
            </w: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</w:tcPr>
          <w:p w14:paraId="2C6915A7" w14:textId="77777777" w:rsidR="00CE5D87" w:rsidRPr="00C207B5" w:rsidRDefault="00CE5D87" w:rsidP="00F202A5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56708002" w14:textId="77777777" w:rsidR="00CE5D87" w:rsidRPr="00C207B5" w:rsidRDefault="00CE5D87" w:rsidP="00F202A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14:paraId="34EBAC7C" w14:textId="77777777" w:rsidR="00CE5D87" w:rsidRPr="00C207B5" w:rsidRDefault="00CE5D87" w:rsidP="00F202A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>Sandybel Servín Durán</w:t>
            </w:r>
          </w:p>
          <w:p w14:paraId="5044F021" w14:textId="77777777" w:rsidR="00CE5D87" w:rsidRPr="00C207B5" w:rsidRDefault="00CE5D87" w:rsidP="00F202A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207B5">
              <w:rPr>
                <w:rFonts w:asciiTheme="minorHAnsi" w:hAnsiTheme="minorHAnsi" w:cstheme="minorHAnsi"/>
                <w:szCs w:val="20"/>
                <w:lang w:eastAsia="es-MX"/>
              </w:rPr>
              <w:t>Subdirectora de Atención a los Servicios</w:t>
            </w:r>
          </w:p>
        </w:tc>
      </w:tr>
    </w:tbl>
    <w:p w14:paraId="1ACD36F4" w14:textId="77777777" w:rsidR="00AA783E" w:rsidRPr="00AD37DD" w:rsidRDefault="00AA783E" w:rsidP="009B7D7E">
      <w:pPr>
        <w:pStyle w:val="EstiloTtulo1Antes6ptoDespus3ptoInterlineadoMn"/>
        <w:jc w:val="left"/>
        <w:rPr>
          <w:rFonts w:asciiTheme="minorHAnsi" w:hAnsiTheme="minorHAnsi" w:cstheme="minorHAnsi"/>
          <w:sz w:val="20"/>
        </w:rPr>
      </w:pPr>
      <w:bookmarkStart w:id="152" w:name="_GoBack"/>
      <w:bookmarkEnd w:id="152"/>
    </w:p>
    <w:sectPr w:rsidR="00AA783E" w:rsidRPr="00AD37DD" w:rsidSect="00C254C3"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5CD4BE" w15:done="0"/>
  <w15:commentEx w15:paraId="34FF306B" w15:done="0"/>
  <w15:commentEx w15:paraId="40FBC95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69523D" w14:textId="77777777" w:rsidR="00A811E5" w:rsidRDefault="00A811E5" w:rsidP="0060039F">
      <w:pPr>
        <w:pStyle w:val="Encabezado"/>
      </w:pPr>
      <w:r>
        <w:separator/>
      </w:r>
    </w:p>
  </w:endnote>
  <w:endnote w:type="continuationSeparator" w:id="0">
    <w:p w14:paraId="0513DB0B" w14:textId="77777777" w:rsidR="00A811E5" w:rsidRDefault="00A811E5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F202A5" w14:paraId="1ACD3725" w14:textId="77777777" w:rsidTr="00EF0432">
      <w:tc>
        <w:tcPr>
          <w:tcW w:w="3465" w:type="dxa"/>
        </w:tcPr>
        <w:p w14:paraId="1ACD3722" w14:textId="77777777" w:rsidR="00F202A5" w:rsidRPr="00CD783E" w:rsidRDefault="00F202A5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ACD372D" wp14:editId="1ACD372E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9525" b="0"/>
                    <wp:wrapNone/>
                    <wp:docPr id="3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CD372F" w14:textId="77777777" w:rsidR="00F202A5" w:rsidRPr="00CD783E" w:rsidRDefault="00F202A5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14:paraId="1ACD3730" w14:textId="77777777" w:rsidR="00F202A5" w:rsidRPr="0070527F" w:rsidRDefault="00F202A5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" stroked="f">
                    <v:textbox>
                      <w:txbxContent>
                        <w:p w14:paraId="1ACD372F" w14:textId="77777777" w:rsidR="00F202A5" w:rsidRPr="00CD783E" w:rsidRDefault="00F202A5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14:paraId="1ACD3730" w14:textId="77777777" w:rsidR="00F202A5" w:rsidRPr="0070527F" w:rsidRDefault="00F202A5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14:paraId="1ACD3723" w14:textId="77777777" w:rsidR="00F202A5" w:rsidRPr="00BE4042" w:rsidRDefault="00F202A5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1ACD3724" w14:textId="77777777" w:rsidR="00F202A5" w:rsidRPr="00CD783E" w:rsidRDefault="00F202A5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F202A5" w:rsidRPr="00D566C8" w14:paraId="1ACD3729" w14:textId="77777777" w:rsidTr="00EF0432">
      <w:tc>
        <w:tcPr>
          <w:tcW w:w="3465" w:type="dxa"/>
        </w:tcPr>
        <w:p w14:paraId="1ACD3726" w14:textId="77777777" w:rsidR="00F202A5" w:rsidRPr="00BE4042" w:rsidRDefault="00F202A5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1ACD3727" w14:textId="77777777" w:rsidR="00F202A5" w:rsidRDefault="00F202A5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14:paraId="1ACD3728" w14:textId="77777777" w:rsidR="00F202A5" w:rsidRPr="00D566C8" w:rsidRDefault="00F202A5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14:paraId="1ACD372A" w14:textId="77777777" w:rsidR="00F202A5" w:rsidRPr="00A65C57" w:rsidRDefault="00F202A5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1D5E56" w14:textId="77777777" w:rsidR="00A811E5" w:rsidRDefault="00A811E5" w:rsidP="0060039F">
      <w:pPr>
        <w:pStyle w:val="Encabezado"/>
      </w:pPr>
      <w:r>
        <w:separator/>
      </w:r>
    </w:p>
  </w:footnote>
  <w:footnote w:type="continuationSeparator" w:id="0">
    <w:p w14:paraId="5CA71A62" w14:textId="77777777" w:rsidR="00A811E5" w:rsidRDefault="00A811E5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CD36FD" w14:textId="77777777" w:rsidR="00F202A5" w:rsidRPr="005B608B" w:rsidRDefault="00F202A5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F202A5" w:rsidRPr="00780E31" w14:paraId="1ACD3705" w14:textId="77777777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14:paraId="1ACD36FE" w14:textId="77777777" w:rsidR="00F202A5" w:rsidRPr="00780E31" w:rsidRDefault="00F202A5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57216" behindDoc="1" locked="0" layoutInCell="1" allowOverlap="1" wp14:anchorId="1ACD372B" wp14:editId="1ACD372C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14:paraId="1ACD36FF" w14:textId="77777777" w:rsidR="00F202A5" w:rsidRPr="00BE4042" w:rsidRDefault="00F202A5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14:paraId="1ACD3700" w14:textId="77777777" w:rsidR="00F202A5" w:rsidRPr="00BE4042" w:rsidRDefault="00F202A5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14:paraId="1ACD3701" w14:textId="77777777" w:rsidR="00F202A5" w:rsidRDefault="00F202A5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14:paraId="1ACD3702" w14:textId="77777777" w:rsidR="00F202A5" w:rsidRPr="00BE4042" w:rsidRDefault="00F202A5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14:paraId="1ACD3703" w14:textId="77777777" w:rsidR="00F202A5" w:rsidRPr="005E5122" w:rsidRDefault="00F202A5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14:paraId="1ACD3704" w14:textId="77777777" w:rsidR="00F202A5" w:rsidRPr="005B1C5D" w:rsidRDefault="00F202A5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B10F2D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3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Pr="005B1C5D">
            <w:rPr>
              <w:rStyle w:val="Nmerodepgina"/>
              <w:rFonts w:ascii="Calibri" w:hAnsi="Calibri" w:cs="Arial"/>
              <w:caps/>
              <w:color w:val="0000FF"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Pr="005B1C5D">
            <w:rPr>
              <w:rStyle w:val="Nmerodepgina"/>
              <w:rFonts w:ascii="Calibri" w:hAnsi="Calibri" w:cs="Arial"/>
              <w:caps/>
              <w:color w:val="548DD4"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B10F2D">
            <w:rPr>
              <w:rStyle w:val="Nmerodepgina"/>
              <w:rFonts w:ascii="Calibri" w:hAnsi="Calibri" w:cs="Arial"/>
              <w:noProof/>
              <w:sz w:val="16"/>
              <w:szCs w:val="16"/>
            </w:rPr>
            <w:t>16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F202A5" w:rsidRPr="00780E31" w14:paraId="1ACD370A" w14:textId="77777777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ACD3706" w14:textId="77777777" w:rsidR="00F202A5" w:rsidRPr="00780E31" w:rsidRDefault="00F202A5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1ACD3707" w14:textId="77777777" w:rsidR="00F202A5" w:rsidRPr="00BE4042" w:rsidRDefault="00F202A5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ACD3708" w14:textId="77777777" w:rsidR="00F202A5" w:rsidRPr="005E5122" w:rsidRDefault="00F202A5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ACD3709" w14:textId="77777777" w:rsidR="00F202A5" w:rsidRPr="005B1C5D" w:rsidRDefault="00F202A5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F202A5" w:rsidRPr="00780E31" w14:paraId="1ACD370E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ACD370B" w14:textId="77777777" w:rsidR="00F202A5" w:rsidRPr="00780E31" w:rsidRDefault="00F202A5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1ACD370C" w14:textId="77777777" w:rsidR="00F202A5" w:rsidRPr="00BE4042" w:rsidRDefault="00F202A5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14:paraId="1ACD370D" w14:textId="77777777" w:rsidR="00F202A5" w:rsidRPr="00F879E4" w:rsidRDefault="00F202A5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F202A5" w:rsidRPr="00780E31" w14:paraId="1ACD3713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ACD370F" w14:textId="77777777" w:rsidR="00F202A5" w:rsidRPr="00780E31" w:rsidRDefault="00F202A5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1ACD3710" w14:textId="77777777" w:rsidR="00F202A5" w:rsidRPr="00BE4042" w:rsidRDefault="00F202A5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1ACD3711" w14:textId="77777777" w:rsidR="00F202A5" w:rsidRPr="005E5122" w:rsidRDefault="00F202A5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1ACD3712" w14:textId="77777777" w:rsidR="00F202A5" w:rsidRPr="005B1C5D" w:rsidRDefault="00F202A5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F202A5" w:rsidRPr="00780E31" w14:paraId="1ACD3718" w14:textId="77777777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ACD3714" w14:textId="77777777" w:rsidR="00F202A5" w:rsidRPr="00780E31" w:rsidRDefault="00F202A5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1ACD3715" w14:textId="77777777" w:rsidR="00F202A5" w:rsidRPr="00BE4042" w:rsidRDefault="00F202A5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1ACD3716" w14:textId="77777777" w:rsidR="00F202A5" w:rsidRPr="001F75F8" w:rsidRDefault="00F202A5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1ACD3717" w14:textId="77777777" w:rsidR="00F202A5" w:rsidRPr="001F75F8" w:rsidRDefault="00F202A5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F202A5" w:rsidRPr="00780E31" w14:paraId="1ACD371C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ACD3719" w14:textId="77777777" w:rsidR="00F202A5" w:rsidRPr="009A1678" w:rsidRDefault="00F202A5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1ACD371A" w14:textId="77777777" w:rsidR="00F202A5" w:rsidRPr="006E716C" w:rsidRDefault="00F202A5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14:paraId="1ACD371B" w14:textId="77777777" w:rsidR="00F202A5" w:rsidRPr="006E716C" w:rsidRDefault="00F202A5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F202A5" w:rsidRPr="00780E31" w14:paraId="1ACD3720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ACD371D" w14:textId="77777777" w:rsidR="00F202A5" w:rsidRPr="009A1678" w:rsidRDefault="00F202A5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1ACD371E" w14:textId="4117D056" w:rsidR="00F202A5" w:rsidRPr="006F4FC9" w:rsidRDefault="00F202A5" w:rsidP="007B7A08">
          <w:pPr>
            <w:spacing w:before="0" w:after="0" w:line="240" w:lineRule="auto"/>
            <w:ind w:right="57"/>
            <w:rPr>
              <w:rFonts w:ascii="Calibri" w:hAnsi="Calibri" w:cs="Arial"/>
              <w:b/>
              <w:color w:val="0070C0"/>
              <w:sz w:val="22"/>
              <w:szCs w:val="22"/>
            </w:rPr>
          </w:pPr>
          <w:r>
            <w:rPr>
              <w:rFonts w:ascii="Calibri" w:hAnsi="Calibri" w:cs="Arial"/>
              <w:sz w:val="16"/>
              <w:szCs w:val="16"/>
            </w:rPr>
            <w:t>3010 - Modificar Plantilla Minuta</w:t>
          </w:r>
        </w:p>
      </w:tc>
      <w:tc>
        <w:tcPr>
          <w:tcW w:w="2595" w:type="dxa"/>
          <w:gridSpan w:val="2"/>
          <w:vMerge/>
          <w:vAlign w:val="center"/>
        </w:tcPr>
        <w:p w14:paraId="1ACD371F" w14:textId="77777777" w:rsidR="00F202A5" w:rsidRPr="006E716C" w:rsidRDefault="00F202A5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14:paraId="1ACD3721" w14:textId="77777777" w:rsidR="00F202A5" w:rsidRPr="00C1246F" w:rsidRDefault="00F202A5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69B6"/>
    <w:multiLevelType w:val="hybridMultilevel"/>
    <w:tmpl w:val="B60A4DA8"/>
    <w:lvl w:ilvl="0" w:tplc="8B000D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AC85D9B"/>
    <w:multiLevelType w:val="hybridMultilevel"/>
    <w:tmpl w:val="BC4E83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716E6"/>
    <w:multiLevelType w:val="hybridMultilevel"/>
    <w:tmpl w:val="31D28E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A402E"/>
    <w:multiLevelType w:val="multilevel"/>
    <w:tmpl w:val="4BA44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3F553E5"/>
    <w:multiLevelType w:val="hybridMultilevel"/>
    <w:tmpl w:val="63BC8C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6">
    <w:nsid w:val="1B3B5EFC"/>
    <w:multiLevelType w:val="hybridMultilevel"/>
    <w:tmpl w:val="12D025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8E5480"/>
    <w:multiLevelType w:val="hybridMultilevel"/>
    <w:tmpl w:val="D84C69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026C72"/>
    <w:multiLevelType w:val="hybridMultilevel"/>
    <w:tmpl w:val="8EF498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47BAE"/>
    <w:multiLevelType w:val="hybridMultilevel"/>
    <w:tmpl w:val="B60A4DA8"/>
    <w:lvl w:ilvl="0" w:tplc="8B000D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37CA738E"/>
    <w:multiLevelType w:val="hybridMultilevel"/>
    <w:tmpl w:val="149E6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EB4057"/>
    <w:multiLevelType w:val="hybridMultilevel"/>
    <w:tmpl w:val="3C0AD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71733B"/>
    <w:multiLevelType w:val="hybridMultilevel"/>
    <w:tmpl w:val="A044EE14"/>
    <w:lvl w:ilvl="0" w:tplc="AC9A2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5742B8"/>
    <w:multiLevelType w:val="hybridMultilevel"/>
    <w:tmpl w:val="7D8279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5711B0"/>
    <w:multiLevelType w:val="hybridMultilevel"/>
    <w:tmpl w:val="90E2B0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94125D"/>
    <w:multiLevelType w:val="hybridMultilevel"/>
    <w:tmpl w:val="3F8A09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1B0A67"/>
    <w:multiLevelType w:val="hybridMultilevel"/>
    <w:tmpl w:val="BE50B57E"/>
    <w:lvl w:ilvl="0" w:tplc="AC9A2CD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F10D2A"/>
    <w:multiLevelType w:val="hybridMultilevel"/>
    <w:tmpl w:val="B83A0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454539"/>
    <w:multiLevelType w:val="hybridMultilevel"/>
    <w:tmpl w:val="9D4E42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8552D"/>
    <w:multiLevelType w:val="hybridMultilevel"/>
    <w:tmpl w:val="B99883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41674C"/>
    <w:multiLevelType w:val="hybridMultilevel"/>
    <w:tmpl w:val="C72A5142"/>
    <w:lvl w:ilvl="0" w:tplc="08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>
    <w:nsid w:val="5D640614"/>
    <w:multiLevelType w:val="hybridMultilevel"/>
    <w:tmpl w:val="CC9AAD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8F6040"/>
    <w:multiLevelType w:val="hybridMultilevel"/>
    <w:tmpl w:val="B60A4DA8"/>
    <w:lvl w:ilvl="0" w:tplc="8B000D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6C973457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641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4BF2362"/>
    <w:multiLevelType w:val="hybridMultilevel"/>
    <w:tmpl w:val="4C1E83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8A60C1"/>
    <w:multiLevelType w:val="hybridMultilevel"/>
    <w:tmpl w:val="E46E00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4"/>
  </w:num>
  <w:num w:numId="3">
    <w:abstractNumId w:val="9"/>
  </w:num>
  <w:num w:numId="4">
    <w:abstractNumId w:val="17"/>
  </w:num>
  <w:num w:numId="5">
    <w:abstractNumId w:val="3"/>
  </w:num>
  <w:num w:numId="6">
    <w:abstractNumId w:val="2"/>
  </w:num>
  <w:num w:numId="7">
    <w:abstractNumId w:val="26"/>
  </w:num>
  <w:num w:numId="8">
    <w:abstractNumId w:val="11"/>
  </w:num>
  <w:num w:numId="9">
    <w:abstractNumId w:val="8"/>
  </w:num>
  <w:num w:numId="10">
    <w:abstractNumId w:val="23"/>
  </w:num>
  <w:num w:numId="11">
    <w:abstractNumId w:val="0"/>
  </w:num>
  <w:num w:numId="12">
    <w:abstractNumId w:val="25"/>
  </w:num>
  <w:num w:numId="13">
    <w:abstractNumId w:val="10"/>
  </w:num>
  <w:num w:numId="14">
    <w:abstractNumId w:val="13"/>
  </w:num>
  <w:num w:numId="15">
    <w:abstractNumId w:val="12"/>
  </w:num>
  <w:num w:numId="16">
    <w:abstractNumId w:val="19"/>
  </w:num>
  <w:num w:numId="17">
    <w:abstractNumId w:val="1"/>
  </w:num>
  <w:num w:numId="18">
    <w:abstractNumId w:val="21"/>
  </w:num>
  <w:num w:numId="19">
    <w:abstractNumId w:val="6"/>
  </w:num>
  <w:num w:numId="20">
    <w:abstractNumId w:val="14"/>
  </w:num>
  <w:num w:numId="21">
    <w:abstractNumId w:val="18"/>
  </w:num>
  <w:num w:numId="22">
    <w:abstractNumId w:val="4"/>
  </w:num>
  <w:num w:numId="23">
    <w:abstractNumId w:val="22"/>
  </w:num>
  <w:num w:numId="24">
    <w:abstractNumId w:val="7"/>
  </w:num>
  <w:num w:numId="25">
    <w:abstractNumId w:val="20"/>
  </w:num>
  <w:num w:numId="26">
    <w:abstractNumId w:val="15"/>
  </w:num>
  <w:num w:numId="27">
    <w:abstractNumId w:val="16"/>
  </w:num>
  <w:numIdMacAtCleanup w:val="2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olutio">
    <w15:presenceInfo w15:providerId="None" w15:userId="solut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012E7"/>
    <w:rsid w:val="00011964"/>
    <w:rsid w:val="00026381"/>
    <w:rsid w:val="00026A1B"/>
    <w:rsid w:val="00040CD4"/>
    <w:rsid w:val="0004239D"/>
    <w:rsid w:val="000423E5"/>
    <w:rsid w:val="00043B6D"/>
    <w:rsid w:val="00045C8E"/>
    <w:rsid w:val="00045FD0"/>
    <w:rsid w:val="00047CFD"/>
    <w:rsid w:val="00052896"/>
    <w:rsid w:val="000531F7"/>
    <w:rsid w:val="00055252"/>
    <w:rsid w:val="0005593E"/>
    <w:rsid w:val="0005765E"/>
    <w:rsid w:val="00064E29"/>
    <w:rsid w:val="000656AA"/>
    <w:rsid w:val="0006628B"/>
    <w:rsid w:val="00070B19"/>
    <w:rsid w:val="0007126A"/>
    <w:rsid w:val="000714A0"/>
    <w:rsid w:val="00074E44"/>
    <w:rsid w:val="00081DB3"/>
    <w:rsid w:val="0008296C"/>
    <w:rsid w:val="0008443B"/>
    <w:rsid w:val="000850EF"/>
    <w:rsid w:val="000874B3"/>
    <w:rsid w:val="00091BF2"/>
    <w:rsid w:val="00092227"/>
    <w:rsid w:val="00096692"/>
    <w:rsid w:val="000A54D1"/>
    <w:rsid w:val="000A6D78"/>
    <w:rsid w:val="000B4DC7"/>
    <w:rsid w:val="000B5B46"/>
    <w:rsid w:val="000B79F2"/>
    <w:rsid w:val="000C4DD9"/>
    <w:rsid w:val="000C71F2"/>
    <w:rsid w:val="000D50F3"/>
    <w:rsid w:val="000E0841"/>
    <w:rsid w:val="000E0ACB"/>
    <w:rsid w:val="000E6097"/>
    <w:rsid w:val="000F620A"/>
    <w:rsid w:val="001073D6"/>
    <w:rsid w:val="00107BF1"/>
    <w:rsid w:val="00107D6A"/>
    <w:rsid w:val="00111E01"/>
    <w:rsid w:val="00112039"/>
    <w:rsid w:val="00112F06"/>
    <w:rsid w:val="001136F5"/>
    <w:rsid w:val="00114425"/>
    <w:rsid w:val="001211DD"/>
    <w:rsid w:val="001231B5"/>
    <w:rsid w:val="00126521"/>
    <w:rsid w:val="00127334"/>
    <w:rsid w:val="00127AAE"/>
    <w:rsid w:val="00135D7A"/>
    <w:rsid w:val="001364C5"/>
    <w:rsid w:val="001377F4"/>
    <w:rsid w:val="0014520C"/>
    <w:rsid w:val="00146005"/>
    <w:rsid w:val="00150B9F"/>
    <w:rsid w:val="00152F19"/>
    <w:rsid w:val="001531E7"/>
    <w:rsid w:val="00154B17"/>
    <w:rsid w:val="00157703"/>
    <w:rsid w:val="001577F7"/>
    <w:rsid w:val="00160C9D"/>
    <w:rsid w:val="00172DFB"/>
    <w:rsid w:val="0018098D"/>
    <w:rsid w:val="0018145C"/>
    <w:rsid w:val="001833CB"/>
    <w:rsid w:val="00184C17"/>
    <w:rsid w:val="001860B1"/>
    <w:rsid w:val="00186444"/>
    <w:rsid w:val="001879B0"/>
    <w:rsid w:val="00195B5E"/>
    <w:rsid w:val="0019754D"/>
    <w:rsid w:val="001A1C83"/>
    <w:rsid w:val="001A5ED2"/>
    <w:rsid w:val="001B09B4"/>
    <w:rsid w:val="001B445C"/>
    <w:rsid w:val="001B7C68"/>
    <w:rsid w:val="001C0850"/>
    <w:rsid w:val="001D27BB"/>
    <w:rsid w:val="001D31C2"/>
    <w:rsid w:val="001E5B7C"/>
    <w:rsid w:val="001E67D0"/>
    <w:rsid w:val="001F0655"/>
    <w:rsid w:val="001F2181"/>
    <w:rsid w:val="001F3866"/>
    <w:rsid w:val="001F652B"/>
    <w:rsid w:val="00200473"/>
    <w:rsid w:val="002132A7"/>
    <w:rsid w:val="00214DAF"/>
    <w:rsid w:val="00217345"/>
    <w:rsid w:val="00221BAE"/>
    <w:rsid w:val="002325A4"/>
    <w:rsid w:val="00232A4D"/>
    <w:rsid w:val="00233257"/>
    <w:rsid w:val="00234FC0"/>
    <w:rsid w:val="002374CD"/>
    <w:rsid w:val="002406FE"/>
    <w:rsid w:val="002448B8"/>
    <w:rsid w:val="00245582"/>
    <w:rsid w:val="002601F7"/>
    <w:rsid w:val="0026584C"/>
    <w:rsid w:val="00270F64"/>
    <w:rsid w:val="002761C5"/>
    <w:rsid w:val="00281D2B"/>
    <w:rsid w:val="00282968"/>
    <w:rsid w:val="002839E8"/>
    <w:rsid w:val="0028456A"/>
    <w:rsid w:val="00284636"/>
    <w:rsid w:val="00296D7C"/>
    <w:rsid w:val="002A3CC5"/>
    <w:rsid w:val="002A6F7D"/>
    <w:rsid w:val="002A711E"/>
    <w:rsid w:val="002B69E7"/>
    <w:rsid w:val="002B73BF"/>
    <w:rsid w:val="002C68DF"/>
    <w:rsid w:val="002C70CE"/>
    <w:rsid w:val="002D5522"/>
    <w:rsid w:val="002E47D3"/>
    <w:rsid w:val="002E5647"/>
    <w:rsid w:val="00300249"/>
    <w:rsid w:val="00304B2A"/>
    <w:rsid w:val="00305CF9"/>
    <w:rsid w:val="00310357"/>
    <w:rsid w:val="00310797"/>
    <w:rsid w:val="00312F2A"/>
    <w:rsid w:val="00315381"/>
    <w:rsid w:val="00316368"/>
    <w:rsid w:val="00316C10"/>
    <w:rsid w:val="00320A99"/>
    <w:rsid w:val="003222E8"/>
    <w:rsid w:val="00324D2F"/>
    <w:rsid w:val="003269CB"/>
    <w:rsid w:val="003274CB"/>
    <w:rsid w:val="00327C75"/>
    <w:rsid w:val="0033216F"/>
    <w:rsid w:val="0034123A"/>
    <w:rsid w:val="0034240E"/>
    <w:rsid w:val="003430F3"/>
    <w:rsid w:val="0034632A"/>
    <w:rsid w:val="00353F93"/>
    <w:rsid w:val="0036306D"/>
    <w:rsid w:val="00363453"/>
    <w:rsid w:val="00365268"/>
    <w:rsid w:val="003701C4"/>
    <w:rsid w:val="00370DA7"/>
    <w:rsid w:val="003751E8"/>
    <w:rsid w:val="00375714"/>
    <w:rsid w:val="003763E4"/>
    <w:rsid w:val="003805CF"/>
    <w:rsid w:val="00387649"/>
    <w:rsid w:val="00387786"/>
    <w:rsid w:val="0039002E"/>
    <w:rsid w:val="00396A2C"/>
    <w:rsid w:val="00396CC8"/>
    <w:rsid w:val="003A3856"/>
    <w:rsid w:val="003B0630"/>
    <w:rsid w:val="003B0CF2"/>
    <w:rsid w:val="003B5582"/>
    <w:rsid w:val="003C10EF"/>
    <w:rsid w:val="003C549A"/>
    <w:rsid w:val="003C6008"/>
    <w:rsid w:val="003C6817"/>
    <w:rsid w:val="003C71C2"/>
    <w:rsid w:val="003D2B90"/>
    <w:rsid w:val="003E3B20"/>
    <w:rsid w:val="003E7E70"/>
    <w:rsid w:val="00403727"/>
    <w:rsid w:val="004038AD"/>
    <w:rsid w:val="00405922"/>
    <w:rsid w:val="00405E53"/>
    <w:rsid w:val="004140B5"/>
    <w:rsid w:val="004209CC"/>
    <w:rsid w:val="00425283"/>
    <w:rsid w:val="00425E17"/>
    <w:rsid w:val="00433285"/>
    <w:rsid w:val="00434BA6"/>
    <w:rsid w:val="004370D6"/>
    <w:rsid w:val="004443AD"/>
    <w:rsid w:val="00445B96"/>
    <w:rsid w:val="00450BFE"/>
    <w:rsid w:val="00455180"/>
    <w:rsid w:val="004609BF"/>
    <w:rsid w:val="004634A6"/>
    <w:rsid w:val="00471FF7"/>
    <w:rsid w:val="004802AF"/>
    <w:rsid w:val="004831BB"/>
    <w:rsid w:val="00487C61"/>
    <w:rsid w:val="00492D8A"/>
    <w:rsid w:val="004A0EA4"/>
    <w:rsid w:val="004A28CF"/>
    <w:rsid w:val="004A4806"/>
    <w:rsid w:val="004A6A74"/>
    <w:rsid w:val="004B001E"/>
    <w:rsid w:val="004B385C"/>
    <w:rsid w:val="004B4A20"/>
    <w:rsid w:val="004B7E89"/>
    <w:rsid w:val="004C1542"/>
    <w:rsid w:val="004C3BB9"/>
    <w:rsid w:val="004D0674"/>
    <w:rsid w:val="004D1B46"/>
    <w:rsid w:val="004D4087"/>
    <w:rsid w:val="004D55F1"/>
    <w:rsid w:val="004D6458"/>
    <w:rsid w:val="004D658A"/>
    <w:rsid w:val="004D7007"/>
    <w:rsid w:val="004E3A19"/>
    <w:rsid w:val="004E7A30"/>
    <w:rsid w:val="00500124"/>
    <w:rsid w:val="0050303F"/>
    <w:rsid w:val="005030B9"/>
    <w:rsid w:val="00505C20"/>
    <w:rsid w:val="00510778"/>
    <w:rsid w:val="00513A3E"/>
    <w:rsid w:val="00522E1F"/>
    <w:rsid w:val="00527841"/>
    <w:rsid w:val="005402F8"/>
    <w:rsid w:val="00541B5F"/>
    <w:rsid w:val="00542DD4"/>
    <w:rsid w:val="00545878"/>
    <w:rsid w:val="00547055"/>
    <w:rsid w:val="00554004"/>
    <w:rsid w:val="00562459"/>
    <w:rsid w:val="00562483"/>
    <w:rsid w:val="0057644B"/>
    <w:rsid w:val="00576C60"/>
    <w:rsid w:val="00577549"/>
    <w:rsid w:val="00577E57"/>
    <w:rsid w:val="00583CF2"/>
    <w:rsid w:val="00587D5F"/>
    <w:rsid w:val="00590EF2"/>
    <w:rsid w:val="00593424"/>
    <w:rsid w:val="005934B8"/>
    <w:rsid w:val="005961D4"/>
    <w:rsid w:val="0059622C"/>
    <w:rsid w:val="005A1960"/>
    <w:rsid w:val="005A3296"/>
    <w:rsid w:val="005A4D5D"/>
    <w:rsid w:val="005A6A70"/>
    <w:rsid w:val="005B0987"/>
    <w:rsid w:val="005B1C5D"/>
    <w:rsid w:val="005B4159"/>
    <w:rsid w:val="005B4649"/>
    <w:rsid w:val="005B5B86"/>
    <w:rsid w:val="005B608B"/>
    <w:rsid w:val="005B71B7"/>
    <w:rsid w:val="005C1A05"/>
    <w:rsid w:val="005C33A5"/>
    <w:rsid w:val="005D2A51"/>
    <w:rsid w:val="005E115F"/>
    <w:rsid w:val="005E5122"/>
    <w:rsid w:val="005F115E"/>
    <w:rsid w:val="005F32A1"/>
    <w:rsid w:val="005F35C7"/>
    <w:rsid w:val="0060039F"/>
    <w:rsid w:val="00603299"/>
    <w:rsid w:val="006032C3"/>
    <w:rsid w:val="00605526"/>
    <w:rsid w:val="00610483"/>
    <w:rsid w:val="0061151D"/>
    <w:rsid w:val="00615537"/>
    <w:rsid w:val="00623503"/>
    <w:rsid w:val="00626AB9"/>
    <w:rsid w:val="00630864"/>
    <w:rsid w:val="006323D2"/>
    <w:rsid w:val="00632BEA"/>
    <w:rsid w:val="00634522"/>
    <w:rsid w:val="00634E76"/>
    <w:rsid w:val="00636D21"/>
    <w:rsid w:val="006372B5"/>
    <w:rsid w:val="00640190"/>
    <w:rsid w:val="006439FE"/>
    <w:rsid w:val="00653CCE"/>
    <w:rsid w:val="00654F00"/>
    <w:rsid w:val="00657F5C"/>
    <w:rsid w:val="00661154"/>
    <w:rsid w:val="00661408"/>
    <w:rsid w:val="00667453"/>
    <w:rsid w:val="0066780E"/>
    <w:rsid w:val="0067341A"/>
    <w:rsid w:val="00677401"/>
    <w:rsid w:val="00681E99"/>
    <w:rsid w:val="00682A5E"/>
    <w:rsid w:val="00683536"/>
    <w:rsid w:val="0069763C"/>
    <w:rsid w:val="006A5C61"/>
    <w:rsid w:val="006B4189"/>
    <w:rsid w:val="006B4196"/>
    <w:rsid w:val="006B4C79"/>
    <w:rsid w:val="006C3551"/>
    <w:rsid w:val="006C3D9F"/>
    <w:rsid w:val="006C3FFA"/>
    <w:rsid w:val="006C55FA"/>
    <w:rsid w:val="006C5F82"/>
    <w:rsid w:val="006C5F97"/>
    <w:rsid w:val="006E0A93"/>
    <w:rsid w:val="006E242F"/>
    <w:rsid w:val="006E25E8"/>
    <w:rsid w:val="006E3573"/>
    <w:rsid w:val="006E485C"/>
    <w:rsid w:val="006E4BCB"/>
    <w:rsid w:val="006E55F7"/>
    <w:rsid w:val="006E716C"/>
    <w:rsid w:val="006F4FC9"/>
    <w:rsid w:val="006F582B"/>
    <w:rsid w:val="00700380"/>
    <w:rsid w:val="00700597"/>
    <w:rsid w:val="00702504"/>
    <w:rsid w:val="00703837"/>
    <w:rsid w:val="0070527F"/>
    <w:rsid w:val="0071783E"/>
    <w:rsid w:val="00724EBF"/>
    <w:rsid w:val="00731D17"/>
    <w:rsid w:val="0073563B"/>
    <w:rsid w:val="007367BF"/>
    <w:rsid w:val="00752AE0"/>
    <w:rsid w:val="00764BF4"/>
    <w:rsid w:val="00766972"/>
    <w:rsid w:val="007722B2"/>
    <w:rsid w:val="007734F3"/>
    <w:rsid w:val="00773A1C"/>
    <w:rsid w:val="00774265"/>
    <w:rsid w:val="00781D23"/>
    <w:rsid w:val="00781DBB"/>
    <w:rsid w:val="00785032"/>
    <w:rsid w:val="00786B11"/>
    <w:rsid w:val="00790AD7"/>
    <w:rsid w:val="00792A9C"/>
    <w:rsid w:val="00793C46"/>
    <w:rsid w:val="007960E1"/>
    <w:rsid w:val="007A5015"/>
    <w:rsid w:val="007B0DC1"/>
    <w:rsid w:val="007B7A08"/>
    <w:rsid w:val="007C13B7"/>
    <w:rsid w:val="007C1AD2"/>
    <w:rsid w:val="007C4417"/>
    <w:rsid w:val="007C518D"/>
    <w:rsid w:val="007D5155"/>
    <w:rsid w:val="007E0CD8"/>
    <w:rsid w:val="007E339C"/>
    <w:rsid w:val="007E35C9"/>
    <w:rsid w:val="007E79AD"/>
    <w:rsid w:val="007F28F5"/>
    <w:rsid w:val="007F5F23"/>
    <w:rsid w:val="007F65EE"/>
    <w:rsid w:val="007F6F20"/>
    <w:rsid w:val="00800645"/>
    <w:rsid w:val="0080232B"/>
    <w:rsid w:val="0080590B"/>
    <w:rsid w:val="008073E0"/>
    <w:rsid w:val="0081016C"/>
    <w:rsid w:val="0081549F"/>
    <w:rsid w:val="00815923"/>
    <w:rsid w:val="00821813"/>
    <w:rsid w:val="0082475F"/>
    <w:rsid w:val="00826D40"/>
    <w:rsid w:val="00831299"/>
    <w:rsid w:val="008360D8"/>
    <w:rsid w:val="00842932"/>
    <w:rsid w:val="0084343B"/>
    <w:rsid w:val="00844452"/>
    <w:rsid w:val="0085089F"/>
    <w:rsid w:val="00850F67"/>
    <w:rsid w:val="0085432E"/>
    <w:rsid w:val="00856624"/>
    <w:rsid w:val="00867938"/>
    <w:rsid w:val="008703F6"/>
    <w:rsid w:val="0088183C"/>
    <w:rsid w:val="008A3DB6"/>
    <w:rsid w:val="008A7112"/>
    <w:rsid w:val="008B0940"/>
    <w:rsid w:val="008B110A"/>
    <w:rsid w:val="008B1650"/>
    <w:rsid w:val="008B5DE5"/>
    <w:rsid w:val="008C043D"/>
    <w:rsid w:val="008C26F4"/>
    <w:rsid w:val="008C29EA"/>
    <w:rsid w:val="008C4FF7"/>
    <w:rsid w:val="008C7023"/>
    <w:rsid w:val="008C7D0F"/>
    <w:rsid w:val="008D05F7"/>
    <w:rsid w:val="008D29DC"/>
    <w:rsid w:val="008D3AC7"/>
    <w:rsid w:val="008E0A3B"/>
    <w:rsid w:val="008E39A6"/>
    <w:rsid w:val="008E6BA4"/>
    <w:rsid w:val="008F28DD"/>
    <w:rsid w:val="008F4B34"/>
    <w:rsid w:val="008F55DA"/>
    <w:rsid w:val="0090005D"/>
    <w:rsid w:val="00912C59"/>
    <w:rsid w:val="009144F3"/>
    <w:rsid w:val="00916384"/>
    <w:rsid w:val="00925DDE"/>
    <w:rsid w:val="009271C0"/>
    <w:rsid w:val="00931AAD"/>
    <w:rsid w:val="00931C96"/>
    <w:rsid w:val="009358C5"/>
    <w:rsid w:val="00940569"/>
    <w:rsid w:val="009420FF"/>
    <w:rsid w:val="009432C2"/>
    <w:rsid w:val="009560D3"/>
    <w:rsid w:val="009563C2"/>
    <w:rsid w:val="00964974"/>
    <w:rsid w:val="00966006"/>
    <w:rsid w:val="00966AC4"/>
    <w:rsid w:val="00967066"/>
    <w:rsid w:val="00972157"/>
    <w:rsid w:val="00972305"/>
    <w:rsid w:val="00973AF2"/>
    <w:rsid w:val="009905C8"/>
    <w:rsid w:val="00994C92"/>
    <w:rsid w:val="009A0D8E"/>
    <w:rsid w:val="009A1AF5"/>
    <w:rsid w:val="009A7F02"/>
    <w:rsid w:val="009B727A"/>
    <w:rsid w:val="009B7D7E"/>
    <w:rsid w:val="009C5D04"/>
    <w:rsid w:val="009D6EE6"/>
    <w:rsid w:val="009E0BD4"/>
    <w:rsid w:val="009E170F"/>
    <w:rsid w:val="009E2637"/>
    <w:rsid w:val="009E4CA7"/>
    <w:rsid w:val="009F022D"/>
    <w:rsid w:val="009F0928"/>
    <w:rsid w:val="009F3E00"/>
    <w:rsid w:val="009F402E"/>
    <w:rsid w:val="009F4550"/>
    <w:rsid w:val="009F522E"/>
    <w:rsid w:val="009F7F45"/>
    <w:rsid w:val="00A027A6"/>
    <w:rsid w:val="00A02EB8"/>
    <w:rsid w:val="00A03926"/>
    <w:rsid w:val="00A16B50"/>
    <w:rsid w:val="00A16D6A"/>
    <w:rsid w:val="00A17F79"/>
    <w:rsid w:val="00A265F4"/>
    <w:rsid w:val="00A35466"/>
    <w:rsid w:val="00A40F53"/>
    <w:rsid w:val="00A42A38"/>
    <w:rsid w:val="00A457E9"/>
    <w:rsid w:val="00A52FBD"/>
    <w:rsid w:val="00A53EF1"/>
    <w:rsid w:val="00A61EFF"/>
    <w:rsid w:val="00A6403A"/>
    <w:rsid w:val="00A65C57"/>
    <w:rsid w:val="00A67270"/>
    <w:rsid w:val="00A713D5"/>
    <w:rsid w:val="00A7616B"/>
    <w:rsid w:val="00A802B8"/>
    <w:rsid w:val="00A811E5"/>
    <w:rsid w:val="00A8201A"/>
    <w:rsid w:val="00A8239D"/>
    <w:rsid w:val="00A869CE"/>
    <w:rsid w:val="00A93844"/>
    <w:rsid w:val="00AA1309"/>
    <w:rsid w:val="00AA683B"/>
    <w:rsid w:val="00AA783E"/>
    <w:rsid w:val="00AB1B47"/>
    <w:rsid w:val="00AB62E0"/>
    <w:rsid w:val="00AC2462"/>
    <w:rsid w:val="00AC517B"/>
    <w:rsid w:val="00AC5D3C"/>
    <w:rsid w:val="00AC5EED"/>
    <w:rsid w:val="00AD025C"/>
    <w:rsid w:val="00AD1D1C"/>
    <w:rsid w:val="00AD3437"/>
    <w:rsid w:val="00AD37DD"/>
    <w:rsid w:val="00AD3C25"/>
    <w:rsid w:val="00AD53E5"/>
    <w:rsid w:val="00AE0B6F"/>
    <w:rsid w:val="00AE3BC3"/>
    <w:rsid w:val="00AE6FD6"/>
    <w:rsid w:val="00AE7271"/>
    <w:rsid w:val="00AF35BC"/>
    <w:rsid w:val="00B006F6"/>
    <w:rsid w:val="00B01042"/>
    <w:rsid w:val="00B01776"/>
    <w:rsid w:val="00B01D79"/>
    <w:rsid w:val="00B04797"/>
    <w:rsid w:val="00B04B96"/>
    <w:rsid w:val="00B10F2D"/>
    <w:rsid w:val="00B1276C"/>
    <w:rsid w:val="00B12F49"/>
    <w:rsid w:val="00B167E2"/>
    <w:rsid w:val="00B226B8"/>
    <w:rsid w:val="00B231D0"/>
    <w:rsid w:val="00B34A1A"/>
    <w:rsid w:val="00B352BB"/>
    <w:rsid w:val="00B4104C"/>
    <w:rsid w:val="00B42F4E"/>
    <w:rsid w:val="00B44322"/>
    <w:rsid w:val="00B47AD9"/>
    <w:rsid w:val="00B51EE0"/>
    <w:rsid w:val="00B56455"/>
    <w:rsid w:val="00B60FF1"/>
    <w:rsid w:val="00B62D3A"/>
    <w:rsid w:val="00B64055"/>
    <w:rsid w:val="00B6449A"/>
    <w:rsid w:val="00B64CF7"/>
    <w:rsid w:val="00B67167"/>
    <w:rsid w:val="00B733FF"/>
    <w:rsid w:val="00B751E4"/>
    <w:rsid w:val="00B80378"/>
    <w:rsid w:val="00B86C34"/>
    <w:rsid w:val="00B979C7"/>
    <w:rsid w:val="00BA431F"/>
    <w:rsid w:val="00BA74E9"/>
    <w:rsid w:val="00BB3074"/>
    <w:rsid w:val="00BB3FA3"/>
    <w:rsid w:val="00BB53AB"/>
    <w:rsid w:val="00BC36D3"/>
    <w:rsid w:val="00BC4294"/>
    <w:rsid w:val="00BD0B53"/>
    <w:rsid w:val="00BD0E19"/>
    <w:rsid w:val="00BD1C76"/>
    <w:rsid w:val="00BD592E"/>
    <w:rsid w:val="00BE0BF7"/>
    <w:rsid w:val="00BE31A8"/>
    <w:rsid w:val="00BE4042"/>
    <w:rsid w:val="00BE586D"/>
    <w:rsid w:val="00BE63BF"/>
    <w:rsid w:val="00BE736C"/>
    <w:rsid w:val="00BE73C4"/>
    <w:rsid w:val="00BE75CC"/>
    <w:rsid w:val="00BF39BE"/>
    <w:rsid w:val="00BF4AFB"/>
    <w:rsid w:val="00BF7608"/>
    <w:rsid w:val="00C002ED"/>
    <w:rsid w:val="00C0165F"/>
    <w:rsid w:val="00C04640"/>
    <w:rsid w:val="00C06FAD"/>
    <w:rsid w:val="00C1246F"/>
    <w:rsid w:val="00C12B84"/>
    <w:rsid w:val="00C1760C"/>
    <w:rsid w:val="00C254C3"/>
    <w:rsid w:val="00C272C8"/>
    <w:rsid w:val="00C27CC9"/>
    <w:rsid w:val="00C32F4D"/>
    <w:rsid w:val="00C378E5"/>
    <w:rsid w:val="00C42E34"/>
    <w:rsid w:val="00C43215"/>
    <w:rsid w:val="00C51F56"/>
    <w:rsid w:val="00C5459C"/>
    <w:rsid w:val="00C576EC"/>
    <w:rsid w:val="00C604D5"/>
    <w:rsid w:val="00C6067E"/>
    <w:rsid w:val="00C648E3"/>
    <w:rsid w:val="00C701CD"/>
    <w:rsid w:val="00C71BB4"/>
    <w:rsid w:val="00C770D9"/>
    <w:rsid w:val="00C8057E"/>
    <w:rsid w:val="00C816BE"/>
    <w:rsid w:val="00C82E9E"/>
    <w:rsid w:val="00C96B81"/>
    <w:rsid w:val="00CA230C"/>
    <w:rsid w:val="00CA2F5F"/>
    <w:rsid w:val="00CA559C"/>
    <w:rsid w:val="00CA6627"/>
    <w:rsid w:val="00CB0518"/>
    <w:rsid w:val="00CB2D1A"/>
    <w:rsid w:val="00CB663D"/>
    <w:rsid w:val="00CC2575"/>
    <w:rsid w:val="00CC316F"/>
    <w:rsid w:val="00CD06C9"/>
    <w:rsid w:val="00CD172A"/>
    <w:rsid w:val="00CD4524"/>
    <w:rsid w:val="00CD72B9"/>
    <w:rsid w:val="00CD7DC6"/>
    <w:rsid w:val="00CE4609"/>
    <w:rsid w:val="00CE5D87"/>
    <w:rsid w:val="00CE78A4"/>
    <w:rsid w:val="00CE7BF3"/>
    <w:rsid w:val="00CF172C"/>
    <w:rsid w:val="00CF56A7"/>
    <w:rsid w:val="00CF6856"/>
    <w:rsid w:val="00D00A7E"/>
    <w:rsid w:val="00D0158B"/>
    <w:rsid w:val="00D100D2"/>
    <w:rsid w:val="00D104F7"/>
    <w:rsid w:val="00D13F38"/>
    <w:rsid w:val="00D16B4F"/>
    <w:rsid w:val="00D24D05"/>
    <w:rsid w:val="00D25DF9"/>
    <w:rsid w:val="00D31479"/>
    <w:rsid w:val="00D33E21"/>
    <w:rsid w:val="00D34851"/>
    <w:rsid w:val="00D35DE7"/>
    <w:rsid w:val="00D37CCD"/>
    <w:rsid w:val="00D44B43"/>
    <w:rsid w:val="00D5209C"/>
    <w:rsid w:val="00D566C8"/>
    <w:rsid w:val="00D63F16"/>
    <w:rsid w:val="00D64139"/>
    <w:rsid w:val="00D641AE"/>
    <w:rsid w:val="00D6536E"/>
    <w:rsid w:val="00D70D93"/>
    <w:rsid w:val="00D76711"/>
    <w:rsid w:val="00D81810"/>
    <w:rsid w:val="00D84221"/>
    <w:rsid w:val="00D91BC6"/>
    <w:rsid w:val="00D940B3"/>
    <w:rsid w:val="00D9476F"/>
    <w:rsid w:val="00D97917"/>
    <w:rsid w:val="00DA3F26"/>
    <w:rsid w:val="00DB7468"/>
    <w:rsid w:val="00DC4919"/>
    <w:rsid w:val="00DC79B1"/>
    <w:rsid w:val="00DD36FA"/>
    <w:rsid w:val="00DE100D"/>
    <w:rsid w:val="00DE33C3"/>
    <w:rsid w:val="00DE5ABF"/>
    <w:rsid w:val="00DE78EC"/>
    <w:rsid w:val="00E01551"/>
    <w:rsid w:val="00E02475"/>
    <w:rsid w:val="00E029E7"/>
    <w:rsid w:val="00E02CD9"/>
    <w:rsid w:val="00E05DF6"/>
    <w:rsid w:val="00E07D56"/>
    <w:rsid w:val="00E101EE"/>
    <w:rsid w:val="00E11E2E"/>
    <w:rsid w:val="00E13A69"/>
    <w:rsid w:val="00E14EA6"/>
    <w:rsid w:val="00E15D30"/>
    <w:rsid w:val="00E1680C"/>
    <w:rsid w:val="00E17BBD"/>
    <w:rsid w:val="00E20DE3"/>
    <w:rsid w:val="00E233E3"/>
    <w:rsid w:val="00E27484"/>
    <w:rsid w:val="00E27BF4"/>
    <w:rsid w:val="00E316A0"/>
    <w:rsid w:val="00E36313"/>
    <w:rsid w:val="00E36B83"/>
    <w:rsid w:val="00E37BA5"/>
    <w:rsid w:val="00E425A5"/>
    <w:rsid w:val="00E42900"/>
    <w:rsid w:val="00E43510"/>
    <w:rsid w:val="00E52C8A"/>
    <w:rsid w:val="00E572EB"/>
    <w:rsid w:val="00E614BD"/>
    <w:rsid w:val="00E64B51"/>
    <w:rsid w:val="00E67C9A"/>
    <w:rsid w:val="00E70B98"/>
    <w:rsid w:val="00E70DBF"/>
    <w:rsid w:val="00E81D64"/>
    <w:rsid w:val="00E86A83"/>
    <w:rsid w:val="00E90EA0"/>
    <w:rsid w:val="00E94919"/>
    <w:rsid w:val="00E95311"/>
    <w:rsid w:val="00EA1232"/>
    <w:rsid w:val="00EA2941"/>
    <w:rsid w:val="00EA3615"/>
    <w:rsid w:val="00EB5F98"/>
    <w:rsid w:val="00EB6ED4"/>
    <w:rsid w:val="00EC0458"/>
    <w:rsid w:val="00EC6C3E"/>
    <w:rsid w:val="00ED5788"/>
    <w:rsid w:val="00ED7B91"/>
    <w:rsid w:val="00EE3A5A"/>
    <w:rsid w:val="00EE3E9E"/>
    <w:rsid w:val="00EF0432"/>
    <w:rsid w:val="00EF2AE1"/>
    <w:rsid w:val="00EF445D"/>
    <w:rsid w:val="00EF50AE"/>
    <w:rsid w:val="00F038C7"/>
    <w:rsid w:val="00F040BF"/>
    <w:rsid w:val="00F12DBD"/>
    <w:rsid w:val="00F13089"/>
    <w:rsid w:val="00F132FE"/>
    <w:rsid w:val="00F135F3"/>
    <w:rsid w:val="00F13728"/>
    <w:rsid w:val="00F14248"/>
    <w:rsid w:val="00F17CE4"/>
    <w:rsid w:val="00F202A5"/>
    <w:rsid w:val="00F22772"/>
    <w:rsid w:val="00F249F4"/>
    <w:rsid w:val="00F32C31"/>
    <w:rsid w:val="00F336BE"/>
    <w:rsid w:val="00F372B3"/>
    <w:rsid w:val="00F41A69"/>
    <w:rsid w:val="00F42F99"/>
    <w:rsid w:val="00F43BC4"/>
    <w:rsid w:val="00F45316"/>
    <w:rsid w:val="00F47F20"/>
    <w:rsid w:val="00F50F09"/>
    <w:rsid w:val="00F511D3"/>
    <w:rsid w:val="00F54BA2"/>
    <w:rsid w:val="00F575AF"/>
    <w:rsid w:val="00F6301C"/>
    <w:rsid w:val="00F65424"/>
    <w:rsid w:val="00F65A28"/>
    <w:rsid w:val="00F71089"/>
    <w:rsid w:val="00F71314"/>
    <w:rsid w:val="00F77ABC"/>
    <w:rsid w:val="00F8165B"/>
    <w:rsid w:val="00F82E56"/>
    <w:rsid w:val="00F87ACF"/>
    <w:rsid w:val="00F91D6B"/>
    <w:rsid w:val="00F9308C"/>
    <w:rsid w:val="00F94B6F"/>
    <w:rsid w:val="00FA1F91"/>
    <w:rsid w:val="00FB135D"/>
    <w:rsid w:val="00FB4294"/>
    <w:rsid w:val="00FB575C"/>
    <w:rsid w:val="00FD1186"/>
    <w:rsid w:val="00FD4130"/>
    <w:rsid w:val="00FE2192"/>
    <w:rsid w:val="00FF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CD33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E5ABF"/>
    <w:pPr>
      <w:keepNext/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qFormat/>
    <w:rsid w:val="008E0A3B"/>
    <w:pPr>
      <w:keepNext/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5B608B"/>
    <w:pPr>
      <w:keepNext/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AB62E0"/>
    <w:pPr>
      <w:spacing w:before="40" w:after="40"/>
      <w:jc w:val="left"/>
    </w:pPr>
    <w:rPr>
      <w:rFonts w:asciiTheme="minorHAnsi" w:hAnsiTheme="minorHAnsi"/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9A0D8E"/>
    <w:pPr>
      <w:spacing w:line="276" w:lineRule="auto"/>
    </w:pPr>
    <w:rPr>
      <w:rFonts w:asciiTheme="minorHAnsi" w:hAnsiTheme="minorHAnsi" w:cstheme="minorHAnsi"/>
      <w:szCs w:val="20"/>
      <w:lang w:eastAsia="es-MX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074E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4E4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4E44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4E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4E44"/>
    <w:rPr>
      <w:rFonts w:ascii="Arial" w:hAnsi="Arial"/>
      <w:b/>
      <w:bCs/>
      <w:lang w:val="es-ES" w:eastAsia="es-ES"/>
    </w:rPr>
  </w:style>
  <w:style w:type="paragraph" w:styleId="Revisin">
    <w:name w:val="Revision"/>
    <w:hidden/>
    <w:uiPriority w:val="99"/>
    <w:semiHidden/>
    <w:rsid w:val="00310357"/>
    <w:rPr>
      <w:rFonts w:ascii="Arial" w:hAnsi="Arial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E5ABF"/>
    <w:pPr>
      <w:keepNext/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qFormat/>
    <w:rsid w:val="008E0A3B"/>
    <w:pPr>
      <w:keepNext/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5B608B"/>
    <w:pPr>
      <w:keepNext/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AB62E0"/>
    <w:pPr>
      <w:spacing w:before="40" w:after="40"/>
      <w:jc w:val="left"/>
    </w:pPr>
    <w:rPr>
      <w:rFonts w:asciiTheme="minorHAnsi" w:hAnsiTheme="minorHAnsi"/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9A0D8E"/>
    <w:pPr>
      <w:spacing w:line="276" w:lineRule="auto"/>
    </w:pPr>
    <w:rPr>
      <w:rFonts w:asciiTheme="minorHAnsi" w:hAnsiTheme="minorHAnsi" w:cstheme="minorHAnsi"/>
      <w:szCs w:val="20"/>
      <w:lang w:eastAsia="es-MX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074E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4E4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4E44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4E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4E44"/>
    <w:rPr>
      <w:rFonts w:ascii="Arial" w:hAnsi="Arial"/>
      <w:b/>
      <w:bCs/>
      <w:lang w:val="es-ES" w:eastAsia="es-ES"/>
    </w:rPr>
  </w:style>
  <w:style w:type="paragraph" w:styleId="Revisin">
    <w:name w:val="Revision"/>
    <w:hidden/>
    <w:uiPriority w:val="99"/>
    <w:semiHidden/>
    <w:rsid w:val="00310357"/>
    <w:rPr>
      <w:rFonts w:ascii="Arial" w:hAnsi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274A8538E546BC5954B65FE61B6F" ma:contentTypeVersion="2" ma:contentTypeDescription="Create a new document." ma:contentTypeScope="" ma:versionID="664b5d6a384a9a9f11f9f88e11dfbb16">
  <xsd:schema xmlns:xsd="http://www.w3.org/2001/XMLSchema" xmlns:xs="http://www.w3.org/2001/XMLSchema" xmlns:p="http://schemas.microsoft.com/office/2006/metadata/properties" xmlns:ns1="http://schemas.microsoft.com/sharepoint/v3" xmlns:ns2="677bed95-bca3-4c70-b25d-b660af2a4252" targetNamespace="http://schemas.microsoft.com/office/2006/metadata/properties" ma:root="true" ma:fieldsID="605287ac30a37386be52b07c3b5cb381" ns1:_="" ns2:_="">
    <xsd:import namespace="http://schemas.microsoft.com/sharepoint/v3"/>
    <xsd:import namespace="677bed95-bca3-4c70-b25d-b660af2a42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bed95-bca3-4c70-b25d-b660af2a42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77bed95-bca3-4c70-b25d-b660af2a4252">HJA3EZWJME7P-63-795</_dlc_DocId>
    <_dlc_DocIdUrl xmlns="677bed95-bca3-4c70-b25d-b660af2a4252">
      <Url>http://srvspspf/dtsit/ss/dgtic/_layouts/DocIdRedir.aspx?ID=HJA3EZWJME7P-63-795</Url>
      <Description>HJA3EZWJME7P-63-795</Description>
    </_dlc_DocIdUrl>
    <AverageRating xmlns="http://schemas.microsoft.com/sharepoint/v3" xsi:nil="true"/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EEE92-02E6-4ED0-A894-C27D416C5993}"/>
</file>

<file path=customXml/itemProps2.xml><?xml version="1.0" encoding="utf-8"?>
<ds:datastoreItem xmlns:ds="http://schemas.openxmlformats.org/officeDocument/2006/customXml" ds:itemID="{B2101B31-EFA5-4D8B-80A8-F38D1754DBB3}"/>
</file>

<file path=customXml/itemProps3.xml><?xml version="1.0" encoding="utf-8"?>
<ds:datastoreItem xmlns:ds="http://schemas.openxmlformats.org/officeDocument/2006/customXml" ds:itemID="{7BF1BB32-68A9-4404-B5BA-0880E8A7ED4B}"/>
</file>

<file path=customXml/itemProps4.xml><?xml version="1.0" encoding="utf-8"?>
<ds:datastoreItem xmlns:ds="http://schemas.openxmlformats.org/officeDocument/2006/customXml" ds:itemID="{01E08871-80A9-4AAF-B1C9-4CD8E6D18FD0}"/>
</file>

<file path=customXml/itemProps5.xml><?xml version="1.0" encoding="utf-8"?>
<ds:datastoreItem xmlns:ds="http://schemas.openxmlformats.org/officeDocument/2006/customXml" ds:itemID="{13C1A03F-755B-4376-BCB9-40B74DA7862A}"/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10</TotalTime>
  <Pages>16</Pages>
  <Words>2026</Words>
  <Characters>11143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13143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6</cp:revision>
  <cp:lastPrinted>2017-07-20T18:51:00Z</cp:lastPrinted>
  <dcterms:created xsi:type="dcterms:W3CDTF">2017-07-19T00:39:00Z</dcterms:created>
  <dcterms:modified xsi:type="dcterms:W3CDTF">2017-07-20T18:51:00Z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  <property fmtid="{D5CDD505-2E9C-101B-9397-08002B2CF9AE}" pid="4" name="ContentTypeId">
    <vt:lpwstr>0x010100A6CB274A8538E546BC5954B65FE61B6F</vt:lpwstr>
  </property>
  <property fmtid="{D5CDD505-2E9C-101B-9397-08002B2CF9AE}" pid="5" name="_dlc_DocIdItemGuid">
    <vt:lpwstr>ae43ce27-b7ae-4a12-95be-558d680194d3</vt:lpwstr>
  </property>
</Properties>
</file>