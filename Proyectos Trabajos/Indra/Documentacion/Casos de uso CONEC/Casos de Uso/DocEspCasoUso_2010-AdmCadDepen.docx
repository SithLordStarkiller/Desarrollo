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EE20B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664EE20C" w14:textId="77777777"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664EE20D" w14:textId="77777777"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664EE20E" w14:textId="77777777"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664EE20F" w14:textId="77777777"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664EE210" w14:textId="77777777"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14:paraId="664EE212" w14:textId="77777777"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14:paraId="664EE213" w14:textId="77777777" w:rsidR="008C26F4" w:rsidRPr="006F4FC9" w:rsidRDefault="003E031B" w:rsidP="008C26F4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8"/>
          <w:szCs w:val="28"/>
        </w:rPr>
      </w:pPr>
      <w:r w:rsidRPr="003E031B">
        <w:rPr>
          <w:rFonts w:asciiTheme="minorHAnsi" w:hAnsiTheme="minorHAnsi" w:cstheme="minorHAnsi"/>
          <w:sz w:val="28"/>
          <w:szCs w:val="28"/>
        </w:rPr>
        <w:t>2010</w:t>
      </w:r>
      <w:r w:rsidR="003802C9">
        <w:rPr>
          <w:rFonts w:asciiTheme="minorHAnsi" w:hAnsiTheme="minorHAnsi" w:cstheme="minorHAnsi"/>
          <w:sz w:val="28"/>
          <w:szCs w:val="28"/>
        </w:rPr>
        <w:t xml:space="preserve"> - </w:t>
      </w:r>
      <w:r w:rsidR="00A83FE2" w:rsidRPr="00A83FE2">
        <w:rPr>
          <w:rFonts w:asciiTheme="minorHAnsi" w:hAnsiTheme="minorHAnsi" w:cstheme="minorHAnsi"/>
          <w:color w:val="000000" w:themeColor="text1"/>
          <w:sz w:val="28"/>
          <w:szCs w:val="28"/>
        </w:rPr>
        <w:t>Administrar Cadena Dependencia</w:t>
      </w:r>
    </w:p>
    <w:p w14:paraId="664EE214" w14:textId="77777777" w:rsidR="008C26F4" w:rsidRPr="006F4FC9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664EE215" w14:textId="170DA3ED" w:rsidR="00AE6FD6" w:rsidRPr="00A83FE2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83FE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Versión </w:t>
      </w:r>
      <w:r w:rsidR="00EC7BE5">
        <w:rPr>
          <w:rFonts w:asciiTheme="minorHAnsi" w:hAnsiTheme="minorHAnsi" w:cstheme="minorHAnsi"/>
          <w:color w:val="000000" w:themeColor="text1"/>
          <w:sz w:val="24"/>
          <w:szCs w:val="24"/>
        </w:rPr>
        <w:t>1.0</w:t>
      </w:r>
    </w:p>
    <w:p w14:paraId="664EE216" w14:textId="77777777"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14:paraId="664EE217" w14:textId="330E187B" w:rsidR="00AE6FD6" w:rsidRPr="003802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3802C9">
        <w:rPr>
          <w:rFonts w:asciiTheme="minorHAnsi" w:hAnsiTheme="minorHAnsi" w:cstheme="minorHAnsi"/>
          <w:sz w:val="22"/>
          <w:szCs w:val="22"/>
        </w:rPr>
        <w:t>Fecha:</w:t>
      </w:r>
      <w:r w:rsidR="00A8239D" w:rsidRPr="003802C9">
        <w:rPr>
          <w:rFonts w:asciiTheme="minorHAnsi" w:hAnsiTheme="minorHAnsi" w:cstheme="minorHAnsi"/>
          <w:sz w:val="22"/>
          <w:szCs w:val="22"/>
        </w:rPr>
        <w:t xml:space="preserve"> </w:t>
      </w:r>
      <w:r w:rsidR="009B6C51">
        <w:rPr>
          <w:rFonts w:asciiTheme="minorHAnsi" w:hAnsiTheme="minorHAnsi" w:cstheme="minorHAnsi"/>
          <w:sz w:val="22"/>
          <w:szCs w:val="22"/>
        </w:rPr>
        <w:t>31</w:t>
      </w:r>
      <w:r w:rsidR="008D05F7" w:rsidRPr="003802C9">
        <w:rPr>
          <w:rFonts w:asciiTheme="minorHAnsi" w:hAnsiTheme="minorHAnsi" w:cstheme="minorHAnsi"/>
          <w:sz w:val="22"/>
          <w:szCs w:val="22"/>
        </w:rPr>
        <w:t>/</w:t>
      </w:r>
      <w:r w:rsidR="003802C9" w:rsidRPr="003802C9">
        <w:rPr>
          <w:rFonts w:asciiTheme="minorHAnsi" w:hAnsiTheme="minorHAnsi" w:cstheme="minorHAnsi"/>
          <w:sz w:val="22"/>
          <w:szCs w:val="22"/>
        </w:rPr>
        <w:t>10</w:t>
      </w:r>
      <w:r w:rsidR="00A8239D" w:rsidRPr="003802C9">
        <w:rPr>
          <w:rFonts w:asciiTheme="minorHAnsi" w:hAnsiTheme="minorHAnsi" w:cstheme="minorHAnsi"/>
          <w:sz w:val="22"/>
          <w:szCs w:val="22"/>
        </w:rPr>
        <w:t>/2016</w:t>
      </w:r>
    </w:p>
    <w:p w14:paraId="664EE218" w14:textId="77777777"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14:paraId="664EE219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664EE21A" w14:textId="77777777"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14:paraId="664EE21B" w14:textId="77777777" w:rsidR="00E94919" w:rsidRPr="00AD37DD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D37DD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78CB7FC7" w14:textId="77777777" w:rsidR="00D05A8E" w:rsidRPr="00D05A8E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r w:rsidRPr="00EA5C2E">
        <w:rPr>
          <w:rFonts w:asciiTheme="minorHAnsi" w:hAnsiTheme="minorHAnsi" w:cstheme="minorHAnsi"/>
          <w:lang w:val="es-MX"/>
        </w:rPr>
        <w:fldChar w:fldCharType="begin"/>
      </w:r>
      <w:r w:rsidR="00E94919" w:rsidRPr="00EA5C2E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EA5C2E">
        <w:rPr>
          <w:rFonts w:asciiTheme="minorHAnsi" w:hAnsiTheme="minorHAnsi" w:cstheme="minorHAnsi"/>
          <w:lang w:val="es-MX"/>
        </w:rPr>
        <w:fldChar w:fldCharType="separate"/>
      </w:r>
      <w:hyperlink w:anchor="_Toc487587640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1.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_Toc487587640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4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1F1FA24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41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2.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Introducción Administrar Cadena Dependencia.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_Toc487587641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5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B1612DE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42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3.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Funcionalidad del Sistema: Administrar Cadena Dependencia.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_Toc487587642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5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8DE95AF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43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3.1.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_Toc487587643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5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E21158B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44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3.2.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_Toc487587644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5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6444D76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45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4.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_Toc487587645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6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55C8B25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46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5.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_Toc487587646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6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A52FE21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47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6.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_Toc487587647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7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CEC2336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48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7.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_Toc487587648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8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A0FA5C2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49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7.1.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&lt;Precondición 1&gt; Usuario y contraseña válidos.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_Toc487587649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8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556E6D4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50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7.2.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_Toc487587650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8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1E24DAD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51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7.3.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_Toc487587651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8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1CAA6AA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52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7.4.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&lt;Precondición 4&gt; Cadenas de dependencia previos.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_Toc487587652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8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6687FCE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53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_Toc487587653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8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1FBD696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54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8.1.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_Toc487587654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8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563ED51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55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8.2.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_Toc487587655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9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5941870" w14:textId="77777777" w:rsidR="00D05A8E" w:rsidRPr="00D05A8E" w:rsidRDefault="009765E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56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8.2.1.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Opcionales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_Toc487587656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9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7A73A1" w14:textId="77777777" w:rsidR="00D05A8E" w:rsidRPr="00D05A8E" w:rsidRDefault="009765E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57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8.2.1.1.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AO01 Crear cadena.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_Toc487587657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9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DB2B364" w14:textId="77777777" w:rsidR="00D05A8E" w:rsidRPr="00D05A8E" w:rsidRDefault="009765E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58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8.2.1.2.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AO02 Modificar cadena.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_Toc487587658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10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B98DD3E" w14:textId="77777777" w:rsidR="00D05A8E" w:rsidRPr="00D05A8E" w:rsidRDefault="009765E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59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8.2.1.3.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AO03 Ver Detalle cadena.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_Toc487587659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11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26C6C2B" w14:textId="77777777" w:rsidR="00D05A8E" w:rsidRPr="00D05A8E" w:rsidRDefault="009765E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60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8.2.1.4.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AO04 Activar / Desactivar cadena.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_Toc487587660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12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47E5C86" w14:textId="77777777" w:rsidR="00D05A8E" w:rsidRPr="00D05A8E" w:rsidRDefault="009765E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61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8.2.1.5.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AO05 Búsqueda.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_Toc487587661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12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EB075A4" w14:textId="77777777" w:rsidR="00D05A8E" w:rsidRPr="00D05A8E" w:rsidRDefault="009765E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62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8.2.2.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Generales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_Toc487587662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13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29E032C" w14:textId="77777777" w:rsidR="00D05A8E" w:rsidRPr="00D05A8E" w:rsidRDefault="009765E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63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8.2.2.1.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_Toc487587663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13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2EC8CB8" w14:textId="77777777" w:rsidR="00D05A8E" w:rsidRPr="00D05A8E" w:rsidRDefault="009765E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64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8.2.2.2.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_Toc487587664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14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7DF5199" w14:textId="77777777" w:rsidR="00D05A8E" w:rsidRPr="00D05A8E" w:rsidRDefault="009765E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65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8.2.3.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_Toc487587665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14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D4A4401" w14:textId="77777777" w:rsidR="00D05A8E" w:rsidRPr="00D05A8E" w:rsidRDefault="009765E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66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8.2.4.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_Toc487587666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14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51FCA15" w14:textId="77777777" w:rsidR="00D05A8E" w:rsidRPr="00D05A8E" w:rsidRDefault="009765E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67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8.2.4.1.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AE01 Error al guardar.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_Toc487587667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14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F985ACD" w14:textId="77777777" w:rsidR="00D05A8E" w:rsidRPr="00D05A8E" w:rsidRDefault="009765E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68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8.2.4.2.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AE02 Consulta Sin Resultados.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_Toc487587668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14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2E035C7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69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8.3.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_Toc487587669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15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E7BDBD2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70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8.4.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_Toc487587670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15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0AD00E6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71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8.5.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_Toc487587671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15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80849D4" w14:textId="77777777" w:rsidR="00D05A8E" w:rsidRPr="00D05A8E" w:rsidRDefault="009765E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72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8.5.1.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&lt;Pos condición 1&gt; Datos guardados.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_Toc487587672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15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1050E6E" w14:textId="77777777" w:rsidR="00D05A8E" w:rsidRPr="00D05A8E" w:rsidRDefault="009765E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73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8.5.4.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&lt;Pos condición 4&gt; Registros en Bitácora.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_Toc487587673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15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A073F39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74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9.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_Toc487587674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15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3111618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75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10.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_Toc487587675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15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1896CE3" w14:textId="77777777" w:rsidR="00D05A8E" w:rsidRPr="00D05A8E" w:rsidRDefault="009765E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76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10.1.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_Toc487587676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15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02315F6" w14:textId="77777777" w:rsidR="00D05A8E" w:rsidRPr="00D05A8E" w:rsidRDefault="009765E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77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10.2.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_Toc487587677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15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D0E3B81" w14:textId="77777777" w:rsidR="00D05A8E" w:rsidRPr="00D05A8E" w:rsidRDefault="009765E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78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10.3.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V03 Validar datos únicos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_Toc487587678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16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60DCC76" w14:textId="77777777" w:rsidR="00D05A8E" w:rsidRPr="00D05A8E" w:rsidRDefault="009765E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79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10.4.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V04 Validar cadena de dependencia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_Toc487587679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16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A69836F" w14:textId="77777777" w:rsidR="00D05A8E" w:rsidRPr="00D05A8E" w:rsidRDefault="009765E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80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10.5.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V05 Validar existencia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_Toc487587680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16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CE43ED9" w14:textId="77777777" w:rsidR="00D05A8E" w:rsidRPr="00D05A8E" w:rsidRDefault="009765E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81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10.6.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V06 Validar selección de filtro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_Toc487587681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16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B4BD8AF" w14:textId="77777777" w:rsidR="00D05A8E" w:rsidRPr="00D05A8E" w:rsidRDefault="009765E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82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10.7.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V07 Validar selección de estatus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_Toc487587682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16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7C480D9" w14:textId="77777777" w:rsidR="00D05A8E" w:rsidRPr="00D05A8E" w:rsidRDefault="009765E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83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10.8.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V08 Validar cadena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_Toc487587683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16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88FE56A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84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11.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_Toc487587684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17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360F285" w14:textId="77777777" w:rsidR="00D05A8E" w:rsidRP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7685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12.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_Toc487587685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17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449814" w14:textId="77777777" w:rsidR="00D05A8E" w:rsidRDefault="009765E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87686" w:history="1">
        <w:r w:rsidR="00D05A8E" w:rsidRPr="00D05A8E">
          <w:rPr>
            <w:rStyle w:val="Hipervnculo"/>
            <w:rFonts w:asciiTheme="minorHAnsi" w:hAnsiTheme="minorHAnsi" w:cstheme="minorHAnsi"/>
            <w:noProof/>
          </w:rPr>
          <w:t>13.</w:t>
        </w:r>
        <w:r w:rsidR="00D05A8E" w:rsidRPr="00D05A8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D05A8E" w:rsidRPr="00D05A8E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D05A8E" w:rsidRPr="00D05A8E">
          <w:rPr>
            <w:rFonts w:asciiTheme="minorHAnsi" w:hAnsiTheme="minorHAnsi" w:cstheme="minorHAnsi"/>
            <w:noProof/>
            <w:webHidden/>
          </w:rPr>
          <w:tab/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begin"/>
        </w:r>
        <w:r w:rsidR="00D05A8E" w:rsidRPr="00D05A8E">
          <w:rPr>
            <w:rFonts w:asciiTheme="minorHAnsi" w:hAnsiTheme="minorHAnsi" w:cstheme="minorHAnsi"/>
            <w:noProof/>
            <w:webHidden/>
          </w:rPr>
          <w:instrText xml:space="preserve"> PAGEREF _Toc487587686 \h </w:instrText>
        </w:r>
        <w:r w:rsidR="00D05A8E" w:rsidRPr="00D05A8E">
          <w:rPr>
            <w:rFonts w:asciiTheme="minorHAnsi" w:hAnsiTheme="minorHAnsi" w:cstheme="minorHAnsi"/>
            <w:noProof/>
            <w:webHidden/>
          </w:rPr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separate"/>
        </w:r>
        <w:r w:rsidR="00F81B85">
          <w:rPr>
            <w:rFonts w:asciiTheme="minorHAnsi" w:hAnsiTheme="minorHAnsi" w:cstheme="minorHAnsi"/>
            <w:noProof/>
            <w:webHidden/>
          </w:rPr>
          <w:t>18</w:t>
        </w:r>
        <w:r w:rsidR="00D05A8E" w:rsidRPr="00D05A8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64EE245" w14:textId="77777777" w:rsidR="007E79AD" w:rsidRPr="00EA5C2E" w:rsidRDefault="00487C61" w:rsidP="00E94919">
      <w:pPr>
        <w:rPr>
          <w:rFonts w:asciiTheme="minorHAnsi" w:hAnsiTheme="minorHAnsi" w:cstheme="minorHAnsi"/>
          <w:lang w:val="es-MX"/>
        </w:rPr>
      </w:pPr>
      <w:r w:rsidRPr="00EA5C2E">
        <w:rPr>
          <w:rFonts w:asciiTheme="minorHAnsi" w:hAnsiTheme="minorHAnsi" w:cstheme="minorHAnsi"/>
          <w:szCs w:val="20"/>
          <w:lang w:val="es-MX"/>
        </w:rPr>
        <w:fldChar w:fldCharType="end"/>
      </w:r>
    </w:p>
    <w:p w14:paraId="664EE246" w14:textId="77777777" w:rsidR="006323D2" w:rsidRPr="00AD37DD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br w:type="page"/>
      </w:r>
    </w:p>
    <w:p w14:paraId="664EE247" w14:textId="77777777"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7587640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EC7BE5" w:rsidRPr="009B6C51" w14:paraId="06969438" w14:textId="77777777" w:rsidTr="009B6C51">
        <w:trPr>
          <w:trHeight w:val="540"/>
          <w:tblHeader/>
          <w:jc w:val="center"/>
        </w:trPr>
        <w:tc>
          <w:tcPr>
            <w:tcW w:w="9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25D78E" w14:textId="77777777" w:rsidR="00EC7BE5" w:rsidRPr="009B6C51" w:rsidRDefault="00EC7BE5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b/>
                <w:bCs/>
                <w:color w:val="212121"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CB4AF6" w14:textId="77777777" w:rsidR="00EC7BE5" w:rsidRPr="009B6C51" w:rsidRDefault="00EC7BE5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b/>
                <w:bCs/>
                <w:color w:val="212121"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079A2D" w14:textId="77777777" w:rsidR="00EC7BE5" w:rsidRPr="009B6C51" w:rsidRDefault="00EC7BE5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b/>
                <w:bCs/>
                <w:color w:val="212121"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B2B63E" w14:textId="77777777" w:rsidR="00EC7BE5" w:rsidRPr="009B6C51" w:rsidRDefault="00EC7BE5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b/>
                <w:bCs/>
                <w:color w:val="212121"/>
                <w:szCs w:val="20"/>
                <w:lang w:val="es-MX" w:eastAsia="es-MX"/>
              </w:rPr>
              <w:t>Fecha de Actualización</w:t>
            </w:r>
          </w:p>
        </w:tc>
        <w:tc>
          <w:tcPr>
            <w:tcW w:w="149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065924" w14:textId="77777777" w:rsidR="00EC7BE5" w:rsidRPr="009B6C51" w:rsidRDefault="00EC7BE5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b/>
                <w:bCs/>
                <w:color w:val="212121"/>
                <w:szCs w:val="20"/>
                <w:lang w:val="es-MX" w:eastAsia="es-MX"/>
              </w:rPr>
              <w:t>Estado del Documento</w:t>
            </w:r>
          </w:p>
        </w:tc>
      </w:tr>
      <w:tr w:rsidR="009B6C51" w:rsidRPr="009B6C51" w14:paraId="57E893F3" w14:textId="77777777" w:rsidTr="009B6C51">
        <w:trPr>
          <w:trHeight w:val="285"/>
          <w:tblHeader/>
          <w:jc w:val="center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404852" w14:textId="5E199DDC" w:rsidR="009B6C51" w:rsidRPr="009B6C51" w:rsidRDefault="009B6C51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236B3F" w14:textId="17C9E328" w:rsidR="009B6C51" w:rsidRPr="009B6C51" w:rsidRDefault="009B6C51" w:rsidP="009B6C51">
            <w:pPr>
              <w:spacing w:before="0" w:line="264" w:lineRule="atLeast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  <w:t>Elaboración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D63AA9" w14:textId="371C2E07" w:rsidR="009B6C51" w:rsidRPr="009B6C51" w:rsidRDefault="009B6C51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szCs w:val="20"/>
              </w:rPr>
              <w:t>Laura Vázquez Lima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953917" w14:textId="4F1E9ABC" w:rsidR="009B6C51" w:rsidRPr="009B6C51" w:rsidRDefault="009B6C51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b/>
                <w:bCs/>
                <w:color w:val="212121"/>
                <w:szCs w:val="20"/>
                <w:lang w:val="es-MX" w:eastAsia="es-MX"/>
              </w:rPr>
              <w:t>26/10/2016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BBFD13" w14:textId="6422F01E" w:rsidR="009B6C51" w:rsidRPr="009B6C51" w:rsidRDefault="009B6C51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color w:val="212121"/>
                <w:szCs w:val="20"/>
                <w:lang w:eastAsia="es-MX"/>
              </w:rPr>
              <w:t>Elaborado</w:t>
            </w:r>
          </w:p>
        </w:tc>
      </w:tr>
      <w:tr w:rsidR="009B6C51" w:rsidRPr="009B6C51" w14:paraId="20D225C1" w14:textId="77777777" w:rsidTr="009B6C51">
        <w:trPr>
          <w:trHeight w:val="285"/>
          <w:tblHeader/>
          <w:jc w:val="center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E3FEA" w14:textId="173FAB73" w:rsidR="009B6C51" w:rsidRPr="009B6C51" w:rsidRDefault="009B6C51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66CDA0" w14:textId="00A105CA" w:rsidR="009B6C51" w:rsidRPr="009B6C51" w:rsidRDefault="009B6C51" w:rsidP="009B6C51">
            <w:pPr>
              <w:spacing w:before="0" w:line="264" w:lineRule="atLeast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  <w:t>Entrega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EB2FE5" w14:textId="3C67D3E6" w:rsidR="009B6C51" w:rsidRPr="009B6C51" w:rsidRDefault="009B6C51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9B6C51">
              <w:rPr>
                <w:rFonts w:asciiTheme="minorHAnsi" w:hAnsiTheme="minorHAnsi" w:cstheme="minorHAnsi"/>
                <w:szCs w:val="20"/>
              </w:rPr>
              <w:t>Laura Vázquez Lima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992394" w14:textId="7638FD43" w:rsidR="009B6C51" w:rsidRPr="009B6C51" w:rsidRDefault="009B6C51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b/>
                <w:bCs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b/>
                <w:bCs/>
                <w:color w:val="212121"/>
                <w:szCs w:val="20"/>
                <w:lang w:val="es-MX" w:eastAsia="es-MX"/>
              </w:rPr>
              <w:t>31/10/2016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F6D83B" w14:textId="0358EF6D" w:rsidR="009B6C51" w:rsidRPr="009B6C51" w:rsidRDefault="009B6C51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  <w:t>Entregado</w:t>
            </w:r>
          </w:p>
        </w:tc>
      </w:tr>
      <w:tr w:rsidR="009B6C51" w:rsidRPr="009B6C51" w14:paraId="115C8DE4" w14:textId="77777777" w:rsidTr="009B6C51">
        <w:trPr>
          <w:trHeight w:val="285"/>
          <w:tblHeader/>
          <w:jc w:val="center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80A726" w14:textId="77777777" w:rsidR="009B6C51" w:rsidRPr="009B6C51" w:rsidRDefault="009B6C51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  <w:t>0.2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99166D" w14:textId="77777777" w:rsidR="009B6C51" w:rsidRPr="009B6C51" w:rsidRDefault="009B6C51" w:rsidP="009B6C51">
            <w:pPr>
              <w:spacing w:before="0" w:line="264" w:lineRule="atLeast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  <w:t>Actualización de calidad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FE2139" w14:textId="5FC229CE" w:rsidR="009B6C51" w:rsidRPr="009B6C51" w:rsidRDefault="009B6C51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szCs w:val="20"/>
              </w:rPr>
              <w:t>Laura Vázquez Lima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4D6870" w14:textId="5574919E" w:rsidR="009B6C51" w:rsidRPr="009B6C51" w:rsidRDefault="009B6C51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b/>
                <w:bCs/>
                <w:color w:val="212121"/>
                <w:szCs w:val="20"/>
                <w:lang w:val="es-MX" w:eastAsia="es-MX"/>
              </w:rPr>
              <w:t>31/10/2016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AC7DA2" w14:textId="77777777" w:rsidR="009B6C51" w:rsidRPr="009B6C51" w:rsidRDefault="009B6C51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  <w:t>Actualizado</w:t>
            </w:r>
          </w:p>
        </w:tc>
      </w:tr>
      <w:tr w:rsidR="009B6C51" w:rsidRPr="009B6C51" w14:paraId="0F3E330E" w14:textId="77777777" w:rsidTr="009B6C51">
        <w:trPr>
          <w:trHeight w:val="285"/>
          <w:tblHeader/>
          <w:jc w:val="center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BC15BB" w14:textId="77777777" w:rsidR="009B6C51" w:rsidRPr="009B6C51" w:rsidRDefault="009B6C51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  <w:t>1.0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9A7FBA" w14:textId="77777777" w:rsidR="009B6C51" w:rsidRPr="009B6C51" w:rsidRDefault="009B6C51" w:rsidP="009B6C51">
            <w:pPr>
              <w:spacing w:before="0" w:line="264" w:lineRule="atLeast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  <w:t>Cierre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22BF69" w14:textId="36CA9E80" w:rsidR="009B6C51" w:rsidRPr="009B6C51" w:rsidRDefault="009B6C51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szCs w:val="20"/>
              </w:rPr>
              <w:t>Laura Vázquez Lima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160BDE" w14:textId="0AF8BFD6" w:rsidR="009B6C51" w:rsidRPr="009B6C51" w:rsidRDefault="009B6C51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b/>
                <w:bCs/>
                <w:color w:val="212121"/>
                <w:szCs w:val="20"/>
                <w:lang w:val="es-MX" w:eastAsia="es-MX"/>
              </w:rPr>
              <w:t>31/10/2016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D20CB4" w14:textId="77777777" w:rsidR="009B6C51" w:rsidRPr="009B6C51" w:rsidRDefault="009B6C51" w:rsidP="009B6C51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9B6C51"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  <w:t>Cerrado</w:t>
            </w:r>
          </w:p>
        </w:tc>
      </w:tr>
    </w:tbl>
    <w:p w14:paraId="664EE260" w14:textId="77777777"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14:paraId="664EE261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14:paraId="664EE262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14:paraId="664EE265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664EE263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664EE264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14:paraId="664EE26B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664EE266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664EE267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664EE268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664EE269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664EE26A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664EE26C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664EE26D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664EE26E" w14:textId="77777777" w:rsidR="0081016C" w:rsidRPr="00AD37DD" w:rsidRDefault="00A027A6" w:rsidP="00EA5C2E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14:paraId="664EE26F" w14:textId="7B3923E8" w:rsidR="00D16B4F" w:rsidRPr="00AD37DD" w:rsidRDefault="00D16B4F" w:rsidP="00A83FE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7587641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A83FE2">
        <w:rPr>
          <w:rFonts w:asciiTheme="minorHAnsi" w:hAnsiTheme="minorHAnsi" w:cstheme="minorHAnsi"/>
          <w:sz w:val="20"/>
        </w:rPr>
        <w:t xml:space="preserve"> </w:t>
      </w:r>
      <w:r w:rsidR="00A83FE2" w:rsidRPr="00A83FE2">
        <w:rPr>
          <w:rFonts w:asciiTheme="minorHAnsi" w:hAnsiTheme="minorHAnsi" w:cstheme="minorHAnsi"/>
          <w:sz w:val="20"/>
        </w:rPr>
        <w:t>Administrar Cadena Dependencia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14:paraId="664EE270" w14:textId="77777777"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664EE271" w14:textId="77777777" w:rsidR="00D16B4F" w:rsidRPr="00AD37DD" w:rsidRDefault="00D16B4F" w:rsidP="00A83FE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7587642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A83FE2" w:rsidRPr="00A83FE2">
        <w:rPr>
          <w:rFonts w:asciiTheme="minorHAnsi" w:hAnsiTheme="minorHAnsi" w:cstheme="minorHAnsi"/>
          <w:sz w:val="20"/>
        </w:rPr>
        <w:t>Administrar Cadena Dependencia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14:paraId="664EE272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7587643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14:paraId="664EE273" w14:textId="7DEEE981" w:rsidR="00D16B4F" w:rsidRPr="00B72A82" w:rsidRDefault="00EF0432" w:rsidP="00BB734D">
      <w:pPr>
        <w:pStyle w:val="Prrafodelista"/>
        <w:ind w:left="360"/>
        <w:rPr>
          <w:rFonts w:asciiTheme="minorHAnsi" w:hAnsiTheme="minorHAnsi" w:cstheme="minorHAnsi"/>
        </w:rPr>
      </w:pPr>
      <w:r w:rsidRPr="00B72A82">
        <w:rPr>
          <w:rFonts w:asciiTheme="minorHAnsi" w:hAnsiTheme="minorHAnsi" w:cstheme="minorHAnsi"/>
        </w:rPr>
        <w:t>Permitir al usuario</w:t>
      </w:r>
      <w:r w:rsidR="007F7829" w:rsidRPr="00B72A82">
        <w:rPr>
          <w:rFonts w:asciiTheme="minorHAnsi" w:hAnsiTheme="minorHAnsi" w:cstheme="minorHAnsi"/>
        </w:rPr>
        <w:t xml:space="preserve"> de la Dirección General Adjunta de Presupuesto y Finanzas</w:t>
      </w:r>
      <w:r w:rsidRPr="00B72A82">
        <w:rPr>
          <w:rFonts w:asciiTheme="minorHAnsi" w:hAnsiTheme="minorHAnsi" w:cstheme="minorHAnsi"/>
        </w:rPr>
        <w:t xml:space="preserve"> </w:t>
      </w:r>
      <w:r w:rsidR="00CC7DC7" w:rsidRPr="00B72A82">
        <w:rPr>
          <w:rFonts w:asciiTheme="minorHAnsi" w:hAnsiTheme="minorHAnsi" w:cstheme="minorHAnsi"/>
        </w:rPr>
        <w:t xml:space="preserve">administrar </w:t>
      </w:r>
      <w:r w:rsidR="00336116" w:rsidRPr="00B72A82">
        <w:rPr>
          <w:rFonts w:asciiTheme="minorHAnsi" w:hAnsiTheme="minorHAnsi" w:cstheme="minorHAnsi"/>
        </w:rPr>
        <w:t>las cadenas de dependencia</w:t>
      </w:r>
      <w:r w:rsidR="006257B0" w:rsidRPr="00B72A82">
        <w:rPr>
          <w:rFonts w:asciiTheme="minorHAnsi" w:hAnsiTheme="minorHAnsi" w:cstheme="minorHAnsi"/>
        </w:rPr>
        <w:t xml:space="preserve"> </w:t>
      </w:r>
      <w:r w:rsidR="00BA0D33" w:rsidRPr="00B72A82">
        <w:rPr>
          <w:rFonts w:asciiTheme="minorHAnsi" w:hAnsiTheme="minorHAnsi" w:cstheme="minorHAnsi"/>
        </w:rPr>
        <w:t>para la generación de la hoja de ayuda y el pago de los servicios que presta el SPF</w:t>
      </w:r>
      <w:r w:rsidR="00271CAD" w:rsidRPr="00B72A82">
        <w:rPr>
          <w:rFonts w:asciiTheme="minorHAnsi" w:hAnsiTheme="minorHAnsi" w:cstheme="minorHAnsi"/>
        </w:rPr>
        <w:t>.</w:t>
      </w:r>
    </w:p>
    <w:p w14:paraId="664EE274" w14:textId="17CB4258" w:rsidR="00D16B4F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7587644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71"/>
        <w:gridCol w:w="2443"/>
        <w:gridCol w:w="2459"/>
        <w:gridCol w:w="2461"/>
      </w:tblGrid>
      <w:tr w:rsidR="00D16B4F" w:rsidRPr="00AD37DD" w14:paraId="664EE279" w14:textId="77777777" w:rsidTr="006A5C61">
        <w:trPr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64EE275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64EE276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64EE277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64EE278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A205DE" w:rsidRPr="00AD37DD" w14:paraId="664EE27E" w14:textId="77777777" w:rsidTr="006A5C61">
        <w:trPr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7A" w14:textId="77777777" w:rsidR="00A205DE" w:rsidRPr="00AD37DD" w:rsidRDefault="00A205DE" w:rsidP="00EA5C2E">
            <w:pPr>
              <w:pStyle w:val="ndice2"/>
            </w:pPr>
            <w:r w:rsidRPr="003E031B">
              <w:t>FUNC-DGAPF-041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7B" w14:textId="3A10755B" w:rsidR="003F4D1A" w:rsidRPr="001F39B4" w:rsidRDefault="00A205DE" w:rsidP="00D54443">
            <w:pPr>
              <w:spacing w:before="0" w:after="0" w:line="240" w:lineRule="auto"/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</w:pPr>
            <w:r w:rsidRPr="001F39B4"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  <w:t>Crea</w:t>
            </w:r>
            <w:r w:rsidR="00D54443"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  <w:t>r</w:t>
            </w:r>
            <w:r w:rsidRPr="001F39B4"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  <w:t xml:space="preserve"> una cadena de dependencia.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7C" w14:textId="025D8B6E" w:rsidR="003F4D1A" w:rsidRDefault="00A205DE" w:rsidP="00BA2143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 al usuario crear las cadenas de dependencia.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7D" w14:textId="6DA040B2" w:rsidR="00D77936" w:rsidRPr="00D77936" w:rsidRDefault="00A205DE" w:rsidP="00D54443">
            <w:pPr>
              <w:pStyle w:val="ndice2"/>
              <w:jc w:val="left"/>
            </w:pPr>
            <w:r>
              <w:t xml:space="preserve">2010 - </w:t>
            </w:r>
            <w:r w:rsidRPr="001F39B4">
              <w:t>Administrar Cadena Dependencia</w:t>
            </w:r>
          </w:p>
        </w:tc>
      </w:tr>
      <w:tr w:rsidR="00A205DE" w:rsidRPr="00AD37DD" w14:paraId="664EE283" w14:textId="77777777" w:rsidTr="006A5C61">
        <w:trPr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7F" w14:textId="77777777" w:rsidR="00A205DE" w:rsidRPr="00A83FE2" w:rsidRDefault="00A205DE" w:rsidP="00EA5C2E">
            <w:pPr>
              <w:pStyle w:val="ndice2"/>
            </w:pPr>
            <w:r w:rsidRPr="001F39B4">
              <w:t>FUNC-DGAPF-04</w:t>
            </w:r>
            <w:r>
              <w:t>2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80" w14:textId="77777777" w:rsidR="00A205DE" w:rsidRPr="001F39B4" w:rsidRDefault="00A205DE" w:rsidP="001F39B4">
            <w:pPr>
              <w:spacing w:before="0" w:after="0" w:line="240" w:lineRule="auto"/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</w:pPr>
            <w:r w:rsidRPr="001F39B4"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  <w:t>Consultar las cadenas de dependencia.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81" w14:textId="77777777" w:rsidR="00A205DE" w:rsidRDefault="00A205DE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 al usuario consultar las cadenas de dependencia.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82" w14:textId="77777777" w:rsidR="00A205DE" w:rsidRPr="00AD37DD" w:rsidRDefault="00A205DE" w:rsidP="00EA5C2E">
            <w:pPr>
              <w:pStyle w:val="ndice2"/>
              <w:jc w:val="left"/>
            </w:pPr>
            <w:r>
              <w:t xml:space="preserve">2010 - </w:t>
            </w:r>
            <w:r w:rsidRPr="001F39B4">
              <w:t>Administrar Cadena Dependencia</w:t>
            </w:r>
          </w:p>
        </w:tc>
      </w:tr>
      <w:tr w:rsidR="00A205DE" w:rsidRPr="00AD37DD" w14:paraId="664EE288" w14:textId="77777777" w:rsidTr="006A5C61">
        <w:trPr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84" w14:textId="77777777" w:rsidR="00A205DE" w:rsidRPr="00A83FE2" w:rsidRDefault="00A205DE" w:rsidP="00EA5C2E">
            <w:pPr>
              <w:pStyle w:val="ndice2"/>
            </w:pPr>
            <w:r w:rsidRPr="001F39B4">
              <w:t>FUNC-DGAPF-04</w:t>
            </w:r>
            <w:r>
              <w:t>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85" w14:textId="77777777" w:rsidR="00A205DE" w:rsidRPr="001F39B4" w:rsidRDefault="00A205DE" w:rsidP="00CF6856">
            <w:pPr>
              <w:spacing w:before="0" w:after="0" w:line="240" w:lineRule="auto"/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</w:pPr>
            <w:r w:rsidRPr="001F39B4"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  <w:t>Modificar las cadenas de dependencia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86" w14:textId="77777777" w:rsidR="00A205DE" w:rsidRDefault="00A205DE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 al usuario modificar las cadenas de dependencia.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87" w14:textId="77777777" w:rsidR="00A205DE" w:rsidRPr="00AD37DD" w:rsidRDefault="00A205DE" w:rsidP="00EA5C2E">
            <w:pPr>
              <w:pStyle w:val="ndice2"/>
              <w:jc w:val="left"/>
            </w:pPr>
            <w:r>
              <w:t xml:space="preserve">2010 - </w:t>
            </w:r>
            <w:r w:rsidRPr="001F39B4">
              <w:t>Administrar Cadena Dependencia</w:t>
            </w:r>
          </w:p>
        </w:tc>
      </w:tr>
      <w:tr w:rsidR="00A205DE" w:rsidRPr="00AD37DD" w14:paraId="664EE28D" w14:textId="77777777" w:rsidTr="006A5C61">
        <w:trPr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89" w14:textId="77777777" w:rsidR="00A205DE" w:rsidRPr="00A83FE2" w:rsidRDefault="00A205DE" w:rsidP="00EA5C2E">
            <w:pPr>
              <w:pStyle w:val="ndice2"/>
            </w:pPr>
            <w:r w:rsidRPr="001F39B4">
              <w:t>FUNC-DGAPF-04</w:t>
            </w:r>
            <w:r>
              <w:t>4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8A" w14:textId="663B18FC" w:rsidR="00A205DE" w:rsidRPr="001F39B4" w:rsidRDefault="00800FEA" w:rsidP="00CF6856">
            <w:pPr>
              <w:spacing w:before="0" w:after="0" w:line="240" w:lineRule="auto"/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C</w:t>
            </w:r>
            <w:r w:rsidR="00C042F3">
              <w:rPr>
                <w:rFonts w:ascii="Calibri" w:hAnsi="Calibri" w:cs="Calibri"/>
                <w:color w:val="000000"/>
                <w:szCs w:val="20"/>
              </w:rPr>
              <w:t xml:space="preserve">ambiar el estatus de </w:t>
            </w:r>
            <w:r w:rsidR="00A205DE" w:rsidRPr="001F39B4"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  <w:t>una cadena de dependencia.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8B" w14:textId="6E950341" w:rsidR="00A205DE" w:rsidRDefault="00A205DE" w:rsidP="009C7FF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El sistema permitirá al usuario </w:t>
            </w:r>
            <w:r w:rsidR="009C7FF8">
              <w:rPr>
                <w:rFonts w:ascii="Calibri" w:hAnsi="Calibri" w:cs="Calibri"/>
                <w:color w:val="000000"/>
                <w:szCs w:val="20"/>
              </w:rPr>
              <w:t xml:space="preserve">cambiar el estatus (Activar / Desactivar) de </w:t>
            </w:r>
            <w:r>
              <w:rPr>
                <w:rFonts w:ascii="Calibri" w:hAnsi="Calibri" w:cs="Calibri"/>
                <w:color w:val="000000"/>
                <w:szCs w:val="20"/>
              </w:rPr>
              <w:t>las cadenas de dependencia.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8C" w14:textId="1E0FAAFE" w:rsidR="00A205DE" w:rsidRPr="00AD37DD" w:rsidRDefault="00A205DE" w:rsidP="00EA5C2E">
            <w:pPr>
              <w:pStyle w:val="ndice2"/>
              <w:jc w:val="left"/>
            </w:pPr>
            <w:r>
              <w:t>2010</w:t>
            </w:r>
            <w:r w:rsidR="009C7FF8">
              <w:t xml:space="preserve"> </w:t>
            </w:r>
            <w:r>
              <w:t xml:space="preserve">- </w:t>
            </w:r>
            <w:r w:rsidRPr="001F39B4">
              <w:t>Administrar Cadena Dependencia</w:t>
            </w:r>
          </w:p>
        </w:tc>
      </w:tr>
    </w:tbl>
    <w:p w14:paraId="664EE28E" w14:textId="77777777" w:rsidR="00A95803" w:rsidRDefault="00A95803" w:rsidP="00A95803">
      <w:bookmarkStart w:id="26" w:name="_Toc371934666"/>
      <w:bookmarkStart w:id="27" w:name="_Toc289774376"/>
      <w:bookmarkStart w:id="28" w:name="_Toc126991049"/>
      <w:bookmarkStart w:id="29" w:name="_Toc289774377"/>
    </w:p>
    <w:p w14:paraId="664EE28F" w14:textId="77777777" w:rsidR="00A95803" w:rsidRDefault="00A95803" w:rsidP="00A95803"/>
    <w:p w14:paraId="664EE290" w14:textId="77777777" w:rsidR="00A95803" w:rsidRDefault="00A95803" w:rsidP="00A95803"/>
    <w:p w14:paraId="664EE291" w14:textId="77777777" w:rsidR="00A95803" w:rsidRDefault="00A95803" w:rsidP="00A95803"/>
    <w:p w14:paraId="664EE292" w14:textId="77777777" w:rsidR="00A95803" w:rsidRDefault="00A95803" w:rsidP="00A95803"/>
    <w:p w14:paraId="664EE293" w14:textId="77777777" w:rsidR="00A95803" w:rsidRDefault="00A95803" w:rsidP="00A95803"/>
    <w:p w14:paraId="664EE294" w14:textId="77777777" w:rsidR="00A95803" w:rsidRDefault="00A95803" w:rsidP="00A95803"/>
    <w:p w14:paraId="664EE295" w14:textId="77777777" w:rsidR="00D16B4F" w:rsidRPr="00A95803" w:rsidRDefault="00D16B4F" w:rsidP="00A95803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0" w:name="_Toc487587645"/>
      <w:r w:rsidRPr="00A95803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26"/>
      <w:bookmarkEnd w:id="27"/>
      <w:bookmarkEnd w:id="28"/>
      <w:bookmarkEnd w:id="30"/>
    </w:p>
    <w:p w14:paraId="664EE296" w14:textId="13776636" w:rsidR="00D16B4F" w:rsidRPr="00AD37DD" w:rsidRDefault="007D5A8A" w:rsidP="00EA5C2E">
      <w:pPr>
        <w:pStyle w:val="ndice2"/>
      </w:pPr>
      <w:r w:rsidRPr="004956C8">
        <w:rPr>
          <w:noProof/>
          <w:lang w:val="es-MX" w:eastAsia="es-MX"/>
        </w:rPr>
        <w:drawing>
          <wp:inline distT="0" distB="0" distL="0" distR="0" wp14:anchorId="1907ECBB" wp14:editId="54EC975B">
            <wp:extent cx="6333490" cy="2793365"/>
            <wp:effectExtent l="0" t="0" r="0" b="698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 Cadena de Dependenci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E297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7587646"/>
      <w:r w:rsidRPr="00AD37DD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64"/>
        <w:gridCol w:w="5272"/>
      </w:tblGrid>
      <w:tr w:rsidR="00D16B4F" w:rsidRPr="00AD37DD" w14:paraId="664EE29B" w14:textId="77777777" w:rsidTr="009B6C51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4EE298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4EE299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4EE29A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FE2192" w:rsidRPr="00AD37DD" w14:paraId="664EE29F" w14:textId="77777777" w:rsidTr="009B6C51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EE29C" w14:textId="77777777" w:rsidR="00FE2192" w:rsidRPr="00AD37DD" w:rsidRDefault="00FE2192" w:rsidP="00FE2192">
            <w:pPr>
              <w:rPr>
                <w:rFonts w:asciiTheme="minorHAnsi" w:hAnsiTheme="minorHAnsi" w:cstheme="minorHAnsi"/>
              </w:rPr>
            </w:pPr>
            <w:r w:rsidRPr="00AD37D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EE29D" w14:textId="77777777" w:rsidR="00FE2192" w:rsidRPr="007C13B7" w:rsidRDefault="00A95803" w:rsidP="00FE2192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A4365">
              <w:rPr>
                <w:rFonts w:asciiTheme="minorHAnsi" w:hAnsiTheme="minorHAnsi" w:cstheme="minorHAnsi"/>
                <w:szCs w:val="20"/>
              </w:rPr>
              <w:t>Usuario DGAPF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6B599" w14:textId="77777777" w:rsidR="007F7829" w:rsidRDefault="00FE2192" w:rsidP="00EA5C2E">
            <w:pPr>
              <w:pStyle w:val="ndice2"/>
            </w:pPr>
            <w:r w:rsidRPr="00AD37DD">
              <w:t xml:space="preserve">Actor que se encarga de administrar las </w:t>
            </w:r>
            <w:r w:rsidR="00A95803">
              <w:t>cadenas</w:t>
            </w:r>
            <w:r w:rsidRPr="00AD37DD">
              <w:t xml:space="preserve"> de </w:t>
            </w:r>
            <w:r w:rsidR="00A95803">
              <w:t>dependencia</w:t>
            </w:r>
            <w:r w:rsidRPr="00AD37DD">
              <w:t>.</w:t>
            </w:r>
            <w:r w:rsidR="007F7829">
              <w:t xml:space="preserve">  </w:t>
            </w:r>
          </w:p>
          <w:p w14:paraId="664EE29E" w14:textId="5451A3EB" w:rsidR="00FE2192" w:rsidRPr="00AD37DD" w:rsidRDefault="007F7829" w:rsidP="00EA5C2E">
            <w:pPr>
              <w:pStyle w:val="ndice2"/>
            </w:pPr>
            <w:r>
              <w:t>Nota: Los roles de los usuarios de la DGAPF se encuentran descritos en el documento del diagrama conceptual de solución tecnológica.</w:t>
            </w:r>
          </w:p>
        </w:tc>
      </w:tr>
    </w:tbl>
    <w:p w14:paraId="664EE2A0" w14:textId="77777777" w:rsidR="008E623C" w:rsidRDefault="008E623C" w:rsidP="008E623C">
      <w:pPr>
        <w:pStyle w:val="Instrucciones"/>
      </w:pPr>
      <w:bookmarkStart w:id="33" w:name="_Toc371934668"/>
    </w:p>
    <w:p w14:paraId="664EE2A1" w14:textId="77777777" w:rsidR="00546732" w:rsidRDefault="00546732" w:rsidP="008E623C">
      <w:pPr>
        <w:pStyle w:val="Instrucciones"/>
      </w:pPr>
    </w:p>
    <w:p w14:paraId="664EE2A2" w14:textId="77777777" w:rsidR="00546732" w:rsidRDefault="00546732" w:rsidP="008E623C">
      <w:pPr>
        <w:pStyle w:val="Instrucciones"/>
      </w:pPr>
    </w:p>
    <w:p w14:paraId="664EE2A3" w14:textId="77777777" w:rsidR="00546732" w:rsidRDefault="00546732" w:rsidP="008E623C">
      <w:pPr>
        <w:pStyle w:val="Instrucciones"/>
      </w:pPr>
    </w:p>
    <w:p w14:paraId="664EE2A4" w14:textId="77777777" w:rsidR="00546732" w:rsidRDefault="00546732" w:rsidP="008E623C">
      <w:pPr>
        <w:pStyle w:val="Instrucciones"/>
      </w:pPr>
    </w:p>
    <w:p w14:paraId="664EE2A5" w14:textId="77777777" w:rsidR="00546732" w:rsidRDefault="00546732" w:rsidP="008E623C">
      <w:pPr>
        <w:pStyle w:val="Instrucciones"/>
      </w:pPr>
    </w:p>
    <w:p w14:paraId="664EE2A6" w14:textId="77777777" w:rsidR="00546732" w:rsidRDefault="00546732" w:rsidP="008E623C">
      <w:pPr>
        <w:pStyle w:val="Instrucciones"/>
      </w:pPr>
    </w:p>
    <w:p w14:paraId="664EE2A7" w14:textId="77777777" w:rsidR="00546732" w:rsidRDefault="00546732" w:rsidP="008E623C">
      <w:pPr>
        <w:pStyle w:val="Instrucciones"/>
      </w:pPr>
    </w:p>
    <w:p w14:paraId="664EE2A8" w14:textId="77777777" w:rsidR="00546732" w:rsidRDefault="00546732" w:rsidP="008E623C">
      <w:pPr>
        <w:pStyle w:val="Instrucciones"/>
      </w:pPr>
    </w:p>
    <w:p w14:paraId="664EE2A9" w14:textId="77777777" w:rsidR="00546732" w:rsidRDefault="00546732" w:rsidP="008E623C">
      <w:pPr>
        <w:pStyle w:val="Instrucciones"/>
      </w:pPr>
    </w:p>
    <w:p w14:paraId="664EE2AA" w14:textId="77777777" w:rsidR="00546732" w:rsidRDefault="00546732" w:rsidP="008E623C">
      <w:pPr>
        <w:pStyle w:val="Instrucciones"/>
      </w:pPr>
    </w:p>
    <w:p w14:paraId="664EE2AB" w14:textId="77777777" w:rsidR="00546732" w:rsidRDefault="00546732" w:rsidP="008E623C">
      <w:pPr>
        <w:pStyle w:val="Instrucciones"/>
      </w:pPr>
    </w:p>
    <w:p w14:paraId="664EE2AF" w14:textId="21E8DEF6" w:rsidR="00546732" w:rsidRDefault="00831F68" w:rsidP="008E623C">
      <w:pPr>
        <w:pStyle w:val="Instrucciones"/>
      </w:pPr>
      <w:r>
        <w:t>¿</w:t>
      </w:r>
    </w:p>
    <w:p w14:paraId="664EE2B0" w14:textId="77777777" w:rsidR="00C05A45" w:rsidRDefault="00D16B4F" w:rsidP="00C05A45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4" w:name="_Toc487587647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29"/>
      <w:bookmarkEnd w:id="33"/>
      <w:bookmarkEnd w:id="34"/>
    </w:p>
    <w:p w14:paraId="664EE2B1" w14:textId="2973A86A" w:rsidR="008E623C" w:rsidRPr="008E623C" w:rsidRDefault="001529F5" w:rsidP="009C7FF8">
      <w:pPr>
        <w:pStyle w:val="Instrucciones"/>
        <w:jc w:val="center"/>
      </w:pPr>
      <w:r>
        <w:rPr>
          <w:rFonts w:eastAsia="Times New Roman"/>
          <w:i w:val="0"/>
          <w:noProof/>
          <w:color w:val="auto"/>
          <w:szCs w:val="16"/>
          <w:lang w:eastAsia="es-MX"/>
        </w:rPr>
        <w:drawing>
          <wp:inline distT="0" distB="0" distL="0" distR="0" wp14:anchorId="5510B729" wp14:editId="63A640FD">
            <wp:extent cx="5395965" cy="66721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_CADENA DEPENDENCI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500" cy="6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E2B2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5" w:name="_Toc228339738"/>
      <w:bookmarkStart w:id="36" w:name="_Toc182735726"/>
      <w:bookmarkStart w:id="37" w:name="_Toc371934669"/>
      <w:bookmarkStart w:id="38" w:name="_Toc487587648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14:paraId="664EE2B3" w14:textId="77777777" w:rsidR="00455180" w:rsidRPr="005A4365" w:rsidRDefault="00455180" w:rsidP="00455180">
      <w:pPr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 w:rsidRPr="005A4365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14:paraId="664EE2B4" w14:textId="73AB775A"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7587649"/>
      <w:r w:rsidRPr="00AD37DD">
        <w:rPr>
          <w:rFonts w:asciiTheme="minorHAnsi" w:hAnsiTheme="minorHAnsi" w:cstheme="minorHAnsi"/>
          <w:sz w:val="20"/>
        </w:rPr>
        <w:t>&lt;Precondición 1</w:t>
      </w:r>
      <w:bookmarkEnd w:id="46"/>
      <w:bookmarkEnd w:id="47"/>
      <w:bookmarkEnd w:id="48"/>
      <w:bookmarkEnd w:id="49"/>
      <w:r w:rsidR="00A8302E" w:rsidRPr="00AD37DD">
        <w:rPr>
          <w:rFonts w:asciiTheme="minorHAnsi" w:hAnsiTheme="minorHAnsi" w:cstheme="minorHAnsi"/>
          <w:sz w:val="20"/>
        </w:rPr>
        <w:t>&gt;</w:t>
      </w:r>
      <w:r w:rsidR="00A8302E">
        <w:rPr>
          <w:rFonts w:asciiTheme="minorHAnsi" w:hAnsiTheme="minorHAnsi" w:cstheme="minorHAnsi"/>
          <w:sz w:val="20"/>
        </w:rPr>
        <w:t xml:space="preserve"> Usuario</w:t>
      </w:r>
      <w:r w:rsidR="00F701C8">
        <w:rPr>
          <w:rFonts w:asciiTheme="minorHAnsi" w:hAnsiTheme="minorHAnsi" w:cstheme="minorHAnsi"/>
          <w:sz w:val="20"/>
        </w:rPr>
        <w:t xml:space="preserve"> y contraseña </w:t>
      </w:r>
      <w:r w:rsidR="00C81EF0">
        <w:rPr>
          <w:rFonts w:asciiTheme="minorHAnsi" w:hAnsiTheme="minorHAnsi" w:cstheme="minorHAnsi"/>
          <w:sz w:val="20"/>
        </w:rPr>
        <w:t>válidos</w:t>
      </w:r>
      <w:r w:rsidR="00F701C8">
        <w:rPr>
          <w:rFonts w:asciiTheme="minorHAnsi" w:hAnsiTheme="minorHAnsi" w:cstheme="minorHAnsi"/>
          <w:sz w:val="20"/>
        </w:rPr>
        <w:t>.</w:t>
      </w:r>
      <w:bookmarkEnd w:id="50"/>
    </w:p>
    <w:p w14:paraId="664EE2B5" w14:textId="72689611" w:rsidR="00455180" w:rsidRPr="00AD37DD" w:rsidRDefault="00455180" w:rsidP="00336116">
      <w:pPr>
        <w:pStyle w:val="ndice2"/>
        <w:ind w:left="225" w:firstLine="567"/>
      </w:pPr>
      <w:r w:rsidRPr="00AD37DD">
        <w:t xml:space="preserve">El usuario </w:t>
      </w:r>
      <w:r w:rsidR="00412FF8">
        <w:t>DGAPF</w:t>
      </w:r>
      <w:r w:rsidR="00CF6856" w:rsidRPr="00AD37DD">
        <w:t xml:space="preserve"> debe</w:t>
      </w:r>
      <w:r w:rsidRPr="00AD37DD">
        <w:t xml:space="preserve"> contar con un </w:t>
      </w:r>
      <w:r w:rsidR="00CF6856" w:rsidRPr="00AD37DD">
        <w:t xml:space="preserve">nombre de </w:t>
      </w:r>
      <w:r w:rsidRPr="00AD37DD">
        <w:t xml:space="preserve">usuario y contraseña </w:t>
      </w:r>
      <w:r w:rsidR="00CF6856" w:rsidRPr="00AD37DD">
        <w:t>válido</w:t>
      </w:r>
      <w:r w:rsidR="006A5C61">
        <w:t>s</w:t>
      </w:r>
      <w:r w:rsidR="00CF6856" w:rsidRPr="00AD37DD">
        <w:t>.</w:t>
      </w:r>
    </w:p>
    <w:p w14:paraId="664EE2B6" w14:textId="367BB0A9"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1" w:name="_Toc461701834"/>
      <w:bookmarkStart w:id="52" w:name="_Toc487587650"/>
      <w:r w:rsidRPr="00AD37DD">
        <w:rPr>
          <w:rFonts w:asciiTheme="minorHAnsi" w:hAnsiTheme="minorHAnsi" w:cstheme="minorHAnsi"/>
          <w:sz w:val="20"/>
        </w:rPr>
        <w:t>&lt;Precondición 2</w:t>
      </w:r>
      <w:bookmarkEnd w:id="51"/>
      <w:r w:rsidR="00A8302E" w:rsidRPr="00AD37DD">
        <w:rPr>
          <w:rFonts w:asciiTheme="minorHAnsi" w:hAnsiTheme="minorHAnsi" w:cstheme="minorHAnsi"/>
          <w:sz w:val="20"/>
        </w:rPr>
        <w:t>&gt;</w:t>
      </w:r>
      <w:r w:rsidR="00A8302E">
        <w:rPr>
          <w:rFonts w:asciiTheme="minorHAnsi" w:hAnsiTheme="minorHAnsi" w:cstheme="minorHAnsi"/>
          <w:sz w:val="20"/>
        </w:rPr>
        <w:t xml:space="preserve"> Permisos</w:t>
      </w:r>
      <w:r w:rsidR="00F701C8">
        <w:rPr>
          <w:rFonts w:asciiTheme="minorHAnsi" w:hAnsiTheme="minorHAnsi" w:cstheme="minorHAnsi"/>
          <w:sz w:val="20"/>
        </w:rPr>
        <w:t>.</w:t>
      </w:r>
      <w:bookmarkEnd w:id="52"/>
    </w:p>
    <w:p w14:paraId="664EE2B7" w14:textId="4601D385" w:rsidR="00CF6856" w:rsidRPr="00412FF8" w:rsidRDefault="00CF6856" w:rsidP="00E8519D">
      <w:pPr>
        <w:ind w:left="774"/>
        <w:rPr>
          <w:rFonts w:asciiTheme="minorHAnsi" w:hAnsiTheme="minorHAnsi" w:cstheme="minorHAnsi"/>
        </w:rPr>
      </w:pPr>
      <w:r w:rsidRPr="00412FF8">
        <w:rPr>
          <w:rFonts w:asciiTheme="minorHAnsi" w:hAnsiTheme="minorHAnsi" w:cstheme="minorHAnsi"/>
        </w:rPr>
        <w:t xml:space="preserve">El usuario </w:t>
      </w:r>
      <w:r w:rsidR="00412FF8" w:rsidRPr="00412FF8">
        <w:rPr>
          <w:rFonts w:asciiTheme="minorHAnsi" w:hAnsiTheme="minorHAnsi" w:cstheme="minorHAnsi"/>
        </w:rPr>
        <w:t xml:space="preserve">DGAPF </w:t>
      </w:r>
      <w:r w:rsidRPr="00412FF8">
        <w:rPr>
          <w:rFonts w:asciiTheme="minorHAnsi" w:hAnsiTheme="minorHAnsi" w:cstheme="minorHAnsi"/>
        </w:rPr>
        <w:t>debe co</w:t>
      </w:r>
      <w:r w:rsidR="00412FF8" w:rsidRPr="00412FF8">
        <w:rPr>
          <w:rFonts w:asciiTheme="minorHAnsi" w:hAnsiTheme="minorHAnsi" w:cstheme="minorHAnsi"/>
        </w:rPr>
        <w:t xml:space="preserve">ntar con los permisos para crear, modificar, consultar </w:t>
      </w:r>
      <w:r w:rsidR="0097165A">
        <w:rPr>
          <w:rFonts w:asciiTheme="minorHAnsi" w:hAnsiTheme="minorHAnsi" w:cstheme="minorHAnsi"/>
        </w:rPr>
        <w:t xml:space="preserve">y </w:t>
      </w:r>
      <w:r w:rsidR="007F7829">
        <w:rPr>
          <w:rFonts w:asciiTheme="minorHAnsi" w:hAnsiTheme="minorHAnsi" w:cstheme="minorHAnsi"/>
        </w:rPr>
        <w:t>activar/desactivar</w:t>
      </w:r>
      <w:r w:rsidR="0097165A">
        <w:rPr>
          <w:rFonts w:asciiTheme="minorHAnsi" w:hAnsiTheme="minorHAnsi" w:cstheme="minorHAnsi"/>
        </w:rPr>
        <w:t xml:space="preserve"> en el catálogo de </w:t>
      </w:r>
      <w:r w:rsidR="00412FF8" w:rsidRPr="00412FF8">
        <w:rPr>
          <w:rFonts w:asciiTheme="minorHAnsi" w:hAnsiTheme="minorHAnsi" w:cstheme="minorHAnsi"/>
        </w:rPr>
        <w:t>Cadenas de Dependencia</w:t>
      </w:r>
      <w:r w:rsidR="004E2897">
        <w:rPr>
          <w:rFonts w:asciiTheme="minorHAnsi" w:hAnsiTheme="minorHAnsi" w:cstheme="minorHAnsi"/>
        </w:rPr>
        <w:t>, dependiendo del rol.</w:t>
      </w:r>
    </w:p>
    <w:p w14:paraId="664EE2B8" w14:textId="35AF8291" w:rsidR="00412FF8" w:rsidRPr="0033216F" w:rsidRDefault="00412FF8" w:rsidP="00412FF8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3" w:name="_Toc487587651"/>
      <w:r>
        <w:rPr>
          <w:rFonts w:asciiTheme="minorHAnsi" w:hAnsiTheme="minorHAnsi" w:cstheme="minorHAnsi"/>
          <w:sz w:val="20"/>
        </w:rPr>
        <w:t>&lt;Precondición 3</w:t>
      </w:r>
      <w:r w:rsidRPr="00AD37DD">
        <w:rPr>
          <w:rFonts w:asciiTheme="minorHAnsi" w:hAnsiTheme="minorHAnsi" w:cstheme="minorHAnsi"/>
          <w:sz w:val="20"/>
        </w:rPr>
        <w:t>&gt;</w:t>
      </w:r>
      <w:r w:rsidR="00F701C8">
        <w:rPr>
          <w:rFonts w:asciiTheme="minorHAnsi" w:hAnsiTheme="minorHAnsi" w:cstheme="minorHAnsi"/>
          <w:sz w:val="20"/>
        </w:rPr>
        <w:t xml:space="preserve"> Autenticación.</w:t>
      </w:r>
      <w:bookmarkEnd w:id="53"/>
    </w:p>
    <w:p w14:paraId="664EE2B9" w14:textId="77777777" w:rsidR="00412FF8" w:rsidRDefault="00412FF8" w:rsidP="00412FF8">
      <w:pPr>
        <w:ind w:left="225" w:firstLine="567"/>
        <w:rPr>
          <w:rFonts w:asciiTheme="minorHAnsi" w:hAnsiTheme="minorHAnsi" w:cstheme="minorHAnsi"/>
          <w:szCs w:val="20"/>
          <w:lang w:val="es-MX" w:eastAsia="en-US"/>
        </w:rPr>
      </w:pPr>
      <w:r w:rsidRPr="00412FF8">
        <w:rPr>
          <w:rFonts w:asciiTheme="minorHAnsi" w:hAnsiTheme="minorHAnsi" w:cstheme="minorHAnsi"/>
          <w:szCs w:val="20"/>
          <w:lang w:val="es-MX" w:eastAsia="en-US"/>
        </w:rPr>
        <w:t>El usuario DGAPF debe estar autenticado dentro del sistema.</w:t>
      </w:r>
    </w:p>
    <w:p w14:paraId="141464C7" w14:textId="77777777" w:rsidR="00D46E3E" w:rsidRPr="004956C8" w:rsidRDefault="00412FF8" w:rsidP="006257B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b w:val="0"/>
          <w:sz w:val="20"/>
        </w:rPr>
      </w:pPr>
      <w:bookmarkStart w:id="54" w:name="_Toc487587652"/>
      <w:r>
        <w:rPr>
          <w:rFonts w:asciiTheme="minorHAnsi" w:hAnsiTheme="minorHAnsi" w:cstheme="minorHAnsi"/>
          <w:sz w:val="20"/>
        </w:rPr>
        <w:t>&lt;Precondición 4&gt;</w:t>
      </w:r>
      <w:r w:rsidR="00F701C8">
        <w:rPr>
          <w:rFonts w:asciiTheme="minorHAnsi" w:hAnsiTheme="minorHAnsi" w:cstheme="minorHAnsi"/>
          <w:sz w:val="20"/>
        </w:rPr>
        <w:t xml:space="preserve"> Cadenas de dependencia previos.</w:t>
      </w:r>
      <w:bookmarkEnd w:id="54"/>
    </w:p>
    <w:p w14:paraId="3CC6D39A" w14:textId="6D6AEE72" w:rsidR="00F701C8" w:rsidRPr="00965191" w:rsidRDefault="006257B0" w:rsidP="00965191">
      <w:pPr>
        <w:ind w:left="792"/>
        <w:rPr>
          <w:rFonts w:asciiTheme="minorHAnsi" w:hAnsiTheme="minorHAnsi" w:cstheme="minorHAnsi"/>
          <w:b/>
        </w:rPr>
      </w:pPr>
      <w:r w:rsidRPr="00965191">
        <w:rPr>
          <w:rFonts w:asciiTheme="minorHAnsi" w:hAnsiTheme="minorHAnsi" w:cstheme="minorHAnsi"/>
        </w:rPr>
        <w:t xml:space="preserve">El </w:t>
      </w:r>
      <w:r w:rsidR="00F701C8" w:rsidRPr="00965191">
        <w:rPr>
          <w:rFonts w:asciiTheme="minorHAnsi" w:hAnsiTheme="minorHAnsi" w:cstheme="minorHAnsi"/>
        </w:rPr>
        <w:t>sistema debe tener registros previos de cadena de dependencia</w:t>
      </w:r>
      <w:r w:rsidRPr="00965191">
        <w:rPr>
          <w:rFonts w:asciiTheme="minorHAnsi" w:hAnsiTheme="minorHAnsi" w:cstheme="minorHAnsi"/>
        </w:rPr>
        <w:t xml:space="preserve"> para consulta y modificación</w:t>
      </w:r>
      <w:r w:rsidR="00F701C8" w:rsidRPr="00965191">
        <w:rPr>
          <w:rFonts w:asciiTheme="minorHAnsi" w:hAnsiTheme="minorHAnsi" w:cstheme="minorHAnsi"/>
        </w:rPr>
        <w:t>.</w:t>
      </w:r>
    </w:p>
    <w:p w14:paraId="664EE2BC" w14:textId="77777777"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5" w:name="_Toc487587653"/>
      <w:r w:rsidRPr="00AD37DD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5"/>
    </w:p>
    <w:p w14:paraId="664EE2BD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6" w:name="_Toc371934673"/>
      <w:bookmarkStart w:id="57" w:name="_Toc289774378"/>
      <w:bookmarkStart w:id="58" w:name="_Toc126991050"/>
      <w:bookmarkStart w:id="59" w:name="_Toc487587654"/>
      <w:r w:rsidRPr="00AD37DD">
        <w:rPr>
          <w:rFonts w:asciiTheme="minorHAnsi" w:hAnsiTheme="minorHAnsi" w:cstheme="minorHAnsi"/>
          <w:sz w:val="20"/>
        </w:rPr>
        <w:t>Flujo Básico</w:t>
      </w:r>
      <w:bookmarkEnd w:id="56"/>
      <w:bookmarkEnd w:id="57"/>
      <w:bookmarkEnd w:id="58"/>
      <w:bookmarkEnd w:id="5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938"/>
        <w:gridCol w:w="7435"/>
      </w:tblGrid>
      <w:tr w:rsidR="00455180" w:rsidRPr="00AD37DD" w14:paraId="664EE2C1" w14:textId="77777777" w:rsidTr="007C2509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4EE2BE" w14:textId="77777777" w:rsidR="00455180" w:rsidRPr="00AD37DD" w:rsidRDefault="00455180" w:rsidP="009B6C5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4EE2BF" w14:textId="77777777" w:rsidR="00455180" w:rsidRPr="00AD37DD" w:rsidRDefault="00455180" w:rsidP="007C2509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4EE2C0" w14:textId="77777777" w:rsidR="00455180" w:rsidRPr="00AD37DD" w:rsidRDefault="00455180" w:rsidP="007C2509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AD37DD" w14:paraId="664EE2C5" w14:textId="77777777" w:rsidTr="007C250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EE2C2" w14:textId="07A69ACB" w:rsidR="009F4550" w:rsidRPr="009B6C51" w:rsidRDefault="009B6C51" w:rsidP="009B6C51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C3" w14:textId="401D4743" w:rsidR="009F4550" w:rsidRPr="00F61803" w:rsidRDefault="009B6C51" w:rsidP="007C250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BC47D7">
              <w:rPr>
                <w:rFonts w:asciiTheme="minorHAnsi" w:hAnsiTheme="minorHAnsi" w:cstheme="minorHAnsi"/>
                <w:szCs w:val="20"/>
              </w:rPr>
              <w:t>Usuario de la DGAPF.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C4" w14:textId="3AA49984" w:rsidR="009F4550" w:rsidRPr="00F61803" w:rsidRDefault="004E2897" w:rsidP="004E2897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D46E3E">
              <w:rPr>
                <w:rFonts w:asciiTheme="minorHAnsi" w:hAnsiTheme="minorHAnsi" w:cstheme="minorHAnsi"/>
                <w:bCs/>
                <w:szCs w:val="20"/>
              </w:rPr>
              <w:t>elecciona</w:t>
            </w:r>
            <w:r w:rsidR="00E72268" w:rsidRPr="00F61803">
              <w:rPr>
                <w:rFonts w:asciiTheme="minorHAnsi" w:hAnsiTheme="minorHAnsi" w:cstheme="minorHAnsi"/>
                <w:bCs/>
                <w:szCs w:val="20"/>
              </w:rPr>
              <w:t xml:space="preserve"> la opción</w:t>
            </w:r>
            <w:r w:rsidR="009649E0" w:rsidRPr="00F61803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E72268" w:rsidRPr="00F61803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FC4FE7">
              <w:rPr>
                <w:rFonts w:asciiTheme="minorHAnsi" w:hAnsiTheme="minorHAnsi" w:cstheme="minorHAnsi"/>
                <w:bCs/>
                <w:szCs w:val="20"/>
              </w:rPr>
              <w:t xml:space="preserve">Administrar </w:t>
            </w:r>
            <w:r w:rsidR="00E72268" w:rsidRPr="00F61803">
              <w:rPr>
                <w:rFonts w:asciiTheme="minorHAnsi" w:hAnsiTheme="minorHAnsi" w:cstheme="minorHAnsi"/>
                <w:bCs/>
                <w:szCs w:val="20"/>
              </w:rPr>
              <w:t>Cadena de Dependencia</w:t>
            </w:r>
            <w:r w:rsidR="009F4550" w:rsidRPr="00F61803"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3A6208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D46E3E" w:rsidRPr="00AD37DD" w14:paraId="664EE2D1" w14:textId="77777777" w:rsidTr="009B6C51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C6" w14:textId="1D8D09BB" w:rsidR="00D46E3E" w:rsidRPr="009B6C51" w:rsidRDefault="009B6C51" w:rsidP="009B6C51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2.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C7" w14:textId="77777777" w:rsidR="00D46E3E" w:rsidRPr="00F61803" w:rsidRDefault="00D46E3E" w:rsidP="007C2509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F61803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8A5C" w14:textId="5E4A34F3" w:rsidR="00D46E3E" w:rsidRPr="00C62E9A" w:rsidRDefault="00D46E3E" w:rsidP="007C2509">
            <w:pPr>
              <w:pStyle w:val="ndice2"/>
              <w:rPr>
                <w:color w:val="auto"/>
              </w:rPr>
            </w:pPr>
            <w:r w:rsidRPr="00D0599A">
              <w:rPr>
                <w:color w:val="auto"/>
              </w:rPr>
              <w:t xml:space="preserve">Despliega una ventana con las cadenas de dependencia registrados en </w:t>
            </w:r>
            <w:r w:rsidR="00A8302E" w:rsidRPr="00D0599A">
              <w:rPr>
                <w:color w:val="auto"/>
              </w:rPr>
              <w:t>el sistema</w:t>
            </w:r>
            <w:r w:rsidRPr="00D0599A">
              <w:rPr>
                <w:color w:val="auto"/>
              </w:rPr>
              <w:t xml:space="preserve"> (consulta general), ordenados alfabéti</w:t>
            </w:r>
            <w:r w:rsidR="003A6208">
              <w:rPr>
                <w:color w:val="auto"/>
              </w:rPr>
              <w:t>camente de manera ascendente.</w:t>
            </w:r>
          </w:p>
          <w:p w14:paraId="65063F6E" w14:textId="6CC6164F" w:rsidR="00D46E3E" w:rsidRDefault="00D02635" w:rsidP="007C2509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“No”</w:t>
            </w:r>
          </w:p>
          <w:p w14:paraId="558005C1" w14:textId="0652C88B" w:rsidR="00D02635" w:rsidRPr="00C62E9A" w:rsidRDefault="00D02635" w:rsidP="007C2509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“Cadena de dependencia”.</w:t>
            </w:r>
          </w:p>
          <w:p w14:paraId="3BBC5400" w14:textId="5B79A6C1" w:rsidR="00D46E3E" w:rsidRDefault="00D46E3E" w:rsidP="007C2509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C62E9A">
              <w:rPr>
                <w:rFonts w:asciiTheme="minorHAnsi" w:hAnsiTheme="minorHAnsi" w:cstheme="minorHAnsi"/>
                <w:szCs w:val="20"/>
              </w:rPr>
              <w:t>“Descripción”.</w:t>
            </w:r>
            <w:r w:rsidR="004956C8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42EF5333" w14:textId="77777777" w:rsidR="00D46E3E" w:rsidRDefault="00D46E3E" w:rsidP="007C2509">
            <w:pPr>
              <w:pStyle w:val="ndice2"/>
            </w:pPr>
            <w:r>
              <w:t>Los filtros:</w:t>
            </w:r>
          </w:p>
          <w:p w14:paraId="7257A524" w14:textId="47FAA99A" w:rsidR="00D46E3E" w:rsidRPr="00C17E79" w:rsidRDefault="004A1AEC" w:rsidP="007C250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D46E3E" w:rsidRPr="00C17E79">
              <w:rPr>
                <w:rFonts w:asciiTheme="minorHAnsi" w:hAnsiTheme="minorHAnsi"/>
              </w:rPr>
              <w:t>Activo</w:t>
            </w:r>
            <w:r>
              <w:rPr>
                <w:rFonts w:asciiTheme="minorHAnsi" w:hAnsiTheme="minorHAnsi"/>
              </w:rPr>
              <w:t>”</w:t>
            </w:r>
          </w:p>
          <w:p w14:paraId="27673936" w14:textId="19B91373" w:rsidR="00D46E3E" w:rsidRDefault="004A1AEC" w:rsidP="007C250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D46E3E" w:rsidRPr="00C17E79">
              <w:rPr>
                <w:rFonts w:asciiTheme="minorHAnsi" w:hAnsiTheme="minorHAnsi"/>
              </w:rPr>
              <w:t>Inactivo</w:t>
            </w:r>
            <w:r>
              <w:rPr>
                <w:rFonts w:asciiTheme="minorHAnsi" w:hAnsiTheme="minorHAnsi"/>
              </w:rPr>
              <w:t>”</w:t>
            </w:r>
          </w:p>
          <w:p w14:paraId="35ACD5B3" w14:textId="36AF9FF3" w:rsidR="00D46E3E" w:rsidRPr="00D46E3E" w:rsidRDefault="004A1AEC" w:rsidP="007C250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D46E3E">
              <w:rPr>
                <w:rFonts w:asciiTheme="minorHAnsi" w:hAnsiTheme="minorHAnsi"/>
              </w:rPr>
              <w:t>Cadena de Dependencia</w:t>
            </w:r>
            <w:r>
              <w:rPr>
                <w:rFonts w:asciiTheme="minorHAnsi" w:hAnsiTheme="minorHAnsi"/>
              </w:rPr>
              <w:t>”</w:t>
            </w:r>
            <w:r w:rsidR="00D46E3E">
              <w:rPr>
                <w:rFonts w:asciiTheme="minorHAnsi" w:hAnsiTheme="minorHAnsi"/>
              </w:rPr>
              <w:t xml:space="preserve"> </w:t>
            </w:r>
          </w:p>
          <w:p w14:paraId="428F0639" w14:textId="77777777" w:rsidR="00D46E3E" w:rsidRPr="00F61803" w:rsidRDefault="00D46E3E" w:rsidP="007C2509">
            <w:pPr>
              <w:pStyle w:val="ndice2"/>
            </w:pPr>
            <w:r w:rsidRPr="00F61803">
              <w:t>Así como las opciones:</w:t>
            </w:r>
          </w:p>
          <w:p w14:paraId="03EE9C84" w14:textId="1D13A217" w:rsidR="00D46E3E" w:rsidRPr="00F61803" w:rsidRDefault="003A6208" w:rsidP="007C2509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“Crear C</w:t>
            </w:r>
            <w:r w:rsidR="00D46E3E">
              <w:rPr>
                <w:rFonts w:asciiTheme="minorHAnsi" w:hAnsiTheme="minorHAnsi" w:cstheme="minorHAnsi"/>
                <w:szCs w:val="20"/>
              </w:rPr>
              <w:t>adena”.</w:t>
            </w:r>
          </w:p>
          <w:p w14:paraId="6B5FFC40" w14:textId="0BBA1D20" w:rsidR="00D46E3E" w:rsidRPr="00F61803" w:rsidRDefault="00D46E3E" w:rsidP="003A6208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</w:rPr>
            </w:pPr>
            <w:r w:rsidRPr="00F61803">
              <w:rPr>
                <w:rFonts w:asciiTheme="minorHAnsi" w:hAnsiTheme="minorHAnsi" w:cstheme="minorHAnsi"/>
                <w:szCs w:val="20"/>
              </w:rPr>
              <w:t>“Modificar</w:t>
            </w:r>
            <w:r w:rsidR="003A6208">
              <w:rPr>
                <w:rFonts w:asciiTheme="minorHAnsi" w:hAnsiTheme="minorHAnsi" w:cstheme="minorHAnsi"/>
                <w:szCs w:val="20"/>
              </w:rPr>
              <w:t xml:space="preserve"> C</w:t>
            </w:r>
            <w:r>
              <w:rPr>
                <w:rFonts w:asciiTheme="minorHAnsi" w:hAnsiTheme="minorHAnsi" w:cstheme="minorHAnsi"/>
                <w:szCs w:val="20"/>
              </w:rPr>
              <w:t>adena</w:t>
            </w:r>
            <w:r w:rsidR="003A6208">
              <w:rPr>
                <w:rFonts w:asciiTheme="minorHAnsi" w:hAnsiTheme="minorHAnsi" w:cstheme="minorHAnsi"/>
                <w:szCs w:val="20"/>
              </w:rPr>
              <w:t xml:space="preserve">” </w:t>
            </w:r>
            <w:r>
              <w:rPr>
                <w:rFonts w:asciiTheme="minorHAnsi" w:hAnsiTheme="minorHAnsi" w:cstheme="minorHAnsi"/>
                <w:szCs w:val="20"/>
              </w:rPr>
              <w:t>(Por cada elemento de la consulta general).</w:t>
            </w:r>
          </w:p>
          <w:p w14:paraId="5C5D2373" w14:textId="22DD0B87" w:rsidR="00D46E3E" w:rsidRPr="00CF70F4" w:rsidRDefault="00D46E3E" w:rsidP="007C2509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 w:rsidR="004A1AEC">
              <w:rPr>
                <w:rFonts w:asciiTheme="minorHAnsi" w:hAnsiTheme="minorHAnsi" w:cstheme="minorHAnsi"/>
                <w:szCs w:val="20"/>
              </w:rPr>
              <w:t>Ver Detalle</w:t>
            </w:r>
            <w:r w:rsidR="002662A8">
              <w:rPr>
                <w:rFonts w:asciiTheme="minorHAnsi" w:hAnsiTheme="minorHAnsi" w:cstheme="minorHAnsi"/>
                <w:szCs w:val="20"/>
              </w:rPr>
              <w:t xml:space="preserve"> Cadena</w:t>
            </w:r>
            <w:r w:rsidR="003A6208">
              <w:rPr>
                <w:rFonts w:asciiTheme="minorHAnsi" w:hAnsiTheme="minorHAnsi" w:cstheme="minorHAnsi"/>
                <w:szCs w:val="20"/>
              </w:rPr>
              <w:t xml:space="preserve">” </w:t>
            </w:r>
            <w:r>
              <w:rPr>
                <w:rFonts w:asciiTheme="minorHAnsi" w:hAnsiTheme="minorHAnsi" w:cstheme="minorHAnsi"/>
                <w:szCs w:val="20"/>
              </w:rPr>
              <w:t>(Por cada elemento de la consulta general).</w:t>
            </w:r>
          </w:p>
          <w:p w14:paraId="7C25EAE2" w14:textId="0C668021" w:rsidR="00D46E3E" w:rsidRPr="00CF70F4" w:rsidRDefault="00D46E3E" w:rsidP="007C2509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</w:rPr>
              <w:t>“</w:t>
            </w:r>
            <w:r w:rsidR="003A6208">
              <w:rPr>
                <w:rFonts w:asciiTheme="minorHAnsi" w:hAnsiTheme="minorHAnsi" w:cstheme="minorHAnsi"/>
                <w:szCs w:val="20"/>
              </w:rPr>
              <w:t xml:space="preserve">Activar / Desactivar” </w:t>
            </w:r>
            <w:r>
              <w:rPr>
                <w:rFonts w:asciiTheme="minorHAnsi" w:hAnsiTheme="minorHAnsi" w:cstheme="minorHAnsi"/>
                <w:szCs w:val="20"/>
              </w:rPr>
              <w:t>(Por cada elemento de la consulta general).</w:t>
            </w:r>
          </w:p>
          <w:p w14:paraId="05EDC75E" w14:textId="61B6019E" w:rsidR="00D46E3E" w:rsidRPr="004956C8" w:rsidRDefault="00D46E3E" w:rsidP="007C2509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D46E3E">
              <w:rPr>
                <w:rFonts w:asciiTheme="minorHAnsi" w:hAnsiTheme="minorHAnsi" w:cstheme="minorHAnsi"/>
                <w:szCs w:val="20"/>
              </w:rPr>
              <w:lastRenderedPageBreak/>
              <w:t>“Buscar”</w:t>
            </w:r>
          </w:p>
        </w:tc>
      </w:tr>
      <w:tr w:rsidR="00D46E3E" w:rsidRPr="00AD37DD" w14:paraId="664EE2D5" w14:textId="77777777" w:rsidTr="007C250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D2" w14:textId="46BB1650" w:rsidR="00D46E3E" w:rsidRPr="009B6C51" w:rsidRDefault="009B6C51" w:rsidP="009B6C5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D3" w14:textId="7BCF1775" w:rsidR="00D46E3E" w:rsidRPr="00F61803" w:rsidRDefault="009B6C51" w:rsidP="007C250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BC47D7">
              <w:rPr>
                <w:rFonts w:asciiTheme="minorHAnsi" w:hAnsiTheme="minorHAnsi" w:cstheme="minorHAnsi"/>
                <w:szCs w:val="20"/>
              </w:rPr>
              <w:t>Usuario de la DGAPF.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FC59" w14:textId="77777777" w:rsidR="00D46E3E" w:rsidRDefault="00D46E3E" w:rsidP="007C250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acuerdo al botón seleccionado, continua como sigue:</w:t>
            </w:r>
          </w:p>
          <w:p w14:paraId="35A4A2B2" w14:textId="1D8099F8" w:rsidR="00D46E3E" w:rsidRPr="00F61803" w:rsidRDefault="00D46E3E" w:rsidP="007C2509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>Crear</w:t>
            </w:r>
            <w:r w:rsidR="003A6208">
              <w:rPr>
                <w:rFonts w:asciiTheme="minorHAnsi" w:hAnsiTheme="minorHAnsi" w:cstheme="minorHAnsi"/>
                <w:szCs w:val="20"/>
              </w:rPr>
              <w:t xml:space="preserve"> Cadena”, continú</w:t>
            </w:r>
            <w:r>
              <w:rPr>
                <w:rFonts w:asciiTheme="minorHAnsi" w:hAnsiTheme="minorHAnsi" w:cstheme="minorHAnsi"/>
                <w:szCs w:val="20"/>
              </w:rPr>
              <w:t xml:space="preserve">a en </w:t>
            </w:r>
            <w:r w:rsidRPr="00832EBE">
              <w:rPr>
                <w:rFonts w:asciiTheme="minorHAnsi" w:hAnsiTheme="minorHAnsi" w:cstheme="minorHAnsi"/>
                <w:b/>
              </w:rPr>
              <w:t xml:space="preserve">AO01 </w:t>
            </w:r>
            <w:r>
              <w:rPr>
                <w:rFonts w:asciiTheme="minorHAnsi" w:hAnsiTheme="minorHAnsi" w:cstheme="minorHAnsi"/>
                <w:b/>
              </w:rPr>
              <w:t>Crear cadena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14:paraId="080261A1" w14:textId="593C83B0" w:rsidR="00D46E3E" w:rsidRPr="00832EBE" w:rsidRDefault="00D46E3E" w:rsidP="007C2509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>Modificar</w:t>
            </w:r>
            <w:r w:rsidR="003A6208">
              <w:rPr>
                <w:rFonts w:asciiTheme="minorHAnsi" w:hAnsiTheme="minorHAnsi" w:cstheme="minorHAnsi"/>
                <w:szCs w:val="20"/>
              </w:rPr>
              <w:t xml:space="preserve"> Cadena”, continú</w:t>
            </w:r>
            <w:r>
              <w:rPr>
                <w:rFonts w:asciiTheme="minorHAnsi" w:hAnsiTheme="minorHAnsi" w:cstheme="minorHAnsi"/>
                <w:szCs w:val="20"/>
              </w:rPr>
              <w:t xml:space="preserve">a en </w:t>
            </w:r>
            <w:r>
              <w:rPr>
                <w:rFonts w:asciiTheme="minorHAnsi" w:hAnsiTheme="minorHAnsi" w:cstheme="minorHAnsi"/>
                <w:b/>
              </w:rPr>
              <w:t>AO02</w:t>
            </w:r>
            <w:r w:rsidRPr="00832EBE">
              <w:rPr>
                <w:rFonts w:asciiTheme="minorHAnsi" w:hAnsiTheme="minorHAnsi" w:cstheme="minorHAnsi"/>
                <w:b/>
              </w:rPr>
              <w:t xml:space="preserve"> </w:t>
            </w:r>
            <w:r w:rsidR="00A8302E">
              <w:rPr>
                <w:rFonts w:asciiTheme="minorHAnsi" w:hAnsiTheme="minorHAnsi" w:cstheme="minorHAnsi"/>
                <w:b/>
              </w:rPr>
              <w:t>Modificar cadena</w:t>
            </w:r>
            <w:r w:rsidRPr="00832EBE">
              <w:rPr>
                <w:rFonts w:asciiTheme="minorHAnsi" w:hAnsiTheme="minorHAnsi" w:cstheme="minorHAnsi"/>
              </w:rPr>
              <w:t>.</w:t>
            </w:r>
          </w:p>
          <w:p w14:paraId="5E682498" w14:textId="0B172B3A" w:rsidR="00D46E3E" w:rsidRPr="00A6015C" w:rsidRDefault="00A6015C" w:rsidP="007C2509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DB7437">
              <w:rPr>
                <w:rFonts w:asciiTheme="minorHAnsi" w:hAnsiTheme="minorHAnsi" w:cstheme="minorHAnsi"/>
                <w:bCs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selecciona la opción </w:t>
            </w:r>
            <w:r w:rsidRPr="00DB7437">
              <w:rPr>
                <w:rFonts w:asciiTheme="minorHAnsi" w:hAnsiTheme="minorHAnsi" w:cstheme="minorHAnsi"/>
                <w:szCs w:val="20"/>
              </w:rPr>
              <w:t>“</w:t>
            </w:r>
            <w:r w:rsidR="00AF2DCF">
              <w:rPr>
                <w:rFonts w:asciiTheme="minorHAnsi" w:hAnsiTheme="minorHAnsi" w:cstheme="minorHAnsi"/>
                <w:szCs w:val="20"/>
              </w:rPr>
              <w:t>Ver detalle</w:t>
            </w:r>
            <w:r w:rsidRPr="00DB7437">
              <w:rPr>
                <w:rFonts w:asciiTheme="minorHAnsi" w:hAnsiTheme="minorHAnsi" w:cstheme="minorHAnsi"/>
                <w:szCs w:val="20"/>
              </w:rPr>
              <w:t>”, contin</w:t>
            </w:r>
            <w:r>
              <w:rPr>
                <w:rFonts w:asciiTheme="minorHAnsi" w:hAnsiTheme="minorHAnsi" w:cstheme="minorHAnsi"/>
                <w:szCs w:val="20"/>
              </w:rPr>
              <w:t>ú</w:t>
            </w:r>
            <w:r w:rsidRPr="00DB7437">
              <w:rPr>
                <w:rFonts w:asciiTheme="minorHAnsi" w:hAnsiTheme="minorHAnsi" w:cstheme="minorHAnsi"/>
                <w:szCs w:val="20"/>
              </w:rPr>
              <w:t xml:space="preserve">a en </w:t>
            </w:r>
            <w:r>
              <w:rPr>
                <w:rFonts w:asciiTheme="minorHAnsi" w:hAnsiTheme="minorHAnsi" w:cstheme="minorHAnsi"/>
                <w:szCs w:val="20"/>
              </w:rPr>
              <w:t xml:space="preserve">el </w:t>
            </w:r>
            <w:r w:rsidRPr="00DB7437">
              <w:rPr>
                <w:rFonts w:asciiTheme="minorHAnsi" w:hAnsiTheme="minorHAnsi" w:cstheme="minorHAnsi"/>
                <w:b/>
              </w:rPr>
              <w:t>AO0</w:t>
            </w:r>
            <w:r w:rsidR="008754D6">
              <w:rPr>
                <w:rFonts w:asciiTheme="minorHAnsi" w:hAnsiTheme="minorHAnsi" w:cstheme="minorHAnsi"/>
                <w:b/>
              </w:rPr>
              <w:t>3</w:t>
            </w:r>
            <w:r w:rsidRPr="00DB7437">
              <w:rPr>
                <w:rFonts w:asciiTheme="minorHAnsi" w:hAnsiTheme="minorHAnsi" w:cstheme="minorHAnsi"/>
                <w:b/>
              </w:rPr>
              <w:t xml:space="preserve"> </w:t>
            </w:r>
            <w:r w:rsidR="00AF2DCF">
              <w:rPr>
                <w:rFonts w:asciiTheme="minorHAnsi" w:hAnsiTheme="minorHAnsi" w:cstheme="minorHAnsi"/>
                <w:b/>
              </w:rPr>
              <w:t>Ver Detalle caden</w:t>
            </w:r>
            <w:r>
              <w:rPr>
                <w:rFonts w:asciiTheme="minorHAnsi" w:hAnsiTheme="minorHAnsi" w:cstheme="minorHAnsi"/>
                <w:b/>
              </w:rPr>
              <w:t>a</w:t>
            </w:r>
            <w:r w:rsidRPr="00DB7437">
              <w:rPr>
                <w:rFonts w:asciiTheme="minorHAnsi" w:hAnsiTheme="minorHAnsi" w:cstheme="minorHAnsi"/>
              </w:rPr>
              <w:t>.</w:t>
            </w:r>
          </w:p>
          <w:p w14:paraId="2169992A" w14:textId="3DBDDED0" w:rsidR="00D46E3E" w:rsidRPr="00CF70F4" w:rsidRDefault="00D46E3E" w:rsidP="007C2509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</w:rPr>
              <w:t xml:space="preserve">Marca o Desmarca “Estatus” de uno de las </w:t>
            </w:r>
            <w:r w:rsidRPr="00044E52">
              <w:rPr>
                <w:rFonts w:asciiTheme="minorHAnsi" w:hAnsiTheme="minorHAnsi" w:cstheme="minorHAnsi"/>
              </w:rPr>
              <w:t>cadena</w:t>
            </w:r>
            <w:r>
              <w:rPr>
                <w:rFonts w:asciiTheme="minorHAnsi" w:hAnsiTheme="minorHAnsi" w:cstheme="minorHAnsi"/>
              </w:rPr>
              <w:t xml:space="preserve">s, continúa en el </w:t>
            </w:r>
            <w:r w:rsidR="008754D6">
              <w:rPr>
                <w:rFonts w:asciiTheme="minorHAnsi" w:hAnsiTheme="minorHAnsi" w:cstheme="minorHAnsi"/>
                <w:b/>
              </w:rPr>
              <w:t>AO04</w:t>
            </w:r>
            <w:r w:rsidRPr="00CF70F4">
              <w:rPr>
                <w:rFonts w:asciiTheme="minorHAnsi" w:hAnsiTheme="minorHAnsi" w:cstheme="minorHAnsi"/>
                <w:b/>
              </w:rPr>
              <w:t xml:space="preserve"> Activar/Desactivar </w:t>
            </w:r>
            <w:r>
              <w:rPr>
                <w:rFonts w:asciiTheme="minorHAnsi" w:hAnsiTheme="minorHAnsi" w:cstheme="minorHAnsi"/>
                <w:b/>
              </w:rPr>
              <w:t>cadena.</w:t>
            </w:r>
          </w:p>
          <w:p w14:paraId="6B259D8C" w14:textId="360E99BD" w:rsidR="00D46E3E" w:rsidRPr="00E16E86" w:rsidRDefault="00D46E3E" w:rsidP="007C2509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filtro “Activo” o “Inactivo”</w:t>
            </w:r>
            <w:r w:rsidR="007555F5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o “Cadena de Dependencia”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la opción “Buscar”, continúa en el </w:t>
            </w:r>
            <w:r w:rsidR="008754D6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</w:t>
            </w:r>
            <w:r w:rsidR="00AF2DCF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664EE2D4" w14:textId="0632B5BD" w:rsidR="00D46E3E" w:rsidRPr="00F61803" w:rsidRDefault="00D46E3E" w:rsidP="007C250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>La búsqueda puede realizarse por uno o más criterios siempre y cuando exista un</w:t>
            </w:r>
            <w:r>
              <w:rPr>
                <w:rFonts w:asciiTheme="minorHAnsi" w:hAnsiTheme="minorHAnsi" w:cstheme="minorHAnsi"/>
                <w:bCs/>
                <w:szCs w:val="20"/>
              </w:rPr>
              <w:t>a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Pr="00044E52">
              <w:rPr>
                <w:rFonts w:asciiTheme="minorHAnsi" w:hAnsiTheme="minorHAnsi" w:cstheme="minorHAnsi"/>
              </w:rPr>
              <w:t>cadena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que satisfaga los datos ingresados. En caso contrario, continúa con el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AE0</w:t>
            </w:r>
            <w:r w:rsidR="00A8302E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 xml:space="preserve"> Consulta </w:t>
            </w:r>
            <w:r w:rsidR="00A8302E"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AE6EA0" w:rsidRPr="00AD37DD" w14:paraId="664EE2E0" w14:textId="77777777" w:rsidTr="007C250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DD" w14:textId="1253CA91" w:rsidR="00AE6EA0" w:rsidRDefault="009B6C51" w:rsidP="009B6C5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DE" w14:textId="77777777" w:rsidR="00AE6EA0" w:rsidRPr="00BC47D7" w:rsidRDefault="00AE6EA0" w:rsidP="007C250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BC47D7">
              <w:rPr>
                <w:rFonts w:asciiTheme="minorHAnsi" w:hAnsiTheme="minorHAnsi" w:cstheme="minorHAnsi"/>
                <w:szCs w:val="20"/>
              </w:rPr>
              <w:t>Usuario de la DGAPF.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DF" w14:textId="6287808A" w:rsidR="00AE6EA0" w:rsidRPr="00BC47D7" w:rsidRDefault="00AE6EA0" w:rsidP="007C2509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BC47D7">
              <w:rPr>
                <w:rFonts w:asciiTheme="minorHAnsi" w:hAnsiTheme="minorHAnsi" w:cstheme="minorHAnsi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BC47D7">
              <w:rPr>
                <w:rFonts w:asciiTheme="minorHAnsi" w:hAnsiTheme="minorHAnsi" w:cstheme="minorHAnsi"/>
                <w:b/>
                <w:szCs w:val="20"/>
                <w:lang w:val="es-MX"/>
              </w:rPr>
              <w:t>AG02 Cerrar sesión</w:t>
            </w:r>
            <w:r w:rsidRPr="00BC47D7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</w:tc>
      </w:tr>
      <w:tr w:rsidR="00AE6EA0" w:rsidRPr="00AD37DD" w14:paraId="664EE2E4" w14:textId="77777777" w:rsidTr="007C250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E1" w14:textId="338EC570" w:rsidR="00AE6EA0" w:rsidRPr="00AD37DD" w:rsidRDefault="009B6C51" w:rsidP="009B6C5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E2" w14:textId="77777777" w:rsidR="00AE6EA0" w:rsidRPr="00F61803" w:rsidRDefault="00AE6EA0" w:rsidP="007C250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E2E3" w14:textId="77777777" w:rsidR="00AE6EA0" w:rsidRPr="00F61803" w:rsidRDefault="00AE6EA0" w:rsidP="007C250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61803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14:paraId="664EE2E5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0" w:name="_Toc371934674"/>
      <w:bookmarkStart w:id="61" w:name="_Toc228339743"/>
      <w:bookmarkStart w:id="62" w:name="_Toc487587655"/>
      <w:r w:rsidRPr="00AD37DD">
        <w:rPr>
          <w:rFonts w:asciiTheme="minorHAnsi" w:hAnsiTheme="minorHAnsi" w:cstheme="minorHAnsi"/>
          <w:sz w:val="20"/>
        </w:rPr>
        <w:t>Flujos Alternos</w:t>
      </w:r>
      <w:bookmarkEnd w:id="60"/>
      <w:bookmarkEnd w:id="61"/>
      <w:bookmarkEnd w:id="62"/>
    </w:p>
    <w:p w14:paraId="664EE2E6" w14:textId="77777777" w:rsidR="00455180" w:rsidRPr="00AD37DD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3" w:name="_Toc52616587"/>
      <w:bookmarkStart w:id="64" w:name="_Toc182735731"/>
      <w:bookmarkStart w:id="65" w:name="_Toc228339744"/>
      <w:bookmarkStart w:id="66" w:name="_Toc461701838"/>
      <w:bookmarkStart w:id="67" w:name="_Toc487587656"/>
      <w:r w:rsidRPr="00AD37DD">
        <w:rPr>
          <w:rFonts w:asciiTheme="minorHAnsi" w:hAnsiTheme="minorHAnsi" w:cstheme="minorHAnsi"/>
          <w:sz w:val="20"/>
        </w:rPr>
        <w:t>Opcionales</w:t>
      </w:r>
      <w:bookmarkEnd w:id="63"/>
      <w:bookmarkEnd w:id="64"/>
      <w:bookmarkEnd w:id="65"/>
      <w:bookmarkEnd w:id="66"/>
      <w:bookmarkEnd w:id="67"/>
    </w:p>
    <w:p w14:paraId="664EE2E7" w14:textId="77777777" w:rsidR="00455180" w:rsidRPr="006A5C61" w:rsidRDefault="006A5C61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68" w:name="_Toc461701839"/>
      <w:r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69" w:name="_Toc487587657"/>
      <w:r w:rsidR="00455180" w:rsidRPr="005A4365">
        <w:rPr>
          <w:rFonts w:asciiTheme="minorHAnsi" w:hAnsiTheme="minorHAnsi" w:cstheme="minorHAnsi"/>
          <w:sz w:val="20"/>
        </w:rPr>
        <w:t xml:space="preserve">AO01 </w:t>
      </w:r>
      <w:r w:rsidR="00FC4FE7">
        <w:rPr>
          <w:rFonts w:asciiTheme="minorHAnsi" w:hAnsiTheme="minorHAnsi" w:cstheme="minorHAnsi"/>
          <w:sz w:val="20"/>
        </w:rPr>
        <w:t>Crear</w:t>
      </w:r>
      <w:r w:rsidR="00AE6EA0">
        <w:rPr>
          <w:rFonts w:asciiTheme="minorHAnsi" w:hAnsiTheme="minorHAnsi" w:cstheme="minorHAnsi"/>
          <w:sz w:val="20"/>
        </w:rPr>
        <w:t xml:space="preserve"> cadena</w:t>
      </w:r>
      <w:r w:rsidR="00455180" w:rsidRPr="005A4365">
        <w:rPr>
          <w:rFonts w:asciiTheme="minorHAnsi" w:hAnsiTheme="minorHAnsi" w:cstheme="minorHAnsi"/>
          <w:sz w:val="20"/>
        </w:rPr>
        <w:t>.</w:t>
      </w:r>
      <w:bookmarkEnd w:id="68"/>
      <w:bookmarkEnd w:id="6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14:paraId="664EE2EB" w14:textId="77777777" w:rsidTr="009B6C51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64EE2E8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64EE2E9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64EE2EA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55180" w:rsidRPr="00AD37DD" w14:paraId="664EE2F4" w14:textId="77777777" w:rsidTr="009B6C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2EC" w14:textId="3FBDDDCD" w:rsidR="00455180" w:rsidRPr="00AD37DD" w:rsidRDefault="00455180" w:rsidP="007A0F90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2ED" w14:textId="77777777" w:rsidR="00455180" w:rsidRPr="007C13B7" w:rsidRDefault="00605526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2EE" w14:textId="7C82E18F" w:rsidR="00455180" w:rsidRPr="007275A7" w:rsidRDefault="00605526" w:rsidP="00B6449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Despliega</w:t>
            </w:r>
            <w:r w:rsidR="00455180" w:rsidRPr="007275A7">
              <w:rPr>
                <w:rFonts w:asciiTheme="minorHAnsi" w:hAnsiTheme="minorHAnsi" w:cstheme="minorHAnsi"/>
                <w:szCs w:val="20"/>
              </w:rPr>
              <w:t xml:space="preserve"> un formulario </w:t>
            </w:r>
            <w:r w:rsidR="00FC4FE7">
              <w:rPr>
                <w:rFonts w:asciiTheme="minorHAnsi" w:hAnsiTheme="minorHAnsi" w:cstheme="minorHAnsi"/>
                <w:szCs w:val="20"/>
              </w:rPr>
              <w:t>solicitando</w:t>
            </w:r>
            <w:r w:rsidR="00455180" w:rsidRPr="007275A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3A6208">
              <w:rPr>
                <w:rFonts w:asciiTheme="minorHAnsi" w:hAnsiTheme="minorHAnsi" w:cstheme="minorHAnsi"/>
                <w:szCs w:val="20"/>
              </w:rPr>
              <w:t xml:space="preserve">los siguientes </w:t>
            </w:r>
            <w:r w:rsidR="00455180" w:rsidRPr="007275A7">
              <w:rPr>
                <w:rFonts w:asciiTheme="minorHAnsi" w:hAnsiTheme="minorHAnsi" w:cstheme="minorHAnsi"/>
                <w:szCs w:val="20"/>
              </w:rPr>
              <w:t>campos de texto:</w:t>
            </w:r>
          </w:p>
          <w:p w14:paraId="664EE2EF" w14:textId="05655D06" w:rsidR="00455180" w:rsidRPr="007275A7" w:rsidRDefault="00455180" w:rsidP="007A0F90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</w:t>
            </w:r>
            <w:r w:rsidR="007275A7" w:rsidRPr="007275A7">
              <w:rPr>
                <w:rFonts w:asciiTheme="minorHAnsi" w:hAnsiTheme="minorHAnsi" w:cstheme="minorHAnsi"/>
                <w:szCs w:val="20"/>
              </w:rPr>
              <w:t xml:space="preserve">Cadena de </w:t>
            </w:r>
            <w:r w:rsidR="00FC4FE7">
              <w:rPr>
                <w:rFonts w:asciiTheme="minorHAnsi" w:hAnsiTheme="minorHAnsi" w:cstheme="minorHAnsi"/>
                <w:szCs w:val="20"/>
              </w:rPr>
              <w:t>Dependencia</w:t>
            </w:r>
            <w:r w:rsidRPr="007275A7">
              <w:rPr>
                <w:rFonts w:asciiTheme="minorHAnsi" w:hAnsiTheme="minorHAnsi" w:cstheme="minorHAnsi"/>
                <w:szCs w:val="20"/>
              </w:rPr>
              <w:t>”.</w:t>
            </w:r>
          </w:p>
          <w:p w14:paraId="664EE2F0" w14:textId="77777777" w:rsidR="00455180" w:rsidRPr="007275A7" w:rsidRDefault="00455180" w:rsidP="007A0F90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</w:t>
            </w:r>
            <w:r w:rsidR="007275A7" w:rsidRPr="007275A7">
              <w:rPr>
                <w:rFonts w:asciiTheme="minorHAnsi" w:hAnsiTheme="minorHAnsi" w:cstheme="minorHAnsi"/>
                <w:szCs w:val="20"/>
              </w:rPr>
              <w:t>Descripción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”. </w:t>
            </w:r>
          </w:p>
          <w:p w14:paraId="664EE2F1" w14:textId="77777777" w:rsidR="00455180" w:rsidRPr="007275A7" w:rsidRDefault="00605526" w:rsidP="00B6449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Y las opciones:</w:t>
            </w:r>
            <w:r w:rsidR="00455180" w:rsidRPr="007275A7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664EE2F2" w14:textId="3588E132" w:rsidR="00455180" w:rsidRPr="007275A7" w:rsidRDefault="00455180" w:rsidP="007A0F90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“Guardar”</w:t>
            </w:r>
          </w:p>
          <w:p w14:paraId="664EE2F3" w14:textId="2982E579" w:rsidR="004956C8" w:rsidRPr="004956C8" w:rsidRDefault="00455180" w:rsidP="007A0F90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9F4550" w:rsidRPr="00AD37DD" w14:paraId="664EE2FA" w14:textId="77777777" w:rsidTr="009B6C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2F5" w14:textId="1078E8A2" w:rsidR="009F4550" w:rsidRPr="00AD37DD" w:rsidRDefault="009F4550" w:rsidP="007A0F90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2F6" w14:textId="45C3E7F6" w:rsidR="009F4550" w:rsidRPr="005A4365" w:rsidRDefault="009B6C51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BC47D7">
              <w:rPr>
                <w:rFonts w:asciiTheme="minorHAnsi" w:hAnsiTheme="minorHAnsi" w:cstheme="minorHAnsi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2F7" w14:textId="77777777" w:rsidR="00FC4FE7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664EE2F8" w14:textId="45CEFF3E" w:rsidR="000A281C" w:rsidRPr="00926BB0" w:rsidRDefault="003A6208" w:rsidP="00926BB0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926BB0">
              <w:rPr>
                <w:rFonts w:asciiTheme="minorHAnsi" w:hAnsiTheme="minorHAnsi" w:cstheme="minorHAnsi"/>
                <w:szCs w:val="20"/>
              </w:rPr>
              <w:t>Captura la Cadena de D</w:t>
            </w:r>
            <w:r w:rsidR="00FC4FE7" w:rsidRPr="00926BB0">
              <w:rPr>
                <w:rFonts w:asciiTheme="minorHAnsi" w:hAnsiTheme="minorHAnsi" w:cstheme="minorHAnsi"/>
                <w:szCs w:val="20"/>
              </w:rPr>
              <w:t>ependencia</w:t>
            </w:r>
            <w:r w:rsidRPr="00926BB0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="00926BB0" w:rsidRPr="00926BB0">
              <w:rPr>
                <w:rFonts w:asciiTheme="minorHAnsi" w:hAnsiTheme="minorHAnsi" w:cstheme="minorHAnsi"/>
                <w:szCs w:val="20"/>
              </w:rPr>
              <w:t xml:space="preserve">y la Descripción de la </w:t>
            </w:r>
            <w:r w:rsidRPr="00926BB0">
              <w:rPr>
                <w:rFonts w:asciiTheme="minorHAnsi" w:hAnsiTheme="minorHAnsi" w:cstheme="minorHAnsi"/>
                <w:szCs w:val="20"/>
              </w:rPr>
              <w:t>C</w:t>
            </w:r>
            <w:r w:rsidR="0031354A" w:rsidRPr="00926BB0">
              <w:rPr>
                <w:rFonts w:asciiTheme="minorHAnsi" w:hAnsiTheme="minorHAnsi" w:cstheme="minorHAnsi"/>
                <w:szCs w:val="20"/>
              </w:rPr>
              <w:t>adena de</w:t>
            </w:r>
            <w:r w:rsidRPr="00926BB0">
              <w:rPr>
                <w:rFonts w:asciiTheme="minorHAnsi" w:hAnsiTheme="minorHAnsi" w:cstheme="minorHAnsi"/>
                <w:szCs w:val="20"/>
              </w:rPr>
              <w:t xml:space="preserve"> D</w:t>
            </w:r>
            <w:r w:rsidR="00926BB0" w:rsidRPr="00926BB0">
              <w:rPr>
                <w:rFonts w:asciiTheme="minorHAnsi" w:hAnsiTheme="minorHAnsi" w:cstheme="minorHAnsi"/>
                <w:szCs w:val="20"/>
              </w:rPr>
              <w:t>ependencia</w:t>
            </w:r>
            <w:r w:rsidR="00926BB0">
              <w:rPr>
                <w:rFonts w:asciiTheme="minorHAnsi" w:hAnsiTheme="minorHAnsi" w:cstheme="minorHAnsi"/>
                <w:szCs w:val="20"/>
              </w:rPr>
              <w:t xml:space="preserve">. Selección la opción </w:t>
            </w:r>
            <w:r w:rsidR="00FC4FE7" w:rsidRPr="00926BB0">
              <w:rPr>
                <w:rFonts w:asciiTheme="minorHAnsi" w:hAnsiTheme="minorHAnsi" w:cstheme="minorHAnsi"/>
                <w:szCs w:val="20"/>
              </w:rPr>
              <w:t>“Guardar”</w:t>
            </w:r>
            <w:r w:rsidR="00926BB0">
              <w:rPr>
                <w:rFonts w:asciiTheme="minorHAnsi" w:hAnsiTheme="minorHAnsi" w:cstheme="minorHAnsi"/>
                <w:szCs w:val="20"/>
              </w:rPr>
              <w:t xml:space="preserve"> y continúa con el flujo. </w:t>
            </w:r>
          </w:p>
          <w:p w14:paraId="664EE2F9" w14:textId="77777777" w:rsidR="009F4550" w:rsidRPr="000A281C" w:rsidRDefault="000A281C" w:rsidP="007A0F90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0A281C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9F4550" w:rsidRPr="000A281C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="009F4550" w:rsidRPr="000A281C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="009F4550" w:rsidRPr="000A281C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="009F4550" w:rsidRPr="000A281C">
              <w:rPr>
                <w:rFonts w:asciiTheme="minorHAnsi" w:hAnsiTheme="minorHAnsi" w:cstheme="minorHAnsi"/>
                <w:b/>
                <w:bCs/>
                <w:szCs w:val="20"/>
              </w:rPr>
              <w:t xml:space="preserve">AG01 </w:t>
            </w:r>
            <w:r w:rsidR="009F4550" w:rsidRPr="000A281C">
              <w:rPr>
                <w:rFonts w:asciiTheme="minorHAnsi" w:hAnsiTheme="minorHAnsi" w:cstheme="minorHAnsi"/>
                <w:b/>
                <w:bCs/>
                <w:szCs w:val="20"/>
              </w:rPr>
              <w:lastRenderedPageBreak/>
              <w:t>Cancelar</w:t>
            </w:r>
            <w:r w:rsidR="009F4550" w:rsidRPr="000A281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455180" w:rsidRPr="00AD37DD" w14:paraId="664EE2FF" w14:textId="77777777" w:rsidTr="009B6C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2FB" w14:textId="09814E52" w:rsidR="00455180" w:rsidRPr="00AD37DD" w:rsidRDefault="00455180" w:rsidP="007A0F90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2FC" w14:textId="77777777" w:rsidR="00455180" w:rsidRPr="005A4365" w:rsidRDefault="00605526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2FD" w14:textId="46F394E5" w:rsidR="00455180" w:rsidRDefault="00455180" w:rsidP="00A036F7">
            <w:pPr>
              <w:rPr>
                <w:rFonts w:asciiTheme="minorHAnsi" w:hAnsiTheme="minorHAnsi" w:cstheme="minorHAnsi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A036F7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="00F66196" w:rsidRPr="00F66196">
              <w:rPr>
                <w:rFonts w:asciiTheme="minorHAnsi" w:hAnsiTheme="minorHAnsi" w:cstheme="minorHAnsi"/>
                <w:szCs w:val="20"/>
              </w:rPr>
              <w:t>,</w:t>
            </w:r>
            <w:r w:rsidR="00F66196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F66196" w:rsidRPr="00F66196">
              <w:rPr>
                <w:rFonts w:asciiTheme="minorHAnsi" w:hAnsiTheme="minorHAnsi" w:cstheme="minorHAnsi"/>
                <w:b/>
                <w:szCs w:val="20"/>
              </w:rPr>
              <w:t>V03</w:t>
            </w:r>
            <w:r w:rsidR="009108D7">
              <w:rPr>
                <w:rFonts w:asciiTheme="minorHAnsi" w:hAnsiTheme="minorHAnsi" w:cstheme="minorHAnsi"/>
                <w:szCs w:val="20"/>
              </w:rPr>
              <w:t xml:space="preserve"> y</w:t>
            </w:r>
            <w:r w:rsidR="007555F5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9108D7">
              <w:rPr>
                <w:rFonts w:asciiTheme="minorHAnsi" w:hAnsiTheme="minorHAnsi" w:cstheme="minorHAnsi"/>
                <w:b/>
                <w:szCs w:val="20"/>
              </w:rPr>
              <w:t>V04</w:t>
            </w:r>
          </w:p>
          <w:p w14:paraId="664EE2FE" w14:textId="6272C244" w:rsidR="00926BB0" w:rsidRPr="00926BB0" w:rsidRDefault="007555F5" w:rsidP="007555F5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 w:rsidRPr="007555F5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</w:t>
            </w:r>
            <w:r w:rsidR="00A8302E">
              <w:rPr>
                <w:rFonts w:asciiTheme="minorHAnsi" w:hAnsiTheme="minorHAnsi" w:cstheme="minorHAnsi"/>
                <w:color w:val="000000" w:themeColor="text1"/>
                <w:szCs w:val="20"/>
              </w:rPr>
              <w:t>á</w:t>
            </w:r>
            <w:r w:rsidRPr="007555F5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mensaje de acuerdo a la validación. Continúa en el paso 2 del presente flujo.</w:t>
            </w:r>
          </w:p>
        </w:tc>
      </w:tr>
      <w:tr w:rsidR="00455180" w:rsidRPr="00AD37DD" w14:paraId="664EE304" w14:textId="77777777" w:rsidTr="009B6C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00" w14:textId="40A64D7F" w:rsidR="00455180" w:rsidRPr="00AD37DD" w:rsidRDefault="00455180" w:rsidP="007A0F90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01" w14:textId="77777777" w:rsidR="00455180" w:rsidRPr="005A4365" w:rsidRDefault="00605526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02" w14:textId="38081578" w:rsidR="00455180" w:rsidRPr="00A036F7" w:rsidRDefault="00264CC9" w:rsidP="00B6449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</w:t>
            </w:r>
            <w:r w:rsidR="00455180" w:rsidRPr="00A036F7">
              <w:rPr>
                <w:rFonts w:asciiTheme="minorHAnsi" w:hAnsiTheme="minorHAnsi" w:cstheme="minorHAnsi"/>
                <w:szCs w:val="20"/>
              </w:rPr>
              <w:t>uarda los</w:t>
            </w:r>
            <w:r w:rsidR="00605526" w:rsidRPr="00A036F7">
              <w:rPr>
                <w:rFonts w:asciiTheme="minorHAnsi" w:hAnsiTheme="minorHAnsi" w:cstheme="minorHAnsi"/>
                <w:szCs w:val="20"/>
              </w:rPr>
              <w:t xml:space="preserve"> datos capturados por el usuario</w:t>
            </w:r>
            <w:r>
              <w:rPr>
                <w:rFonts w:asciiTheme="minorHAnsi" w:hAnsiTheme="minorHAnsi" w:cstheme="minorHAnsi"/>
                <w:szCs w:val="20"/>
              </w:rPr>
              <w:t xml:space="preserve"> y muestra mensaje “Cadena de dependencia guardada</w:t>
            </w:r>
            <w:r w:rsidRPr="00A036F7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correctamente” y continúa con el flujo básico.</w:t>
            </w:r>
          </w:p>
          <w:p w14:paraId="664EE303" w14:textId="77777777" w:rsidR="00455180" w:rsidRPr="00EB1E5C" w:rsidRDefault="00455180" w:rsidP="00EB1E5C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 w:rsidRPr="00EB1E5C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="000A281C" w:rsidRPr="00EB1E5C">
              <w:rPr>
                <w:rFonts w:asciiTheme="minorHAnsi" w:hAnsiTheme="minorHAnsi" w:cstheme="minorHAnsi"/>
                <w:b/>
                <w:bCs/>
                <w:szCs w:val="20"/>
              </w:rPr>
              <w:t>AE01</w:t>
            </w:r>
            <w:r w:rsidRPr="00EB1E5C">
              <w:rPr>
                <w:rFonts w:asciiTheme="minorHAnsi" w:hAnsiTheme="minorHAnsi" w:cstheme="minorHAnsi"/>
                <w:b/>
                <w:bCs/>
                <w:szCs w:val="20"/>
              </w:rPr>
              <w:t xml:space="preserve"> Error al guardar</w:t>
            </w:r>
            <w:r w:rsidRPr="00EB1E5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455180" w:rsidRPr="00AD37DD" w14:paraId="664EE30C" w14:textId="77777777" w:rsidTr="009B6C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09" w14:textId="2C7347AF" w:rsidR="00455180" w:rsidRPr="00AD37DD" w:rsidRDefault="00455180" w:rsidP="007A0F90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0A" w14:textId="77777777" w:rsidR="00455180" w:rsidRPr="007C13B7" w:rsidRDefault="00455180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0B" w14:textId="77777777" w:rsidR="00455180" w:rsidRPr="007C13B7" w:rsidRDefault="00455180" w:rsidP="00B6449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Fin del flujo </w:t>
            </w:r>
            <w:r w:rsidR="009F4550" w:rsidRPr="00A036F7">
              <w:rPr>
                <w:rFonts w:asciiTheme="minorHAnsi" w:hAnsiTheme="minorHAnsi" w:cstheme="minorHAnsi"/>
                <w:szCs w:val="20"/>
              </w:rPr>
              <w:t>opcional</w:t>
            </w:r>
            <w:r w:rsidRPr="00A036F7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</w:tbl>
    <w:p w14:paraId="4C2A14E1" w14:textId="77777777" w:rsidR="008E7EF9" w:rsidRDefault="008E7EF9" w:rsidP="008E7EF9">
      <w:bookmarkStart w:id="70" w:name="_Toc461701840"/>
    </w:p>
    <w:p w14:paraId="664EE30D" w14:textId="77777777" w:rsidR="00455180" w:rsidRPr="005A4365" w:rsidRDefault="001D1E7A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</w:t>
      </w:r>
      <w:bookmarkStart w:id="71" w:name="_Toc487587658"/>
      <w:r w:rsidR="009F4550" w:rsidRPr="005A4365">
        <w:rPr>
          <w:rFonts w:asciiTheme="minorHAnsi" w:hAnsiTheme="minorHAnsi" w:cstheme="minorHAnsi"/>
          <w:sz w:val="20"/>
        </w:rPr>
        <w:t>AO02</w:t>
      </w:r>
      <w:r w:rsidR="00455180" w:rsidRPr="005A4365">
        <w:rPr>
          <w:rFonts w:asciiTheme="minorHAnsi" w:hAnsiTheme="minorHAnsi" w:cstheme="minorHAnsi"/>
          <w:sz w:val="20"/>
        </w:rPr>
        <w:t xml:space="preserve"> </w:t>
      </w:r>
      <w:bookmarkEnd w:id="70"/>
      <w:r w:rsidR="00A036F7" w:rsidRPr="005A4365">
        <w:rPr>
          <w:rFonts w:asciiTheme="minorHAnsi" w:hAnsiTheme="minorHAnsi" w:cstheme="minorHAnsi"/>
          <w:sz w:val="20"/>
        </w:rPr>
        <w:t>Modificar</w:t>
      </w:r>
      <w:r w:rsidR="000A281C">
        <w:rPr>
          <w:rFonts w:asciiTheme="minorHAnsi" w:hAnsiTheme="minorHAnsi" w:cstheme="minorHAnsi"/>
          <w:sz w:val="20"/>
        </w:rPr>
        <w:t xml:space="preserve"> cadena</w:t>
      </w:r>
      <w:r w:rsidR="00605526" w:rsidRPr="005A4365">
        <w:rPr>
          <w:rFonts w:asciiTheme="minorHAnsi" w:hAnsiTheme="minorHAnsi" w:cstheme="minorHAnsi"/>
          <w:sz w:val="20"/>
        </w:rPr>
        <w:t>.</w:t>
      </w:r>
      <w:bookmarkEnd w:id="7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14:paraId="664EE311" w14:textId="77777777" w:rsidTr="0039376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64EE30E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64EE30F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64EE310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806BF6" w:rsidRPr="00AD37DD" w14:paraId="664EE31A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12" w14:textId="54BAF9FA" w:rsidR="00806BF6" w:rsidRPr="00AD37DD" w:rsidRDefault="00806BF6" w:rsidP="007A0F90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13" w14:textId="77777777" w:rsidR="00806BF6" w:rsidRPr="007C13B7" w:rsidRDefault="00806BF6" w:rsidP="00716917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14" w14:textId="55C00A79" w:rsidR="00806BF6" w:rsidRPr="007275A7" w:rsidRDefault="00806BF6" w:rsidP="00716917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Despliega un fo</w:t>
            </w:r>
            <w:r w:rsidR="0097165A">
              <w:rPr>
                <w:rFonts w:asciiTheme="minorHAnsi" w:hAnsiTheme="minorHAnsi" w:cstheme="minorHAnsi"/>
                <w:szCs w:val="20"/>
              </w:rPr>
              <w:t xml:space="preserve">rmulario con </w:t>
            </w:r>
            <w:r w:rsidR="008F63F5">
              <w:rPr>
                <w:rFonts w:asciiTheme="minorHAnsi" w:hAnsiTheme="minorHAnsi" w:cstheme="minorHAnsi"/>
                <w:szCs w:val="20"/>
              </w:rPr>
              <w:t>los</w:t>
            </w:r>
            <w:r w:rsidR="0097165A">
              <w:rPr>
                <w:rFonts w:asciiTheme="minorHAnsi" w:hAnsiTheme="minorHAnsi" w:cstheme="minorHAnsi"/>
                <w:szCs w:val="20"/>
              </w:rPr>
              <w:t xml:space="preserve"> campos del registro seleccionando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14:paraId="664EE315" w14:textId="08EC569A" w:rsidR="00806BF6" w:rsidRPr="007275A7" w:rsidRDefault="00806BF6" w:rsidP="007A0F90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“Cadena de </w:t>
            </w:r>
            <w:r w:rsidR="000A281C">
              <w:rPr>
                <w:rFonts w:asciiTheme="minorHAnsi" w:hAnsiTheme="minorHAnsi" w:cstheme="minorHAnsi"/>
                <w:szCs w:val="20"/>
              </w:rPr>
              <w:t>Dependencia</w:t>
            </w:r>
            <w:r w:rsidRPr="007275A7">
              <w:rPr>
                <w:rFonts w:asciiTheme="minorHAnsi" w:hAnsiTheme="minorHAnsi" w:cstheme="minorHAnsi"/>
                <w:szCs w:val="20"/>
              </w:rPr>
              <w:t>”.</w:t>
            </w:r>
          </w:p>
          <w:p w14:paraId="664EE316" w14:textId="77777777" w:rsidR="00806BF6" w:rsidRPr="007275A7" w:rsidRDefault="00806BF6" w:rsidP="007A0F90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“Descripción”. </w:t>
            </w:r>
          </w:p>
          <w:p w14:paraId="664EE317" w14:textId="77777777" w:rsidR="00806BF6" w:rsidRPr="007275A7" w:rsidRDefault="00806BF6" w:rsidP="00716917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14:paraId="664EE318" w14:textId="281BEFB3" w:rsidR="00806BF6" w:rsidRPr="007275A7" w:rsidRDefault="00806BF6" w:rsidP="007A0F90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</w:t>
            </w:r>
            <w:r w:rsidR="000A281C">
              <w:rPr>
                <w:rFonts w:asciiTheme="minorHAnsi" w:hAnsiTheme="minorHAnsi" w:cstheme="minorHAnsi"/>
                <w:szCs w:val="20"/>
              </w:rPr>
              <w:t>Guardar</w:t>
            </w:r>
            <w:r w:rsidR="007555F5">
              <w:rPr>
                <w:rFonts w:asciiTheme="minorHAnsi" w:hAnsiTheme="minorHAnsi" w:cstheme="minorHAnsi"/>
                <w:szCs w:val="20"/>
              </w:rPr>
              <w:t xml:space="preserve">” </w:t>
            </w:r>
          </w:p>
          <w:p w14:paraId="664EE319" w14:textId="77777777" w:rsidR="00806BF6" w:rsidRPr="007275A7" w:rsidRDefault="00806BF6" w:rsidP="007A0F90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806BF6" w:rsidRPr="00AD37DD" w14:paraId="664EE320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1B" w14:textId="58AF46F7" w:rsidR="00806BF6" w:rsidRPr="00AD37DD" w:rsidRDefault="00806BF6" w:rsidP="007A0F90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1C" w14:textId="3A33A1C6" w:rsidR="00806BF6" w:rsidRPr="007C13B7" w:rsidRDefault="00393766" w:rsidP="00716917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BC47D7">
              <w:rPr>
                <w:rFonts w:asciiTheme="minorHAnsi" w:hAnsiTheme="minorHAnsi" w:cstheme="minorHAnsi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1D" w14:textId="77777777" w:rsidR="00806BF6" w:rsidRDefault="00806BF6" w:rsidP="0071691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664EE31E" w14:textId="0FAF6FE3" w:rsidR="00FC4FE7" w:rsidRPr="00FC4FE7" w:rsidRDefault="00FC4FE7" w:rsidP="007A0F90">
            <w:pPr>
              <w:pStyle w:val="Prrafodelista"/>
              <w:keepLines/>
              <w:numPr>
                <w:ilvl w:val="0"/>
                <w:numId w:val="14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C4FE7">
              <w:rPr>
                <w:rFonts w:asciiTheme="minorHAnsi" w:hAnsiTheme="minorHAnsi" w:cstheme="minorHAnsi"/>
                <w:szCs w:val="20"/>
              </w:rPr>
              <w:t xml:space="preserve">Modifica la cadena de dependencia y/o descripción, </w:t>
            </w:r>
            <w:r w:rsidR="00264CC9">
              <w:rPr>
                <w:rFonts w:asciiTheme="minorHAnsi" w:hAnsiTheme="minorHAnsi" w:cstheme="minorHAnsi"/>
                <w:szCs w:val="20"/>
              </w:rPr>
              <w:t xml:space="preserve">y selecciona la opción </w:t>
            </w:r>
            <w:r w:rsidRPr="00FC4FE7">
              <w:rPr>
                <w:rFonts w:asciiTheme="minorHAnsi" w:hAnsiTheme="minorHAnsi" w:cstheme="minorHAnsi"/>
                <w:szCs w:val="20"/>
              </w:rPr>
              <w:t>“</w:t>
            </w:r>
            <w:r w:rsidR="000A281C">
              <w:rPr>
                <w:rFonts w:asciiTheme="minorHAnsi" w:hAnsiTheme="minorHAnsi" w:cstheme="minorHAnsi"/>
                <w:szCs w:val="20"/>
              </w:rPr>
              <w:t>Guardar</w:t>
            </w:r>
            <w:r w:rsidRPr="00FC4FE7">
              <w:rPr>
                <w:rFonts w:asciiTheme="minorHAnsi" w:hAnsiTheme="minorHAnsi" w:cstheme="minorHAnsi"/>
                <w:szCs w:val="20"/>
              </w:rPr>
              <w:t>”</w:t>
            </w:r>
            <w:r w:rsidR="00264CC9">
              <w:rPr>
                <w:rFonts w:asciiTheme="minorHAnsi" w:hAnsiTheme="minorHAnsi" w:cstheme="minorHAnsi"/>
                <w:bCs/>
                <w:szCs w:val="20"/>
              </w:rPr>
              <w:t xml:space="preserve">, continúa </w:t>
            </w:r>
            <w:r w:rsidRPr="00FC4FE7">
              <w:rPr>
                <w:rFonts w:asciiTheme="minorHAnsi" w:hAnsiTheme="minorHAnsi" w:cstheme="minorHAnsi"/>
                <w:bCs/>
                <w:szCs w:val="20"/>
              </w:rPr>
              <w:t>con el flujo.</w:t>
            </w:r>
          </w:p>
          <w:p w14:paraId="664EE31F" w14:textId="77777777" w:rsidR="00806BF6" w:rsidRPr="00FC4FE7" w:rsidRDefault="00806BF6" w:rsidP="00FC4FE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7275A7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7275A7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7275A7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7275A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AD32C0" w:rsidRPr="00AD37DD" w14:paraId="664EE326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21" w14:textId="574268A4" w:rsidR="00AD32C0" w:rsidRPr="00AD37DD" w:rsidRDefault="00AD32C0" w:rsidP="007A0F90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22" w14:textId="77777777" w:rsidR="00AD32C0" w:rsidRDefault="00AD32C0" w:rsidP="00716917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A827F" w14:textId="679383CA" w:rsidR="008F63F5" w:rsidRPr="00AD32C0" w:rsidRDefault="008F63F5" w:rsidP="008F63F5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Despliega </w:t>
            </w:r>
            <w:r w:rsidRPr="00AD32C0">
              <w:rPr>
                <w:rFonts w:asciiTheme="minorHAnsi" w:hAnsiTheme="minorHAnsi" w:cstheme="minorHAnsi"/>
                <w:szCs w:val="20"/>
              </w:rPr>
              <w:t>un mensaje indicando</w:t>
            </w:r>
            <w:r>
              <w:rPr>
                <w:rFonts w:asciiTheme="minorHAnsi" w:hAnsiTheme="minorHAnsi" w:cstheme="minorHAnsi"/>
                <w:szCs w:val="20"/>
              </w:rPr>
              <w:t>;</w:t>
            </w:r>
            <w:r w:rsidR="00D6639A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D6639A">
              <w:rPr>
                <w:rFonts w:asciiTheme="minorHAnsi" w:hAnsiTheme="minorHAnsi" w:cstheme="minorHAnsi"/>
                <w:color w:val="000000" w:themeColor="text1"/>
                <w:szCs w:val="20"/>
              </w:rPr>
              <w:t>Al realizar esta acción afectar</w:t>
            </w:r>
            <w:r w:rsidR="00A8302E">
              <w:rPr>
                <w:rFonts w:asciiTheme="minorHAnsi" w:hAnsiTheme="minorHAnsi" w:cstheme="minorHAnsi"/>
                <w:color w:val="000000" w:themeColor="text1"/>
                <w:szCs w:val="20"/>
              </w:rPr>
              <w:t>á</w:t>
            </w:r>
            <w:r w:rsidR="00D6639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a la administración de las cuotas, recibos y la emisión de hoja de ayuda e5</w:t>
            </w:r>
            <w:r>
              <w:rPr>
                <w:rFonts w:asciiTheme="minorHAnsi" w:hAnsiTheme="minorHAnsi" w:cstheme="minorHAnsi"/>
                <w:szCs w:val="20"/>
              </w:rPr>
              <w:t xml:space="preserve"> ¿E</w:t>
            </w:r>
            <w:r w:rsidRPr="00AD32C0">
              <w:rPr>
                <w:rFonts w:asciiTheme="minorHAnsi" w:hAnsiTheme="minorHAnsi" w:cstheme="minorHAnsi"/>
                <w:szCs w:val="20"/>
              </w:rPr>
              <w:t xml:space="preserve">stá seguro que desea </w:t>
            </w:r>
            <w:r>
              <w:rPr>
                <w:rFonts w:asciiTheme="minorHAnsi" w:hAnsiTheme="minorHAnsi" w:cstheme="minorHAnsi"/>
                <w:szCs w:val="20"/>
              </w:rPr>
              <w:t>modificar</w:t>
            </w:r>
            <w:r w:rsidRPr="00AD32C0">
              <w:rPr>
                <w:rFonts w:asciiTheme="minorHAnsi" w:hAnsiTheme="minorHAnsi" w:cstheme="minorHAnsi"/>
                <w:szCs w:val="20"/>
              </w:rPr>
              <w:t xml:space="preserve"> el registro</w:t>
            </w:r>
            <w:r w:rsidR="00950F22">
              <w:rPr>
                <w:rFonts w:asciiTheme="minorHAnsi" w:hAnsiTheme="minorHAnsi" w:cstheme="minorHAnsi"/>
                <w:szCs w:val="20"/>
              </w:rPr>
              <w:t xml:space="preserve"> de la cadena</w:t>
            </w:r>
            <w:r w:rsidR="00264CC9">
              <w:rPr>
                <w:rFonts w:asciiTheme="minorHAnsi" w:hAnsiTheme="minorHAnsi" w:cstheme="minorHAnsi"/>
                <w:szCs w:val="20"/>
              </w:rPr>
              <w:t xml:space="preserve"> de dependencia</w:t>
            </w:r>
            <w:r>
              <w:rPr>
                <w:rFonts w:asciiTheme="minorHAnsi" w:hAnsiTheme="minorHAnsi" w:cstheme="minorHAnsi"/>
                <w:szCs w:val="20"/>
              </w:rPr>
              <w:t>?, y las opciones:</w:t>
            </w:r>
          </w:p>
          <w:p w14:paraId="0B0D26D8" w14:textId="45CFAF61" w:rsidR="008F63F5" w:rsidRPr="00AD32C0" w:rsidRDefault="007555F5" w:rsidP="008F63F5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“Aceptar” </w:t>
            </w:r>
          </w:p>
          <w:p w14:paraId="664EE325" w14:textId="1297E4BE" w:rsidR="00AD32C0" w:rsidRPr="00AD32C0" w:rsidRDefault="008F63F5" w:rsidP="008F63F5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“Cancelar”</w:t>
            </w:r>
          </w:p>
        </w:tc>
      </w:tr>
      <w:tr w:rsidR="00AD32C0" w:rsidRPr="00AD37DD" w14:paraId="664EE32C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27" w14:textId="29B53F89" w:rsidR="00AD32C0" w:rsidRDefault="00AD32C0" w:rsidP="007A0F90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28" w14:textId="3590B5F8" w:rsidR="00AD32C0" w:rsidRPr="005A4365" w:rsidRDefault="00393766" w:rsidP="00716917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BC47D7">
              <w:rPr>
                <w:rFonts w:asciiTheme="minorHAnsi" w:hAnsiTheme="minorHAnsi" w:cstheme="minorHAnsi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29" w14:textId="77777777" w:rsidR="00AD32C0" w:rsidRDefault="00AD32C0" w:rsidP="00AD32C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664EE32A" w14:textId="77777777" w:rsidR="00AD32C0" w:rsidRDefault="00AD32C0" w:rsidP="007A0F90">
            <w:pPr>
              <w:pStyle w:val="Prrafodelista"/>
              <w:keepLines/>
              <w:numPr>
                <w:ilvl w:val="0"/>
                <w:numId w:val="1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="00EE103C">
              <w:rPr>
                <w:rFonts w:asciiTheme="minorHAnsi" w:hAnsiTheme="minorHAnsi" w:cstheme="minorHAnsi"/>
                <w:bCs/>
                <w:szCs w:val="20"/>
              </w:rPr>
              <w:t>Aceptar</w:t>
            </w:r>
            <w:r>
              <w:rPr>
                <w:rFonts w:asciiTheme="minorHAnsi" w:hAnsiTheme="minorHAnsi" w:cstheme="minorHAnsi"/>
                <w:bCs/>
                <w:szCs w:val="20"/>
              </w:rPr>
              <w:t>” continúa con el flujo.</w:t>
            </w:r>
          </w:p>
          <w:p w14:paraId="664EE32B" w14:textId="3CEE31CC" w:rsidR="00AD32C0" w:rsidRPr="00AD32C0" w:rsidRDefault="00264CC9" w:rsidP="00264CC9">
            <w:pPr>
              <w:pStyle w:val="Prrafodelista"/>
              <w:keepLines/>
              <w:numPr>
                <w:ilvl w:val="0"/>
                <w:numId w:val="1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 xml:space="preserve">Si da clic en </w:t>
            </w:r>
            <w:r w:rsidR="00AD32C0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EE103C">
              <w:rPr>
                <w:rFonts w:asciiTheme="minorHAnsi" w:hAnsiTheme="minorHAnsi" w:cstheme="minorHAnsi"/>
                <w:bCs/>
                <w:szCs w:val="20"/>
              </w:rPr>
              <w:t>Cancelar</w:t>
            </w:r>
            <w:r w:rsidR="00AD32C0">
              <w:rPr>
                <w:rFonts w:asciiTheme="minorHAnsi" w:hAnsiTheme="minorHAnsi" w:cstheme="minorHAnsi"/>
                <w:bCs/>
                <w:szCs w:val="20"/>
              </w:rPr>
              <w:t xml:space="preserve">” </w:t>
            </w:r>
            <w:r w:rsidR="00AD32C0" w:rsidRPr="007275A7">
              <w:rPr>
                <w:rFonts w:asciiTheme="minorHAnsi" w:hAnsiTheme="minorHAnsi" w:cstheme="minorHAnsi"/>
                <w:bCs/>
                <w:szCs w:val="20"/>
              </w:rPr>
              <w:t xml:space="preserve">no ejecuta ninguna acción y continúa en </w:t>
            </w:r>
            <w:r w:rsidR="00AD32C0" w:rsidRPr="007275A7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="00AD32C0" w:rsidRPr="007275A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806BF6" w:rsidRPr="00AD37DD" w14:paraId="664EE331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2D" w14:textId="29532A16" w:rsidR="00806BF6" w:rsidRPr="00AD37DD" w:rsidRDefault="00806BF6" w:rsidP="007A0F90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2E" w14:textId="77777777" w:rsidR="00806BF6" w:rsidRPr="005A4365" w:rsidRDefault="00806BF6" w:rsidP="0071691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F2253" w14:textId="5EDBFE38" w:rsidR="007555F5" w:rsidRDefault="007555F5" w:rsidP="007555F5">
            <w:pPr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8B1E15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8B1E15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8B1E15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Pr="003448D2">
              <w:rPr>
                <w:rFonts w:asciiTheme="minorHAnsi" w:hAnsiTheme="minorHAnsi" w:cstheme="minorHAnsi"/>
                <w:b/>
                <w:szCs w:val="20"/>
              </w:rPr>
              <w:t>, V</w:t>
            </w:r>
            <w:r w:rsidR="00A8302E" w:rsidRPr="003448D2">
              <w:rPr>
                <w:rFonts w:asciiTheme="minorHAnsi" w:hAnsiTheme="minorHAnsi" w:cstheme="minorHAnsi"/>
                <w:b/>
                <w:szCs w:val="20"/>
              </w:rPr>
              <w:t>03</w:t>
            </w:r>
            <w:r w:rsidR="00A8302E">
              <w:rPr>
                <w:rFonts w:asciiTheme="minorHAnsi" w:hAnsiTheme="minorHAnsi" w:cstheme="minorHAnsi"/>
                <w:b/>
                <w:szCs w:val="20"/>
              </w:rPr>
              <w:t>, V</w:t>
            </w:r>
            <w:r>
              <w:rPr>
                <w:rFonts w:asciiTheme="minorHAnsi" w:hAnsiTheme="minorHAnsi" w:cstheme="minorHAnsi"/>
                <w:b/>
                <w:szCs w:val="20"/>
              </w:rPr>
              <w:t>04</w:t>
            </w:r>
            <w:r w:rsidR="00246D51">
              <w:rPr>
                <w:rFonts w:asciiTheme="minorHAnsi" w:hAnsiTheme="minorHAnsi" w:cstheme="minorHAnsi"/>
                <w:b/>
                <w:szCs w:val="20"/>
              </w:rPr>
              <w:t xml:space="preserve"> y V05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</w:p>
          <w:p w14:paraId="02D60F5C" w14:textId="77777777" w:rsidR="00393766" w:rsidRPr="00393766" w:rsidRDefault="007555F5" w:rsidP="00393766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 w:rsidRPr="00B21BD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no cumple con todas las validaciones,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muestra los campos que no cumplen con la validación en color rojo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mostrar</w:t>
            </w:r>
            <w:r w:rsidR="00A8302E">
              <w:rPr>
                <w:rFonts w:asciiTheme="minorHAnsi" w:hAnsiTheme="minorHAnsi" w:cstheme="minorHAnsi"/>
                <w:color w:val="000000" w:themeColor="text1"/>
                <w:szCs w:val="20"/>
              </w:rPr>
              <w:t>á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mensaje de acuerdo a la validación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. </w:t>
            </w:r>
            <w:r w:rsidRPr="00B21BDE">
              <w:rPr>
                <w:rFonts w:asciiTheme="minorHAnsi" w:hAnsiTheme="minorHAnsi" w:cstheme="minorHAnsi"/>
                <w:color w:val="000000" w:themeColor="text1"/>
                <w:szCs w:val="20"/>
              </w:rPr>
              <w:t>Continúa en el paso 2 del presente flujo.</w:t>
            </w:r>
          </w:p>
          <w:p w14:paraId="41838947" w14:textId="77777777" w:rsidR="00393766" w:rsidRDefault="00393766" w:rsidP="00393766">
            <w:pPr>
              <w:rPr>
                <w:rFonts w:asciiTheme="minorHAnsi" w:hAnsiTheme="minorHAnsi"/>
                <w:b/>
              </w:rPr>
            </w:pPr>
          </w:p>
          <w:p w14:paraId="664EE330" w14:textId="07B73CD1" w:rsidR="000A281C" w:rsidRPr="00393766" w:rsidRDefault="007555F5" w:rsidP="00393766">
            <w:pPr>
              <w:rPr>
                <w:rFonts w:asciiTheme="minorHAnsi" w:hAnsiTheme="minorHAnsi" w:cstheme="minorHAnsi"/>
                <w:szCs w:val="20"/>
              </w:rPr>
            </w:pPr>
            <w:r w:rsidRPr="00393766">
              <w:rPr>
                <w:rFonts w:asciiTheme="minorHAnsi" w:hAnsiTheme="minorHAnsi"/>
              </w:rPr>
              <w:t>Ver regla de negocio</w:t>
            </w:r>
            <w:r w:rsidR="00393766">
              <w:rPr>
                <w:rFonts w:asciiTheme="minorHAnsi" w:hAnsiTheme="minorHAnsi"/>
              </w:rPr>
              <w:t xml:space="preserve">: </w:t>
            </w:r>
            <w:r w:rsidR="00393766" w:rsidRPr="00393766">
              <w:rPr>
                <w:rFonts w:asciiTheme="minorHAnsi" w:hAnsiTheme="minorHAnsi" w:cstheme="minorHAnsi"/>
                <w:b/>
                <w:szCs w:val="20"/>
              </w:rPr>
              <w:t xml:space="preserve">RN024 - Permisos para modificar las cadenas de dependencia. </w:t>
            </w:r>
          </w:p>
        </w:tc>
      </w:tr>
      <w:tr w:rsidR="00806BF6" w:rsidRPr="00AD37DD" w14:paraId="664EE336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32" w14:textId="7682541F" w:rsidR="00806BF6" w:rsidRPr="00AD37DD" w:rsidRDefault="00806BF6" w:rsidP="007A0F90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33" w14:textId="77777777" w:rsidR="00806BF6" w:rsidRPr="005A4365" w:rsidRDefault="00806BF6" w:rsidP="0071691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34" w14:textId="1F76B204" w:rsidR="00806BF6" w:rsidRPr="00A036F7" w:rsidRDefault="00806BF6" w:rsidP="00716917">
            <w:pPr>
              <w:rPr>
                <w:rFonts w:asciiTheme="minorHAnsi" w:hAnsiTheme="minorHAnsi" w:cstheme="minorHAnsi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Guarda los datos </w:t>
            </w:r>
            <w:r w:rsidR="00264CC9">
              <w:rPr>
                <w:rFonts w:asciiTheme="minorHAnsi" w:hAnsiTheme="minorHAnsi" w:cstheme="minorHAnsi"/>
                <w:szCs w:val="20"/>
              </w:rPr>
              <w:t xml:space="preserve">modificados </w:t>
            </w:r>
            <w:r w:rsidRPr="00A036F7">
              <w:rPr>
                <w:rFonts w:asciiTheme="minorHAnsi" w:hAnsiTheme="minorHAnsi" w:cstheme="minorHAnsi"/>
                <w:szCs w:val="20"/>
              </w:rPr>
              <w:t>por el usuario</w:t>
            </w:r>
            <w:r w:rsidR="00264CC9">
              <w:rPr>
                <w:rFonts w:asciiTheme="minorHAnsi" w:hAnsiTheme="minorHAnsi" w:cstheme="minorHAnsi"/>
                <w:szCs w:val="20"/>
              </w:rPr>
              <w:t xml:space="preserve"> en el catálogo de Cadenas de Dependencia y muestra el mensaje “Cadena de dependencia modificada correctamente”</w:t>
            </w:r>
            <w:r w:rsidR="008F63F5">
              <w:rPr>
                <w:rFonts w:asciiTheme="minorHAnsi" w:hAnsiTheme="minorHAnsi" w:cstheme="minorHAnsi"/>
                <w:szCs w:val="20"/>
              </w:rPr>
              <w:t>,</w:t>
            </w:r>
            <w:r w:rsidR="00264CC9">
              <w:rPr>
                <w:rFonts w:asciiTheme="minorHAnsi" w:hAnsiTheme="minorHAnsi" w:cstheme="minorHAnsi"/>
                <w:szCs w:val="20"/>
              </w:rPr>
              <w:t xml:space="preserve"> continú</w:t>
            </w:r>
            <w:r w:rsidR="008F63F5">
              <w:rPr>
                <w:rFonts w:asciiTheme="minorHAnsi" w:hAnsiTheme="minorHAnsi" w:cstheme="minorHAnsi"/>
                <w:szCs w:val="20"/>
              </w:rPr>
              <w:t>a con el flujo</w:t>
            </w:r>
            <w:r w:rsidR="00264CC9">
              <w:rPr>
                <w:rFonts w:asciiTheme="minorHAnsi" w:hAnsiTheme="minorHAnsi" w:cstheme="minorHAnsi"/>
                <w:szCs w:val="20"/>
              </w:rPr>
              <w:t xml:space="preserve"> básico</w:t>
            </w:r>
            <w:r w:rsidRPr="00A036F7">
              <w:rPr>
                <w:rFonts w:asciiTheme="minorHAnsi" w:hAnsiTheme="minorHAnsi" w:cstheme="minorHAnsi"/>
                <w:szCs w:val="20"/>
              </w:rPr>
              <w:t>.</w:t>
            </w:r>
          </w:p>
          <w:p w14:paraId="664EE335" w14:textId="77777777" w:rsidR="00806BF6" w:rsidRPr="00A036F7" w:rsidRDefault="00806BF6" w:rsidP="007A0F90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Cs w:val="20"/>
              </w:rPr>
            </w:pPr>
            <w:r w:rsidRPr="00A036F7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="000A281C">
              <w:rPr>
                <w:rFonts w:asciiTheme="minorHAnsi" w:hAnsiTheme="minorHAnsi" w:cstheme="minorHAnsi"/>
                <w:b/>
                <w:bCs/>
                <w:szCs w:val="20"/>
              </w:rPr>
              <w:t>AE01</w:t>
            </w:r>
            <w:r w:rsidRPr="00A036F7">
              <w:rPr>
                <w:rFonts w:asciiTheme="minorHAnsi" w:hAnsiTheme="minorHAnsi" w:cstheme="minorHAnsi"/>
                <w:b/>
                <w:bCs/>
                <w:szCs w:val="20"/>
              </w:rPr>
              <w:t xml:space="preserve"> Error al guardar</w:t>
            </w:r>
            <w:r w:rsidRPr="00A036F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455180" w:rsidRPr="00AD37DD" w14:paraId="664EE33E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3B" w14:textId="7F748AF0" w:rsidR="00455180" w:rsidRPr="008F63F5" w:rsidRDefault="00455180" w:rsidP="007A0F90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3C" w14:textId="77777777" w:rsidR="00455180" w:rsidRPr="005A4365" w:rsidRDefault="00455180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E33D" w14:textId="77777777" w:rsidR="00455180" w:rsidRPr="005A4365" w:rsidRDefault="00455180" w:rsidP="00B6449A">
            <w:pPr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szCs w:val="20"/>
              </w:rPr>
              <w:t xml:space="preserve">Fin del flujo </w:t>
            </w:r>
            <w:r w:rsidR="009F4550" w:rsidRPr="005A4365">
              <w:rPr>
                <w:rFonts w:asciiTheme="minorHAnsi" w:hAnsiTheme="minorHAnsi" w:cstheme="minorHAnsi"/>
                <w:szCs w:val="20"/>
              </w:rPr>
              <w:t>opcional</w:t>
            </w:r>
            <w:r w:rsidRPr="005A4365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</w:tbl>
    <w:p w14:paraId="664EE33F" w14:textId="77777777" w:rsidR="008E623C" w:rsidRPr="00AD37DD" w:rsidRDefault="008E623C" w:rsidP="00455180">
      <w:pPr>
        <w:rPr>
          <w:rFonts w:asciiTheme="minorHAnsi" w:hAnsiTheme="minorHAnsi" w:cstheme="minorHAnsi"/>
          <w:szCs w:val="20"/>
          <w:lang w:val="es-MX"/>
        </w:rPr>
      </w:pPr>
    </w:p>
    <w:p w14:paraId="656CD054" w14:textId="1F6F6F9C" w:rsidR="00950F22" w:rsidRDefault="001025F5" w:rsidP="00950F22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2" w:name="_Toc484707393"/>
      <w:bookmarkStart w:id="73" w:name="_Toc371934678"/>
      <w:bookmarkStart w:id="74" w:name="_Toc228339745"/>
      <w:bookmarkStart w:id="75" w:name="_Toc182735732"/>
      <w:bookmarkStart w:id="76" w:name="_Toc52616588"/>
      <w:r>
        <w:rPr>
          <w:rFonts w:asciiTheme="minorHAnsi" w:hAnsiTheme="minorHAnsi" w:cstheme="minorHAnsi"/>
          <w:sz w:val="20"/>
        </w:rPr>
        <w:t xml:space="preserve"> </w:t>
      </w:r>
      <w:bookmarkStart w:id="77" w:name="_Toc487587659"/>
      <w:r w:rsidR="00950F22">
        <w:rPr>
          <w:rFonts w:asciiTheme="minorHAnsi" w:hAnsiTheme="minorHAnsi" w:cstheme="minorHAnsi"/>
          <w:sz w:val="20"/>
        </w:rPr>
        <w:t>AO0</w:t>
      </w:r>
      <w:r w:rsidR="001206BF">
        <w:rPr>
          <w:rFonts w:asciiTheme="minorHAnsi" w:hAnsiTheme="minorHAnsi" w:cstheme="minorHAnsi"/>
          <w:sz w:val="20"/>
        </w:rPr>
        <w:t>3</w:t>
      </w:r>
      <w:r w:rsidR="00950F22">
        <w:rPr>
          <w:rFonts w:asciiTheme="minorHAnsi" w:hAnsiTheme="minorHAnsi" w:cstheme="minorHAnsi"/>
          <w:sz w:val="20"/>
        </w:rPr>
        <w:t xml:space="preserve"> </w:t>
      </w:r>
      <w:r w:rsidR="00AF2DCF">
        <w:rPr>
          <w:rFonts w:asciiTheme="minorHAnsi" w:hAnsiTheme="minorHAnsi" w:cstheme="minorHAnsi"/>
          <w:sz w:val="20"/>
        </w:rPr>
        <w:t>Ver Detalle</w:t>
      </w:r>
      <w:r w:rsidR="00950F22">
        <w:rPr>
          <w:rFonts w:asciiTheme="minorHAnsi" w:hAnsiTheme="minorHAnsi" w:cstheme="minorHAnsi"/>
          <w:sz w:val="20"/>
        </w:rPr>
        <w:t xml:space="preserve"> </w:t>
      </w:r>
      <w:bookmarkEnd w:id="72"/>
      <w:r w:rsidR="00950F22">
        <w:rPr>
          <w:rFonts w:asciiTheme="minorHAnsi" w:hAnsiTheme="minorHAnsi" w:cstheme="minorHAnsi"/>
          <w:sz w:val="20"/>
        </w:rPr>
        <w:t>cadena.</w:t>
      </w:r>
      <w:bookmarkEnd w:id="77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950F22" w:rsidRPr="00AD37DD" w14:paraId="005669AD" w14:textId="77777777" w:rsidTr="00A6015C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A810DC5" w14:textId="77777777" w:rsidR="00950F22" w:rsidRPr="00AD37DD" w:rsidRDefault="00950F22" w:rsidP="00A6015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3F9FD94" w14:textId="77777777" w:rsidR="00950F22" w:rsidRPr="00AD37DD" w:rsidRDefault="00950F22" w:rsidP="00A6015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8820DC1" w14:textId="77777777" w:rsidR="00950F22" w:rsidRPr="00AD37DD" w:rsidRDefault="00950F22" w:rsidP="00A6015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950F22" w:rsidRPr="00AD37DD" w14:paraId="329E7251" w14:textId="77777777" w:rsidTr="00A601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0CD0B" w14:textId="7CF02461" w:rsidR="00950F22" w:rsidRPr="00AD37DD" w:rsidRDefault="00950F22" w:rsidP="007A0F9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6E582" w14:textId="77777777" w:rsidR="00950F22" w:rsidRPr="005A4365" w:rsidRDefault="00950F22" w:rsidP="00A6015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C6184" w14:textId="77777777" w:rsidR="00AF2DCF" w:rsidRPr="007275A7" w:rsidRDefault="00AF2DCF" w:rsidP="00AF2DCF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Despliega un fo</w:t>
            </w:r>
            <w:r>
              <w:rPr>
                <w:rFonts w:asciiTheme="minorHAnsi" w:hAnsiTheme="minorHAnsi" w:cstheme="minorHAnsi"/>
                <w:szCs w:val="20"/>
              </w:rPr>
              <w:t>rmulario con los campos del registro seleccionando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14:paraId="5285BF8C" w14:textId="4373D679" w:rsidR="00AF2DCF" w:rsidRPr="007275A7" w:rsidRDefault="00AF2DCF" w:rsidP="00AF2DCF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“Cadena de </w:t>
            </w:r>
            <w:r>
              <w:rPr>
                <w:rFonts w:asciiTheme="minorHAnsi" w:hAnsiTheme="minorHAnsi" w:cstheme="minorHAnsi"/>
                <w:szCs w:val="20"/>
              </w:rPr>
              <w:t>Dependencia</w:t>
            </w:r>
            <w:r w:rsidRPr="007275A7">
              <w:rPr>
                <w:rFonts w:asciiTheme="minorHAnsi" w:hAnsiTheme="minorHAnsi" w:cstheme="minorHAnsi"/>
                <w:szCs w:val="20"/>
              </w:rPr>
              <w:t>”</w:t>
            </w:r>
            <w:r w:rsidR="007555F5">
              <w:rPr>
                <w:rFonts w:asciiTheme="minorHAnsi" w:hAnsiTheme="minorHAnsi" w:cstheme="minorHAnsi"/>
                <w:szCs w:val="20"/>
              </w:rPr>
              <w:t xml:space="preserve"> (Solo lectura)</w:t>
            </w:r>
            <w:r w:rsidRPr="007275A7">
              <w:rPr>
                <w:rFonts w:asciiTheme="minorHAnsi" w:hAnsiTheme="minorHAnsi" w:cstheme="minorHAnsi"/>
                <w:szCs w:val="20"/>
              </w:rPr>
              <w:t>.</w:t>
            </w:r>
          </w:p>
          <w:p w14:paraId="701244D7" w14:textId="5F04BADD" w:rsidR="00AF2DCF" w:rsidRPr="007275A7" w:rsidRDefault="00AF2DCF" w:rsidP="00AF2DCF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“Descripción”</w:t>
            </w:r>
            <w:r w:rsidR="007555F5">
              <w:rPr>
                <w:rFonts w:asciiTheme="minorHAnsi" w:hAnsiTheme="minorHAnsi" w:cstheme="minorHAnsi"/>
                <w:szCs w:val="20"/>
              </w:rPr>
              <w:t xml:space="preserve"> (Solo lectura)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. </w:t>
            </w:r>
          </w:p>
          <w:p w14:paraId="07E7EB0A" w14:textId="61D576F7" w:rsidR="00AF2DCF" w:rsidRPr="007275A7" w:rsidRDefault="00AF7991" w:rsidP="00AF2DC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 la</w:t>
            </w:r>
            <w:r w:rsidR="00AF2DCF" w:rsidRPr="007275A7">
              <w:rPr>
                <w:rFonts w:asciiTheme="minorHAnsi" w:hAnsiTheme="minorHAnsi" w:cstheme="minorHAnsi"/>
                <w:szCs w:val="20"/>
              </w:rPr>
              <w:t xml:space="preserve"> opción: </w:t>
            </w:r>
          </w:p>
          <w:p w14:paraId="49252F90" w14:textId="2E8D5A5B" w:rsidR="00950F22" w:rsidRPr="00AD3894" w:rsidRDefault="00AF2DCF" w:rsidP="00AF2DCF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950F22" w:rsidRPr="00AD37DD" w14:paraId="3E008A67" w14:textId="77777777" w:rsidTr="00A601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46073" w14:textId="33B33A1D" w:rsidR="00950F22" w:rsidRDefault="00950F22" w:rsidP="007A0F9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4D924" w14:textId="77777777" w:rsidR="00950F22" w:rsidRDefault="00950F22" w:rsidP="00A6015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de la </w:t>
            </w:r>
            <w:r>
              <w:rPr>
                <w:rFonts w:asciiTheme="minorHAnsi" w:hAnsiTheme="minorHAnsi" w:cstheme="minorHAnsi"/>
                <w:bCs/>
                <w:szCs w:val="20"/>
              </w:rPr>
              <w:t>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6B903" w14:textId="77777777" w:rsidR="00AF2DCF" w:rsidRDefault="00AF2DCF" w:rsidP="00AF2DC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14:paraId="51622A60" w14:textId="0C338795" w:rsidR="00950F22" w:rsidRPr="00EE103C" w:rsidRDefault="00AF2DCF" w:rsidP="00AF2DC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</w:t>
            </w:r>
            <w:r w:rsidRPr="00C42EA5">
              <w:rPr>
                <w:rFonts w:asciiTheme="minorHAnsi" w:hAnsiTheme="minorHAnsi" w:cstheme="minorHAnsi"/>
                <w:szCs w:val="20"/>
              </w:rPr>
              <w:t>elecciona “Cancelar”</w:t>
            </w:r>
            <w:r>
              <w:rPr>
                <w:rFonts w:asciiTheme="minorHAnsi" w:hAnsiTheme="minorHAnsi" w:cstheme="minorHAnsi"/>
                <w:szCs w:val="20"/>
              </w:rPr>
              <w:t xml:space="preserve">, no ejecuta ninguna acción </w:t>
            </w:r>
            <w:r w:rsidR="003F61D3">
              <w:rPr>
                <w:rFonts w:asciiTheme="minorHAnsi" w:hAnsiTheme="minorHAnsi" w:cstheme="minorHAnsi"/>
                <w:szCs w:val="20"/>
              </w:rPr>
              <w:t>y continúa</w:t>
            </w:r>
            <w:r w:rsidRPr="00C42EA5">
              <w:rPr>
                <w:rFonts w:asciiTheme="minorHAnsi" w:hAnsiTheme="minorHAnsi" w:cstheme="minorHAnsi"/>
                <w:szCs w:val="20"/>
              </w:rPr>
              <w:t xml:space="preserve"> en el flujo </w:t>
            </w:r>
            <w:r w:rsidRPr="00C42EA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C42EA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950F22" w:rsidRPr="00AD37DD" w14:paraId="6C9C5424" w14:textId="77777777" w:rsidTr="00A601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09674" w14:textId="5991223B" w:rsidR="00950F22" w:rsidRDefault="00950F22" w:rsidP="007A0F9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889E1" w14:textId="77777777" w:rsidR="00950F22" w:rsidRPr="005A4365" w:rsidRDefault="00950F22" w:rsidP="00A6015C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36E1" w14:textId="54C68D7A" w:rsidR="00950F22" w:rsidRDefault="00950F22" w:rsidP="00A6015C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Fin del flujo</w:t>
            </w:r>
            <w:r w:rsidR="003D6889">
              <w:rPr>
                <w:rFonts w:asciiTheme="minorHAnsi" w:hAnsiTheme="minorHAnsi" w:cstheme="minorHAnsi"/>
                <w:szCs w:val="20"/>
              </w:rPr>
              <w:t xml:space="preserve"> opcional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</w:tbl>
    <w:p w14:paraId="7CCAA790" w14:textId="77777777" w:rsidR="002442D9" w:rsidRDefault="002442D9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color w:val="000000" w:themeColor="text1"/>
          <w:kern w:val="32"/>
          <w:szCs w:val="20"/>
        </w:rPr>
      </w:pPr>
      <w:bookmarkStart w:id="78" w:name="_Toc484712624"/>
      <w:r>
        <w:rPr>
          <w:rFonts w:asciiTheme="minorHAnsi" w:hAnsiTheme="minorHAnsi" w:cstheme="minorHAnsi"/>
          <w:color w:val="000000" w:themeColor="text1"/>
        </w:rPr>
        <w:br w:type="page"/>
      </w:r>
    </w:p>
    <w:p w14:paraId="4454D367" w14:textId="45FC580C" w:rsidR="00950F22" w:rsidRPr="001A085D" w:rsidRDefault="001025F5" w:rsidP="00950F22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lastRenderedPageBreak/>
        <w:t xml:space="preserve"> </w:t>
      </w:r>
      <w:bookmarkStart w:id="79" w:name="_Toc487587660"/>
      <w:r w:rsidR="00950F22">
        <w:rPr>
          <w:rFonts w:asciiTheme="minorHAnsi" w:hAnsiTheme="minorHAnsi" w:cstheme="minorHAnsi"/>
          <w:color w:val="000000" w:themeColor="text1"/>
          <w:sz w:val="20"/>
        </w:rPr>
        <w:t>AO0</w:t>
      </w:r>
      <w:r w:rsidR="002442D9">
        <w:rPr>
          <w:rFonts w:asciiTheme="minorHAnsi" w:hAnsiTheme="minorHAnsi" w:cstheme="minorHAnsi"/>
          <w:color w:val="000000" w:themeColor="text1"/>
          <w:sz w:val="20"/>
        </w:rPr>
        <w:t>4</w:t>
      </w:r>
      <w:r w:rsidR="00950F22" w:rsidRPr="001A085D">
        <w:rPr>
          <w:rFonts w:asciiTheme="minorHAnsi" w:hAnsiTheme="minorHAnsi" w:cstheme="minorHAnsi"/>
          <w:color w:val="000000" w:themeColor="text1"/>
          <w:sz w:val="20"/>
        </w:rPr>
        <w:t xml:space="preserve"> Activar / Desactivar </w:t>
      </w:r>
      <w:r w:rsidR="00950F22">
        <w:rPr>
          <w:rFonts w:asciiTheme="minorHAnsi" w:hAnsiTheme="minorHAnsi" w:cstheme="minorHAnsi"/>
          <w:color w:val="000000" w:themeColor="text1"/>
          <w:sz w:val="20"/>
        </w:rPr>
        <w:t>cadena</w:t>
      </w:r>
      <w:r w:rsidR="00950F22" w:rsidRPr="001A085D">
        <w:rPr>
          <w:rFonts w:asciiTheme="minorHAnsi" w:hAnsiTheme="minorHAnsi" w:cstheme="minorHAnsi"/>
          <w:color w:val="000000" w:themeColor="text1"/>
          <w:sz w:val="20"/>
        </w:rPr>
        <w:t>.</w:t>
      </w:r>
      <w:bookmarkEnd w:id="78"/>
      <w:bookmarkEnd w:id="7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950F22" w:rsidRPr="001A085D" w14:paraId="145962F0" w14:textId="77777777" w:rsidTr="0039376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53EE6AC" w14:textId="77777777" w:rsidR="00950F22" w:rsidRPr="001A085D" w:rsidRDefault="00950F22" w:rsidP="00A6015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923F633" w14:textId="77777777" w:rsidR="00950F22" w:rsidRPr="001A085D" w:rsidRDefault="00950F22" w:rsidP="00A6015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3A8F8B0" w14:textId="77777777" w:rsidR="00950F22" w:rsidRPr="001A085D" w:rsidRDefault="00950F22" w:rsidP="00A6015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950F22" w:rsidRPr="001A085D" w14:paraId="7D05FB1E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55359" w14:textId="6B14309D" w:rsidR="00950F22" w:rsidRPr="001A085D" w:rsidRDefault="00950F22" w:rsidP="007A0F9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B6615" w14:textId="77777777" w:rsidR="00950F22" w:rsidRPr="001A085D" w:rsidRDefault="00950F22" w:rsidP="00A601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80AEC" w14:textId="5D771A1A" w:rsidR="00950F22" w:rsidRPr="001A085D" w:rsidRDefault="00950F22" w:rsidP="00A6015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mensaje “</w:t>
            </w:r>
            <w:r w:rsidR="00B84456">
              <w:rPr>
                <w:rFonts w:asciiTheme="minorHAnsi" w:hAnsiTheme="minorHAnsi" w:cstheme="minorHAnsi"/>
                <w:color w:val="000000" w:themeColor="text1"/>
                <w:szCs w:val="20"/>
              </w:rPr>
              <w:t>Al realizar esta acción afectar</w:t>
            </w:r>
            <w:r w:rsidR="003F61D3">
              <w:rPr>
                <w:rFonts w:asciiTheme="minorHAnsi" w:hAnsiTheme="minorHAnsi" w:cstheme="minorHAnsi"/>
                <w:color w:val="000000" w:themeColor="text1"/>
                <w:szCs w:val="20"/>
              </w:rPr>
              <w:t>á</w:t>
            </w:r>
            <w:r w:rsidR="00B84456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a la administración de las cuotas, recibos y la emisión de hoja de ayuda e5.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¿Está seguro de que desea (activar / desactivar)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la cadena seleccionada</w:t>
            </w:r>
            <w:r w:rsidR="00AF2DCF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?” así como las opciones:</w:t>
            </w:r>
          </w:p>
          <w:p w14:paraId="5F67CAA9" w14:textId="77777777" w:rsidR="00950F22" w:rsidRPr="001A085D" w:rsidRDefault="00950F22" w:rsidP="007A0F90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 </w:t>
            </w:r>
          </w:p>
          <w:p w14:paraId="2BD6A7D0" w14:textId="77777777" w:rsidR="00950F22" w:rsidRPr="001A085D" w:rsidRDefault="00950F22" w:rsidP="007A0F90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  <w:p w14:paraId="64F0980C" w14:textId="77777777" w:rsidR="00950F22" w:rsidRPr="001A085D" w:rsidRDefault="00950F22" w:rsidP="00A6015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 La leyenda activar o desactivar se ajustará según la acción que el usuario realice.</w:t>
            </w:r>
          </w:p>
        </w:tc>
      </w:tr>
      <w:tr w:rsidR="00950F22" w:rsidRPr="001A085D" w14:paraId="4FB7E6D9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FAA47" w14:textId="628DBB2E" w:rsidR="00950F22" w:rsidRPr="001A085D" w:rsidRDefault="00950F22" w:rsidP="007A0F9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453B6" w14:textId="77777777" w:rsidR="00950F22" w:rsidRPr="001A085D" w:rsidRDefault="00950F22" w:rsidP="00A601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C58DD" w14:textId="77777777" w:rsidR="00950F22" w:rsidRPr="001A085D" w:rsidRDefault="00950F22" w:rsidP="00A6015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14:paraId="34E9F7C5" w14:textId="77777777" w:rsidR="00950F22" w:rsidRPr="001A085D" w:rsidRDefault="00950F22" w:rsidP="00A6015C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14:paraId="0ED3001C" w14:textId="77777777" w:rsidR="00950F22" w:rsidRPr="001A085D" w:rsidRDefault="00950F22" w:rsidP="00A6015C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472DC4" w:rsidRPr="001A085D" w14:paraId="764A4693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CEBD7" w14:textId="77777777" w:rsidR="00472DC4" w:rsidRPr="001A085D" w:rsidRDefault="00472DC4" w:rsidP="007A0F9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0803B" w14:textId="6E981C2A" w:rsidR="00472DC4" w:rsidRPr="001A085D" w:rsidRDefault="00472DC4" w:rsidP="00A601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6C177" w14:textId="68230E4F" w:rsidR="00472DC4" w:rsidRDefault="00472DC4" w:rsidP="00472DC4">
            <w:pPr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szCs w:val="20"/>
              </w:rPr>
              <w:t>Efectúa las validaciones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V05</w:t>
            </w:r>
          </w:p>
          <w:p w14:paraId="29F8ED44" w14:textId="3D31484A" w:rsidR="00472DC4" w:rsidRPr="003D7455" w:rsidRDefault="00472DC4" w:rsidP="00472DC4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 w:rsidRPr="00B21BD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no cumple con todas las validaciones,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muestra los campos que no cumplen con la validación en color rojo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mostrar</w:t>
            </w:r>
            <w:r w:rsidR="003F61D3">
              <w:rPr>
                <w:rFonts w:asciiTheme="minorHAnsi" w:hAnsiTheme="minorHAnsi" w:cstheme="minorHAnsi"/>
                <w:color w:val="000000" w:themeColor="text1"/>
                <w:szCs w:val="20"/>
              </w:rPr>
              <w:t>á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mensaje de acuerdo a la validación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. </w:t>
            </w:r>
            <w:r w:rsidRPr="00B21BDE">
              <w:rPr>
                <w:rFonts w:asciiTheme="minorHAnsi" w:hAnsiTheme="minorHAnsi" w:cstheme="minorHAnsi"/>
                <w:color w:val="000000" w:themeColor="text1"/>
                <w:szCs w:val="20"/>
              </w:rPr>
              <w:t>Continúa en el paso 2 del presente flujo.</w:t>
            </w:r>
          </w:p>
          <w:p w14:paraId="53942B34" w14:textId="4DB30712" w:rsidR="00472DC4" w:rsidRDefault="00472DC4" w:rsidP="00472DC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3D7455">
              <w:rPr>
                <w:rFonts w:asciiTheme="minorHAnsi" w:hAnsiTheme="minorHAnsi" w:cstheme="minorHAnsi"/>
                <w:b/>
                <w:szCs w:val="20"/>
              </w:rPr>
              <w:t>NOTA: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Ver regla de negocio</w:t>
            </w:r>
          </w:p>
        </w:tc>
      </w:tr>
      <w:tr w:rsidR="00950F22" w:rsidRPr="001A085D" w14:paraId="27E957EE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FE0E8" w14:textId="69AD8252" w:rsidR="00950F22" w:rsidRPr="001A085D" w:rsidRDefault="00950F22" w:rsidP="007A0F9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40876" w14:textId="77777777" w:rsidR="00950F22" w:rsidRPr="001A085D" w:rsidRDefault="00950F22" w:rsidP="00A601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56B16" w14:textId="295ABFB5" w:rsidR="00950F22" w:rsidRDefault="00950F22" w:rsidP="00A6015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Cambia el estatus de la cadena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y muestra mensaje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Cadena de Dependencia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(activado / desactivado) correctamente”.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</w:p>
          <w:p w14:paraId="34AA0B20" w14:textId="77777777" w:rsidR="00950F22" w:rsidRPr="00AD3894" w:rsidRDefault="00950F22" w:rsidP="007A0F90">
            <w:pPr>
              <w:pStyle w:val="Prrafodelista"/>
              <w:keepLines/>
              <w:numPr>
                <w:ilvl w:val="0"/>
                <w:numId w:val="7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AD3894">
              <w:rPr>
                <w:rFonts w:asciiTheme="minorHAnsi" w:hAnsiTheme="minorHAnsi" w:cstheme="minorHAnsi"/>
                <w:color w:val="000000" w:themeColor="text1"/>
                <w:szCs w:val="20"/>
              </w:rPr>
              <w:t>Continúa en el paso 2 del flujo básico.</w:t>
            </w:r>
          </w:p>
          <w:p w14:paraId="7A79A62F" w14:textId="77777777" w:rsidR="00950F22" w:rsidRPr="001A085D" w:rsidRDefault="00950F22" w:rsidP="007A0F90">
            <w:pPr>
              <w:pStyle w:val="Prrafodelista"/>
              <w:keepLines/>
              <w:numPr>
                <w:ilvl w:val="0"/>
                <w:numId w:val="7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caso de error,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950F22" w:rsidRPr="001A085D" w14:paraId="191EEE3A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F0CDE" w14:textId="44A6F65C" w:rsidR="00950F22" w:rsidRPr="001A085D" w:rsidRDefault="00950F22" w:rsidP="007A0F9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D7E76" w14:textId="77777777" w:rsidR="00950F22" w:rsidRPr="001A085D" w:rsidRDefault="00950F22" w:rsidP="00A601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9383B" w14:textId="77777777" w:rsidR="00950F22" w:rsidRPr="001A085D" w:rsidRDefault="00950F22" w:rsidP="00A6015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14:paraId="59DB1663" w14:textId="342F3315" w:rsidR="001025F5" w:rsidRPr="001A085D" w:rsidRDefault="001025F5" w:rsidP="001025F5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bookmarkStart w:id="80" w:name="_Toc487587661"/>
      <w:r>
        <w:rPr>
          <w:rFonts w:asciiTheme="minorHAnsi" w:hAnsiTheme="minorHAnsi" w:cstheme="minorHAnsi"/>
          <w:color w:val="000000" w:themeColor="text1"/>
          <w:sz w:val="20"/>
        </w:rPr>
        <w:t>AO0</w:t>
      </w:r>
      <w:r w:rsidR="00C84184">
        <w:rPr>
          <w:rFonts w:asciiTheme="minorHAnsi" w:hAnsiTheme="minorHAnsi" w:cstheme="minorHAnsi"/>
          <w:color w:val="000000" w:themeColor="text1"/>
          <w:sz w:val="20"/>
        </w:rPr>
        <w:t>5</w:t>
      </w:r>
      <w:r w:rsidR="00AF2DCF">
        <w:rPr>
          <w:rFonts w:asciiTheme="minorHAnsi" w:hAnsiTheme="minorHAnsi" w:cstheme="minorHAnsi"/>
          <w:color w:val="000000" w:themeColor="text1"/>
          <w:sz w:val="20"/>
        </w:rPr>
        <w:t xml:space="preserve"> Búsqueda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>.</w:t>
      </w:r>
      <w:bookmarkEnd w:id="8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1025F5" w:rsidRPr="001A085D" w14:paraId="3D081F39" w14:textId="77777777" w:rsidTr="0039376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4F6B333" w14:textId="77777777" w:rsidR="001025F5" w:rsidRPr="001A085D" w:rsidRDefault="001025F5" w:rsidP="00A6015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7458032" w14:textId="77777777" w:rsidR="001025F5" w:rsidRPr="001A085D" w:rsidRDefault="001025F5" w:rsidP="00A6015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053E1BE" w14:textId="77777777" w:rsidR="001025F5" w:rsidRPr="001A085D" w:rsidRDefault="001025F5" w:rsidP="00A6015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1025F5" w:rsidRPr="001A085D" w14:paraId="051F5835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2A871" w14:textId="749FD6FD" w:rsidR="001025F5" w:rsidRPr="001A085D" w:rsidRDefault="001025F5" w:rsidP="007A0F90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4F5FB" w14:textId="77777777" w:rsidR="001025F5" w:rsidRPr="001A085D" w:rsidRDefault="001025F5" w:rsidP="00A601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8B397" w14:textId="77777777" w:rsidR="0097262D" w:rsidRPr="001A085D" w:rsidRDefault="0097262D" w:rsidP="0097262D">
            <w:p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1A085D">
              <w:rPr>
                <w:rFonts w:asciiTheme="minorHAnsi" w:hAnsiTheme="minorHAnsi" w:cstheme="minorHAnsi"/>
                <w:b/>
                <w:szCs w:val="20"/>
              </w:rPr>
              <w:t>V0</w:t>
            </w:r>
            <w:r>
              <w:rPr>
                <w:rFonts w:asciiTheme="minorHAnsi" w:hAnsiTheme="minorHAnsi" w:cstheme="minorHAnsi"/>
                <w:b/>
                <w:szCs w:val="20"/>
              </w:rPr>
              <w:t>6, V07 y V08</w:t>
            </w:r>
            <w:r>
              <w:rPr>
                <w:rFonts w:asciiTheme="minorHAnsi" w:hAnsiTheme="minorHAnsi" w:cstheme="minorHAnsi"/>
                <w:b/>
                <w:szCs w:val="20"/>
              </w:rPr>
              <w:softHyphen/>
            </w:r>
            <w:r>
              <w:rPr>
                <w:rFonts w:asciiTheme="minorHAnsi" w:hAnsiTheme="minorHAnsi" w:cstheme="minorHAnsi"/>
                <w:b/>
                <w:szCs w:val="20"/>
              </w:rPr>
              <w:softHyphen/>
            </w:r>
            <w:r w:rsidRPr="001A085D">
              <w:rPr>
                <w:rFonts w:asciiTheme="minorHAnsi" w:hAnsiTheme="minorHAnsi" w:cstheme="minorHAnsi"/>
                <w:szCs w:val="20"/>
              </w:rPr>
              <w:t>.</w:t>
            </w:r>
          </w:p>
          <w:p w14:paraId="233D6383" w14:textId="26AF077D" w:rsidR="001025F5" w:rsidRPr="001A085D" w:rsidRDefault="0097262D" w:rsidP="0097262D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</w:t>
            </w:r>
            <w:r w:rsidR="007E3B7B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mostrar</w:t>
            </w:r>
            <w:r w:rsidR="003F61D3">
              <w:rPr>
                <w:rFonts w:asciiTheme="minorHAnsi" w:hAnsiTheme="minorHAnsi" w:cstheme="minorHAnsi"/>
                <w:color w:val="000000" w:themeColor="text1"/>
                <w:szCs w:val="20"/>
              </w:rPr>
              <w:t>á</w:t>
            </w:r>
            <w:r w:rsidR="007E3B7B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mensaje de acuerdo a la validación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 Continúa en el paso 2 del flujo básico.</w:t>
            </w:r>
          </w:p>
        </w:tc>
      </w:tr>
      <w:tr w:rsidR="001025F5" w:rsidRPr="001A085D" w14:paraId="42D7BDCF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9711" w14:textId="77777777" w:rsidR="001025F5" w:rsidRPr="001A085D" w:rsidRDefault="001025F5" w:rsidP="007A0F90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5924" w14:textId="1CC056EE" w:rsidR="001025F5" w:rsidRPr="001A085D" w:rsidRDefault="001025F5" w:rsidP="00A6015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981F8" w14:textId="625A3487" w:rsidR="001025F5" w:rsidRPr="001A085D" w:rsidRDefault="001025F5" w:rsidP="001025F5">
            <w:pPr>
              <w:pStyle w:val="ndice2"/>
            </w:pPr>
            <w:r>
              <w:t>Muestra las cadenas de dependencia de acuerdo al estatus seleccionado</w:t>
            </w:r>
            <w:r w:rsidRPr="001A085D">
              <w:t xml:space="preserve"> (activos / inactivos)</w:t>
            </w:r>
            <w:r w:rsidR="007E3B7B">
              <w:t xml:space="preserve"> o la cadena dependencia ingresada</w:t>
            </w:r>
            <w:r>
              <w:t>,</w:t>
            </w:r>
            <w:r w:rsidRPr="001A085D">
              <w:t xml:space="preserve"> </w:t>
            </w:r>
            <w:r w:rsidR="0097262D">
              <w:t xml:space="preserve">ordenados </w:t>
            </w:r>
            <w:r w:rsidR="00155E39">
              <w:t>alfabéticamente</w:t>
            </w:r>
            <w:r>
              <w:t xml:space="preserve"> de </w:t>
            </w:r>
            <w:r>
              <w:lastRenderedPageBreak/>
              <w:t>manera ascendente,</w:t>
            </w:r>
            <w:r w:rsidRPr="001A085D">
              <w:t xml:space="preserve"> de acuerdo a la siguiente estructura:</w:t>
            </w:r>
          </w:p>
          <w:p w14:paraId="15F93D9F" w14:textId="249634AC" w:rsidR="00AF2DCF" w:rsidRDefault="00AF2DCF" w:rsidP="007A0F90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“No”</w:t>
            </w:r>
          </w:p>
          <w:p w14:paraId="26FBADE3" w14:textId="77777777" w:rsidR="001025F5" w:rsidRPr="00C62E9A" w:rsidRDefault="001025F5" w:rsidP="007A0F90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“Cadena de dependencia”.</w:t>
            </w:r>
          </w:p>
          <w:p w14:paraId="1FE9778A" w14:textId="4F0E8CB9" w:rsidR="001025F5" w:rsidRPr="001025F5" w:rsidRDefault="001025F5" w:rsidP="007A0F90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</w:rPr>
            </w:pPr>
            <w:r w:rsidRPr="00C62E9A">
              <w:rPr>
                <w:rFonts w:asciiTheme="minorHAnsi" w:hAnsiTheme="minorHAnsi" w:cstheme="minorHAnsi"/>
                <w:szCs w:val="20"/>
              </w:rPr>
              <w:t>“Descripción”.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5A9BADB1" w14:textId="77777777" w:rsidR="001025F5" w:rsidRPr="00F61803" w:rsidRDefault="001025F5" w:rsidP="001025F5">
            <w:pPr>
              <w:pStyle w:val="ndice2"/>
            </w:pPr>
            <w:r w:rsidRPr="00F61803">
              <w:t>Así como las opciones:</w:t>
            </w:r>
          </w:p>
          <w:p w14:paraId="216340DC" w14:textId="77777777" w:rsidR="001025F5" w:rsidRPr="00F61803" w:rsidRDefault="001025F5" w:rsidP="007A0F90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“Crear cadena”.</w:t>
            </w:r>
          </w:p>
          <w:p w14:paraId="021C98E2" w14:textId="058B2C0A" w:rsidR="001025F5" w:rsidRPr="00F61803" w:rsidRDefault="001025F5" w:rsidP="002442D9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</w:rPr>
            </w:pPr>
            <w:r w:rsidRPr="00F61803">
              <w:rPr>
                <w:rFonts w:asciiTheme="minorHAnsi" w:hAnsiTheme="minorHAnsi" w:cstheme="minorHAnsi"/>
                <w:szCs w:val="20"/>
              </w:rPr>
              <w:t>“Modificar</w:t>
            </w:r>
            <w:r>
              <w:rPr>
                <w:rFonts w:asciiTheme="minorHAnsi" w:hAnsiTheme="minorHAnsi" w:cstheme="minorHAnsi"/>
                <w:szCs w:val="20"/>
              </w:rPr>
              <w:t xml:space="preserve"> cadena</w:t>
            </w:r>
            <w:r w:rsidRPr="00F61803">
              <w:rPr>
                <w:rFonts w:asciiTheme="minorHAnsi" w:hAnsiTheme="minorHAnsi" w:cstheme="minorHAnsi"/>
                <w:szCs w:val="20"/>
              </w:rPr>
              <w:t>”.</w:t>
            </w:r>
            <w:r>
              <w:rPr>
                <w:rFonts w:asciiTheme="minorHAnsi" w:hAnsiTheme="minorHAnsi" w:cstheme="minorHAnsi"/>
                <w:szCs w:val="20"/>
              </w:rPr>
              <w:t xml:space="preserve"> (Por cada elemento de la consulta general).</w:t>
            </w:r>
          </w:p>
          <w:p w14:paraId="1E21BE31" w14:textId="30BADFA8" w:rsidR="001025F5" w:rsidRPr="00CF70F4" w:rsidRDefault="001025F5" w:rsidP="007A0F90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 w:rsidR="00AF2DCF">
              <w:rPr>
                <w:rFonts w:asciiTheme="minorHAnsi" w:hAnsiTheme="minorHAnsi" w:cstheme="minorHAnsi"/>
                <w:szCs w:val="20"/>
              </w:rPr>
              <w:t>Ver Detalle</w:t>
            </w:r>
            <w:r>
              <w:rPr>
                <w:rFonts w:asciiTheme="minorHAnsi" w:hAnsiTheme="minorHAnsi" w:cstheme="minorHAnsi"/>
                <w:szCs w:val="20"/>
              </w:rPr>
              <w:t xml:space="preserve"> cadena</w:t>
            </w:r>
            <w:r w:rsidRPr="00F61803">
              <w:rPr>
                <w:rFonts w:asciiTheme="minorHAnsi" w:hAnsiTheme="minorHAnsi" w:cstheme="minorHAnsi"/>
                <w:szCs w:val="20"/>
              </w:rPr>
              <w:t>”.</w:t>
            </w:r>
            <w:r>
              <w:rPr>
                <w:rFonts w:asciiTheme="minorHAnsi" w:hAnsiTheme="minorHAnsi" w:cstheme="minorHAnsi"/>
                <w:szCs w:val="20"/>
              </w:rPr>
              <w:t xml:space="preserve"> (Por cada elemento de la consulta general).</w:t>
            </w:r>
          </w:p>
          <w:p w14:paraId="0F8A181A" w14:textId="3F3500C6" w:rsidR="001025F5" w:rsidRPr="00CF70F4" w:rsidRDefault="001025F5" w:rsidP="007A0F90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</w:rPr>
              <w:t>“</w:t>
            </w:r>
            <w:r w:rsidR="002442D9">
              <w:rPr>
                <w:rFonts w:asciiTheme="minorHAnsi" w:hAnsiTheme="minorHAnsi" w:cstheme="minorHAnsi"/>
                <w:szCs w:val="20"/>
              </w:rPr>
              <w:t xml:space="preserve">Activar / </w:t>
            </w:r>
            <w:r>
              <w:rPr>
                <w:rFonts w:asciiTheme="minorHAnsi" w:hAnsiTheme="minorHAnsi" w:cstheme="minorHAnsi"/>
                <w:szCs w:val="20"/>
              </w:rPr>
              <w:t>Desactivar”. (Por cada elemento de la consulta general).</w:t>
            </w:r>
          </w:p>
          <w:p w14:paraId="71674EC8" w14:textId="77777777" w:rsidR="001025F5" w:rsidRDefault="001025F5" w:rsidP="007A0F90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</w:rPr>
            </w:pPr>
            <w:r w:rsidRPr="001025F5">
              <w:rPr>
                <w:rFonts w:asciiTheme="minorHAnsi" w:hAnsiTheme="minorHAnsi" w:cstheme="minorHAnsi"/>
                <w:szCs w:val="20"/>
              </w:rPr>
              <w:t>“Buscar”</w:t>
            </w:r>
          </w:p>
          <w:p w14:paraId="315A68C4" w14:textId="76536846" w:rsidR="001025F5" w:rsidRDefault="001025F5" w:rsidP="007A0F90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</w:rPr>
              <w:t xml:space="preserve">De lo contrario, 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continúa en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AE0</w:t>
            </w:r>
            <w:r w:rsidR="003F61D3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 xml:space="preserve"> Consulta </w:t>
            </w:r>
            <w:r w:rsidR="003F61D3"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59879E7B" w14:textId="7471F593" w:rsidR="001025F5" w:rsidRPr="001025F5" w:rsidRDefault="001025F5" w:rsidP="001025F5">
            <w:pPr>
              <w:pStyle w:val="Prrafodelista"/>
              <w:ind w:left="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025F5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025F5">
              <w:rPr>
                <w:rFonts w:asciiTheme="minorHAnsi" w:hAnsiTheme="minorHAnsi" w:cstheme="minorHAnsi"/>
                <w:color w:val="000000" w:themeColor="text1"/>
                <w:szCs w:val="20"/>
              </w:rPr>
              <w:t>: Se mostrarán activos o inactivos según la selección del usuario.</w:t>
            </w:r>
          </w:p>
        </w:tc>
      </w:tr>
      <w:tr w:rsidR="001025F5" w:rsidRPr="001A085D" w14:paraId="4A2491FB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8481D" w14:textId="77777777" w:rsidR="001025F5" w:rsidRPr="001A085D" w:rsidRDefault="001025F5" w:rsidP="007A0F90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353B5" w14:textId="78011D6D" w:rsidR="001025F5" w:rsidRPr="001A085D" w:rsidRDefault="001025F5" w:rsidP="00A6015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0AAD3" w14:textId="77777777" w:rsidR="001025F5" w:rsidRDefault="001025F5" w:rsidP="001025F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acuerdo al botón seleccionado, continua como sigue:</w:t>
            </w:r>
          </w:p>
          <w:p w14:paraId="18E61B8C" w14:textId="14748450" w:rsidR="001025F5" w:rsidRPr="00F61803" w:rsidRDefault="001025F5" w:rsidP="007A0F90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>Crear</w:t>
            </w:r>
            <w:r w:rsidR="00C84184">
              <w:rPr>
                <w:rFonts w:asciiTheme="minorHAnsi" w:hAnsiTheme="minorHAnsi" w:cstheme="minorHAnsi"/>
                <w:szCs w:val="20"/>
              </w:rPr>
              <w:t xml:space="preserve"> Cadena”, continú</w:t>
            </w:r>
            <w:r>
              <w:rPr>
                <w:rFonts w:asciiTheme="minorHAnsi" w:hAnsiTheme="minorHAnsi" w:cstheme="minorHAnsi"/>
                <w:szCs w:val="20"/>
              </w:rPr>
              <w:t xml:space="preserve">a en </w:t>
            </w:r>
            <w:r w:rsidRPr="00832EBE">
              <w:rPr>
                <w:rFonts w:asciiTheme="minorHAnsi" w:hAnsiTheme="minorHAnsi" w:cstheme="minorHAnsi"/>
                <w:b/>
              </w:rPr>
              <w:t xml:space="preserve">AO01 </w:t>
            </w:r>
            <w:r>
              <w:rPr>
                <w:rFonts w:asciiTheme="minorHAnsi" w:hAnsiTheme="minorHAnsi" w:cstheme="minorHAnsi"/>
                <w:b/>
              </w:rPr>
              <w:t>Crear cadena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14:paraId="4EBB9ADB" w14:textId="53AA3E23" w:rsidR="001025F5" w:rsidRPr="00832EBE" w:rsidRDefault="00C84184" w:rsidP="007A0F90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1025F5">
              <w:rPr>
                <w:rFonts w:asciiTheme="minorHAnsi" w:hAnsiTheme="minorHAnsi" w:cstheme="minorHAnsi"/>
                <w:bCs/>
                <w:szCs w:val="20"/>
              </w:rPr>
              <w:t xml:space="preserve">elecciona la opción </w:t>
            </w:r>
            <w:r w:rsidR="001025F5" w:rsidRPr="00F61803">
              <w:rPr>
                <w:rFonts w:asciiTheme="minorHAnsi" w:hAnsiTheme="minorHAnsi" w:cstheme="minorHAnsi"/>
                <w:szCs w:val="20"/>
              </w:rPr>
              <w:t>“</w:t>
            </w:r>
            <w:r w:rsidR="001025F5">
              <w:rPr>
                <w:rFonts w:asciiTheme="minorHAnsi" w:hAnsiTheme="minorHAnsi" w:cstheme="minorHAnsi"/>
                <w:szCs w:val="20"/>
              </w:rPr>
              <w:t>Modificar</w:t>
            </w:r>
            <w:r>
              <w:rPr>
                <w:rFonts w:asciiTheme="minorHAnsi" w:hAnsiTheme="minorHAnsi" w:cstheme="minorHAnsi"/>
                <w:szCs w:val="20"/>
              </w:rPr>
              <w:t xml:space="preserve"> Cadena”, continú</w:t>
            </w:r>
            <w:r w:rsidR="001025F5">
              <w:rPr>
                <w:rFonts w:asciiTheme="minorHAnsi" w:hAnsiTheme="minorHAnsi" w:cstheme="minorHAnsi"/>
                <w:szCs w:val="20"/>
              </w:rPr>
              <w:t xml:space="preserve">a en </w:t>
            </w:r>
            <w:r w:rsidR="001025F5">
              <w:rPr>
                <w:rFonts w:asciiTheme="minorHAnsi" w:hAnsiTheme="minorHAnsi" w:cstheme="minorHAnsi"/>
                <w:b/>
              </w:rPr>
              <w:t>AO02</w:t>
            </w:r>
            <w:r w:rsidR="001025F5" w:rsidRPr="00832EBE">
              <w:rPr>
                <w:rFonts w:asciiTheme="minorHAnsi" w:hAnsiTheme="minorHAnsi" w:cstheme="minorHAnsi"/>
                <w:b/>
              </w:rPr>
              <w:t xml:space="preserve"> </w:t>
            </w:r>
            <w:r w:rsidR="003F61D3">
              <w:rPr>
                <w:rFonts w:asciiTheme="minorHAnsi" w:hAnsiTheme="minorHAnsi" w:cstheme="minorHAnsi"/>
                <w:b/>
              </w:rPr>
              <w:t>Modificar cadena</w:t>
            </w:r>
            <w:r w:rsidR="001025F5" w:rsidRPr="00832EBE">
              <w:rPr>
                <w:rFonts w:asciiTheme="minorHAnsi" w:hAnsiTheme="minorHAnsi" w:cstheme="minorHAnsi"/>
              </w:rPr>
              <w:t>.</w:t>
            </w:r>
          </w:p>
          <w:p w14:paraId="7C1B6C51" w14:textId="17322147" w:rsidR="001025F5" w:rsidRPr="00CF70F4" w:rsidRDefault="00C84184" w:rsidP="007A0F90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1025F5">
              <w:rPr>
                <w:rFonts w:asciiTheme="minorHAnsi" w:hAnsiTheme="minorHAnsi" w:cstheme="minorHAnsi"/>
                <w:bCs/>
                <w:szCs w:val="20"/>
              </w:rPr>
              <w:t xml:space="preserve">elecciona la opción </w:t>
            </w:r>
            <w:r w:rsidR="001025F5" w:rsidRPr="00DB7437">
              <w:rPr>
                <w:rFonts w:asciiTheme="minorHAnsi" w:hAnsiTheme="minorHAnsi" w:cstheme="minorHAnsi"/>
                <w:szCs w:val="20"/>
              </w:rPr>
              <w:t>“</w:t>
            </w:r>
            <w:r w:rsidR="0097262D">
              <w:rPr>
                <w:rFonts w:asciiTheme="minorHAnsi" w:hAnsiTheme="minorHAnsi" w:cstheme="minorHAnsi"/>
                <w:szCs w:val="20"/>
              </w:rPr>
              <w:t>Ver Detalle</w:t>
            </w:r>
            <w:r w:rsidR="001025F5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1025F5" w:rsidRPr="00044E52">
              <w:rPr>
                <w:rFonts w:asciiTheme="minorHAnsi" w:hAnsiTheme="minorHAnsi" w:cstheme="minorHAnsi"/>
              </w:rPr>
              <w:t>cadena</w:t>
            </w:r>
            <w:r w:rsidR="001025F5" w:rsidRPr="00DB7437">
              <w:rPr>
                <w:rFonts w:asciiTheme="minorHAnsi" w:hAnsiTheme="minorHAnsi" w:cstheme="minorHAnsi"/>
                <w:szCs w:val="20"/>
              </w:rPr>
              <w:t>”, contin</w:t>
            </w:r>
            <w:r w:rsidR="001025F5">
              <w:rPr>
                <w:rFonts w:asciiTheme="minorHAnsi" w:hAnsiTheme="minorHAnsi" w:cstheme="minorHAnsi"/>
                <w:szCs w:val="20"/>
              </w:rPr>
              <w:t>ú</w:t>
            </w:r>
            <w:r w:rsidR="001025F5" w:rsidRPr="00DB7437">
              <w:rPr>
                <w:rFonts w:asciiTheme="minorHAnsi" w:hAnsiTheme="minorHAnsi" w:cstheme="minorHAnsi"/>
                <w:szCs w:val="20"/>
              </w:rPr>
              <w:t xml:space="preserve">a en </w:t>
            </w:r>
            <w:r w:rsidR="001025F5">
              <w:rPr>
                <w:rFonts w:asciiTheme="minorHAnsi" w:hAnsiTheme="minorHAnsi" w:cstheme="minorHAnsi"/>
                <w:szCs w:val="20"/>
              </w:rPr>
              <w:t xml:space="preserve">el </w:t>
            </w:r>
            <w:r w:rsidR="001025F5" w:rsidRPr="00DB7437">
              <w:rPr>
                <w:rFonts w:asciiTheme="minorHAnsi" w:hAnsiTheme="minorHAnsi" w:cstheme="minorHAnsi"/>
                <w:b/>
              </w:rPr>
              <w:t>AO0</w:t>
            </w:r>
            <w:r>
              <w:rPr>
                <w:rFonts w:asciiTheme="minorHAnsi" w:hAnsiTheme="minorHAnsi" w:cstheme="minorHAnsi"/>
                <w:b/>
              </w:rPr>
              <w:t>3</w:t>
            </w:r>
            <w:r w:rsidR="001025F5" w:rsidRPr="00DB7437">
              <w:rPr>
                <w:rFonts w:asciiTheme="minorHAnsi" w:hAnsiTheme="minorHAnsi" w:cstheme="minorHAnsi"/>
                <w:b/>
              </w:rPr>
              <w:t xml:space="preserve"> </w:t>
            </w:r>
            <w:r w:rsidR="0097262D">
              <w:rPr>
                <w:rFonts w:asciiTheme="minorHAnsi" w:hAnsiTheme="minorHAnsi" w:cstheme="minorHAnsi"/>
                <w:b/>
              </w:rPr>
              <w:t>Ver Detalle cadena</w:t>
            </w:r>
            <w:r w:rsidR="001025F5" w:rsidRPr="00DB7437">
              <w:rPr>
                <w:rFonts w:asciiTheme="minorHAnsi" w:hAnsiTheme="minorHAnsi" w:cstheme="minorHAnsi"/>
              </w:rPr>
              <w:t>.</w:t>
            </w:r>
          </w:p>
          <w:p w14:paraId="43174E2C" w14:textId="049C5ACD" w:rsidR="001025F5" w:rsidRPr="00CF70F4" w:rsidRDefault="001025F5" w:rsidP="007A0F90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</w:rPr>
              <w:t xml:space="preserve">Marca o Desmarca “Estatus” de uno de las </w:t>
            </w:r>
            <w:r w:rsidRPr="00044E52">
              <w:rPr>
                <w:rFonts w:asciiTheme="minorHAnsi" w:hAnsiTheme="minorHAnsi" w:cstheme="minorHAnsi"/>
              </w:rPr>
              <w:t>cadena</w:t>
            </w:r>
            <w:r>
              <w:rPr>
                <w:rFonts w:asciiTheme="minorHAnsi" w:hAnsiTheme="minorHAnsi" w:cstheme="minorHAnsi"/>
              </w:rPr>
              <w:t xml:space="preserve">s, continúa en el </w:t>
            </w:r>
            <w:r w:rsidR="00C84184">
              <w:rPr>
                <w:rFonts w:asciiTheme="minorHAnsi" w:hAnsiTheme="minorHAnsi" w:cstheme="minorHAnsi"/>
                <w:b/>
              </w:rPr>
              <w:t>AO04</w:t>
            </w:r>
            <w:r w:rsidRPr="00CF70F4">
              <w:rPr>
                <w:rFonts w:asciiTheme="minorHAnsi" w:hAnsiTheme="minorHAnsi" w:cstheme="minorHAnsi"/>
                <w:b/>
              </w:rPr>
              <w:t xml:space="preserve"> Activar/Desactivar </w:t>
            </w:r>
            <w:r>
              <w:rPr>
                <w:rFonts w:asciiTheme="minorHAnsi" w:hAnsiTheme="minorHAnsi" w:cstheme="minorHAnsi"/>
                <w:b/>
              </w:rPr>
              <w:t>cadena.</w:t>
            </w:r>
          </w:p>
          <w:p w14:paraId="71BF120E" w14:textId="6D9C9E07" w:rsidR="001025F5" w:rsidRPr="0097262D" w:rsidRDefault="001025F5" w:rsidP="0097262D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filtro “Activo” o “Inactivo”</w:t>
            </w:r>
            <w:r w:rsidR="0097262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o “Cadena de dependencia”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la opción “Buscar”, continúa en el </w:t>
            </w:r>
            <w:r w:rsidR="00C84184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</w:tc>
      </w:tr>
      <w:tr w:rsidR="001025F5" w:rsidRPr="001A085D" w14:paraId="0FB38553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1C3AB" w14:textId="77777777" w:rsidR="001025F5" w:rsidRPr="001A085D" w:rsidRDefault="001025F5" w:rsidP="007A0F90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C542F" w14:textId="77777777" w:rsidR="001025F5" w:rsidRDefault="001025F5" w:rsidP="00A6015C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597A" w14:textId="10F23B19" w:rsidR="001025F5" w:rsidRDefault="001025F5" w:rsidP="001025F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</w:rPr>
              <w:t>Fin del flujo opcional.</w:t>
            </w:r>
          </w:p>
        </w:tc>
      </w:tr>
    </w:tbl>
    <w:p w14:paraId="664EE35A" w14:textId="77777777" w:rsidR="00D16B4F" w:rsidRPr="00EE103C" w:rsidRDefault="00D16B4F" w:rsidP="0010667B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1" w:name="_Toc487587662"/>
      <w:r w:rsidRPr="00EE103C">
        <w:rPr>
          <w:rFonts w:asciiTheme="minorHAnsi" w:hAnsiTheme="minorHAnsi" w:cstheme="minorHAnsi"/>
          <w:sz w:val="20"/>
        </w:rPr>
        <w:t>Generales</w:t>
      </w:r>
      <w:bookmarkEnd w:id="73"/>
      <w:bookmarkEnd w:id="74"/>
      <w:bookmarkEnd w:id="75"/>
      <w:bookmarkEnd w:id="76"/>
      <w:bookmarkEnd w:id="81"/>
    </w:p>
    <w:p w14:paraId="664EE35B" w14:textId="77777777" w:rsidR="00630864" w:rsidRPr="00AD37DD" w:rsidRDefault="00630864" w:rsidP="0010667B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2" w:name="_Toc363727164"/>
      <w:bookmarkStart w:id="83" w:name="_Toc461701843"/>
      <w:bookmarkStart w:id="84" w:name="_Toc487587663"/>
      <w:r w:rsidRPr="00AD37DD">
        <w:rPr>
          <w:rFonts w:asciiTheme="minorHAnsi" w:hAnsiTheme="minorHAnsi" w:cstheme="minorHAnsi"/>
          <w:sz w:val="20"/>
        </w:rPr>
        <w:t>AG01 Cancelar</w:t>
      </w:r>
      <w:bookmarkEnd w:id="82"/>
      <w:r w:rsidRPr="00AD37DD">
        <w:rPr>
          <w:rFonts w:asciiTheme="minorHAnsi" w:hAnsiTheme="minorHAnsi" w:cstheme="minorHAnsi"/>
          <w:sz w:val="20"/>
        </w:rPr>
        <w:t>.</w:t>
      </w:r>
      <w:bookmarkEnd w:id="83"/>
      <w:bookmarkEnd w:id="84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AD37DD" w14:paraId="664EE35F" w14:textId="77777777" w:rsidTr="00B6449A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14:paraId="664EE35C" w14:textId="77777777" w:rsidR="00630864" w:rsidRPr="00AD37DD" w:rsidRDefault="00630864" w:rsidP="0039376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664EE35D" w14:textId="77777777"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664EE35E" w14:textId="77777777"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AD37DD" w14:paraId="664EE363" w14:textId="77777777" w:rsidTr="006A5C61">
        <w:trPr>
          <w:trHeight w:val="298"/>
          <w:tblHeader/>
        </w:trPr>
        <w:tc>
          <w:tcPr>
            <w:tcW w:w="1101" w:type="dxa"/>
            <w:shd w:val="clear" w:color="auto" w:fill="auto"/>
          </w:tcPr>
          <w:p w14:paraId="664EE360" w14:textId="52AECFDA" w:rsidR="009F4550" w:rsidRPr="00AD37DD" w:rsidRDefault="009F4550" w:rsidP="0039376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1</w:t>
            </w:r>
            <w:r w:rsidR="00393766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14:paraId="664EE361" w14:textId="77777777"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664EE362" w14:textId="77777777"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9F4550" w:rsidRPr="00AD37DD" w14:paraId="664EE367" w14:textId="77777777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14:paraId="664EE364" w14:textId="1768BA6F" w:rsidR="009F4550" w:rsidRPr="00AD37DD" w:rsidRDefault="009F4550" w:rsidP="0039376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2</w:t>
            </w:r>
            <w:r w:rsidR="00393766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14:paraId="664EE365" w14:textId="77777777"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664EE366" w14:textId="77777777"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664EE368" w14:textId="707E4147" w:rsidR="006C1A41" w:rsidRDefault="006C1A41" w:rsidP="00A6015C"/>
    <w:p w14:paraId="664EE369" w14:textId="77777777" w:rsidR="00630864" w:rsidRDefault="00630864" w:rsidP="0010667B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5" w:name="_Toc487587664"/>
      <w:r w:rsidRPr="00AD37DD">
        <w:rPr>
          <w:rFonts w:asciiTheme="minorHAnsi" w:hAnsiTheme="minorHAnsi" w:cstheme="minorHAnsi"/>
          <w:sz w:val="20"/>
        </w:rPr>
        <w:lastRenderedPageBreak/>
        <w:t>AG02 Cerrar sesión</w:t>
      </w:r>
      <w:bookmarkEnd w:id="85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C54C0A" w:rsidRPr="00AD37DD" w14:paraId="08BFCF51" w14:textId="77777777" w:rsidTr="00393766">
        <w:trPr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815FF9B" w14:textId="77777777" w:rsidR="00C54C0A" w:rsidRPr="00AD37DD" w:rsidRDefault="00C54C0A" w:rsidP="0039376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EFBAB16" w14:textId="77777777" w:rsidR="00C54C0A" w:rsidRPr="00AD37DD" w:rsidRDefault="00C54C0A" w:rsidP="0039376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7DF334C" w14:textId="77777777" w:rsidR="00C54C0A" w:rsidRPr="00AD37DD" w:rsidRDefault="00C54C0A" w:rsidP="0039376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C54C0A" w:rsidRPr="00AD37DD" w14:paraId="69D3A0DB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10EB2" w14:textId="77777777" w:rsidR="00C54C0A" w:rsidRPr="00AD37DD" w:rsidRDefault="00C54C0A" w:rsidP="00393766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DAC51" w14:textId="5C96E7BC" w:rsidR="00C54C0A" w:rsidRPr="00CE78A4" w:rsidRDefault="00C54C0A" w:rsidP="0039376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CONCEC II</w:t>
            </w:r>
            <w:r w:rsidR="0039376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85740" w14:textId="77777777" w:rsidR="00C54C0A" w:rsidRDefault="00C54C0A" w:rsidP="00393766">
            <w:pPr>
              <w:pStyle w:val="ndice2"/>
            </w:pPr>
            <w:r>
              <w:t>Muestra mensaje “¿Esta seguro que desea cerrar de sesión?” y las opciones</w:t>
            </w:r>
          </w:p>
          <w:p w14:paraId="3DE7F217" w14:textId="77777777" w:rsidR="00C54C0A" w:rsidRDefault="00C54C0A" w:rsidP="00393766">
            <w:pPr>
              <w:pStyle w:val="Prrafodelista"/>
              <w:numPr>
                <w:ilvl w:val="0"/>
                <w:numId w:val="31"/>
              </w:numPr>
            </w:pPr>
            <w:r>
              <w:t>Si</w:t>
            </w:r>
          </w:p>
          <w:p w14:paraId="063F2CE9" w14:textId="77777777" w:rsidR="00C54C0A" w:rsidRPr="0073674D" w:rsidRDefault="00C54C0A" w:rsidP="00393766">
            <w:pPr>
              <w:pStyle w:val="Prrafodelista"/>
              <w:numPr>
                <w:ilvl w:val="0"/>
                <w:numId w:val="31"/>
              </w:numPr>
            </w:pPr>
            <w:r>
              <w:t>No</w:t>
            </w:r>
          </w:p>
          <w:p w14:paraId="40AA8C42" w14:textId="77777777" w:rsidR="00C54C0A" w:rsidRPr="00CE78A4" w:rsidRDefault="00C54C0A" w:rsidP="00393766">
            <w:pPr>
              <w:pStyle w:val="ndice2"/>
            </w:pPr>
            <w:r>
              <w:t>C</w:t>
            </w:r>
            <w:r w:rsidRPr="00CE78A4">
              <w:t>errar sesión.</w:t>
            </w:r>
          </w:p>
        </w:tc>
      </w:tr>
      <w:tr w:rsidR="00C54C0A" w:rsidRPr="00AD37DD" w14:paraId="51A9BD1B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EEC70" w14:textId="27C4FECE" w:rsidR="00C54C0A" w:rsidRPr="00AD37DD" w:rsidRDefault="00C54C0A" w:rsidP="00393766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</w:t>
            </w:r>
            <w:r w:rsidR="00393766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180B1" w14:textId="552737DC" w:rsidR="00C54C0A" w:rsidRPr="00CE78A4" w:rsidRDefault="00393766" w:rsidP="00393766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BC47D7">
              <w:rPr>
                <w:rFonts w:asciiTheme="minorHAnsi" w:hAnsiTheme="minorHAnsi" w:cstheme="minorHAnsi"/>
                <w:szCs w:val="20"/>
              </w:rPr>
              <w:t>Usuario de la DGAPF.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2F7D2" w14:textId="77777777" w:rsidR="00C54C0A" w:rsidRDefault="00C54C0A" w:rsidP="0039376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14:paraId="52A9EDF5" w14:textId="78D43093" w:rsidR="00C54C0A" w:rsidRDefault="00C54C0A" w:rsidP="00393766">
            <w:pPr>
              <w:pStyle w:val="Prrafodelista"/>
              <w:keepLines/>
              <w:numPr>
                <w:ilvl w:val="0"/>
                <w:numId w:val="32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Da clic en </w:t>
            </w:r>
            <w:r w:rsidRPr="005D7DC3">
              <w:rPr>
                <w:rFonts w:asciiTheme="minorHAnsi" w:hAnsiTheme="minorHAnsi" w:cstheme="minorHAnsi"/>
                <w:bCs/>
                <w:szCs w:val="20"/>
              </w:rPr>
              <w:t>Si</w:t>
            </w:r>
            <w:r>
              <w:rPr>
                <w:rFonts w:asciiTheme="minorHAnsi" w:hAnsiTheme="minorHAnsi" w:cstheme="minorHAnsi"/>
                <w:bCs/>
                <w:szCs w:val="20"/>
              </w:rPr>
              <w:t>, contin</w:t>
            </w:r>
            <w:r w:rsidR="003F61D3">
              <w:rPr>
                <w:rFonts w:asciiTheme="minorHAnsi" w:hAnsiTheme="minorHAnsi" w:cstheme="minorHAnsi"/>
                <w:bCs/>
                <w:szCs w:val="20"/>
              </w:rPr>
              <w:t>ú</w:t>
            </w:r>
            <w:r>
              <w:rPr>
                <w:rFonts w:asciiTheme="minorHAnsi" w:hAnsiTheme="minorHAnsi" w:cstheme="minorHAnsi"/>
                <w:bCs/>
                <w:szCs w:val="20"/>
              </w:rPr>
              <w:t>a con el flujo</w:t>
            </w:r>
          </w:p>
          <w:p w14:paraId="073D31BC" w14:textId="7E81579B" w:rsidR="00C54C0A" w:rsidRPr="00A200D4" w:rsidRDefault="00C54C0A" w:rsidP="00393766">
            <w:pPr>
              <w:pStyle w:val="Prrafodelista"/>
              <w:keepLines/>
              <w:numPr>
                <w:ilvl w:val="0"/>
                <w:numId w:val="32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 clic en No, contin</w:t>
            </w:r>
            <w:r w:rsidR="003F61D3">
              <w:rPr>
                <w:rFonts w:asciiTheme="minorHAnsi" w:hAnsiTheme="minorHAnsi" w:cstheme="minorHAnsi"/>
                <w:bCs/>
                <w:szCs w:val="20"/>
              </w:rPr>
              <w:t>ú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a con la </w:t>
            </w:r>
            <w:r w:rsidR="003F61D3">
              <w:rPr>
                <w:rFonts w:asciiTheme="minorHAnsi" w:hAnsiTheme="minorHAnsi" w:cstheme="minorHAnsi"/>
                <w:bCs/>
                <w:szCs w:val="20"/>
              </w:rPr>
              <w:t>sesión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activa.</w:t>
            </w:r>
          </w:p>
        </w:tc>
      </w:tr>
      <w:tr w:rsidR="00C54C0A" w:rsidRPr="00AD37DD" w14:paraId="41184CA9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89D68" w14:textId="4B6FED71" w:rsidR="00C54C0A" w:rsidRPr="00AD37DD" w:rsidRDefault="00C54C0A" w:rsidP="00393766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  <w:r w:rsidR="00393766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B8E7F" w14:textId="77777777" w:rsidR="00C54C0A" w:rsidRPr="00CE78A4" w:rsidRDefault="00C54C0A" w:rsidP="00393766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697BE" w14:textId="19B73BFA" w:rsidR="00C54C0A" w:rsidRPr="00CE78A4" w:rsidRDefault="00C54C0A" w:rsidP="0039376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</w:t>
            </w:r>
            <w:r w:rsidR="008D14CD">
              <w:rPr>
                <w:rFonts w:asciiTheme="minorHAnsi" w:hAnsiTheme="minorHAnsi" w:cstheme="minorHAnsi"/>
                <w:bCs/>
                <w:szCs w:val="20"/>
              </w:rPr>
              <w:t>ierra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3F61D3">
              <w:rPr>
                <w:rFonts w:asciiTheme="minorHAnsi" w:hAnsiTheme="minorHAnsi" w:cstheme="minorHAnsi"/>
                <w:bCs/>
                <w:szCs w:val="20"/>
              </w:rPr>
              <w:t>sesión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muestra mensaje “</w:t>
            </w:r>
            <w:r w:rsidR="003F61D3">
              <w:rPr>
                <w:rFonts w:asciiTheme="minorHAnsi" w:hAnsiTheme="minorHAnsi" w:cstheme="minorHAnsi"/>
                <w:bCs/>
                <w:szCs w:val="20"/>
              </w:rPr>
              <w:t>Sesión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Finalizada” y regresa a pantalla de acceso.</w:t>
            </w:r>
          </w:p>
        </w:tc>
      </w:tr>
      <w:tr w:rsidR="00C54C0A" w:rsidRPr="00AD37DD" w14:paraId="0C781031" w14:textId="77777777" w:rsidTr="003937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1B3F4" w14:textId="1FF4E244" w:rsidR="00C54C0A" w:rsidRPr="00AD37DD" w:rsidRDefault="00C54C0A" w:rsidP="00393766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  <w:r w:rsidR="00393766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17932" w14:textId="77777777" w:rsidR="00C54C0A" w:rsidRPr="00CE78A4" w:rsidRDefault="00C54C0A" w:rsidP="00393766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36009" w14:textId="77777777" w:rsidR="00C54C0A" w:rsidRDefault="00C54C0A" w:rsidP="0039376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 flujo general</w:t>
            </w:r>
          </w:p>
        </w:tc>
      </w:tr>
    </w:tbl>
    <w:p w14:paraId="664EE37A" w14:textId="77777777" w:rsidR="00D16B4F" w:rsidRPr="00AD37DD" w:rsidRDefault="00D16B4F" w:rsidP="0010667B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6" w:name="_Toc371934681"/>
      <w:bookmarkStart w:id="87" w:name="_Toc228339746"/>
      <w:bookmarkStart w:id="88" w:name="_Toc182735733"/>
      <w:bookmarkStart w:id="89" w:name="_Toc52616589"/>
      <w:bookmarkStart w:id="90" w:name="_Toc487587665"/>
      <w:r w:rsidRPr="00AD37DD">
        <w:rPr>
          <w:rFonts w:asciiTheme="minorHAnsi" w:hAnsiTheme="minorHAnsi" w:cstheme="minorHAnsi"/>
          <w:sz w:val="20"/>
        </w:rPr>
        <w:t>Extraordinarios</w:t>
      </w:r>
      <w:bookmarkEnd w:id="86"/>
      <w:bookmarkEnd w:id="87"/>
      <w:bookmarkEnd w:id="88"/>
      <w:bookmarkEnd w:id="89"/>
      <w:bookmarkEnd w:id="90"/>
      <w:r w:rsidRPr="00AD37DD">
        <w:rPr>
          <w:rFonts w:asciiTheme="minorHAnsi" w:hAnsiTheme="minorHAnsi" w:cstheme="minorHAnsi"/>
          <w:sz w:val="20"/>
        </w:rPr>
        <w:tab/>
      </w:r>
    </w:p>
    <w:p w14:paraId="664EE37B" w14:textId="77777777" w:rsidR="00554004" w:rsidRPr="00AD37DD" w:rsidRDefault="009F4550" w:rsidP="00EA5C2E">
      <w:pPr>
        <w:pStyle w:val="ndice2"/>
      </w:pPr>
      <w:bookmarkStart w:id="91" w:name="_Hlk482972054"/>
      <w:r w:rsidRPr="00AD37DD">
        <w:t>No aplica para esta funcionalidad del sistema</w:t>
      </w:r>
      <w:r w:rsidR="00554004" w:rsidRPr="00AD37DD">
        <w:t>.</w:t>
      </w:r>
    </w:p>
    <w:p w14:paraId="664EE37C" w14:textId="77777777" w:rsidR="00D16B4F" w:rsidRPr="00AD37DD" w:rsidRDefault="00D16B4F" w:rsidP="0010667B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2" w:name="_Toc371934684"/>
      <w:bookmarkStart w:id="93" w:name="_Toc228339747"/>
      <w:bookmarkStart w:id="94" w:name="_Toc182735734"/>
      <w:bookmarkStart w:id="95" w:name="_Toc52616590"/>
      <w:bookmarkStart w:id="96" w:name="_Toc487587666"/>
      <w:bookmarkEnd w:id="91"/>
      <w:r w:rsidRPr="00AD37DD">
        <w:rPr>
          <w:rFonts w:asciiTheme="minorHAnsi" w:hAnsiTheme="minorHAnsi" w:cstheme="minorHAnsi"/>
          <w:sz w:val="20"/>
        </w:rPr>
        <w:t>De excepción</w:t>
      </w:r>
      <w:bookmarkEnd w:id="92"/>
      <w:bookmarkEnd w:id="93"/>
      <w:bookmarkEnd w:id="94"/>
      <w:bookmarkEnd w:id="95"/>
      <w:bookmarkEnd w:id="96"/>
    </w:p>
    <w:p w14:paraId="664EE37D" w14:textId="77777777" w:rsidR="00554004" w:rsidRPr="00BF2E38" w:rsidRDefault="00554004" w:rsidP="0010667B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7" w:name="_Toc363727167"/>
      <w:bookmarkStart w:id="98" w:name="_Toc461701847"/>
      <w:bookmarkStart w:id="99" w:name="_Toc487587667"/>
      <w:r w:rsidRPr="00BF2E38">
        <w:rPr>
          <w:rFonts w:asciiTheme="minorHAnsi" w:hAnsiTheme="minorHAnsi" w:cstheme="minorHAnsi"/>
          <w:sz w:val="20"/>
        </w:rPr>
        <w:t xml:space="preserve">AE01 </w:t>
      </w:r>
      <w:bookmarkEnd w:id="97"/>
      <w:r w:rsidR="00807179" w:rsidRPr="00BF2E38">
        <w:rPr>
          <w:rFonts w:asciiTheme="minorHAnsi" w:hAnsiTheme="minorHAnsi" w:cstheme="minorHAnsi"/>
          <w:sz w:val="20"/>
        </w:rPr>
        <w:t>Error al guardar</w:t>
      </w:r>
      <w:r w:rsidRPr="00BF2E38">
        <w:rPr>
          <w:rFonts w:asciiTheme="minorHAnsi" w:hAnsiTheme="minorHAnsi" w:cstheme="minorHAnsi"/>
          <w:sz w:val="20"/>
        </w:rPr>
        <w:t>.</w:t>
      </w:r>
      <w:bookmarkEnd w:id="98"/>
      <w:bookmarkEnd w:id="99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54004" w:rsidRPr="00AD37DD" w14:paraId="664EE381" w14:textId="77777777" w:rsidTr="00B60FF1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14:paraId="664EE37E" w14:textId="77777777"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664EE37F" w14:textId="77777777"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664EE380" w14:textId="77777777"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554004" w:rsidRPr="00BF2E38" w14:paraId="664EE385" w14:textId="77777777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664EE382" w14:textId="109918DB" w:rsidR="00554004" w:rsidRPr="00BF2E38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BF2E38">
              <w:rPr>
                <w:rFonts w:asciiTheme="minorHAnsi" w:hAnsiTheme="minorHAnsi" w:cstheme="minorHAnsi"/>
                <w:bCs/>
                <w:szCs w:val="20"/>
              </w:rPr>
              <w:t>1</w:t>
            </w:r>
            <w:r w:rsidR="00393766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14:paraId="664EE383" w14:textId="77777777" w:rsidR="00554004" w:rsidRPr="00BF2E38" w:rsidRDefault="00B60FF1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BF2E38">
              <w:rPr>
                <w:rFonts w:asciiTheme="minorHAnsi" w:hAnsiTheme="minorHAnsi" w:cstheme="minorHAnsi"/>
                <w:szCs w:val="20"/>
              </w:rPr>
              <w:t>CONEC II</w:t>
            </w:r>
            <w:r w:rsidR="00554004" w:rsidRPr="00BF2E38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</w:tcPr>
          <w:p w14:paraId="664EE384" w14:textId="77777777" w:rsidR="00554004" w:rsidRPr="00BF2E38" w:rsidRDefault="00554004" w:rsidP="00AE353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BF2E38">
              <w:rPr>
                <w:rFonts w:asciiTheme="minorHAnsi" w:hAnsiTheme="minorHAnsi" w:cstheme="minorHAnsi"/>
                <w:bCs/>
                <w:szCs w:val="20"/>
              </w:rPr>
              <w:t>Desplie</w:t>
            </w:r>
            <w:r w:rsidR="00AE3539" w:rsidRPr="00BF2E38">
              <w:rPr>
                <w:rFonts w:asciiTheme="minorHAnsi" w:hAnsiTheme="minorHAnsi" w:cstheme="minorHAnsi"/>
                <w:bCs/>
                <w:szCs w:val="20"/>
              </w:rPr>
              <w:t>ga el mensaje “Error al guardar</w:t>
            </w:r>
            <w:r w:rsidRPr="00BF2E38">
              <w:rPr>
                <w:rFonts w:asciiTheme="minorHAnsi" w:hAnsiTheme="minorHAnsi" w:cstheme="minorHAnsi"/>
                <w:bCs/>
                <w:szCs w:val="20"/>
              </w:rPr>
              <w:t>” y regresa al flujo básico.</w:t>
            </w:r>
          </w:p>
        </w:tc>
      </w:tr>
      <w:tr w:rsidR="00B60FF1" w:rsidRPr="00BF2E38" w14:paraId="664EE389" w14:textId="77777777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664EE386" w14:textId="5C5B4E57" w:rsidR="00B60FF1" w:rsidRPr="00BF2E38" w:rsidRDefault="00B60FF1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BF2E38">
              <w:rPr>
                <w:rFonts w:asciiTheme="minorHAnsi" w:hAnsiTheme="minorHAnsi" w:cstheme="minorHAnsi"/>
                <w:bCs/>
                <w:szCs w:val="20"/>
              </w:rPr>
              <w:t>2</w:t>
            </w:r>
            <w:r w:rsidR="00393766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14:paraId="664EE387" w14:textId="77777777" w:rsidR="00B60FF1" w:rsidRPr="00BF2E38" w:rsidRDefault="00B60FF1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664EE388" w14:textId="2584A0F1" w:rsidR="00B60FF1" w:rsidRPr="00BF2E38" w:rsidRDefault="00807179" w:rsidP="00807179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BF2E38">
              <w:rPr>
                <w:rFonts w:asciiTheme="minorHAnsi" w:hAnsiTheme="minorHAnsi" w:cstheme="minorHAnsi"/>
                <w:szCs w:val="20"/>
              </w:rPr>
              <w:t>Fin</w:t>
            </w:r>
            <w:r w:rsidR="00BF2E38">
              <w:rPr>
                <w:rFonts w:asciiTheme="minorHAnsi" w:hAnsiTheme="minorHAnsi" w:cstheme="minorHAnsi"/>
                <w:szCs w:val="20"/>
              </w:rPr>
              <w:t xml:space="preserve"> del flujo </w:t>
            </w:r>
            <w:r w:rsidR="00A264B8">
              <w:rPr>
                <w:rFonts w:asciiTheme="minorHAnsi" w:hAnsiTheme="minorHAnsi" w:cstheme="minorHAnsi"/>
                <w:szCs w:val="20"/>
              </w:rPr>
              <w:t>de Excepción</w:t>
            </w:r>
            <w:r w:rsidRPr="00BF2E38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</w:tbl>
    <w:p w14:paraId="0CB3B99F" w14:textId="7BE03664" w:rsidR="00A6015C" w:rsidRPr="001A085D" w:rsidRDefault="00A6015C" w:rsidP="0010667B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00" w:name="FAE02"/>
      <w:bookmarkStart w:id="101" w:name="_Toc484712635"/>
      <w:bookmarkStart w:id="102" w:name="_Toc487587668"/>
      <w:bookmarkEnd w:id="100"/>
      <w:r w:rsidRPr="001A085D">
        <w:rPr>
          <w:rFonts w:asciiTheme="minorHAnsi" w:hAnsiTheme="minorHAnsi" w:cstheme="minorHAnsi"/>
          <w:color w:val="000000" w:themeColor="text1"/>
          <w:sz w:val="20"/>
        </w:rPr>
        <w:t>AE0</w:t>
      </w:r>
      <w:r w:rsidR="0024756C">
        <w:rPr>
          <w:rFonts w:asciiTheme="minorHAnsi" w:hAnsiTheme="minorHAnsi" w:cstheme="minorHAnsi"/>
          <w:color w:val="000000" w:themeColor="text1"/>
          <w:sz w:val="20"/>
        </w:rPr>
        <w:t>2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 Consulta </w:t>
      </w:r>
      <w:r w:rsidR="0024756C">
        <w:rPr>
          <w:rFonts w:asciiTheme="minorHAnsi" w:hAnsiTheme="minorHAnsi" w:cstheme="minorHAnsi"/>
          <w:color w:val="000000" w:themeColor="text1"/>
          <w:sz w:val="20"/>
        </w:rPr>
        <w:t>Sin Resultados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>.</w:t>
      </w:r>
      <w:bookmarkEnd w:id="101"/>
      <w:bookmarkEnd w:id="102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2126"/>
        <w:gridCol w:w="6800"/>
      </w:tblGrid>
      <w:tr w:rsidR="00A6015C" w:rsidRPr="001A085D" w14:paraId="1034691C" w14:textId="77777777" w:rsidTr="00393766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65E4BF4F" w14:textId="77E2CBBB" w:rsidR="00A6015C" w:rsidRPr="001A085D" w:rsidRDefault="00393766" w:rsidP="00A6015C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38C1C88" w14:textId="77777777" w:rsidR="00A6015C" w:rsidRPr="001A085D" w:rsidRDefault="00A6015C" w:rsidP="00A6015C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6800" w:type="dxa"/>
            <w:shd w:val="clear" w:color="auto" w:fill="BFBFBF"/>
            <w:vAlign w:val="center"/>
          </w:tcPr>
          <w:p w14:paraId="012F574A" w14:textId="77777777" w:rsidR="00A6015C" w:rsidRPr="001A085D" w:rsidRDefault="00A6015C" w:rsidP="00A6015C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A6015C" w:rsidRPr="001A085D" w14:paraId="113C8133" w14:textId="77777777" w:rsidTr="00393766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45B105A1" w14:textId="35D95611" w:rsidR="00A6015C" w:rsidRPr="001A085D" w:rsidRDefault="00A6015C" w:rsidP="00A6015C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1</w:t>
            </w:r>
            <w:r w:rsidR="00393766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31C825" w14:textId="77777777" w:rsidR="00A6015C" w:rsidRPr="001A085D" w:rsidRDefault="00A6015C" w:rsidP="00A601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17D7FCB9" w14:textId="77777777" w:rsidR="00A6015C" w:rsidRPr="001A085D" w:rsidRDefault="00A6015C" w:rsidP="00A6015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14:paraId="54071169" w14:textId="77777777" w:rsidR="00A6015C" w:rsidRPr="001A085D" w:rsidRDefault="00A6015C" w:rsidP="00A6015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Además, la opción:</w:t>
            </w:r>
          </w:p>
          <w:p w14:paraId="2E33B892" w14:textId="77777777" w:rsidR="00A6015C" w:rsidRPr="001A085D" w:rsidRDefault="00A6015C" w:rsidP="00A6015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A6015C" w:rsidRPr="001A085D" w14:paraId="5A3A344E" w14:textId="77777777" w:rsidTr="00393766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593531EE" w14:textId="6DC7AAAE" w:rsidR="00A6015C" w:rsidRPr="001A085D" w:rsidRDefault="00A6015C" w:rsidP="00A6015C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2</w:t>
            </w:r>
            <w:r w:rsidR="00393766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8C95E56" w14:textId="77777777" w:rsidR="00A6015C" w:rsidRPr="001A085D" w:rsidRDefault="00A6015C" w:rsidP="00A601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1034F225" w14:textId="77777777" w:rsidR="00A6015C" w:rsidRPr="001A085D" w:rsidRDefault="00A6015C" w:rsidP="00A6015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regresa al paso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  <w:tr w:rsidR="00A6015C" w:rsidRPr="001A085D" w14:paraId="3AA623A4" w14:textId="77777777" w:rsidTr="00393766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05F57D64" w14:textId="1FEBD39E" w:rsidR="00A6015C" w:rsidRPr="001A085D" w:rsidRDefault="00A6015C" w:rsidP="00A6015C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3</w:t>
            </w:r>
            <w:r w:rsidR="00393766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D80BC4" w14:textId="77777777" w:rsidR="00A6015C" w:rsidRPr="001A085D" w:rsidRDefault="00A6015C" w:rsidP="00A601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6800" w:type="dxa"/>
            <w:shd w:val="clear" w:color="auto" w:fill="auto"/>
            <w:vAlign w:val="center"/>
          </w:tcPr>
          <w:p w14:paraId="3C483F03" w14:textId="77777777" w:rsidR="00A6015C" w:rsidRPr="001A085D" w:rsidRDefault="00A6015C" w:rsidP="00A6015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14:paraId="664EE398" w14:textId="77777777" w:rsidR="00BF2E38" w:rsidRPr="00AE3539" w:rsidRDefault="00BF2E38" w:rsidP="00AE3539"/>
    <w:p w14:paraId="664EE399" w14:textId="77777777" w:rsidR="00D16B4F" w:rsidRPr="00AD37DD" w:rsidRDefault="00D16B4F" w:rsidP="0010667B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3" w:name="_Toc371934687"/>
      <w:bookmarkStart w:id="104" w:name="_Toc228339748"/>
      <w:bookmarkStart w:id="105" w:name="_Toc487587669"/>
      <w:bookmarkStart w:id="106" w:name="_Toc182735735"/>
      <w:bookmarkStart w:id="107" w:name="_Toc52616591"/>
      <w:r w:rsidRPr="00AD37DD">
        <w:rPr>
          <w:rFonts w:asciiTheme="minorHAnsi" w:hAnsiTheme="minorHAnsi" w:cstheme="minorHAnsi"/>
          <w:sz w:val="20"/>
        </w:rPr>
        <w:lastRenderedPageBreak/>
        <w:t>Puntos de Extensión</w:t>
      </w:r>
      <w:bookmarkEnd w:id="103"/>
      <w:bookmarkEnd w:id="104"/>
      <w:bookmarkEnd w:id="105"/>
    </w:p>
    <w:p w14:paraId="664EE39A" w14:textId="77777777" w:rsidR="00F66196" w:rsidRPr="00B21BDE" w:rsidRDefault="00F66196" w:rsidP="00F66196">
      <w:pPr>
        <w:pStyle w:val="ndice2"/>
        <w:ind w:left="360"/>
      </w:pPr>
      <w:bookmarkStart w:id="108" w:name="_Toc371934688"/>
      <w:bookmarkStart w:id="109" w:name="_Toc228339749"/>
      <w:r w:rsidRPr="00B21BDE">
        <w:t xml:space="preserve">Esta funcionalidad contiene un </w:t>
      </w:r>
      <w:proofErr w:type="spellStart"/>
      <w:r w:rsidRPr="00B21BDE">
        <w:t>extend</w:t>
      </w:r>
      <w:proofErr w:type="spellEnd"/>
      <w:r w:rsidRPr="00B21BDE">
        <w:t xml:space="preserve"> con el </w:t>
      </w:r>
      <w:r w:rsidRPr="00000928">
        <w:rPr>
          <w:b/>
        </w:rPr>
        <w:t>CU</w:t>
      </w:r>
      <w:r w:rsidRPr="00B21BDE">
        <w:t xml:space="preserve"> </w:t>
      </w:r>
      <w:r w:rsidRPr="00B21BDE">
        <w:rPr>
          <w:b/>
        </w:rPr>
        <w:t>2022 – Registrar Movimientos Bitácora.</w:t>
      </w:r>
    </w:p>
    <w:p w14:paraId="664EE39B" w14:textId="77777777" w:rsidR="00D16B4F" w:rsidRPr="00AD37DD" w:rsidRDefault="00D16B4F" w:rsidP="0010667B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0" w:name="_Toc487587670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106"/>
      <w:bookmarkEnd w:id="107"/>
      <w:bookmarkEnd w:id="108"/>
      <w:bookmarkEnd w:id="109"/>
      <w:bookmarkEnd w:id="110"/>
    </w:p>
    <w:p w14:paraId="1AA6C388" w14:textId="77777777" w:rsidR="00A6015C" w:rsidRPr="00E32DC9" w:rsidRDefault="00A6015C" w:rsidP="007A0F90">
      <w:pPr>
        <w:pStyle w:val="ndice2"/>
        <w:numPr>
          <w:ilvl w:val="0"/>
          <w:numId w:val="28"/>
        </w:numPr>
      </w:pPr>
      <w:bookmarkStart w:id="111" w:name="_Toc371934689"/>
      <w:r w:rsidRPr="00E32DC9">
        <w:t>Los campos obligatorios serán indicados con un asterisco después del nombre del mismo (*).</w:t>
      </w:r>
    </w:p>
    <w:p w14:paraId="664EE39D" w14:textId="77777777" w:rsidR="00D16B4F" w:rsidRPr="00AD37DD" w:rsidRDefault="00D16B4F" w:rsidP="0010667B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2" w:name="_Toc487587671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11"/>
      <w:bookmarkEnd w:id="112"/>
    </w:p>
    <w:p w14:paraId="664EE39E" w14:textId="77777777" w:rsidR="00554004" w:rsidRPr="00AD37DD" w:rsidRDefault="00554004" w:rsidP="0010667B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3" w:name="_Toc461701853"/>
      <w:bookmarkStart w:id="114" w:name="_Toc487587672"/>
      <w:bookmarkStart w:id="115" w:name="_Toc228339751"/>
      <w:r w:rsidRPr="00AD37DD">
        <w:rPr>
          <w:rFonts w:asciiTheme="minorHAnsi" w:hAnsiTheme="minorHAnsi" w:cstheme="minorHAnsi"/>
          <w:sz w:val="20"/>
        </w:rPr>
        <w:t>&lt;Pos condición 1&gt; Datos guardados.</w:t>
      </w:r>
      <w:bookmarkEnd w:id="113"/>
      <w:bookmarkEnd w:id="114"/>
    </w:p>
    <w:p w14:paraId="664EE39F" w14:textId="53F23D9E" w:rsidR="00554004" w:rsidRDefault="00807179" w:rsidP="00554004">
      <w:pPr>
        <w:ind w:left="567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color w:val="0070C0"/>
          <w:szCs w:val="20"/>
        </w:rPr>
        <w:t xml:space="preserve">   </w:t>
      </w:r>
      <w:r w:rsidRPr="00807179">
        <w:rPr>
          <w:rFonts w:asciiTheme="minorHAnsi" w:hAnsiTheme="minorHAnsi" w:cstheme="minorHAnsi"/>
          <w:szCs w:val="20"/>
        </w:rPr>
        <w:t xml:space="preserve">Los datos </w:t>
      </w:r>
      <w:r w:rsidR="00275332" w:rsidRPr="00807179">
        <w:rPr>
          <w:rFonts w:asciiTheme="minorHAnsi" w:hAnsiTheme="minorHAnsi" w:cstheme="minorHAnsi"/>
          <w:szCs w:val="20"/>
        </w:rPr>
        <w:t>de la</w:t>
      </w:r>
      <w:r w:rsidRPr="00807179">
        <w:rPr>
          <w:rFonts w:asciiTheme="minorHAnsi" w:hAnsiTheme="minorHAnsi" w:cstheme="minorHAnsi"/>
          <w:szCs w:val="20"/>
        </w:rPr>
        <w:t xml:space="preserve"> </w:t>
      </w:r>
      <w:r w:rsidR="00B700FF">
        <w:rPr>
          <w:rFonts w:asciiTheme="minorHAnsi" w:hAnsiTheme="minorHAnsi" w:cstheme="minorHAnsi"/>
          <w:szCs w:val="20"/>
        </w:rPr>
        <w:t xml:space="preserve">nueva Cadena de Dependencia </w:t>
      </w:r>
      <w:r w:rsidR="00B60FF1" w:rsidRPr="00807179">
        <w:rPr>
          <w:rFonts w:asciiTheme="minorHAnsi" w:hAnsiTheme="minorHAnsi" w:cstheme="minorHAnsi"/>
          <w:szCs w:val="20"/>
        </w:rPr>
        <w:t>son</w:t>
      </w:r>
      <w:r w:rsidR="00554004" w:rsidRPr="00807179">
        <w:rPr>
          <w:rFonts w:asciiTheme="minorHAnsi" w:hAnsiTheme="minorHAnsi" w:cstheme="minorHAnsi"/>
          <w:szCs w:val="20"/>
        </w:rPr>
        <w:t xml:space="preserve"> guardados en la base de datos de </w:t>
      </w:r>
      <w:r w:rsidR="00B60FF1" w:rsidRPr="00807179">
        <w:rPr>
          <w:rFonts w:asciiTheme="minorHAnsi" w:hAnsiTheme="minorHAnsi" w:cstheme="minorHAnsi"/>
          <w:szCs w:val="20"/>
        </w:rPr>
        <w:t>CONEC II</w:t>
      </w:r>
      <w:r w:rsidR="00554004" w:rsidRPr="00807179">
        <w:rPr>
          <w:rFonts w:asciiTheme="minorHAnsi" w:hAnsiTheme="minorHAnsi" w:cstheme="minorHAnsi"/>
          <w:szCs w:val="20"/>
        </w:rPr>
        <w:t>.</w:t>
      </w:r>
    </w:p>
    <w:p w14:paraId="6A95AD7B" w14:textId="77777777" w:rsidR="00A6015C" w:rsidRDefault="00A6015C" w:rsidP="00554004">
      <w:pPr>
        <w:ind w:left="567"/>
        <w:rPr>
          <w:rFonts w:asciiTheme="minorHAnsi" w:hAnsiTheme="minorHAnsi" w:cstheme="minorHAnsi"/>
          <w:szCs w:val="20"/>
        </w:rPr>
      </w:pPr>
    </w:p>
    <w:p w14:paraId="368C5766" w14:textId="77777777" w:rsidR="00A6015C" w:rsidRPr="00A6015C" w:rsidRDefault="004E3CB5" w:rsidP="0010667B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b/>
          <w:szCs w:val="20"/>
        </w:rPr>
      </w:pPr>
      <w:r w:rsidRPr="00A6015C">
        <w:rPr>
          <w:rFonts w:asciiTheme="minorHAnsi" w:hAnsiTheme="minorHAnsi" w:cstheme="minorHAnsi"/>
          <w:b/>
          <w:szCs w:val="20"/>
        </w:rPr>
        <w:t xml:space="preserve">&lt;Pos condición 2&gt; Consulta de </w:t>
      </w:r>
      <w:r w:rsidR="00D46E3E" w:rsidRPr="00A6015C">
        <w:rPr>
          <w:rFonts w:asciiTheme="minorHAnsi" w:hAnsiTheme="minorHAnsi" w:cstheme="minorHAnsi"/>
          <w:b/>
          <w:szCs w:val="20"/>
        </w:rPr>
        <w:t>cadenas</w:t>
      </w:r>
    </w:p>
    <w:p w14:paraId="220B9691" w14:textId="17CAE125" w:rsidR="00A6015C" w:rsidRPr="009C7FF8" w:rsidRDefault="004E3CB5" w:rsidP="009C7FF8">
      <w:pPr>
        <w:ind w:left="567" w:firstLine="153"/>
        <w:rPr>
          <w:rFonts w:asciiTheme="minorHAnsi" w:hAnsiTheme="minorHAnsi" w:cstheme="minorHAnsi"/>
          <w:szCs w:val="20"/>
        </w:rPr>
      </w:pPr>
      <w:r w:rsidRPr="009C7FF8">
        <w:rPr>
          <w:rFonts w:asciiTheme="minorHAnsi" w:hAnsiTheme="minorHAnsi" w:cstheme="minorHAnsi"/>
          <w:szCs w:val="20"/>
        </w:rPr>
        <w:t>Las nuevas cadenas de dependenc</w:t>
      </w:r>
      <w:r w:rsidR="0010667B" w:rsidRPr="009C7FF8">
        <w:rPr>
          <w:rFonts w:asciiTheme="minorHAnsi" w:hAnsiTheme="minorHAnsi" w:cstheme="minorHAnsi"/>
          <w:szCs w:val="20"/>
        </w:rPr>
        <w:t xml:space="preserve">ia registradas aparecerán en la consulta </w:t>
      </w:r>
      <w:bookmarkStart w:id="116" w:name="_Toc461701854"/>
      <w:r w:rsidR="0010667B" w:rsidRPr="009C7FF8">
        <w:rPr>
          <w:rFonts w:asciiTheme="minorHAnsi" w:hAnsiTheme="minorHAnsi" w:cstheme="minorHAnsi"/>
          <w:szCs w:val="20"/>
        </w:rPr>
        <w:t>general</w:t>
      </w:r>
      <w:r w:rsidR="00A6015C" w:rsidRPr="009C7FF8">
        <w:rPr>
          <w:rFonts w:asciiTheme="minorHAnsi" w:hAnsiTheme="minorHAnsi" w:cstheme="minorHAnsi"/>
          <w:szCs w:val="20"/>
        </w:rPr>
        <w:t>.</w:t>
      </w:r>
    </w:p>
    <w:p w14:paraId="7660CD9D" w14:textId="77777777" w:rsidR="00A6015C" w:rsidRDefault="00A6015C" w:rsidP="00A6015C">
      <w:pPr>
        <w:pStyle w:val="Prrafodelista"/>
        <w:ind w:left="1224"/>
        <w:rPr>
          <w:rFonts w:asciiTheme="minorHAnsi" w:hAnsiTheme="minorHAnsi" w:cstheme="minorHAnsi"/>
          <w:szCs w:val="20"/>
        </w:rPr>
      </w:pPr>
    </w:p>
    <w:p w14:paraId="664EE3A0" w14:textId="317B1211" w:rsidR="00554004" w:rsidRPr="00A6015C" w:rsidRDefault="00554004" w:rsidP="0010667B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b/>
          <w:szCs w:val="20"/>
        </w:rPr>
      </w:pPr>
      <w:r w:rsidRPr="00A6015C">
        <w:rPr>
          <w:rFonts w:asciiTheme="minorHAnsi" w:hAnsiTheme="minorHAnsi" w:cstheme="minorHAnsi"/>
          <w:b/>
        </w:rPr>
        <w:t xml:space="preserve">&lt;Pos condición </w:t>
      </w:r>
      <w:r w:rsidR="004E3CB5" w:rsidRPr="00A6015C">
        <w:rPr>
          <w:rFonts w:asciiTheme="minorHAnsi" w:hAnsiTheme="minorHAnsi" w:cstheme="minorHAnsi"/>
          <w:b/>
        </w:rPr>
        <w:t>3</w:t>
      </w:r>
      <w:r w:rsidRPr="00A6015C">
        <w:rPr>
          <w:rFonts w:asciiTheme="minorHAnsi" w:hAnsiTheme="minorHAnsi" w:cstheme="minorHAnsi"/>
          <w:b/>
        </w:rPr>
        <w:t>&gt;</w:t>
      </w:r>
      <w:bookmarkStart w:id="117" w:name="_Toc362523298"/>
      <w:bookmarkStart w:id="118" w:name="_Toc364353328"/>
      <w:bookmarkEnd w:id="115"/>
      <w:r w:rsidRPr="00A6015C">
        <w:rPr>
          <w:rFonts w:asciiTheme="minorHAnsi" w:hAnsiTheme="minorHAnsi" w:cstheme="minorHAnsi"/>
          <w:b/>
        </w:rPr>
        <w:t xml:space="preserve"> Datos actualizad</w:t>
      </w:r>
      <w:bookmarkEnd w:id="117"/>
      <w:bookmarkEnd w:id="118"/>
      <w:r w:rsidRPr="00A6015C">
        <w:rPr>
          <w:rFonts w:asciiTheme="minorHAnsi" w:hAnsiTheme="minorHAnsi" w:cstheme="minorHAnsi"/>
          <w:b/>
        </w:rPr>
        <w:t>os</w:t>
      </w:r>
      <w:bookmarkEnd w:id="116"/>
      <w:r w:rsidRPr="00A6015C">
        <w:rPr>
          <w:rFonts w:asciiTheme="minorHAnsi" w:hAnsiTheme="minorHAnsi" w:cstheme="minorHAnsi"/>
          <w:b/>
        </w:rPr>
        <w:t>.</w:t>
      </w:r>
    </w:p>
    <w:p w14:paraId="0B2D3BAD" w14:textId="141F4B7F" w:rsidR="00A6015C" w:rsidRDefault="00C54C0A" w:rsidP="00270586">
      <w:pPr>
        <w:ind w:left="720"/>
        <w:rPr>
          <w:rFonts w:asciiTheme="minorHAnsi" w:hAnsiTheme="minorHAnsi" w:cstheme="minorHAnsi"/>
          <w:szCs w:val="20"/>
        </w:rPr>
      </w:pPr>
      <w:r w:rsidRPr="004243DE">
        <w:rPr>
          <w:rFonts w:asciiTheme="minorHAnsi" w:hAnsiTheme="minorHAnsi" w:cstheme="minorHAnsi"/>
          <w:szCs w:val="20"/>
        </w:rPr>
        <w:t xml:space="preserve">Al terminar la ejecución de esta funcionalidad, los registros con </w:t>
      </w:r>
      <w:r>
        <w:rPr>
          <w:rFonts w:asciiTheme="minorHAnsi" w:hAnsiTheme="minorHAnsi" w:cstheme="minorHAnsi"/>
          <w:szCs w:val="20"/>
        </w:rPr>
        <w:t>e</w:t>
      </w:r>
      <w:r w:rsidRPr="004243DE">
        <w:rPr>
          <w:rFonts w:asciiTheme="minorHAnsi" w:hAnsiTheme="minorHAnsi" w:cstheme="minorHAnsi"/>
          <w:szCs w:val="20"/>
        </w:rPr>
        <w:t>status “</w:t>
      </w:r>
      <w:r>
        <w:rPr>
          <w:rFonts w:asciiTheme="minorHAnsi" w:hAnsiTheme="minorHAnsi" w:cstheme="minorHAnsi"/>
          <w:szCs w:val="20"/>
        </w:rPr>
        <w:t xml:space="preserve">activo e </w:t>
      </w:r>
      <w:r w:rsidRPr="004243DE">
        <w:rPr>
          <w:rFonts w:asciiTheme="minorHAnsi" w:hAnsiTheme="minorHAnsi" w:cstheme="minorHAnsi"/>
          <w:szCs w:val="20"/>
        </w:rPr>
        <w:t>Inactivo” deben mostrarse.</w:t>
      </w:r>
    </w:p>
    <w:p w14:paraId="16C51521" w14:textId="77777777" w:rsidR="00E16B9E" w:rsidRPr="00375CA2" w:rsidRDefault="00E16B9E" w:rsidP="00E16B9E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9" w:name="_Toc485122625"/>
      <w:bookmarkStart w:id="120" w:name="_Toc487587673"/>
      <w:r w:rsidRPr="00375CA2">
        <w:rPr>
          <w:rFonts w:asciiTheme="minorHAnsi" w:hAnsiTheme="minorHAnsi" w:cstheme="minorHAnsi"/>
          <w:sz w:val="20"/>
        </w:rPr>
        <w:t>&lt;Pos condición 4&gt; Registros en Bitácora.</w:t>
      </w:r>
      <w:bookmarkEnd w:id="119"/>
      <w:bookmarkEnd w:id="120"/>
    </w:p>
    <w:p w14:paraId="0FA00FD1" w14:textId="59B119FA" w:rsidR="00E16B9E" w:rsidRPr="009C7FF8" w:rsidRDefault="00E16B9E" w:rsidP="009C7FF8">
      <w:pPr>
        <w:ind w:left="567"/>
        <w:rPr>
          <w:rFonts w:asciiTheme="minorHAnsi" w:hAnsiTheme="minorHAnsi" w:cstheme="minorHAnsi"/>
          <w:b/>
        </w:rPr>
      </w:pPr>
      <w:r w:rsidRPr="00375CA2">
        <w:rPr>
          <w:rFonts w:asciiTheme="minorHAnsi" w:hAnsiTheme="minorHAnsi" w:cstheme="minorHAnsi"/>
        </w:rPr>
        <w:t xml:space="preserve">Los movimientos realizados en cada uno de los flujos (Crear, Modificar, Activar, Desactivar y consultar) serán registrados en la bitácora. </w:t>
      </w:r>
    </w:p>
    <w:p w14:paraId="664EE3A2" w14:textId="77777777" w:rsidR="00C05A45" w:rsidRPr="00C05A45" w:rsidRDefault="00D16B4F" w:rsidP="0010667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line="276" w:lineRule="auto"/>
        <w:jc w:val="left"/>
        <w:rPr>
          <w:rFonts w:asciiTheme="minorHAnsi" w:hAnsiTheme="minorHAnsi" w:cstheme="minorHAnsi"/>
          <w:sz w:val="20"/>
        </w:rPr>
      </w:pPr>
      <w:bookmarkStart w:id="121" w:name="_Toc371934692"/>
      <w:bookmarkStart w:id="122" w:name="_Toc289774390"/>
      <w:bookmarkStart w:id="123" w:name="_Toc487587674"/>
      <w:r w:rsidRPr="00AD37DD">
        <w:rPr>
          <w:rFonts w:asciiTheme="minorHAnsi" w:hAnsiTheme="minorHAnsi" w:cstheme="minorHAnsi"/>
          <w:sz w:val="20"/>
        </w:rPr>
        <w:t>Reglas de Negocio</w:t>
      </w:r>
      <w:bookmarkEnd w:id="121"/>
      <w:bookmarkEnd w:id="122"/>
      <w:bookmarkEnd w:id="123"/>
    </w:p>
    <w:p w14:paraId="143046C8" w14:textId="7943B4EC" w:rsidR="00EC7BE5" w:rsidRPr="00EC7BE5" w:rsidRDefault="00393766" w:rsidP="00155E39">
      <w:pPr>
        <w:ind w:left="567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 xml:space="preserve">RN024 - Permisos para modificar las cadenas de dependencia. </w:t>
      </w:r>
    </w:p>
    <w:p w14:paraId="7643D267" w14:textId="1CF73194" w:rsidR="00155E39" w:rsidRPr="00393766" w:rsidRDefault="00155E39" w:rsidP="00393766">
      <w:pPr>
        <w:ind w:left="567"/>
        <w:rPr>
          <w:rFonts w:asciiTheme="minorHAnsi" w:hAnsiTheme="minorHAnsi" w:cstheme="minorHAnsi"/>
          <w:szCs w:val="20"/>
        </w:rPr>
      </w:pPr>
      <w:r w:rsidRPr="00B719B7">
        <w:rPr>
          <w:rFonts w:asciiTheme="minorHAnsi" w:hAnsiTheme="minorHAnsi" w:cstheme="minorHAnsi"/>
          <w:szCs w:val="20"/>
        </w:rPr>
        <w:t xml:space="preserve">Súper Administrador tendrá los permisos para poder modificar las </w:t>
      </w:r>
      <w:r w:rsidR="00AF1EA2">
        <w:rPr>
          <w:rFonts w:asciiTheme="minorHAnsi" w:hAnsiTheme="minorHAnsi" w:cstheme="minorHAnsi"/>
          <w:szCs w:val="20"/>
        </w:rPr>
        <w:t>cadenas de dependencia,</w:t>
      </w:r>
      <w:r w:rsidRPr="00B719B7">
        <w:rPr>
          <w:rFonts w:asciiTheme="minorHAnsi" w:hAnsiTheme="minorHAnsi" w:cstheme="minorHAnsi"/>
          <w:szCs w:val="20"/>
        </w:rPr>
        <w:t xml:space="preserve"> que ya están siendo ocupadas por los recibos o cuotas, asumiendo el riesgo que esto implica.</w:t>
      </w:r>
    </w:p>
    <w:p w14:paraId="664EE3A4" w14:textId="77777777" w:rsidR="00D16B4F" w:rsidRPr="00AD37DD" w:rsidRDefault="00D16B4F" w:rsidP="0010667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4" w:name="_Toc371934693"/>
      <w:bookmarkStart w:id="125" w:name="_Toc487587675"/>
      <w:r w:rsidRPr="00AD37DD">
        <w:rPr>
          <w:rFonts w:asciiTheme="minorHAnsi" w:hAnsiTheme="minorHAnsi" w:cstheme="minorHAnsi"/>
          <w:sz w:val="20"/>
        </w:rPr>
        <w:t>Validaciones</w:t>
      </w:r>
      <w:bookmarkEnd w:id="124"/>
      <w:bookmarkEnd w:id="125"/>
    </w:p>
    <w:p w14:paraId="664EE3A5" w14:textId="77777777" w:rsidR="00554004" w:rsidRPr="00AD37DD" w:rsidRDefault="00554004" w:rsidP="0010667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6" w:name="_Toc461701857"/>
      <w:bookmarkStart w:id="127" w:name="_Toc487587676"/>
      <w:r w:rsidRPr="00AD37DD">
        <w:rPr>
          <w:rFonts w:asciiTheme="minorHAnsi" w:hAnsiTheme="minorHAnsi" w:cstheme="minorHAnsi"/>
          <w:sz w:val="20"/>
        </w:rPr>
        <w:t>V01 Validar campos obligatorios</w:t>
      </w:r>
      <w:bookmarkEnd w:id="126"/>
      <w:bookmarkEnd w:id="127"/>
    </w:p>
    <w:p w14:paraId="664EE3A6" w14:textId="77777777" w:rsidR="00554004" w:rsidRDefault="00554004" w:rsidP="00554004">
      <w:pPr>
        <w:ind w:left="360"/>
        <w:rPr>
          <w:rFonts w:asciiTheme="minorHAnsi" w:hAnsiTheme="minorHAnsi" w:cstheme="minorHAnsi"/>
          <w:szCs w:val="20"/>
        </w:rPr>
      </w:pPr>
      <w:r w:rsidRPr="00A036F7">
        <w:rPr>
          <w:rFonts w:asciiTheme="minorHAnsi" w:hAnsiTheme="minorHAnsi" w:cstheme="minorHAnsi"/>
          <w:szCs w:val="20"/>
        </w:rPr>
        <w:t xml:space="preserve">Validar que </w:t>
      </w:r>
      <w:r w:rsidR="007275A7" w:rsidRPr="00A036F7">
        <w:rPr>
          <w:rFonts w:asciiTheme="minorHAnsi" w:hAnsiTheme="minorHAnsi" w:cstheme="minorHAnsi"/>
          <w:szCs w:val="20"/>
        </w:rPr>
        <w:t xml:space="preserve">los </w:t>
      </w:r>
      <w:r w:rsidRPr="00A036F7">
        <w:rPr>
          <w:rFonts w:asciiTheme="minorHAnsi" w:hAnsiTheme="minorHAnsi" w:cstheme="minorHAnsi"/>
          <w:szCs w:val="20"/>
        </w:rPr>
        <w:t>campo</w:t>
      </w:r>
      <w:r w:rsidR="007275A7" w:rsidRPr="00A036F7">
        <w:rPr>
          <w:rFonts w:asciiTheme="minorHAnsi" w:hAnsiTheme="minorHAnsi" w:cstheme="minorHAnsi"/>
          <w:szCs w:val="20"/>
        </w:rPr>
        <w:t>s</w:t>
      </w:r>
      <w:r w:rsidRPr="00A036F7">
        <w:rPr>
          <w:rFonts w:asciiTheme="minorHAnsi" w:hAnsiTheme="minorHAnsi" w:cstheme="minorHAnsi"/>
          <w:szCs w:val="20"/>
        </w:rPr>
        <w:t xml:space="preserve"> haya</w:t>
      </w:r>
      <w:r w:rsidR="007275A7" w:rsidRPr="00A036F7">
        <w:rPr>
          <w:rFonts w:asciiTheme="minorHAnsi" w:hAnsiTheme="minorHAnsi" w:cstheme="minorHAnsi"/>
          <w:szCs w:val="20"/>
        </w:rPr>
        <w:t>n</w:t>
      </w:r>
      <w:r w:rsidRPr="00A036F7">
        <w:rPr>
          <w:rFonts w:asciiTheme="minorHAnsi" w:hAnsiTheme="minorHAnsi" w:cstheme="minorHAnsi"/>
          <w:szCs w:val="20"/>
        </w:rPr>
        <w:t xml:space="preserve"> sido llenado</w:t>
      </w:r>
      <w:r w:rsidR="007275A7" w:rsidRPr="00A036F7">
        <w:rPr>
          <w:rFonts w:asciiTheme="minorHAnsi" w:hAnsiTheme="minorHAnsi" w:cstheme="minorHAnsi"/>
          <w:szCs w:val="20"/>
        </w:rPr>
        <w:t>s</w:t>
      </w:r>
      <w:r w:rsidR="006C1A41">
        <w:rPr>
          <w:rFonts w:asciiTheme="minorHAnsi" w:hAnsiTheme="minorHAnsi" w:cstheme="minorHAnsi"/>
          <w:szCs w:val="20"/>
        </w:rPr>
        <w:t xml:space="preserve"> de acuerdo a la siguiente tabla</w:t>
      </w:r>
      <w:r w:rsidR="00B60FF1" w:rsidRPr="00A036F7">
        <w:rPr>
          <w:rFonts w:asciiTheme="minorHAnsi" w:hAnsiTheme="minorHAnsi" w:cstheme="minorHAnsi"/>
          <w:szCs w:val="20"/>
        </w:rPr>
        <w:t>.</w:t>
      </w:r>
    </w:p>
    <w:tbl>
      <w:tblPr>
        <w:tblStyle w:val="Tablaconcuadrcula"/>
        <w:tblW w:w="6658" w:type="dxa"/>
        <w:jc w:val="center"/>
        <w:tblLayout w:type="fixed"/>
        <w:tblLook w:val="0000" w:firstRow="0" w:lastRow="0" w:firstColumn="0" w:lastColumn="0" w:noHBand="0" w:noVBand="0"/>
      </w:tblPr>
      <w:tblGrid>
        <w:gridCol w:w="894"/>
        <w:gridCol w:w="2366"/>
        <w:gridCol w:w="1396"/>
        <w:gridCol w:w="2002"/>
      </w:tblGrid>
      <w:tr w:rsidR="006C1A41" w:rsidRPr="00BC47D7" w14:paraId="664EE3AB" w14:textId="77777777" w:rsidTr="00270586">
        <w:trPr>
          <w:trHeight w:val="204"/>
          <w:jc w:val="center"/>
        </w:trPr>
        <w:tc>
          <w:tcPr>
            <w:tcW w:w="894" w:type="dxa"/>
            <w:shd w:val="clear" w:color="auto" w:fill="BFBFBF" w:themeFill="background1" w:themeFillShade="BF"/>
            <w:noWrap/>
            <w:vAlign w:val="center"/>
          </w:tcPr>
          <w:p w14:paraId="664EE3A7" w14:textId="77777777" w:rsidR="006C1A41" w:rsidRPr="00BC47D7" w:rsidRDefault="006C1A41" w:rsidP="004B2CF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No.</w:t>
            </w:r>
          </w:p>
        </w:tc>
        <w:tc>
          <w:tcPr>
            <w:tcW w:w="2366" w:type="dxa"/>
            <w:shd w:val="clear" w:color="auto" w:fill="BFBFBF" w:themeFill="background1" w:themeFillShade="BF"/>
            <w:vAlign w:val="center"/>
          </w:tcPr>
          <w:p w14:paraId="664EE3A8" w14:textId="77777777" w:rsidR="006C1A41" w:rsidRPr="00BC47D7" w:rsidRDefault="006C1A41" w:rsidP="004B2CF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Campo</w:t>
            </w:r>
          </w:p>
        </w:tc>
        <w:tc>
          <w:tcPr>
            <w:tcW w:w="1396" w:type="dxa"/>
            <w:shd w:val="clear" w:color="auto" w:fill="BFBFBF" w:themeFill="background1" w:themeFillShade="BF"/>
            <w:noWrap/>
            <w:vAlign w:val="center"/>
          </w:tcPr>
          <w:p w14:paraId="664EE3A9" w14:textId="77777777" w:rsidR="006C1A41" w:rsidRPr="00BC47D7" w:rsidRDefault="006C1A41" w:rsidP="004B2CF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Obligatorio</w:t>
            </w:r>
          </w:p>
        </w:tc>
        <w:tc>
          <w:tcPr>
            <w:tcW w:w="2002" w:type="dxa"/>
            <w:shd w:val="clear" w:color="auto" w:fill="BFBFBF" w:themeFill="background1" w:themeFillShade="BF"/>
            <w:vAlign w:val="center"/>
          </w:tcPr>
          <w:p w14:paraId="664EE3AA" w14:textId="77777777" w:rsidR="006C1A41" w:rsidRPr="00BC47D7" w:rsidRDefault="006C1A41" w:rsidP="004B2CF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Modificable</w:t>
            </w:r>
          </w:p>
        </w:tc>
      </w:tr>
      <w:tr w:rsidR="006C1A41" w:rsidRPr="00BC47D7" w14:paraId="664EE3B0" w14:textId="77777777" w:rsidTr="00270586">
        <w:trPr>
          <w:trHeight w:val="136"/>
          <w:jc w:val="center"/>
        </w:trPr>
        <w:tc>
          <w:tcPr>
            <w:tcW w:w="894" w:type="dxa"/>
            <w:noWrap/>
            <w:vAlign w:val="center"/>
          </w:tcPr>
          <w:p w14:paraId="664EE3AC" w14:textId="77777777" w:rsidR="006C1A41" w:rsidRPr="00BC47D7" w:rsidRDefault="006C1A41" w:rsidP="004B2CF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1</w:t>
            </w:r>
          </w:p>
        </w:tc>
        <w:tc>
          <w:tcPr>
            <w:tcW w:w="2366" w:type="dxa"/>
            <w:vAlign w:val="center"/>
          </w:tcPr>
          <w:p w14:paraId="664EE3AD" w14:textId="77777777" w:rsidR="006C1A41" w:rsidRPr="00BC47D7" w:rsidRDefault="006C1A41" w:rsidP="006C1A41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Cadena de dependencia</w:t>
            </w:r>
          </w:p>
        </w:tc>
        <w:tc>
          <w:tcPr>
            <w:tcW w:w="1396" w:type="dxa"/>
            <w:noWrap/>
            <w:vAlign w:val="center"/>
          </w:tcPr>
          <w:p w14:paraId="664EE3AE" w14:textId="77777777" w:rsidR="006C1A41" w:rsidRPr="00BC47D7" w:rsidRDefault="006C1A41" w:rsidP="004B2CF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Sí</w:t>
            </w:r>
          </w:p>
        </w:tc>
        <w:tc>
          <w:tcPr>
            <w:tcW w:w="2002" w:type="dxa"/>
            <w:vAlign w:val="center"/>
          </w:tcPr>
          <w:p w14:paraId="664EE3AF" w14:textId="77777777" w:rsidR="006C1A41" w:rsidRPr="00BC47D7" w:rsidRDefault="006C1A41" w:rsidP="004B2CF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Sí</w:t>
            </w:r>
          </w:p>
        </w:tc>
      </w:tr>
      <w:tr w:rsidR="006C1A41" w:rsidRPr="00BC47D7" w14:paraId="664EE3B5" w14:textId="77777777" w:rsidTr="00270586">
        <w:trPr>
          <w:trHeight w:val="64"/>
          <w:jc w:val="center"/>
        </w:trPr>
        <w:tc>
          <w:tcPr>
            <w:tcW w:w="894" w:type="dxa"/>
            <w:noWrap/>
            <w:vAlign w:val="center"/>
          </w:tcPr>
          <w:p w14:paraId="664EE3B1" w14:textId="77777777" w:rsidR="006C1A41" w:rsidRPr="00BC47D7" w:rsidRDefault="006C1A41" w:rsidP="004B2CF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2</w:t>
            </w:r>
          </w:p>
        </w:tc>
        <w:tc>
          <w:tcPr>
            <w:tcW w:w="2366" w:type="dxa"/>
            <w:noWrap/>
            <w:vAlign w:val="center"/>
          </w:tcPr>
          <w:p w14:paraId="664EE3B2" w14:textId="1E708C16" w:rsidR="006C1A41" w:rsidRPr="00BC47D7" w:rsidRDefault="006C1A41" w:rsidP="006C1A41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Descripción</w:t>
            </w:r>
            <w:r w:rsidR="00614152">
              <w:rPr>
                <w:rFonts w:asciiTheme="minorHAnsi" w:hAnsiTheme="minorHAnsi" w:cs="Arial"/>
                <w:szCs w:val="20"/>
              </w:rPr>
              <w:t>|</w:t>
            </w:r>
          </w:p>
        </w:tc>
        <w:tc>
          <w:tcPr>
            <w:tcW w:w="1396" w:type="dxa"/>
            <w:noWrap/>
            <w:vAlign w:val="center"/>
          </w:tcPr>
          <w:p w14:paraId="664EE3B3" w14:textId="10B3A304" w:rsidR="006C1A41" w:rsidRPr="00BC47D7" w:rsidRDefault="00155E39" w:rsidP="004B2CF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2002" w:type="dxa"/>
            <w:vAlign w:val="center"/>
          </w:tcPr>
          <w:p w14:paraId="664EE3B4" w14:textId="77777777" w:rsidR="006C1A41" w:rsidRPr="00BC47D7" w:rsidRDefault="006C1A41" w:rsidP="004B2CF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Sí</w:t>
            </w:r>
          </w:p>
        </w:tc>
      </w:tr>
    </w:tbl>
    <w:p w14:paraId="664EE3B6" w14:textId="77777777" w:rsidR="00554004" w:rsidRPr="00AD37DD" w:rsidRDefault="00D70D93" w:rsidP="0010667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8" w:name="_Toc461701858"/>
      <w:bookmarkStart w:id="129" w:name="_Toc487587677"/>
      <w:r w:rsidRPr="00AD37DD">
        <w:rPr>
          <w:rFonts w:asciiTheme="minorHAnsi" w:hAnsiTheme="minorHAnsi" w:cstheme="minorHAnsi"/>
          <w:sz w:val="20"/>
        </w:rPr>
        <w:t>V02 V</w:t>
      </w:r>
      <w:r w:rsidR="00554004" w:rsidRPr="00AD37DD">
        <w:rPr>
          <w:rFonts w:asciiTheme="minorHAnsi" w:hAnsiTheme="minorHAnsi" w:cstheme="minorHAnsi"/>
          <w:sz w:val="20"/>
        </w:rPr>
        <w:t>alidar tipo de dato</w:t>
      </w:r>
      <w:bookmarkEnd w:id="128"/>
      <w:bookmarkEnd w:id="129"/>
    </w:p>
    <w:p w14:paraId="664EE3B7" w14:textId="77777777" w:rsidR="00554004" w:rsidRDefault="00554004" w:rsidP="006C1A41">
      <w:pPr>
        <w:ind w:firstLine="360"/>
        <w:rPr>
          <w:rFonts w:asciiTheme="minorHAnsi" w:hAnsiTheme="minorHAnsi" w:cstheme="minorHAnsi"/>
          <w:szCs w:val="20"/>
        </w:rPr>
      </w:pPr>
      <w:r w:rsidRPr="00A036F7">
        <w:rPr>
          <w:rFonts w:asciiTheme="minorHAnsi" w:hAnsiTheme="minorHAnsi" w:cstheme="minorHAnsi"/>
          <w:szCs w:val="20"/>
        </w:rPr>
        <w:t xml:space="preserve">Validar </w:t>
      </w:r>
      <w:r w:rsidR="00B60FF1" w:rsidRPr="00A036F7">
        <w:rPr>
          <w:rFonts w:asciiTheme="minorHAnsi" w:hAnsiTheme="minorHAnsi" w:cstheme="minorHAnsi"/>
          <w:szCs w:val="20"/>
        </w:rPr>
        <w:t xml:space="preserve">que </w:t>
      </w:r>
      <w:r w:rsidR="006C1A41" w:rsidRPr="00A036F7">
        <w:rPr>
          <w:rFonts w:asciiTheme="minorHAnsi" w:hAnsiTheme="minorHAnsi" w:cstheme="minorHAnsi"/>
          <w:szCs w:val="20"/>
        </w:rPr>
        <w:t>los campos hayan sido llenados</w:t>
      </w:r>
      <w:r w:rsidR="006C1A41">
        <w:rPr>
          <w:rFonts w:asciiTheme="minorHAnsi" w:hAnsiTheme="minorHAnsi" w:cstheme="minorHAnsi"/>
          <w:szCs w:val="20"/>
        </w:rPr>
        <w:t xml:space="preserve"> de acuerdo a la siguiente tabla</w:t>
      </w:r>
      <w:r w:rsidR="006C1A41" w:rsidRPr="00A036F7">
        <w:rPr>
          <w:rFonts w:asciiTheme="minorHAnsi" w:hAnsiTheme="minorHAnsi" w:cstheme="minorHAnsi"/>
          <w:szCs w:val="20"/>
        </w:rPr>
        <w:t>.</w:t>
      </w:r>
    </w:p>
    <w:tbl>
      <w:tblPr>
        <w:tblStyle w:val="Tablaconcuadrcula"/>
        <w:tblW w:w="8298" w:type="dxa"/>
        <w:jc w:val="center"/>
        <w:tblLook w:val="0000" w:firstRow="0" w:lastRow="0" w:firstColumn="0" w:lastColumn="0" w:noHBand="0" w:noVBand="0"/>
      </w:tblPr>
      <w:tblGrid>
        <w:gridCol w:w="722"/>
        <w:gridCol w:w="1623"/>
        <w:gridCol w:w="1418"/>
        <w:gridCol w:w="1134"/>
        <w:gridCol w:w="3401"/>
      </w:tblGrid>
      <w:tr w:rsidR="00F701C8" w:rsidRPr="005C1AB4" w14:paraId="664EE3BC" w14:textId="79A847FE" w:rsidTr="00666F48">
        <w:trPr>
          <w:trHeight w:val="350"/>
          <w:jc w:val="center"/>
        </w:trPr>
        <w:tc>
          <w:tcPr>
            <w:tcW w:w="722" w:type="dxa"/>
            <w:shd w:val="clear" w:color="auto" w:fill="BFBFBF" w:themeFill="background1" w:themeFillShade="BF"/>
            <w:noWrap/>
            <w:vAlign w:val="center"/>
          </w:tcPr>
          <w:p w14:paraId="664EE3B8" w14:textId="77777777" w:rsidR="00F701C8" w:rsidRPr="005C1AB4" w:rsidRDefault="00F701C8" w:rsidP="004B2CF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5C1AB4">
              <w:rPr>
                <w:rFonts w:asciiTheme="minorHAnsi" w:hAnsiTheme="minorHAnsi" w:cs="Arial"/>
                <w:szCs w:val="20"/>
              </w:rPr>
              <w:lastRenderedPageBreak/>
              <w:t>No.</w:t>
            </w:r>
          </w:p>
        </w:tc>
        <w:tc>
          <w:tcPr>
            <w:tcW w:w="1623" w:type="dxa"/>
            <w:shd w:val="clear" w:color="auto" w:fill="BFBFBF" w:themeFill="background1" w:themeFillShade="BF"/>
            <w:vAlign w:val="center"/>
          </w:tcPr>
          <w:p w14:paraId="664EE3B9" w14:textId="77777777" w:rsidR="00F701C8" w:rsidRPr="005C1AB4" w:rsidRDefault="00F701C8" w:rsidP="004B2CF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5C1AB4">
              <w:rPr>
                <w:rFonts w:asciiTheme="minorHAnsi" w:hAnsiTheme="minorHAnsi" w:cs="Arial"/>
                <w:szCs w:val="20"/>
              </w:rPr>
              <w:t>Campo</w:t>
            </w:r>
          </w:p>
        </w:tc>
        <w:tc>
          <w:tcPr>
            <w:tcW w:w="1418" w:type="dxa"/>
            <w:shd w:val="clear" w:color="auto" w:fill="BFBFBF" w:themeFill="background1" w:themeFillShade="BF"/>
            <w:noWrap/>
            <w:vAlign w:val="center"/>
          </w:tcPr>
          <w:p w14:paraId="664EE3BA" w14:textId="77777777" w:rsidR="00F701C8" w:rsidRPr="005C1AB4" w:rsidRDefault="00F701C8" w:rsidP="004B2CF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5C1AB4">
              <w:rPr>
                <w:rFonts w:asciiTheme="minorHAnsi" w:hAnsiTheme="minorHAnsi" w:cs="Arial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center"/>
          </w:tcPr>
          <w:p w14:paraId="664EE3BB" w14:textId="77777777" w:rsidR="00F701C8" w:rsidRPr="005C1AB4" w:rsidRDefault="00F701C8" w:rsidP="004B2CF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5C1AB4">
              <w:rPr>
                <w:rFonts w:asciiTheme="minorHAnsi" w:hAnsiTheme="minorHAnsi" w:cs="Arial"/>
                <w:szCs w:val="20"/>
              </w:rPr>
              <w:t>Longitud</w:t>
            </w:r>
          </w:p>
        </w:tc>
        <w:tc>
          <w:tcPr>
            <w:tcW w:w="3401" w:type="dxa"/>
            <w:shd w:val="clear" w:color="auto" w:fill="BFBFBF" w:themeFill="background1" w:themeFillShade="BF"/>
            <w:vAlign w:val="center"/>
          </w:tcPr>
          <w:p w14:paraId="47DECA9E" w14:textId="2227B4D2" w:rsidR="00F701C8" w:rsidRPr="005C1AB4" w:rsidRDefault="00F701C8" w:rsidP="004B2CF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Observaciones</w:t>
            </w:r>
          </w:p>
        </w:tc>
      </w:tr>
      <w:tr w:rsidR="00F701C8" w:rsidRPr="00BC47D7" w14:paraId="664EE3C1" w14:textId="490FE63D" w:rsidTr="00666F48">
        <w:trPr>
          <w:trHeight w:val="64"/>
          <w:jc w:val="center"/>
        </w:trPr>
        <w:tc>
          <w:tcPr>
            <w:tcW w:w="722" w:type="dxa"/>
            <w:noWrap/>
            <w:vAlign w:val="center"/>
          </w:tcPr>
          <w:p w14:paraId="664EE3BD" w14:textId="77777777" w:rsidR="00F701C8" w:rsidRPr="00BC47D7" w:rsidRDefault="00F701C8" w:rsidP="004B2CF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1</w:t>
            </w:r>
          </w:p>
        </w:tc>
        <w:tc>
          <w:tcPr>
            <w:tcW w:w="1623" w:type="dxa"/>
            <w:vAlign w:val="center"/>
          </w:tcPr>
          <w:p w14:paraId="664EE3BE" w14:textId="77777777" w:rsidR="00F701C8" w:rsidRPr="00BC47D7" w:rsidRDefault="00F701C8" w:rsidP="004B2CF6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Cadena de dependencia</w:t>
            </w:r>
          </w:p>
        </w:tc>
        <w:tc>
          <w:tcPr>
            <w:tcW w:w="1418" w:type="dxa"/>
            <w:noWrap/>
            <w:vAlign w:val="center"/>
          </w:tcPr>
          <w:p w14:paraId="664EE3BF" w14:textId="505BE3D1" w:rsidR="00F701C8" w:rsidRPr="00BC47D7" w:rsidRDefault="00F701C8" w:rsidP="0057611A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1134" w:type="dxa"/>
            <w:noWrap/>
            <w:vAlign w:val="center"/>
          </w:tcPr>
          <w:p w14:paraId="664EE3C0" w14:textId="1131AAD9" w:rsidR="00F701C8" w:rsidRPr="00BC47D7" w:rsidRDefault="0031354A" w:rsidP="004B2CF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20</w:t>
            </w:r>
          </w:p>
        </w:tc>
        <w:tc>
          <w:tcPr>
            <w:tcW w:w="3401" w:type="dxa"/>
            <w:vAlign w:val="center"/>
          </w:tcPr>
          <w:p w14:paraId="0200A002" w14:textId="1B67288E" w:rsidR="00F701C8" w:rsidRPr="00BC47D7" w:rsidRDefault="00666F48" w:rsidP="00666F48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Admite valores alfanuméricos, sin caracteres especiales.</w:t>
            </w:r>
          </w:p>
        </w:tc>
      </w:tr>
      <w:tr w:rsidR="00F701C8" w:rsidRPr="00BC47D7" w14:paraId="664EE3C6" w14:textId="6D072B24" w:rsidTr="00666F48">
        <w:trPr>
          <w:trHeight w:val="64"/>
          <w:jc w:val="center"/>
        </w:trPr>
        <w:tc>
          <w:tcPr>
            <w:tcW w:w="722" w:type="dxa"/>
            <w:noWrap/>
            <w:vAlign w:val="center"/>
          </w:tcPr>
          <w:p w14:paraId="664EE3C2" w14:textId="77777777" w:rsidR="00F701C8" w:rsidRPr="00BC47D7" w:rsidRDefault="00F701C8" w:rsidP="004B2CF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2</w:t>
            </w:r>
          </w:p>
        </w:tc>
        <w:tc>
          <w:tcPr>
            <w:tcW w:w="1623" w:type="dxa"/>
            <w:noWrap/>
            <w:vAlign w:val="center"/>
          </w:tcPr>
          <w:p w14:paraId="664EE3C3" w14:textId="77777777" w:rsidR="00F701C8" w:rsidRPr="00BC47D7" w:rsidRDefault="00F701C8" w:rsidP="004B2CF6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Descripción</w:t>
            </w:r>
          </w:p>
        </w:tc>
        <w:tc>
          <w:tcPr>
            <w:tcW w:w="1418" w:type="dxa"/>
            <w:noWrap/>
            <w:vAlign w:val="center"/>
          </w:tcPr>
          <w:p w14:paraId="664EE3C4" w14:textId="443F6D96" w:rsidR="00F701C8" w:rsidRPr="00BC47D7" w:rsidRDefault="00F701C8" w:rsidP="0057611A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1134" w:type="dxa"/>
            <w:noWrap/>
            <w:vAlign w:val="center"/>
          </w:tcPr>
          <w:p w14:paraId="664EE3C5" w14:textId="6B3D473C" w:rsidR="00F701C8" w:rsidRPr="00BC47D7" w:rsidRDefault="00155E39" w:rsidP="00155E39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300</w:t>
            </w:r>
          </w:p>
        </w:tc>
        <w:tc>
          <w:tcPr>
            <w:tcW w:w="3401" w:type="dxa"/>
            <w:vAlign w:val="center"/>
          </w:tcPr>
          <w:p w14:paraId="470EE9AF" w14:textId="6F4BC402" w:rsidR="00F701C8" w:rsidRPr="00BC47D7" w:rsidRDefault="00666F48" w:rsidP="00666F48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Solo admite caracteres alfanuméricos sin caracteres especiales. </w:t>
            </w:r>
          </w:p>
        </w:tc>
      </w:tr>
    </w:tbl>
    <w:p w14:paraId="664EE3C7" w14:textId="0D516753" w:rsidR="00B700FF" w:rsidRDefault="00B700FF" w:rsidP="0010667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0" w:name="_Toc487587678"/>
      <w:bookmarkStart w:id="131" w:name="_Toc484421943"/>
      <w:bookmarkStart w:id="132" w:name="_Toc371934694"/>
      <w:r w:rsidRPr="00B700FF">
        <w:rPr>
          <w:rFonts w:asciiTheme="minorHAnsi" w:hAnsiTheme="minorHAnsi" w:cstheme="minorHAnsi"/>
          <w:sz w:val="20"/>
        </w:rPr>
        <w:t xml:space="preserve">V03 Validar </w:t>
      </w:r>
      <w:r w:rsidR="007555F5">
        <w:rPr>
          <w:rFonts w:asciiTheme="minorHAnsi" w:hAnsiTheme="minorHAnsi" w:cstheme="minorHAnsi"/>
          <w:sz w:val="20"/>
        </w:rPr>
        <w:t>datos únicos</w:t>
      </w:r>
      <w:bookmarkEnd w:id="130"/>
      <w:r w:rsidR="007555F5" w:rsidRPr="00B700FF">
        <w:rPr>
          <w:rFonts w:asciiTheme="minorHAnsi" w:hAnsiTheme="minorHAnsi" w:cstheme="minorHAnsi"/>
          <w:sz w:val="20"/>
        </w:rPr>
        <w:t xml:space="preserve"> </w:t>
      </w:r>
      <w:bookmarkEnd w:id="131"/>
    </w:p>
    <w:p w14:paraId="1A794340" w14:textId="5CD1157B" w:rsidR="007555F5" w:rsidRPr="00B700FF" w:rsidRDefault="007555F5" w:rsidP="007555F5">
      <w:pPr>
        <w:ind w:left="360"/>
      </w:pPr>
      <w:r>
        <w:rPr>
          <w:rFonts w:asciiTheme="minorHAnsi" w:hAnsiTheme="minorHAnsi" w:cstheme="minorHAnsi"/>
          <w:szCs w:val="20"/>
        </w:rPr>
        <w:t>Validar que no se permitan registrar datos duplicados.</w:t>
      </w:r>
    </w:p>
    <w:p w14:paraId="39DFB6E7" w14:textId="16030170" w:rsidR="007555F5" w:rsidRDefault="007555F5" w:rsidP="007555F5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3" w:name="_Toc487587679"/>
      <w:r w:rsidRPr="00B700FF">
        <w:rPr>
          <w:rFonts w:asciiTheme="minorHAnsi" w:hAnsiTheme="minorHAnsi" w:cstheme="minorHAnsi"/>
          <w:sz w:val="20"/>
        </w:rPr>
        <w:t>V0</w:t>
      </w:r>
      <w:r>
        <w:rPr>
          <w:rFonts w:asciiTheme="minorHAnsi" w:hAnsiTheme="minorHAnsi" w:cstheme="minorHAnsi"/>
          <w:sz w:val="20"/>
        </w:rPr>
        <w:t>4 Validar cadena de dependencia</w:t>
      </w:r>
      <w:bookmarkEnd w:id="133"/>
    </w:p>
    <w:p w14:paraId="5C320997" w14:textId="505C5A62" w:rsidR="007555F5" w:rsidRPr="00965191" w:rsidRDefault="007555F5" w:rsidP="00965191">
      <w:pPr>
        <w:ind w:left="360"/>
        <w:rPr>
          <w:rFonts w:asciiTheme="minorHAnsi" w:hAnsiTheme="minorHAnsi" w:cstheme="minorHAnsi"/>
        </w:rPr>
      </w:pPr>
      <w:r w:rsidRPr="00965191">
        <w:rPr>
          <w:rFonts w:asciiTheme="minorHAnsi" w:hAnsiTheme="minorHAnsi" w:cstheme="minorHAnsi"/>
        </w:rPr>
        <w:t>Validar que no se duplique la cadena de dependencia.</w:t>
      </w:r>
    </w:p>
    <w:p w14:paraId="5678935C" w14:textId="169A174B" w:rsidR="007555F5" w:rsidRPr="00B700FF" w:rsidRDefault="007555F5" w:rsidP="007555F5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4" w:name="_Toc487587680"/>
      <w:r>
        <w:rPr>
          <w:rFonts w:asciiTheme="minorHAnsi" w:hAnsiTheme="minorHAnsi" w:cstheme="minorHAnsi"/>
          <w:sz w:val="20"/>
        </w:rPr>
        <w:t>V05</w:t>
      </w:r>
      <w:r w:rsidRPr="00B700FF">
        <w:rPr>
          <w:rFonts w:asciiTheme="minorHAnsi" w:hAnsiTheme="minorHAnsi" w:cstheme="minorHAnsi"/>
          <w:sz w:val="20"/>
        </w:rPr>
        <w:t xml:space="preserve"> Validar </w:t>
      </w:r>
      <w:r>
        <w:rPr>
          <w:rFonts w:asciiTheme="minorHAnsi" w:hAnsiTheme="minorHAnsi" w:cstheme="minorHAnsi"/>
          <w:sz w:val="20"/>
        </w:rPr>
        <w:t>existencia</w:t>
      </w:r>
      <w:bookmarkEnd w:id="134"/>
    </w:p>
    <w:p w14:paraId="664EE3C8" w14:textId="68EDBFD5" w:rsidR="00B700FF" w:rsidRDefault="007555F5" w:rsidP="00B700FF">
      <w:pPr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szCs w:val="20"/>
        </w:rPr>
        <w:t>Validar que el registro no esté siendo utilizado, “No se puede modificar la cadena de dependencia porque está siendo ocupado por una cuota o un recibo, favor de validar la información. Contacte a su administrador”</w:t>
      </w:r>
      <w:r w:rsidR="00637F90">
        <w:rPr>
          <w:rFonts w:asciiTheme="minorHAnsi" w:hAnsiTheme="minorHAnsi" w:cstheme="minorHAnsi"/>
          <w:color w:val="000000" w:themeColor="text1"/>
        </w:rPr>
        <w:t>.</w:t>
      </w:r>
    </w:p>
    <w:p w14:paraId="5F2263F5" w14:textId="319596BC" w:rsidR="00A6015C" w:rsidRPr="001A085D" w:rsidRDefault="00155E39" w:rsidP="0010667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5" w:name="_Toc484712646"/>
      <w:bookmarkStart w:id="136" w:name="_Toc487587681"/>
      <w:r>
        <w:rPr>
          <w:rFonts w:asciiTheme="minorHAnsi" w:hAnsiTheme="minorHAnsi" w:cstheme="minorHAnsi"/>
          <w:color w:val="000000" w:themeColor="text1"/>
          <w:sz w:val="20"/>
        </w:rPr>
        <w:t>V06</w:t>
      </w:r>
      <w:r w:rsidR="00A6015C" w:rsidRPr="001A085D">
        <w:rPr>
          <w:rFonts w:asciiTheme="minorHAnsi" w:hAnsiTheme="minorHAnsi" w:cstheme="minorHAnsi"/>
          <w:color w:val="000000" w:themeColor="text1"/>
          <w:sz w:val="20"/>
        </w:rPr>
        <w:t xml:space="preserve"> Validar selección de filtro</w:t>
      </w:r>
      <w:bookmarkEnd w:id="135"/>
      <w:bookmarkEnd w:id="136"/>
    </w:p>
    <w:p w14:paraId="4561A2BE" w14:textId="77777777" w:rsidR="00A6015C" w:rsidRPr="001A085D" w:rsidRDefault="00A6015C" w:rsidP="00A6015C">
      <w:pPr>
        <w:ind w:left="360"/>
        <w:rPr>
          <w:rFonts w:asciiTheme="minorHAnsi" w:hAnsiTheme="minorHAnsi" w:cstheme="minorHAnsi"/>
          <w:color w:val="000000" w:themeColor="text1"/>
        </w:rPr>
      </w:pPr>
      <w:r w:rsidRPr="001A085D">
        <w:rPr>
          <w:rFonts w:asciiTheme="minorHAnsi" w:hAnsiTheme="minorHAnsi" w:cstheme="minorHAnsi"/>
          <w:color w:val="000000" w:themeColor="text1"/>
        </w:rPr>
        <w:t>Validar que para la búsqueda se haya seleccionado al menos un filtro.</w:t>
      </w:r>
    </w:p>
    <w:p w14:paraId="4DAD2CB6" w14:textId="571C8F40" w:rsidR="00A6015C" w:rsidRPr="001A085D" w:rsidRDefault="00155E39" w:rsidP="0010667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7" w:name="_Toc484712647"/>
      <w:bookmarkStart w:id="138" w:name="_Toc487587682"/>
      <w:r>
        <w:rPr>
          <w:rFonts w:asciiTheme="minorHAnsi" w:hAnsiTheme="minorHAnsi" w:cstheme="minorHAnsi"/>
          <w:color w:val="000000" w:themeColor="text1"/>
          <w:sz w:val="20"/>
        </w:rPr>
        <w:t>V07</w:t>
      </w:r>
      <w:r w:rsidR="00A6015C" w:rsidRPr="001A085D">
        <w:rPr>
          <w:rFonts w:asciiTheme="minorHAnsi" w:hAnsiTheme="minorHAnsi" w:cstheme="minorHAnsi"/>
          <w:color w:val="000000" w:themeColor="text1"/>
          <w:sz w:val="20"/>
        </w:rPr>
        <w:t xml:space="preserve"> Validar selección de estatus</w:t>
      </w:r>
      <w:bookmarkEnd w:id="137"/>
      <w:bookmarkEnd w:id="138"/>
    </w:p>
    <w:p w14:paraId="07992C38" w14:textId="77777777" w:rsidR="00A6015C" w:rsidRPr="001A085D" w:rsidRDefault="00A6015C" w:rsidP="00A6015C">
      <w:pPr>
        <w:ind w:left="360"/>
        <w:rPr>
          <w:rFonts w:asciiTheme="minorHAnsi" w:hAnsiTheme="minorHAnsi" w:cstheme="minorHAnsi"/>
          <w:color w:val="000000" w:themeColor="text1"/>
        </w:rPr>
      </w:pPr>
      <w:r w:rsidRPr="001A085D">
        <w:rPr>
          <w:rFonts w:asciiTheme="minorHAnsi" w:hAnsiTheme="minorHAnsi" w:cstheme="minorHAnsi"/>
          <w:color w:val="000000" w:themeColor="text1"/>
        </w:rPr>
        <w:t>Validar que para la búsqueda por estatus se haya seleccionado Activo o Inactivo.</w:t>
      </w:r>
    </w:p>
    <w:p w14:paraId="1A421B9D" w14:textId="730DD740" w:rsidR="00A6015C" w:rsidRPr="001A085D" w:rsidRDefault="00155E39" w:rsidP="0010667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9" w:name="_Toc484712648"/>
      <w:bookmarkStart w:id="140" w:name="_Toc487587683"/>
      <w:r>
        <w:rPr>
          <w:rFonts w:asciiTheme="minorHAnsi" w:hAnsiTheme="minorHAnsi" w:cstheme="minorHAnsi"/>
          <w:color w:val="000000" w:themeColor="text1"/>
          <w:sz w:val="20"/>
        </w:rPr>
        <w:t>V08</w:t>
      </w:r>
      <w:r w:rsidR="00A6015C" w:rsidRPr="001A085D">
        <w:rPr>
          <w:rFonts w:asciiTheme="minorHAnsi" w:hAnsiTheme="minorHAnsi" w:cstheme="minorHAnsi"/>
          <w:color w:val="000000" w:themeColor="text1"/>
          <w:sz w:val="20"/>
        </w:rPr>
        <w:t xml:space="preserve"> Validar </w:t>
      </w:r>
      <w:bookmarkEnd w:id="139"/>
      <w:r w:rsidR="00D955A6">
        <w:rPr>
          <w:rFonts w:asciiTheme="minorHAnsi" w:hAnsiTheme="minorHAnsi" w:cstheme="minorHAnsi"/>
          <w:color w:val="000000" w:themeColor="text1"/>
          <w:sz w:val="20"/>
        </w:rPr>
        <w:t>cadena</w:t>
      </w:r>
      <w:bookmarkEnd w:id="140"/>
    </w:p>
    <w:p w14:paraId="752A2382" w14:textId="1C14C019" w:rsidR="00A6015C" w:rsidRPr="001E6D4B" w:rsidRDefault="00A6015C" w:rsidP="00A6015C">
      <w:pPr>
        <w:ind w:left="360"/>
        <w:rPr>
          <w:rFonts w:asciiTheme="minorHAnsi" w:hAnsiTheme="minorHAnsi" w:cstheme="minorHAnsi"/>
          <w:color w:val="000000" w:themeColor="text1"/>
        </w:rPr>
      </w:pPr>
      <w:r w:rsidRPr="001A085D">
        <w:rPr>
          <w:rFonts w:asciiTheme="minorHAnsi" w:hAnsiTheme="minorHAnsi" w:cstheme="minorHAnsi"/>
          <w:color w:val="000000" w:themeColor="text1"/>
        </w:rPr>
        <w:t xml:space="preserve">Validar que para la búsqueda por </w:t>
      </w:r>
      <w:r w:rsidR="00D955A6">
        <w:rPr>
          <w:rFonts w:asciiTheme="minorHAnsi" w:hAnsiTheme="minorHAnsi" w:cstheme="minorHAnsi"/>
          <w:color w:val="000000" w:themeColor="text1"/>
        </w:rPr>
        <w:t>cadena</w:t>
      </w:r>
      <w:r w:rsidRPr="001A085D">
        <w:rPr>
          <w:rFonts w:asciiTheme="minorHAnsi" w:hAnsiTheme="minorHAnsi" w:cstheme="minorHAnsi"/>
          <w:color w:val="000000" w:themeColor="text1"/>
        </w:rPr>
        <w:t xml:space="preserve"> </w:t>
      </w:r>
      <w:r w:rsidR="00D955A6">
        <w:rPr>
          <w:rFonts w:asciiTheme="minorHAnsi" w:hAnsiTheme="minorHAnsi" w:cstheme="minorHAnsi"/>
          <w:color w:val="000000" w:themeColor="text1"/>
        </w:rPr>
        <w:t xml:space="preserve">se haya </w:t>
      </w:r>
      <w:r w:rsidR="00155E39">
        <w:rPr>
          <w:rFonts w:asciiTheme="minorHAnsi" w:hAnsiTheme="minorHAnsi" w:cstheme="minorHAnsi"/>
          <w:color w:val="000000" w:themeColor="text1"/>
        </w:rPr>
        <w:t>ingresado al menos 4 caracteres</w:t>
      </w:r>
      <w:r w:rsidRPr="001A085D">
        <w:rPr>
          <w:rFonts w:asciiTheme="minorHAnsi" w:hAnsiTheme="minorHAnsi" w:cstheme="minorHAnsi"/>
          <w:color w:val="000000" w:themeColor="text1"/>
        </w:rPr>
        <w:t>.</w:t>
      </w:r>
    </w:p>
    <w:p w14:paraId="120A1C48" w14:textId="77777777" w:rsidR="00A6015C" w:rsidRPr="00B21BDE" w:rsidRDefault="00A6015C" w:rsidP="00B700FF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664EE3C9" w14:textId="77777777" w:rsidR="00F51080" w:rsidRDefault="00F51080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664EE3CA" w14:textId="77777777" w:rsidR="00D16B4F" w:rsidRPr="00AD37DD" w:rsidRDefault="00D16B4F" w:rsidP="0010667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line="276" w:lineRule="auto"/>
        <w:jc w:val="left"/>
        <w:rPr>
          <w:rFonts w:asciiTheme="minorHAnsi" w:hAnsiTheme="minorHAnsi" w:cstheme="minorHAnsi"/>
          <w:sz w:val="20"/>
        </w:rPr>
      </w:pPr>
      <w:bookmarkStart w:id="141" w:name="_Toc487587684"/>
      <w:r w:rsidRPr="00AD37DD">
        <w:rPr>
          <w:rFonts w:asciiTheme="minorHAnsi" w:hAnsiTheme="minorHAnsi" w:cstheme="minorHAnsi"/>
          <w:sz w:val="20"/>
        </w:rPr>
        <w:lastRenderedPageBreak/>
        <w:t>Criterios de Aceptación</w:t>
      </w:r>
      <w:bookmarkEnd w:id="132"/>
      <w:bookmarkEnd w:id="141"/>
      <w:r w:rsidRPr="00AD37DD">
        <w:rPr>
          <w:rFonts w:asciiTheme="minorHAnsi" w:hAnsiTheme="minorHAnsi" w:cstheme="minorHAnsi"/>
          <w:sz w:val="20"/>
        </w:rPr>
        <w:t xml:space="preserve"> </w:t>
      </w:r>
    </w:p>
    <w:p w14:paraId="664EE3CB" w14:textId="1D4B425F" w:rsidR="00807179" w:rsidRPr="00DE0906" w:rsidRDefault="004B2CF6" w:rsidP="00DE0906">
      <w:pPr>
        <w:rPr>
          <w:rFonts w:asciiTheme="minorHAnsi" w:hAnsiTheme="minorHAnsi" w:cstheme="minorHAnsi"/>
        </w:rPr>
      </w:pPr>
      <w:r w:rsidRPr="00DE0906">
        <w:rPr>
          <w:rFonts w:asciiTheme="minorHAnsi" w:hAnsiTheme="minorHAnsi" w:cstheme="minorHAnsi"/>
        </w:rPr>
        <w:t>FUNC-DGAPF-041</w:t>
      </w:r>
      <w:r w:rsidR="00DE0906">
        <w:rPr>
          <w:rFonts w:asciiTheme="minorHAnsi" w:hAnsiTheme="minorHAnsi" w:cstheme="minorHAnsi"/>
        </w:rPr>
        <w:t xml:space="preserve">: </w:t>
      </w:r>
      <w:r w:rsidR="00807179" w:rsidRPr="00DE0906">
        <w:rPr>
          <w:rFonts w:asciiTheme="minorHAnsi" w:hAnsiTheme="minorHAnsi" w:cstheme="minorHAnsi"/>
        </w:rPr>
        <w:t xml:space="preserve">Validar que el sistema </w:t>
      </w:r>
      <w:r w:rsidR="00564B24" w:rsidRPr="00DE0906">
        <w:rPr>
          <w:rFonts w:asciiTheme="minorHAnsi" w:hAnsiTheme="minorHAnsi" w:cstheme="minorHAnsi"/>
        </w:rPr>
        <w:t>permita crear</w:t>
      </w:r>
      <w:r w:rsidR="00807179" w:rsidRPr="00DE0906">
        <w:rPr>
          <w:rFonts w:asciiTheme="minorHAnsi" w:hAnsiTheme="minorHAnsi" w:cstheme="minorHAnsi"/>
        </w:rPr>
        <w:t xml:space="preserve"> una cadena de dependencia.</w:t>
      </w:r>
    </w:p>
    <w:p w14:paraId="664EE3CC" w14:textId="6B3DF6DF" w:rsidR="00807179" w:rsidRPr="00DE0906" w:rsidRDefault="004B2CF6" w:rsidP="00DE0906">
      <w:pPr>
        <w:rPr>
          <w:rFonts w:asciiTheme="minorHAnsi" w:hAnsiTheme="minorHAnsi" w:cstheme="minorHAnsi"/>
        </w:rPr>
      </w:pPr>
      <w:r w:rsidRPr="00DE0906">
        <w:rPr>
          <w:rFonts w:asciiTheme="minorHAnsi" w:hAnsiTheme="minorHAnsi" w:cstheme="minorHAnsi"/>
        </w:rPr>
        <w:t>FUNC-DGAPF-042</w:t>
      </w:r>
      <w:r w:rsidR="00DE0906">
        <w:rPr>
          <w:rFonts w:asciiTheme="minorHAnsi" w:hAnsiTheme="minorHAnsi" w:cstheme="minorHAnsi"/>
        </w:rPr>
        <w:t xml:space="preserve">: </w:t>
      </w:r>
      <w:r w:rsidR="00807179" w:rsidRPr="00DE0906">
        <w:rPr>
          <w:rFonts w:asciiTheme="minorHAnsi" w:hAnsiTheme="minorHAnsi" w:cstheme="minorHAnsi"/>
        </w:rPr>
        <w:t xml:space="preserve">Validar que el sistema </w:t>
      </w:r>
      <w:r w:rsidR="00564B24" w:rsidRPr="00DE0906">
        <w:rPr>
          <w:rFonts w:asciiTheme="minorHAnsi" w:hAnsiTheme="minorHAnsi" w:cstheme="minorHAnsi"/>
        </w:rPr>
        <w:t>permita consultar</w:t>
      </w:r>
      <w:r w:rsidR="00807179" w:rsidRPr="00DE0906">
        <w:rPr>
          <w:rFonts w:asciiTheme="minorHAnsi" w:hAnsiTheme="minorHAnsi" w:cstheme="minorHAnsi"/>
        </w:rPr>
        <w:t xml:space="preserve"> las cadenas de dependencia.</w:t>
      </w:r>
    </w:p>
    <w:p w14:paraId="664EE3CD" w14:textId="4334CA57" w:rsidR="00807179" w:rsidRPr="00DE0906" w:rsidRDefault="004B2CF6" w:rsidP="00DE0906">
      <w:pPr>
        <w:rPr>
          <w:rFonts w:asciiTheme="minorHAnsi" w:hAnsiTheme="minorHAnsi" w:cstheme="minorHAnsi"/>
        </w:rPr>
      </w:pPr>
      <w:r w:rsidRPr="00DE0906">
        <w:rPr>
          <w:rFonts w:asciiTheme="minorHAnsi" w:hAnsiTheme="minorHAnsi" w:cstheme="minorHAnsi"/>
        </w:rPr>
        <w:t>FUNC-DGAPF-043</w:t>
      </w:r>
      <w:r w:rsidR="00DE0906">
        <w:rPr>
          <w:rFonts w:asciiTheme="minorHAnsi" w:hAnsiTheme="minorHAnsi" w:cstheme="minorHAnsi"/>
        </w:rPr>
        <w:t xml:space="preserve">: </w:t>
      </w:r>
      <w:r w:rsidR="00807179" w:rsidRPr="00DE0906">
        <w:rPr>
          <w:rFonts w:asciiTheme="minorHAnsi" w:hAnsiTheme="minorHAnsi" w:cstheme="minorHAnsi"/>
        </w:rPr>
        <w:t xml:space="preserve">Validar que el sistema </w:t>
      </w:r>
      <w:r w:rsidR="00564B24" w:rsidRPr="00DE0906">
        <w:rPr>
          <w:rFonts w:asciiTheme="minorHAnsi" w:hAnsiTheme="minorHAnsi" w:cstheme="minorHAnsi"/>
        </w:rPr>
        <w:t>permita modificar</w:t>
      </w:r>
      <w:r w:rsidR="00807179" w:rsidRPr="00DE0906">
        <w:rPr>
          <w:rFonts w:asciiTheme="minorHAnsi" w:hAnsiTheme="minorHAnsi" w:cstheme="minorHAnsi"/>
        </w:rPr>
        <w:t xml:space="preserve"> una cadena de dependencia.</w:t>
      </w:r>
    </w:p>
    <w:p w14:paraId="664EE3CE" w14:textId="4DDD2C1C" w:rsidR="00807179" w:rsidRPr="00DE0906" w:rsidRDefault="004B2CF6" w:rsidP="00DE0906">
      <w:pPr>
        <w:rPr>
          <w:rFonts w:asciiTheme="minorHAnsi" w:hAnsiTheme="minorHAnsi" w:cstheme="minorHAnsi"/>
        </w:rPr>
      </w:pPr>
      <w:r w:rsidRPr="00DE0906">
        <w:rPr>
          <w:rFonts w:asciiTheme="minorHAnsi" w:hAnsiTheme="minorHAnsi" w:cstheme="minorHAnsi"/>
        </w:rPr>
        <w:t>FUNC-DGAPF-044</w:t>
      </w:r>
      <w:r w:rsidR="00DE0906">
        <w:rPr>
          <w:rFonts w:asciiTheme="minorHAnsi" w:hAnsiTheme="minorHAnsi" w:cstheme="minorHAnsi"/>
        </w:rPr>
        <w:t xml:space="preserve">: </w:t>
      </w:r>
      <w:r w:rsidR="00807179" w:rsidRPr="00DE0906">
        <w:rPr>
          <w:rFonts w:asciiTheme="minorHAnsi" w:hAnsiTheme="minorHAnsi" w:cstheme="minorHAnsi"/>
        </w:rPr>
        <w:t xml:space="preserve">Validar que el sistema </w:t>
      </w:r>
      <w:r w:rsidR="00564B24" w:rsidRPr="00DE0906">
        <w:rPr>
          <w:rFonts w:asciiTheme="minorHAnsi" w:hAnsiTheme="minorHAnsi" w:cstheme="minorHAnsi"/>
        </w:rPr>
        <w:t xml:space="preserve">permita </w:t>
      </w:r>
      <w:r w:rsidR="009C7FF8">
        <w:rPr>
          <w:rFonts w:ascii="Calibri" w:hAnsi="Calibri" w:cs="Calibri"/>
          <w:color w:val="000000"/>
          <w:szCs w:val="20"/>
        </w:rPr>
        <w:t xml:space="preserve">cambiar el estatus (Activar / Desactivar) </w:t>
      </w:r>
      <w:r w:rsidR="00807179" w:rsidRPr="00DE0906">
        <w:rPr>
          <w:rFonts w:asciiTheme="minorHAnsi" w:hAnsiTheme="minorHAnsi" w:cstheme="minorHAnsi"/>
        </w:rPr>
        <w:t>de una cadena de dependencia.</w:t>
      </w:r>
    </w:p>
    <w:p w14:paraId="664EE3CF" w14:textId="77777777" w:rsidR="00D16B4F" w:rsidRDefault="00D16B4F" w:rsidP="0010667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line="276" w:lineRule="auto"/>
        <w:jc w:val="left"/>
        <w:rPr>
          <w:rFonts w:asciiTheme="minorHAnsi" w:hAnsiTheme="minorHAnsi" w:cstheme="minorHAnsi"/>
          <w:sz w:val="20"/>
        </w:rPr>
      </w:pPr>
      <w:bookmarkStart w:id="142" w:name="_Toc371934695"/>
      <w:bookmarkStart w:id="143" w:name="_Toc289774391"/>
      <w:bookmarkStart w:id="144" w:name="_Toc487587685"/>
      <w:r w:rsidRPr="00AD37DD">
        <w:rPr>
          <w:rFonts w:asciiTheme="minorHAnsi" w:hAnsiTheme="minorHAnsi" w:cstheme="minorHAnsi"/>
          <w:sz w:val="20"/>
        </w:rPr>
        <w:t>Referencias</w:t>
      </w:r>
      <w:bookmarkEnd w:id="142"/>
      <w:bookmarkEnd w:id="143"/>
      <w:bookmarkEnd w:id="144"/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AD37DD" w14:paraId="664EE3D3" w14:textId="77777777" w:rsidTr="00B60FF1">
        <w:tc>
          <w:tcPr>
            <w:tcW w:w="1276" w:type="dxa"/>
            <w:shd w:val="clear" w:color="auto" w:fill="BFBFBF" w:themeFill="background1" w:themeFillShade="BF"/>
          </w:tcPr>
          <w:p w14:paraId="664EE3D0" w14:textId="77777777" w:rsidR="00CC316F" w:rsidRPr="00AD37DD" w:rsidRDefault="00AD37DD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664EE3D1" w14:textId="77777777"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664EE3D2" w14:textId="77777777"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850C88" w:rsidRPr="00AD37DD" w14:paraId="664EE3D7" w14:textId="77777777" w:rsidTr="00B60FF1">
        <w:tc>
          <w:tcPr>
            <w:tcW w:w="1276" w:type="dxa"/>
          </w:tcPr>
          <w:p w14:paraId="664EE3D4" w14:textId="77777777" w:rsidR="00850C88" w:rsidRPr="00AD37DD" w:rsidRDefault="00850C88" w:rsidP="00850C88">
            <w:pPr>
              <w:pStyle w:val="ndice2"/>
            </w:pPr>
            <w:r w:rsidRPr="00AD37DD">
              <w:t>1</w:t>
            </w:r>
          </w:p>
        </w:tc>
        <w:tc>
          <w:tcPr>
            <w:tcW w:w="5812" w:type="dxa"/>
          </w:tcPr>
          <w:p w14:paraId="664EE3D5" w14:textId="77777777" w:rsidR="00850C88" w:rsidRPr="00AD37DD" w:rsidRDefault="00850C88" w:rsidP="00850C88">
            <w:pPr>
              <w:pStyle w:val="ndice2"/>
            </w:pPr>
            <w:r w:rsidRPr="00AD37DD">
              <w:t>Diagrama Conceptual de la Solución Tecnológica (</w:t>
            </w:r>
            <w:r>
              <w:t>DGTI_DST_F_DiagConcepST_CONEC</w:t>
            </w:r>
            <w:r w:rsidRPr="004B2CF6">
              <w:t>II</w:t>
            </w:r>
            <w:r>
              <w:t>.docx</w:t>
            </w:r>
            <w:r w:rsidRPr="00AD37DD">
              <w:t>)</w:t>
            </w:r>
            <w:r>
              <w:t>.</w:t>
            </w:r>
          </w:p>
        </w:tc>
        <w:tc>
          <w:tcPr>
            <w:tcW w:w="2409" w:type="dxa"/>
          </w:tcPr>
          <w:p w14:paraId="664EE3D6" w14:textId="3D9A9DE3" w:rsidR="00850C88" w:rsidRPr="007C13B7" w:rsidRDefault="00850C88" w:rsidP="00850C88">
            <w:pPr>
              <w:pStyle w:val="ndice2"/>
              <w:tabs>
                <w:tab w:val="center" w:pos="1096"/>
              </w:tabs>
            </w:pPr>
            <w:r w:rsidRPr="006E2ED7">
              <w:rPr>
                <w:color w:val="auto"/>
              </w:rPr>
              <w:t>SEGOB</w:t>
            </w:r>
          </w:p>
        </w:tc>
      </w:tr>
      <w:tr w:rsidR="00850C88" w:rsidRPr="00AD37DD" w14:paraId="664EE3DB" w14:textId="77777777" w:rsidTr="00B60FF1">
        <w:tc>
          <w:tcPr>
            <w:tcW w:w="1276" w:type="dxa"/>
          </w:tcPr>
          <w:p w14:paraId="664EE3D8" w14:textId="77777777" w:rsidR="00850C88" w:rsidRPr="00AD37DD" w:rsidRDefault="00850C88" w:rsidP="00850C88">
            <w:pPr>
              <w:pStyle w:val="ndice2"/>
            </w:pPr>
            <w:r w:rsidRPr="00AD37DD">
              <w:t>2</w:t>
            </w:r>
          </w:p>
        </w:tc>
        <w:tc>
          <w:tcPr>
            <w:tcW w:w="5812" w:type="dxa"/>
          </w:tcPr>
          <w:p w14:paraId="664EE3D9" w14:textId="2F01A81D" w:rsidR="00850C88" w:rsidRPr="00AD37DD" w:rsidRDefault="00850C88" w:rsidP="00850C88">
            <w:pPr>
              <w:pStyle w:val="ndice2"/>
            </w:pPr>
            <w:r w:rsidRPr="00AD37DD">
              <w:t>Requerimientos de la Solución Tecnológica (ReqSolTec</w:t>
            </w:r>
            <w:r>
              <w:t>_CONEC</w:t>
            </w:r>
            <w:r w:rsidRPr="00F24850">
              <w:t>II</w:t>
            </w:r>
            <w:r w:rsidR="004B5974">
              <w:t>.</w:t>
            </w:r>
            <w:r w:rsidRPr="00AD37DD">
              <w:t>docx)</w:t>
            </w:r>
            <w:r>
              <w:t>.</w:t>
            </w:r>
          </w:p>
        </w:tc>
        <w:tc>
          <w:tcPr>
            <w:tcW w:w="2409" w:type="dxa"/>
          </w:tcPr>
          <w:p w14:paraId="664EE3DA" w14:textId="17786BFA" w:rsidR="00850C88" w:rsidRPr="007C13B7" w:rsidRDefault="00850C88" w:rsidP="00850C88">
            <w:pPr>
              <w:pStyle w:val="ndice2"/>
            </w:pPr>
            <w:r w:rsidRPr="006E2ED7">
              <w:rPr>
                <w:color w:val="auto"/>
              </w:rPr>
              <w:t>SEGOB</w:t>
            </w:r>
          </w:p>
        </w:tc>
      </w:tr>
      <w:tr w:rsidR="00850C88" w:rsidRPr="00AD37DD" w14:paraId="664EE3DF" w14:textId="77777777" w:rsidTr="009326EB">
        <w:tc>
          <w:tcPr>
            <w:tcW w:w="1276" w:type="dxa"/>
          </w:tcPr>
          <w:p w14:paraId="664EE3DC" w14:textId="77777777" w:rsidR="00850C88" w:rsidRPr="00AD37DD" w:rsidRDefault="00850C88" w:rsidP="00850C88">
            <w:pPr>
              <w:pStyle w:val="ndice2"/>
            </w:pPr>
            <w:r>
              <w:t>3</w:t>
            </w:r>
          </w:p>
        </w:tc>
        <w:tc>
          <w:tcPr>
            <w:tcW w:w="5812" w:type="dxa"/>
            <w:vAlign w:val="bottom"/>
          </w:tcPr>
          <w:p w14:paraId="664EE3DD" w14:textId="77777777" w:rsidR="00850C88" w:rsidRPr="00F24850" w:rsidRDefault="00850C88" w:rsidP="00850C88">
            <w:pPr>
              <w:pStyle w:val="ndice2"/>
            </w:pPr>
            <w:r w:rsidRPr="00F24850">
              <w:t xml:space="preserve">Glosario de </w:t>
            </w:r>
            <w:r>
              <w:t>Términos. (GlosarioTer_CONEC</w:t>
            </w:r>
            <w:r w:rsidRPr="00F24850">
              <w:t>II.docx).</w:t>
            </w:r>
          </w:p>
        </w:tc>
        <w:tc>
          <w:tcPr>
            <w:tcW w:w="2409" w:type="dxa"/>
          </w:tcPr>
          <w:p w14:paraId="664EE3DE" w14:textId="18DBF17D" w:rsidR="00850C88" w:rsidRPr="007C13B7" w:rsidRDefault="00850C88" w:rsidP="00850C88">
            <w:pPr>
              <w:pStyle w:val="ndice2"/>
            </w:pPr>
            <w:r w:rsidRPr="006E2ED7">
              <w:rPr>
                <w:color w:val="auto"/>
              </w:rPr>
              <w:t>SEGOB</w:t>
            </w:r>
          </w:p>
        </w:tc>
      </w:tr>
      <w:tr w:rsidR="00850C88" w:rsidRPr="00AD37DD" w14:paraId="664EE3E3" w14:textId="77777777" w:rsidTr="009326EB">
        <w:tc>
          <w:tcPr>
            <w:tcW w:w="1276" w:type="dxa"/>
          </w:tcPr>
          <w:p w14:paraId="664EE3E0" w14:textId="77777777" w:rsidR="00850C88" w:rsidRPr="00AD37DD" w:rsidRDefault="00850C88" w:rsidP="00850C88">
            <w:pPr>
              <w:pStyle w:val="ndice2"/>
            </w:pPr>
            <w:r>
              <w:t>4</w:t>
            </w:r>
          </w:p>
        </w:tc>
        <w:tc>
          <w:tcPr>
            <w:tcW w:w="5812" w:type="dxa"/>
            <w:vAlign w:val="bottom"/>
          </w:tcPr>
          <w:p w14:paraId="664EE3E1" w14:textId="77777777" w:rsidR="00850C88" w:rsidRPr="00F24850" w:rsidRDefault="00850C88" w:rsidP="00850C88">
            <w:pPr>
              <w:pStyle w:val="ndice2"/>
            </w:pPr>
            <w:r w:rsidRPr="00F24850">
              <w:t xml:space="preserve">Modelo de Flujo </w:t>
            </w:r>
            <w:r>
              <w:t>de Negocios. (ModFlujoNeg_CONEC</w:t>
            </w:r>
            <w:r w:rsidRPr="00F24850">
              <w:t>II.docx).</w:t>
            </w:r>
          </w:p>
        </w:tc>
        <w:tc>
          <w:tcPr>
            <w:tcW w:w="2409" w:type="dxa"/>
          </w:tcPr>
          <w:p w14:paraId="664EE3E2" w14:textId="58792EE0" w:rsidR="00850C88" w:rsidRPr="007C13B7" w:rsidRDefault="00850C88" w:rsidP="00850C88">
            <w:pPr>
              <w:pStyle w:val="ndice2"/>
              <w:rPr>
                <w:lang w:val="es-MX"/>
              </w:rPr>
            </w:pPr>
            <w:r w:rsidRPr="006E2ED7">
              <w:rPr>
                <w:color w:val="auto"/>
              </w:rPr>
              <w:t>SEGOB</w:t>
            </w:r>
          </w:p>
        </w:tc>
      </w:tr>
      <w:tr w:rsidR="00850C88" w:rsidRPr="00AD37DD" w14:paraId="056496E3" w14:textId="77777777" w:rsidTr="009326EB">
        <w:tc>
          <w:tcPr>
            <w:tcW w:w="1276" w:type="dxa"/>
          </w:tcPr>
          <w:p w14:paraId="50CC0787" w14:textId="6BD62687" w:rsidR="00850C88" w:rsidRDefault="00850C88" w:rsidP="00850C88">
            <w:pPr>
              <w:pStyle w:val="ndice2"/>
            </w:pPr>
            <w:r>
              <w:t>5</w:t>
            </w:r>
          </w:p>
        </w:tc>
        <w:tc>
          <w:tcPr>
            <w:tcW w:w="5812" w:type="dxa"/>
            <w:vAlign w:val="bottom"/>
          </w:tcPr>
          <w:p w14:paraId="3E49A02F" w14:textId="1C69E69D" w:rsidR="00850C88" w:rsidRPr="00F24850" w:rsidRDefault="00850C88" w:rsidP="00850C88">
            <w:pPr>
              <w:pStyle w:val="ndice2"/>
            </w:pPr>
            <w:r>
              <w:t>Catálogo de Reglas de Negocio (CataRegNeg_CONECll.docx).</w:t>
            </w:r>
          </w:p>
        </w:tc>
        <w:tc>
          <w:tcPr>
            <w:tcW w:w="2409" w:type="dxa"/>
          </w:tcPr>
          <w:p w14:paraId="2992F242" w14:textId="1FD22270" w:rsidR="00850C88" w:rsidRPr="007C13B7" w:rsidRDefault="00850C88" w:rsidP="00850C88">
            <w:pPr>
              <w:pStyle w:val="ndice2"/>
            </w:pPr>
            <w:r w:rsidRPr="006E2ED7">
              <w:rPr>
                <w:color w:val="auto"/>
              </w:rPr>
              <w:t>SEGOB</w:t>
            </w:r>
          </w:p>
        </w:tc>
      </w:tr>
    </w:tbl>
    <w:p w14:paraId="664EE3E4" w14:textId="16753F77" w:rsidR="00554004" w:rsidRPr="00AD37DD" w:rsidRDefault="00F701C8" w:rsidP="005540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14:paraId="664EE3E5" w14:textId="77777777" w:rsidR="00554004" w:rsidRPr="00AD37DD" w:rsidRDefault="00554004" w:rsidP="00554004">
      <w:pPr>
        <w:rPr>
          <w:rFonts w:asciiTheme="minorHAnsi" w:hAnsiTheme="minorHAnsi" w:cstheme="minorHAnsi"/>
        </w:rPr>
      </w:pPr>
    </w:p>
    <w:p w14:paraId="664EE3E6" w14:textId="77777777" w:rsidR="00CC316F" w:rsidRPr="00AD37DD" w:rsidRDefault="00CC316F" w:rsidP="00554004">
      <w:pPr>
        <w:rPr>
          <w:rFonts w:asciiTheme="minorHAnsi" w:hAnsiTheme="minorHAnsi" w:cstheme="minorHAnsi"/>
        </w:rPr>
      </w:pPr>
    </w:p>
    <w:p w14:paraId="664EE3E7" w14:textId="77777777" w:rsidR="00FE1BEA" w:rsidRDefault="00FE1BEA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45" w:name="_Toc461701862"/>
      <w:r>
        <w:rPr>
          <w:rFonts w:asciiTheme="minorHAnsi" w:hAnsiTheme="minorHAnsi" w:cstheme="minorHAnsi"/>
        </w:rPr>
        <w:br w:type="page"/>
      </w:r>
    </w:p>
    <w:p w14:paraId="24B007B2" w14:textId="214CBBA5" w:rsidR="002007FD" w:rsidRPr="002007FD" w:rsidRDefault="00CC316F" w:rsidP="002007FD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line="276" w:lineRule="auto"/>
        <w:jc w:val="left"/>
        <w:rPr>
          <w:rFonts w:asciiTheme="minorHAnsi" w:hAnsiTheme="minorHAnsi" w:cstheme="minorHAnsi"/>
          <w:sz w:val="20"/>
        </w:rPr>
      </w:pPr>
      <w:bookmarkStart w:id="146" w:name="_Toc487587686"/>
      <w:r w:rsidRPr="00AD37DD">
        <w:rPr>
          <w:rFonts w:asciiTheme="minorHAnsi" w:hAnsiTheme="minorHAnsi" w:cstheme="minorHAnsi"/>
          <w:sz w:val="20"/>
        </w:rPr>
        <w:lastRenderedPageBreak/>
        <w:t>Firmas de Aprobació</w:t>
      </w:r>
      <w:bookmarkEnd w:id="145"/>
      <w:r w:rsidR="002007FD">
        <w:rPr>
          <w:rFonts w:asciiTheme="minorHAnsi" w:hAnsiTheme="minorHAnsi" w:cstheme="minorHAnsi"/>
          <w:sz w:val="20"/>
        </w:rPr>
        <w:t>n</w:t>
      </w:r>
      <w:bookmarkEnd w:id="146"/>
    </w:p>
    <w:p w14:paraId="1023FC74" w14:textId="77777777" w:rsidR="002007FD" w:rsidRDefault="002007FD" w:rsidP="002007FD">
      <w:pPr>
        <w:spacing w:after="0" w:line="240" w:lineRule="auto"/>
        <w:rPr>
          <w:rFonts w:cstheme="minorHAnsi"/>
        </w:rPr>
      </w:pPr>
    </w:p>
    <w:p w14:paraId="4F9897E0" w14:textId="77777777" w:rsidR="002007FD" w:rsidRDefault="002007FD" w:rsidP="002007FD">
      <w:pPr>
        <w:spacing w:after="0" w:line="240" w:lineRule="auto"/>
        <w:rPr>
          <w:rFonts w:cstheme="minorHAnsi"/>
        </w:rPr>
      </w:pPr>
    </w:p>
    <w:p w14:paraId="17C77359" w14:textId="77777777" w:rsidR="002007FD" w:rsidRDefault="002007FD" w:rsidP="002007FD">
      <w:pPr>
        <w:spacing w:after="0" w:line="240" w:lineRule="auto"/>
        <w:rPr>
          <w:rFonts w:cstheme="minorHAnsi"/>
        </w:rPr>
      </w:pPr>
    </w:p>
    <w:p w14:paraId="59A0DEF8" w14:textId="77777777" w:rsidR="002007FD" w:rsidRPr="00F24850" w:rsidRDefault="002007FD" w:rsidP="002007FD">
      <w:pPr>
        <w:spacing w:after="0" w:line="240" w:lineRule="auto"/>
        <w:rPr>
          <w:rFonts w:cstheme="minorHAnsi"/>
        </w:rPr>
      </w:pPr>
    </w:p>
    <w:p w14:paraId="2C074CE2" w14:textId="77777777" w:rsidR="002007FD" w:rsidRDefault="002007FD" w:rsidP="002007FD">
      <w:pPr>
        <w:spacing w:before="0" w:after="0" w:line="240" w:lineRule="auto"/>
        <w:rPr>
          <w:rFonts w:asciiTheme="minorHAnsi" w:hAnsiTheme="minorHAnsi" w:cstheme="minorHAnsi"/>
          <w:szCs w:val="20"/>
        </w:rPr>
      </w:pPr>
    </w:p>
    <w:p w14:paraId="68604ECE" w14:textId="77777777" w:rsidR="00AE431C" w:rsidRPr="002007FD" w:rsidRDefault="00AE431C" w:rsidP="002007FD">
      <w:pPr>
        <w:spacing w:before="0" w:after="0" w:line="240" w:lineRule="auto"/>
        <w:rPr>
          <w:rFonts w:asciiTheme="minorHAnsi" w:hAnsiTheme="minorHAnsi" w:cstheme="minorHAnsi"/>
          <w:szCs w:val="20"/>
        </w:rPr>
      </w:pPr>
    </w:p>
    <w:p w14:paraId="2F1D5225" w14:textId="77777777" w:rsidR="002007FD" w:rsidRPr="002007FD" w:rsidRDefault="002007FD" w:rsidP="002007FD">
      <w:pPr>
        <w:spacing w:before="0"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007FD" w:rsidRPr="002007FD" w14:paraId="63663BB6" w14:textId="77777777" w:rsidTr="009B6C51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12E51954" w14:textId="77777777" w:rsidR="002007FD" w:rsidRPr="002007FD" w:rsidRDefault="002007FD" w:rsidP="002007FD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2007FD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14:paraId="7A0974B8" w14:textId="77777777" w:rsidR="002007FD" w:rsidRPr="002007FD" w:rsidRDefault="002007FD" w:rsidP="002007FD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2007FD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14:paraId="57CFA271" w14:textId="77777777" w:rsidR="002007FD" w:rsidRPr="002007FD" w:rsidRDefault="002007FD" w:rsidP="002007FD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2007FD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53979C98" w14:textId="77777777" w:rsidR="002007FD" w:rsidRPr="002007FD" w:rsidRDefault="002007FD" w:rsidP="002007FD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7A5F615C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2007FD">
              <w:rPr>
                <w:rFonts w:asciiTheme="minorHAnsi" w:hAnsiTheme="minorHAnsi" w:cstheme="minorHAnsi"/>
                <w:szCs w:val="20"/>
              </w:rPr>
              <w:t>Inspector</w:t>
            </w:r>
          </w:p>
          <w:p w14:paraId="38270713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2007FD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14:paraId="4C473918" w14:textId="77777777" w:rsidR="002007FD" w:rsidRPr="002007FD" w:rsidRDefault="002007FD" w:rsidP="002007FD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2007FD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2007FD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2007FD" w:rsidRPr="002007FD" w14:paraId="549F9C58" w14:textId="77777777" w:rsidTr="009B6C51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0DA7D5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007FD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7AEC73BC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007FD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5C20FFF0" w14:textId="77777777" w:rsidR="002007FD" w:rsidRPr="002007FD" w:rsidRDefault="002007FD" w:rsidP="002007FD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2007FD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2007FD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2007FD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790771C7" w14:textId="77777777" w:rsidR="002007FD" w:rsidRPr="002007FD" w:rsidRDefault="002007FD" w:rsidP="002007FD">
            <w:pPr>
              <w:spacing w:before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DA4C619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2007FD">
              <w:rPr>
                <w:rFonts w:asciiTheme="minorHAnsi" w:hAnsiTheme="minorHAnsi" w:cstheme="minorHAnsi"/>
                <w:szCs w:val="20"/>
              </w:rPr>
              <w:t>Subinspector</w:t>
            </w:r>
          </w:p>
          <w:p w14:paraId="255068A7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2007FD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14:paraId="18CB91A8" w14:textId="77777777" w:rsidR="002007FD" w:rsidRPr="002007FD" w:rsidRDefault="002007FD" w:rsidP="002007FD">
            <w:pPr>
              <w:spacing w:before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2007FD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2007FD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2007FD" w:rsidRPr="002007FD" w14:paraId="3D87CC2D" w14:textId="77777777" w:rsidTr="009B6C51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A3DAC4C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007FD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7B07884B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007FD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6B049749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2007FD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2007FD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2A2CB70B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1076EDA7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007FD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1DB0B025" w14:textId="77777777" w:rsidR="002007FD" w:rsidRPr="002007FD" w:rsidRDefault="002007FD" w:rsidP="002007FD">
      <w:pPr>
        <w:spacing w:before="0" w:after="0" w:line="240" w:lineRule="auto"/>
        <w:rPr>
          <w:rFonts w:asciiTheme="minorHAnsi" w:hAnsiTheme="minorHAnsi" w:cstheme="minorHAnsi"/>
          <w:szCs w:val="20"/>
        </w:rPr>
      </w:pPr>
    </w:p>
    <w:p w14:paraId="1E622E18" w14:textId="77777777" w:rsidR="002007FD" w:rsidRPr="002007FD" w:rsidRDefault="002007FD" w:rsidP="002007FD">
      <w:pPr>
        <w:spacing w:before="0"/>
        <w:rPr>
          <w:rFonts w:asciiTheme="minorHAnsi" w:hAnsiTheme="minorHAnsi" w:cstheme="minorHAnsi"/>
          <w:szCs w:val="20"/>
        </w:rPr>
      </w:pPr>
    </w:p>
    <w:p w14:paraId="378F2077" w14:textId="77777777" w:rsidR="002007FD" w:rsidRPr="002007FD" w:rsidRDefault="002007FD" w:rsidP="002007FD">
      <w:pPr>
        <w:spacing w:before="0"/>
        <w:rPr>
          <w:rFonts w:asciiTheme="minorHAnsi" w:hAnsiTheme="minorHAnsi" w:cstheme="minorHAnsi"/>
          <w:szCs w:val="20"/>
        </w:rPr>
      </w:pPr>
    </w:p>
    <w:p w14:paraId="08DD5598" w14:textId="77777777" w:rsidR="002007FD" w:rsidRPr="002007FD" w:rsidRDefault="002007FD" w:rsidP="002007FD">
      <w:pPr>
        <w:spacing w:before="0"/>
        <w:rPr>
          <w:rFonts w:asciiTheme="minorHAnsi" w:hAnsiTheme="minorHAnsi" w:cstheme="minorHAnsi"/>
          <w:szCs w:val="20"/>
        </w:rPr>
      </w:pPr>
    </w:p>
    <w:p w14:paraId="0153E880" w14:textId="77777777" w:rsidR="002007FD" w:rsidRDefault="002007FD" w:rsidP="002007FD">
      <w:pPr>
        <w:spacing w:before="0"/>
        <w:rPr>
          <w:rFonts w:asciiTheme="minorHAnsi" w:hAnsiTheme="minorHAnsi" w:cstheme="minorHAnsi"/>
          <w:szCs w:val="20"/>
        </w:rPr>
      </w:pPr>
    </w:p>
    <w:p w14:paraId="15B553E6" w14:textId="77777777" w:rsidR="00AE431C" w:rsidRPr="002007FD" w:rsidRDefault="00AE431C" w:rsidP="002007FD">
      <w:pPr>
        <w:spacing w:before="0"/>
        <w:rPr>
          <w:rFonts w:asciiTheme="minorHAnsi" w:hAnsiTheme="minorHAnsi" w:cstheme="minorHAnsi"/>
          <w:szCs w:val="20"/>
        </w:rPr>
      </w:pPr>
    </w:p>
    <w:p w14:paraId="0B0B1899" w14:textId="77777777" w:rsidR="002007FD" w:rsidRDefault="002007FD" w:rsidP="002007FD">
      <w:pPr>
        <w:spacing w:before="0"/>
        <w:rPr>
          <w:rFonts w:asciiTheme="minorHAnsi" w:hAnsiTheme="minorHAnsi" w:cstheme="minorHAnsi"/>
          <w:szCs w:val="20"/>
        </w:rPr>
      </w:pPr>
    </w:p>
    <w:p w14:paraId="0B96AE6F" w14:textId="77777777" w:rsidR="002007FD" w:rsidRPr="002007FD" w:rsidRDefault="002007FD" w:rsidP="002007FD">
      <w:pPr>
        <w:spacing w:before="0"/>
        <w:rPr>
          <w:rFonts w:asciiTheme="minorHAnsi" w:hAnsiTheme="minorHAnsi" w:cstheme="minorHAnsi"/>
          <w:szCs w:val="20"/>
        </w:rPr>
      </w:pPr>
    </w:p>
    <w:p w14:paraId="43BB4B7F" w14:textId="77777777" w:rsidR="002007FD" w:rsidRPr="002007FD" w:rsidRDefault="002007FD" w:rsidP="002007FD">
      <w:pPr>
        <w:spacing w:before="0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007FD" w:rsidRPr="002007FD" w14:paraId="5FAF74E1" w14:textId="77777777" w:rsidTr="009B6C51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2DC69118" w14:textId="77777777" w:rsidR="00AE431C" w:rsidRDefault="00AE431C" w:rsidP="00AE431C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José Luis Ramírez Hernández</w:t>
            </w:r>
          </w:p>
          <w:p w14:paraId="1BCEEAA1" w14:textId="35B90303" w:rsidR="002007FD" w:rsidRPr="002007FD" w:rsidRDefault="00AE431C" w:rsidP="00AE431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="Calibri" w:hAnsi="Calibr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6C0BEA58" w14:textId="77777777" w:rsidR="002007FD" w:rsidRPr="002007FD" w:rsidRDefault="002007FD" w:rsidP="002007FD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202A2A3B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007FD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14:paraId="0CA2E171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007FD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2007FD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2007FD" w:rsidRPr="002007FD" w14:paraId="3CCDF873" w14:textId="77777777" w:rsidTr="002007FD">
        <w:trPr>
          <w:trHeight w:val="1884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923CADB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007FD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1D2A1BB6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007FD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7375DB06" w14:textId="77777777" w:rsidR="002007FD" w:rsidRPr="002007FD" w:rsidRDefault="002007FD" w:rsidP="002007FD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B606114" w14:textId="77777777" w:rsidR="002007FD" w:rsidRPr="002007FD" w:rsidRDefault="002007FD" w:rsidP="002007FD">
            <w:pPr>
              <w:spacing w:before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2007FD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14:paraId="0B790553" w14:textId="77777777" w:rsidR="002007FD" w:rsidRPr="002007FD" w:rsidRDefault="002007FD" w:rsidP="002007FD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007FD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14:paraId="51BC3423" w14:textId="77777777" w:rsidR="00AE431C" w:rsidRDefault="00AE431C" w:rsidP="002007FD">
      <w:pPr>
        <w:rPr>
          <w:rFonts w:ascii="Calibri" w:hAnsi="Calibri" w:cstheme="minorHAnsi"/>
          <w:b/>
        </w:rPr>
      </w:pPr>
    </w:p>
    <w:p w14:paraId="7B77CB74" w14:textId="7FF4525C" w:rsidR="002007FD" w:rsidRPr="002007FD" w:rsidRDefault="002007FD" w:rsidP="002007FD">
      <w:pPr>
        <w:rPr>
          <w:rFonts w:ascii="Calibri" w:hAnsi="Calibri" w:cstheme="minorHAnsi"/>
          <w:b/>
        </w:rPr>
      </w:pPr>
      <w:r w:rsidRPr="002007FD">
        <w:rPr>
          <w:rFonts w:ascii="Calibri" w:hAnsi="Calibri" w:cstheme="minorHAnsi"/>
          <w:b/>
        </w:rPr>
        <w:t>Aprobac</w:t>
      </w:r>
      <w:r w:rsidR="00AE431C">
        <w:rPr>
          <w:rFonts w:ascii="Calibri" w:hAnsi="Calibri" w:cstheme="minorHAnsi"/>
          <w:b/>
        </w:rPr>
        <w:t>ión de caso de uso por la DGAPF</w:t>
      </w:r>
      <w:bookmarkStart w:id="147" w:name="_GoBack"/>
      <w:bookmarkEnd w:id="147"/>
    </w:p>
    <w:p w14:paraId="3DC518BA" w14:textId="77777777" w:rsidR="002007FD" w:rsidRPr="002007FD" w:rsidRDefault="002007FD" w:rsidP="002007FD">
      <w:pPr>
        <w:rPr>
          <w:rFonts w:ascii="Calibri" w:hAnsi="Calibri" w:cstheme="minorHAnsi"/>
        </w:rPr>
      </w:pPr>
    </w:p>
    <w:p w14:paraId="4D526D83" w14:textId="77777777" w:rsidR="002007FD" w:rsidRPr="002007FD" w:rsidRDefault="002007FD" w:rsidP="002007FD">
      <w:pPr>
        <w:rPr>
          <w:rFonts w:ascii="Calibri" w:hAnsi="Calibri" w:cstheme="minorHAnsi"/>
        </w:rPr>
      </w:pPr>
    </w:p>
    <w:p w14:paraId="6E40218A" w14:textId="77777777" w:rsidR="002007FD" w:rsidRPr="002007FD" w:rsidRDefault="002007FD" w:rsidP="002007FD">
      <w:pPr>
        <w:rPr>
          <w:rFonts w:ascii="Calibri" w:hAnsi="Calibri" w:cstheme="minorHAnsi"/>
        </w:rPr>
      </w:pPr>
    </w:p>
    <w:p w14:paraId="2D539B01" w14:textId="77777777" w:rsidR="002007FD" w:rsidRDefault="002007FD" w:rsidP="002007FD">
      <w:pPr>
        <w:rPr>
          <w:rFonts w:ascii="Calibri" w:hAnsi="Calibri" w:cstheme="minorHAnsi"/>
        </w:rPr>
      </w:pPr>
    </w:p>
    <w:p w14:paraId="3C2913DB" w14:textId="77777777" w:rsidR="00AE431C" w:rsidRPr="002007FD" w:rsidRDefault="00AE431C" w:rsidP="002007FD">
      <w:pPr>
        <w:rPr>
          <w:rFonts w:ascii="Calibri" w:hAnsi="Calibr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007FD" w:rsidRPr="002007FD" w14:paraId="15B272A8" w14:textId="77777777" w:rsidTr="009B6C51">
        <w:trPr>
          <w:trHeight w:val="111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B6E302E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2007FD">
              <w:rPr>
                <w:rFonts w:ascii="Calibri" w:hAnsi="Calibri" w:cstheme="minorHAnsi"/>
                <w:szCs w:val="20"/>
                <w:lang w:eastAsia="es-MX"/>
              </w:rPr>
              <w:t>Inspector Jefe</w:t>
            </w:r>
          </w:p>
          <w:p w14:paraId="4D3B451A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2007FD">
              <w:rPr>
                <w:rFonts w:ascii="Calibri" w:hAnsi="Calibri" w:cstheme="minorHAnsi"/>
                <w:szCs w:val="20"/>
                <w:lang w:eastAsia="es-MX"/>
              </w:rPr>
              <w:t>José Ramón Reza García</w:t>
            </w:r>
          </w:p>
          <w:p w14:paraId="75D6E1F7" w14:textId="290A959F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2007FD">
              <w:rPr>
                <w:rFonts w:ascii="Calibri" w:hAnsi="Calibri" w:cstheme="minorHAnsi"/>
                <w:szCs w:val="20"/>
                <w:lang w:eastAsia="es-MX"/>
              </w:rPr>
              <w:t>Director</w:t>
            </w:r>
            <w:r w:rsidR="009B6C51">
              <w:rPr>
                <w:rFonts w:ascii="Calibri" w:hAnsi="Calibri" w:cstheme="minorHAnsi"/>
                <w:szCs w:val="20"/>
                <w:lang w:eastAsia="es-MX"/>
              </w:rPr>
              <w:t xml:space="preserve"> General Adjunto de Presupuesto</w:t>
            </w:r>
            <w:r w:rsidRPr="002007FD">
              <w:rPr>
                <w:rFonts w:ascii="Calibri" w:hAnsi="Calibri" w:cstheme="minorHAnsi"/>
                <w:szCs w:val="20"/>
                <w:lang w:eastAsia="es-MX"/>
              </w:rPr>
              <w:t xml:space="preserve"> y Finanzas</w:t>
            </w:r>
          </w:p>
        </w:tc>
        <w:tc>
          <w:tcPr>
            <w:tcW w:w="500" w:type="pct"/>
            <w:shd w:val="clear" w:color="auto" w:fill="FFFFFF"/>
          </w:tcPr>
          <w:p w14:paraId="4FA7B3AB" w14:textId="77777777" w:rsidR="002007FD" w:rsidRPr="002007FD" w:rsidRDefault="002007FD" w:rsidP="002007FD">
            <w:pPr>
              <w:spacing w:before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FA49989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2007FD">
              <w:rPr>
                <w:rFonts w:ascii="Calibri" w:hAnsi="Calibri" w:cstheme="minorHAnsi"/>
                <w:szCs w:val="20"/>
                <w:lang w:eastAsia="es-MX"/>
              </w:rPr>
              <w:t>Inspector</w:t>
            </w:r>
          </w:p>
          <w:p w14:paraId="18A3049F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2007FD">
              <w:rPr>
                <w:rFonts w:ascii="Calibri" w:hAnsi="Calibri" w:cstheme="minorHAnsi"/>
                <w:szCs w:val="20"/>
                <w:lang w:eastAsia="es-MX"/>
              </w:rPr>
              <w:t>Salvador Medina Silva</w:t>
            </w:r>
          </w:p>
          <w:p w14:paraId="40F5184F" w14:textId="77777777" w:rsidR="002007FD" w:rsidRPr="002007FD" w:rsidRDefault="002007FD" w:rsidP="002007FD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2007FD">
              <w:rPr>
                <w:rFonts w:ascii="Calibri" w:hAnsi="Calibri" w:cstheme="minorHAnsi"/>
                <w:szCs w:val="20"/>
                <w:lang w:eastAsia="es-MX"/>
              </w:rPr>
              <w:t>Director de Programación y Presupuesto</w:t>
            </w:r>
          </w:p>
        </w:tc>
      </w:tr>
    </w:tbl>
    <w:p w14:paraId="664EE3EC" w14:textId="77777777" w:rsidR="0034123A" w:rsidRPr="002007FD" w:rsidRDefault="0034123A" w:rsidP="002007FD">
      <w:pPr>
        <w:spacing w:before="0" w:after="0" w:line="240" w:lineRule="auto"/>
        <w:rPr>
          <w:rFonts w:asciiTheme="minorHAnsi" w:hAnsiTheme="minorHAnsi" w:cstheme="minorHAnsi"/>
          <w:szCs w:val="20"/>
        </w:rPr>
      </w:pPr>
    </w:p>
    <w:bookmarkEnd w:id="5"/>
    <w:bookmarkEnd w:id="6"/>
    <w:bookmarkEnd w:id="7"/>
    <w:bookmarkEnd w:id="8"/>
    <w:bookmarkEnd w:id="9"/>
    <w:bookmarkEnd w:id="10"/>
    <w:bookmarkEnd w:id="11"/>
    <w:bookmarkEnd w:id="12"/>
    <w:p w14:paraId="664EE406" w14:textId="77777777" w:rsidR="0034123A" w:rsidRPr="0034123A" w:rsidRDefault="0034123A" w:rsidP="0034123A">
      <w:pPr>
        <w:spacing w:after="0" w:line="240" w:lineRule="auto"/>
        <w:rPr>
          <w:rFonts w:asciiTheme="minorHAnsi" w:hAnsiTheme="minorHAnsi" w:cstheme="minorHAnsi"/>
          <w:szCs w:val="20"/>
        </w:rPr>
      </w:pPr>
    </w:p>
    <w:sectPr w:rsidR="0034123A" w:rsidRPr="0034123A" w:rsidSect="00C254C3">
      <w:headerReference w:type="default" r:id="rId15"/>
      <w:footerReference w:type="default" r:id="rId16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CE3296" w15:done="0"/>
  <w15:commentEx w15:paraId="0AE6D924" w15:done="0"/>
  <w15:commentEx w15:paraId="50A516E6" w15:done="0"/>
  <w15:commentEx w15:paraId="470388AE" w15:done="0"/>
  <w15:commentEx w15:paraId="63EC85B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77AEDB" w14:textId="77777777" w:rsidR="009765E1" w:rsidRDefault="009765E1" w:rsidP="0060039F">
      <w:pPr>
        <w:pStyle w:val="Encabezado"/>
      </w:pPr>
      <w:r>
        <w:separator/>
      </w:r>
    </w:p>
  </w:endnote>
  <w:endnote w:type="continuationSeparator" w:id="0">
    <w:p w14:paraId="0C9F6AED" w14:textId="77777777" w:rsidR="009765E1" w:rsidRDefault="009765E1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9B6C51" w14:paraId="664EE437" w14:textId="77777777" w:rsidTr="00EF0432">
      <w:tc>
        <w:tcPr>
          <w:tcW w:w="3465" w:type="dxa"/>
        </w:tcPr>
        <w:p w14:paraId="664EE434" w14:textId="77777777" w:rsidR="009B6C51" w:rsidRPr="00CD783E" w:rsidRDefault="009B6C51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4EE43F" wp14:editId="664EE440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4EE441" w14:textId="77777777" w:rsidR="009B6C51" w:rsidRPr="00CD783E" w:rsidRDefault="009B6C51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664EE442" w14:textId="77777777" w:rsidR="009B6C51" w:rsidRPr="0070527F" w:rsidRDefault="009B6C51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14:paraId="664EE441" w14:textId="77777777" w:rsidR="009B6C51" w:rsidRPr="00CD783E" w:rsidRDefault="009B6C51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664EE442" w14:textId="77777777" w:rsidR="009B6C51" w:rsidRPr="0070527F" w:rsidRDefault="009B6C51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664EE435" w14:textId="77777777" w:rsidR="009B6C51" w:rsidRPr="00BE4042" w:rsidRDefault="009B6C51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664EE436" w14:textId="77777777" w:rsidR="009B6C51" w:rsidRPr="00CD783E" w:rsidRDefault="009B6C51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9B6C51" w:rsidRPr="00D566C8" w14:paraId="664EE43B" w14:textId="77777777" w:rsidTr="00EF0432">
      <w:tc>
        <w:tcPr>
          <w:tcW w:w="3465" w:type="dxa"/>
        </w:tcPr>
        <w:p w14:paraId="664EE438" w14:textId="77777777" w:rsidR="009B6C51" w:rsidRPr="00BE4042" w:rsidRDefault="009B6C51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664EE439" w14:textId="77777777" w:rsidR="009B6C51" w:rsidRDefault="009B6C51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664EE43A" w14:textId="77777777" w:rsidR="009B6C51" w:rsidRPr="00D566C8" w:rsidRDefault="009B6C51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664EE43C" w14:textId="77777777" w:rsidR="009B6C51" w:rsidRPr="00A65C57" w:rsidRDefault="009B6C51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9E6B1" w14:textId="77777777" w:rsidR="009765E1" w:rsidRDefault="009765E1" w:rsidP="0060039F">
      <w:pPr>
        <w:pStyle w:val="Encabezado"/>
      </w:pPr>
      <w:r>
        <w:separator/>
      </w:r>
    </w:p>
  </w:footnote>
  <w:footnote w:type="continuationSeparator" w:id="0">
    <w:p w14:paraId="2BB2CEF3" w14:textId="77777777" w:rsidR="009765E1" w:rsidRDefault="009765E1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EE40F" w14:textId="77777777" w:rsidR="009B6C51" w:rsidRPr="005B608B" w:rsidRDefault="009B6C51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9B6C51" w:rsidRPr="00780E31" w14:paraId="664EE417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664EE410" w14:textId="77777777" w:rsidR="009B6C51" w:rsidRPr="00780E31" w:rsidRDefault="009B6C51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664EE43D" wp14:editId="664EE43E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664EE411" w14:textId="77777777" w:rsidR="009B6C51" w:rsidRPr="00BE4042" w:rsidRDefault="009B6C51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664EE412" w14:textId="77777777" w:rsidR="009B6C51" w:rsidRPr="00BE4042" w:rsidRDefault="009B6C51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664EE413" w14:textId="77777777" w:rsidR="009B6C51" w:rsidRDefault="009B6C51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664EE414" w14:textId="77777777" w:rsidR="009B6C51" w:rsidRPr="00BE4042" w:rsidRDefault="009B6C51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664EE415" w14:textId="77777777" w:rsidR="009B6C51" w:rsidRPr="005E5122" w:rsidRDefault="009B6C51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664EE416" w14:textId="0FF65685" w:rsidR="009B6C51" w:rsidRPr="005B1C5D" w:rsidRDefault="009B6C51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F81B85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19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F81B85">
            <w:rPr>
              <w:rStyle w:val="Nmerodepgina"/>
              <w:rFonts w:ascii="Calibri" w:hAnsi="Calibri" w:cs="Arial"/>
              <w:noProof/>
              <w:sz w:val="16"/>
              <w:szCs w:val="16"/>
            </w:rPr>
            <w:t>19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9B6C51" w:rsidRPr="00780E31" w14:paraId="664EE41C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664EE418" w14:textId="77777777" w:rsidR="009B6C51" w:rsidRPr="00780E31" w:rsidRDefault="009B6C51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664EE419" w14:textId="77777777" w:rsidR="009B6C51" w:rsidRPr="00BE4042" w:rsidRDefault="009B6C51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64EE41A" w14:textId="77777777" w:rsidR="009B6C51" w:rsidRPr="005E5122" w:rsidRDefault="009B6C51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64EE41B" w14:textId="77777777" w:rsidR="009B6C51" w:rsidRPr="005B1C5D" w:rsidRDefault="009B6C51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9B6C51" w:rsidRPr="00780E31" w14:paraId="664EE420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664EE41D" w14:textId="77777777" w:rsidR="009B6C51" w:rsidRPr="00780E31" w:rsidRDefault="009B6C51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664EE41E" w14:textId="77777777" w:rsidR="009B6C51" w:rsidRPr="00BE4042" w:rsidRDefault="009B6C51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664EE41F" w14:textId="77777777" w:rsidR="009B6C51" w:rsidRPr="00F879E4" w:rsidRDefault="009B6C51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9B6C51" w:rsidRPr="00780E31" w14:paraId="664EE425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664EE421" w14:textId="77777777" w:rsidR="009B6C51" w:rsidRPr="00780E31" w:rsidRDefault="009B6C51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664EE422" w14:textId="77777777" w:rsidR="009B6C51" w:rsidRPr="00BE4042" w:rsidRDefault="009B6C51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664EE423" w14:textId="77777777" w:rsidR="009B6C51" w:rsidRPr="005E5122" w:rsidRDefault="009B6C51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664EE424" w14:textId="77777777" w:rsidR="009B6C51" w:rsidRPr="005B1C5D" w:rsidRDefault="009B6C51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9B6C51" w:rsidRPr="00780E31" w14:paraId="664EE42A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664EE426" w14:textId="77777777" w:rsidR="009B6C51" w:rsidRPr="00780E31" w:rsidRDefault="009B6C51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664EE427" w14:textId="77777777" w:rsidR="009B6C51" w:rsidRPr="00BE4042" w:rsidRDefault="009B6C51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664EE428" w14:textId="77777777" w:rsidR="009B6C51" w:rsidRPr="001F75F8" w:rsidRDefault="009B6C51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664EE429" w14:textId="77777777" w:rsidR="009B6C51" w:rsidRPr="001F75F8" w:rsidRDefault="009B6C51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9B6C51" w:rsidRPr="00780E31" w14:paraId="664EE42E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664EE42B" w14:textId="77777777" w:rsidR="009B6C51" w:rsidRPr="009A1678" w:rsidRDefault="009B6C51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664EE42C" w14:textId="77777777" w:rsidR="009B6C51" w:rsidRPr="006E716C" w:rsidRDefault="009B6C51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664EE42D" w14:textId="77777777" w:rsidR="009B6C51" w:rsidRPr="006E716C" w:rsidRDefault="009B6C51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9B6C51" w:rsidRPr="00780E31" w14:paraId="664EE432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664EE42F" w14:textId="77777777" w:rsidR="009B6C51" w:rsidRPr="009A1678" w:rsidRDefault="009B6C51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664EE430" w14:textId="77777777" w:rsidR="009B6C51" w:rsidRPr="00A83FE2" w:rsidRDefault="009B6C51" w:rsidP="00EA2941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0000" w:themeColor="text1"/>
              <w:sz w:val="22"/>
              <w:szCs w:val="22"/>
            </w:rPr>
          </w:pPr>
          <w:r>
            <w:rPr>
              <w:rFonts w:ascii="Calibri" w:hAnsi="Calibri" w:cs="Arial"/>
              <w:color w:val="000000" w:themeColor="text1"/>
              <w:sz w:val="16"/>
              <w:szCs w:val="16"/>
            </w:rPr>
            <w:t xml:space="preserve">2010 </w:t>
          </w:r>
          <w:r w:rsidRPr="00A83FE2">
            <w:rPr>
              <w:rFonts w:ascii="Calibri" w:hAnsi="Calibri" w:cs="Arial"/>
              <w:color w:val="000000" w:themeColor="text1"/>
              <w:sz w:val="16"/>
              <w:szCs w:val="16"/>
            </w:rPr>
            <w:t>- Administrar Cadena Dependencia</w:t>
          </w:r>
        </w:p>
      </w:tc>
      <w:tc>
        <w:tcPr>
          <w:tcW w:w="2595" w:type="dxa"/>
          <w:gridSpan w:val="2"/>
          <w:vMerge/>
          <w:vAlign w:val="center"/>
        </w:tcPr>
        <w:p w14:paraId="664EE431" w14:textId="77777777" w:rsidR="009B6C51" w:rsidRPr="006E716C" w:rsidRDefault="009B6C51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664EE433" w14:textId="77777777" w:rsidR="009B6C51" w:rsidRPr="00C1246F" w:rsidRDefault="009B6C51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2919"/>
    <w:multiLevelType w:val="hybridMultilevel"/>
    <w:tmpl w:val="869C9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B20B6"/>
    <w:multiLevelType w:val="hybridMultilevel"/>
    <w:tmpl w:val="19E6E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A0D9D"/>
    <w:multiLevelType w:val="hybridMultilevel"/>
    <w:tmpl w:val="2EB41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A30B6"/>
    <w:multiLevelType w:val="hybridMultilevel"/>
    <w:tmpl w:val="8A50BC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94388"/>
    <w:multiLevelType w:val="hybridMultilevel"/>
    <w:tmpl w:val="E15AFCBE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">
    <w:nsid w:val="18E25A92"/>
    <w:multiLevelType w:val="hybridMultilevel"/>
    <w:tmpl w:val="C4FC693E"/>
    <w:lvl w:ilvl="0" w:tplc="062C0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814DF"/>
    <w:multiLevelType w:val="hybridMultilevel"/>
    <w:tmpl w:val="172C5A90"/>
    <w:lvl w:ilvl="0" w:tplc="A5343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B5EFC"/>
    <w:multiLevelType w:val="hybridMultilevel"/>
    <w:tmpl w:val="6F44F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4601C"/>
    <w:multiLevelType w:val="hybridMultilevel"/>
    <w:tmpl w:val="506CC2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4F7D12"/>
    <w:multiLevelType w:val="hybridMultilevel"/>
    <w:tmpl w:val="BFD6E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0463E"/>
    <w:multiLevelType w:val="hybridMultilevel"/>
    <w:tmpl w:val="4EF6B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44B3F"/>
    <w:multiLevelType w:val="hybridMultilevel"/>
    <w:tmpl w:val="7C38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381D9D"/>
    <w:multiLevelType w:val="multilevel"/>
    <w:tmpl w:val="ACEC7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0C70523"/>
    <w:multiLevelType w:val="hybridMultilevel"/>
    <w:tmpl w:val="89946A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074804"/>
    <w:multiLevelType w:val="hybridMultilevel"/>
    <w:tmpl w:val="671298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016C6"/>
    <w:multiLevelType w:val="hybridMultilevel"/>
    <w:tmpl w:val="17CEA43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3D6B04DE"/>
    <w:multiLevelType w:val="hybridMultilevel"/>
    <w:tmpl w:val="BA2CD20C"/>
    <w:lvl w:ilvl="0" w:tplc="54661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F2109C"/>
    <w:multiLevelType w:val="hybridMultilevel"/>
    <w:tmpl w:val="EE189D4C"/>
    <w:lvl w:ilvl="0" w:tplc="54661F5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val="es-ES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F46E90"/>
    <w:multiLevelType w:val="hybridMultilevel"/>
    <w:tmpl w:val="6F544C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B00B11"/>
    <w:multiLevelType w:val="hybridMultilevel"/>
    <w:tmpl w:val="56DA5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F104C5"/>
    <w:multiLevelType w:val="hybridMultilevel"/>
    <w:tmpl w:val="AE00D73C"/>
    <w:lvl w:ilvl="0" w:tplc="54661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276601"/>
    <w:multiLevelType w:val="hybridMultilevel"/>
    <w:tmpl w:val="1C622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A53404"/>
    <w:multiLevelType w:val="hybridMultilevel"/>
    <w:tmpl w:val="2E667D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FF4750"/>
    <w:multiLevelType w:val="hybridMultilevel"/>
    <w:tmpl w:val="0E52B22A"/>
    <w:lvl w:ilvl="0" w:tplc="54661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973457"/>
    <w:multiLevelType w:val="multilevel"/>
    <w:tmpl w:val="ACEC7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DE36582"/>
    <w:multiLevelType w:val="hybridMultilevel"/>
    <w:tmpl w:val="DE32C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F10CCE"/>
    <w:multiLevelType w:val="hybridMultilevel"/>
    <w:tmpl w:val="C52807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7F4E1BEB"/>
    <w:multiLevelType w:val="hybridMultilevel"/>
    <w:tmpl w:val="9848A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4"/>
  </w:num>
  <w:num w:numId="4">
    <w:abstractNumId w:val="32"/>
  </w:num>
  <w:num w:numId="5">
    <w:abstractNumId w:val="7"/>
  </w:num>
  <w:num w:numId="6">
    <w:abstractNumId w:val="26"/>
  </w:num>
  <w:num w:numId="7">
    <w:abstractNumId w:val="4"/>
  </w:num>
  <w:num w:numId="8">
    <w:abstractNumId w:val="30"/>
  </w:num>
  <w:num w:numId="9">
    <w:abstractNumId w:val="33"/>
  </w:num>
  <w:num w:numId="10">
    <w:abstractNumId w:val="11"/>
  </w:num>
  <w:num w:numId="11">
    <w:abstractNumId w:val="10"/>
  </w:num>
  <w:num w:numId="12">
    <w:abstractNumId w:val="24"/>
  </w:num>
  <w:num w:numId="13">
    <w:abstractNumId w:val="18"/>
  </w:num>
  <w:num w:numId="14">
    <w:abstractNumId w:val="1"/>
  </w:num>
  <w:num w:numId="15">
    <w:abstractNumId w:val="8"/>
  </w:num>
  <w:num w:numId="16">
    <w:abstractNumId w:val="6"/>
  </w:num>
  <w:num w:numId="17">
    <w:abstractNumId w:val="25"/>
  </w:num>
  <w:num w:numId="18">
    <w:abstractNumId w:val="23"/>
  </w:num>
  <w:num w:numId="19">
    <w:abstractNumId w:val="31"/>
  </w:num>
  <w:num w:numId="20">
    <w:abstractNumId w:val="19"/>
  </w:num>
  <w:num w:numId="21">
    <w:abstractNumId w:val="20"/>
  </w:num>
  <w:num w:numId="22">
    <w:abstractNumId w:val="13"/>
  </w:num>
  <w:num w:numId="23">
    <w:abstractNumId w:val="9"/>
  </w:num>
  <w:num w:numId="24">
    <w:abstractNumId w:val="12"/>
  </w:num>
  <w:num w:numId="25">
    <w:abstractNumId w:val="0"/>
  </w:num>
  <w:num w:numId="26">
    <w:abstractNumId w:val="16"/>
  </w:num>
  <w:num w:numId="27">
    <w:abstractNumId w:val="17"/>
  </w:num>
  <w:num w:numId="28">
    <w:abstractNumId w:val="28"/>
  </w:num>
  <w:num w:numId="29">
    <w:abstractNumId w:val="15"/>
  </w:num>
  <w:num w:numId="30">
    <w:abstractNumId w:val="2"/>
  </w:num>
  <w:num w:numId="31">
    <w:abstractNumId w:val="21"/>
  </w:num>
  <w:num w:numId="32">
    <w:abstractNumId w:val="22"/>
  </w:num>
  <w:num w:numId="33">
    <w:abstractNumId w:val="27"/>
  </w:num>
  <w:num w:numId="34">
    <w:abstractNumId w:val="3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olutio">
    <w15:presenceInfo w15:providerId="None" w15:userId="solutio"/>
  </w15:person>
  <w15:person w15:author="Antonia Lira">
    <w15:presenceInfo w15:providerId="None" w15:userId="Antonia L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291D"/>
    <w:rsid w:val="00005065"/>
    <w:rsid w:val="00011964"/>
    <w:rsid w:val="00026A1B"/>
    <w:rsid w:val="00032F1F"/>
    <w:rsid w:val="000423E5"/>
    <w:rsid w:val="00045FD0"/>
    <w:rsid w:val="0004762D"/>
    <w:rsid w:val="00055252"/>
    <w:rsid w:val="0005593E"/>
    <w:rsid w:val="0005765E"/>
    <w:rsid w:val="000656AA"/>
    <w:rsid w:val="0006628B"/>
    <w:rsid w:val="000714A0"/>
    <w:rsid w:val="00081DB3"/>
    <w:rsid w:val="0008296C"/>
    <w:rsid w:val="00091BF2"/>
    <w:rsid w:val="00092227"/>
    <w:rsid w:val="000A13B9"/>
    <w:rsid w:val="000A281C"/>
    <w:rsid w:val="000B4695"/>
    <w:rsid w:val="000B5B46"/>
    <w:rsid w:val="000C30AD"/>
    <w:rsid w:val="000C46D3"/>
    <w:rsid w:val="000C71F2"/>
    <w:rsid w:val="000D50F3"/>
    <w:rsid w:val="000E0ACB"/>
    <w:rsid w:val="000E6097"/>
    <w:rsid w:val="000E7AAB"/>
    <w:rsid w:val="000F620A"/>
    <w:rsid w:val="001025F5"/>
    <w:rsid w:val="0010667B"/>
    <w:rsid w:val="00107BF1"/>
    <w:rsid w:val="00107D6A"/>
    <w:rsid w:val="00111E01"/>
    <w:rsid w:val="001136F5"/>
    <w:rsid w:val="00113C0C"/>
    <w:rsid w:val="00114425"/>
    <w:rsid w:val="001206BF"/>
    <w:rsid w:val="001231B5"/>
    <w:rsid w:val="00126521"/>
    <w:rsid w:val="00133B8D"/>
    <w:rsid w:val="00135D7A"/>
    <w:rsid w:val="00140907"/>
    <w:rsid w:val="0014520C"/>
    <w:rsid w:val="00146005"/>
    <w:rsid w:val="001529F5"/>
    <w:rsid w:val="00152F19"/>
    <w:rsid w:val="001531E7"/>
    <w:rsid w:val="00155E39"/>
    <w:rsid w:val="00172DFB"/>
    <w:rsid w:val="0018098D"/>
    <w:rsid w:val="0018145C"/>
    <w:rsid w:val="001833CB"/>
    <w:rsid w:val="00184C17"/>
    <w:rsid w:val="00186444"/>
    <w:rsid w:val="0019754D"/>
    <w:rsid w:val="001A5ED2"/>
    <w:rsid w:val="001B71F5"/>
    <w:rsid w:val="001C0850"/>
    <w:rsid w:val="001D1E7A"/>
    <w:rsid w:val="001D27BB"/>
    <w:rsid w:val="001E20CF"/>
    <w:rsid w:val="001E67D0"/>
    <w:rsid w:val="001F3866"/>
    <w:rsid w:val="001F39B4"/>
    <w:rsid w:val="002007FD"/>
    <w:rsid w:val="002132A7"/>
    <w:rsid w:val="00214DAF"/>
    <w:rsid w:val="00217345"/>
    <w:rsid w:val="00221BAE"/>
    <w:rsid w:val="00232A4D"/>
    <w:rsid w:val="00233257"/>
    <w:rsid w:val="002374CD"/>
    <w:rsid w:val="00243DC1"/>
    <w:rsid w:val="002442D9"/>
    <w:rsid w:val="002448B8"/>
    <w:rsid w:val="00246D51"/>
    <w:rsid w:val="0024756C"/>
    <w:rsid w:val="002601F7"/>
    <w:rsid w:val="00264CC9"/>
    <w:rsid w:val="002662A8"/>
    <w:rsid w:val="00270586"/>
    <w:rsid w:val="00270F64"/>
    <w:rsid w:val="00271CAD"/>
    <w:rsid w:val="00275332"/>
    <w:rsid w:val="002761C5"/>
    <w:rsid w:val="00281D2B"/>
    <w:rsid w:val="00282968"/>
    <w:rsid w:val="002839E8"/>
    <w:rsid w:val="0028456A"/>
    <w:rsid w:val="002A3CC5"/>
    <w:rsid w:val="002A6F7D"/>
    <w:rsid w:val="002B2033"/>
    <w:rsid w:val="002D4318"/>
    <w:rsid w:val="002E47D3"/>
    <w:rsid w:val="00300249"/>
    <w:rsid w:val="00312619"/>
    <w:rsid w:val="00312F2A"/>
    <w:rsid w:val="0031354A"/>
    <w:rsid w:val="00316C10"/>
    <w:rsid w:val="00320A99"/>
    <w:rsid w:val="003222E8"/>
    <w:rsid w:val="00324D2F"/>
    <w:rsid w:val="00325E8B"/>
    <w:rsid w:val="00327C75"/>
    <w:rsid w:val="0033216F"/>
    <w:rsid w:val="00336116"/>
    <w:rsid w:val="0034123A"/>
    <w:rsid w:val="0034240E"/>
    <w:rsid w:val="003430F3"/>
    <w:rsid w:val="0034632A"/>
    <w:rsid w:val="0035215C"/>
    <w:rsid w:val="00353F93"/>
    <w:rsid w:val="003548F7"/>
    <w:rsid w:val="0036306D"/>
    <w:rsid w:val="00365268"/>
    <w:rsid w:val="003703A4"/>
    <w:rsid w:val="00375714"/>
    <w:rsid w:val="003763E4"/>
    <w:rsid w:val="003802C9"/>
    <w:rsid w:val="00387649"/>
    <w:rsid w:val="00387A87"/>
    <w:rsid w:val="0039002E"/>
    <w:rsid w:val="00393766"/>
    <w:rsid w:val="00396A2C"/>
    <w:rsid w:val="003A3856"/>
    <w:rsid w:val="003A6208"/>
    <w:rsid w:val="003B0CF2"/>
    <w:rsid w:val="003B5582"/>
    <w:rsid w:val="003B75AC"/>
    <w:rsid w:val="003C71C2"/>
    <w:rsid w:val="003D207D"/>
    <w:rsid w:val="003D6889"/>
    <w:rsid w:val="003E031B"/>
    <w:rsid w:val="003E3B20"/>
    <w:rsid w:val="003F4D1A"/>
    <w:rsid w:val="003F61D3"/>
    <w:rsid w:val="004012CF"/>
    <w:rsid w:val="004038AD"/>
    <w:rsid w:val="00405922"/>
    <w:rsid w:val="00412FF8"/>
    <w:rsid w:val="004209CC"/>
    <w:rsid w:val="00425283"/>
    <w:rsid w:val="00425E17"/>
    <w:rsid w:val="00433285"/>
    <w:rsid w:val="00434B2A"/>
    <w:rsid w:val="00434BA6"/>
    <w:rsid w:val="004370D6"/>
    <w:rsid w:val="00445B96"/>
    <w:rsid w:val="00450BFE"/>
    <w:rsid w:val="00455180"/>
    <w:rsid w:val="004634A6"/>
    <w:rsid w:val="00471FF7"/>
    <w:rsid w:val="00472DC4"/>
    <w:rsid w:val="004816D8"/>
    <w:rsid w:val="00487C61"/>
    <w:rsid w:val="00492D8A"/>
    <w:rsid w:val="004956C8"/>
    <w:rsid w:val="004A0EA4"/>
    <w:rsid w:val="004A1AEC"/>
    <w:rsid w:val="004A28CF"/>
    <w:rsid w:val="004B001E"/>
    <w:rsid w:val="004B2CF6"/>
    <w:rsid w:val="004B385C"/>
    <w:rsid w:val="004B44DD"/>
    <w:rsid w:val="004B5974"/>
    <w:rsid w:val="004C2717"/>
    <w:rsid w:val="004C3BB9"/>
    <w:rsid w:val="004D092B"/>
    <w:rsid w:val="004D4087"/>
    <w:rsid w:val="004D55F1"/>
    <w:rsid w:val="004D6458"/>
    <w:rsid w:val="004D7007"/>
    <w:rsid w:val="004E2897"/>
    <w:rsid w:val="004E3CB5"/>
    <w:rsid w:val="004E7A30"/>
    <w:rsid w:val="00500124"/>
    <w:rsid w:val="0050303F"/>
    <w:rsid w:val="005030B9"/>
    <w:rsid w:val="00505C20"/>
    <w:rsid w:val="00513A3E"/>
    <w:rsid w:val="00517B2F"/>
    <w:rsid w:val="00527841"/>
    <w:rsid w:val="00542DD4"/>
    <w:rsid w:val="00544F18"/>
    <w:rsid w:val="00545878"/>
    <w:rsid w:val="00546732"/>
    <w:rsid w:val="00554004"/>
    <w:rsid w:val="00562459"/>
    <w:rsid w:val="00562483"/>
    <w:rsid w:val="00564B24"/>
    <w:rsid w:val="005759AB"/>
    <w:rsid w:val="0057611A"/>
    <w:rsid w:val="0057644B"/>
    <w:rsid w:val="005869E0"/>
    <w:rsid w:val="00593424"/>
    <w:rsid w:val="005934B8"/>
    <w:rsid w:val="005961D4"/>
    <w:rsid w:val="005A1960"/>
    <w:rsid w:val="005A3296"/>
    <w:rsid w:val="005A4365"/>
    <w:rsid w:val="005A6A70"/>
    <w:rsid w:val="005B0987"/>
    <w:rsid w:val="005B1C5D"/>
    <w:rsid w:val="005B4159"/>
    <w:rsid w:val="005B4649"/>
    <w:rsid w:val="005B608B"/>
    <w:rsid w:val="005B71B7"/>
    <w:rsid w:val="005C1A05"/>
    <w:rsid w:val="005C33A5"/>
    <w:rsid w:val="005D2A51"/>
    <w:rsid w:val="005E115F"/>
    <w:rsid w:val="005E1313"/>
    <w:rsid w:val="005E5122"/>
    <w:rsid w:val="005F35C7"/>
    <w:rsid w:val="0060039F"/>
    <w:rsid w:val="00605526"/>
    <w:rsid w:val="00610483"/>
    <w:rsid w:val="0061413F"/>
    <w:rsid w:val="00614152"/>
    <w:rsid w:val="00615537"/>
    <w:rsid w:val="006257B0"/>
    <w:rsid w:val="006265B9"/>
    <w:rsid w:val="00626AB9"/>
    <w:rsid w:val="00630864"/>
    <w:rsid w:val="006323D2"/>
    <w:rsid w:val="00632BEA"/>
    <w:rsid w:val="00634522"/>
    <w:rsid w:val="00636D21"/>
    <w:rsid w:val="006372B5"/>
    <w:rsid w:val="00637F90"/>
    <w:rsid w:val="00641A0A"/>
    <w:rsid w:val="00654F00"/>
    <w:rsid w:val="00661408"/>
    <w:rsid w:val="00666F48"/>
    <w:rsid w:val="0067392C"/>
    <w:rsid w:val="00677401"/>
    <w:rsid w:val="00682A5E"/>
    <w:rsid w:val="0069763C"/>
    <w:rsid w:val="006A5C61"/>
    <w:rsid w:val="006B4196"/>
    <w:rsid w:val="006B4C79"/>
    <w:rsid w:val="006B588E"/>
    <w:rsid w:val="006C1A41"/>
    <w:rsid w:val="006C3551"/>
    <w:rsid w:val="006C3D9F"/>
    <w:rsid w:val="006C5F82"/>
    <w:rsid w:val="006C5F97"/>
    <w:rsid w:val="006D1DF9"/>
    <w:rsid w:val="006E0A93"/>
    <w:rsid w:val="006E25E8"/>
    <w:rsid w:val="006E485C"/>
    <w:rsid w:val="006E716C"/>
    <w:rsid w:val="006F4FC9"/>
    <w:rsid w:val="00700597"/>
    <w:rsid w:val="00702504"/>
    <w:rsid w:val="00703837"/>
    <w:rsid w:val="0070527F"/>
    <w:rsid w:val="00716917"/>
    <w:rsid w:val="0071783E"/>
    <w:rsid w:val="007275A7"/>
    <w:rsid w:val="0073563B"/>
    <w:rsid w:val="007367BF"/>
    <w:rsid w:val="00752AE0"/>
    <w:rsid w:val="007555F5"/>
    <w:rsid w:val="00764BF4"/>
    <w:rsid w:val="00766972"/>
    <w:rsid w:val="00773A1C"/>
    <w:rsid w:val="00774265"/>
    <w:rsid w:val="00785032"/>
    <w:rsid w:val="00790AD7"/>
    <w:rsid w:val="00792A9C"/>
    <w:rsid w:val="00793C46"/>
    <w:rsid w:val="007960E1"/>
    <w:rsid w:val="007A0F90"/>
    <w:rsid w:val="007A5015"/>
    <w:rsid w:val="007B06C9"/>
    <w:rsid w:val="007B0DC1"/>
    <w:rsid w:val="007B1FEF"/>
    <w:rsid w:val="007B7041"/>
    <w:rsid w:val="007C13B7"/>
    <w:rsid w:val="007C1AD2"/>
    <w:rsid w:val="007C2509"/>
    <w:rsid w:val="007C4417"/>
    <w:rsid w:val="007C518D"/>
    <w:rsid w:val="007D5A8A"/>
    <w:rsid w:val="007E0CD8"/>
    <w:rsid w:val="007E2CE4"/>
    <w:rsid w:val="007E3B7B"/>
    <w:rsid w:val="007E79AD"/>
    <w:rsid w:val="007F28F5"/>
    <w:rsid w:val="007F449B"/>
    <w:rsid w:val="007F6F20"/>
    <w:rsid w:val="007F7829"/>
    <w:rsid w:val="00800645"/>
    <w:rsid w:val="00800FEA"/>
    <w:rsid w:val="00806BF6"/>
    <w:rsid w:val="00807179"/>
    <w:rsid w:val="008073E0"/>
    <w:rsid w:val="0081016C"/>
    <w:rsid w:val="0081549F"/>
    <w:rsid w:val="008215A4"/>
    <w:rsid w:val="00821813"/>
    <w:rsid w:val="00826D40"/>
    <w:rsid w:val="00831299"/>
    <w:rsid w:val="00831F68"/>
    <w:rsid w:val="00832EBE"/>
    <w:rsid w:val="008360D8"/>
    <w:rsid w:val="00850C88"/>
    <w:rsid w:val="0085432E"/>
    <w:rsid w:val="00856624"/>
    <w:rsid w:val="00867938"/>
    <w:rsid w:val="008703F6"/>
    <w:rsid w:val="008754D6"/>
    <w:rsid w:val="008A3DB6"/>
    <w:rsid w:val="008B110A"/>
    <w:rsid w:val="008B1650"/>
    <w:rsid w:val="008B4DFA"/>
    <w:rsid w:val="008C26F4"/>
    <w:rsid w:val="008C7D0F"/>
    <w:rsid w:val="008D05F7"/>
    <w:rsid w:val="008D14CD"/>
    <w:rsid w:val="008D3AC7"/>
    <w:rsid w:val="008E0A3B"/>
    <w:rsid w:val="008E39A6"/>
    <w:rsid w:val="008E623C"/>
    <w:rsid w:val="008E7EF9"/>
    <w:rsid w:val="008F63F5"/>
    <w:rsid w:val="00907242"/>
    <w:rsid w:val="009108D7"/>
    <w:rsid w:val="00911689"/>
    <w:rsid w:val="00912C59"/>
    <w:rsid w:val="00915439"/>
    <w:rsid w:val="00916384"/>
    <w:rsid w:val="00926BB0"/>
    <w:rsid w:val="009271C0"/>
    <w:rsid w:val="00931AAD"/>
    <w:rsid w:val="009326EB"/>
    <w:rsid w:val="009358C5"/>
    <w:rsid w:val="00940569"/>
    <w:rsid w:val="009420FF"/>
    <w:rsid w:val="00950F22"/>
    <w:rsid w:val="009563C2"/>
    <w:rsid w:val="009649E0"/>
    <w:rsid w:val="00965191"/>
    <w:rsid w:val="00966AC4"/>
    <w:rsid w:val="00967066"/>
    <w:rsid w:val="0097165A"/>
    <w:rsid w:val="00972305"/>
    <w:rsid w:val="0097262D"/>
    <w:rsid w:val="00973AF2"/>
    <w:rsid w:val="009754FB"/>
    <w:rsid w:val="009765E1"/>
    <w:rsid w:val="009A7F02"/>
    <w:rsid w:val="009B6C51"/>
    <w:rsid w:val="009C5D04"/>
    <w:rsid w:val="009C7FF8"/>
    <w:rsid w:val="009E0BD4"/>
    <w:rsid w:val="009E0CFF"/>
    <w:rsid w:val="009E4CA7"/>
    <w:rsid w:val="009F1D6C"/>
    <w:rsid w:val="009F3E00"/>
    <w:rsid w:val="009F402E"/>
    <w:rsid w:val="009F4550"/>
    <w:rsid w:val="009F7F45"/>
    <w:rsid w:val="00A027A6"/>
    <w:rsid w:val="00A02EB8"/>
    <w:rsid w:val="00A036F7"/>
    <w:rsid w:val="00A03926"/>
    <w:rsid w:val="00A200D4"/>
    <w:rsid w:val="00A205DE"/>
    <w:rsid w:val="00A264B8"/>
    <w:rsid w:val="00A35466"/>
    <w:rsid w:val="00A457E9"/>
    <w:rsid w:val="00A53EF1"/>
    <w:rsid w:val="00A6015C"/>
    <w:rsid w:val="00A61EFF"/>
    <w:rsid w:val="00A65C57"/>
    <w:rsid w:val="00A713D5"/>
    <w:rsid w:val="00A7616B"/>
    <w:rsid w:val="00A8201A"/>
    <w:rsid w:val="00A8239D"/>
    <w:rsid w:val="00A8302E"/>
    <w:rsid w:val="00A83FE2"/>
    <w:rsid w:val="00A869CE"/>
    <w:rsid w:val="00A95803"/>
    <w:rsid w:val="00AA683A"/>
    <w:rsid w:val="00AA783E"/>
    <w:rsid w:val="00AD32C0"/>
    <w:rsid w:val="00AD3437"/>
    <w:rsid w:val="00AD37DD"/>
    <w:rsid w:val="00AD53E5"/>
    <w:rsid w:val="00AE0414"/>
    <w:rsid w:val="00AE3539"/>
    <w:rsid w:val="00AE3BC3"/>
    <w:rsid w:val="00AE431C"/>
    <w:rsid w:val="00AE4DEF"/>
    <w:rsid w:val="00AE6EA0"/>
    <w:rsid w:val="00AE6FD6"/>
    <w:rsid w:val="00AF1EA2"/>
    <w:rsid w:val="00AF2DCF"/>
    <w:rsid w:val="00AF35BC"/>
    <w:rsid w:val="00AF7991"/>
    <w:rsid w:val="00B01776"/>
    <w:rsid w:val="00B01D79"/>
    <w:rsid w:val="00B04797"/>
    <w:rsid w:val="00B122AA"/>
    <w:rsid w:val="00B1276C"/>
    <w:rsid w:val="00B1423B"/>
    <w:rsid w:val="00B167E2"/>
    <w:rsid w:val="00B231D0"/>
    <w:rsid w:val="00B34A1A"/>
    <w:rsid w:val="00B37E87"/>
    <w:rsid w:val="00B47AD9"/>
    <w:rsid w:val="00B5241D"/>
    <w:rsid w:val="00B60FF1"/>
    <w:rsid w:val="00B62676"/>
    <w:rsid w:val="00B64055"/>
    <w:rsid w:val="00B6449A"/>
    <w:rsid w:val="00B67167"/>
    <w:rsid w:val="00B700FF"/>
    <w:rsid w:val="00B72A82"/>
    <w:rsid w:val="00B733FF"/>
    <w:rsid w:val="00B84456"/>
    <w:rsid w:val="00B86C34"/>
    <w:rsid w:val="00BA0D33"/>
    <w:rsid w:val="00BA2143"/>
    <w:rsid w:val="00BA431F"/>
    <w:rsid w:val="00BB3FA3"/>
    <w:rsid w:val="00BB734D"/>
    <w:rsid w:val="00BC36D3"/>
    <w:rsid w:val="00BC4294"/>
    <w:rsid w:val="00BD0B53"/>
    <w:rsid w:val="00BD0E19"/>
    <w:rsid w:val="00BD592E"/>
    <w:rsid w:val="00BE0BF7"/>
    <w:rsid w:val="00BE4042"/>
    <w:rsid w:val="00BE4F74"/>
    <w:rsid w:val="00BE586D"/>
    <w:rsid w:val="00BE736C"/>
    <w:rsid w:val="00BE75CC"/>
    <w:rsid w:val="00BF2E38"/>
    <w:rsid w:val="00BF39BE"/>
    <w:rsid w:val="00BF7608"/>
    <w:rsid w:val="00C042F3"/>
    <w:rsid w:val="00C04640"/>
    <w:rsid w:val="00C05A45"/>
    <w:rsid w:val="00C1246F"/>
    <w:rsid w:val="00C12B84"/>
    <w:rsid w:val="00C2479F"/>
    <w:rsid w:val="00C254C3"/>
    <w:rsid w:val="00C272C8"/>
    <w:rsid w:val="00C32F4D"/>
    <w:rsid w:val="00C43215"/>
    <w:rsid w:val="00C50428"/>
    <w:rsid w:val="00C51F56"/>
    <w:rsid w:val="00C51F6C"/>
    <w:rsid w:val="00C5459C"/>
    <w:rsid w:val="00C54C0A"/>
    <w:rsid w:val="00C576EC"/>
    <w:rsid w:val="00C6067E"/>
    <w:rsid w:val="00C650F1"/>
    <w:rsid w:val="00C701CD"/>
    <w:rsid w:val="00C8057E"/>
    <w:rsid w:val="00C816BE"/>
    <w:rsid w:val="00C81EF0"/>
    <w:rsid w:val="00C84184"/>
    <w:rsid w:val="00C938BC"/>
    <w:rsid w:val="00C96A23"/>
    <w:rsid w:val="00CA230C"/>
    <w:rsid w:val="00CA6627"/>
    <w:rsid w:val="00CB0518"/>
    <w:rsid w:val="00CB2D1A"/>
    <w:rsid w:val="00CB663D"/>
    <w:rsid w:val="00CC2575"/>
    <w:rsid w:val="00CC316F"/>
    <w:rsid w:val="00CC7DC7"/>
    <w:rsid w:val="00CD172A"/>
    <w:rsid w:val="00CD72B9"/>
    <w:rsid w:val="00CE78A4"/>
    <w:rsid w:val="00CF172C"/>
    <w:rsid w:val="00CF56A7"/>
    <w:rsid w:val="00CF6856"/>
    <w:rsid w:val="00CF6E0E"/>
    <w:rsid w:val="00D01895"/>
    <w:rsid w:val="00D02635"/>
    <w:rsid w:val="00D05A8E"/>
    <w:rsid w:val="00D100D2"/>
    <w:rsid w:val="00D104F7"/>
    <w:rsid w:val="00D16B4F"/>
    <w:rsid w:val="00D31479"/>
    <w:rsid w:val="00D37CCD"/>
    <w:rsid w:val="00D44B43"/>
    <w:rsid w:val="00D46E3E"/>
    <w:rsid w:val="00D537D9"/>
    <w:rsid w:val="00D54443"/>
    <w:rsid w:val="00D566C8"/>
    <w:rsid w:val="00D63F16"/>
    <w:rsid w:val="00D64139"/>
    <w:rsid w:val="00D641AE"/>
    <w:rsid w:val="00D6639A"/>
    <w:rsid w:val="00D70D93"/>
    <w:rsid w:val="00D77114"/>
    <w:rsid w:val="00D77936"/>
    <w:rsid w:val="00D81810"/>
    <w:rsid w:val="00D84221"/>
    <w:rsid w:val="00D914DF"/>
    <w:rsid w:val="00D91BC6"/>
    <w:rsid w:val="00D955A6"/>
    <w:rsid w:val="00D97917"/>
    <w:rsid w:val="00DA2B34"/>
    <w:rsid w:val="00DA3F26"/>
    <w:rsid w:val="00DC79B1"/>
    <w:rsid w:val="00DE0906"/>
    <w:rsid w:val="00DE100D"/>
    <w:rsid w:val="00DE33C3"/>
    <w:rsid w:val="00DE5ABF"/>
    <w:rsid w:val="00DE78EC"/>
    <w:rsid w:val="00E01551"/>
    <w:rsid w:val="00E02CD9"/>
    <w:rsid w:val="00E13A69"/>
    <w:rsid w:val="00E14EA6"/>
    <w:rsid w:val="00E16B9E"/>
    <w:rsid w:val="00E16E86"/>
    <w:rsid w:val="00E27BF4"/>
    <w:rsid w:val="00E31923"/>
    <w:rsid w:val="00E36313"/>
    <w:rsid w:val="00E37BA5"/>
    <w:rsid w:val="00E425A5"/>
    <w:rsid w:val="00E52C8A"/>
    <w:rsid w:val="00E572EB"/>
    <w:rsid w:val="00E614BD"/>
    <w:rsid w:val="00E61EF9"/>
    <w:rsid w:val="00E64B51"/>
    <w:rsid w:val="00E67C9A"/>
    <w:rsid w:val="00E70B98"/>
    <w:rsid w:val="00E70DBF"/>
    <w:rsid w:val="00E72268"/>
    <w:rsid w:val="00E80B52"/>
    <w:rsid w:val="00E8519D"/>
    <w:rsid w:val="00E90EA0"/>
    <w:rsid w:val="00E94919"/>
    <w:rsid w:val="00EA2941"/>
    <w:rsid w:val="00EA3615"/>
    <w:rsid w:val="00EA5C2E"/>
    <w:rsid w:val="00EB1E5C"/>
    <w:rsid w:val="00EB5B08"/>
    <w:rsid w:val="00EB6ED4"/>
    <w:rsid w:val="00EC0458"/>
    <w:rsid w:val="00EC3EA8"/>
    <w:rsid w:val="00EC6C3E"/>
    <w:rsid w:val="00EC7BE5"/>
    <w:rsid w:val="00ED1475"/>
    <w:rsid w:val="00ED5788"/>
    <w:rsid w:val="00ED7B91"/>
    <w:rsid w:val="00EE103C"/>
    <w:rsid w:val="00EE397A"/>
    <w:rsid w:val="00EE3A5A"/>
    <w:rsid w:val="00EF0432"/>
    <w:rsid w:val="00F040BF"/>
    <w:rsid w:val="00F11714"/>
    <w:rsid w:val="00F11EC4"/>
    <w:rsid w:val="00F132FE"/>
    <w:rsid w:val="00F135F3"/>
    <w:rsid w:val="00F13728"/>
    <w:rsid w:val="00F14248"/>
    <w:rsid w:val="00F17CE4"/>
    <w:rsid w:val="00F22772"/>
    <w:rsid w:val="00F249F4"/>
    <w:rsid w:val="00F336BE"/>
    <w:rsid w:val="00F42F99"/>
    <w:rsid w:val="00F43BC4"/>
    <w:rsid w:val="00F47DFE"/>
    <w:rsid w:val="00F50F09"/>
    <w:rsid w:val="00F51080"/>
    <w:rsid w:val="00F54BA2"/>
    <w:rsid w:val="00F575AF"/>
    <w:rsid w:val="00F61803"/>
    <w:rsid w:val="00F652DD"/>
    <w:rsid w:val="00F66196"/>
    <w:rsid w:val="00F701C8"/>
    <w:rsid w:val="00F75ADA"/>
    <w:rsid w:val="00F81B85"/>
    <w:rsid w:val="00F9308C"/>
    <w:rsid w:val="00F94B6F"/>
    <w:rsid w:val="00FB135D"/>
    <w:rsid w:val="00FC4FE7"/>
    <w:rsid w:val="00FD4130"/>
    <w:rsid w:val="00FE1BEA"/>
    <w:rsid w:val="00FE2192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4EE2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uiPriority w:val="10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EA5C2E"/>
    <w:pPr>
      <w:spacing w:line="240" w:lineRule="auto"/>
    </w:pPr>
    <w:rPr>
      <w:rFonts w:asciiTheme="minorHAnsi" w:hAnsiTheme="minorHAnsi" w:cstheme="minorHAnsi"/>
      <w:color w:val="000000" w:themeColor="text1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E623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B4D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4DF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4DF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4D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4DFA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3F4D1A"/>
    <w:rPr>
      <w:rFonts w:ascii="Arial" w:hAnsi="Arial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C7BE5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uiPriority w:val="10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EA5C2E"/>
    <w:pPr>
      <w:spacing w:line="240" w:lineRule="auto"/>
    </w:pPr>
    <w:rPr>
      <w:rFonts w:asciiTheme="minorHAnsi" w:hAnsiTheme="minorHAnsi" w:cstheme="minorHAnsi"/>
      <w:color w:val="000000" w:themeColor="text1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E623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B4D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4DF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4DF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4D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4DFA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3F4D1A"/>
    <w:rPr>
      <w:rFonts w:ascii="Arial" w:hAnsi="Arial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C7BE5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HJA3EZWJME7P-63-771</_dlc_DocId>
    <_dlc_DocIdUrl xmlns="677bed95-bca3-4c70-b25d-b660af2a4252">
      <Url>http://srvspspf/dtsit/ss/dgtic/_layouts/DocIdRedir.aspx?ID=HJA3EZWJME7P-63-771</Url>
      <Description>HJA3EZWJME7P-63-771</Description>
    </_dlc_DocIdUrl>
    <AverageRating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79ABC-8853-4855-99A1-5687F631A4FD}"/>
</file>

<file path=customXml/itemProps2.xml><?xml version="1.0" encoding="utf-8"?>
<ds:datastoreItem xmlns:ds="http://schemas.openxmlformats.org/officeDocument/2006/customXml" ds:itemID="{8D49B3BD-5F8C-45B6-A4F4-495775751470}"/>
</file>

<file path=customXml/itemProps3.xml><?xml version="1.0" encoding="utf-8"?>
<ds:datastoreItem xmlns:ds="http://schemas.openxmlformats.org/officeDocument/2006/customXml" ds:itemID="{61D2DD20-8CEA-486F-A1DB-50851A7F169E}"/>
</file>

<file path=customXml/itemProps4.xml><?xml version="1.0" encoding="utf-8"?>
<ds:datastoreItem xmlns:ds="http://schemas.openxmlformats.org/officeDocument/2006/customXml" ds:itemID="{616BA63E-E8FF-4BC4-BCA7-9E325DAEB233}"/>
</file>

<file path=customXml/itemProps5.xml><?xml version="1.0" encoding="utf-8"?>
<ds:datastoreItem xmlns:ds="http://schemas.openxmlformats.org/officeDocument/2006/customXml" ds:itemID="{F0945064-AA9E-4730-A2EE-A1940662331B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353</TotalTime>
  <Pages>19</Pages>
  <Words>3126</Words>
  <Characters>17199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20285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67</cp:revision>
  <cp:lastPrinted>2017-07-12T14:52:00Z</cp:lastPrinted>
  <dcterms:created xsi:type="dcterms:W3CDTF">2017-06-09T21:48:00Z</dcterms:created>
  <dcterms:modified xsi:type="dcterms:W3CDTF">2017-07-12T14:52:00Z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ContentTypeId">
    <vt:lpwstr>0x010100A6CB274A8538E546BC5954B65FE61B6F</vt:lpwstr>
  </property>
  <property fmtid="{D5CDD505-2E9C-101B-9397-08002B2CF9AE}" pid="5" name="_dlc_DocIdItemGuid">
    <vt:lpwstr>7ca3aeaf-036a-45ae-9915-8781748d434d</vt:lpwstr>
  </property>
</Properties>
</file>