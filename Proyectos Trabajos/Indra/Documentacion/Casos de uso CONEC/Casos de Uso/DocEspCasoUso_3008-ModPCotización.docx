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DDBCA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5775A228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56DAC733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2218D43C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2D92BA12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70F907D2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5B6F8305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60022E55" w14:textId="725B348D" w:rsidR="008C26F4" w:rsidRPr="009768E6" w:rsidRDefault="00641A79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300</w:t>
      </w:r>
      <w:r w:rsidR="0081434C">
        <w:rPr>
          <w:rFonts w:asciiTheme="minorHAnsi" w:hAnsiTheme="minorHAnsi" w:cstheme="minorHAnsi"/>
          <w:sz w:val="28"/>
          <w:szCs w:val="28"/>
        </w:rPr>
        <w:t>8</w:t>
      </w:r>
      <w:r w:rsidR="00051890">
        <w:rPr>
          <w:rFonts w:asciiTheme="minorHAnsi" w:hAnsiTheme="minorHAnsi" w:cstheme="minorHAnsi"/>
          <w:sz w:val="28"/>
          <w:szCs w:val="28"/>
        </w:rPr>
        <w:t xml:space="preserve"> - </w:t>
      </w:r>
      <w:r w:rsidR="00C203DD">
        <w:rPr>
          <w:rFonts w:asciiTheme="minorHAnsi" w:hAnsiTheme="minorHAnsi" w:cstheme="minorHAnsi"/>
          <w:sz w:val="28"/>
          <w:szCs w:val="28"/>
        </w:rPr>
        <w:t>Modificar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051890">
        <w:rPr>
          <w:rFonts w:asciiTheme="minorHAnsi" w:hAnsiTheme="minorHAnsi" w:cstheme="minorHAnsi"/>
          <w:sz w:val="28"/>
          <w:szCs w:val="28"/>
        </w:rPr>
        <w:t>P</w:t>
      </w:r>
      <w:r>
        <w:rPr>
          <w:rFonts w:asciiTheme="minorHAnsi" w:hAnsiTheme="minorHAnsi" w:cstheme="minorHAnsi"/>
          <w:sz w:val="28"/>
          <w:szCs w:val="28"/>
        </w:rPr>
        <w:t xml:space="preserve">lantilla </w:t>
      </w:r>
      <w:r w:rsidR="00051890">
        <w:rPr>
          <w:rFonts w:asciiTheme="minorHAnsi" w:hAnsiTheme="minorHAnsi" w:cstheme="minorHAnsi"/>
          <w:sz w:val="28"/>
          <w:szCs w:val="28"/>
        </w:rPr>
        <w:t>C</w:t>
      </w:r>
      <w:r w:rsidR="0081434C">
        <w:rPr>
          <w:rFonts w:asciiTheme="minorHAnsi" w:hAnsiTheme="minorHAnsi" w:cstheme="minorHAnsi"/>
          <w:sz w:val="28"/>
          <w:szCs w:val="28"/>
        </w:rPr>
        <w:t>otización</w:t>
      </w:r>
    </w:p>
    <w:p w14:paraId="4EB852B6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049F62C" w14:textId="6EFBA046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9768E6">
        <w:rPr>
          <w:rFonts w:asciiTheme="minorHAnsi" w:hAnsiTheme="minorHAnsi" w:cstheme="minorHAnsi"/>
          <w:sz w:val="24"/>
          <w:szCs w:val="24"/>
        </w:rPr>
        <w:t>1.</w:t>
      </w:r>
      <w:r w:rsidR="002434CB">
        <w:rPr>
          <w:rFonts w:asciiTheme="minorHAnsi" w:hAnsiTheme="minorHAnsi" w:cstheme="minorHAnsi"/>
          <w:sz w:val="24"/>
          <w:szCs w:val="24"/>
        </w:rPr>
        <w:t>0</w:t>
      </w:r>
    </w:p>
    <w:p w14:paraId="0075B89A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F378B6A" w14:textId="46EE3272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E931AE">
        <w:rPr>
          <w:rFonts w:asciiTheme="minorHAnsi" w:hAnsiTheme="minorHAnsi" w:cstheme="minorHAnsi"/>
          <w:sz w:val="22"/>
          <w:szCs w:val="22"/>
        </w:rPr>
        <w:t>28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E931AE">
        <w:rPr>
          <w:rFonts w:asciiTheme="minorHAnsi" w:hAnsiTheme="minorHAnsi" w:cstheme="minorHAnsi"/>
          <w:sz w:val="22"/>
          <w:szCs w:val="22"/>
        </w:rPr>
        <w:t>11</w:t>
      </w:r>
      <w:r w:rsidR="00A8239D" w:rsidRPr="009768E6">
        <w:rPr>
          <w:rFonts w:asciiTheme="minorHAnsi" w:hAnsiTheme="minorHAnsi" w:cstheme="minorHAnsi"/>
          <w:sz w:val="22"/>
          <w:szCs w:val="22"/>
        </w:rPr>
        <w:t>/2016</w:t>
      </w:r>
    </w:p>
    <w:p w14:paraId="50EC4670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13570F55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0DF3DECA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5FB6939E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70FBA989" w14:textId="77777777" w:rsidR="00261648" w:rsidRPr="00261648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EA10B1">
        <w:rPr>
          <w:rFonts w:ascii="Calibri" w:hAnsi="Calibri" w:cstheme="minorHAnsi"/>
          <w:lang w:val="es-MX"/>
        </w:rPr>
        <w:fldChar w:fldCharType="begin"/>
      </w:r>
      <w:r w:rsidR="00E94919" w:rsidRPr="00EA10B1">
        <w:rPr>
          <w:rFonts w:ascii="Calibri" w:hAnsi="Calibri" w:cstheme="minorHAnsi"/>
          <w:lang w:val="es-MX"/>
        </w:rPr>
        <w:instrText xml:space="preserve"> TOC \o "1-4" \h \z \u </w:instrText>
      </w:r>
      <w:r w:rsidRPr="00EA10B1">
        <w:rPr>
          <w:rFonts w:ascii="Calibri" w:hAnsi="Calibri" w:cstheme="minorHAnsi"/>
          <w:lang w:val="es-MX"/>
        </w:rPr>
        <w:fldChar w:fldCharType="separate"/>
      </w:r>
      <w:bookmarkStart w:id="0" w:name="_GoBack"/>
      <w:r w:rsidR="00261648" w:rsidRPr="00261648">
        <w:rPr>
          <w:rStyle w:val="Hipervnculo"/>
          <w:rFonts w:asciiTheme="minorHAnsi" w:hAnsiTheme="minorHAnsi" w:cstheme="minorHAnsi"/>
          <w:noProof/>
        </w:rPr>
        <w:fldChar w:fldCharType="begin"/>
      </w:r>
      <w:r w:rsidR="00261648" w:rsidRPr="00261648">
        <w:rPr>
          <w:rStyle w:val="Hipervnculo"/>
          <w:rFonts w:asciiTheme="minorHAnsi" w:hAnsiTheme="minorHAnsi" w:cstheme="minorHAnsi"/>
          <w:noProof/>
        </w:rPr>
        <w:instrText xml:space="preserve"> </w:instrText>
      </w:r>
      <w:r w:rsidR="00261648" w:rsidRPr="00261648">
        <w:rPr>
          <w:rFonts w:asciiTheme="minorHAnsi" w:hAnsiTheme="minorHAnsi" w:cstheme="minorHAnsi"/>
          <w:noProof/>
        </w:rPr>
        <w:instrText>HYPERLINK \l "_Toc488232502"</w:instrText>
      </w:r>
      <w:r w:rsidR="00261648" w:rsidRPr="00261648">
        <w:rPr>
          <w:rStyle w:val="Hipervnculo"/>
          <w:rFonts w:asciiTheme="minorHAnsi" w:hAnsiTheme="minorHAnsi" w:cstheme="minorHAnsi"/>
          <w:noProof/>
        </w:rPr>
        <w:instrText xml:space="preserve"> </w:instrText>
      </w:r>
      <w:r w:rsidR="00261648" w:rsidRPr="00261648">
        <w:rPr>
          <w:rStyle w:val="Hipervnculo"/>
          <w:rFonts w:asciiTheme="minorHAnsi" w:hAnsiTheme="minorHAnsi" w:cstheme="minorHAnsi"/>
          <w:noProof/>
        </w:rPr>
      </w:r>
      <w:r w:rsidR="00261648" w:rsidRPr="00261648">
        <w:rPr>
          <w:rStyle w:val="Hipervnculo"/>
          <w:rFonts w:asciiTheme="minorHAnsi" w:hAnsiTheme="minorHAnsi" w:cstheme="minorHAnsi"/>
          <w:noProof/>
        </w:rPr>
        <w:fldChar w:fldCharType="separate"/>
      </w:r>
      <w:r w:rsidR="00261648" w:rsidRPr="00261648">
        <w:rPr>
          <w:rStyle w:val="Hipervnculo"/>
          <w:rFonts w:asciiTheme="minorHAnsi" w:hAnsiTheme="minorHAnsi" w:cstheme="minorHAnsi"/>
          <w:noProof/>
        </w:rPr>
        <w:t>1.</w:t>
      </w:r>
      <w:r w:rsidR="00261648" w:rsidRPr="00261648"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  <w:tab/>
      </w:r>
      <w:r w:rsidR="00261648" w:rsidRPr="00261648">
        <w:rPr>
          <w:rStyle w:val="Hipervnculo"/>
          <w:rFonts w:asciiTheme="minorHAnsi" w:hAnsiTheme="minorHAnsi" w:cstheme="minorHAnsi"/>
          <w:noProof/>
        </w:rPr>
        <w:t>Histórico de Cambios</w:t>
      </w:r>
      <w:r w:rsidR="00261648" w:rsidRPr="00261648">
        <w:rPr>
          <w:rFonts w:asciiTheme="minorHAnsi" w:hAnsiTheme="minorHAnsi" w:cstheme="minorHAnsi"/>
          <w:noProof/>
          <w:webHidden/>
        </w:rPr>
        <w:tab/>
      </w:r>
      <w:r w:rsidR="00261648" w:rsidRPr="00261648">
        <w:rPr>
          <w:rFonts w:asciiTheme="minorHAnsi" w:hAnsiTheme="minorHAnsi" w:cstheme="minorHAnsi"/>
          <w:noProof/>
          <w:webHidden/>
        </w:rPr>
        <w:fldChar w:fldCharType="begin"/>
      </w:r>
      <w:r w:rsidR="00261648" w:rsidRPr="00261648">
        <w:rPr>
          <w:rFonts w:asciiTheme="minorHAnsi" w:hAnsiTheme="minorHAnsi" w:cstheme="minorHAnsi"/>
          <w:noProof/>
          <w:webHidden/>
        </w:rPr>
        <w:instrText xml:space="preserve"> PAGEREF _Toc488232502 \h </w:instrText>
      </w:r>
      <w:r w:rsidR="00261648" w:rsidRPr="00261648">
        <w:rPr>
          <w:rFonts w:asciiTheme="minorHAnsi" w:hAnsiTheme="minorHAnsi" w:cstheme="minorHAnsi"/>
          <w:noProof/>
          <w:webHidden/>
        </w:rPr>
      </w:r>
      <w:r w:rsidR="00261648" w:rsidRPr="00261648">
        <w:rPr>
          <w:rFonts w:asciiTheme="minorHAnsi" w:hAnsiTheme="minorHAnsi" w:cstheme="minorHAnsi"/>
          <w:noProof/>
          <w:webHidden/>
        </w:rPr>
        <w:fldChar w:fldCharType="separate"/>
      </w:r>
      <w:r w:rsidR="00E97D72">
        <w:rPr>
          <w:rFonts w:asciiTheme="minorHAnsi" w:hAnsiTheme="minorHAnsi" w:cstheme="minorHAnsi"/>
          <w:noProof/>
          <w:webHidden/>
        </w:rPr>
        <w:t>4</w:t>
      </w:r>
      <w:r w:rsidR="00261648" w:rsidRPr="00261648">
        <w:rPr>
          <w:rFonts w:asciiTheme="minorHAnsi" w:hAnsiTheme="minorHAnsi" w:cstheme="minorHAnsi"/>
          <w:noProof/>
          <w:webHidden/>
        </w:rPr>
        <w:fldChar w:fldCharType="end"/>
      </w:r>
      <w:r w:rsidR="00261648" w:rsidRPr="00261648">
        <w:rPr>
          <w:rStyle w:val="Hipervnculo"/>
          <w:rFonts w:asciiTheme="minorHAnsi" w:hAnsiTheme="minorHAnsi" w:cstheme="minorHAnsi"/>
          <w:noProof/>
        </w:rPr>
        <w:fldChar w:fldCharType="end"/>
      </w:r>
    </w:p>
    <w:p w14:paraId="01A3E70E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03" w:history="1">
        <w:r w:rsidRPr="00261648">
          <w:rPr>
            <w:rStyle w:val="Hipervnculo"/>
            <w:rFonts w:asciiTheme="minorHAnsi" w:hAnsiTheme="minorHAnsi" w:cstheme="minorHAnsi"/>
            <w:noProof/>
          </w:rPr>
          <w:t>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Introducción Modificar Plantilla Cotización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_Toc488232503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E3C859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04" w:history="1">
        <w:r w:rsidRPr="00261648">
          <w:rPr>
            <w:rStyle w:val="Hipervnculo"/>
            <w:rFonts w:asciiTheme="minorHAnsi" w:hAnsiTheme="minorHAnsi" w:cstheme="minorHAnsi"/>
            <w:noProof/>
          </w:rPr>
          <w:t>3.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Funcionalidad del Sistema: Modificar Plantilla Cotización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_Toc488232504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89C404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05" w:history="1">
        <w:r w:rsidRPr="00261648">
          <w:rPr>
            <w:rStyle w:val="Hipervnculo"/>
            <w:rFonts w:asciiTheme="minorHAnsi" w:hAnsiTheme="minorHAnsi" w:cstheme="minorHAnsi"/>
            <w:noProof/>
          </w:rPr>
          <w:t>3.1.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_Toc488232505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831AFF2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06" w:history="1">
        <w:r w:rsidRPr="00261648">
          <w:rPr>
            <w:rStyle w:val="Hipervnculo"/>
            <w:rFonts w:asciiTheme="minorHAnsi" w:hAnsiTheme="minorHAnsi" w:cstheme="minorHAnsi"/>
            <w:noProof/>
          </w:rPr>
          <w:t>3.2.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_Toc488232506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37BB04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07" w:history="1">
        <w:r w:rsidRPr="00261648">
          <w:rPr>
            <w:rStyle w:val="Hipervnculo"/>
            <w:rFonts w:asciiTheme="minorHAnsi" w:hAnsiTheme="minorHAnsi" w:cstheme="minorHAnsi"/>
            <w:noProof/>
          </w:rPr>
          <w:t>4.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_Toc488232507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0E7C11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08" w:history="1">
        <w:r w:rsidRPr="00261648">
          <w:rPr>
            <w:rStyle w:val="Hipervnculo"/>
            <w:rFonts w:asciiTheme="minorHAnsi" w:hAnsiTheme="minorHAnsi" w:cstheme="minorHAnsi"/>
            <w:noProof/>
          </w:rPr>
          <w:t>5.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_Toc488232508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BA7C6F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09" w:history="1">
        <w:r w:rsidRPr="00261648">
          <w:rPr>
            <w:rStyle w:val="Hipervnculo"/>
            <w:rFonts w:asciiTheme="minorHAnsi" w:hAnsiTheme="minorHAnsi" w:cstheme="minorHAnsi"/>
            <w:noProof/>
          </w:rPr>
          <w:t>6.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_Toc488232509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6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446327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0" w:history="1">
        <w:r w:rsidRPr="00261648">
          <w:rPr>
            <w:rStyle w:val="Hipervnculo"/>
            <w:rFonts w:asciiTheme="minorHAnsi" w:hAnsiTheme="minorHAnsi" w:cstheme="minorHAnsi"/>
            <w:noProof/>
          </w:rPr>
          <w:t>7.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Precondiciones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_Toc488232510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7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9C84D1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1" w:history="1">
        <w:r w:rsidRPr="00261648">
          <w:rPr>
            <w:rStyle w:val="Hipervnculo"/>
            <w:rFonts w:asciiTheme="minorHAnsi" w:hAnsiTheme="minorHAnsi" w:cstheme="minorHAnsi"/>
            <w:noProof/>
          </w:rPr>
          <w:t>7.1.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_Toc488232511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7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A021DE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2" w:history="1">
        <w:r w:rsidRPr="00261648">
          <w:rPr>
            <w:rStyle w:val="Hipervnculo"/>
            <w:rFonts w:asciiTheme="minorHAnsi" w:hAnsiTheme="minorHAnsi" w:cstheme="minorHAnsi"/>
            <w:noProof/>
          </w:rPr>
          <w:t>7.2.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_Toc488232512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7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3FFBB8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3" w:history="1">
        <w:r w:rsidRPr="00261648">
          <w:rPr>
            <w:rStyle w:val="Hipervnculo"/>
            <w:rFonts w:asciiTheme="minorHAnsi" w:hAnsiTheme="minorHAnsi" w:cstheme="minorHAnsi"/>
            <w:noProof/>
          </w:rPr>
          <w:t>7.3.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_Toc488232513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7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DA892EA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4" w:history="1">
        <w:r w:rsidRPr="00261648">
          <w:rPr>
            <w:rStyle w:val="Hipervnculo"/>
            <w:rFonts w:asciiTheme="minorHAnsi" w:hAnsiTheme="minorHAnsi" w:cstheme="minorHAnsi"/>
            <w:noProof/>
          </w:rPr>
          <w:t>7.4.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Precondición 4&gt; Tarifas.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_Toc488232514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7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7190961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5" w:history="1">
        <w:r w:rsidRPr="00261648">
          <w:rPr>
            <w:rStyle w:val="Hipervnculo"/>
            <w:rFonts w:asciiTheme="minorHAnsi" w:hAnsiTheme="minorHAnsi" w:cstheme="minorHAnsi"/>
            <w:noProof/>
          </w:rPr>
          <w:t>8.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_Toc488232515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7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899725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6" w:history="1">
        <w:r w:rsidRPr="00261648">
          <w:rPr>
            <w:rStyle w:val="Hipervnculo"/>
            <w:rFonts w:asciiTheme="minorHAnsi" w:hAnsiTheme="minorHAnsi" w:cstheme="minorHAnsi"/>
            <w:noProof/>
          </w:rPr>
          <w:t>8.1.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Flujo Básico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_Toc488232516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7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78362B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7" w:history="1">
        <w:r w:rsidRPr="00261648">
          <w:rPr>
            <w:rStyle w:val="Hipervnculo"/>
            <w:rFonts w:asciiTheme="minorHAnsi" w:hAnsiTheme="minorHAnsi" w:cstheme="minorHAnsi"/>
            <w:noProof/>
          </w:rPr>
          <w:t>8.2.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_Toc488232517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9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9C2CD4A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8" w:history="1">
        <w:r w:rsidRPr="00261648">
          <w:rPr>
            <w:rStyle w:val="Hipervnculo"/>
            <w:rFonts w:asciiTheme="minorHAnsi" w:hAnsiTheme="minorHAnsi" w:cstheme="minorHAnsi"/>
            <w:noProof/>
          </w:rPr>
          <w:t>8.2.1.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Opcionales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_Toc488232518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9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4A562B" w14:textId="77777777" w:rsidR="00261648" w:rsidRPr="00261648" w:rsidRDefault="0026164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19" w:history="1">
        <w:r w:rsidRPr="00261648">
          <w:rPr>
            <w:rStyle w:val="Hipervnculo"/>
            <w:rFonts w:asciiTheme="minorHAnsi" w:hAnsiTheme="minorHAnsi" w:cstheme="minorHAnsi"/>
            <w:noProof/>
          </w:rPr>
          <w:t>8.2.1.1.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AO01 Editar Encabezado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_Toc488232519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9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D871A3" w14:textId="77777777" w:rsidR="00261648" w:rsidRPr="00261648" w:rsidRDefault="0026164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0" w:history="1">
        <w:r w:rsidRPr="00261648">
          <w:rPr>
            <w:rStyle w:val="Hipervnculo"/>
            <w:rFonts w:asciiTheme="minorHAnsi" w:hAnsiTheme="minorHAnsi" w:cstheme="minorHAnsi"/>
            <w:noProof/>
          </w:rPr>
          <w:t>8.2.1.2.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AO02 Editar Sección I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_Toc488232520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10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98C2EAB" w14:textId="77777777" w:rsidR="00261648" w:rsidRPr="00261648" w:rsidRDefault="0026164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1" w:history="1">
        <w:r w:rsidRPr="00261648">
          <w:rPr>
            <w:rStyle w:val="Hipervnculo"/>
            <w:rFonts w:asciiTheme="minorHAnsi" w:hAnsiTheme="minorHAnsi" w:cstheme="minorHAnsi"/>
            <w:noProof/>
          </w:rPr>
          <w:t>8.2.1.3.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AO03 Editar Sección II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_Toc488232521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11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E70F4A" w14:textId="77777777" w:rsidR="00261648" w:rsidRPr="00261648" w:rsidRDefault="0026164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2" w:history="1">
        <w:r w:rsidRPr="00261648">
          <w:rPr>
            <w:rStyle w:val="Hipervnculo"/>
            <w:rFonts w:asciiTheme="minorHAnsi" w:hAnsiTheme="minorHAnsi" w:cstheme="minorHAnsi"/>
            <w:noProof/>
          </w:rPr>
          <w:t>8.2.1.4.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AO04 Editar Pie de Página.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_Toc488232522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12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8427A6C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3" w:history="1">
        <w:r w:rsidRPr="00261648">
          <w:rPr>
            <w:rStyle w:val="Hipervnculo"/>
            <w:rFonts w:asciiTheme="minorHAnsi" w:hAnsiTheme="minorHAnsi" w:cstheme="minorHAnsi"/>
            <w:noProof/>
          </w:rPr>
          <w:t>8.2.2.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Generales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_Toc488232523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13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95F7AB2" w14:textId="77777777" w:rsidR="00261648" w:rsidRPr="00261648" w:rsidRDefault="0026164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4" w:history="1">
        <w:r w:rsidRPr="00261648">
          <w:rPr>
            <w:rStyle w:val="Hipervnculo"/>
            <w:rFonts w:asciiTheme="minorHAnsi" w:hAnsiTheme="minorHAnsi" w:cstheme="minorHAnsi"/>
            <w:noProof/>
          </w:rPr>
          <w:t>8.2.2.1.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AG01 Cancelar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_Toc488232524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13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F2C313" w14:textId="77777777" w:rsidR="00261648" w:rsidRPr="00261648" w:rsidRDefault="0026164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5" w:history="1">
        <w:r w:rsidRPr="00261648">
          <w:rPr>
            <w:rStyle w:val="Hipervnculo"/>
            <w:rFonts w:asciiTheme="minorHAnsi" w:hAnsiTheme="minorHAnsi" w:cstheme="minorHAnsi"/>
            <w:noProof/>
          </w:rPr>
          <w:t>8.2.2.2.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_Toc488232525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14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328386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6" w:history="1">
        <w:r w:rsidRPr="00261648">
          <w:rPr>
            <w:rStyle w:val="Hipervnculo"/>
            <w:rFonts w:asciiTheme="minorHAnsi" w:hAnsiTheme="minorHAnsi" w:cstheme="minorHAnsi"/>
            <w:noProof/>
          </w:rPr>
          <w:t>8.2.3.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_Toc488232526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14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EC7A6D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7" w:history="1">
        <w:r w:rsidRPr="00261648">
          <w:rPr>
            <w:rStyle w:val="Hipervnculo"/>
            <w:rFonts w:asciiTheme="minorHAnsi" w:hAnsiTheme="minorHAnsi" w:cstheme="minorHAnsi"/>
            <w:noProof/>
          </w:rPr>
          <w:t>8.2.4.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De excepción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_Toc488232527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14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921A420" w14:textId="77777777" w:rsidR="00261648" w:rsidRPr="00261648" w:rsidRDefault="00261648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8" w:history="1">
        <w:r w:rsidRPr="00261648">
          <w:rPr>
            <w:rStyle w:val="Hipervnculo"/>
            <w:rFonts w:asciiTheme="minorHAnsi" w:hAnsiTheme="minorHAnsi" w:cstheme="minorHAnsi"/>
            <w:noProof/>
          </w:rPr>
          <w:t>8.2.4.1.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AE01 Error al modificar el documento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_Toc488232528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14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AA25BA2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29" w:history="1">
        <w:r w:rsidRPr="00261648">
          <w:rPr>
            <w:rStyle w:val="Hipervnculo"/>
            <w:rFonts w:asciiTheme="minorHAnsi" w:hAnsiTheme="minorHAnsi" w:cstheme="minorHAnsi"/>
            <w:noProof/>
          </w:rPr>
          <w:t>8.3.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_Toc488232529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14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A220EE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0" w:history="1">
        <w:r w:rsidRPr="00261648">
          <w:rPr>
            <w:rStyle w:val="Hipervnculo"/>
            <w:rFonts w:asciiTheme="minorHAnsi" w:hAnsiTheme="minorHAnsi" w:cstheme="minorHAnsi"/>
            <w:noProof/>
          </w:rPr>
          <w:t>8.4.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_Toc488232530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14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D62473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1" w:history="1">
        <w:r w:rsidRPr="00261648">
          <w:rPr>
            <w:rStyle w:val="Hipervnculo"/>
            <w:rFonts w:asciiTheme="minorHAnsi" w:hAnsiTheme="minorHAnsi" w:cstheme="minorHAnsi"/>
            <w:noProof/>
          </w:rPr>
          <w:t>8.5.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_Toc488232531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412F62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2" w:history="1">
        <w:r w:rsidRPr="00261648">
          <w:rPr>
            <w:rStyle w:val="Hipervnculo"/>
            <w:rFonts w:asciiTheme="minorHAnsi" w:hAnsiTheme="minorHAnsi" w:cstheme="minorHAnsi"/>
            <w:noProof/>
          </w:rPr>
          <w:t>8.5.1.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&lt;Pos condición 1&gt; Actualizar Plantilla Cotización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_Toc488232532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4C3BA1D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3" w:history="1">
        <w:r w:rsidRPr="00261648">
          <w:rPr>
            <w:rStyle w:val="Hipervnculo"/>
            <w:rFonts w:asciiTheme="minorHAnsi" w:hAnsiTheme="minorHAnsi" w:cstheme="minorHAnsi"/>
            <w:noProof/>
          </w:rPr>
          <w:t>8.5.2.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&lt;Pos Condición 2&gt; Registro en Bitácora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_Toc488232533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C7B982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4" w:history="1">
        <w:r w:rsidRPr="00261648">
          <w:rPr>
            <w:rStyle w:val="Hipervnculo"/>
            <w:rFonts w:asciiTheme="minorHAnsi" w:hAnsiTheme="minorHAnsi" w:cstheme="minorHAnsi"/>
            <w:noProof/>
          </w:rPr>
          <w:t>9.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_Toc488232534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0249B4D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5" w:history="1">
        <w:r w:rsidRPr="00261648">
          <w:rPr>
            <w:rStyle w:val="Hipervnculo"/>
            <w:rFonts w:asciiTheme="minorHAnsi" w:hAnsiTheme="minorHAnsi" w:cstheme="minorHAnsi"/>
            <w:noProof/>
          </w:rPr>
          <w:t>10.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Validaciones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_Toc488232535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66A21B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6" w:history="1">
        <w:r w:rsidRPr="00261648">
          <w:rPr>
            <w:rStyle w:val="Hipervnculo"/>
            <w:rFonts w:asciiTheme="minorHAnsi" w:hAnsiTheme="minorHAnsi" w:cstheme="minorHAnsi"/>
            <w:noProof/>
          </w:rPr>
          <w:t>10.1.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_Toc488232536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65A414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7" w:history="1">
        <w:r w:rsidRPr="00261648">
          <w:rPr>
            <w:rStyle w:val="Hipervnculo"/>
            <w:rFonts w:asciiTheme="minorHAnsi" w:hAnsiTheme="minorHAnsi" w:cstheme="minorHAnsi"/>
            <w:noProof/>
          </w:rPr>
          <w:t>10.2.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V02 Validar extensión del archivo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_Toc488232537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15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544491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8" w:history="1">
        <w:r w:rsidRPr="00261648">
          <w:rPr>
            <w:rStyle w:val="Hipervnculo"/>
            <w:rFonts w:asciiTheme="minorHAnsi" w:hAnsiTheme="minorHAnsi" w:cstheme="minorHAnsi"/>
            <w:noProof/>
          </w:rPr>
          <w:t>10.3.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V03 Validar Peso de Logos en Encabezado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_Toc488232538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16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8D75C71" w14:textId="77777777" w:rsidR="00261648" w:rsidRPr="00261648" w:rsidRDefault="00261648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39" w:history="1">
        <w:r w:rsidRPr="00261648">
          <w:rPr>
            <w:rStyle w:val="Hipervnculo"/>
            <w:rFonts w:asciiTheme="minorHAnsi" w:hAnsiTheme="minorHAnsi" w:cstheme="minorHAnsi"/>
            <w:noProof/>
          </w:rPr>
          <w:t>10.4.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V04 Validar Números de Página en una sola sección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_Toc488232539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16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9025F39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40" w:history="1">
        <w:r w:rsidRPr="00261648">
          <w:rPr>
            <w:rStyle w:val="Hipervnculo"/>
            <w:rFonts w:asciiTheme="minorHAnsi" w:hAnsiTheme="minorHAnsi" w:cstheme="minorHAnsi"/>
            <w:noProof/>
          </w:rPr>
          <w:t>11.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_Toc488232540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16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0BF76E" w14:textId="77777777" w:rsidR="00261648" w:rsidRP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2541" w:history="1">
        <w:r w:rsidRPr="00261648">
          <w:rPr>
            <w:rStyle w:val="Hipervnculo"/>
            <w:rFonts w:asciiTheme="minorHAnsi" w:hAnsiTheme="minorHAnsi" w:cstheme="minorHAnsi"/>
            <w:noProof/>
          </w:rPr>
          <w:t>12.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Referencias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_Toc488232541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16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201C30" w14:textId="77777777" w:rsidR="00261648" w:rsidRDefault="00261648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32542" w:history="1">
        <w:r w:rsidRPr="00261648">
          <w:rPr>
            <w:rStyle w:val="Hipervnculo"/>
            <w:rFonts w:asciiTheme="minorHAnsi" w:hAnsiTheme="minorHAnsi" w:cstheme="minorHAnsi"/>
            <w:noProof/>
          </w:rPr>
          <w:t>13.</w:t>
        </w:r>
        <w:r w:rsidRPr="00261648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261648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Pr="00261648">
          <w:rPr>
            <w:rFonts w:asciiTheme="minorHAnsi" w:hAnsiTheme="minorHAnsi" w:cstheme="minorHAnsi"/>
            <w:noProof/>
            <w:webHidden/>
          </w:rPr>
          <w:tab/>
        </w:r>
        <w:r w:rsidRPr="00261648">
          <w:rPr>
            <w:rFonts w:asciiTheme="minorHAnsi" w:hAnsiTheme="minorHAnsi" w:cstheme="minorHAnsi"/>
            <w:noProof/>
            <w:webHidden/>
          </w:rPr>
          <w:fldChar w:fldCharType="begin"/>
        </w:r>
        <w:r w:rsidRPr="00261648">
          <w:rPr>
            <w:rFonts w:asciiTheme="minorHAnsi" w:hAnsiTheme="minorHAnsi" w:cstheme="minorHAnsi"/>
            <w:noProof/>
            <w:webHidden/>
          </w:rPr>
          <w:instrText xml:space="preserve"> PAGEREF _Toc488232542 \h </w:instrText>
        </w:r>
        <w:r w:rsidRPr="00261648">
          <w:rPr>
            <w:rFonts w:asciiTheme="minorHAnsi" w:hAnsiTheme="minorHAnsi" w:cstheme="minorHAnsi"/>
            <w:noProof/>
            <w:webHidden/>
          </w:rPr>
        </w:r>
        <w:r w:rsidRPr="00261648">
          <w:rPr>
            <w:rFonts w:asciiTheme="minorHAnsi" w:hAnsiTheme="minorHAnsi" w:cstheme="minorHAnsi"/>
            <w:noProof/>
            <w:webHidden/>
          </w:rPr>
          <w:fldChar w:fldCharType="separate"/>
        </w:r>
        <w:r w:rsidR="00E97D72">
          <w:rPr>
            <w:rFonts w:asciiTheme="minorHAnsi" w:hAnsiTheme="minorHAnsi" w:cstheme="minorHAnsi"/>
            <w:noProof/>
            <w:webHidden/>
          </w:rPr>
          <w:t>17</w:t>
        </w:r>
        <w:r w:rsidRPr="00261648">
          <w:rPr>
            <w:rFonts w:asciiTheme="minorHAnsi" w:hAnsiTheme="minorHAnsi" w:cstheme="minorHAnsi"/>
            <w:noProof/>
            <w:webHidden/>
          </w:rPr>
          <w:fldChar w:fldCharType="end"/>
        </w:r>
      </w:hyperlink>
      <w:bookmarkEnd w:id="0"/>
    </w:p>
    <w:p w14:paraId="0FEB9543" w14:textId="77777777" w:rsidR="00D87057" w:rsidRPr="00EA10B1" w:rsidRDefault="00B40DB0" w:rsidP="00641A79">
      <w:pPr>
        <w:rPr>
          <w:rFonts w:ascii="Calibri" w:hAnsi="Calibri" w:cstheme="minorHAnsi"/>
          <w:szCs w:val="20"/>
          <w:lang w:val="es-MX"/>
        </w:rPr>
      </w:pPr>
      <w:r w:rsidRPr="00EA10B1">
        <w:rPr>
          <w:rFonts w:ascii="Calibri" w:hAnsi="Calibri" w:cstheme="minorHAnsi"/>
          <w:szCs w:val="20"/>
          <w:lang w:val="es-MX"/>
        </w:rPr>
        <w:fldChar w:fldCharType="end"/>
      </w:r>
    </w:p>
    <w:p w14:paraId="5BC9F36B" w14:textId="77777777" w:rsidR="00D87057" w:rsidRPr="006C7B81" w:rsidRDefault="00D87057">
      <w:pPr>
        <w:spacing w:before="0" w:after="0" w:line="240" w:lineRule="auto"/>
        <w:jc w:val="left"/>
        <w:rPr>
          <w:rFonts w:ascii="Calibri" w:hAnsi="Calibri" w:cstheme="minorHAnsi"/>
          <w:szCs w:val="20"/>
          <w:lang w:val="es-MX"/>
        </w:rPr>
      </w:pPr>
      <w:r w:rsidRPr="006C7B81">
        <w:rPr>
          <w:rFonts w:ascii="Calibri" w:hAnsi="Calibri" w:cstheme="minorHAnsi"/>
          <w:szCs w:val="20"/>
          <w:lang w:val="es-MX"/>
        </w:rPr>
        <w:br w:type="page"/>
      </w:r>
    </w:p>
    <w:p w14:paraId="6D8C4608" w14:textId="77777777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8232502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F24850" w14:paraId="3098B568" w14:textId="77777777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39678BE8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546F0571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4230A8CD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5FC897C3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2D730522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2434CB" w:rsidRPr="00F24850" w14:paraId="0A2D1BD1" w14:textId="77777777" w:rsidTr="00051890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6D741844" w14:textId="7110D141" w:rsidR="002434CB" w:rsidRPr="00F24850" w:rsidRDefault="002434CB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9D3DF78" w14:textId="1819F439" w:rsidR="002434CB" w:rsidRPr="00F24850" w:rsidRDefault="00051890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/>
                <w:color w:val="212121"/>
                <w:szCs w:val="20"/>
              </w:rPr>
              <w:t>Elaboración del D</w:t>
            </w:r>
            <w:r w:rsidR="002434CB" w:rsidRPr="00BB509B">
              <w:rPr>
                <w:rFonts w:ascii="Calibri" w:hAnsi="Calibri"/>
                <w:color w:val="212121"/>
                <w:szCs w:val="20"/>
              </w:rPr>
              <w:t>ocumento</w:t>
            </w:r>
          </w:p>
        </w:tc>
        <w:tc>
          <w:tcPr>
            <w:tcW w:w="2899" w:type="dxa"/>
            <w:shd w:val="clear" w:color="auto" w:fill="D9D9D9"/>
            <w:vAlign w:val="center"/>
          </w:tcPr>
          <w:p w14:paraId="7030AE52" w14:textId="2EB6A9D9" w:rsidR="002434CB" w:rsidRPr="009768E6" w:rsidRDefault="00E931AE" w:rsidP="0005189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E931AE">
              <w:rPr>
                <w:rFonts w:ascii="Calibri" w:hAnsi="Calibri" w:cs="Arial"/>
                <w:bCs/>
                <w:color w:val="212121"/>
                <w:szCs w:val="20"/>
              </w:rPr>
              <w:t>Denise González Díaz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69C74AE" w14:textId="749F5F26" w:rsidR="002434CB" w:rsidRPr="009768E6" w:rsidRDefault="00E931AE" w:rsidP="0005189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17/11/</w:t>
            </w:r>
            <w:r w:rsidR="00051890">
              <w:rPr>
                <w:rFonts w:ascii="Calibri" w:hAnsi="Calibri" w:cs="Arial"/>
                <w:color w:val="212121"/>
                <w:szCs w:val="20"/>
              </w:rPr>
              <w:t>20</w:t>
            </w:r>
            <w:r>
              <w:rPr>
                <w:rFonts w:ascii="Calibri" w:hAnsi="Calibri" w:cs="Arial"/>
                <w:color w:val="212121"/>
                <w:szCs w:val="20"/>
              </w:rPr>
              <w:t>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0B34F87A" w14:textId="2C52A909" w:rsidR="002434CB" w:rsidRPr="00F24850" w:rsidRDefault="002434CB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Elaborado</w:t>
            </w:r>
          </w:p>
        </w:tc>
      </w:tr>
      <w:tr w:rsidR="002434CB" w:rsidRPr="00F24850" w14:paraId="033E8898" w14:textId="77777777" w:rsidTr="00051890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7F90DCF1" w14:textId="737792DC" w:rsidR="002434CB" w:rsidRPr="00F24850" w:rsidRDefault="002434CB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7378F658" w14:textId="4C1EA837" w:rsidR="002434CB" w:rsidRPr="00F24850" w:rsidRDefault="00051890" w:rsidP="002839E8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/>
                <w:color w:val="212121"/>
                <w:szCs w:val="20"/>
              </w:rPr>
              <w:t>Entrega del D</w:t>
            </w:r>
            <w:r w:rsidR="002434CB" w:rsidRPr="00BB509B">
              <w:rPr>
                <w:rFonts w:ascii="Calibri" w:hAnsi="Calibri"/>
                <w:color w:val="212121"/>
                <w:szCs w:val="20"/>
              </w:rPr>
              <w:t>ocumento</w:t>
            </w:r>
          </w:p>
        </w:tc>
        <w:tc>
          <w:tcPr>
            <w:tcW w:w="2899" w:type="dxa"/>
            <w:shd w:val="clear" w:color="auto" w:fill="auto"/>
          </w:tcPr>
          <w:p w14:paraId="028F8449" w14:textId="42BED9CF" w:rsidR="002434CB" w:rsidRPr="009768E6" w:rsidRDefault="00E931AE" w:rsidP="0005189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E931AE">
              <w:rPr>
                <w:rFonts w:ascii="Calibri" w:hAnsi="Calibri"/>
                <w:color w:val="212121"/>
                <w:szCs w:val="20"/>
              </w:rPr>
              <w:t>Denise González Díaz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6D290CD" w14:textId="211217DD" w:rsidR="002434CB" w:rsidRPr="009768E6" w:rsidRDefault="00E931AE" w:rsidP="0005189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23/11/</w:t>
            </w:r>
            <w:r w:rsidR="00051890">
              <w:rPr>
                <w:rFonts w:ascii="Calibri" w:hAnsi="Calibri" w:cs="Arial"/>
                <w:color w:val="212121"/>
                <w:szCs w:val="20"/>
              </w:rPr>
              <w:t>20</w:t>
            </w:r>
            <w:r>
              <w:rPr>
                <w:rFonts w:ascii="Calibri" w:hAnsi="Calibri" w:cs="Arial"/>
                <w:color w:val="212121"/>
                <w:szCs w:val="20"/>
              </w:rPr>
              <w:t>16</w:t>
            </w:r>
          </w:p>
        </w:tc>
        <w:tc>
          <w:tcPr>
            <w:tcW w:w="1490" w:type="dxa"/>
          </w:tcPr>
          <w:p w14:paraId="6709EFB9" w14:textId="3331C6A2" w:rsidR="002434CB" w:rsidRPr="00F24850" w:rsidRDefault="002434CB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Entregado</w:t>
            </w:r>
          </w:p>
        </w:tc>
      </w:tr>
      <w:tr w:rsidR="002434CB" w:rsidRPr="00F24850" w14:paraId="5CF2F4DF" w14:textId="77777777" w:rsidTr="00051890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110AD06A" w14:textId="21791E16" w:rsidR="002434CB" w:rsidRPr="00F24850" w:rsidRDefault="002434CB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66EA37E4" w14:textId="69638CE7" w:rsidR="002434CB" w:rsidRPr="00F24850" w:rsidRDefault="00051890" w:rsidP="002839E8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/>
                <w:color w:val="212121"/>
                <w:szCs w:val="20"/>
              </w:rPr>
              <w:t>Actualización de C</w:t>
            </w:r>
            <w:r w:rsidR="002434CB" w:rsidRPr="00BB509B">
              <w:rPr>
                <w:rFonts w:ascii="Calibri" w:hAnsi="Calibri"/>
                <w:color w:val="212121"/>
                <w:szCs w:val="20"/>
              </w:rPr>
              <w:t>alidad</w:t>
            </w:r>
          </w:p>
        </w:tc>
        <w:tc>
          <w:tcPr>
            <w:tcW w:w="2899" w:type="dxa"/>
            <w:shd w:val="clear" w:color="auto" w:fill="D9D9D9"/>
          </w:tcPr>
          <w:p w14:paraId="426F1E50" w14:textId="52DEA723" w:rsidR="002434CB" w:rsidRPr="009768E6" w:rsidRDefault="00E931AE" w:rsidP="000518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931AE">
              <w:rPr>
                <w:rFonts w:ascii="Calibri" w:hAnsi="Calibri"/>
                <w:color w:val="212121"/>
                <w:szCs w:val="20"/>
              </w:rPr>
              <w:t>Denise González Díaz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3BEABFE6" w14:textId="4E2A31DB" w:rsidR="002434CB" w:rsidRPr="009768E6" w:rsidRDefault="00E931AE" w:rsidP="000518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25/11/</w:t>
            </w:r>
            <w:r w:rsidR="00051890">
              <w:rPr>
                <w:rFonts w:ascii="Calibri" w:hAnsi="Calibri" w:cs="Arial"/>
                <w:color w:val="212121"/>
                <w:szCs w:val="20"/>
              </w:rPr>
              <w:t>20</w:t>
            </w:r>
            <w:r>
              <w:rPr>
                <w:rFonts w:ascii="Calibri" w:hAnsi="Calibri" w:cs="Arial"/>
                <w:color w:val="212121"/>
                <w:szCs w:val="20"/>
              </w:rPr>
              <w:t>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37D0B66B" w14:textId="2F28B988" w:rsidR="002434CB" w:rsidRPr="00F24850" w:rsidRDefault="002434CB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Actualizado</w:t>
            </w:r>
          </w:p>
        </w:tc>
      </w:tr>
      <w:tr w:rsidR="002839E8" w:rsidRPr="00F24850" w14:paraId="232DB1D2" w14:textId="77777777" w:rsidTr="00A35466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6FA8EC38" w14:textId="5DE3FE26" w:rsidR="002839E8" w:rsidRPr="00F24850" w:rsidRDefault="002434CB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  <w:r w:rsidR="002839E8" w:rsidRPr="00F24850">
              <w:rPr>
                <w:rFonts w:asciiTheme="minorHAnsi" w:hAnsiTheme="minorHAnsi" w:cstheme="minorHAnsi"/>
                <w:szCs w:val="20"/>
              </w:rPr>
              <w:t>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3E7B1F0C" w14:textId="118787DB" w:rsidR="002839E8" w:rsidRPr="00F24850" w:rsidRDefault="00051890" w:rsidP="002839E8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Cierre del D</w:t>
            </w:r>
            <w:r w:rsidR="002839E8" w:rsidRPr="00F24850">
              <w:rPr>
                <w:rFonts w:asciiTheme="minorHAnsi" w:hAnsiTheme="minorHAnsi" w:cstheme="minorHAnsi"/>
                <w:szCs w:val="20"/>
              </w:rPr>
              <w:t>ocumento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1462EF32" w14:textId="7AB7A01E" w:rsidR="002839E8" w:rsidRPr="009768E6" w:rsidRDefault="00E931AE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931AE">
              <w:rPr>
                <w:rFonts w:asciiTheme="minorHAnsi" w:hAnsiTheme="minorHAnsi" w:cstheme="minorHAnsi"/>
                <w:szCs w:val="20"/>
              </w:rPr>
              <w:t>Denise González Díaz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327F10DB" w14:textId="43C77DB8" w:rsidR="002839E8" w:rsidRPr="009768E6" w:rsidRDefault="00E931AE" w:rsidP="000518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28/11/</w:t>
            </w:r>
            <w:r w:rsidR="00051890">
              <w:rPr>
                <w:rFonts w:ascii="Calibri" w:hAnsi="Calibri" w:cs="Arial"/>
                <w:color w:val="212121"/>
                <w:szCs w:val="20"/>
              </w:rPr>
              <w:t>20</w:t>
            </w:r>
            <w:r>
              <w:rPr>
                <w:rFonts w:ascii="Calibri" w:hAnsi="Calibri" w:cs="Arial"/>
                <w:color w:val="212121"/>
                <w:szCs w:val="20"/>
              </w:rPr>
              <w:t>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4FB6642B" w14:textId="77777777" w:rsidR="002839E8" w:rsidRPr="00F24850" w:rsidRDefault="002839E8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14:paraId="2B0B83DB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73CE35BB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48F04A95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4647CA80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456A1583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1C82533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334A7C6F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4B307A73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DD6617A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446634AD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FFFA2E5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2D190110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4B947BF3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1A63FA03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087B0BAD" w14:textId="77777777" w:rsidR="0081016C" w:rsidRPr="00F24850" w:rsidRDefault="00A027A6" w:rsidP="00C25021">
      <w:pPr>
        <w:pStyle w:val="ndice2"/>
      </w:pPr>
      <w:r w:rsidRPr="00F24850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737BA35E" w14:textId="59E5E89F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8232503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051890">
        <w:rPr>
          <w:rFonts w:asciiTheme="minorHAnsi" w:hAnsiTheme="minorHAnsi" w:cstheme="minorHAnsi"/>
          <w:sz w:val="20"/>
        </w:rPr>
        <w:t xml:space="preserve"> M</w:t>
      </w:r>
      <w:r w:rsidR="00C203DD">
        <w:rPr>
          <w:rFonts w:asciiTheme="minorHAnsi" w:hAnsiTheme="minorHAnsi" w:cstheme="minorHAnsi"/>
          <w:sz w:val="20"/>
        </w:rPr>
        <w:t>odifica</w:t>
      </w:r>
      <w:r w:rsidR="000D647B">
        <w:rPr>
          <w:rFonts w:asciiTheme="minorHAnsi" w:hAnsiTheme="minorHAnsi" w:cstheme="minorHAnsi"/>
          <w:sz w:val="20"/>
        </w:rPr>
        <w:t>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051890">
        <w:rPr>
          <w:rFonts w:asciiTheme="minorHAnsi" w:hAnsiTheme="minorHAnsi" w:cstheme="minorHAnsi"/>
          <w:sz w:val="20"/>
        </w:rPr>
        <w:t>P</w:t>
      </w:r>
      <w:r w:rsidR="00641A79">
        <w:rPr>
          <w:rFonts w:asciiTheme="minorHAnsi" w:hAnsiTheme="minorHAnsi" w:cstheme="minorHAnsi"/>
          <w:sz w:val="20"/>
        </w:rPr>
        <w:t xml:space="preserve">lantilla </w:t>
      </w:r>
      <w:r w:rsidR="00051890">
        <w:rPr>
          <w:rFonts w:asciiTheme="minorHAnsi" w:hAnsiTheme="minorHAnsi" w:cstheme="minorHAnsi"/>
          <w:sz w:val="20"/>
        </w:rPr>
        <w:t>C</w:t>
      </w:r>
      <w:r w:rsidR="00353083">
        <w:rPr>
          <w:rFonts w:asciiTheme="minorHAnsi" w:hAnsiTheme="minorHAnsi" w:cstheme="minorHAnsi"/>
          <w:sz w:val="20"/>
        </w:rPr>
        <w:t>otización</w:t>
      </w:r>
      <w:bookmarkEnd w:id="16"/>
    </w:p>
    <w:p w14:paraId="69373DD7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7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074C4224" w14:textId="52B160D5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488232504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7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051890">
        <w:rPr>
          <w:rFonts w:asciiTheme="minorHAnsi" w:hAnsiTheme="minorHAnsi" w:cstheme="minorHAnsi"/>
          <w:sz w:val="20"/>
        </w:rPr>
        <w:t>Modificar P</w:t>
      </w:r>
      <w:r w:rsidR="00E740D5">
        <w:rPr>
          <w:rFonts w:asciiTheme="minorHAnsi" w:hAnsiTheme="minorHAnsi" w:cstheme="minorHAnsi"/>
          <w:sz w:val="20"/>
        </w:rPr>
        <w:t xml:space="preserve">lantilla </w:t>
      </w:r>
      <w:r w:rsidR="00051890">
        <w:rPr>
          <w:rFonts w:asciiTheme="minorHAnsi" w:hAnsiTheme="minorHAnsi" w:cstheme="minorHAnsi"/>
          <w:sz w:val="20"/>
        </w:rPr>
        <w:t>C</w:t>
      </w:r>
      <w:r w:rsidR="00353083">
        <w:rPr>
          <w:rFonts w:asciiTheme="minorHAnsi" w:hAnsiTheme="minorHAnsi" w:cstheme="minorHAnsi"/>
          <w:sz w:val="20"/>
        </w:rPr>
        <w:t>otización</w:t>
      </w:r>
      <w:bookmarkEnd w:id="18"/>
    </w:p>
    <w:p w14:paraId="13921B2C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371934664"/>
      <w:bookmarkStart w:id="20" w:name="_Toc289774372"/>
      <w:bookmarkStart w:id="21" w:name="_Toc126991045"/>
      <w:bookmarkStart w:id="22" w:name="_Toc488232505"/>
      <w:r w:rsidRPr="00F24850">
        <w:rPr>
          <w:rFonts w:asciiTheme="minorHAnsi" w:hAnsiTheme="minorHAnsi" w:cstheme="minorHAnsi"/>
          <w:sz w:val="20"/>
        </w:rPr>
        <w:t>Breve Descripción</w:t>
      </w:r>
      <w:bookmarkEnd w:id="19"/>
      <w:bookmarkEnd w:id="20"/>
      <w:bookmarkEnd w:id="21"/>
      <w:r w:rsidR="00EF0432" w:rsidRPr="00F24850">
        <w:rPr>
          <w:rFonts w:asciiTheme="minorHAnsi" w:hAnsiTheme="minorHAnsi" w:cstheme="minorHAnsi"/>
          <w:sz w:val="20"/>
        </w:rPr>
        <w:t>.</w:t>
      </w:r>
      <w:bookmarkEnd w:id="22"/>
    </w:p>
    <w:p w14:paraId="67293462" w14:textId="385AB97B" w:rsidR="00976A42" w:rsidRDefault="00976A42" w:rsidP="00C25021">
      <w:pPr>
        <w:pStyle w:val="ndice2"/>
      </w:pPr>
      <w:bookmarkStart w:id="23" w:name="_Toc371934665"/>
      <w:bookmarkStart w:id="24" w:name="_Toc289774373"/>
      <w:bookmarkStart w:id="25" w:name="_Toc126991046"/>
      <w:r>
        <w:t>P</w:t>
      </w:r>
      <w:r w:rsidR="00B72A70">
        <w:t>ermitir al usuario de la D</w:t>
      </w:r>
      <w:r>
        <w:t>GA</w:t>
      </w:r>
      <w:r w:rsidR="00B72A70">
        <w:t>PF</w:t>
      </w:r>
      <w:r>
        <w:t>, modificar los elementos de la plantilla de “</w:t>
      </w:r>
      <w:r>
        <w:rPr>
          <w:color w:val="000000" w:themeColor="text1"/>
        </w:rPr>
        <w:t>Cotización</w:t>
      </w:r>
      <w:r>
        <w:t xml:space="preserve">”, con la finalidad de personalizar logos, encabezados y pies de página, así como algunas secciones del documento. </w:t>
      </w:r>
    </w:p>
    <w:p w14:paraId="32CB85CB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488232506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3"/>
      <w:bookmarkEnd w:id="24"/>
      <w:bookmarkEnd w:id="25"/>
      <w:r w:rsidR="00EF0432" w:rsidRPr="00F24850">
        <w:rPr>
          <w:rFonts w:asciiTheme="minorHAnsi" w:hAnsiTheme="minorHAnsi" w:cstheme="minorHAnsi"/>
          <w:sz w:val="20"/>
        </w:rPr>
        <w:t>.</w:t>
      </w:r>
      <w:bookmarkEnd w:id="2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14:paraId="45B03336" w14:textId="77777777" w:rsidTr="00051890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D88FB1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0D561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AB78B4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4289E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14:paraId="513D702E" w14:textId="77777777" w:rsidTr="00051890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A7B" w14:textId="77777777" w:rsidR="00C41D11" w:rsidRPr="00F24850" w:rsidRDefault="00353083" w:rsidP="005E7254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353083">
              <w:rPr>
                <w:rFonts w:asciiTheme="minorHAnsi" w:hAnsiTheme="minorHAnsi" w:cstheme="minorHAnsi"/>
                <w:color w:val="000000"/>
                <w:szCs w:val="20"/>
              </w:rPr>
              <w:t>FUNC-CONF-019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8EAF" w14:textId="77777777" w:rsidR="00C41D11" w:rsidRPr="00F24850" w:rsidRDefault="001E262F" w:rsidP="0035308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Modificar </w:t>
            </w:r>
            <w:r w:rsidR="007F6A57">
              <w:rPr>
                <w:rFonts w:asciiTheme="minorHAnsi" w:hAnsiTheme="minorHAnsi" w:cstheme="minorHAnsi"/>
                <w:color w:val="000000"/>
                <w:szCs w:val="20"/>
              </w:rPr>
              <w:t>la información d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e</w:t>
            </w:r>
            <w:r w:rsidR="00E740D5">
              <w:rPr>
                <w:rFonts w:asciiTheme="minorHAnsi" w:hAnsiTheme="minorHAnsi" w:cstheme="minorHAnsi"/>
                <w:color w:val="000000"/>
                <w:szCs w:val="20"/>
              </w:rPr>
              <w:t xml:space="preserve"> la plantilla de </w:t>
            </w:r>
            <w:r w:rsidR="00353083">
              <w:rPr>
                <w:rFonts w:asciiTheme="minorHAnsi" w:hAnsiTheme="minorHAnsi" w:cstheme="minorHAnsi"/>
                <w:color w:val="000000"/>
                <w:szCs w:val="20"/>
              </w:rPr>
              <w:t>cotizaciones.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ACC9" w14:textId="56A62DD8" w:rsidR="00C41D11" w:rsidRPr="00BB2A5B" w:rsidRDefault="00BB2A5B" w:rsidP="00BB2A5B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modificar los elementos del formato de la plantilla para la generación de las Cotizaciones.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735C" w14:textId="6D1E7901" w:rsidR="00C41D11" w:rsidRPr="00F24850" w:rsidRDefault="005F7AAF" w:rsidP="00051890">
            <w:pPr>
              <w:pStyle w:val="ndice2"/>
              <w:ind w:left="0"/>
            </w:pPr>
            <w:r>
              <w:t>300</w:t>
            </w:r>
            <w:r w:rsidR="00353083">
              <w:t>8</w:t>
            </w:r>
            <w:r w:rsidR="00051890">
              <w:t xml:space="preserve"> - </w:t>
            </w:r>
            <w:r w:rsidR="007F6A57">
              <w:t>Modificar</w:t>
            </w:r>
            <w:r w:rsidR="00DD30FA">
              <w:t xml:space="preserve"> </w:t>
            </w:r>
            <w:r w:rsidR="00051890">
              <w:t>P</w:t>
            </w:r>
            <w:r>
              <w:t xml:space="preserve">lantilla </w:t>
            </w:r>
            <w:r w:rsidR="00051890">
              <w:t>C</w:t>
            </w:r>
            <w:r w:rsidR="0072604E">
              <w:t>otización</w:t>
            </w:r>
            <w:r w:rsidR="00DE29B8">
              <w:t>.</w:t>
            </w:r>
          </w:p>
        </w:tc>
      </w:tr>
    </w:tbl>
    <w:p w14:paraId="3D0573CC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6"/>
      <w:bookmarkStart w:id="28" w:name="_Toc289774376"/>
      <w:bookmarkStart w:id="29" w:name="_Toc126991049"/>
      <w:bookmarkStart w:id="30" w:name="_Toc289774377"/>
      <w:bookmarkStart w:id="31" w:name="_Toc48823250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7"/>
      <w:bookmarkEnd w:id="28"/>
      <w:bookmarkEnd w:id="29"/>
      <w:bookmarkEnd w:id="31"/>
    </w:p>
    <w:p w14:paraId="15381FD8" w14:textId="139C7576" w:rsidR="00D16B4F" w:rsidRDefault="00201483" w:rsidP="00051890">
      <w:pPr>
        <w:pStyle w:val="ndice2"/>
        <w:jc w:val="center"/>
      </w:pPr>
      <w:r>
        <w:rPr>
          <w:noProof/>
          <w:lang w:val="es-MX" w:eastAsia="es-MX"/>
        </w:rPr>
        <w:drawing>
          <wp:inline distT="0" distB="0" distL="0" distR="0" wp14:anchorId="38DB7513" wp14:editId="32518942">
            <wp:extent cx="3474719" cy="1141049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4" b="4908"/>
                    <a:stretch/>
                  </pic:blipFill>
                  <pic:spPr bwMode="auto">
                    <a:xfrm>
                      <a:off x="0" y="0"/>
                      <a:ext cx="3479762" cy="114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A66EE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371934667"/>
      <w:bookmarkStart w:id="33" w:name="_Toc488232508"/>
      <w:r w:rsidRPr="00F24850">
        <w:rPr>
          <w:rFonts w:asciiTheme="minorHAnsi" w:hAnsiTheme="minorHAnsi" w:cstheme="minorHAnsi"/>
          <w:sz w:val="20"/>
        </w:rPr>
        <w:t>Actores Involucrados</w:t>
      </w:r>
      <w:bookmarkEnd w:id="32"/>
      <w:bookmarkEnd w:id="3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473"/>
        <w:gridCol w:w="6963"/>
      </w:tblGrid>
      <w:tr w:rsidR="00D16B4F" w:rsidRPr="00F24850" w14:paraId="7E1AEED3" w14:textId="77777777" w:rsidTr="00051890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BB7A8C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592EA4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5F24FE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F24850" w14:paraId="58C7D158" w14:textId="77777777" w:rsidTr="00051890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90A96" w14:textId="77777777" w:rsidR="00FE2192" w:rsidRPr="00F24850" w:rsidRDefault="00FE2192" w:rsidP="00976A42">
            <w:pPr>
              <w:jc w:val="center"/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8191A" w14:textId="45150EE7" w:rsidR="00FE2192" w:rsidRPr="00F24850" w:rsidRDefault="00813E7C" w:rsidP="00976A42">
            <w:pPr>
              <w:jc w:val="center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</w:rPr>
              <w:t>Usuario</w:t>
            </w:r>
            <w:r w:rsidR="00C41D11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="00976A42">
              <w:rPr>
                <w:rFonts w:asciiTheme="minorHAnsi" w:hAnsiTheme="minorHAnsi" w:cstheme="minorHAnsi"/>
                <w:color w:val="000000"/>
                <w:szCs w:val="20"/>
              </w:rPr>
              <w:t xml:space="preserve">de la </w:t>
            </w:r>
            <w:r w:rsidR="00955C17">
              <w:rPr>
                <w:rFonts w:asciiTheme="minorHAnsi" w:hAnsiTheme="minorHAnsi" w:cstheme="minorHAnsi"/>
                <w:color w:val="000000"/>
                <w:szCs w:val="20"/>
              </w:rPr>
              <w:t>DGA</w:t>
            </w:r>
            <w:r w:rsidR="00201483">
              <w:rPr>
                <w:rFonts w:asciiTheme="minorHAnsi" w:hAnsiTheme="minorHAnsi" w:cstheme="minorHAnsi"/>
                <w:color w:val="000000"/>
                <w:szCs w:val="20"/>
              </w:rPr>
              <w:t>PF</w:t>
            </w:r>
            <w:r w:rsidR="00051890">
              <w:rPr>
                <w:rFonts w:asciiTheme="minorHAnsi" w:hAnsiTheme="minorHAnsi" w:cstheme="minorHAnsi"/>
                <w:color w:val="000000"/>
                <w:szCs w:val="20"/>
              </w:rPr>
              <w:t xml:space="preserve">. </w:t>
            </w:r>
          </w:p>
        </w:tc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B08C" w14:textId="2205A789" w:rsidR="00FE2192" w:rsidRDefault="00DE29B8" w:rsidP="00201483">
            <w:pPr>
              <w:pStyle w:val="ndice2"/>
              <w:ind w:left="0"/>
            </w:pPr>
            <w:r>
              <w:t xml:space="preserve">Este actor </w:t>
            </w:r>
            <w:r w:rsidR="00201483">
              <w:t xml:space="preserve">pertenece a la DGAPF, </w:t>
            </w:r>
            <w:r>
              <w:t xml:space="preserve">se encarga de </w:t>
            </w:r>
            <w:r w:rsidR="00D907FF">
              <w:t xml:space="preserve">modificar </w:t>
            </w:r>
            <w:r w:rsidR="009E594B">
              <w:t xml:space="preserve">la información de la plantilla de </w:t>
            </w:r>
            <w:r w:rsidR="00FF722C">
              <w:t>cotización.</w:t>
            </w:r>
          </w:p>
          <w:p w14:paraId="0F1CA3E2" w14:textId="09050E63" w:rsidR="00976A42" w:rsidRPr="00976A42" w:rsidRDefault="00976A42" w:rsidP="00201483">
            <w:r w:rsidRPr="000962FC">
              <w:rPr>
                <w:rFonts w:asciiTheme="minorHAnsi" w:hAnsiTheme="minorHAnsi" w:cstheme="minorHAnsi"/>
              </w:rPr>
              <w:t>Nota: Los r</w:t>
            </w:r>
            <w:r>
              <w:rPr>
                <w:rFonts w:asciiTheme="minorHAnsi" w:hAnsiTheme="minorHAnsi" w:cstheme="minorHAnsi"/>
              </w:rPr>
              <w:t>oles de los usuarios de la DGA</w:t>
            </w:r>
            <w:r w:rsidR="00201483">
              <w:rPr>
                <w:rFonts w:asciiTheme="minorHAnsi" w:hAnsiTheme="minorHAnsi" w:cstheme="minorHAnsi"/>
              </w:rPr>
              <w:t>PF</w:t>
            </w:r>
            <w:r w:rsidRPr="000962FC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</w:tbl>
    <w:p w14:paraId="04B6F84F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371934668"/>
      <w:bookmarkStart w:id="35" w:name="_Toc488232509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4"/>
      <w:bookmarkEnd w:id="35"/>
    </w:p>
    <w:p w14:paraId="7A60B248" w14:textId="064C1FFA" w:rsidR="00EF2029" w:rsidRPr="00F24850" w:rsidRDefault="00E0607D" w:rsidP="00E0607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1736EF2" wp14:editId="60CEEEF2">
            <wp:extent cx="3559711" cy="6415430"/>
            <wp:effectExtent l="0" t="0" r="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dadPlantillaCotizac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3"/>
                    <a:stretch/>
                  </pic:blipFill>
                  <pic:spPr bwMode="auto">
                    <a:xfrm>
                      <a:off x="0" y="0"/>
                      <a:ext cx="3564699" cy="642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509C6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6" w:name="_Toc228339738"/>
      <w:bookmarkStart w:id="37" w:name="_Toc182735726"/>
      <w:bookmarkStart w:id="38" w:name="_Toc371934669"/>
      <w:bookmarkStart w:id="39" w:name="_Toc488232510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6"/>
      <w:bookmarkEnd w:id="37"/>
      <w:bookmarkEnd w:id="38"/>
      <w:bookmarkEnd w:id="39"/>
    </w:p>
    <w:p w14:paraId="44F4C9F2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40" w:name="_Toc427934378"/>
      <w:bookmarkStart w:id="41" w:name="_Toc427941333"/>
      <w:bookmarkStart w:id="42" w:name="_Toc428182528"/>
      <w:bookmarkStart w:id="43" w:name="_Toc429062442"/>
      <w:bookmarkStart w:id="44" w:name="_Toc371934672"/>
      <w:bookmarkStart w:id="45" w:name="_Toc289774375"/>
      <w:bookmarkStart w:id="46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0"/>
      <w:bookmarkEnd w:id="41"/>
      <w:bookmarkEnd w:id="42"/>
      <w:bookmarkEnd w:id="43"/>
    </w:p>
    <w:p w14:paraId="7DF41AA8" w14:textId="77777777" w:rsidR="00B748D2" w:rsidRDefault="00B748D2" w:rsidP="004A0798">
      <w:pPr>
        <w:pStyle w:val="EstiloTtulo1Antes6ptoDespus3ptoInterlineadoMn"/>
        <w:numPr>
          <w:ilvl w:val="1"/>
          <w:numId w:val="8"/>
        </w:numPr>
        <w:tabs>
          <w:tab w:val="left" w:pos="708"/>
        </w:tabs>
        <w:spacing w:line="240" w:lineRule="auto"/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7" w:name="_Toc484712613"/>
      <w:bookmarkStart w:id="48" w:name="_Toc488232511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7"/>
      <w:bookmarkEnd w:id="48"/>
    </w:p>
    <w:p w14:paraId="18AFA5C1" w14:textId="55744261" w:rsidR="00B748D2" w:rsidRPr="00BB2A5B" w:rsidRDefault="00B748D2" w:rsidP="00370DE7">
      <w:pPr>
        <w:pStyle w:val="ndice2"/>
        <w:rPr>
          <w:rFonts w:ascii="Calibri" w:hAnsi="Calibri"/>
        </w:rPr>
      </w:pPr>
      <w:r w:rsidRPr="00BB2A5B">
        <w:rPr>
          <w:rFonts w:ascii="Calibri" w:hAnsi="Calibri"/>
        </w:rPr>
        <w:t>El usuario de la DGA</w:t>
      </w:r>
      <w:r w:rsidR="00A316A1" w:rsidRPr="00BB2A5B">
        <w:rPr>
          <w:rFonts w:ascii="Calibri" w:hAnsi="Calibri"/>
        </w:rPr>
        <w:t>PF</w:t>
      </w:r>
      <w:r w:rsidRPr="00BB2A5B">
        <w:rPr>
          <w:rFonts w:ascii="Calibri" w:hAnsi="Calibri"/>
        </w:rPr>
        <w:t xml:space="preserve"> debe contar con un nombre de usuario y contraseña válidos.</w:t>
      </w:r>
    </w:p>
    <w:p w14:paraId="2576A75F" w14:textId="77777777" w:rsidR="00B748D2" w:rsidRPr="00BB2A5B" w:rsidRDefault="00B748D2" w:rsidP="004A0798">
      <w:pPr>
        <w:pStyle w:val="EstiloTtulo1Antes6ptoDespus3ptoInterlineadoMn"/>
        <w:numPr>
          <w:ilvl w:val="1"/>
          <w:numId w:val="8"/>
        </w:numPr>
        <w:tabs>
          <w:tab w:val="left" w:pos="708"/>
        </w:tabs>
        <w:spacing w:line="240" w:lineRule="auto"/>
        <w:jc w:val="left"/>
        <w:rPr>
          <w:rFonts w:ascii="Calibri" w:hAnsi="Calibri" w:cstheme="minorHAnsi"/>
          <w:color w:val="000000" w:themeColor="text1"/>
          <w:sz w:val="20"/>
        </w:rPr>
      </w:pPr>
      <w:bookmarkStart w:id="49" w:name="_Toc461701834"/>
      <w:bookmarkStart w:id="50" w:name="_Toc484712614"/>
      <w:bookmarkStart w:id="51" w:name="_Toc488232512"/>
      <w:r w:rsidRPr="00BB2A5B">
        <w:rPr>
          <w:rFonts w:ascii="Calibri" w:hAnsi="Calibri" w:cstheme="minorHAnsi"/>
          <w:color w:val="000000" w:themeColor="text1"/>
          <w:sz w:val="20"/>
        </w:rPr>
        <w:t>&lt;Precondición 2&gt;</w:t>
      </w:r>
      <w:bookmarkEnd w:id="49"/>
      <w:r w:rsidRPr="00BB2A5B">
        <w:rPr>
          <w:rFonts w:ascii="Calibri" w:hAnsi="Calibri" w:cstheme="minorHAnsi"/>
          <w:color w:val="000000" w:themeColor="text1"/>
          <w:sz w:val="20"/>
        </w:rPr>
        <w:t xml:space="preserve"> Permisos.</w:t>
      </w:r>
      <w:bookmarkEnd w:id="50"/>
      <w:bookmarkEnd w:id="51"/>
    </w:p>
    <w:p w14:paraId="53FF9B36" w14:textId="6159DE86" w:rsidR="00B748D2" w:rsidRPr="00BB2A5B" w:rsidRDefault="00B748D2" w:rsidP="00370DE7">
      <w:pPr>
        <w:spacing w:line="240" w:lineRule="auto"/>
        <w:ind w:left="360"/>
        <w:rPr>
          <w:rFonts w:ascii="Calibri" w:hAnsi="Calibri" w:cstheme="minorHAnsi"/>
          <w:color w:val="000000" w:themeColor="text1"/>
        </w:rPr>
      </w:pPr>
      <w:r w:rsidRPr="00BB2A5B">
        <w:rPr>
          <w:rFonts w:ascii="Calibri" w:hAnsi="Calibri" w:cstheme="minorHAnsi"/>
          <w:color w:val="000000" w:themeColor="text1"/>
        </w:rPr>
        <w:t xml:space="preserve">El </w:t>
      </w:r>
      <w:r w:rsidR="00A316A1" w:rsidRPr="00BB2A5B">
        <w:rPr>
          <w:rFonts w:ascii="Calibri" w:hAnsi="Calibri" w:cstheme="minorHAnsi"/>
          <w:color w:val="000000" w:themeColor="text1"/>
          <w:szCs w:val="20"/>
        </w:rPr>
        <w:t>usuario de la DGAPF</w:t>
      </w:r>
      <w:r w:rsidRPr="00BB2A5B">
        <w:rPr>
          <w:rFonts w:ascii="Calibri" w:hAnsi="Calibri" w:cstheme="minorHAnsi"/>
          <w:color w:val="000000" w:themeColor="text1"/>
        </w:rPr>
        <w:t xml:space="preserve"> debe contar con los permisos </w:t>
      </w:r>
      <w:r w:rsidR="00C25021" w:rsidRPr="00BB2A5B">
        <w:rPr>
          <w:rFonts w:ascii="Calibri" w:hAnsi="Calibri" w:cstheme="minorHAnsi"/>
          <w:color w:val="000000" w:themeColor="text1"/>
        </w:rPr>
        <w:t xml:space="preserve">como administrador, </w:t>
      </w:r>
      <w:r w:rsidRPr="00BB2A5B">
        <w:rPr>
          <w:rFonts w:ascii="Calibri" w:hAnsi="Calibri" w:cstheme="minorHAnsi"/>
          <w:color w:val="000000" w:themeColor="text1"/>
        </w:rPr>
        <w:t>par</w:t>
      </w:r>
      <w:r w:rsidR="008101B2" w:rsidRPr="00BB2A5B">
        <w:rPr>
          <w:rFonts w:ascii="Calibri" w:hAnsi="Calibri" w:cstheme="minorHAnsi"/>
          <w:color w:val="000000" w:themeColor="text1"/>
        </w:rPr>
        <w:t>a hacer uso de la funcionalidad, de acuerdo al rol.</w:t>
      </w:r>
    </w:p>
    <w:p w14:paraId="0FF24D33" w14:textId="77777777" w:rsidR="00B748D2" w:rsidRPr="00BB2A5B" w:rsidRDefault="00B748D2" w:rsidP="004A0798">
      <w:pPr>
        <w:pStyle w:val="EstiloTtulo1Antes6ptoDespus3ptoInterlineadoMn"/>
        <w:numPr>
          <w:ilvl w:val="1"/>
          <w:numId w:val="8"/>
        </w:numPr>
        <w:tabs>
          <w:tab w:val="left" w:pos="708"/>
        </w:tabs>
        <w:spacing w:line="240" w:lineRule="auto"/>
        <w:jc w:val="left"/>
        <w:rPr>
          <w:rFonts w:ascii="Calibri" w:hAnsi="Calibri" w:cstheme="minorHAnsi"/>
          <w:color w:val="000000" w:themeColor="text1"/>
          <w:sz w:val="20"/>
        </w:rPr>
      </w:pPr>
      <w:bookmarkStart w:id="52" w:name="_Toc484712615"/>
      <w:bookmarkStart w:id="53" w:name="_Toc488232513"/>
      <w:r w:rsidRPr="00BB2A5B">
        <w:rPr>
          <w:rFonts w:ascii="Calibri" w:hAnsi="Calibri" w:cstheme="minorHAnsi"/>
          <w:color w:val="000000" w:themeColor="text1"/>
          <w:sz w:val="20"/>
        </w:rPr>
        <w:t>&lt;Precondición 3&gt; Autenticación.</w:t>
      </w:r>
      <w:bookmarkEnd w:id="52"/>
      <w:bookmarkEnd w:id="53"/>
    </w:p>
    <w:p w14:paraId="5D884430" w14:textId="5D8446B6" w:rsidR="00B748D2" w:rsidRPr="00BB2A5B" w:rsidRDefault="00B748D2" w:rsidP="00370DE7">
      <w:pPr>
        <w:spacing w:line="240" w:lineRule="auto"/>
        <w:ind w:firstLine="360"/>
        <w:rPr>
          <w:rFonts w:ascii="Calibri" w:hAnsi="Calibri" w:cstheme="minorHAnsi"/>
          <w:color w:val="000000" w:themeColor="text1"/>
          <w:szCs w:val="20"/>
          <w:lang w:val="es-MX" w:eastAsia="en-US"/>
        </w:rPr>
      </w:pPr>
      <w:r w:rsidRPr="00BB2A5B">
        <w:rPr>
          <w:rFonts w:ascii="Calibri" w:hAnsi="Calibri" w:cstheme="minorHAnsi"/>
          <w:color w:val="000000" w:themeColor="text1"/>
          <w:szCs w:val="20"/>
          <w:lang w:val="es-MX" w:eastAsia="en-US"/>
        </w:rPr>
        <w:t xml:space="preserve">El </w:t>
      </w:r>
      <w:r w:rsidR="00B7313B" w:rsidRPr="00BB2A5B">
        <w:rPr>
          <w:rFonts w:ascii="Calibri" w:hAnsi="Calibri" w:cstheme="minorHAnsi"/>
          <w:color w:val="000000" w:themeColor="text1"/>
          <w:szCs w:val="20"/>
        </w:rPr>
        <w:t>usuario de la DGA</w:t>
      </w:r>
      <w:r w:rsidR="00BB2A5B" w:rsidRPr="00BB2A5B">
        <w:rPr>
          <w:rFonts w:ascii="Calibri" w:hAnsi="Calibri" w:cstheme="minorHAnsi"/>
          <w:color w:val="000000" w:themeColor="text1"/>
          <w:szCs w:val="20"/>
        </w:rPr>
        <w:t>PF</w:t>
      </w:r>
      <w:r w:rsidR="00A316A1" w:rsidRPr="00BB2A5B">
        <w:rPr>
          <w:rStyle w:val="Refdecomentario"/>
          <w:rFonts w:ascii="Calibri" w:hAnsi="Calibri"/>
        </w:rPr>
        <w:t xml:space="preserve"> </w:t>
      </w:r>
      <w:r w:rsidR="00BB2A5B" w:rsidRPr="00BB2A5B">
        <w:rPr>
          <w:rStyle w:val="Refdecomentario"/>
          <w:rFonts w:ascii="Calibri" w:hAnsi="Calibri"/>
          <w:sz w:val="20"/>
        </w:rPr>
        <w:t>debe</w:t>
      </w:r>
      <w:r w:rsidRPr="00BB2A5B">
        <w:rPr>
          <w:rFonts w:ascii="Calibri" w:hAnsi="Calibri" w:cstheme="minorHAnsi"/>
          <w:color w:val="000000" w:themeColor="text1"/>
          <w:szCs w:val="20"/>
          <w:lang w:val="es-MX" w:eastAsia="en-US"/>
        </w:rPr>
        <w:t xml:space="preserve"> estar autenticado dentro del sistema.</w:t>
      </w:r>
    </w:p>
    <w:p w14:paraId="4FACDB26" w14:textId="77777777" w:rsidR="00D742EB" w:rsidRDefault="00D742EB" w:rsidP="004A0798">
      <w:pPr>
        <w:pStyle w:val="EstiloTtulo1Antes6ptoDespus3ptoInterlineadoMn"/>
        <w:numPr>
          <w:ilvl w:val="1"/>
          <w:numId w:val="8"/>
        </w:numPr>
        <w:tabs>
          <w:tab w:val="left" w:pos="708"/>
        </w:tabs>
        <w:spacing w:line="240" w:lineRule="auto"/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4" w:name="_Toc488232514"/>
      <w:r>
        <w:rPr>
          <w:rFonts w:asciiTheme="minorHAnsi" w:hAnsiTheme="minorHAnsi" w:cstheme="minorHAnsi"/>
          <w:color w:val="000000" w:themeColor="text1"/>
          <w:sz w:val="20"/>
        </w:rPr>
        <w:t>Precondición 4&gt; Tarifas.</w:t>
      </w:r>
      <w:bookmarkEnd w:id="54"/>
    </w:p>
    <w:p w14:paraId="3560285B" w14:textId="77777777" w:rsidR="00D742EB" w:rsidRDefault="00D742EB" w:rsidP="00370DE7">
      <w:pPr>
        <w:spacing w:line="240" w:lineRule="auto"/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tener registradas previamente las tarifas.</w:t>
      </w:r>
    </w:p>
    <w:p w14:paraId="44F905F2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8232515"/>
      <w:r w:rsidRPr="00F24850">
        <w:rPr>
          <w:rFonts w:asciiTheme="minorHAnsi" w:hAnsiTheme="minorHAnsi" w:cstheme="minorHAnsi"/>
          <w:sz w:val="20"/>
        </w:rPr>
        <w:t>Flujo de Eventos</w:t>
      </w:r>
      <w:bookmarkEnd w:id="44"/>
      <w:bookmarkEnd w:id="45"/>
      <w:bookmarkEnd w:id="46"/>
      <w:bookmarkEnd w:id="55"/>
    </w:p>
    <w:p w14:paraId="2065FB6B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8232516"/>
      <w:r w:rsidRPr="00F24850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D00CBC" w:rsidRPr="00F24850" w14:paraId="476A0EA0" w14:textId="77777777" w:rsidTr="00051890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6AFDEF" w14:textId="77777777" w:rsidR="00455180" w:rsidRPr="00F24850" w:rsidRDefault="00455180" w:rsidP="0005189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9C66EF" w14:textId="77777777" w:rsidR="00455180" w:rsidRPr="00F24850" w:rsidRDefault="00455180" w:rsidP="0005189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259FA4" w14:textId="77777777" w:rsidR="00455180" w:rsidRPr="00995860" w:rsidRDefault="00455180" w:rsidP="0005189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958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B7313B" w:rsidRPr="00F24850" w14:paraId="7DCB7D41" w14:textId="77777777" w:rsidTr="00051890">
        <w:trPr>
          <w:trHeight w:val="558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E4DE" w14:textId="77777777" w:rsidR="00B7313B" w:rsidRPr="00F24850" w:rsidRDefault="00B7313B" w:rsidP="00051890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7A3E" w14:textId="192B86DE" w:rsidR="00B7313B" w:rsidRPr="00051890" w:rsidRDefault="00C25021" w:rsidP="00051890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  <w:r w:rsidR="0005189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836F46">
              <w:rPr>
                <w:rFonts w:asciiTheme="minorHAnsi" w:hAnsiTheme="minorHAnsi" w:cstheme="minorHAnsi"/>
                <w:color w:val="000000" w:themeColor="text1"/>
                <w:szCs w:val="20"/>
              </w:rPr>
              <w:t>DGAPF</w:t>
            </w:r>
            <w:r w:rsidR="00051890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77A3" w14:textId="364F2201" w:rsidR="00B7313B" w:rsidRDefault="00C25021" w:rsidP="0005189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Ingresa a sección </w:t>
            </w:r>
            <w:r>
              <w:rPr>
                <w:rFonts w:asciiTheme="minorHAnsi" w:hAnsiTheme="minorHAnsi" w:cstheme="minorHAnsi"/>
                <w:bCs/>
                <w:szCs w:val="20"/>
              </w:rPr>
              <w:t>“Configuraciones/Plantillas/“Cotización”</w:t>
            </w:r>
            <w:r w:rsidR="00836F46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D00CBC" w:rsidRPr="00F24850" w14:paraId="4E2BF565" w14:textId="77777777" w:rsidTr="00051890">
        <w:trPr>
          <w:trHeight w:val="2004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2D0A" w14:textId="77777777" w:rsidR="00455180" w:rsidRPr="00F24850" w:rsidRDefault="00C25021" w:rsidP="00051890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8704" w14:textId="2CDA095C" w:rsidR="00455180" w:rsidRPr="00F24850" w:rsidRDefault="00CF6856" w:rsidP="00051890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051890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68A4" w14:textId="77777777" w:rsidR="00C25021" w:rsidRPr="005261FA" w:rsidRDefault="00C25021" w:rsidP="000518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Muestra plantilla de Cotización dividida por secciones editables</w:t>
            </w:r>
            <w:r w:rsidRPr="005261FA">
              <w:rPr>
                <w:rFonts w:asciiTheme="minorHAnsi" w:hAnsiTheme="minorHAnsi"/>
              </w:rPr>
              <w:t xml:space="preserve">: </w:t>
            </w:r>
          </w:p>
          <w:p w14:paraId="01E4314D" w14:textId="77777777" w:rsidR="00C25021" w:rsidRPr="000818C0" w:rsidRDefault="00C25021" w:rsidP="0005189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0818C0">
              <w:rPr>
                <w:rFonts w:asciiTheme="minorHAnsi" w:hAnsiTheme="minorHAnsi"/>
              </w:rPr>
              <w:t>Editar Encabezado,</w:t>
            </w:r>
          </w:p>
          <w:p w14:paraId="2A4402A8" w14:textId="77777777" w:rsidR="00C25021" w:rsidRPr="000B75B1" w:rsidRDefault="00C25021" w:rsidP="0005189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 w:rsidRPr="000B75B1">
              <w:rPr>
                <w:rFonts w:asciiTheme="minorHAnsi" w:hAnsiTheme="minorHAnsi"/>
              </w:rPr>
              <w:t>Editar Sección I,</w:t>
            </w:r>
          </w:p>
          <w:p w14:paraId="0E26BCE8" w14:textId="77777777" w:rsidR="00C25021" w:rsidRPr="005261FA" w:rsidRDefault="00C25021" w:rsidP="0005189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Editar Sección II, </w:t>
            </w:r>
          </w:p>
          <w:p w14:paraId="7F29BA8A" w14:textId="77777777" w:rsidR="00C25021" w:rsidRDefault="00C25021" w:rsidP="0005189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Editar Pie de Página.</w:t>
            </w:r>
          </w:p>
          <w:p w14:paraId="7EE62B0D" w14:textId="77777777" w:rsidR="00C25021" w:rsidRDefault="00C25021" w:rsidP="000518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Además de la siguiente opción por sección:</w:t>
            </w:r>
          </w:p>
          <w:p w14:paraId="5F0E99B7" w14:textId="77777777" w:rsidR="00E1640F" w:rsidRPr="00C25021" w:rsidRDefault="00C25021" w:rsidP="0005189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C25021">
              <w:rPr>
                <w:rFonts w:asciiTheme="minorHAnsi" w:hAnsiTheme="minorHAnsi"/>
              </w:rPr>
              <w:t>“Vista Previa”</w:t>
            </w:r>
            <w:r>
              <w:t>.</w:t>
            </w:r>
          </w:p>
        </w:tc>
      </w:tr>
      <w:tr w:rsidR="00D00CBC" w:rsidRPr="00F24850" w14:paraId="2E4C139C" w14:textId="77777777" w:rsidTr="00051890">
        <w:trPr>
          <w:trHeight w:val="3076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FD76" w14:textId="77777777" w:rsidR="0017621A" w:rsidRPr="00F24850" w:rsidRDefault="00C25021" w:rsidP="00051890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9AC4" w14:textId="4AAD83B0" w:rsidR="0017621A" w:rsidRPr="00A54B36" w:rsidRDefault="00C25021" w:rsidP="00A54B36">
            <w:pPr>
              <w:keepLines/>
              <w:spacing w:before="0" w:after="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  <w:r w:rsidR="00A54B3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</w:t>
            </w:r>
            <w:r w:rsidR="00836F46">
              <w:rPr>
                <w:rFonts w:asciiTheme="minorHAnsi" w:hAnsiTheme="minorHAnsi" w:cstheme="minorHAnsi"/>
                <w:color w:val="000000" w:themeColor="text1"/>
                <w:szCs w:val="20"/>
              </w:rPr>
              <w:t>PF</w:t>
            </w:r>
            <w:r w:rsidR="00A54B36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1F0D" w14:textId="77777777" w:rsidR="004A6272" w:rsidRDefault="004A6272" w:rsidP="00051890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 acuerdo a la necesidad del usuario:</w:t>
            </w:r>
          </w:p>
          <w:p w14:paraId="3FC52B5C" w14:textId="77777777" w:rsidR="004A6272" w:rsidRPr="00663E0C" w:rsidRDefault="004A6272" w:rsidP="00051890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Encabezado”,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AO01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Encabezado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0A1D4902" w14:textId="77777777" w:rsidR="004A6272" w:rsidRPr="00414194" w:rsidRDefault="004A6272" w:rsidP="00051890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Sección I”,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AO02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Sección I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20868A60" w14:textId="77777777" w:rsidR="004A6272" w:rsidRPr="00B33BE1" w:rsidRDefault="004A6272" w:rsidP="00051890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</w:t>
            </w:r>
            <w:r w:rsidR="00370DE7">
              <w:rPr>
                <w:rFonts w:asciiTheme="minorHAnsi" w:hAnsiTheme="minorHAnsi"/>
                <w:noProof/>
                <w:lang w:eastAsia="es-MX"/>
              </w:rPr>
              <w:t>Sección II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AO03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Sección II.</w:t>
            </w:r>
          </w:p>
          <w:p w14:paraId="647744A3" w14:textId="77777777" w:rsidR="004A6272" w:rsidRPr="00441FF7" w:rsidRDefault="004A6272" w:rsidP="00051890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Pie Página”,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AO04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Pie de Página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4E911128" w14:textId="77777777" w:rsidR="0017621A" w:rsidRPr="00DB49D5" w:rsidRDefault="004A6272" w:rsidP="0005189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“Vista Previa”, continúa el flujo en el siguiente paso.</w:t>
            </w:r>
          </w:p>
        </w:tc>
      </w:tr>
      <w:tr w:rsidR="00D00CBC" w:rsidRPr="00F24850" w14:paraId="4D613BBD" w14:textId="77777777" w:rsidTr="00051890">
        <w:trPr>
          <w:trHeight w:val="1259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9069D" w14:textId="77777777" w:rsidR="00603616" w:rsidRDefault="00370DE7" w:rsidP="00051890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7EB2" w14:textId="6D306D94" w:rsidR="00603616" w:rsidRDefault="00B85A24" w:rsidP="00A54B3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14FA" w14:textId="77777777" w:rsidR="00A8576C" w:rsidRDefault="00A8576C" w:rsidP="00051890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Muestra Vista Previa de la sección modificada/seleccionada. Mostrando las opciones:</w:t>
            </w:r>
          </w:p>
          <w:p w14:paraId="314DC25E" w14:textId="77777777" w:rsidR="00A8576C" w:rsidRDefault="00A8576C" w:rsidP="00051890">
            <w:pPr>
              <w:pStyle w:val="Prrafodelista"/>
              <w:keepLines/>
              <w:numPr>
                <w:ilvl w:val="0"/>
                <w:numId w:val="11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“Aceptar”,</w:t>
            </w:r>
          </w:p>
          <w:p w14:paraId="0F265A41" w14:textId="77777777" w:rsidR="00603616" w:rsidRPr="00603616" w:rsidRDefault="00A8576C" w:rsidP="00051890">
            <w:pPr>
              <w:pStyle w:val="Prrafodelista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1B71CB">
              <w:rPr>
                <w:rFonts w:asciiTheme="minorHAnsi" w:hAnsiTheme="minorHAnsi"/>
                <w:noProof/>
                <w:lang w:eastAsia="es-MX"/>
              </w:rPr>
              <w:t>“</w:t>
            </w:r>
            <w:r>
              <w:rPr>
                <w:rFonts w:asciiTheme="minorHAnsi" w:hAnsiTheme="minorHAnsi"/>
                <w:noProof/>
                <w:lang w:eastAsia="es-MX"/>
              </w:rPr>
              <w:t>Cancelar</w:t>
            </w:r>
            <w:r w:rsidRPr="001B71CB">
              <w:rPr>
                <w:rFonts w:asciiTheme="minorHAnsi" w:hAnsiTheme="minorHAnsi"/>
                <w:noProof/>
                <w:lang w:eastAsia="es-MX"/>
              </w:rPr>
              <w:t>”</w:t>
            </w:r>
            <w:r>
              <w:rPr>
                <w:rFonts w:asciiTheme="minorHAnsi" w:hAnsiTheme="minorHAnsi"/>
                <w:noProof/>
                <w:lang w:eastAsia="es-MX"/>
              </w:rPr>
              <w:t>.</w:t>
            </w:r>
          </w:p>
        </w:tc>
      </w:tr>
      <w:tr w:rsidR="00D00CBC" w:rsidRPr="00F24850" w14:paraId="5E6442DD" w14:textId="77777777" w:rsidTr="00051890">
        <w:trPr>
          <w:trHeight w:val="1560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B07B" w14:textId="77777777" w:rsidR="00E1640F" w:rsidRPr="00F24850" w:rsidRDefault="00370DE7" w:rsidP="00051890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5C2" w14:textId="1A7D7C4B" w:rsidR="00E1640F" w:rsidRDefault="00A54B36" w:rsidP="00A54B3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FDDF" w14:textId="77777777" w:rsidR="00A8576C" w:rsidRDefault="00A8576C" w:rsidP="00051890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 acuerdo a la opción elegida:</w:t>
            </w:r>
          </w:p>
          <w:p w14:paraId="121C5185" w14:textId="77777777" w:rsidR="00A8576C" w:rsidRDefault="00A8576C" w:rsidP="00051890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/>
                <w:noProof/>
                <w:lang w:eastAsia="es-MX"/>
              </w:rPr>
            </w:pPr>
            <w:r w:rsidRPr="008F20C8">
              <w:rPr>
                <w:rFonts w:asciiTheme="minorHAnsi" w:hAnsiTheme="minorHAnsi"/>
                <w:noProof/>
                <w:lang w:eastAsia="es-MX"/>
              </w:rPr>
              <w:t xml:space="preserve">Si selecciona la opción “Aceptar” continúa el flujo en el siguiente paso. </w:t>
            </w:r>
          </w:p>
          <w:p w14:paraId="63701862" w14:textId="77777777" w:rsidR="00E1640F" w:rsidRPr="00A8576C" w:rsidRDefault="00A8576C" w:rsidP="00051890">
            <w:pPr>
              <w:pStyle w:val="Prrafodelista"/>
              <w:keepLines/>
              <w:numPr>
                <w:ilvl w:val="0"/>
                <w:numId w:val="12"/>
              </w:numPr>
              <w:rPr>
                <w:rFonts w:asciiTheme="minorHAnsi" w:hAnsiTheme="minorHAnsi"/>
                <w:noProof/>
                <w:lang w:eastAsia="es-MX"/>
              </w:rPr>
            </w:pPr>
            <w:r w:rsidRPr="00A8576C">
              <w:rPr>
                <w:rFonts w:asciiTheme="minorHAnsi" w:hAnsiTheme="minorHAnsi"/>
                <w:noProof/>
                <w:lang w:eastAsia="es-MX"/>
              </w:rPr>
              <w:t xml:space="preserve">Selecciona la opción “Cancelar”, </w:t>
            </w:r>
            <w:r w:rsidRPr="00A8576C">
              <w:rPr>
                <w:rFonts w:asciiTheme="minorHAnsi" w:hAnsiTheme="minorHAnsi" w:cstheme="minorHAnsi"/>
                <w:szCs w:val="20"/>
              </w:rPr>
              <w:t xml:space="preserve">el flujo continúa en el alterno opcional </w:t>
            </w:r>
            <w:r w:rsidRPr="00A8576C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370DE7" w:rsidRPr="00F24850" w14:paraId="070E3EF7" w14:textId="77777777" w:rsidTr="00051890">
        <w:trPr>
          <w:trHeight w:val="1540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B44" w14:textId="77777777" w:rsidR="00370DE7" w:rsidRPr="00B85A24" w:rsidRDefault="00370DE7" w:rsidP="000518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53785" w14:textId="5B160BA2" w:rsidR="00370DE7" w:rsidRDefault="00370DE7" w:rsidP="00A54B3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BEA8" w14:textId="77777777" w:rsidR="00370DE7" w:rsidRDefault="00370DE7" w:rsidP="00051890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Muestra el </w:t>
            </w:r>
            <w:r>
              <w:rPr>
                <w:rFonts w:ascii="Calibri" w:hAnsi="Calibri" w:cs="Calibri"/>
                <w:bCs/>
                <w:szCs w:val="20"/>
              </w:rPr>
              <w:t xml:space="preserve">siguiente mensaje de confirmación: “¿Desear aplicar los cambios a la plantilla </w:t>
            </w:r>
            <w:r w:rsidR="00E53634">
              <w:rPr>
                <w:rFonts w:ascii="Calibri" w:hAnsi="Calibri" w:cs="Calibri"/>
                <w:bCs/>
                <w:szCs w:val="20"/>
              </w:rPr>
              <w:t>Cotización</w:t>
            </w:r>
            <w:r>
              <w:rPr>
                <w:rFonts w:ascii="Calibri" w:hAnsi="Calibri" w:cs="Calibri"/>
                <w:bCs/>
                <w:szCs w:val="20"/>
              </w:rPr>
              <w:t>?”, con las opciones:</w:t>
            </w:r>
          </w:p>
          <w:p w14:paraId="03122EF7" w14:textId="77777777" w:rsidR="00370DE7" w:rsidRDefault="00370DE7" w:rsidP="0005189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043B6D">
              <w:rPr>
                <w:rFonts w:asciiTheme="minorHAnsi" w:hAnsiTheme="minorHAnsi" w:cstheme="minorHAnsi"/>
                <w:szCs w:val="20"/>
              </w:rPr>
              <w:t>“Aceptar”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14:paraId="6BA07DFD" w14:textId="77777777" w:rsidR="00370DE7" w:rsidRPr="002C29EC" w:rsidRDefault="00370DE7" w:rsidP="0005189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2C29EC">
              <w:rPr>
                <w:rFonts w:asciiTheme="minorHAnsi" w:hAnsiTheme="minorHAnsi" w:cstheme="minorHAnsi"/>
                <w:szCs w:val="20"/>
              </w:rPr>
              <w:t>“Cancelar”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370DE7" w:rsidRPr="00F24850" w14:paraId="2B6D02AC" w14:textId="77777777" w:rsidTr="00051890">
        <w:trPr>
          <w:trHeight w:val="839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2B13" w14:textId="77777777" w:rsidR="00370DE7" w:rsidRDefault="00370DE7" w:rsidP="000518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1A2F2" w14:textId="796FDF5E" w:rsidR="00370DE7" w:rsidRDefault="00A54B36" w:rsidP="00A54B3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0491" w14:textId="77777777" w:rsidR="00370DE7" w:rsidRPr="008F20C8" w:rsidRDefault="00370DE7" w:rsidP="00051890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opción “Aceptar”, continuando el flujo en el siguiente paso. </w:t>
            </w:r>
            <w:r w:rsidRPr="008F20C8">
              <w:rPr>
                <w:rFonts w:asciiTheme="minorHAnsi" w:hAnsiTheme="minorHAnsi" w:cstheme="minorHAnsi"/>
                <w:szCs w:val="20"/>
              </w:rPr>
              <w:t xml:space="preserve">En caso de seleccionar opción “Cancelar”, el flujo continúa en el alterno opcional </w:t>
            </w:r>
            <w:r w:rsidRPr="008F20C8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370DE7" w:rsidRPr="00F24850" w14:paraId="1CA59117" w14:textId="77777777" w:rsidTr="0005189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4BB7" w14:textId="77777777" w:rsidR="00370DE7" w:rsidRDefault="00370DE7" w:rsidP="000518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6D0B" w14:textId="53D90B90" w:rsidR="00370DE7" w:rsidRDefault="00370DE7" w:rsidP="00A54B3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165E" w14:textId="6C13D5D1" w:rsidR="00370DE7" w:rsidRDefault="00370DE7" w:rsidP="00051890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V01, </w:t>
            </w:r>
            <w:r w:rsidRPr="00525FC8">
              <w:rPr>
                <w:rFonts w:asciiTheme="minorHAnsi" w:hAnsiTheme="minorHAnsi"/>
                <w:b/>
                <w:noProof/>
                <w:lang w:eastAsia="es-MX"/>
              </w:rPr>
              <w:t>V02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, V03 y V04</w:t>
            </w:r>
            <w:r w:rsidR="003F7F55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2043BFAF" w14:textId="77777777" w:rsidR="00370DE7" w:rsidRPr="00CC05A9" w:rsidRDefault="00370DE7" w:rsidP="00051890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621D6481" w14:textId="77777777" w:rsidR="00370DE7" w:rsidRPr="00CC05A9" w:rsidRDefault="00370DE7" w:rsidP="0005189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</w:t>
            </w: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na vez terminada la validación, continúa en el siguiente paso.</w:t>
            </w:r>
          </w:p>
        </w:tc>
      </w:tr>
      <w:tr w:rsidR="00370DE7" w:rsidRPr="00F24850" w14:paraId="242BF680" w14:textId="77777777" w:rsidTr="0005189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EC3C" w14:textId="77777777" w:rsidR="00370DE7" w:rsidRDefault="00370DE7" w:rsidP="000518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7B36" w14:textId="489D7B3D" w:rsidR="00370DE7" w:rsidRDefault="00370DE7" w:rsidP="00A54B3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900C" w14:textId="77777777" w:rsidR="00370DE7" w:rsidRPr="00F76918" w:rsidRDefault="00370DE7" w:rsidP="00051890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Guarda todos los cambios efectuados por el usuario, actualizando la plantilla de </w:t>
            </w:r>
            <w:r w:rsidR="00E53634">
              <w:rPr>
                <w:rFonts w:ascii="Calibri" w:hAnsi="Calibri" w:cs="Calibri"/>
                <w:bCs/>
                <w:szCs w:val="20"/>
              </w:rPr>
              <w:t>Cotización</w:t>
            </w:r>
            <w:r>
              <w:rPr>
                <w:rFonts w:ascii="Calibri" w:hAnsi="Calibri" w:cs="Calibri"/>
                <w:bCs/>
                <w:szCs w:val="20"/>
              </w:rPr>
              <w:t xml:space="preserve"> con la  información/logos modificados. Desplegando el mensaje: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Plantilla de </w:t>
            </w:r>
            <w:r w:rsidR="00E53634">
              <w:rPr>
                <w:rFonts w:asciiTheme="minorHAnsi" w:hAnsiTheme="minorHAnsi"/>
                <w:noProof/>
                <w:lang w:eastAsia="es-MX"/>
              </w:rPr>
              <w:t>Cotización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modificada correctamente”. </w:t>
            </w:r>
            <w:r w:rsidRPr="00B62CCC">
              <w:rPr>
                <w:rFonts w:asciiTheme="minorHAnsi" w:hAnsiTheme="minorHAnsi"/>
                <w:noProof/>
                <w:lang w:eastAsia="es-MX"/>
              </w:rPr>
              <w:t xml:space="preserve">De lo contrario, el flújo continúa en el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 xml:space="preserve">AE01.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lastRenderedPageBreak/>
              <w:t>Error al Modificar</w:t>
            </w:r>
            <w:r w:rsidRPr="00B62CCC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370DE7" w:rsidRPr="00F24850" w14:paraId="0E1F61D9" w14:textId="77777777" w:rsidTr="0005189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53AF" w14:textId="77777777" w:rsidR="00370DE7" w:rsidRPr="00F24850" w:rsidRDefault="00370DE7" w:rsidP="00051890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10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2368" w14:textId="41D3CEF1" w:rsidR="00370DE7" w:rsidRDefault="00A54B36" w:rsidP="00A54B3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30D0" w14:textId="77777777" w:rsidR="00370DE7" w:rsidRDefault="00370DE7" w:rsidP="00051890">
            <w:pPr>
              <w:rPr>
                <w:rFonts w:asciiTheme="minorHAnsi" w:hAnsiTheme="minorHAnsi" w:cstheme="minorHAnsi"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3F7F55" w:rsidRPr="00F24850" w14:paraId="7DE96631" w14:textId="77777777" w:rsidTr="0005189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26D2" w14:textId="105D51CC" w:rsidR="003F7F55" w:rsidRDefault="003F7F55" w:rsidP="00051890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072E" w14:textId="77777777" w:rsidR="003F7F55" w:rsidRDefault="003F7F55" w:rsidP="00051890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2EBA" w14:textId="54A9C7A8" w:rsidR="003F7F55" w:rsidRPr="00B33BE1" w:rsidRDefault="003F7F55" w:rsidP="00051890">
            <w:pPr>
              <w:rPr>
                <w:rFonts w:ascii="Calibri" w:hAnsi="Calibri" w:cs="Calibr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bCs/>
                <w:szCs w:val="20"/>
              </w:rPr>
              <w:t>F</w:t>
            </w:r>
            <w:r w:rsidRPr="00F24850">
              <w:rPr>
                <w:rFonts w:asciiTheme="minorHAnsi" w:hAnsiTheme="minorHAnsi" w:cstheme="minorHAnsi"/>
                <w:bCs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bCs/>
                <w:szCs w:val="20"/>
              </w:rPr>
              <w:t>B</w:t>
            </w:r>
            <w:r w:rsidRPr="00F24850">
              <w:rPr>
                <w:rFonts w:asciiTheme="minorHAnsi" w:hAnsiTheme="minorHAnsi" w:cstheme="minorHAnsi"/>
                <w:bCs/>
                <w:szCs w:val="20"/>
              </w:rPr>
              <w:t>ásico.</w:t>
            </w:r>
          </w:p>
        </w:tc>
      </w:tr>
    </w:tbl>
    <w:p w14:paraId="16A4057C" w14:textId="77777777" w:rsidR="001E60D1" w:rsidRDefault="001E60D1" w:rsidP="001E60D1">
      <w:bookmarkStart w:id="60" w:name="_Toc371934674"/>
      <w:bookmarkStart w:id="61" w:name="_Toc228339743"/>
    </w:p>
    <w:p w14:paraId="2D7312EE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488232517"/>
      <w:r w:rsidRPr="00F24850">
        <w:rPr>
          <w:rFonts w:asciiTheme="minorHAnsi" w:hAnsiTheme="minorHAnsi" w:cstheme="minorHAnsi"/>
          <w:sz w:val="20"/>
        </w:rPr>
        <w:t>Flujos Alternos</w:t>
      </w:r>
      <w:bookmarkEnd w:id="60"/>
      <w:bookmarkEnd w:id="61"/>
      <w:bookmarkEnd w:id="62"/>
    </w:p>
    <w:p w14:paraId="32AA06BC" w14:textId="77777777" w:rsidR="0045518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8232518"/>
      <w:r w:rsidRPr="00F24850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14:paraId="3FD11EB5" w14:textId="77777777" w:rsidR="008903C6" w:rsidRPr="00FC0FAC" w:rsidRDefault="008903C6" w:rsidP="008903C6">
      <w:pPr>
        <w:pStyle w:val="EstiloTtulo1Antes6ptoDespus3ptoInterlineadoMn"/>
        <w:numPr>
          <w:ilvl w:val="3"/>
          <w:numId w:val="2"/>
        </w:numPr>
        <w:spacing w:line="240" w:lineRule="auto"/>
        <w:rPr>
          <w:rFonts w:asciiTheme="minorHAnsi" w:hAnsiTheme="minorHAnsi" w:cstheme="minorHAnsi"/>
          <w:color w:val="000000" w:themeColor="text1"/>
          <w:sz w:val="20"/>
        </w:rPr>
      </w:pPr>
      <w:bookmarkStart w:id="68" w:name="_Toc461701839"/>
      <w:bookmarkStart w:id="69" w:name="_Toc485037941"/>
      <w:bookmarkStart w:id="70" w:name="_Toc485039228"/>
      <w:bookmarkStart w:id="71" w:name="_Toc485039564"/>
      <w:bookmarkStart w:id="72" w:name="_Toc485398712"/>
      <w:bookmarkStart w:id="73" w:name="_Toc488232519"/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AO01 </w:t>
      </w:r>
      <w:bookmarkEnd w:id="68"/>
      <w:bookmarkEnd w:id="69"/>
      <w:bookmarkEnd w:id="70"/>
      <w:bookmarkEnd w:id="71"/>
      <w:r w:rsidRPr="00FC0FAC">
        <w:rPr>
          <w:rFonts w:asciiTheme="minorHAnsi" w:hAnsiTheme="minorHAnsi" w:cstheme="minorHAnsi"/>
          <w:color w:val="000000" w:themeColor="text1"/>
          <w:sz w:val="20"/>
        </w:rPr>
        <w:t>Editar Encabezado</w:t>
      </w:r>
      <w:bookmarkEnd w:id="72"/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8903C6" w:rsidRPr="001A085D" w14:paraId="5C4958BD" w14:textId="77777777" w:rsidTr="00CA3626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493D95F" w14:textId="77777777" w:rsidR="008903C6" w:rsidRPr="001A085D" w:rsidRDefault="008903C6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70706A0" w14:textId="77777777" w:rsidR="008903C6" w:rsidRPr="001A085D" w:rsidRDefault="008903C6" w:rsidP="00A54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395FE4A" w14:textId="77777777" w:rsidR="008903C6" w:rsidRPr="001A085D" w:rsidRDefault="008903C6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8903C6" w:rsidRPr="001A085D" w14:paraId="57876518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2E3E" w14:textId="77777777" w:rsidR="008903C6" w:rsidRPr="001A085D" w:rsidRDefault="008903C6" w:rsidP="004A079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C35C" w14:textId="75B6BB7B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7B28" w14:textId="77777777" w:rsidR="008903C6" w:rsidRDefault="008903C6" w:rsidP="00CA362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el  encabezado de la plantilla Cotización, con los siguientes campos/logos, editables:</w:t>
            </w:r>
          </w:p>
          <w:p w14:paraId="3D48AC76" w14:textId="77777777" w:rsidR="008903C6" w:rsidRDefault="008903C6" w:rsidP="004A0798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“Logos”,</w:t>
            </w:r>
          </w:p>
          <w:p w14:paraId="280CF92B" w14:textId="77777777" w:rsidR="008903C6" w:rsidRDefault="008903C6" w:rsidP="004A0798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“Folio:”,</w:t>
            </w:r>
          </w:p>
          <w:p w14:paraId="14BFB958" w14:textId="77777777" w:rsidR="008903C6" w:rsidRDefault="008903C6" w:rsidP="004A0798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“Fecha:”,</w:t>
            </w:r>
          </w:p>
          <w:p w14:paraId="1A362CD4" w14:textId="77777777" w:rsidR="008903C6" w:rsidRPr="003805CF" w:rsidRDefault="008903C6" w:rsidP="004A0798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 “Número de Página”:</w:t>
            </w:r>
          </w:p>
          <w:p w14:paraId="2B627BE9" w14:textId="77777777" w:rsidR="008903C6" w:rsidRPr="003805CF" w:rsidRDefault="008903C6" w:rsidP="004A0798">
            <w:pPr>
              <w:pStyle w:val="Prrafodelista"/>
              <w:keepLines/>
              <w:numPr>
                <w:ilvl w:val="1"/>
                <w:numId w:val="22"/>
              </w:numPr>
              <w:spacing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“Activado”,</w:t>
            </w:r>
          </w:p>
          <w:p w14:paraId="7C386AA3" w14:textId="77777777" w:rsidR="008903C6" w:rsidRDefault="008903C6" w:rsidP="004A0798">
            <w:pPr>
              <w:pStyle w:val="Prrafodelista"/>
              <w:keepLines/>
              <w:numPr>
                <w:ilvl w:val="1"/>
                <w:numId w:val="22"/>
              </w:numPr>
              <w:spacing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“Desactivado”.</w:t>
            </w:r>
          </w:p>
          <w:p w14:paraId="1B5FFCFB" w14:textId="77777777" w:rsidR="008903C6" w:rsidRDefault="008903C6" w:rsidP="00CA362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 la opción:</w:t>
            </w:r>
          </w:p>
          <w:p w14:paraId="4C78F622" w14:textId="77777777" w:rsidR="008903C6" w:rsidRPr="000818C0" w:rsidRDefault="008903C6" w:rsidP="004A079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8903C6" w:rsidRPr="001A085D" w14:paraId="69363F32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2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E3565" w14:textId="77777777" w:rsidR="008903C6" w:rsidRPr="001A085D" w:rsidRDefault="008903C6" w:rsidP="004A079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67D21" w14:textId="75DDC898" w:rsidR="008903C6" w:rsidRPr="001A085D" w:rsidRDefault="00A54B3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441C" w14:textId="77777777" w:rsidR="008903C6" w:rsidRDefault="008903C6" w:rsidP="00CA362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2070E04F" w14:textId="77777777" w:rsidR="008903C6" w:rsidRPr="0091671F" w:rsidRDefault="008903C6" w:rsidP="004A0798">
            <w:pPr>
              <w:pStyle w:val="Prrafodelista"/>
              <w:keepLines/>
              <w:numPr>
                <w:ilvl w:val="0"/>
                <w:numId w:val="16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</w:t>
            </w:r>
            <w:r w:rsidRPr="0091671F">
              <w:rPr>
                <w:rFonts w:asciiTheme="minorHAnsi" w:hAnsiTheme="minorHAnsi" w:cstheme="minorHAnsi"/>
                <w:bCs/>
                <w:szCs w:val="20"/>
              </w:rPr>
              <w:t xml:space="preserve"> Logos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continuando el flujo en el paso siguiente,</w:t>
            </w:r>
          </w:p>
          <w:p w14:paraId="2559ED2D" w14:textId="77777777" w:rsidR="008903C6" w:rsidRDefault="008903C6" w:rsidP="004A0798">
            <w:pPr>
              <w:pStyle w:val="Prrafodelista"/>
              <w:keepLines/>
              <w:numPr>
                <w:ilvl w:val="0"/>
                <w:numId w:val="16"/>
              </w:numPr>
              <w:rPr>
                <w:rFonts w:ascii="Calibri" w:hAnsi="Calibri" w:cs="Calibri"/>
                <w:bCs/>
                <w:szCs w:val="20"/>
              </w:rPr>
            </w:pPr>
            <w:r w:rsidRPr="00305CF9"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>
              <w:rPr>
                <w:rFonts w:ascii="Calibri" w:hAnsi="Calibri" w:cs="Calibri"/>
                <w:bCs/>
                <w:szCs w:val="20"/>
              </w:rPr>
              <w:t>el texto “Folio:”,</w:t>
            </w:r>
          </w:p>
          <w:p w14:paraId="05EC8CDA" w14:textId="77777777" w:rsidR="008903C6" w:rsidRDefault="008903C6" w:rsidP="004A0798">
            <w:pPr>
              <w:pStyle w:val="Prrafodelista"/>
              <w:keepLines/>
              <w:numPr>
                <w:ilvl w:val="0"/>
                <w:numId w:val="16"/>
              </w:numPr>
              <w:rPr>
                <w:rFonts w:ascii="Calibri" w:hAnsi="Calibri" w:cs="Calibri"/>
                <w:bCs/>
                <w:szCs w:val="20"/>
              </w:rPr>
            </w:pPr>
            <w:r w:rsidRPr="00305CF9"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>
              <w:rPr>
                <w:rFonts w:ascii="Calibri" w:hAnsi="Calibri" w:cs="Calibri"/>
                <w:bCs/>
                <w:szCs w:val="20"/>
              </w:rPr>
              <w:t>el texto “Fecha”,</w:t>
            </w:r>
          </w:p>
          <w:p w14:paraId="5EE42ED5" w14:textId="77777777" w:rsidR="008903C6" w:rsidRDefault="008903C6" w:rsidP="004A0798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Activar/Desactivar Números de Página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en el encabezado.</w:t>
            </w:r>
          </w:p>
          <w:p w14:paraId="72E57E96" w14:textId="77777777" w:rsidR="008903C6" w:rsidRPr="000818C0" w:rsidRDefault="008903C6" w:rsidP="004A0798">
            <w:pPr>
              <w:pStyle w:val="Prrafodelista"/>
              <w:keepLines/>
              <w:numPr>
                <w:ilvl w:val="0"/>
                <w:numId w:val="16"/>
              </w:numPr>
              <w:spacing w:after="0"/>
              <w:ind w:left="360"/>
              <w:jc w:val="left"/>
              <w:rPr>
                <w:rFonts w:ascii="Calibri" w:hAnsi="Calibri" w:cs="Calibri"/>
                <w:bCs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>Al terminar la edición,  selecciona la opción “Actualizar Sección”.</w:t>
            </w:r>
            <w:r>
              <w:rPr>
                <w:rFonts w:ascii="Calibri" w:hAnsi="Calibri" w:cs="Calibri"/>
                <w:bCs/>
                <w:szCs w:val="20"/>
              </w:rPr>
              <w:t xml:space="preserve"> Continuando en el paso 5 de este flujo.</w:t>
            </w:r>
          </w:p>
        </w:tc>
      </w:tr>
      <w:tr w:rsidR="008903C6" w:rsidRPr="001A085D" w14:paraId="25B82F09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340FF" w14:textId="77777777" w:rsidR="008903C6" w:rsidRPr="001A085D" w:rsidRDefault="008903C6" w:rsidP="004A079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5CB1" w14:textId="58655E09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DB4EA" w14:textId="77777777" w:rsidR="008903C6" w:rsidRDefault="008903C6" w:rsidP="00CA362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asistente para carga de archivos solicitando la ruta de ubicación y el archivo de carga, con  la opción:</w:t>
            </w:r>
          </w:p>
          <w:p w14:paraId="77A23AD7" w14:textId="77777777" w:rsidR="008903C6" w:rsidRPr="00FD25B6" w:rsidRDefault="008903C6" w:rsidP="004A0798">
            <w:pPr>
              <w:pStyle w:val="Prrafodelista"/>
              <w:keepLines/>
              <w:numPr>
                <w:ilvl w:val="0"/>
                <w:numId w:val="21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D25B6">
              <w:rPr>
                <w:rFonts w:asciiTheme="minorHAnsi" w:hAnsiTheme="minorHAnsi" w:cstheme="minorHAnsi"/>
                <w:szCs w:val="20"/>
              </w:rPr>
              <w:t>“Cargar”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8903C6" w:rsidRPr="001A085D" w14:paraId="45767991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13986" w14:textId="77777777" w:rsidR="008903C6" w:rsidRPr="001A085D" w:rsidRDefault="008903C6" w:rsidP="004A079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C73A" w14:textId="6E82ADE8" w:rsidR="008903C6" w:rsidRPr="001A085D" w:rsidRDefault="00A54B36" w:rsidP="00A54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D816" w14:textId="77777777" w:rsidR="008903C6" w:rsidRDefault="008903C6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Proporciona la ruta de ubicación y elige el logo a cargar, posteriormente selecciona el botón “Cargar”. Regresando al paso 2 de este flujo.</w:t>
            </w:r>
          </w:p>
        </w:tc>
      </w:tr>
      <w:tr w:rsidR="008903C6" w:rsidRPr="001A085D" w14:paraId="59CC8F26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284A5" w14:textId="77777777" w:rsidR="008903C6" w:rsidRPr="001A085D" w:rsidRDefault="008903C6" w:rsidP="004A079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7927E" w14:textId="5A03B6D1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E2FC" w14:textId="77777777" w:rsidR="008903C6" w:rsidRDefault="008903C6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0CCFB704" w14:textId="427680EF" w:rsidR="008903C6" w:rsidRDefault="00A54B36" w:rsidP="004A0798">
            <w:pPr>
              <w:pStyle w:val="Prrafodelista"/>
              <w:keepLines/>
              <w:numPr>
                <w:ilvl w:val="0"/>
                <w:numId w:val="17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“Sí</w:t>
            </w:r>
            <w:r w:rsidR="008903C6">
              <w:rPr>
                <w:rFonts w:asciiTheme="minorHAnsi" w:hAnsiTheme="minorHAnsi" w:cstheme="minorHAnsi"/>
                <w:color w:val="000000" w:themeColor="text1"/>
                <w:szCs w:val="20"/>
              </w:rPr>
              <w:t>”,</w:t>
            </w:r>
          </w:p>
          <w:p w14:paraId="17ACC349" w14:textId="77777777" w:rsidR="008903C6" w:rsidRPr="00FC0FAC" w:rsidRDefault="008903C6" w:rsidP="004A0798">
            <w:pPr>
              <w:pStyle w:val="Prrafodelista"/>
              <w:keepLines/>
              <w:numPr>
                <w:ilvl w:val="0"/>
                <w:numId w:val="17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F3478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  <w:r w:rsidRPr="000F3478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E025BE" w:rsidRPr="001A085D" w14:paraId="1C86FC88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E19C1" w14:textId="77777777" w:rsidR="00E025BE" w:rsidRPr="001A085D" w:rsidRDefault="00E025BE" w:rsidP="004A079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FFD2" w14:textId="5B896556" w:rsidR="00E025BE" w:rsidRDefault="00245847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651F4" w14:textId="77777777" w:rsidR="00E025BE" w:rsidRPr="002167CC" w:rsidRDefault="00E025BE" w:rsidP="00E025BE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Efectúa las validaciones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V01,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V02, V03 y V04</w:t>
            </w: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>, según sea el caso.</w:t>
            </w:r>
          </w:p>
          <w:p w14:paraId="44A2F29B" w14:textId="77777777" w:rsidR="00E025BE" w:rsidRPr="00CC05A9" w:rsidRDefault="00E025BE" w:rsidP="00E025BE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1E78D4C3" w14:textId="3A41EC8A" w:rsidR="00E025BE" w:rsidRDefault="00E025BE" w:rsidP="00E025B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8903C6" w:rsidRPr="001A085D" w14:paraId="0AEFF9D8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C9786" w14:textId="77777777" w:rsidR="008903C6" w:rsidRPr="001A085D" w:rsidRDefault="008903C6" w:rsidP="004A079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02120" w14:textId="72896387" w:rsidR="008903C6" w:rsidRPr="001A085D" w:rsidRDefault="00A54B36" w:rsidP="00A54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A037" w14:textId="77777777" w:rsidR="008903C6" w:rsidRDefault="008903C6" w:rsidP="00CA362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15C644C9" w14:textId="29E53A8B" w:rsidR="008903C6" w:rsidRPr="00393B94" w:rsidRDefault="008903C6" w:rsidP="00CA362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 w:rsidR="00A54B36">
              <w:rPr>
                <w:rFonts w:asciiTheme="minorHAnsi" w:hAnsiTheme="minorHAnsi"/>
                <w:noProof/>
                <w:lang w:eastAsia="es-MX"/>
              </w:rPr>
              <w:t>Sí</w:t>
            </w:r>
            <w:r>
              <w:rPr>
                <w:rFonts w:asciiTheme="minorHAnsi" w:hAnsiTheme="minorHAnsi"/>
                <w:noProof/>
                <w:lang w:eastAsia="es-MX"/>
              </w:rPr>
              <w:t>”, continúa en el paso 2 del flujo basico.</w:t>
            </w:r>
          </w:p>
          <w:p w14:paraId="72498E96" w14:textId="77777777" w:rsidR="008903C6" w:rsidRPr="00393B94" w:rsidRDefault="008903C6" w:rsidP="00CA362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93B94">
              <w:rPr>
                <w:rFonts w:asciiTheme="minorHAnsi" w:hAnsiTheme="minorHAnsi"/>
                <w:noProof/>
                <w:lang w:eastAsia="es-MX"/>
              </w:rPr>
              <w:t>Si selecciona la opción “</w:t>
            </w:r>
            <w:r>
              <w:rPr>
                <w:rFonts w:asciiTheme="minorHAnsi" w:hAnsiTheme="minorHAnsi"/>
                <w:noProof/>
                <w:lang w:eastAsia="es-MX"/>
              </w:rPr>
              <w:t>No</w:t>
            </w:r>
            <w:r w:rsidRPr="00393B94">
              <w:rPr>
                <w:rFonts w:asciiTheme="minorHAnsi" w:hAnsiTheme="minorHAnsi"/>
                <w:noProof/>
                <w:lang w:eastAsia="es-MX"/>
              </w:rPr>
              <w:t xml:space="preserve">”, continúa en el flujo en el </w:t>
            </w:r>
            <w:r>
              <w:rPr>
                <w:rFonts w:asciiTheme="minorHAnsi" w:hAnsiTheme="minorHAnsi"/>
                <w:noProof/>
                <w:lang w:eastAsia="es-MX"/>
              </w:rPr>
              <w:t>paso 4</w:t>
            </w:r>
            <w:r w:rsidRPr="00BA52A1">
              <w:rPr>
                <w:rFonts w:asciiTheme="minorHAnsi" w:hAnsiTheme="minorHAnsi"/>
                <w:noProof/>
                <w:lang w:eastAsia="es-MX"/>
              </w:rPr>
              <w:t xml:space="preserve"> del flujo básico.</w:t>
            </w:r>
          </w:p>
        </w:tc>
      </w:tr>
      <w:tr w:rsidR="00245847" w:rsidRPr="001A085D" w14:paraId="0F45165F" w14:textId="77777777" w:rsidTr="00BA7B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4FD9F" w14:textId="77777777" w:rsidR="00245847" w:rsidRPr="001A085D" w:rsidRDefault="00245847" w:rsidP="0024584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281B1" w14:textId="1BBC170D" w:rsidR="00245847" w:rsidRDefault="00245847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667B4" w14:textId="6EA44E4E" w:rsidR="00245847" w:rsidRPr="001A085D" w:rsidRDefault="00245847" w:rsidP="0024584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E025BE" w:rsidRPr="001A085D" w14:paraId="03A869AF" w14:textId="77777777" w:rsidTr="00BA7B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5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F80F4" w14:textId="77777777" w:rsidR="00E025BE" w:rsidRPr="001A085D" w:rsidRDefault="00E025BE" w:rsidP="004A079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E16A" w14:textId="77777777" w:rsidR="00E025BE" w:rsidRDefault="00E025BE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7200" w14:textId="71A80B91" w:rsidR="00E025BE" w:rsidRDefault="00E025BE" w:rsidP="00CA362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654196E1" w14:textId="77777777" w:rsidR="008903C6" w:rsidRDefault="008903C6" w:rsidP="008903C6">
      <w:bookmarkStart w:id="74" w:name="_Toc461701840"/>
      <w:bookmarkStart w:id="75" w:name="_Toc485037942"/>
    </w:p>
    <w:p w14:paraId="3C62E055" w14:textId="77777777" w:rsidR="008903C6" w:rsidRPr="00FC0FAC" w:rsidRDefault="008903C6" w:rsidP="008903C6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6" w:name="_Toc485398713"/>
      <w:bookmarkStart w:id="77" w:name="_Toc488232520"/>
      <w:r>
        <w:rPr>
          <w:rFonts w:asciiTheme="minorHAnsi" w:hAnsiTheme="minorHAnsi" w:cstheme="minorHAnsi"/>
          <w:color w:val="000000" w:themeColor="text1"/>
          <w:sz w:val="20"/>
        </w:rPr>
        <w:t>AO02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>
        <w:rPr>
          <w:rFonts w:asciiTheme="minorHAnsi" w:hAnsiTheme="minorHAnsi" w:cstheme="minorHAnsi"/>
          <w:color w:val="000000" w:themeColor="text1"/>
          <w:sz w:val="20"/>
        </w:rPr>
        <w:t>Sección I</w:t>
      </w:r>
      <w:bookmarkEnd w:id="76"/>
      <w:bookmarkEnd w:id="7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8903C6" w:rsidRPr="001A085D" w14:paraId="742DA7EB" w14:textId="77777777" w:rsidTr="00CA3626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844F4C5" w14:textId="77777777" w:rsidR="008903C6" w:rsidRPr="001A085D" w:rsidRDefault="008903C6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86F05E1" w14:textId="77777777" w:rsidR="008903C6" w:rsidRPr="001A085D" w:rsidRDefault="008903C6" w:rsidP="00A54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6415A2F" w14:textId="77777777" w:rsidR="008903C6" w:rsidRPr="001A085D" w:rsidRDefault="008903C6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8903C6" w:rsidRPr="001A085D" w14:paraId="40EFEB1F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FE353" w14:textId="77777777" w:rsidR="008903C6" w:rsidRPr="006754E1" w:rsidRDefault="008903C6" w:rsidP="004A079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B1DC" w14:textId="19CCFB82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3FC13" w14:textId="77777777" w:rsidR="008903C6" w:rsidRDefault="008903C6" w:rsidP="00CA362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la sección I de la plantilla Cotización, con los siguientes campos editables:</w:t>
            </w:r>
          </w:p>
          <w:p w14:paraId="626A0C63" w14:textId="77777777" w:rsidR="008903C6" w:rsidRDefault="00DE54C9" w:rsidP="004A0798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“Presente</w:t>
            </w:r>
            <w:r w:rsidR="008903C6"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14:paraId="196A279B" w14:textId="77777777" w:rsidR="00DE54C9" w:rsidRDefault="00DE54C9" w:rsidP="004A0798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“Párrafo”.</w:t>
            </w:r>
          </w:p>
          <w:p w14:paraId="187E2AFF" w14:textId="77777777" w:rsidR="008903C6" w:rsidRDefault="008903C6" w:rsidP="00CA362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3B442944" w14:textId="77777777" w:rsidR="008903C6" w:rsidRPr="00305408" w:rsidRDefault="008903C6" w:rsidP="004A079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8903C6" w:rsidRPr="001A085D" w14:paraId="3C989424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BE0CC" w14:textId="77777777" w:rsidR="008903C6" w:rsidRPr="006754E1" w:rsidRDefault="008903C6" w:rsidP="004A079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C055A" w14:textId="18D2B53B" w:rsidR="008903C6" w:rsidRPr="001A085D" w:rsidRDefault="00A54B3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297B" w14:textId="77777777" w:rsidR="008903C6" w:rsidRDefault="008903C6" w:rsidP="00CA362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1B524115" w14:textId="77777777" w:rsidR="008903C6" w:rsidRDefault="00DE54C9" w:rsidP="00DE54C9">
            <w:pPr>
              <w:pStyle w:val="Prrafodelista"/>
              <w:keepLines/>
              <w:numPr>
                <w:ilvl w:val="0"/>
                <w:numId w:val="16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“Presente</w:t>
            </w:r>
            <w:r w:rsidR="008903C6">
              <w:rPr>
                <w:rFonts w:ascii="Calibri" w:hAnsi="Calibri" w:cs="Calibri"/>
                <w:bCs/>
                <w:szCs w:val="20"/>
              </w:rPr>
              <w:t>”</w:t>
            </w:r>
            <w:r>
              <w:rPr>
                <w:rFonts w:ascii="Calibri" w:hAnsi="Calibri" w:cs="Calibri"/>
                <w:bCs/>
                <w:szCs w:val="20"/>
              </w:rPr>
              <w:t>.</w:t>
            </w:r>
          </w:p>
          <w:p w14:paraId="3D977D99" w14:textId="77777777" w:rsidR="00DE54C9" w:rsidRDefault="00DE54C9" w:rsidP="00DE54C9">
            <w:pPr>
              <w:pStyle w:val="Prrafodelista"/>
              <w:keepLines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Texto “Párrafo”.</w:t>
            </w:r>
          </w:p>
          <w:p w14:paraId="77BA2E8B" w14:textId="77777777" w:rsidR="008903C6" w:rsidRPr="008903C6" w:rsidRDefault="008903C6" w:rsidP="008903C6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8903C6">
              <w:rPr>
                <w:rFonts w:ascii="Calibri" w:hAnsi="Calibri" w:cs="Calibri"/>
                <w:bCs/>
                <w:szCs w:val="20"/>
              </w:rPr>
              <w:t>Al terminar la edición,  selecciona la opción “Actualizar Sección”.</w:t>
            </w:r>
          </w:p>
        </w:tc>
      </w:tr>
      <w:tr w:rsidR="008903C6" w:rsidRPr="001A085D" w14:paraId="170B99D7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7F67B" w14:textId="77777777" w:rsidR="008903C6" w:rsidRPr="006754E1" w:rsidRDefault="008903C6" w:rsidP="004A079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79883" w14:textId="667F4A2F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2AC88" w14:textId="77777777" w:rsidR="008903C6" w:rsidRDefault="008903C6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3701E088" w14:textId="36F8AD6F" w:rsidR="008903C6" w:rsidRDefault="00A54B36" w:rsidP="004A0798">
            <w:pPr>
              <w:pStyle w:val="Prrafodelista"/>
              <w:keepLines/>
              <w:numPr>
                <w:ilvl w:val="0"/>
                <w:numId w:val="17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“Sí</w:t>
            </w:r>
            <w:r w:rsidR="008903C6">
              <w:rPr>
                <w:rFonts w:asciiTheme="minorHAnsi" w:hAnsiTheme="minorHAnsi" w:cstheme="minorHAnsi"/>
                <w:color w:val="000000" w:themeColor="text1"/>
                <w:szCs w:val="20"/>
              </w:rPr>
              <w:t>”,</w:t>
            </w:r>
          </w:p>
          <w:p w14:paraId="5E0F9673" w14:textId="77777777" w:rsidR="008903C6" w:rsidRPr="007F45A1" w:rsidRDefault="008903C6" w:rsidP="004A0798">
            <w:pPr>
              <w:pStyle w:val="Prrafodelista"/>
              <w:keepLines/>
              <w:numPr>
                <w:ilvl w:val="0"/>
                <w:numId w:val="17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245847" w:rsidRPr="001A085D" w14:paraId="5A44E49D" w14:textId="77777777" w:rsidTr="00A54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95F09" w14:textId="77777777" w:rsidR="00245847" w:rsidRPr="006754E1" w:rsidRDefault="00245847" w:rsidP="00245847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A734" w14:textId="3C4DDE4B" w:rsidR="00245847" w:rsidRDefault="00245847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BB516" w14:textId="77777777" w:rsidR="00245847" w:rsidRPr="002167CC" w:rsidRDefault="00245847" w:rsidP="00245847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Efectúa las validaciones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V01,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V02, V03 y V04</w:t>
            </w: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>, según sea el caso.</w:t>
            </w:r>
          </w:p>
          <w:p w14:paraId="534EDCCA" w14:textId="77777777" w:rsidR="00245847" w:rsidRPr="00CC05A9" w:rsidRDefault="00245847" w:rsidP="00245847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0A0E1B95" w14:textId="13791C62" w:rsidR="00245847" w:rsidRDefault="00245847" w:rsidP="0024584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245847" w:rsidRPr="001A085D" w14:paraId="3518D614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7B56" w14:textId="77777777" w:rsidR="00245847" w:rsidRPr="006754E1" w:rsidRDefault="00245847" w:rsidP="004A079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28E83" w14:textId="05E9324C" w:rsidR="00245847" w:rsidRPr="001A085D" w:rsidRDefault="00A54B3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AD2ED" w14:textId="77777777" w:rsidR="00245847" w:rsidRDefault="00245847" w:rsidP="00051890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37FAA2FE" w14:textId="11E5C571" w:rsidR="00245847" w:rsidRPr="00393B94" w:rsidRDefault="00245847" w:rsidP="00051890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 w:rsidR="00A54B36">
              <w:rPr>
                <w:rFonts w:asciiTheme="minorHAnsi" w:hAnsiTheme="minorHAnsi"/>
                <w:noProof/>
                <w:lang w:eastAsia="es-MX"/>
              </w:rPr>
              <w:t>Sí</w:t>
            </w:r>
            <w:r>
              <w:rPr>
                <w:rFonts w:asciiTheme="minorHAnsi" w:hAnsiTheme="minorHAnsi"/>
                <w:noProof/>
                <w:lang w:eastAsia="es-MX"/>
              </w:rPr>
              <w:t>”, continúa en el paso 2 del flujo basico.</w:t>
            </w:r>
          </w:p>
          <w:p w14:paraId="42FE6942" w14:textId="254BBC66" w:rsidR="00245847" w:rsidRPr="007F45A1" w:rsidRDefault="00245847" w:rsidP="00CA362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93B94">
              <w:rPr>
                <w:rFonts w:asciiTheme="minorHAnsi" w:hAnsiTheme="minorHAnsi"/>
                <w:noProof/>
                <w:lang w:eastAsia="es-MX"/>
              </w:rPr>
              <w:t>Si selecciona la opción “</w:t>
            </w:r>
            <w:r>
              <w:rPr>
                <w:rFonts w:asciiTheme="minorHAnsi" w:hAnsiTheme="minorHAnsi"/>
                <w:noProof/>
                <w:lang w:eastAsia="es-MX"/>
              </w:rPr>
              <w:t>No</w:t>
            </w:r>
            <w:r w:rsidRPr="00393B94">
              <w:rPr>
                <w:rFonts w:asciiTheme="minorHAnsi" w:hAnsiTheme="minorHAnsi"/>
                <w:noProof/>
                <w:lang w:eastAsia="es-MX"/>
              </w:rPr>
              <w:t xml:space="preserve">”, continúa en el flujo en el </w:t>
            </w:r>
            <w:r>
              <w:rPr>
                <w:rFonts w:asciiTheme="minorHAnsi" w:hAnsiTheme="minorHAnsi"/>
                <w:noProof/>
                <w:lang w:eastAsia="es-MX"/>
              </w:rPr>
              <w:t>paso 4</w:t>
            </w:r>
            <w:r w:rsidRPr="00BA52A1">
              <w:rPr>
                <w:rFonts w:asciiTheme="minorHAnsi" w:hAnsiTheme="minorHAnsi"/>
                <w:noProof/>
                <w:lang w:eastAsia="es-MX"/>
              </w:rPr>
              <w:t xml:space="preserve"> del flujo básico.</w:t>
            </w:r>
          </w:p>
        </w:tc>
      </w:tr>
      <w:tr w:rsidR="00245847" w:rsidRPr="001A085D" w14:paraId="2252FDE4" w14:textId="77777777" w:rsidTr="00A54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8603C" w14:textId="77777777" w:rsidR="00245847" w:rsidRPr="006754E1" w:rsidRDefault="00245847" w:rsidP="004A079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0BDC8" w14:textId="5E3B39AA" w:rsidR="00245847" w:rsidRDefault="00245847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D6F49" w14:textId="126955E8" w:rsidR="00245847" w:rsidRDefault="00245847" w:rsidP="00CA362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245847" w:rsidRPr="001A085D" w14:paraId="6B1E09DE" w14:textId="77777777" w:rsidTr="000518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6F2B" w14:textId="77777777" w:rsidR="00245847" w:rsidRPr="006754E1" w:rsidRDefault="00245847" w:rsidP="004A0798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A3B4" w14:textId="77777777" w:rsidR="00245847" w:rsidRDefault="00245847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E1D7D" w14:textId="63109BC5" w:rsidR="00245847" w:rsidRPr="00B33BE1" w:rsidRDefault="00245847" w:rsidP="00CA3626">
            <w:pPr>
              <w:rPr>
                <w:rFonts w:ascii="Calibri" w:hAnsi="Calibr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7322BE23" w14:textId="77777777" w:rsidR="008903C6" w:rsidRPr="00FC0FAC" w:rsidRDefault="008903C6" w:rsidP="008903C6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8" w:name="_Toc488232521"/>
      <w:r>
        <w:rPr>
          <w:rFonts w:asciiTheme="minorHAnsi" w:hAnsiTheme="minorHAnsi" w:cstheme="minorHAnsi"/>
          <w:color w:val="000000" w:themeColor="text1"/>
          <w:sz w:val="20"/>
        </w:rPr>
        <w:t>AO0</w:t>
      </w:r>
      <w:r w:rsidR="00E050DB">
        <w:rPr>
          <w:rFonts w:asciiTheme="minorHAnsi" w:hAnsiTheme="minorHAnsi" w:cstheme="minorHAnsi"/>
          <w:color w:val="000000" w:themeColor="text1"/>
          <w:sz w:val="20"/>
        </w:rPr>
        <w:t>3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>
        <w:rPr>
          <w:rFonts w:asciiTheme="minorHAnsi" w:hAnsiTheme="minorHAnsi" w:cstheme="minorHAnsi"/>
          <w:color w:val="000000" w:themeColor="text1"/>
          <w:sz w:val="20"/>
        </w:rPr>
        <w:t>Sección II</w:t>
      </w:r>
      <w:bookmarkEnd w:id="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8903C6" w:rsidRPr="001A085D" w14:paraId="7C61F42A" w14:textId="77777777" w:rsidTr="00CA3626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6E53855" w14:textId="77777777" w:rsidR="008903C6" w:rsidRPr="001A085D" w:rsidRDefault="008903C6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2AED2D8" w14:textId="77777777" w:rsidR="008903C6" w:rsidRPr="001A085D" w:rsidRDefault="008903C6" w:rsidP="00A54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7DB8AA0" w14:textId="77777777" w:rsidR="008903C6" w:rsidRPr="001A085D" w:rsidRDefault="008903C6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8903C6" w:rsidRPr="001A085D" w14:paraId="5AB4E353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0D981" w14:textId="77777777" w:rsidR="008903C6" w:rsidRPr="006754E1" w:rsidRDefault="008903C6" w:rsidP="00245847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1995" w14:textId="77777777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33C4D" w14:textId="77777777" w:rsidR="008903C6" w:rsidRDefault="008903C6" w:rsidP="00CA362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la sección II de la plantilla Cotización, con los siguientes campos editables:</w:t>
            </w:r>
          </w:p>
          <w:p w14:paraId="361D2147" w14:textId="77777777" w:rsidR="008903C6" w:rsidRDefault="008903C6" w:rsidP="004A0798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“Condiciones”,</w:t>
            </w:r>
          </w:p>
          <w:p w14:paraId="16926954" w14:textId="77777777" w:rsidR="008903C6" w:rsidRDefault="008903C6" w:rsidP="00CA362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09DF6867" w14:textId="77777777" w:rsidR="008903C6" w:rsidRPr="00305408" w:rsidRDefault="008903C6" w:rsidP="004A079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8903C6" w:rsidRPr="001A085D" w14:paraId="7E21B7E3" w14:textId="77777777" w:rsidTr="00BA7B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D1EC" w14:textId="77777777" w:rsidR="008903C6" w:rsidRPr="006754E1" w:rsidRDefault="008903C6" w:rsidP="00245847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1597" w14:textId="6996F1F8" w:rsidR="008903C6" w:rsidRPr="001A085D" w:rsidRDefault="00A54B3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53E63" w14:textId="77777777" w:rsidR="008903C6" w:rsidRDefault="008903C6" w:rsidP="00CA362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6FA7319B" w14:textId="77777777" w:rsidR="008903C6" w:rsidRDefault="008903C6" w:rsidP="004A0798">
            <w:pPr>
              <w:pStyle w:val="Prrafodelista"/>
              <w:keepLines/>
              <w:numPr>
                <w:ilvl w:val="0"/>
                <w:numId w:val="16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</w:t>
            </w:r>
            <w:r w:rsidR="00E050DB">
              <w:rPr>
                <w:rFonts w:ascii="Calibri" w:hAnsi="Calibri" w:cs="Calibri"/>
                <w:bCs/>
                <w:szCs w:val="20"/>
              </w:rPr>
              <w:t>Condiciones</w:t>
            </w:r>
            <w:r>
              <w:rPr>
                <w:rFonts w:ascii="Calibri" w:hAnsi="Calibri" w:cs="Calibri"/>
                <w:bCs/>
                <w:szCs w:val="20"/>
              </w:rPr>
              <w:t>”</w:t>
            </w:r>
          </w:p>
          <w:p w14:paraId="7C26F8BF" w14:textId="77777777" w:rsidR="008903C6" w:rsidRPr="008903C6" w:rsidRDefault="008903C6" w:rsidP="00CA3626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8903C6">
              <w:rPr>
                <w:rFonts w:ascii="Calibri" w:hAnsi="Calibri" w:cs="Calibri"/>
                <w:bCs/>
                <w:szCs w:val="20"/>
              </w:rPr>
              <w:t>Al terminar la edición,  selecciona la opción “Actualizar Sección”.</w:t>
            </w:r>
          </w:p>
        </w:tc>
      </w:tr>
      <w:tr w:rsidR="008903C6" w:rsidRPr="001A085D" w14:paraId="56621116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6D15" w14:textId="77777777" w:rsidR="008903C6" w:rsidRPr="006754E1" w:rsidRDefault="008903C6" w:rsidP="00245847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B4F0" w14:textId="60B0ED22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35433" w14:textId="77777777" w:rsidR="008903C6" w:rsidRDefault="008903C6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1D31E96B" w14:textId="716B7EA2" w:rsidR="008903C6" w:rsidRDefault="00A54B36" w:rsidP="004A0798">
            <w:pPr>
              <w:pStyle w:val="Prrafodelista"/>
              <w:keepLines/>
              <w:numPr>
                <w:ilvl w:val="0"/>
                <w:numId w:val="17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“Sí</w:t>
            </w:r>
            <w:r w:rsidR="008903C6">
              <w:rPr>
                <w:rFonts w:asciiTheme="minorHAnsi" w:hAnsiTheme="minorHAnsi" w:cstheme="minorHAnsi"/>
                <w:color w:val="000000" w:themeColor="text1"/>
                <w:szCs w:val="20"/>
              </w:rPr>
              <w:t>”,</w:t>
            </w:r>
          </w:p>
          <w:p w14:paraId="1ED46CE3" w14:textId="77777777" w:rsidR="008903C6" w:rsidRPr="007F45A1" w:rsidRDefault="008903C6" w:rsidP="004A0798">
            <w:pPr>
              <w:pStyle w:val="Prrafodelista"/>
              <w:keepLines/>
              <w:numPr>
                <w:ilvl w:val="0"/>
                <w:numId w:val="17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245847" w:rsidRPr="001A085D" w14:paraId="23D951A4" w14:textId="77777777" w:rsidTr="00A54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FB9A" w14:textId="77777777" w:rsidR="00245847" w:rsidRPr="006754E1" w:rsidRDefault="00245847" w:rsidP="00245847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F513" w14:textId="7E8613A7" w:rsidR="00245847" w:rsidRDefault="00245847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51E34" w14:textId="77777777" w:rsidR="00245847" w:rsidRPr="002167CC" w:rsidRDefault="00245847" w:rsidP="00245847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Efectúa las validaciones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V01,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V02, V03 y V04</w:t>
            </w: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>, según sea el caso.</w:t>
            </w:r>
          </w:p>
          <w:p w14:paraId="30C49419" w14:textId="77777777" w:rsidR="00245847" w:rsidRPr="00CC05A9" w:rsidRDefault="00245847" w:rsidP="00245847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02FFA13D" w14:textId="00724972" w:rsidR="00245847" w:rsidRDefault="00245847" w:rsidP="0024584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8903C6" w:rsidRPr="001A085D" w14:paraId="4A925243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663EB" w14:textId="77777777" w:rsidR="008903C6" w:rsidRPr="006754E1" w:rsidRDefault="008903C6" w:rsidP="00245847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4262E" w14:textId="1EFA4112" w:rsidR="008903C6" w:rsidRPr="001A085D" w:rsidRDefault="00A54B3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AFFE" w14:textId="77777777" w:rsidR="008903C6" w:rsidRDefault="008903C6" w:rsidP="00CA362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476171B9" w14:textId="0EF82505" w:rsidR="008903C6" w:rsidRPr="007F45A1" w:rsidRDefault="008903C6" w:rsidP="00CA362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 w:rsidR="00A54B36">
              <w:rPr>
                <w:rFonts w:asciiTheme="minorHAnsi" w:hAnsiTheme="minorHAnsi"/>
                <w:noProof/>
                <w:lang w:eastAsia="es-MX"/>
              </w:rPr>
              <w:t>Sí</w:t>
            </w:r>
            <w:r>
              <w:rPr>
                <w:rFonts w:asciiTheme="minorHAnsi" w:hAnsiTheme="minorHAnsi"/>
                <w:noProof/>
                <w:lang w:eastAsia="es-MX"/>
              </w:rPr>
              <w:t>”, continúa en el paso 2 del flujo basico.</w:t>
            </w:r>
          </w:p>
          <w:p w14:paraId="0054A6DE" w14:textId="77777777" w:rsidR="008903C6" w:rsidRPr="007F45A1" w:rsidRDefault="008903C6" w:rsidP="00CA362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</w:t>
            </w:r>
            <w:r>
              <w:rPr>
                <w:rFonts w:ascii="Calibri" w:hAnsi="Calibri" w:cs="Calibri"/>
                <w:bCs/>
                <w:szCs w:val="20"/>
              </w:rPr>
              <w:t>No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”, el flujo continúa en el  </w:t>
            </w:r>
            <w:r>
              <w:rPr>
                <w:rFonts w:asciiTheme="minorHAnsi" w:hAnsiTheme="minorHAnsi"/>
                <w:noProof/>
                <w:lang w:eastAsia="es-MX"/>
              </w:rPr>
              <w:t>paso 4</w:t>
            </w:r>
            <w:r w:rsidRPr="00BA52A1">
              <w:rPr>
                <w:rFonts w:asciiTheme="minorHAnsi" w:hAnsiTheme="minorHAnsi"/>
                <w:noProof/>
                <w:lang w:eastAsia="es-MX"/>
              </w:rPr>
              <w:t xml:space="preserve"> del flujo básico.</w:t>
            </w:r>
          </w:p>
        </w:tc>
      </w:tr>
      <w:tr w:rsidR="00245847" w:rsidRPr="001A085D" w14:paraId="121508F3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57FE" w14:textId="77777777" w:rsidR="00245847" w:rsidRPr="006754E1" w:rsidRDefault="00245847" w:rsidP="00245847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D5024" w14:textId="019F026B" w:rsidR="00245847" w:rsidRDefault="00245847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36A5" w14:textId="33ED2598" w:rsidR="00245847" w:rsidRDefault="00245847" w:rsidP="00CA362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245847" w:rsidRPr="001A085D" w14:paraId="02F727ED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EEAF4" w14:textId="77777777" w:rsidR="00245847" w:rsidRPr="006754E1" w:rsidRDefault="00245847" w:rsidP="00245847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5B06" w14:textId="77777777" w:rsidR="00245847" w:rsidRDefault="00245847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BA7D" w14:textId="61CAC92A" w:rsidR="00245847" w:rsidRDefault="00245847" w:rsidP="00CA362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65F8DE7A" w14:textId="77777777" w:rsidR="008903C6" w:rsidRPr="00FC0FAC" w:rsidRDefault="008903C6" w:rsidP="008903C6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9" w:name="_Toc485398715"/>
      <w:bookmarkStart w:id="80" w:name="_Toc488232522"/>
      <w:bookmarkEnd w:id="74"/>
      <w:bookmarkEnd w:id="75"/>
      <w:r>
        <w:rPr>
          <w:rFonts w:asciiTheme="minorHAnsi" w:hAnsiTheme="minorHAnsi" w:cstheme="minorHAnsi"/>
          <w:color w:val="000000" w:themeColor="text1"/>
          <w:sz w:val="20"/>
        </w:rPr>
        <w:t>AO04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>
        <w:rPr>
          <w:rFonts w:asciiTheme="minorHAnsi" w:hAnsiTheme="minorHAnsi" w:cstheme="minorHAnsi"/>
          <w:color w:val="000000" w:themeColor="text1"/>
          <w:sz w:val="20"/>
        </w:rPr>
        <w:t>Pie de Página.</w:t>
      </w:r>
      <w:bookmarkEnd w:id="79"/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982"/>
        <w:gridCol w:w="7068"/>
      </w:tblGrid>
      <w:tr w:rsidR="008903C6" w:rsidRPr="001A085D" w14:paraId="30077FEC" w14:textId="77777777" w:rsidTr="00CA3626">
        <w:trPr>
          <w:tblHeader/>
        </w:trPr>
        <w:tc>
          <w:tcPr>
            <w:tcW w:w="52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77BE11D" w14:textId="77777777" w:rsidR="008903C6" w:rsidRPr="001A085D" w:rsidRDefault="008903C6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98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677D381" w14:textId="77777777" w:rsidR="008903C6" w:rsidRPr="001A085D" w:rsidRDefault="008903C6" w:rsidP="00A54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DF9B7A8" w14:textId="77777777" w:rsidR="008903C6" w:rsidRPr="001A085D" w:rsidRDefault="008903C6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8903C6" w:rsidRPr="001A085D" w14:paraId="3A2F3224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04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5D0C" w14:textId="77777777" w:rsidR="008903C6" w:rsidRPr="00D02304" w:rsidRDefault="008903C6" w:rsidP="004A0798">
            <w:pPr>
              <w:pStyle w:val="Prrafodelista"/>
              <w:numPr>
                <w:ilvl w:val="3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566CF" w14:textId="4C2C8329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7AF" w14:textId="77777777" w:rsidR="008903C6" w:rsidRDefault="008903C6" w:rsidP="00CA362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Abre editor de textos, mostrando pie de página de la plantilla </w:t>
            </w:r>
            <w:r w:rsidR="00E050DB">
              <w:rPr>
                <w:rFonts w:asciiTheme="minorHAnsi" w:hAnsiTheme="minorHAnsi" w:cstheme="minorHAnsi"/>
                <w:bCs/>
                <w:szCs w:val="20"/>
              </w:rPr>
              <w:t>Cotización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</w:p>
          <w:p w14:paraId="42C02F2A" w14:textId="77777777" w:rsidR="008903C6" w:rsidRPr="003805CF" w:rsidRDefault="008903C6" w:rsidP="004A0798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Número de Pá</w:t>
            </w:r>
            <w:r w:rsidRPr="003805CF">
              <w:rPr>
                <w:rFonts w:asciiTheme="minorHAnsi" w:hAnsiTheme="minorHAnsi" w:cstheme="minorHAnsi"/>
                <w:bCs/>
                <w:szCs w:val="20"/>
              </w:rPr>
              <w:t xml:space="preserve">gina </w:t>
            </w:r>
          </w:p>
          <w:p w14:paraId="61DE28E2" w14:textId="77777777" w:rsidR="008903C6" w:rsidRPr="003805CF" w:rsidRDefault="008903C6" w:rsidP="004A0798">
            <w:pPr>
              <w:pStyle w:val="Prrafodelista"/>
              <w:keepLines/>
              <w:numPr>
                <w:ilvl w:val="1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“Activado”,</w:t>
            </w:r>
          </w:p>
          <w:p w14:paraId="22D36302" w14:textId="77777777" w:rsidR="008903C6" w:rsidRDefault="008903C6" w:rsidP="004A0798">
            <w:pPr>
              <w:pStyle w:val="Prrafodelista"/>
              <w:keepLines/>
              <w:numPr>
                <w:ilvl w:val="1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“Desactivado”.</w:t>
            </w:r>
          </w:p>
          <w:p w14:paraId="266F42EE" w14:textId="77777777" w:rsidR="008903C6" w:rsidRDefault="008903C6" w:rsidP="00CA362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las opciones:</w:t>
            </w:r>
          </w:p>
          <w:p w14:paraId="15676234" w14:textId="77777777" w:rsidR="008903C6" w:rsidRPr="00E74133" w:rsidRDefault="008903C6" w:rsidP="004A0798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8903C6" w:rsidRPr="001A085D" w14:paraId="59BB31FE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5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37355" w14:textId="77777777" w:rsidR="008903C6" w:rsidRPr="006754E1" w:rsidRDefault="008903C6" w:rsidP="004A0798">
            <w:pPr>
              <w:pStyle w:val="Prrafodelista"/>
              <w:numPr>
                <w:ilvl w:val="3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EB30" w14:textId="2A8CF486" w:rsidR="008903C6" w:rsidRPr="001A085D" w:rsidRDefault="00A54B3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66C61" w14:textId="77777777" w:rsidR="008903C6" w:rsidRDefault="008903C6" w:rsidP="00CA362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082873D9" w14:textId="77777777" w:rsidR="008903C6" w:rsidRDefault="008903C6" w:rsidP="004A0798">
            <w:pPr>
              <w:pStyle w:val="Prrafodelista"/>
              <w:keepLines/>
              <w:numPr>
                <w:ilvl w:val="0"/>
                <w:numId w:val="16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Activar/Desactivar Números de Página.</w:t>
            </w:r>
          </w:p>
          <w:p w14:paraId="42628CAA" w14:textId="77777777" w:rsidR="008903C6" w:rsidRPr="00E74133" w:rsidRDefault="008903C6" w:rsidP="004A0798">
            <w:pPr>
              <w:pStyle w:val="Prrafodelista"/>
              <w:keepLines/>
              <w:numPr>
                <w:ilvl w:val="0"/>
                <w:numId w:val="16"/>
              </w:numPr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>Al terminar la edición,  selecciona la opción “Actualizar Sección”.</w:t>
            </w:r>
          </w:p>
        </w:tc>
      </w:tr>
      <w:tr w:rsidR="008903C6" w:rsidRPr="001A085D" w14:paraId="12285356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8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CE1D" w14:textId="77777777" w:rsidR="008903C6" w:rsidRPr="006754E1" w:rsidRDefault="008903C6" w:rsidP="004A0798">
            <w:pPr>
              <w:pStyle w:val="Prrafodelista"/>
              <w:numPr>
                <w:ilvl w:val="3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1D81" w14:textId="467CBC08" w:rsidR="008903C6" w:rsidRPr="001A085D" w:rsidRDefault="008903C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9B827" w14:textId="77777777" w:rsidR="008903C6" w:rsidRDefault="008903C6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 el siguiente mensaje: ¿Deseas modificar otra sección?, con las opciones:</w:t>
            </w:r>
          </w:p>
          <w:p w14:paraId="1E0A854A" w14:textId="67D7817F" w:rsidR="008903C6" w:rsidRDefault="00A54B36" w:rsidP="004A0798">
            <w:pPr>
              <w:pStyle w:val="Prrafodelista"/>
              <w:keepLines/>
              <w:numPr>
                <w:ilvl w:val="0"/>
                <w:numId w:val="17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“Sí</w:t>
            </w:r>
            <w:r w:rsidR="008903C6">
              <w:rPr>
                <w:rFonts w:asciiTheme="minorHAnsi" w:hAnsiTheme="minorHAnsi" w:cstheme="minorHAnsi"/>
                <w:color w:val="000000" w:themeColor="text1"/>
                <w:szCs w:val="20"/>
              </w:rPr>
              <w:t>”,</w:t>
            </w:r>
          </w:p>
          <w:p w14:paraId="14A8288D" w14:textId="77777777" w:rsidR="008903C6" w:rsidRPr="007F45A1" w:rsidRDefault="008903C6" w:rsidP="004A0798">
            <w:pPr>
              <w:pStyle w:val="Prrafodelista"/>
              <w:keepLines/>
              <w:numPr>
                <w:ilvl w:val="0"/>
                <w:numId w:val="17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“No”.</w:t>
            </w:r>
          </w:p>
        </w:tc>
      </w:tr>
      <w:tr w:rsidR="00DA6643" w:rsidRPr="001A085D" w14:paraId="58E35AE8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6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0F01F" w14:textId="77777777" w:rsidR="00DA6643" w:rsidRPr="006754E1" w:rsidRDefault="00DA6643" w:rsidP="004A0798">
            <w:pPr>
              <w:pStyle w:val="Prrafodelista"/>
              <w:numPr>
                <w:ilvl w:val="3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A3B6" w14:textId="3A465E5E" w:rsidR="00DA6643" w:rsidRDefault="00DA6643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E439" w14:textId="3EBE48E5" w:rsidR="00DA6643" w:rsidRPr="002167CC" w:rsidRDefault="00DA6643" w:rsidP="00DA6643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Cs w:val="20"/>
                <w:lang w:val="es-MX"/>
              </w:rPr>
              <w:t>Efectúa la validación</w:t>
            </w: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V04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>.</w:t>
            </w:r>
          </w:p>
          <w:p w14:paraId="55806281" w14:textId="77777777" w:rsidR="00DA6643" w:rsidRPr="00CC05A9" w:rsidRDefault="00DA6643" w:rsidP="00DA6643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405D5DC6" w14:textId="394FDC2F" w:rsidR="00DA6643" w:rsidRDefault="00DA6643" w:rsidP="00DA6643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8903C6" w:rsidRPr="001A085D" w14:paraId="29B395B4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6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1C0DE" w14:textId="77777777" w:rsidR="008903C6" w:rsidRPr="006754E1" w:rsidRDefault="008903C6" w:rsidP="004A0798">
            <w:pPr>
              <w:pStyle w:val="Prrafodelista"/>
              <w:numPr>
                <w:ilvl w:val="3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8B9C0" w14:textId="46B743A3" w:rsidR="008903C6" w:rsidRPr="001A085D" w:rsidRDefault="00A54B3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AD8B6" w14:textId="77777777" w:rsidR="008903C6" w:rsidRDefault="008903C6" w:rsidP="00CA362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6B888F69" w14:textId="1E8DF1AA" w:rsidR="008903C6" w:rsidRPr="000F3478" w:rsidRDefault="008903C6" w:rsidP="00CA362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 w:rsidR="00A54B36">
              <w:rPr>
                <w:rFonts w:asciiTheme="minorHAnsi" w:hAnsiTheme="minorHAnsi"/>
                <w:noProof/>
                <w:lang w:eastAsia="es-MX"/>
              </w:rPr>
              <w:t>Sí</w:t>
            </w:r>
            <w:r>
              <w:rPr>
                <w:rFonts w:asciiTheme="minorHAnsi" w:hAnsiTheme="minorHAnsi"/>
                <w:noProof/>
                <w:lang w:eastAsia="es-MX"/>
              </w:rPr>
              <w:t>”, continúa en el paso 2 del flujo basico.</w:t>
            </w:r>
          </w:p>
          <w:p w14:paraId="70F2B26B" w14:textId="77777777" w:rsidR="008903C6" w:rsidRPr="007F45A1" w:rsidRDefault="008903C6" w:rsidP="00CA362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</w:t>
            </w:r>
            <w:r>
              <w:rPr>
                <w:rFonts w:ascii="Calibri" w:hAnsi="Calibri" w:cs="Calibri"/>
                <w:bCs/>
                <w:szCs w:val="20"/>
              </w:rPr>
              <w:t>No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”, el flujo continúa </w:t>
            </w:r>
            <w:r w:rsidRPr="00393B94">
              <w:rPr>
                <w:rFonts w:asciiTheme="minorHAnsi" w:hAnsiTheme="minorHAnsi"/>
                <w:noProof/>
                <w:lang w:eastAsia="es-MX"/>
              </w:rPr>
              <w:t xml:space="preserve">en el </w:t>
            </w:r>
            <w:r>
              <w:rPr>
                <w:rFonts w:asciiTheme="minorHAnsi" w:hAnsiTheme="minorHAnsi"/>
                <w:noProof/>
                <w:lang w:eastAsia="es-MX"/>
              </w:rPr>
              <w:t>paso 4</w:t>
            </w:r>
            <w:r w:rsidRPr="00BA52A1">
              <w:rPr>
                <w:rFonts w:asciiTheme="minorHAnsi" w:hAnsiTheme="minorHAnsi"/>
                <w:noProof/>
                <w:lang w:eastAsia="es-MX"/>
              </w:rPr>
              <w:t xml:space="preserve"> del flujo básico.</w:t>
            </w:r>
          </w:p>
        </w:tc>
      </w:tr>
      <w:tr w:rsidR="00DA6643" w:rsidRPr="001A085D" w14:paraId="5C1EAA7B" w14:textId="77777777" w:rsidTr="00A54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3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00CE0" w14:textId="77777777" w:rsidR="00DA6643" w:rsidRPr="006754E1" w:rsidRDefault="00DA6643" w:rsidP="00DA6643">
            <w:pPr>
              <w:pStyle w:val="Prrafodelista"/>
              <w:numPr>
                <w:ilvl w:val="3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CB0A" w14:textId="7FAAAE89" w:rsidR="00DA6643" w:rsidRDefault="00DA6643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BF40E" w14:textId="00C0D552" w:rsidR="00DA6643" w:rsidRPr="001A085D" w:rsidRDefault="00DA6643" w:rsidP="00DA6643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DA6643" w:rsidRPr="001A085D" w14:paraId="414158E7" w14:textId="77777777" w:rsidTr="00BA7B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A05" w14:textId="77777777" w:rsidR="00DA6643" w:rsidRPr="006754E1" w:rsidRDefault="00DA6643" w:rsidP="004A0798">
            <w:pPr>
              <w:pStyle w:val="Prrafodelista"/>
              <w:numPr>
                <w:ilvl w:val="3"/>
                <w:numId w:val="19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042AA" w14:textId="77777777" w:rsidR="00DA6643" w:rsidRDefault="00DA6643" w:rsidP="00A54B36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A4D39" w14:textId="0B4A2B0A" w:rsidR="00DA6643" w:rsidRDefault="00DA6643" w:rsidP="00CA362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09F8ADC5" w14:textId="77777777" w:rsidR="008903C6" w:rsidRDefault="008903C6" w:rsidP="008903C6"/>
    <w:p w14:paraId="242F15A4" w14:textId="77777777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1" w:name="_Toc371934678"/>
      <w:bookmarkStart w:id="82" w:name="_Toc228339745"/>
      <w:bookmarkStart w:id="83" w:name="_Toc182735732"/>
      <w:bookmarkStart w:id="84" w:name="_Toc52616588"/>
      <w:bookmarkStart w:id="85" w:name="_Toc488232523"/>
      <w:r w:rsidRPr="00F24850">
        <w:rPr>
          <w:rFonts w:asciiTheme="minorHAnsi" w:hAnsiTheme="minorHAnsi" w:cstheme="minorHAnsi"/>
          <w:sz w:val="20"/>
        </w:rPr>
        <w:t>Generales</w:t>
      </w:r>
      <w:bookmarkEnd w:id="81"/>
      <w:bookmarkEnd w:id="82"/>
      <w:bookmarkEnd w:id="83"/>
      <w:bookmarkEnd w:id="84"/>
      <w:bookmarkEnd w:id="85"/>
    </w:p>
    <w:p w14:paraId="3D5DFB76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6" w:name="_Toc363727164"/>
      <w:bookmarkStart w:id="87" w:name="_Toc461701843"/>
      <w:bookmarkStart w:id="88" w:name="_Toc488232524"/>
      <w:r w:rsidRPr="00F24850">
        <w:rPr>
          <w:rFonts w:asciiTheme="minorHAnsi" w:hAnsiTheme="minorHAnsi" w:cstheme="minorHAnsi"/>
          <w:sz w:val="20"/>
        </w:rPr>
        <w:t>AG01 Cancelar</w:t>
      </w:r>
      <w:bookmarkEnd w:id="86"/>
      <w:bookmarkEnd w:id="87"/>
      <w:bookmarkEnd w:id="88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F24850" w14:paraId="0FD648B3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5984B143" w14:textId="77777777" w:rsidR="00630864" w:rsidRPr="00F24850" w:rsidRDefault="00E050DB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No. 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291378C" w14:textId="77777777" w:rsidR="00630864" w:rsidRPr="00F24850" w:rsidRDefault="00630864" w:rsidP="00A54B3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280CD864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DA6643" w:rsidRPr="00F24850" w14:paraId="0C27B01D" w14:textId="77777777" w:rsidTr="00051890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7669A449" w14:textId="660E4744" w:rsidR="00DA6643" w:rsidRPr="00F24850" w:rsidRDefault="00DA6643" w:rsidP="00D0605C">
            <w:r w:rsidRPr="00F24850">
              <w:t>1</w:t>
            </w:r>
          </w:p>
        </w:tc>
        <w:tc>
          <w:tcPr>
            <w:tcW w:w="1559" w:type="dxa"/>
            <w:shd w:val="clear" w:color="auto" w:fill="auto"/>
          </w:tcPr>
          <w:p w14:paraId="4DD0688C" w14:textId="006FFBF7" w:rsidR="00DA6643" w:rsidRPr="001A085D" w:rsidRDefault="00A54B36" w:rsidP="00A54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7367" w:type="dxa"/>
            <w:shd w:val="clear" w:color="auto" w:fill="auto"/>
          </w:tcPr>
          <w:p w14:paraId="4F47AF94" w14:textId="04F8AC03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la opción cancelar.</w:t>
            </w:r>
          </w:p>
        </w:tc>
      </w:tr>
      <w:tr w:rsidR="00DA6643" w:rsidRPr="00F24850" w14:paraId="58F88E0D" w14:textId="77777777" w:rsidTr="00051890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130F5725" w14:textId="52EBB30D" w:rsidR="00DA6643" w:rsidRPr="00F24850" w:rsidRDefault="00DA6643" w:rsidP="00D0605C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4E8EECA6" w14:textId="3740C9E6" w:rsidR="00DA6643" w:rsidRPr="001A085D" w:rsidRDefault="00DA6643" w:rsidP="00A54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5C197DB6" w14:textId="4B8E3DAB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DA6643" w:rsidRPr="00F24850" w14:paraId="46C002DE" w14:textId="77777777" w:rsidTr="00051890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2AAFC2BC" w14:textId="05F57342" w:rsidR="00DA6643" w:rsidRPr="00F24850" w:rsidRDefault="00DA6643" w:rsidP="00D0605C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33CE799E" w14:textId="345370A9" w:rsidR="00DA6643" w:rsidRPr="001A085D" w:rsidRDefault="00DA6643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131C7BA4" w14:textId="6167DD62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53BAE3A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9" w:name="_Toc461701844"/>
      <w:bookmarkStart w:id="90" w:name="_Toc488232525"/>
      <w:r w:rsidRPr="00F24850">
        <w:rPr>
          <w:rFonts w:asciiTheme="minorHAnsi" w:hAnsiTheme="minorHAnsi" w:cstheme="minorHAnsi"/>
          <w:sz w:val="20"/>
        </w:rPr>
        <w:lastRenderedPageBreak/>
        <w:t>AG02 Cerrar sesión</w:t>
      </w:r>
      <w:bookmarkEnd w:id="89"/>
      <w:bookmarkEnd w:id="90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895"/>
        <w:gridCol w:w="7087"/>
      </w:tblGrid>
      <w:tr w:rsidR="00E050DB" w:rsidRPr="001A085D" w14:paraId="674BD2A8" w14:textId="77777777" w:rsidTr="00CA3626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D97B8F7" w14:textId="77777777" w:rsidR="00E050DB" w:rsidRPr="001A085D" w:rsidRDefault="00E050DB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bookmarkStart w:id="91" w:name="_Toc371934681"/>
            <w:bookmarkStart w:id="92" w:name="_Toc228339746"/>
            <w:bookmarkStart w:id="93" w:name="_Toc182735733"/>
            <w:bookmarkStart w:id="94" w:name="_Toc52616589"/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09FCA06" w14:textId="77777777" w:rsidR="00E050DB" w:rsidRPr="001A085D" w:rsidRDefault="00E050DB" w:rsidP="00A54B3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54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D163068" w14:textId="77777777" w:rsidR="00E050DB" w:rsidRPr="001A085D" w:rsidRDefault="00E050DB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E050DB" w:rsidRPr="001A085D" w14:paraId="1C82340E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6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5ECE" w14:textId="77777777" w:rsidR="00E050DB" w:rsidRPr="008B31D1" w:rsidRDefault="00E050DB" w:rsidP="004A079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F4A1" w14:textId="124127C2" w:rsidR="00E050DB" w:rsidRPr="001A085D" w:rsidRDefault="00E050DB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95E9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9EA1" w14:textId="77777777" w:rsidR="00E050DB" w:rsidRPr="00E74133" w:rsidRDefault="00E050DB" w:rsidP="00CA3626">
            <w:pPr>
              <w:rPr>
                <w:rFonts w:asciiTheme="minorHAnsi" w:hAnsiTheme="minorHAnsi"/>
              </w:rPr>
            </w:pPr>
            <w:r w:rsidRPr="00E74133">
              <w:rPr>
                <w:rFonts w:asciiTheme="minorHAnsi" w:hAnsiTheme="minorHAnsi"/>
              </w:rPr>
              <w:t>Muestra mensaje “¿Esta seguro que desea cerrar de sesión?” y las opciones</w:t>
            </w:r>
            <w:r>
              <w:rPr>
                <w:rFonts w:asciiTheme="minorHAnsi" w:hAnsiTheme="minorHAnsi"/>
              </w:rPr>
              <w:t>:</w:t>
            </w:r>
          </w:p>
          <w:p w14:paraId="2CED4DAC" w14:textId="1460BB41" w:rsidR="00E050DB" w:rsidRDefault="00E050DB" w:rsidP="004A079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A54B36">
              <w:rPr>
                <w:rFonts w:asciiTheme="minorHAnsi" w:hAnsiTheme="minorHAnsi"/>
              </w:rPr>
              <w:t>Sí</w:t>
            </w:r>
            <w:r>
              <w:rPr>
                <w:rFonts w:asciiTheme="minorHAnsi" w:hAnsiTheme="minorHAnsi"/>
              </w:rPr>
              <w:t>”,</w:t>
            </w:r>
          </w:p>
          <w:p w14:paraId="26C98864" w14:textId="77777777" w:rsidR="00E050DB" w:rsidRPr="00FC7BCC" w:rsidRDefault="00E050DB" w:rsidP="004A079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FC7BCC">
              <w:rPr>
                <w:rFonts w:asciiTheme="minorHAnsi" w:hAnsiTheme="minorHAnsi"/>
              </w:rPr>
              <w:t>No</w:t>
            </w:r>
            <w:r>
              <w:rPr>
                <w:rFonts w:asciiTheme="minorHAnsi" w:hAnsiTheme="minorHAnsi"/>
              </w:rPr>
              <w:t>”.</w:t>
            </w:r>
          </w:p>
        </w:tc>
      </w:tr>
      <w:tr w:rsidR="00E050DB" w:rsidRPr="001A085D" w14:paraId="4856AB84" w14:textId="77777777" w:rsidTr="00CA3626">
        <w:trPr>
          <w:trHeight w:val="420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3BAC0" w14:textId="77777777" w:rsidR="00E050DB" w:rsidRPr="008B31D1" w:rsidRDefault="00E050DB" w:rsidP="004A079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CBF11" w14:textId="2DEDAE36" w:rsidR="00E050DB" w:rsidRPr="001A085D" w:rsidRDefault="00A54B36" w:rsidP="00A54B36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CA11" w14:textId="77777777" w:rsidR="00E050DB" w:rsidRDefault="00E050DB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necesidad del usuario: </w:t>
            </w:r>
          </w:p>
          <w:p w14:paraId="65E6AE50" w14:textId="312CE616" w:rsidR="00E050DB" w:rsidRDefault="00E050DB" w:rsidP="004A079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selecciona “</w:t>
            </w:r>
            <w:r w:rsidR="00A54B36">
              <w:rPr>
                <w:rFonts w:asciiTheme="minorHAnsi" w:hAnsiTheme="minorHAnsi" w:cstheme="minorHAnsi"/>
                <w:bCs/>
                <w:szCs w:val="20"/>
              </w:rPr>
              <w:t>Sí</w:t>
            </w:r>
            <w:r>
              <w:rPr>
                <w:rFonts w:asciiTheme="minorHAnsi" w:hAnsiTheme="minorHAnsi" w:cstheme="minorHAnsi"/>
                <w:bCs/>
                <w:szCs w:val="20"/>
              </w:rPr>
              <w:t>”, continúa el flujo en el siguiente paso.</w:t>
            </w:r>
          </w:p>
          <w:p w14:paraId="5DBA1F7B" w14:textId="77777777" w:rsidR="00E050DB" w:rsidRPr="00E74133" w:rsidRDefault="00E050DB" w:rsidP="004A079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selecciona “No”, continú</w:t>
            </w:r>
            <w:r w:rsidRPr="00E74133">
              <w:rPr>
                <w:rFonts w:asciiTheme="minorHAnsi" w:hAnsiTheme="minorHAnsi" w:cstheme="minorHAnsi"/>
                <w:bCs/>
                <w:szCs w:val="20"/>
              </w:rPr>
              <w:t>a con la sesión activa.</w:t>
            </w:r>
          </w:p>
        </w:tc>
      </w:tr>
      <w:tr w:rsidR="00E050DB" w:rsidRPr="001A085D" w14:paraId="53265BA8" w14:textId="77777777" w:rsidTr="00CA3626">
        <w:trPr>
          <w:trHeight w:val="420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ECE21" w14:textId="77777777" w:rsidR="00E050DB" w:rsidRPr="008B31D1" w:rsidRDefault="00E050DB" w:rsidP="004A079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A666" w14:textId="689F04A8" w:rsidR="00E050DB" w:rsidRPr="00E95E94" w:rsidRDefault="00E050DB" w:rsidP="00A54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E95E9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A54B3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A6BCD" w14:textId="77777777" w:rsidR="00E050DB" w:rsidRPr="008B31D1" w:rsidRDefault="00E050DB" w:rsidP="00CA36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Cierra sesión, mostrando el mensaje “Sesión Finalizada” y regresa a pantalla de acceso.</w:t>
            </w:r>
          </w:p>
        </w:tc>
      </w:tr>
      <w:tr w:rsidR="00DA6643" w:rsidRPr="001A085D" w14:paraId="3DECE2B9" w14:textId="77777777" w:rsidTr="00CA3626">
        <w:trPr>
          <w:trHeight w:val="420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DBF4" w14:textId="77777777" w:rsidR="00DA6643" w:rsidRPr="008B31D1" w:rsidRDefault="00DA6643" w:rsidP="004A079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DEDA4" w14:textId="77777777" w:rsidR="00DA6643" w:rsidRPr="00E95E94" w:rsidRDefault="00DA6643" w:rsidP="00A54B36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89CA" w14:textId="231EF4A9" w:rsidR="00DA6643" w:rsidRDefault="00DA6643" w:rsidP="00CA3626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G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eneral.</w:t>
            </w:r>
          </w:p>
        </w:tc>
      </w:tr>
    </w:tbl>
    <w:p w14:paraId="2DD15038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5" w:name="_Toc488232526"/>
      <w:r w:rsidRPr="00F24850">
        <w:rPr>
          <w:rFonts w:asciiTheme="minorHAnsi" w:hAnsiTheme="minorHAnsi" w:cstheme="minorHAnsi"/>
          <w:sz w:val="20"/>
        </w:rPr>
        <w:t>Extraordinarios</w:t>
      </w:r>
      <w:bookmarkEnd w:id="91"/>
      <w:bookmarkEnd w:id="92"/>
      <w:bookmarkEnd w:id="93"/>
      <w:bookmarkEnd w:id="94"/>
      <w:bookmarkEnd w:id="95"/>
      <w:r w:rsidRPr="00F24850">
        <w:rPr>
          <w:rFonts w:asciiTheme="minorHAnsi" w:hAnsiTheme="minorHAnsi" w:cstheme="minorHAnsi"/>
          <w:sz w:val="20"/>
        </w:rPr>
        <w:tab/>
      </w:r>
    </w:p>
    <w:p w14:paraId="51FF3AB3" w14:textId="77777777" w:rsidR="00554004" w:rsidRPr="00F24850" w:rsidRDefault="009F4550" w:rsidP="00C25021">
      <w:pPr>
        <w:pStyle w:val="ndice2"/>
      </w:pPr>
      <w:bookmarkStart w:id="96" w:name="_Hlk482972054"/>
      <w:r w:rsidRPr="00F24850">
        <w:t>No aplica para esta funcionalidad del sistema</w:t>
      </w:r>
      <w:r w:rsidR="00554004" w:rsidRPr="00F24850">
        <w:t>.</w:t>
      </w:r>
    </w:p>
    <w:p w14:paraId="477BD45F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371934684"/>
      <w:bookmarkStart w:id="98" w:name="_Toc228339747"/>
      <w:bookmarkStart w:id="99" w:name="_Toc182735734"/>
      <w:bookmarkStart w:id="100" w:name="_Toc52616590"/>
      <w:bookmarkStart w:id="101" w:name="_Toc488232527"/>
      <w:bookmarkEnd w:id="96"/>
      <w:r w:rsidRPr="00F24850">
        <w:rPr>
          <w:rFonts w:asciiTheme="minorHAnsi" w:hAnsiTheme="minorHAnsi" w:cstheme="minorHAnsi"/>
          <w:sz w:val="20"/>
        </w:rPr>
        <w:t>De excepción</w:t>
      </w:r>
      <w:bookmarkEnd w:id="97"/>
      <w:bookmarkEnd w:id="98"/>
      <w:bookmarkEnd w:id="99"/>
      <w:bookmarkEnd w:id="100"/>
      <w:bookmarkEnd w:id="101"/>
    </w:p>
    <w:p w14:paraId="748F1733" w14:textId="77777777" w:rsidR="00CB3D16" w:rsidRDefault="00237298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2" w:name="_Toc483406969"/>
      <w:bookmarkStart w:id="103" w:name="_Toc363727167"/>
      <w:bookmarkStart w:id="104" w:name="_Toc461701847"/>
      <w:bookmarkStart w:id="105" w:name="_Toc488232528"/>
      <w:r>
        <w:rPr>
          <w:rFonts w:asciiTheme="minorHAnsi" w:hAnsiTheme="minorHAnsi" w:cstheme="minorHAnsi"/>
          <w:sz w:val="20"/>
        </w:rPr>
        <w:t>AE01 Error al modifica</w:t>
      </w:r>
      <w:r w:rsidR="00CB3D16" w:rsidRPr="0053355D">
        <w:rPr>
          <w:rFonts w:asciiTheme="minorHAnsi" w:hAnsiTheme="minorHAnsi" w:cstheme="minorHAnsi"/>
          <w:sz w:val="20"/>
        </w:rPr>
        <w:t xml:space="preserve">r el </w:t>
      </w:r>
      <w:bookmarkEnd w:id="102"/>
      <w:r w:rsidR="00F67A7E">
        <w:rPr>
          <w:rFonts w:asciiTheme="minorHAnsi" w:hAnsiTheme="minorHAnsi" w:cstheme="minorHAnsi"/>
          <w:sz w:val="20"/>
        </w:rPr>
        <w:t>documento</w:t>
      </w:r>
      <w:bookmarkEnd w:id="105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E050DB" w:rsidRPr="001A085D" w14:paraId="2E9FB2AE" w14:textId="77777777" w:rsidTr="00CA362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307A05CD" w14:textId="77777777" w:rsidR="00E050DB" w:rsidRPr="001A085D" w:rsidRDefault="00E050DB" w:rsidP="00CA362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43D5021" w14:textId="77777777" w:rsidR="00E050DB" w:rsidRPr="001A085D" w:rsidRDefault="00E050DB" w:rsidP="00CA362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4F37E6D7" w14:textId="77777777" w:rsidR="00E050DB" w:rsidRPr="001A085D" w:rsidRDefault="00E050DB" w:rsidP="00CA362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DA6643" w:rsidRPr="001A085D" w14:paraId="0A529385" w14:textId="77777777" w:rsidTr="00051890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3F967841" w14:textId="06CB6881" w:rsidR="00DA6643" w:rsidRPr="00D35CCF" w:rsidRDefault="00DA6643" w:rsidP="004A0798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A90348D" w14:textId="26E6A9B3" w:rsidR="00DA6643" w:rsidRPr="001A085D" w:rsidRDefault="00A54B36" w:rsidP="00A54B3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7367" w:type="dxa"/>
            <w:shd w:val="clear" w:color="auto" w:fill="auto"/>
          </w:tcPr>
          <w:p w14:paraId="593CBE04" w14:textId="105F9CED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Selecciona la opción de guardar.</w:t>
            </w:r>
          </w:p>
        </w:tc>
      </w:tr>
      <w:tr w:rsidR="00DA6643" w:rsidRPr="001A085D" w14:paraId="50440D18" w14:textId="77777777" w:rsidTr="00051890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6912FA9E" w14:textId="4474CA7F" w:rsidR="00DA6643" w:rsidRPr="00D35CCF" w:rsidRDefault="00DA6643" w:rsidP="004A0798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8257051" w14:textId="7798A0E2" w:rsidR="00DA6643" w:rsidRDefault="00DA6643" w:rsidP="00A54B3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6F52A2FF" w14:textId="3560FC82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un error al actualizar el documento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DA6643" w:rsidRPr="001A085D" w14:paraId="1D3FC1EA" w14:textId="77777777" w:rsidTr="00051890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70EECEFA" w14:textId="4F89355D" w:rsidR="00DA6643" w:rsidRPr="00D35CCF" w:rsidRDefault="00DA6643" w:rsidP="004A0798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4873619" w14:textId="77777777" w:rsidR="00DA6643" w:rsidRDefault="00DA6643" w:rsidP="00CA362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22331881" w14:textId="4656C09C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233CF514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6" w:name="_Toc371934687"/>
      <w:bookmarkStart w:id="107" w:name="_Toc228339748"/>
      <w:bookmarkStart w:id="108" w:name="_Toc182735735"/>
      <w:bookmarkStart w:id="109" w:name="_Toc52616591"/>
      <w:bookmarkStart w:id="110" w:name="_Toc488232529"/>
      <w:bookmarkEnd w:id="103"/>
      <w:bookmarkEnd w:id="104"/>
      <w:r w:rsidRPr="00F24850">
        <w:rPr>
          <w:rFonts w:asciiTheme="minorHAnsi" w:hAnsiTheme="minorHAnsi" w:cstheme="minorHAnsi"/>
          <w:sz w:val="20"/>
        </w:rPr>
        <w:t>Puntos de Extensión</w:t>
      </w:r>
      <w:bookmarkEnd w:id="106"/>
      <w:bookmarkEnd w:id="107"/>
      <w:bookmarkEnd w:id="110"/>
    </w:p>
    <w:p w14:paraId="7492CCC4" w14:textId="77777777" w:rsidR="00E050DB" w:rsidRPr="00E050DB" w:rsidRDefault="00E050DB" w:rsidP="00E050DB">
      <w:pPr>
        <w:ind w:left="792"/>
        <w:rPr>
          <w:rFonts w:asciiTheme="minorHAnsi" w:hAnsiTheme="minorHAnsi"/>
        </w:rPr>
      </w:pPr>
      <w:bookmarkStart w:id="111" w:name="_Toc371934688"/>
      <w:bookmarkStart w:id="112" w:name="_Toc228339749"/>
      <w:r w:rsidRPr="00E050DB">
        <w:rPr>
          <w:rFonts w:asciiTheme="minorHAnsi" w:hAnsiTheme="minorHAnsi"/>
        </w:rPr>
        <w:t xml:space="preserve">Esta funcionalidad tiene una extensión en los caso de uso </w:t>
      </w:r>
      <w:r w:rsidRPr="00E050DB">
        <w:rPr>
          <w:rFonts w:asciiTheme="minorHAnsi" w:hAnsiTheme="minorHAnsi"/>
          <w:b/>
        </w:rPr>
        <w:t>“2022 – Registrar Movimientos Bitácora”.</w:t>
      </w:r>
    </w:p>
    <w:p w14:paraId="3EC66680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8232530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08"/>
      <w:bookmarkEnd w:id="109"/>
      <w:bookmarkEnd w:id="111"/>
      <w:bookmarkEnd w:id="112"/>
      <w:bookmarkEnd w:id="113"/>
    </w:p>
    <w:p w14:paraId="5C571A89" w14:textId="77777777" w:rsidR="00B60FF1" w:rsidRPr="00F24850" w:rsidRDefault="00B60FF1" w:rsidP="00C25021">
      <w:pPr>
        <w:pStyle w:val="ndice2"/>
      </w:pPr>
      <w:bookmarkStart w:id="114" w:name="_Toc371934689"/>
      <w:r w:rsidRPr="00F24850">
        <w:t>No aplica para esta funcionalidad del sistema.</w:t>
      </w:r>
    </w:p>
    <w:p w14:paraId="14A1D20A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5" w:name="_Toc488232531"/>
      <w:proofErr w:type="spellStart"/>
      <w:r w:rsidRPr="00F24850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14"/>
      <w:bookmarkEnd w:id="115"/>
    </w:p>
    <w:p w14:paraId="1F037C10" w14:textId="77777777" w:rsidR="00E050DB" w:rsidRDefault="00E050DB" w:rsidP="00E050DB">
      <w:pPr>
        <w:pStyle w:val="EstiloTtulo1Antes6ptoDespus3ptoInterlineadoMn"/>
        <w:numPr>
          <w:ilvl w:val="2"/>
          <w:numId w:val="2"/>
        </w:numPr>
        <w:spacing w:before="0" w:line="276" w:lineRule="auto"/>
        <w:rPr>
          <w:rFonts w:asciiTheme="minorHAnsi" w:hAnsiTheme="minorHAnsi" w:cstheme="minorHAnsi"/>
          <w:sz w:val="20"/>
        </w:rPr>
      </w:pPr>
      <w:bookmarkStart w:id="116" w:name="_Toc483324365"/>
      <w:bookmarkStart w:id="117" w:name="_Toc484776387"/>
      <w:bookmarkStart w:id="118" w:name="_Toc485398725"/>
      <w:bookmarkStart w:id="119" w:name="_Toc483324367"/>
      <w:bookmarkStart w:id="120" w:name="_Toc484722868"/>
      <w:bookmarkStart w:id="121" w:name="_Toc485037958"/>
      <w:bookmarkStart w:id="122" w:name="_Toc485039245"/>
      <w:bookmarkStart w:id="123" w:name="_Toc485039581"/>
      <w:bookmarkStart w:id="124" w:name="_Toc228339751"/>
      <w:bookmarkStart w:id="125" w:name="_Toc371934692"/>
      <w:bookmarkStart w:id="126" w:name="_Toc289774390"/>
      <w:bookmarkStart w:id="127" w:name="_Toc488232532"/>
      <w:r w:rsidRPr="00AC2462">
        <w:rPr>
          <w:rFonts w:asciiTheme="minorHAnsi" w:hAnsiTheme="minorHAnsi" w:cstheme="minorHAnsi"/>
          <w:sz w:val="20"/>
        </w:rPr>
        <w:t xml:space="preserve">&lt;Pos condición 1&gt; </w:t>
      </w:r>
      <w:bookmarkEnd w:id="116"/>
      <w:r>
        <w:rPr>
          <w:rFonts w:asciiTheme="minorHAnsi" w:hAnsiTheme="minorHAnsi" w:cstheme="minorHAnsi"/>
          <w:sz w:val="20"/>
        </w:rPr>
        <w:t xml:space="preserve">Actualizar Plantilla </w:t>
      </w:r>
      <w:bookmarkEnd w:id="117"/>
      <w:bookmarkEnd w:id="118"/>
      <w:r>
        <w:rPr>
          <w:rFonts w:asciiTheme="minorHAnsi" w:hAnsiTheme="minorHAnsi" w:cstheme="minorHAnsi"/>
          <w:sz w:val="20"/>
        </w:rPr>
        <w:t>Cotización</w:t>
      </w:r>
      <w:bookmarkEnd w:id="127"/>
    </w:p>
    <w:p w14:paraId="63BB2EA7" w14:textId="77777777" w:rsidR="00E050DB" w:rsidRDefault="00E050DB" w:rsidP="00E050DB">
      <w:pPr>
        <w:spacing w:before="0" w:after="180" w:line="276" w:lineRule="auto"/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>Se actualiza la Plantilla Cotización en la base de datos correspondiente, considerando que las cotizaciones generadas con la plantilla anterior no sufrirán cambios.</w:t>
      </w:r>
    </w:p>
    <w:p w14:paraId="1EF9A964" w14:textId="77777777" w:rsidR="00E050DB" w:rsidRDefault="00E050DB" w:rsidP="00E050D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8" w:name="_Toc483324368"/>
      <w:bookmarkStart w:id="129" w:name="_Toc484722871"/>
      <w:bookmarkStart w:id="130" w:name="_Toc485037960"/>
      <w:bookmarkStart w:id="131" w:name="_Toc485039247"/>
      <w:bookmarkStart w:id="132" w:name="_Toc485039583"/>
      <w:bookmarkStart w:id="133" w:name="_Toc485398726"/>
      <w:bookmarkStart w:id="134" w:name="_Toc488232533"/>
      <w:bookmarkEnd w:id="119"/>
      <w:bookmarkEnd w:id="120"/>
      <w:bookmarkEnd w:id="121"/>
      <w:bookmarkEnd w:id="122"/>
      <w:bookmarkEnd w:id="123"/>
      <w:r>
        <w:rPr>
          <w:rFonts w:asciiTheme="minorHAnsi" w:hAnsiTheme="minorHAnsi" w:cstheme="minorHAnsi"/>
          <w:sz w:val="20"/>
        </w:rPr>
        <w:t>&lt;Pos Condición 2&gt; Registro en Bitácora</w:t>
      </w:r>
      <w:bookmarkEnd w:id="128"/>
      <w:bookmarkEnd w:id="129"/>
      <w:bookmarkEnd w:id="130"/>
      <w:bookmarkEnd w:id="131"/>
      <w:bookmarkEnd w:id="132"/>
      <w:bookmarkEnd w:id="133"/>
      <w:bookmarkEnd w:id="134"/>
    </w:p>
    <w:p w14:paraId="6AE42A4E" w14:textId="19B997DE" w:rsidR="00E050DB" w:rsidRPr="00603299" w:rsidRDefault="00E050DB" w:rsidP="00E050DB">
      <w:pPr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Cada movimiento generado en base de datos tendrá su correspondiente registro en bitácora, consultar caso de uso </w:t>
      </w:r>
      <w:r w:rsidR="00261648">
        <w:rPr>
          <w:rFonts w:asciiTheme="minorHAnsi" w:hAnsiTheme="minorHAnsi"/>
          <w:b/>
        </w:rPr>
        <w:t xml:space="preserve">“2022 - </w:t>
      </w:r>
      <w:r w:rsidRPr="007958E8">
        <w:rPr>
          <w:rFonts w:asciiTheme="minorHAnsi" w:hAnsiTheme="minorHAnsi"/>
          <w:b/>
        </w:rPr>
        <w:t>Registra Movimientos Bitácora”.</w:t>
      </w:r>
    </w:p>
    <w:p w14:paraId="4E37EF64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5" w:name="_Toc488232534"/>
      <w:bookmarkEnd w:id="124"/>
      <w:r w:rsidRPr="00F24850">
        <w:rPr>
          <w:rFonts w:asciiTheme="minorHAnsi" w:hAnsiTheme="minorHAnsi" w:cstheme="minorHAnsi"/>
          <w:sz w:val="20"/>
        </w:rPr>
        <w:t>Reglas de Negocio</w:t>
      </w:r>
      <w:bookmarkEnd w:id="125"/>
      <w:bookmarkEnd w:id="126"/>
      <w:bookmarkEnd w:id="135"/>
    </w:p>
    <w:p w14:paraId="52E7AF4F" w14:textId="77777777" w:rsidR="0091605F" w:rsidRDefault="00537A25" w:rsidP="00C25021">
      <w:pPr>
        <w:pStyle w:val="ndice2"/>
      </w:pPr>
      <w:r w:rsidRPr="00F24850">
        <w:t>No aplica para esta funcionalidad del sistema.</w:t>
      </w:r>
    </w:p>
    <w:p w14:paraId="564009AB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6" w:name="_Toc371934693"/>
      <w:bookmarkStart w:id="137" w:name="_Toc488232535"/>
      <w:r w:rsidRPr="00F24850">
        <w:rPr>
          <w:rFonts w:asciiTheme="minorHAnsi" w:hAnsiTheme="minorHAnsi" w:cstheme="minorHAnsi"/>
          <w:sz w:val="20"/>
        </w:rPr>
        <w:t>Validaciones</w:t>
      </w:r>
      <w:bookmarkEnd w:id="136"/>
      <w:bookmarkEnd w:id="137"/>
    </w:p>
    <w:p w14:paraId="71BFD210" w14:textId="77777777" w:rsidR="00554004" w:rsidRPr="00F24850" w:rsidRDefault="00554004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461701857"/>
      <w:bookmarkStart w:id="139" w:name="_Toc488232536"/>
      <w:r w:rsidRPr="00F24850">
        <w:rPr>
          <w:rFonts w:asciiTheme="minorHAnsi" w:hAnsiTheme="minorHAnsi" w:cstheme="minorHAnsi"/>
          <w:sz w:val="20"/>
        </w:rPr>
        <w:t>V01 Validar campos obligatorios</w:t>
      </w:r>
      <w:bookmarkEnd w:id="138"/>
      <w:bookmarkEnd w:id="139"/>
    </w:p>
    <w:p w14:paraId="7247AE3E" w14:textId="77777777" w:rsidR="005E6A35" w:rsidRDefault="005E6A35" w:rsidP="005E6A35">
      <w:pPr>
        <w:ind w:left="360"/>
        <w:rPr>
          <w:rFonts w:asciiTheme="minorHAnsi" w:hAnsiTheme="minorHAnsi" w:cstheme="minorHAnsi"/>
          <w:szCs w:val="20"/>
        </w:rPr>
      </w:pPr>
      <w:r w:rsidRPr="00F24850">
        <w:rPr>
          <w:rFonts w:asciiTheme="minorHAnsi" w:hAnsiTheme="minorHAnsi" w:cstheme="minorHAnsi"/>
          <w:szCs w:val="20"/>
        </w:rPr>
        <w:t xml:space="preserve">Validar que </w:t>
      </w:r>
      <w:r>
        <w:rPr>
          <w:rFonts w:asciiTheme="minorHAnsi" w:hAnsiTheme="minorHAnsi" w:cstheme="minorHAnsi"/>
          <w:szCs w:val="20"/>
        </w:rPr>
        <w:t>se halla ingresado los datos obligatorios de acuerdo a la siguiente tabla.</w:t>
      </w:r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5E6A35" w:rsidRPr="001A085D" w14:paraId="464F47B4" w14:textId="77777777" w:rsidTr="00051890">
        <w:trPr>
          <w:trHeight w:val="204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14:paraId="42F48153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14:paraId="39123049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14:paraId="09D31FEA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14:paraId="037BFAC0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5E6A35" w:rsidRPr="001A085D" w14:paraId="17F8FE8E" w14:textId="77777777" w:rsidTr="00051890">
        <w:trPr>
          <w:trHeight w:val="136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6A7EA7D1" w14:textId="77777777" w:rsidR="005E6A35" w:rsidRPr="001A085D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Encabezado</w:t>
            </w:r>
          </w:p>
        </w:tc>
      </w:tr>
      <w:tr w:rsidR="005E6A35" w:rsidRPr="001A085D" w14:paraId="35C77FC7" w14:textId="77777777" w:rsidTr="00051890">
        <w:trPr>
          <w:trHeight w:val="136"/>
          <w:jc w:val="center"/>
        </w:trPr>
        <w:tc>
          <w:tcPr>
            <w:tcW w:w="937" w:type="dxa"/>
            <w:noWrap/>
          </w:tcPr>
          <w:p w14:paraId="464A4A34" w14:textId="77777777" w:rsidR="005E6A35" w:rsidRPr="001A085D" w:rsidRDefault="005E6A35" w:rsidP="005E6A35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</w:tcPr>
          <w:p w14:paraId="2B0D84B5" w14:textId="77777777" w:rsidR="005E6A35" w:rsidRPr="001A085D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Logos</w:t>
            </w:r>
          </w:p>
        </w:tc>
        <w:tc>
          <w:tcPr>
            <w:tcW w:w="1417" w:type="dxa"/>
            <w:noWrap/>
          </w:tcPr>
          <w:p w14:paraId="40A8E919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B0339A7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E6A35" w:rsidRPr="001A085D" w14:paraId="55710B7D" w14:textId="77777777" w:rsidTr="00051890">
        <w:trPr>
          <w:trHeight w:val="64"/>
          <w:jc w:val="center"/>
        </w:trPr>
        <w:tc>
          <w:tcPr>
            <w:tcW w:w="937" w:type="dxa"/>
            <w:noWrap/>
          </w:tcPr>
          <w:p w14:paraId="417DD367" w14:textId="77777777" w:rsidR="005E6A35" w:rsidRPr="001A085D" w:rsidRDefault="005E6A35" w:rsidP="005E6A35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323F5A8" w14:textId="1C5B189A" w:rsidR="005E6A35" w:rsidRPr="001A085D" w:rsidRDefault="005E6A35" w:rsidP="00BA7B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</w:t>
            </w:r>
            <w:r w:rsidR="00BA7B8A">
              <w:rPr>
                <w:rFonts w:asciiTheme="minorHAnsi" w:hAnsiTheme="minorHAnsi" w:cstheme="minorHAnsi"/>
                <w:color w:val="000000" w:themeColor="text1"/>
                <w:szCs w:val="20"/>
              </w:rPr>
              <w:t>Folio”</w:t>
            </w:r>
          </w:p>
        </w:tc>
        <w:tc>
          <w:tcPr>
            <w:tcW w:w="1417" w:type="dxa"/>
            <w:noWrap/>
          </w:tcPr>
          <w:p w14:paraId="6593DC56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7478B2D2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031DB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E6A35" w:rsidRPr="001A085D" w14:paraId="296F2F61" w14:textId="77777777" w:rsidTr="00051890">
        <w:trPr>
          <w:trHeight w:val="64"/>
          <w:jc w:val="center"/>
        </w:trPr>
        <w:tc>
          <w:tcPr>
            <w:tcW w:w="937" w:type="dxa"/>
            <w:noWrap/>
          </w:tcPr>
          <w:p w14:paraId="6CD29525" w14:textId="77777777" w:rsidR="005E6A35" w:rsidRPr="001A085D" w:rsidRDefault="005E6A35" w:rsidP="005E6A35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5B0AB5E" w14:textId="70C20FFA" w:rsidR="005E6A35" w:rsidRPr="00D376BD" w:rsidRDefault="005E6A35" w:rsidP="00BA7B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</w:t>
            </w:r>
            <w:r w:rsidR="00BA7B8A"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noWrap/>
          </w:tcPr>
          <w:p w14:paraId="45AB29D0" w14:textId="77777777" w:rsidR="005E6A35" w:rsidRPr="00106B13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26FE348" w14:textId="77777777" w:rsidR="005E6A35" w:rsidRPr="009031DB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E6A35" w:rsidRPr="001A085D" w14:paraId="48CBFC19" w14:textId="77777777" w:rsidTr="00051890">
        <w:trPr>
          <w:trHeight w:val="64"/>
          <w:jc w:val="center"/>
        </w:trPr>
        <w:tc>
          <w:tcPr>
            <w:tcW w:w="937" w:type="dxa"/>
            <w:noWrap/>
          </w:tcPr>
          <w:p w14:paraId="7E230528" w14:textId="77777777" w:rsidR="005E6A35" w:rsidRPr="001A085D" w:rsidRDefault="005E6A35" w:rsidP="005E6A35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089D069" w14:textId="77777777" w:rsidR="005E6A35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Número de Página</w:t>
            </w:r>
          </w:p>
        </w:tc>
        <w:tc>
          <w:tcPr>
            <w:tcW w:w="1417" w:type="dxa"/>
            <w:noWrap/>
          </w:tcPr>
          <w:p w14:paraId="620D0FCE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A242C80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031DB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E6A35" w:rsidRPr="001A085D" w14:paraId="2ADFB036" w14:textId="77777777" w:rsidTr="00051890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54931D81" w14:textId="77777777" w:rsidR="005E6A35" w:rsidRPr="001A085D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I. </w:t>
            </w:r>
          </w:p>
        </w:tc>
      </w:tr>
      <w:tr w:rsidR="005E6A35" w:rsidRPr="001A085D" w14:paraId="21C71401" w14:textId="77777777" w:rsidTr="00051890">
        <w:trPr>
          <w:trHeight w:val="64"/>
          <w:jc w:val="center"/>
        </w:trPr>
        <w:tc>
          <w:tcPr>
            <w:tcW w:w="937" w:type="dxa"/>
            <w:noWrap/>
          </w:tcPr>
          <w:p w14:paraId="6277D2FE" w14:textId="77777777" w:rsidR="005E6A35" w:rsidRPr="001A085D" w:rsidRDefault="005E6A35" w:rsidP="005E6A35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9E65023" w14:textId="0E7AE1E2" w:rsidR="005E6A35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Texto “</w:t>
            </w:r>
            <w:r w:rsidR="00BA7B8A">
              <w:rPr>
                <w:rFonts w:asciiTheme="minorHAnsi" w:hAnsiTheme="minorHAnsi" w:cstheme="minorHAnsi"/>
                <w:color w:val="000000" w:themeColor="text1"/>
                <w:szCs w:val="20"/>
              </w:rPr>
              <w:t>Presente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noWrap/>
          </w:tcPr>
          <w:p w14:paraId="039D1DD8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D8E93C0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E6A35" w:rsidRPr="001A085D" w14:paraId="3C96BB0D" w14:textId="77777777" w:rsidTr="00051890">
        <w:trPr>
          <w:trHeight w:val="64"/>
          <w:jc w:val="center"/>
        </w:trPr>
        <w:tc>
          <w:tcPr>
            <w:tcW w:w="937" w:type="dxa"/>
            <w:noWrap/>
          </w:tcPr>
          <w:p w14:paraId="6D572960" w14:textId="77777777" w:rsidR="005E6A35" w:rsidRPr="001A085D" w:rsidRDefault="005E6A35" w:rsidP="005E6A35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3DB3EDC" w14:textId="44C673F2" w:rsidR="005E6A35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</w:t>
            </w:r>
            <w:r w:rsidR="00BA7B8A">
              <w:rPr>
                <w:rFonts w:asciiTheme="minorHAnsi" w:hAnsiTheme="minorHAnsi" w:cstheme="minorHAnsi"/>
                <w:color w:val="000000" w:themeColor="text1"/>
                <w:szCs w:val="20"/>
              </w:rPr>
              <w:t>to “</w:t>
            </w:r>
            <w:r w:rsidR="00A54B36">
              <w:rPr>
                <w:rFonts w:asciiTheme="minorHAnsi" w:hAnsiTheme="minorHAnsi" w:cstheme="minorHAnsi"/>
                <w:color w:val="000000" w:themeColor="text1"/>
                <w:szCs w:val="20"/>
              </w:rPr>
              <w:t>Párrafo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noWrap/>
          </w:tcPr>
          <w:p w14:paraId="4D0768D8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04E0807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E6A35" w:rsidRPr="001A085D" w14:paraId="07E933EE" w14:textId="77777777" w:rsidTr="00051890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69414461" w14:textId="77777777" w:rsidR="005E6A35" w:rsidRPr="00C66002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II</w:t>
            </w:r>
          </w:p>
        </w:tc>
      </w:tr>
      <w:tr w:rsidR="005E6A35" w:rsidRPr="00236472" w14:paraId="027BA182" w14:textId="77777777" w:rsidTr="00BA7B8A">
        <w:trPr>
          <w:trHeight w:val="245"/>
          <w:jc w:val="center"/>
        </w:trPr>
        <w:tc>
          <w:tcPr>
            <w:tcW w:w="937" w:type="dxa"/>
            <w:noWrap/>
          </w:tcPr>
          <w:p w14:paraId="1879DA26" w14:textId="77777777" w:rsidR="005E6A35" w:rsidRPr="00236472" w:rsidRDefault="005E6A35" w:rsidP="005E6A35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5B2AF7C" w14:textId="35FC535B" w:rsidR="005E6A35" w:rsidRPr="00236472" w:rsidRDefault="00BA7B8A" w:rsidP="00051890">
            <w:pPr>
              <w:keepLines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“Condiciones”</w:t>
            </w:r>
          </w:p>
        </w:tc>
        <w:tc>
          <w:tcPr>
            <w:tcW w:w="1417" w:type="dxa"/>
            <w:noWrap/>
          </w:tcPr>
          <w:p w14:paraId="0302ED0F" w14:textId="77777777" w:rsidR="005E6A35" w:rsidRPr="00236472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24D1717" w14:textId="77777777" w:rsidR="005E6A35" w:rsidRPr="00236472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E6A35" w:rsidRPr="001A085D" w14:paraId="1233C5BE" w14:textId="77777777" w:rsidTr="00051890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5BEF9BAB" w14:textId="77777777" w:rsidR="005E6A35" w:rsidRPr="001A085D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Pie de Página</w:t>
            </w:r>
          </w:p>
        </w:tc>
      </w:tr>
      <w:tr w:rsidR="005E6A35" w:rsidRPr="001A085D" w14:paraId="15CAB20E" w14:textId="77777777" w:rsidTr="00051890">
        <w:trPr>
          <w:trHeight w:val="64"/>
          <w:jc w:val="center"/>
        </w:trPr>
        <w:tc>
          <w:tcPr>
            <w:tcW w:w="937" w:type="dxa"/>
            <w:noWrap/>
          </w:tcPr>
          <w:p w14:paraId="6735D39A" w14:textId="77777777" w:rsidR="005E6A35" w:rsidRPr="001A085D" w:rsidRDefault="005E6A35" w:rsidP="005E6A35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703A306" w14:textId="77777777" w:rsidR="005E6A35" w:rsidRPr="00952484" w:rsidRDefault="005E6A35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Número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Página</w:t>
            </w:r>
          </w:p>
        </w:tc>
        <w:tc>
          <w:tcPr>
            <w:tcW w:w="1417" w:type="dxa"/>
            <w:noWrap/>
          </w:tcPr>
          <w:p w14:paraId="0191DC20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05286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3B65AEA" w14:textId="77777777" w:rsidR="005E6A35" w:rsidRPr="001A085D" w:rsidRDefault="005E6A35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3446F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7A21EDCE" w14:textId="77777777" w:rsidR="00F8350E" w:rsidRDefault="00A30743" w:rsidP="00A3074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</w:t>
      </w:r>
      <w:bookmarkStart w:id="140" w:name="_Toc488232537"/>
      <w:r>
        <w:rPr>
          <w:rFonts w:asciiTheme="minorHAnsi" w:hAnsiTheme="minorHAnsi" w:cstheme="minorHAnsi"/>
          <w:sz w:val="20"/>
        </w:rPr>
        <w:t>V02 Validar extensi</w:t>
      </w:r>
      <w:r w:rsidR="00F8350E">
        <w:rPr>
          <w:rFonts w:asciiTheme="minorHAnsi" w:hAnsiTheme="minorHAnsi" w:cstheme="minorHAnsi"/>
          <w:sz w:val="20"/>
        </w:rPr>
        <w:t>ón del archivo</w:t>
      </w:r>
      <w:bookmarkEnd w:id="140"/>
    </w:p>
    <w:p w14:paraId="7BC39F8C" w14:textId="77777777" w:rsidR="00BA7B8A" w:rsidRDefault="00BA7B8A" w:rsidP="00BA7B8A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8466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2119"/>
        <w:gridCol w:w="1276"/>
        <w:gridCol w:w="1684"/>
        <w:gridCol w:w="2416"/>
      </w:tblGrid>
      <w:tr w:rsidR="00BA7B8A" w:rsidRPr="001A085D" w14:paraId="3588FE2A" w14:textId="77777777" w:rsidTr="00051890">
        <w:trPr>
          <w:trHeight w:val="141"/>
          <w:tblHeader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vAlign w:val="center"/>
          </w:tcPr>
          <w:p w14:paraId="1ACCC8EE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14:paraId="3D4521A9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14:paraId="20292A03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4" w:type="dxa"/>
            <w:shd w:val="clear" w:color="auto" w:fill="BFBFBF" w:themeFill="background1" w:themeFillShade="BF"/>
            <w:noWrap/>
            <w:vAlign w:val="center"/>
          </w:tcPr>
          <w:p w14:paraId="663D71DB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416" w:type="dxa"/>
            <w:shd w:val="clear" w:color="auto" w:fill="BFBFBF" w:themeFill="background1" w:themeFillShade="BF"/>
            <w:vAlign w:val="center"/>
          </w:tcPr>
          <w:p w14:paraId="5E45C44F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BA7B8A" w:rsidRPr="001A085D" w14:paraId="761155D4" w14:textId="77777777" w:rsidTr="00051890">
        <w:trPr>
          <w:trHeight w:val="64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638B6793" w14:textId="77777777" w:rsidR="00BA7B8A" w:rsidRPr="001A085D" w:rsidRDefault="00BA7B8A" w:rsidP="00051890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Encabezado</w:t>
            </w:r>
          </w:p>
        </w:tc>
      </w:tr>
      <w:tr w:rsidR="00BA7B8A" w:rsidRPr="001A085D" w14:paraId="500BEE12" w14:textId="77777777" w:rsidTr="00051890">
        <w:trPr>
          <w:trHeight w:val="64"/>
          <w:jc w:val="center"/>
        </w:trPr>
        <w:tc>
          <w:tcPr>
            <w:tcW w:w="971" w:type="dxa"/>
            <w:noWrap/>
            <w:vAlign w:val="center"/>
          </w:tcPr>
          <w:p w14:paraId="1216A7A5" w14:textId="77777777" w:rsidR="00BA7B8A" w:rsidRPr="001A085D" w:rsidRDefault="00BA7B8A" w:rsidP="00BA7B8A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</w:tcPr>
          <w:p w14:paraId="0A2A2190" w14:textId="77777777" w:rsidR="00BA7B8A" w:rsidRPr="001A085D" w:rsidRDefault="00BA7B8A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Logos</w:t>
            </w:r>
          </w:p>
        </w:tc>
        <w:tc>
          <w:tcPr>
            <w:tcW w:w="1276" w:type="dxa"/>
            <w:noWrap/>
            <w:vAlign w:val="center"/>
          </w:tcPr>
          <w:p w14:paraId="0D5642C5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Imagen</w:t>
            </w:r>
          </w:p>
        </w:tc>
        <w:tc>
          <w:tcPr>
            <w:tcW w:w="1684" w:type="dxa"/>
            <w:noWrap/>
            <w:vAlign w:val="center"/>
          </w:tcPr>
          <w:p w14:paraId="414C2E8C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10MB</w:t>
            </w:r>
          </w:p>
        </w:tc>
        <w:tc>
          <w:tcPr>
            <w:tcW w:w="2416" w:type="dxa"/>
            <w:vAlign w:val="center"/>
          </w:tcPr>
          <w:p w14:paraId="22A2866E" w14:textId="1F0714D1" w:rsidR="00BA7B8A" w:rsidRPr="001A085D" w:rsidRDefault="00BA7B8A" w:rsidP="00051890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3</w:t>
            </w:r>
            <w:r w:rsidR="00261648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BA7B8A" w:rsidRPr="001A085D" w14:paraId="19A80492" w14:textId="77777777" w:rsidTr="00051890">
        <w:trPr>
          <w:trHeight w:val="691"/>
          <w:jc w:val="center"/>
        </w:trPr>
        <w:tc>
          <w:tcPr>
            <w:tcW w:w="971" w:type="dxa"/>
            <w:noWrap/>
            <w:vAlign w:val="center"/>
          </w:tcPr>
          <w:p w14:paraId="74B906A5" w14:textId="77777777" w:rsidR="00BA7B8A" w:rsidRPr="001A085D" w:rsidRDefault="00BA7B8A" w:rsidP="00BA7B8A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7940ED89" w14:textId="7D019DB4" w:rsidR="00BA7B8A" w:rsidRPr="001A085D" w:rsidRDefault="00BA7B8A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“Folio”</w:t>
            </w:r>
          </w:p>
        </w:tc>
        <w:tc>
          <w:tcPr>
            <w:tcW w:w="1276" w:type="dxa"/>
            <w:noWrap/>
            <w:vAlign w:val="center"/>
          </w:tcPr>
          <w:p w14:paraId="4AE59BE0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6599CAFF" w14:textId="7F44D7DE" w:rsidR="00BA7B8A" w:rsidRPr="001A085D" w:rsidRDefault="00F62A08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30</w:t>
            </w:r>
          </w:p>
        </w:tc>
        <w:tc>
          <w:tcPr>
            <w:tcW w:w="2416" w:type="dxa"/>
            <w:vAlign w:val="center"/>
          </w:tcPr>
          <w:p w14:paraId="580D84AF" w14:textId="520EDB7C" w:rsidR="00BA7B8A" w:rsidRPr="001A085D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  <w:r w:rsidR="00261648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BA7B8A" w:rsidRPr="001A085D" w14:paraId="403F5BBA" w14:textId="77777777" w:rsidTr="00051890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5DC40418" w14:textId="77777777" w:rsidR="00BA7B8A" w:rsidRPr="001A085D" w:rsidRDefault="00BA7B8A" w:rsidP="00BA7B8A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43DDE941" w14:textId="6DEF32F7" w:rsidR="00BA7B8A" w:rsidRPr="00D376BD" w:rsidRDefault="00BA7B8A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“Fecha”</w:t>
            </w:r>
          </w:p>
        </w:tc>
        <w:tc>
          <w:tcPr>
            <w:tcW w:w="1276" w:type="dxa"/>
            <w:noWrap/>
            <w:vAlign w:val="center"/>
          </w:tcPr>
          <w:p w14:paraId="334A48F7" w14:textId="77777777" w:rsidR="00BA7B8A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Alfanumérico</w:t>
            </w:r>
          </w:p>
        </w:tc>
        <w:tc>
          <w:tcPr>
            <w:tcW w:w="1684" w:type="dxa"/>
            <w:noWrap/>
            <w:vAlign w:val="center"/>
          </w:tcPr>
          <w:p w14:paraId="43DE0A37" w14:textId="26C645C0" w:rsidR="00BA7B8A" w:rsidRDefault="00F62A08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</w:p>
        </w:tc>
        <w:tc>
          <w:tcPr>
            <w:tcW w:w="2416" w:type="dxa"/>
            <w:vAlign w:val="center"/>
          </w:tcPr>
          <w:p w14:paraId="383ABBB2" w14:textId="7DA7A2FD" w:rsidR="00BA7B8A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caracteres especiales</w:t>
            </w:r>
            <w:r w:rsidR="00261648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BA7B8A" w:rsidRPr="001A085D" w14:paraId="6B42E192" w14:textId="77777777" w:rsidTr="00051890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40D74271" w14:textId="77777777" w:rsidR="00BA7B8A" w:rsidRPr="001A085D" w:rsidRDefault="00BA7B8A" w:rsidP="00BA7B8A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1D1CB81A" w14:textId="77777777" w:rsidR="00BA7B8A" w:rsidRPr="001A085D" w:rsidRDefault="00BA7B8A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Número de Página</w:t>
            </w:r>
          </w:p>
        </w:tc>
        <w:tc>
          <w:tcPr>
            <w:tcW w:w="1276" w:type="dxa"/>
            <w:noWrap/>
            <w:vAlign w:val="center"/>
          </w:tcPr>
          <w:p w14:paraId="71CF891F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684" w:type="dxa"/>
            <w:noWrap/>
            <w:vAlign w:val="center"/>
          </w:tcPr>
          <w:p w14:paraId="41CC55A2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Activo/Inactivo</w:t>
            </w:r>
          </w:p>
        </w:tc>
        <w:tc>
          <w:tcPr>
            <w:tcW w:w="2416" w:type="dxa"/>
            <w:vAlign w:val="center"/>
          </w:tcPr>
          <w:p w14:paraId="56FE0CEE" w14:textId="2324B5A7" w:rsidR="00BA7B8A" w:rsidRPr="001A085D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4</w:t>
            </w:r>
            <w:r w:rsidR="00261648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BA7B8A" w:rsidRPr="001A085D" w14:paraId="1A0F8A8D" w14:textId="77777777" w:rsidTr="00051890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7FD49971" w14:textId="77777777" w:rsidR="00BA7B8A" w:rsidRPr="001A085D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I. </w:t>
            </w:r>
          </w:p>
        </w:tc>
      </w:tr>
      <w:tr w:rsidR="00BA7B8A" w:rsidRPr="001A085D" w14:paraId="7FC61278" w14:textId="77777777" w:rsidTr="00051890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142F87F" w14:textId="77777777" w:rsidR="00BA7B8A" w:rsidRPr="001A085D" w:rsidRDefault="00BA7B8A" w:rsidP="00BA7B8A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6143FF98" w14:textId="19239324" w:rsidR="00BA7B8A" w:rsidRPr="001A085D" w:rsidRDefault="00BA7B8A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Texto “</w:t>
            </w:r>
            <w:r w:rsidR="00F62A08">
              <w:rPr>
                <w:rFonts w:asciiTheme="minorHAnsi" w:hAnsiTheme="minorHAnsi" w:cstheme="minorHAnsi"/>
                <w:color w:val="000000" w:themeColor="text1"/>
                <w:szCs w:val="20"/>
              </w:rPr>
              <w:t>Presente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276" w:type="dxa"/>
            <w:noWrap/>
            <w:vAlign w:val="center"/>
          </w:tcPr>
          <w:p w14:paraId="08B153CC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15E869F7" w14:textId="270E4731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  <w:r w:rsidR="00261648">
              <w:rPr>
                <w:rFonts w:asciiTheme="minorHAnsi" w:hAnsiTheme="minorHAnsi" w:cstheme="minorHAnsi"/>
                <w:color w:val="000000" w:themeColor="text1"/>
                <w:szCs w:val="20"/>
              </w:rPr>
              <w:t>0</w:t>
            </w:r>
          </w:p>
        </w:tc>
        <w:tc>
          <w:tcPr>
            <w:tcW w:w="2416" w:type="dxa"/>
            <w:vAlign w:val="center"/>
          </w:tcPr>
          <w:p w14:paraId="1035ECB2" w14:textId="77777777" w:rsidR="00BA7B8A" w:rsidRPr="001A085D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caracteres especiales.</w:t>
            </w:r>
          </w:p>
        </w:tc>
      </w:tr>
      <w:tr w:rsidR="00BA7B8A" w:rsidRPr="001A085D" w14:paraId="70355B68" w14:textId="77777777" w:rsidTr="00051890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CBF936E" w14:textId="77777777" w:rsidR="00BA7B8A" w:rsidRPr="001A085D" w:rsidRDefault="00BA7B8A" w:rsidP="00BA7B8A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0C87DD53" w14:textId="51165962" w:rsidR="00BA7B8A" w:rsidRPr="001A085D" w:rsidRDefault="00BA7B8A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</w:t>
            </w:r>
            <w:r w:rsidR="00F62A08">
              <w:rPr>
                <w:rFonts w:asciiTheme="minorHAnsi" w:hAnsiTheme="minorHAnsi" w:cstheme="minorHAnsi"/>
                <w:color w:val="000000" w:themeColor="text1"/>
                <w:szCs w:val="20"/>
              </w:rPr>
              <w:t>to “Párrafo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276" w:type="dxa"/>
            <w:noWrap/>
            <w:vAlign w:val="center"/>
          </w:tcPr>
          <w:p w14:paraId="53425E17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4208740" w14:textId="5D6E1CA0" w:rsidR="00BA7B8A" w:rsidRPr="001A085D" w:rsidRDefault="00261648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1000</w:t>
            </w:r>
          </w:p>
        </w:tc>
        <w:tc>
          <w:tcPr>
            <w:tcW w:w="2416" w:type="dxa"/>
            <w:vAlign w:val="center"/>
          </w:tcPr>
          <w:p w14:paraId="5EF1757E" w14:textId="644D1EE8" w:rsidR="00BA7B8A" w:rsidRPr="001A085D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 y puntos</w:t>
            </w:r>
            <w:r w:rsidR="00261648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BA7B8A" w:rsidRPr="001A085D" w14:paraId="18790A3A" w14:textId="77777777" w:rsidTr="00051890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3A137B96" w14:textId="77777777" w:rsidR="00BA7B8A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II</w:t>
            </w:r>
          </w:p>
        </w:tc>
      </w:tr>
      <w:tr w:rsidR="00BA7B8A" w:rsidRPr="001A085D" w14:paraId="1843C9F6" w14:textId="77777777" w:rsidTr="00051890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768A19A6" w14:textId="77777777" w:rsidR="00BA7B8A" w:rsidRPr="001A085D" w:rsidRDefault="00BA7B8A" w:rsidP="00BA7B8A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</w:tcPr>
          <w:p w14:paraId="2B06F98E" w14:textId="04259DA1" w:rsidR="00BA7B8A" w:rsidRDefault="00F62A08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“Condiciones”</w:t>
            </w:r>
          </w:p>
        </w:tc>
        <w:tc>
          <w:tcPr>
            <w:tcW w:w="1276" w:type="dxa"/>
            <w:noWrap/>
            <w:vAlign w:val="center"/>
          </w:tcPr>
          <w:p w14:paraId="45A086FD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A677FE9" w14:textId="321CD71F" w:rsidR="00BA7B8A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100</w:t>
            </w:r>
            <w:r w:rsidR="00F62A08">
              <w:rPr>
                <w:rFonts w:asciiTheme="minorHAnsi" w:hAnsiTheme="minorHAnsi" w:cstheme="minorHAnsi"/>
                <w:color w:val="000000" w:themeColor="text1"/>
                <w:szCs w:val="20"/>
              </w:rPr>
              <w:t>0</w:t>
            </w:r>
          </w:p>
        </w:tc>
        <w:tc>
          <w:tcPr>
            <w:tcW w:w="2416" w:type="dxa"/>
            <w:vAlign w:val="center"/>
          </w:tcPr>
          <w:p w14:paraId="2FA2EBFB" w14:textId="0FB3149D" w:rsidR="00BA7B8A" w:rsidRDefault="00BA7B8A" w:rsidP="00F62A08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Contemplar </w:t>
            </w:r>
            <w:r w:rsidR="00F62A08">
              <w:rPr>
                <w:rFonts w:asciiTheme="minorHAnsi" w:hAnsiTheme="minorHAnsi" w:cstheme="minorHAnsi"/>
                <w:color w:val="000000" w:themeColor="text1"/>
                <w:szCs w:val="20"/>
              </w:rPr>
              <w:t>caracteres especiales.</w:t>
            </w:r>
          </w:p>
        </w:tc>
      </w:tr>
      <w:tr w:rsidR="00BA7B8A" w:rsidRPr="001A085D" w14:paraId="0CD024D0" w14:textId="77777777" w:rsidTr="00051890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47BF3139" w14:textId="77777777" w:rsidR="00BA7B8A" w:rsidRPr="001A085D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Pie de Página</w:t>
            </w:r>
          </w:p>
        </w:tc>
      </w:tr>
      <w:tr w:rsidR="00BA7B8A" w:rsidRPr="001A085D" w14:paraId="2660E488" w14:textId="77777777" w:rsidTr="00051890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2820EF85" w14:textId="77777777" w:rsidR="00BA7B8A" w:rsidRPr="001A085D" w:rsidRDefault="00BA7B8A" w:rsidP="00BA7B8A">
            <w:pPr>
              <w:pStyle w:val="Prrafodelista"/>
              <w:numPr>
                <w:ilvl w:val="0"/>
                <w:numId w:val="30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12917E63" w14:textId="77777777" w:rsidR="00BA7B8A" w:rsidRPr="001A085D" w:rsidRDefault="00BA7B8A" w:rsidP="00051890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Número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Página</w:t>
            </w:r>
          </w:p>
        </w:tc>
        <w:tc>
          <w:tcPr>
            <w:tcW w:w="1276" w:type="dxa"/>
            <w:noWrap/>
            <w:vAlign w:val="center"/>
          </w:tcPr>
          <w:p w14:paraId="72AA50DD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684" w:type="dxa"/>
            <w:noWrap/>
            <w:vAlign w:val="center"/>
          </w:tcPr>
          <w:p w14:paraId="0AED1145" w14:textId="77777777" w:rsidR="00BA7B8A" w:rsidRPr="001A085D" w:rsidRDefault="00BA7B8A" w:rsidP="00051890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Activo/Inactivo</w:t>
            </w:r>
          </w:p>
        </w:tc>
        <w:tc>
          <w:tcPr>
            <w:tcW w:w="2416" w:type="dxa"/>
            <w:vAlign w:val="center"/>
          </w:tcPr>
          <w:p w14:paraId="43BC3598" w14:textId="52599751" w:rsidR="00BA7B8A" w:rsidRPr="001A085D" w:rsidRDefault="00BA7B8A" w:rsidP="00051890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4</w:t>
            </w:r>
            <w:r w:rsidR="00261648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</w:tbl>
    <w:p w14:paraId="022C624C" w14:textId="77777777" w:rsidR="00BA7B8A" w:rsidRDefault="00BA7B8A" w:rsidP="00F8350E">
      <w:pPr>
        <w:ind w:left="360"/>
        <w:rPr>
          <w:rFonts w:ascii="Calibri" w:hAnsi="Calibri"/>
        </w:rPr>
      </w:pPr>
    </w:p>
    <w:p w14:paraId="02ACFB0A" w14:textId="77777777" w:rsidR="00A30743" w:rsidRDefault="00AA5735" w:rsidP="00F8350E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Los logos sólo admitirán archivos </w:t>
      </w:r>
      <w:proofErr w:type="spellStart"/>
      <w:r>
        <w:rPr>
          <w:rFonts w:ascii="Calibri" w:hAnsi="Calibri"/>
        </w:rPr>
        <w:t>jpeg</w:t>
      </w:r>
      <w:proofErr w:type="spellEnd"/>
      <w:r>
        <w:rPr>
          <w:rFonts w:ascii="Calibri" w:hAnsi="Calibri"/>
        </w:rPr>
        <w:t xml:space="preserve"> y </w:t>
      </w:r>
      <w:proofErr w:type="spellStart"/>
      <w:r>
        <w:rPr>
          <w:rFonts w:ascii="Calibri" w:hAnsi="Calibri"/>
        </w:rPr>
        <w:t>png</w:t>
      </w:r>
      <w:proofErr w:type="spellEnd"/>
      <w:r>
        <w:rPr>
          <w:rFonts w:ascii="Calibri" w:hAnsi="Calibri"/>
        </w:rPr>
        <w:t>.</w:t>
      </w:r>
    </w:p>
    <w:p w14:paraId="5FD6AD0E" w14:textId="6583D979" w:rsidR="00F62A08" w:rsidRPr="001A085D" w:rsidRDefault="00AA5735" w:rsidP="00F62A0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41" w:name="_Toc488232538"/>
      <w:r w:rsidRPr="00F62A08">
        <w:rPr>
          <w:rFonts w:asciiTheme="minorHAnsi" w:hAnsiTheme="minorHAnsi" w:cstheme="minorHAnsi"/>
          <w:sz w:val="20"/>
        </w:rPr>
        <w:t>V03</w:t>
      </w:r>
      <w:bookmarkStart w:id="142" w:name="_Toc485375828"/>
      <w:bookmarkStart w:id="143" w:name="_Toc485384853"/>
      <w:r w:rsidR="00F62A08"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r w:rsidR="00F62A08">
        <w:rPr>
          <w:rFonts w:asciiTheme="minorHAnsi" w:hAnsiTheme="minorHAnsi" w:cstheme="minorHAnsi"/>
          <w:color w:val="000000" w:themeColor="text1"/>
          <w:sz w:val="20"/>
        </w:rPr>
        <w:t>Peso de Logos en Encabezado</w:t>
      </w:r>
      <w:bookmarkEnd w:id="141"/>
      <w:bookmarkEnd w:id="142"/>
      <w:bookmarkEnd w:id="143"/>
    </w:p>
    <w:p w14:paraId="49B9D25E" w14:textId="77777777" w:rsidR="00F62A08" w:rsidRDefault="00F62A08" w:rsidP="00F62A08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 xml:space="preserve">Validar que </w:t>
      </w:r>
      <w:r>
        <w:rPr>
          <w:rFonts w:asciiTheme="minorHAnsi" w:hAnsiTheme="minorHAnsi" w:cstheme="minorHAnsi"/>
          <w:color w:val="000000" w:themeColor="text1"/>
          <w:szCs w:val="20"/>
        </w:rPr>
        <w:t>el peso de las imágenes de los logos no sea mayor a 10 MB.</w:t>
      </w:r>
    </w:p>
    <w:p w14:paraId="78C849A5" w14:textId="77777777" w:rsidR="00F62A08" w:rsidRPr="001A085D" w:rsidRDefault="00F62A08" w:rsidP="00F62A0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44" w:name="_Toc485375829"/>
      <w:bookmarkStart w:id="145" w:name="_Toc485384854"/>
      <w:bookmarkStart w:id="146" w:name="_Toc488232539"/>
      <w:r w:rsidRPr="001A085D">
        <w:rPr>
          <w:rFonts w:asciiTheme="minorHAnsi" w:hAnsiTheme="minorHAnsi" w:cstheme="minorHAnsi"/>
          <w:color w:val="000000" w:themeColor="text1"/>
          <w:sz w:val="20"/>
        </w:rPr>
        <w:t>V0</w:t>
      </w:r>
      <w:r>
        <w:rPr>
          <w:rFonts w:asciiTheme="minorHAnsi" w:hAnsiTheme="minorHAnsi" w:cstheme="minorHAnsi"/>
          <w:color w:val="000000" w:themeColor="text1"/>
          <w:sz w:val="20"/>
        </w:rPr>
        <w:t>4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Validar </w:t>
      </w:r>
      <w:r>
        <w:rPr>
          <w:rFonts w:asciiTheme="minorHAnsi" w:hAnsiTheme="minorHAnsi" w:cstheme="minorHAnsi"/>
          <w:color w:val="000000" w:themeColor="text1"/>
          <w:sz w:val="20"/>
        </w:rPr>
        <w:t>Números de Página en una sola sección</w:t>
      </w:r>
      <w:bookmarkEnd w:id="144"/>
      <w:bookmarkEnd w:id="145"/>
      <w:bookmarkEnd w:id="146"/>
    </w:p>
    <w:p w14:paraId="36BE358E" w14:textId="77777777" w:rsidR="00F62A08" w:rsidRDefault="00F62A08" w:rsidP="00F62A08">
      <w:pPr>
        <w:ind w:left="360"/>
        <w:rPr>
          <w:rFonts w:ascii="Calibri" w:hAnsi="Calibri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Validar que no se activen los números de página en más de una sección.</w:t>
      </w:r>
    </w:p>
    <w:p w14:paraId="3A3C0B17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7" w:name="_Toc371934694"/>
      <w:bookmarkStart w:id="148" w:name="_Toc488232540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47"/>
      <w:bookmarkEnd w:id="148"/>
    </w:p>
    <w:p w14:paraId="2C823CCF" w14:textId="27BBB7A0" w:rsidR="001E262F" w:rsidRPr="00F24850" w:rsidRDefault="007E1691" w:rsidP="0091605F">
      <w:pPr>
        <w:spacing w:before="0" w:after="0" w:line="240" w:lineRule="auto"/>
        <w:rPr>
          <w:rFonts w:asciiTheme="minorHAnsi" w:hAnsiTheme="minorHAnsi" w:cstheme="minorHAnsi"/>
        </w:rPr>
      </w:pPr>
      <w:r w:rsidRPr="007E1691">
        <w:rPr>
          <w:rFonts w:ascii="Calibri" w:hAnsi="Calibri"/>
          <w:color w:val="000000"/>
          <w:szCs w:val="20"/>
          <w:lang w:val="es-MX" w:eastAsia="es-MX"/>
        </w:rPr>
        <w:t>FUNC-CONF-019</w:t>
      </w:r>
      <w:r w:rsidR="00762618">
        <w:rPr>
          <w:rFonts w:ascii="Calibri" w:hAnsi="Calibri"/>
          <w:color w:val="000000"/>
          <w:szCs w:val="20"/>
          <w:lang w:val="es-MX" w:eastAsia="es-MX"/>
        </w:rPr>
        <w:t xml:space="preserve"> - </w:t>
      </w:r>
      <w:r w:rsidRPr="007E1691">
        <w:rPr>
          <w:rFonts w:asciiTheme="minorHAnsi" w:hAnsiTheme="minorHAnsi" w:cstheme="minorHAnsi"/>
        </w:rPr>
        <w:t>Validar que el sistema permita modificar el formato de la plantilla de la Cotización.</w:t>
      </w:r>
    </w:p>
    <w:p w14:paraId="1B63A7AB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9" w:name="_Toc371934695"/>
      <w:bookmarkStart w:id="150" w:name="_Toc289774391"/>
      <w:bookmarkStart w:id="151" w:name="_Toc488232541"/>
      <w:r w:rsidRPr="00F24850">
        <w:rPr>
          <w:rFonts w:asciiTheme="minorHAnsi" w:hAnsiTheme="minorHAnsi" w:cstheme="minorHAnsi"/>
          <w:sz w:val="20"/>
        </w:rPr>
        <w:t>Referencias</w:t>
      </w:r>
      <w:bookmarkEnd w:id="149"/>
      <w:bookmarkEnd w:id="150"/>
      <w:bookmarkEnd w:id="151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14:paraId="427E1C42" w14:textId="77777777" w:rsidTr="00C4330D">
        <w:tc>
          <w:tcPr>
            <w:tcW w:w="1276" w:type="dxa"/>
            <w:shd w:val="clear" w:color="auto" w:fill="BFBFBF" w:themeFill="background1" w:themeFillShade="BF"/>
          </w:tcPr>
          <w:p w14:paraId="59241620" w14:textId="77777777" w:rsidR="00CC316F" w:rsidRPr="00F24850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58719CA5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199349AC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F62A08" w:rsidRPr="00F24850" w14:paraId="242F60D0" w14:textId="77777777" w:rsidTr="00C4330D">
        <w:tc>
          <w:tcPr>
            <w:tcW w:w="1276" w:type="dxa"/>
          </w:tcPr>
          <w:p w14:paraId="7B0EE278" w14:textId="77777777" w:rsidR="00F62A08" w:rsidRPr="00F24850" w:rsidRDefault="00F62A08" w:rsidP="00C25021">
            <w:pPr>
              <w:pStyle w:val="ndice2"/>
            </w:pPr>
            <w:r w:rsidRPr="00F24850">
              <w:t>1</w:t>
            </w:r>
          </w:p>
        </w:tc>
        <w:tc>
          <w:tcPr>
            <w:tcW w:w="5812" w:type="dxa"/>
          </w:tcPr>
          <w:p w14:paraId="05131547" w14:textId="02FCB7FC" w:rsidR="00F62A08" w:rsidRPr="00F24850" w:rsidRDefault="00F62A08" w:rsidP="00C4330D">
            <w:pPr>
              <w:pStyle w:val="ndice2"/>
              <w:ind w:left="0"/>
            </w:pPr>
            <w:r w:rsidRPr="00F24850">
              <w:t>Diagrama Conceptual de la Solución Tecnológica (DiaConcepSolTec</w:t>
            </w:r>
            <w:r w:rsidR="00A54B36">
              <w:t>_CONEC</w:t>
            </w:r>
            <w:r>
              <w:t>II</w:t>
            </w:r>
            <w:r w:rsidRPr="00F24850">
              <w:t>.docx).</w:t>
            </w:r>
          </w:p>
        </w:tc>
        <w:tc>
          <w:tcPr>
            <w:tcW w:w="2409" w:type="dxa"/>
          </w:tcPr>
          <w:p w14:paraId="4823E5B0" w14:textId="1BD9E8B8" w:rsidR="00F62A08" w:rsidRPr="00F24850" w:rsidRDefault="00F62A08" w:rsidP="00C25021">
            <w:pPr>
              <w:pStyle w:val="ndice2"/>
            </w:pPr>
            <w:r w:rsidRPr="005C1379">
              <w:t>SEGOB</w:t>
            </w:r>
          </w:p>
        </w:tc>
      </w:tr>
      <w:tr w:rsidR="00F62A08" w:rsidRPr="00F24850" w14:paraId="31D0A816" w14:textId="77777777" w:rsidTr="00C4330D">
        <w:tc>
          <w:tcPr>
            <w:tcW w:w="1276" w:type="dxa"/>
          </w:tcPr>
          <w:p w14:paraId="48A1D72A" w14:textId="77777777" w:rsidR="00F62A08" w:rsidRPr="00F24850" w:rsidRDefault="00F62A08" w:rsidP="00C25021">
            <w:pPr>
              <w:pStyle w:val="ndice2"/>
            </w:pPr>
            <w:r w:rsidRPr="00F24850">
              <w:t>2</w:t>
            </w:r>
          </w:p>
        </w:tc>
        <w:tc>
          <w:tcPr>
            <w:tcW w:w="5812" w:type="dxa"/>
          </w:tcPr>
          <w:p w14:paraId="03C84AAA" w14:textId="77F8C858" w:rsidR="00F62A08" w:rsidRPr="00F24850" w:rsidRDefault="00F62A08" w:rsidP="00C4330D">
            <w:pPr>
              <w:pStyle w:val="ndice2"/>
              <w:ind w:left="0"/>
            </w:pPr>
            <w:r w:rsidRPr="00F24850">
              <w:t>Requerimientos de la Solución Tecnológica (ReqSo</w:t>
            </w:r>
            <w:r w:rsidR="00A54B36">
              <w:t>lTec_CONEC</w:t>
            </w:r>
            <w:r>
              <w:t>II</w:t>
            </w:r>
            <w:r w:rsidRPr="00F24850">
              <w:t>.docx).</w:t>
            </w:r>
          </w:p>
        </w:tc>
        <w:tc>
          <w:tcPr>
            <w:tcW w:w="2409" w:type="dxa"/>
          </w:tcPr>
          <w:p w14:paraId="35E51E85" w14:textId="48F6A30A" w:rsidR="00F62A08" w:rsidRPr="00F24850" w:rsidRDefault="00F62A08" w:rsidP="00C25021">
            <w:pPr>
              <w:pStyle w:val="ndice2"/>
            </w:pPr>
            <w:r w:rsidRPr="005C1379">
              <w:t>SEGOB</w:t>
            </w:r>
          </w:p>
        </w:tc>
      </w:tr>
      <w:tr w:rsidR="00F62A08" w:rsidRPr="00F24850" w14:paraId="41E07077" w14:textId="77777777" w:rsidTr="00C4330D">
        <w:tc>
          <w:tcPr>
            <w:tcW w:w="1276" w:type="dxa"/>
          </w:tcPr>
          <w:p w14:paraId="2CCD30AE" w14:textId="77777777" w:rsidR="00F62A08" w:rsidRPr="00F24850" w:rsidRDefault="00F62A08" w:rsidP="00C25021">
            <w:pPr>
              <w:pStyle w:val="ndice2"/>
            </w:pPr>
            <w:r w:rsidRPr="00F24850">
              <w:t>3</w:t>
            </w:r>
          </w:p>
        </w:tc>
        <w:tc>
          <w:tcPr>
            <w:tcW w:w="5812" w:type="dxa"/>
          </w:tcPr>
          <w:p w14:paraId="56D15123" w14:textId="1E2AC5BE" w:rsidR="00F62A08" w:rsidRPr="00F24850" w:rsidRDefault="00F62A08" w:rsidP="00A54B36">
            <w:pPr>
              <w:pStyle w:val="ndice2"/>
              <w:ind w:left="0"/>
            </w:pPr>
            <w:r w:rsidRPr="00F24850">
              <w:t>Glosario de Términos. (GlosarioTer_CONECII.docx).</w:t>
            </w:r>
          </w:p>
        </w:tc>
        <w:tc>
          <w:tcPr>
            <w:tcW w:w="2409" w:type="dxa"/>
          </w:tcPr>
          <w:p w14:paraId="372281F5" w14:textId="0FF0D7EE" w:rsidR="00F62A08" w:rsidRPr="00F24850" w:rsidRDefault="00F62A08" w:rsidP="00C25021">
            <w:pPr>
              <w:pStyle w:val="ndice2"/>
            </w:pPr>
            <w:r w:rsidRPr="005C1379">
              <w:t>SEGOB</w:t>
            </w:r>
          </w:p>
        </w:tc>
      </w:tr>
      <w:tr w:rsidR="00F62A08" w:rsidRPr="00F24850" w14:paraId="03BD5609" w14:textId="77777777" w:rsidTr="00C4330D">
        <w:tc>
          <w:tcPr>
            <w:tcW w:w="1276" w:type="dxa"/>
          </w:tcPr>
          <w:p w14:paraId="5A47649D" w14:textId="77777777" w:rsidR="00F62A08" w:rsidRPr="00F24850" w:rsidRDefault="00F62A08" w:rsidP="00C25021">
            <w:pPr>
              <w:pStyle w:val="ndice2"/>
            </w:pPr>
            <w:r w:rsidRPr="00F24850">
              <w:t>4</w:t>
            </w:r>
          </w:p>
        </w:tc>
        <w:tc>
          <w:tcPr>
            <w:tcW w:w="5812" w:type="dxa"/>
          </w:tcPr>
          <w:p w14:paraId="7FEBBDA3" w14:textId="69F0C18B" w:rsidR="00F62A08" w:rsidRPr="00F24850" w:rsidRDefault="00F62A08" w:rsidP="00A54B36">
            <w:pPr>
              <w:pStyle w:val="ndice2"/>
              <w:ind w:left="0"/>
            </w:pPr>
            <w:r w:rsidRPr="00F24850">
              <w:t>Modelo de Flujo de Negocios. (ModFlujoNeg_CONECII.docx).</w:t>
            </w:r>
          </w:p>
        </w:tc>
        <w:tc>
          <w:tcPr>
            <w:tcW w:w="2409" w:type="dxa"/>
          </w:tcPr>
          <w:p w14:paraId="11D717EB" w14:textId="659AFE66" w:rsidR="00F62A08" w:rsidRPr="00F24850" w:rsidRDefault="00F62A08" w:rsidP="00C25021">
            <w:pPr>
              <w:pStyle w:val="ndice2"/>
              <w:rPr>
                <w:lang w:val="es-MX"/>
              </w:rPr>
            </w:pPr>
            <w:r w:rsidRPr="005C1379">
              <w:t>SEGOB</w:t>
            </w:r>
          </w:p>
        </w:tc>
      </w:tr>
      <w:tr w:rsidR="00C4330D" w:rsidRPr="00F24850" w14:paraId="0FCE69AE" w14:textId="77777777" w:rsidTr="00C4330D">
        <w:tc>
          <w:tcPr>
            <w:tcW w:w="1276" w:type="dxa"/>
          </w:tcPr>
          <w:p w14:paraId="60864F6D" w14:textId="5F8C75B5" w:rsidR="00C4330D" w:rsidRPr="00F24850" w:rsidRDefault="00C4330D" w:rsidP="00C25021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14:paraId="1BA1EF8D" w14:textId="72DAC731" w:rsidR="00C4330D" w:rsidRPr="00F24850" w:rsidRDefault="00C4330D" w:rsidP="00E97C2A">
            <w:pPr>
              <w:pStyle w:val="ndice2"/>
              <w:ind w:left="0"/>
            </w:pPr>
            <w:r w:rsidRPr="00A8538D">
              <w:t>Catálogo de Reglas de Negocio (CataRegNeg_CONECII.docx).</w:t>
            </w:r>
          </w:p>
        </w:tc>
        <w:tc>
          <w:tcPr>
            <w:tcW w:w="2409" w:type="dxa"/>
          </w:tcPr>
          <w:p w14:paraId="2E6FBDBB" w14:textId="2A3365A0" w:rsidR="00C4330D" w:rsidRPr="005C1379" w:rsidRDefault="00C4330D" w:rsidP="00C25021">
            <w:pPr>
              <w:pStyle w:val="ndice2"/>
            </w:pPr>
            <w:r w:rsidRPr="00291C21">
              <w:t>SEGOB</w:t>
            </w:r>
          </w:p>
        </w:tc>
      </w:tr>
    </w:tbl>
    <w:p w14:paraId="119A4B93" w14:textId="77777777" w:rsidR="005D1533" w:rsidRDefault="005D1533" w:rsidP="005D1533">
      <w:bookmarkStart w:id="152" w:name="_Toc461701862"/>
    </w:p>
    <w:p w14:paraId="4DAFCCA3" w14:textId="77777777"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3" w:name="_Toc488232542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52"/>
      <w:bookmarkEnd w:id="153"/>
    </w:p>
    <w:bookmarkEnd w:id="6"/>
    <w:bookmarkEnd w:id="7"/>
    <w:bookmarkEnd w:id="8"/>
    <w:bookmarkEnd w:id="9"/>
    <w:bookmarkEnd w:id="10"/>
    <w:bookmarkEnd w:id="11"/>
    <w:bookmarkEnd w:id="12"/>
    <w:bookmarkEnd w:id="13"/>
    <w:p w14:paraId="53608F95" w14:textId="77777777" w:rsidR="006C7B81" w:rsidRDefault="006C7B81" w:rsidP="006C7B81"/>
    <w:p w14:paraId="543DE230" w14:textId="77777777" w:rsidR="00A54B36" w:rsidRPr="00786925" w:rsidRDefault="00A54B36" w:rsidP="006C7B81"/>
    <w:p w14:paraId="3A71180D" w14:textId="77777777" w:rsidR="006C7B81" w:rsidRPr="00786925" w:rsidRDefault="006C7B81" w:rsidP="006C7B81"/>
    <w:p w14:paraId="1FB48B28" w14:textId="77777777" w:rsidR="006C7B81" w:rsidRPr="00786925" w:rsidRDefault="006C7B81" w:rsidP="006C7B81"/>
    <w:p w14:paraId="6C4B4E9A" w14:textId="77777777" w:rsidR="006C7B81" w:rsidRPr="00786925" w:rsidRDefault="006C7B81" w:rsidP="006C7B81">
      <w:pPr>
        <w:rPr>
          <w:rFonts w:ascii="Calibri" w:hAnsi="Calibr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C7B81" w:rsidRPr="003E0662" w14:paraId="2029DC57" w14:textId="77777777" w:rsidTr="00051890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0135851" w14:textId="77777777" w:rsidR="006C7B81" w:rsidRPr="003E0662" w:rsidRDefault="006C7B81" w:rsidP="00051890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Comisario Jefe</w:t>
            </w:r>
          </w:p>
          <w:p w14:paraId="212FE455" w14:textId="77777777" w:rsidR="006C7B81" w:rsidRPr="003E0662" w:rsidRDefault="006C7B81" w:rsidP="00051890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Oscar Alberto Margain Pitman</w:t>
            </w:r>
          </w:p>
          <w:p w14:paraId="4557609A" w14:textId="77777777" w:rsidR="006C7B81" w:rsidRPr="003E0662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4421D7FA" w14:textId="77777777" w:rsidR="006C7B81" w:rsidRPr="003E0662" w:rsidRDefault="006C7B81" w:rsidP="00051890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167581A" w14:textId="77777777" w:rsidR="006C7B81" w:rsidRPr="003E0662" w:rsidRDefault="006C7B81" w:rsidP="00051890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Inspector</w:t>
            </w:r>
          </w:p>
          <w:p w14:paraId="54ABC5D2" w14:textId="77777777" w:rsidR="006C7B81" w:rsidRPr="003E0662" w:rsidRDefault="006C7B81" w:rsidP="00051890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Julio Alberto González Cárdenas</w:t>
            </w:r>
          </w:p>
          <w:p w14:paraId="5CD0E41A" w14:textId="77777777" w:rsidR="006C7B81" w:rsidRPr="003E0662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Director de Tecnologías de Información y Comunicaciones </w:t>
            </w:r>
          </w:p>
          <w:p w14:paraId="54CB98FA" w14:textId="77777777" w:rsidR="006C7B81" w:rsidRPr="003E0662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21B89F5D" w14:textId="77777777" w:rsidR="006C7B81" w:rsidRPr="003E0662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42C685E1" w14:textId="77777777" w:rsidR="006C7B81" w:rsidRPr="003E0662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550AF36F" w14:textId="77777777" w:rsidR="006C7B81" w:rsidRPr="003E0662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6C7B81" w:rsidRPr="003E0662" w14:paraId="7596FABF" w14:textId="77777777" w:rsidTr="00051890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0F6C87B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14:paraId="1675C61E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14:paraId="3F3E1F8D" w14:textId="77777777" w:rsidR="006C7B81" w:rsidRPr="003E0662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3E0662">
              <w:rPr>
                <w:rFonts w:ascii="Calibri" w:hAnsi="Calibri" w:cstheme="minorHAnsi"/>
                <w:szCs w:val="20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4D4D4178" w14:textId="77777777" w:rsidR="006C7B81" w:rsidRPr="003E0662" w:rsidRDefault="006C7B81" w:rsidP="00051890">
            <w:pPr>
              <w:spacing w:after="20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D587A4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Subinspector</w:t>
            </w:r>
          </w:p>
          <w:p w14:paraId="45C15966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Ángel Rogelio López Gutiérrez</w:t>
            </w:r>
          </w:p>
          <w:p w14:paraId="258F6816" w14:textId="77777777" w:rsidR="006C7B81" w:rsidRPr="003E0662" w:rsidRDefault="006C7B81" w:rsidP="00051890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Subdirector de Estrategia Digital y Seguridad de la Información </w:t>
            </w:r>
          </w:p>
          <w:p w14:paraId="0998D928" w14:textId="77777777" w:rsidR="006C7B81" w:rsidRPr="003E0662" w:rsidRDefault="006C7B81" w:rsidP="00051890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47CF79BF" w14:textId="77777777" w:rsidR="006C7B81" w:rsidRPr="003E0662" w:rsidRDefault="006C7B81" w:rsidP="00051890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7D7E6049" w14:textId="77777777" w:rsidR="006C7B81" w:rsidRPr="003E0662" w:rsidRDefault="006C7B81" w:rsidP="00051890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7440D0CB" w14:textId="77777777" w:rsidR="006C7B81" w:rsidRPr="003E0662" w:rsidRDefault="006C7B81" w:rsidP="00051890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6C7B81" w:rsidRPr="003E0662" w14:paraId="57CDFE8F" w14:textId="77777777" w:rsidTr="00051890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1E6D18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14:paraId="764C075C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14:paraId="5DC345DD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Jefe de Departamento de Diseño de Soluciones  </w:t>
            </w:r>
          </w:p>
        </w:tc>
        <w:tc>
          <w:tcPr>
            <w:tcW w:w="500" w:type="pct"/>
            <w:shd w:val="clear" w:color="auto" w:fill="FFFFFF"/>
          </w:tcPr>
          <w:p w14:paraId="275C096D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  <w:hideMark/>
          </w:tcPr>
          <w:p w14:paraId="10E261C8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14ABAA0A" w14:textId="77777777" w:rsidR="006C7B81" w:rsidRPr="00786925" w:rsidRDefault="006C7B81" w:rsidP="006C7B81">
      <w:pPr>
        <w:rPr>
          <w:lang w:eastAsia="en-US"/>
        </w:rPr>
      </w:pPr>
    </w:p>
    <w:p w14:paraId="18A6FF4D" w14:textId="77777777" w:rsidR="006C7B81" w:rsidRPr="00786925" w:rsidRDefault="006C7B81" w:rsidP="006C7B81"/>
    <w:p w14:paraId="599CF341" w14:textId="77777777" w:rsidR="006C7B81" w:rsidRPr="00786925" w:rsidRDefault="006C7B81" w:rsidP="006C7B81"/>
    <w:p w14:paraId="752CECFC" w14:textId="77777777" w:rsidR="006C7B81" w:rsidRPr="00786925" w:rsidRDefault="006C7B81" w:rsidP="006C7B81"/>
    <w:p w14:paraId="578C80B9" w14:textId="77777777" w:rsidR="006C7B81" w:rsidRPr="00786925" w:rsidRDefault="006C7B81" w:rsidP="006C7B81"/>
    <w:p w14:paraId="443318BE" w14:textId="77777777" w:rsidR="006C7B81" w:rsidRPr="00786925" w:rsidRDefault="006C7B81" w:rsidP="006C7B81"/>
    <w:p w14:paraId="7748FB33" w14:textId="77777777" w:rsidR="006C7B81" w:rsidRPr="00786925" w:rsidRDefault="006C7B81" w:rsidP="006C7B81"/>
    <w:p w14:paraId="45D9CCFC" w14:textId="77777777" w:rsidR="006C7B81" w:rsidRPr="00786925" w:rsidRDefault="006C7B81" w:rsidP="006C7B81"/>
    <w:p w14:paraId="4F99CA52" w14:textId="77777777" w:rsidR="006C7B81" w:rsidRPr="00786925" w:rsidRDefault="006C7B81" w:rsidP="006C7B81"/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C7B81" w:rsidRPr="003E0662" w14:paraId="11C409C1" w14:textId="77777777" w:rsidTr="00051890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B3B5DFB" w14:textId="77777777" w:rsidR="00A54B36" w:rsidRPr="00AC6315" w:rsidRDefault="00A54B36" w:rsidP="00A54B36">
            <w:pPr>
              <w:spacing w:after="0"/>
              <w:jc w:val="center"/>
              <w:rPr>
                <w:rFonts w:ascii="Calibri" w:hAnsi="Calibri" w:cs="Calibri"/>
                <w:szCs w:val="20"/>
              </w:rPr>
            </w:pPr>
            <w:r w:rsidRPr="00AC6315">
              <w:rPr>
                <w:rFonts w:ascii="Calibri" w:hAnsi="Calibri" w:cs="Calibri"/>
                <w:szCs w:val="20"/>
              </w:rPr>
              <w:t>José Luis Ramírez Hernández</w:t>
            </w:r>
          </w:p>
          <w:p w14:paraId="6D6BADE4" w14:textId="2F915A8C" w:rsidR="006C7B81" w:rsidRPr="003E0662" w:rsidRDefault="00A54B36" w:rsidP="00A54B36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AC6315">
              <w:rPr>
                <w:rFonts w:ascii="Calibri" w:hAnsi="Calibri" w:cs="Calibr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56FB005C" w14:textId="77777777" w:rsidR="006C7B81" w:rsidRPr="003E0662" w:rsidRDefault="006C7B81" w:rsidP="00051890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6499F10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14:paraId="01681A42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E0662">
              <w:rPr>
                <w:rFonts w:ascii="Calibri" w:hAnsi="Calibri" w:cstheme="minorHAnsi"/>
                <w:szCs w:val="20"/>
              </w:rPr>
              <w:t xml:space="preserve"> </w:t>
            </w:r>
          </w:p>
        </w:tc>
      </w:tr>
      <w:tr w:rsidR="006C7B81" w:rsidRPr="003E0662" w14:paraId="1CFC1577" w14:textId="77777777" w:rsidTr="00051890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B6F84C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14:paraId="0E605005" w14:textId="77777777" w:rsidR="006C7B81" w:rsidRPr="003E0662" w:rsidRDefault="006C7B81" w:rsidP="00051890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1FEA87D4" w14:textId="77777777" w:rsidR="006C7B81" w:rsidRPr="003E0662" w:rsidRDefault="006C7B81" w:rsidP="00051890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698E19" w14:textId="77777777" w:rsidR="006C7B81" w:rsidRPr="003E0662" w:rsidRDefault="006C7B81" w:rsidP="00051890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Ricardo Márquez Ruiz</w:t>
            </w:r>
          </w:p>
          <w:p w14:paraId="037D0826" w14:textId="77777777" w:rsidR="006C7B81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Administrador de Proyecto INDRA </w:t>
            </w:r>
          </w:p>
          <w:p w14:paraId="6EAE5854" w14:textId="77777777" w:rsidR="006C7B81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317F91C1" w14:textId="77777777" w:rsidR="006C7B81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06076552" w14:textId="77777777" w:rsidR="006C7B81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64C6A3D9" w14:textId="77777777" w:rsidR="006C7B81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3388AA5A" w14:textId="77777777" w:rsidR="006C7B81" w:rsidRPr="003E0662" w:rsidRDefault="006C7B81" w:rsidP="00051890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</w:tr>
    </w:tbl>
    <w:p w14:paraId="234EDA5F" w14:textId="77777777" w:rsidR="00261648" w:rsidRDefault="00261648" w:rsidP="00261648">
      <w:pPr>
        <w:rPr>
          <w:rFonts w:asciiTheme="minorHAnsi" w:hAnsiTheme="minorHAnsi" w:cstheme="minorHAnsi"/>
          <w:b/>
          <w:szCs w:val="20"/>
        </w:rPr>
      </w:pPr>
    </w:p>
    <w:p w14:paraId="5D0DDFC1" w14:textId="608682A5" w:rsidR="00261648" w:rsidRPr="00261648" w:rsidRDefault="00261648" w:rsidP="00261648">
      <w:pPr>
        <w:rPr>
          <w:rFonts w:asciiTheme="minorHAnsi" w:hAnsiTheme="minorHAnsi" w:cstheme="minorHAnsi"/>
          <w:b/>
          <w:szCs w:val="20"/>
        </w:rPr>
      </w:pPr>
      <w:r w:rsidRPr="00261648">
        <w:rPr>
          <w:rFonts w:asciiTheme="minorHAnsi" w:hAnsiTheme="minorHAnsi" w:cstheme="minorHAnsi"/>
          <w:b/>
          <w:szCs w:val="20"/>
        </w:rPr>
        <w:t>Aprobación de caso de uso por la DGAPF</w:t>
      </w:r>
    </w:p>
    <w:p w14:paraId="784DC8F3" w14:textId="77777777" w:rsidR="00261648" w:rsidRDefault="00261648" w:rsidP="00261648">
      <w:pPr>
        <w:rPr>
          <w:rFonts w:asciiTheme="minorHAnsi" w:hAnsiTheme="minorHAnsi" w:cstheme="minorHAnsi"/>
          <w:szCs w:val="20"/>
        </w:rPr>
      </w:pPr>
    </w:p>
    <w:p w14:paraId="714433DC" w14:textId="77777777" w:rsidR="00261648" w:rsidRPr="00261648" w:rsidRDefault="00261648" w:rsidP="00261648">
      <w:pPr>
        <w:rPr>
          <w:rFonts w:asciiTheme="minorHAnsi" w:hAnsiTheme="minorHAnsi" w:cstheme="minorHAnsi"/>
          <w:szCs w:val="20"/>
        </w:rPr>
      </w:pPr>
    </w:p>
    <w:p w14:paraId="5B230A50" w14:textId="77777777" w:rsidR="00261648" w:rsidRPr="00261648" w:rsidRDefault="00261648" w:rsidP="00261648">
      <w:pPr>
        <w:rPr>
          <w:rFonts w:asciiTheme="minorHAnsi" w:hAnsiTheme="minorHAnsi" w:cstheme="minorHAnsi"/>
          <w:szCs w:val="20"/>
        </w:rPr>
      </w:pPr>
    </w:p>
    <w:p w14:paraId="6A4F7899" w14:textId="77777777" w:rsidR="00261648" w:rsidRPr="00261648" w:rsidRDefault="00261648" w:rsidP="00261648">
      <w:pPr>
        <w:rPr>
          <w:rFonts w:asciiTheme="minorHAnsi" w:hAnsiTheme="minorHAnsi" w:cstheme="minorHAnsi"/>
          <w:szCs w:val="20"/>
        </w:rPr>
      </w:pPr>
    </w:p>
    <w:p w14:paraId="05D2881C" w14:textId="77777777" w:rsidR="00261648" w:rsidRPr="00261648" w:rsidRDefault="00261648" w:rsidP="00261648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61648" w:rsidRPr="00261648" w14:paraId="4A85275F" w14:textId="77777777" w:rsidTr="003B1090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8BC5DAE" w14:textId="77777777" w:rsidR="00261648" w:rsidRPr="00261648" w:rsidRDefault="00261648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1648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6D62CF4C" w14:textId="77777777" w:rsidR="00261648" w:rsidRPr="00261648" w:rsidRDefault="00261648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1648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02B796D1" w14:textId="77777777" w:rsidR="00261648" w:rsidRPr="00261648" w:rsidRDefault="00261648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1648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Presupuesto y Finanzas</w:t>
            </w:r>
          </w:p>
        </w:tc>
        <w:tc>
          <w:tcPr>
            <w:tcW w:w="500" w:type="pct"/>
            <w:shd w:val="clear" w:color="auto" w:fill="FFFFFF"/>
          </w:tcPr>
          <w:p w14:paraId="58217B4F" w14:textId="77777777" w:rsidR="00261648" w:rsidRPr="00261648" w:rsidRDefault="00261648" w:rsidP="003B109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7846610" w14:textId="77777777" w:rsidR="00261648" w:rsidRPr="00261648" w:rsidRDefault="00261648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1648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4D4C2E8E" w14:textId="77777777" w:rsidR="00261648" w:rsidRPr="00261648" w:rsidRDefault="00261648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1648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7EA2E702" w14:textId="77777777" w:rsidR="00261648" w:rsidRPr="00261648" w:rsidRDefault="00261648" w:rsidP="003B109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61648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</w:tbl>
    <w:p w14:paraId="76F7087A" w14:textId="77777777" w:rsidR="00A54B36" w:rsidRPr="00A54B36" w:rsidRDefault="00A54B36" w:rsidP="00261648">
      <w:pPr>
        <w:rPr>
          <w:rFonts w:asciiTheme="minorHAnsi" w:hAnsiTheme="minorHAnsi" w:cstheme="minorHAnsi"/>
          <w:szCs w:val="20"/>
        </w:rPr>
      </w:pPr>
    </w:p>
    <w:sectPr w:rsidR="00A54B36" w:rsidRPr="00A54B36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A3C1E" w14:textId="77777777" w:rsidR="00A94106" w:rsidRDefault="00A94106" w:rsidP="0060039F">
      <w:pPr>
        <w:pStyle w:val="Encabezado"/>
      </w:pPr>
      <w:r>
        <w:separator/>
      </w:r>
    </w:p>
  </w:endnote>
  <w:endnote w:type="continuationSeparator" w:id="0">
    <w:p w14:paraId="29618502" w14:textId="77777777" w:rsidR="00A94106" w:rsidRDefault="00A94106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51890" w14:paraId="4BB387F5" w14:textId="77777777" w:rsidTr="00EF0432">
      <w:tc>
        <w:tcPr>
          <w:tcW w:w="3465" w:type="dxa"/>
        </w:tcPr>
        <w:p w14:paraId="24ED828B" w14:textId="77777777" w:rsidR="00051890" w:rsidRPr="00CD783E" w:rsidRDefault="00051890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7C39DC" wp14:editId="62C478BF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5930B3" w14:textId="77777777" w:rsidR="00051890" w:rsidRPr="00CD783E" w:rsidRDefault="0005189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46ADF96D" w14:textId="77777777" w:rsidR="00051890" w:rsidRPr="0070527F" w:rsidRDefault="0005189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265930B3" w14:textId="77777777" w:rsidR="00051890" w:rsidRPr="00CD783E" w:rsidRDefault="00051890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46ADF96D" w14:textId="77777777" w:rsidR="00051890" w:rsidRPr="0070527F" w:rsidRDefault="00051890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46B5C7BE" w14:textId="77777777" w:rsidR="00051890" w:rsidRPr="00BE4042" w:rsidRDefault="00051890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46BC952C" w14:textId="77777777" w:rsidR="00051890" w:rsidRPr="00CD783E" w:rsidRDefault="00051890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51890" w:rsidRPr="00D566C8" w14:paraId="78C81574" w14:textId="77777777" w:rsidTr="00EF0432">
      <w:tc>
        <w:tcPr>
          <w:tcW w:w="3465" w:type="dxa"/>
        </w:tcPr>
        <w:p w14:paraId="4173AD14" w14:textId="77777777" w:rsidR="00051890" w:rsidRPr="00BE4042" w:rsidRDefault="00051890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0DC3A166" w14:textId="77777777" w:rsidR="00051890" w:rsidRDefault="00051890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25138452" w14:textId="77777777" w:rsidR="00051890" w:rsidRPr="00D566C8" w:rsidRDefault="00051890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2EEBF0E9" w14:textId="77777777" w:rsidR="00051890" w:rsidRPr="00A65C57" w:rsidRDefault="0005189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E5CC7" w14:textId="77777777" w:rsidR="00A94106" w:rsidRDefault="00A94106" w:rsidP="0060039F">
      <w:pPr>
        <w:pStyle w:val="Encabezado"/>
      </w:pPr>
      <w:r>
        <w:separator/>
      </w:r>
    </w:p>
  </w:footnote>
  <w:footnote w:type="continuationSeparator" w:id="0">
    <w:p w14:paraId="28037BA2" w14:textId="77777777" w:rsidR="00A94106" w:rsidRDefault="00A94106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BC3A0" w14:textId="77777777" w:rsidR="00051890" w:rsidRPr="005B608B" w:rsidRDefault="00051890" w:rsidP="00C1246F">
    <w:pPr>
      <w:pStyle w:val="Encabezado"/>
      <w:spacing w:before="0" w:after="0"/>
      <w:rPr>
        <w:sz w:val="2"/>
        <w:szCs w:val="2"/>
      </w:rPr>
    </w:pPr>
    <w:proofErr w:type="gramStart"/>
    <w:r>
      <w:rPr>
        <w:sz w:val="2"/>
        <w:szCs w:val="2"/>
      </w:rPr>
      <w:t>z</w:t>
    </w:r>
    <w:proofErr w:type="gramEnd"/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51890" w:rsidRPr="00780E31" w14:paraId="6F033A31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0D4C8474" w14:textId="77777777" w:rsidR="00051890" w:rsidRPr="00780E31" w:rsidRDefault="00051890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47DF6454" wp14:editId="6018CCF8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4B8219E0" w14:textId="77777777" w:rsidR="00051890" w:rsidRPr="00BE4042" w:rsidRDefault="0005189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59278801" w14:textId="77777777" w:rsidR="00051890" w:rsidRPr="00BE4042" w:rsidRDefault="0005189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5C998233" w14:textId="77777777" w:rsidR="00051890" w:rsidRDefault="00051890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0824D7B1" w14:textId="77777777" w:rsidR="00051890" w:rsidRPr="00BE4042" w:rsidRDefault="00051890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087349C4" w14:textId="77777777" w:rsidR="00051890" w:rsidRPr="005E5122" w:rsidRDefault="0005189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49E19AFA" w14:textId="78ED1992" w:rsidR="00051890" w:rsidRPr="005B1C5D" w:rsidRDefault="00051890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E97D72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E97D72">
            <w:rPr>
              <w:rStyle w:val="Nmerodepgina"/>
              <w:rFonts w:ascii="Calibri" w:hAnsi="Calibri" w:cs="Arial"/>
              <w:noProof/>
              <w:sz w:val="16"/>
              <w:szCs w:val="16"/>
            </w:rPr>
            <w:t>18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51890" w:rsidRPr="00780E31" w14:paraId="4E5B8F50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9DC4DAE" w14:textId="77777777" w:rsidR="00051890" w:rsidRPr="00780E31" w:rsidRDefault="0005189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EAFF" w14:textId="77777777" w:rsidR="00051890" w:rsidRPr="00BE4042" w:rsidRDefault="0005189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F009DB" w14:textId="77777777" w:rsidR="00051890" w:rsidRPr="005E5122" w:rsidRDefault="0005189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4B712DE" w14:textId="77777777" w:rsidR="00051890" w:rsidRPr="005B1C5D" w:rsidRDefault="00051890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51890" w:rsidRPr="00780E31" w14:paraId="4CF87BC4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995C08A" w14:textId="77777777" w:rsidR="00051890" w:rsidRPr="00780E31" w:rsidRDefault="0005189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710824C1" w14:textId="77777777" w:rsidR="00051890" w:rsidRPr="00BE4042" w:rsidRDefault="0005189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6076E9E9" w14:textId="77777777" w:rsidR="00051890" w:rsidRPr="00F879E4" w:rsidRDefault="0005189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51890" w:rsidRPr="00780E31" w14:paraId="2AD2DBDE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3B0EC29" w14:textId="77777777" w:rsidR="00051890" w:rsidRPr="00780E31" w:rsidRDefault="0005189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560D88E" w14:textId="77777777" w:rsidR="00051890" w:rsidRPr="00BE4042" w:rsidRDefault="0005189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4F609C92" w14:textId="77777777" w:rsidR="00051890" w:rsidRPr="005E5122" w:rsidRDefault="00051890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486376D6" w14:textId="77777777" w:rsidR="00051890" w:rsidRPr="005B1C5D" w:rsidRDefault="0005189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51890" w:rsidRPr="00780E31" w14:paraId="16910EE2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6498B3E" w14:textId="77777777" w:rsidR="00051890" w:rsidRPr="00780E31" w:rsidRDefault="0005189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7E6FC12E" w14:textId="77777777" w:rsidR="00051890" w:rsidRPr="00BE4042" w:rsidRDefault="0005189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0530510" w14:textId="77777777" w:rsidR="00051890" w:rsidRPr="001F75F8" w:rsidRDefault="0005189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BF5FA53" w14:textId="77777777" w:rsidR="00051890" w:rsidRPr="001F75F8" w:rsidRDefault="00051890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51890" w:rsidRPr="00780E31" w14:paraId="35DC217E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5F4A794" w14:textId="77777777" w:rsidR="00051890" w:rsidRPr="009A1678" w:rsidRDefault="0005189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5CDAA70" w14:textId="77777777" w:rsidR="00051890" w:rsidRPr="006E716C" w:rsidRDefault="00051890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5E106413" w14:textId="77777777" w:rsidR="00051890" w:rsidRPr="006E716C" w:rsidRDefault="00051890" w:rsidP="00051890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51890" w:rsidRPr="00780E31" w14:paraId="64B8988B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8FDAA86" w14:textId="77777777" w:rsidR="00051890" w:rsidRPr="009A1678" w:rsidRDefault="0005189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683C906" w14:textId="466F1EDB" w:rsidR="00051890" w:rsidRPr="00C203DD" w:rsidRDefault="00051890" w:rsidP="00641A79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3008 - Modificar</w:t>
          </w:r>
          <w:r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>
            <w:rPr>
              <w:rFonts w:ascii="Calibri" w:hAnsi="Calibri" w:cs="Arial"/>
              <w:sz w:val="16"/>
              <w:szCs w:val="16"/>
            </w:rPr>
            <w:t>Platilla Cotización</w:t>
          </w:r>
        </w:p>
      </w:tc>
      <w:tc>
        <w:tcPr>
          <w:tcW w:w="2595" w:type="dxa"/>
          <w:gridSpan w:val="2"/>
          <w:vMerge/>
          <w:vAlign w:val="center"/>
        </w:tcPr>
        <w:p w14:paraId="58C3A5B3" w14:textId="77777777" w:rsidR="00051890" w:rsidRPr="006E716C" w:rsidRDefault="0005189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8C10881" w14:textId="77777777" w:rsidR="00051890" w:rsidRPr="00C1246F" w:rsidRDefault="0005189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7B65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5D9B"/>
    <w:multiLevelType w:val="hybridMultilevel"/>
    <w:tmpl w:val="BC4E8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56E34"/>
    <w:multiLevelType w:val="hybridMultilevel"/>
    <w:tmpl w:val="0ED8C2C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3F553E5"/>
    <w:multiLevelType w:val="hybridMultilevel"/>
    <w:tmpl w:val="7946D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03312"/>
    <w:multiLevelType w:val="hybridMultilevel"/>
    <w:tmpl w:val="2AB60C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B714F"/>
    <w:multiLevelType w:val="hybridMultilevel"/>
    <w:tmpl w:val="CCF8CE32"/>
    <w:lvl w:ilvl="0" w:tplc="516628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64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E6728D"/>
    <w:multiLevelType w:val="hybridMultilevel"/>
    <w:tmpl w:val="A5E23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A6ECF"/>
    <w:multiLevelType w:val="hybridMultilevel"/>
    <w:tmpl w:val="D7ECF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732C0"/>
    <w:multiLevelType w:val="hybridMultilevel"/>
    <w:tmpl w:val="5E763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77CD7"/>
    <w:multiLevelType w:val="hybridMultilevel"/>
    <w:tmpl w:val="3A400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10D2A"/>
    <w:multiLevelType w:val="hybridMultilevel"/>
    <w:tmpl w:val="9790E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57069D3"/>
    <w:multiLevelType w:val="hybridMultilevel"/>
    <w:tmpl w:val="17F8F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092064"/>
    <w:multiLevelType w:val="hybridMultilevel"/>
    <w:tmpl w:val="A24261B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D817B1E"/>
    <w:multiLevelType w:val="hybridMultilevel"/>
    <w:tmpl w:val="7362F43A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1">
    <w:nsid w:val="6A9E6BC4"/>
    <w:multiLevelType w:val="hybridMultilevel"/>
    <w:tmpl w:val="9FCE4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5853731"/>
    <w:multiLevelType w:val="hybridMultilevel"/>
    <w:tmpl w:val="35403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7926F2"/>
    <w:multiLevelType w:val="hybridMultilevel"/>
    <w:tmpl w:val="A866E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8D5A1E"/>
    <w:multiLevelType w:val="hybridMultilevel"/>
    <w:tmpl w:val="06AE9046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7E037AF1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23"/>
  </w:num>
  <w:num w:numId="5">
    <w:abstractNumId w:val="6"/>
  </w:num>
  <w:num w:numId="6">
    <w:abstractNumId w:val="28"/>
  </w:num>
  <w:num w:numId="7">
    <w:abstractNumId w:val="20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</w:num>
  <w:num w:numId="11">
    <w:abstractNumId w:val="19"/>
  </w:num>
  <w:num w:numId="12">
    <w:abstractNumId w:val="21"/>
  </w:num>
  <w:num w:numId="13">
    <w:abstractNumId w:val="1"/>
  </w:num>
  <w:num w:numId="14">
    <w:abstractNumId w:val="26"/>
  </w:num>
  <w:num w:numId="15">
    <w:abstractNumId w:val="16"/>
  </w:num>
  <w:num w:numId="16">
    <w:abstractNumId w:val="3"/>
  </w:num>
  <w:num w:numId="17">
    <w:abstractNumId w:val="8"/>
  </w:num>
  <w:num w:numId="18">
    <w:abstractNumId w:val="0"/>
  </w:num>
  <w:num w:numId="19">
    <w:abstractNumId w:val="7"/>
  </w:num>
  <w:num w:numId="20">
    <w:abstractNumId w:val="15"/>
  </w:num>
  <w:num w:numId="21">
    <w:abstractNumId w:val="25"/>
  </w:num>
  <w:num w:numId="22">
    <w:abstractNumId w:val="24"/>
  </w:num>
  <w:num w:numId="23">
    <w:abstractNumId w:val="4"/>
  </w:num>
  <w:num w:numId="24">
    <w:abstractNumId w:val="13"/>
  </w:num>
  <w:num w:numId="25">
    <w:abstractNumId w:val="14"/>
  </w:num>
  <w:num w:numId="26">
    <w:abstractNumId w:val="9"/>
  </w:num>
  <w:num w:numId="27">
    <w:abstractNumId w:val="2"/>
  </w:num>
  <w:num w:numId="28">
    <w:abstractNumId w:val="27"/>
  </w:num>
  <w:num w:numId="29">
    <w:abstractNumId w:val="17"/>
  </w:num>
  <w:num w:numId="30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3421"/>
    <w:rsid w:val="00011964"/>
    <w:rsid w:val="0001224A"/>
    <w:rsid w:val="00026A1B"/>
    <w:rsid w:val="00033556"/>
    <w:rsid w:val="000423E5"/>
    <w:rsid w:val="00045FD0"/>
    <w:rsid w:val="00047584"/>
    <w:rsid w:val="00051890"/>
    <w:rsid w:val="00052511"/>
    <w:rsid w:val="00055252"/>
    <w:rsid w:val="0005593E"/>
    <w:rsid w:val="00056F26"/>
    <w:rsid w:val="0005765E"/>
    <w:rsid w:val="0005796A"/>
    <w:rsid w:val="000614A9"/>
    <w:rsid w:val="000656AA"/>
    <w:rsid w:val="0006628B"/>
    <w:rsid w:val="00067986"/>
    <w:rsid w:val="000714A0"/>
    <w:rsid w:val="000774BA"/>
    <w:rsid w:val="00081DB3"/>
    <w:rsid w:val="0008296C"/>
    <w:rsid w:val="00091BF2"/>
    <w:rsid w:val="00092227"/>
    <w:rsid w:val="00097790"/>
    <w:rsid w:val="000B1736"/>
    <w:rsid w:val="000B5B46"/>
    <w:rsid w:val="000C71F2"/>
    <w:rsid w:val="000C7DF0"/>
    <w:rsid w:val="000D0D3C"/>
    <w:rsid w:val="000D50F3"/>
    <w:rsid w:val="000D647B"/>
    <w:rsid w:val="000E0ACB"/>
    <w:rsid w:val="000E6097"/>
    <w:rsid w:val="000F310E"/>
    <w:rsid w:val="000F620A"/>
    <w:rsid w:val="00100E7E"/>
    <w:rsid w:val="00106D7D"/>
    <w:rsid w:val="00107BF1"/>
    <w:rsid w:val="00107D6A"/>
    <w:rsid w:val="00111E01"/>
    <w:rsid w:val="001136F5"/>
    <w:rsid w:val="00114425"/>
    <w:rsid w:val="00115E5B"/>
    <w:rsid w:val="001231B5"/>
    <w:rsid w:val="00126521"/>
    <w:rsid w:val="00126BD4"/>
    <w:rsid w:val="00135D7A"/>
    <w:rsid w:val="0014520C"/>
    <w:rsid w:val="00146005"/>
    <w:rsid w:val="00152F19"/>
    <w:rsid w:val="001531E7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C0850"/>
    <w:rsid w:val="001C1199"/>
    <w:rsid w:val="001D27BB"/>
    <w:rsid w:val="001E262F"/>
    <w:rsid w:val="001E60D1"/>
    <w:rsid w:val="001E67D0"/>
    <w:rsid w:val="001F3866"/>
    <w:rsid w:val="00200728"/>
    <w:rsid w:val="00201483"/>
    <w:rsid w:val="002132A7"/>
    <w:rsid w:val="00214D0B"/>
    <w:rsid w:val="00214DAF"/>
    <w:rsid w:val="00217345"/>
    <w:rsid w:val="00221BAE"/>
    <w:rsid w:val="00232A4D"/>
    <w:rsid w:val="00233257"/>
    <w:rsid w:val="002354B9"/>
    <w:rsid w:val="00237298"/>
    <w:rsid w:val="002374CD"/>
    <w:rsid w:val="002434CB"/>
    <w:rsid w:val="002448B8"/>
    <w:rsid w:val="00245847"/>
    <w:rsid w:val="0025145F"/>
    <w:rsid w:val="00253783"/>
    <w:rsid w:val="002601F7"/>
    <w:rsid w:val="00261648"/>
    <w:rsid w:val="002650CF"/>
    <w:rsid w:val="00270F64"/>
    <w:rsid w:val="002761C5"/>
    <w:rsid w:val="00281D2B"/>
    <w:rsid w:val="00282968"/>
    <w:rsid w:val="002839E8"/>
    <w:rsid w:val="00283F8C"/>
    <w:rsid w:val="0028456A"/>
    <w:rsid w:val="002A02BC"/>
    <w:rsid w:val="002A2F76"/>
    <w:rsid w:val="002A3CC5"/>
    <w:rsid w:val="002A6F7D"/>
    <w:rsid w:val="002B2586"/>
    <w:rsid w:val="002B6B05"/>
    <w:rsid w:val="002E47D3"/>
    <w:rsid w:val="002F760A"/>
    <w:rsid w:val="00300249"/>
    <w:rsid w:val="00303AFC"/>
    <w:rsid w:val="00312F2A"/>
    <w:rsid w:val="00316C10"/>
    <w:rsid w:val="00320A99"/>
    <w:rsid w:val="003222E8"/>
    <w:rsid w:val="00324D2F"/>
    <w:rsid w:val="00327C75"/>
    <w:rsid w:val="0033216F"/>
    <w:rsid w:val="0034123A"/>
    <w:rsid w:val="0034240E"/>
    <w:rsid w:val="003430F3"/>
    <w:rsid w:val="0034632A"/>
    <w:rsid w:val="00353083"/>
    <w:rsid w:val="00353F93"/>
    <w:rsid w:val="003619FD"/>
    <w:rsid w:val="0036306D"/>
    <w:rsid w:val="00365268"/>
    <w:rsid w:val="00370DE7"/>
    <w:rsid w:val="00375714"/>
    <w:rsid w:val="003763E4"/>
    <w:rsid w:val="00387649"/>
    <w:rsid w:val="0039002E"/>
    <w:rsid w:val="003901CC"/>
    <w:rsid w:val="00391707"/>
    <w:rsid w:val="00395D5F"/>
    <w:rsid w:val="00396A2C"/>
    <w:rsid w:val="003A3856"/>
    <w:rsid w:val="003B0CF2"/>
    <w:rsid w:val="003B5582"/>
    <w:rsid w:val="003B6B5F"/>
    <w:rsid w:val="003C1307"/>
    <w:rsid w:val="003C71C2"/>
    <w:rsid w:val="003E3B20"/>
    <w:rsid w:val="003E7A74"/>
    <w:rsid w:val="003F6F7E"/>
    <w:rsid w:val="003F7F55"/>
    <w:rsid w:val="004038AD"/>
    <w:rsid w:val="00405922"/>
    <w:rsid w:val="004209CC"/>
    <w:rsid w:val="00425283"/>
    <w:rsid w:val="00425E17"/>
    <w:rsid w:val="00432476"/>
    <w:rsid w:val="00433285"/>
    <w:rsid w:val="00434235"/>
    <w:rsid w:val="00434BA6"/>
    <w:rsid w:val="004370D6"/>
    <w:rsid w:val="00445B96"/>
    <w:rsid w:val="00450BFE"/>
    <w:rsid w:val="00455180"/>
    <w:rsid w:val="00456CA9"/>
    <w:rsid w:val="004634A6"/>
    <w:rsid w:val="00471FF7"/>
    <w:rsid w:val="00483B34"/>
    <w:rsid w:val="00487C61"/>
    <w:rsid w:val="00492D8A"/>
    <w:rsid w:val="004A0798"/>
    <w:rsid w:val="004A0EA4"/>
    <w:rsid w:val="004A28CF"/>
    <w:rsid w:val="004A29E4"/>
    <w:rsid w:val="004A3B9E"/>
    <w:rsid w:val="004A6272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7A30"/>
    <w:rsid w:val="00500124"/>
    <w:rsid w:val="0050303F"/>
    <w:rsid w:val="005030B9"/>
    <w:rsid w:val="00503922"/>
    <w:rsid w:val="00505C20"/>
    <w:rsid w:val="00507C8C"/>
    <w:rsid w:val="005123BB"/>
    <w:rsid w:val="00513A3E"/>
    <w:rsid w:val="005148D7"/>
    <w:rsid w:val="005217E0"/>
    <w:rsid w:val="00527841"/>
    <w:rsid w:val="00537A25"/>
    <w:rsid w:val="0054047F"/>
    <w:rsid w:val="00542DD4"/>
    <w:rsid w:val="00545878"/>
    <w:rsid w:val="005532BA"/>
    <w:rsid w:val="00554004"/>
    <w:rsid w:val="00555F31"/>
    <w:rsid w:val="0055687D"/>
    <w:rsid w:val="00561F82"/>
    <w:rsid w:val="00562459"/>
    <w:rsid w:val="00562483"/>
    <w:rsid w:val="0057644B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D08F1"/>
    <w:rsid w:val="005D1533"/>
    <w:rsid w:val="005D2A51"/>
    <w:rsid w:val="005E115F"/>
    <w:rsid w:val="005E1603"/>
    <w:rsid w:val="005E5122"/>
    <w:rsid w:val="005E6A35"/>
    <w:rsid w:val="005E6A92"/>
    <w:rsid w:val="005E7254"/>
    <w:rsid w:val="005F35C7"/>
    <w:rsid w:val="005F7AAF"/>
    <w:rsid w:val="0060039F"/>
    <w:rsid w:val="00603616"/>
    <w:rsid w:val="006041B3"/>
    <w:rsid w:val="00605526"/>
    <w:rsid w:val="00610483"/>
    <w:rsid w:val="00615537"/>
    <w:rsid w:val="00624C99"/>
    <w:rsid w:val="00626AB9"/>
    <w:rsid w:val="00630864"/>
    <w:rsid w:val="00630C7C"/>
    <w:rsid w:val="006323D2"/>
    <w:rsid w:val="00632BEA"/>
    <w:rsid w:val="00634522"/>
    <w:rsid w:val="00636D21"/>
    <w:rsid w:val="006372B5"/>
    <w:rsid w:val="00641A79"/>
    <w:rsid w:val="006474AC"/>
    <w:rsid w:val="00654F00"/>
    <w:rsid w:val="00661408"/>
    <w:rsid w:val="00673B84"/>
    <w:rsid w:val="0067413D"/>
    <w:rsid w:val="00677401"/>
    <w:rsid w:val="00682A5E"/>
    <w:rsid w:val="00683FC3"/>
    <w:rsid w:val="0069763C"/>
    <w:rsid w:val="006A5C61"/>
    <w:rsid w:val="006A6528"/>
    <w:rsid w:val="006B0023"/>
    <w:rsid w:val="006B165C"/>
    <w:rsid w:val="006B4196"/>
    <w:rsid w:val="006B4C79"/>
    <w:rsid w:val="006C0DBB"/>
    <w:rsid w:val="006C3551"/>
    <w:rsid w:val="006C3D9F"/>
    <w:rsid w:val="006C5F82"/>
    <w:rsid w:val="006C5F97"/>
    <w:rsid w:val="006C7B81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07C37"/>
    <w:rsid w:val="0071783E"/>
    <w:rsid w:val="0072604E"/>
    <w:rsid w:val="0073563B"/>
    <w:rsid w:val="007367BF"/>
    <w:rsid w:val="00752AE0"/>
    <w:rsid w:val="00762618"/>
    <w:rsid w:val="00764BF4"/>
    <w:rsid w:val="00766972"/>
    <w:rsid w:val="00766D85"/>
    <w:rsid w:val="00771D96"/>
    <w:rsid w:val="00773A1C"/>
    <w:rsid w:val="00774265"/>
    <w:rsid w:val="00785032"/>
    <w:rsid w:val="00790AD7"/>
    <w:rsid w:val="00792286"/>
    <w:rsid w:val="00792A9C"/>
    <w:rsid w:val="00793C46"/>
    <w:rsid w:val="007960E1"/>
    <w:rsid w:val="007A5015"/>
    <w:rsid w:val="007B0DC1"/>
    <w:rsid w:val="007C13B7"/>
    <w:rsid w:val="007C1AD2"/>
    <w:rsid w:val="007C4417"/>
    <w:rsid w:val="007C518D"/>
    <w:rsid w:val="007D2A47"/>
    <w:rsid w:val="007D7D57"/>
    <w:rsid w:val="007E0CD8"/>
    <w:rsid w:val="007E1691"/>
    <w:rsid w:val="007E79AD"/>
    <w:rsid w:val="007F28F5"/>
    <w:rsid w:val="007F34A2"/>
    <w:rsid w:val="007F6A57"/>
    <w:rsid w:val="007F6F20"/>
    <w:rsid w:val="00800645"/>
    <w:rsid w:val="008073E0"/>
    <w:rsid w:val="0081016C"/>
    <w:rsid w:val="008101B2"/>
    <w:rsid w:val="00813E7C"/>
    <w:rsid w:val="0081434C"/>
    <w:rsid w:val="008147F8"/>
    <w:rsid w:val="0081549F"/>
    <w:rsid w:val="008175B9"/>
    <w:rsid w:val="00821813"/>
    <w:rsid w:val="00826D40"/>
    <w:rsid w:val="00831299"/>
    <w:rsid w:val="008360D8"/>
    <w:rsid w:val="00836F46"/>
    <w:rsid w:val="00843492"/>
    <w:rsid w:val="0085432E"/>
    <w:rsid w:val="00856624"/>
    <w:rsid w:val="00865F95"/>
    <w:rsid w:val="00867938"/>
    <w:rsid w:val="008703F6"/>
    <w:rsid w:val="00872751"/>
    <w:rsid w:val="008863A3"/>
    <w:rsid w:val="0088676F"/>
    <w:rsid w:val="008903C6"/>
    <w:rsid w:val="008A3DB6"/>
    <w:rsid w:val="008A4466"/>
    <w:rsid w:val="008B110A"/>
    <w:rsid w:val="008B1650"/>
    <w:rsid w:val="008C26F4"/>
    <w:rsid w:val="008C4B4C"/>
    <w:rsid w:val="008C7D0F"/>
    <w:rsid w:val="008D05F7"/>
    <w:rsid w:val="008D3AC7"/>
    <w:rsid w:val="008E0A3B"/>
    <w:rsid w:val="008E39A6"/>
    <w:rsid w:val="008E665B"/>
    <w:rsid w:val="008E735C"/>
    <w:rsid w:val="00900262"/>
    <w:rsid w:val="00912C59"/>
    <w:rsid w:val="0091605F"/>
    <w:rsid w:val="00916384"/>
    <w:rsid w:val="0092207D"/>
    <w:rsid w:val="00926110"/>
    <w:rsid w:val="009271C0"/>
    <w:rsid w:val="00931AAD"/>
    <w:rsid w:val="00934C2E"/>
    <w:rsid w:val="009358C5"/>
    <w:rsid w:val="00940569"/>
    <w:rsid w:val="009420FF"/>
    <w:rsid w:val="00955C17"/>
    <w:rsid w:val="009563C2"/>
    <w:rsid w:val="009565E4"/>
    <w:rsid w:val="00966AC4"/>
    <w:rsid w:val="00967066"/>
    <w:rsid w:val="009719E2"/>
    <w:rsid w:val="00972305"/>
    <w:rsid w:val="00972685"/>
    <w:rsid w:val="00973AF2"/>
    <w:rsid w:val="009768E6"/>
    <w:rsid w:val="00976A42"/>
    <w:rsid w:val="009861D3"/>
    <w:rsid w:val="00992C43"/>
    <w:rsid w:val="00995860"/>
    <w:rsid w:val="009A7865"/>
    <w:rsid w:val="009A7F02"/>
    <w:rsid w:val="009C5D04"/>
    <w:rsid w:val="009D1534"/>
    <w:rsid w:val="009E0BD4"/>
    <w:rsid w:val="009E4CA7"/>
    <w:rsid w:val="009E594B"/>
    <w:rsid w:val="009E6B2D"/>
    <w:rsid w:val="009F3E00"/>
    <w:rsid w:val="009F402E"/>
    <w:rsid w:val="009F4550"/>
    <w:rsid w:val="009F7F45"/>
    <w:rsid w:val="00A027A6"/>
    <w:rsid w:val="00A02EB8"/>
    <w:rsid w:val="00A03926"/>
    <w:rsid w:val="00A30743"/>
    <w:rsid w:val="00A316A1"/>
    <w:rsid w:val="00A35466"/>
    <w:rsid w:val="00A457E9"/>
    <w:rsid w:val="00A501CC"/>
    <w:rsid w:val="00A53811"/>
    <w:rsid w:val="00A53EF1"/>
    <w:rsid w:val="00A54B36"/>
    <w:rsid w:val="00A61EFF"/>
    <w:rsid w:val="00A65C57"/>
    <w:rsid w:val="00A713D5"/>
    <w:rsid w:val="00A7616B"/>
    <w:rsid w:val="00A8201A"/>
    <w:rsid w:val="00A8239D"/>
    <w:rsid w:val="00A84F6C"/>
    <w:rsid w:val="00A8576C"/>
    <w:rsid w:val="00A869CE"/>
    <w:rsid w:val="00A870E8"/>
    <w:rsid w:val="00A94106"/>
    <w:rsid w:val="00AA0732"/>
    <w:rsid w:val="00AA5735"/>
    <w:rsid w:val="00AA783E"/>
    <w:rsid w:val="00AD264B"/>
    <w:rsid w:val="00AD3437"/>
    <w:rsid w:val="00AD37DD"/>
    <w:rsid w:val="00AD500B"/>
    <w:rsid w:val="00AD53E5"/>
    <w:rsid w:val="00AE3BC3"/>
    <w:rsid w:val="00AE6FD6"/>
    <w:rsid w:val="00AF35BC"/>
    <w:rsid w:val="00B01776"/>
    <w:rsid w:val="00B01D79"/>
    <w:rsid w:val="00B04797"/>
    <w:rsid w:val="00B1190E"/>
    <w:rsid w:val="00B1276C"/>
    <w:rsid w:val="00B167E2"/>
    <w:rsid w:val="00B231D0"/>
    <w:rsid w:val="00B3238F"/>
    <w:rsid w:val="00B34A1A"/>
    <w:rsid w:val="00B34BB2"/>
    <w:rsid w:val="00B37C54"/>
    <w:rsid w:val="00B40DB0"/>
    <w:rsid w:val="00B47AD9"/>
    <w:rsid w:val="00B47D94"/>
    <w:rsid w:val="00B52119"/>
    <w:rsid w:val="00B60FF1"/>
    <w:rsid w:val="00B64055"/>
    <w:rsid w:val="00B6449A"/>
    <w:rsid w:val="00B67167"/>
    <w:rsid w:val="00B72A70"/>
    <w:rsid w:val="00B7313B"/>
    <w:rsid w:val="00B733FF"/>
    <w:rsid w:val="00B748D2"/>
    <w:rsid w:val="00B77C52"/>
    <w:rsid w:val="00B85A24"/>
    <w:rsid w:val="00B86C34"/>
    <w:rsid w:val="00BA431F"/>
    <w:rsid w:val="00BA7B8A"/>
    <w:rsid w:val="00BB2A5B"/>
    <w:rsid w:val="00BB3FA3"/>
    <w:rsid w:val="00BB7AF6"/>
    <w:rsid w:val="00BC0E8D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5F6B"/>
    <w:rsid w:val="00BE736C"/>
    <w:rsid w:val="00BE75CC"/>
    <w:rsid w:val="00BF39BE"/>
    <w:rsid w:val="00BF7608"/>
    <w:rsid w:val="00C04640"/>
    <w:rsid w:val="00C05ED0"/>
    <w:rsid w:val="00C1246F"/>
    <w:rsid w:val="00C12B84"/>
    <w:rsid w:val="00C203DD"/>
    <w:rsid w:val="00C25021"/>
    <w:rsid w:val="00C254C3"/>
    <w:rsid w:val="00C272C8"/>
    <w:rsid w:val="00C32F4D"/>
    <w:rsid w:val="00C3422C"/>
    <w:rsid w:val="00C41D11"/>
    <w:rsid w:val="00C43215"/>
    <w:rsid w:val="00C4330D"/>
    <w:rsid w:val="00C43B2F"/>
    <w:rsid w:val="00C51F56"/>
    <w:rsid w:val="00C539C4"/>
    <w:rsid w:val="00C5459C"/>
    <w:rsid w:val="00C576EC"/>
    <w:rsid w:val="00C6067E"/>
    <w:rsid w:val="00C701CD"/>
    <w:rsid w:val="00C8057E"/>
    <w:rsid w:val="00C816BE"/>
    <w:rsid w:val="00CA230C"/>
    <w:rsid w:val="00CA3626"/>
    <w:rsid w:val="00CA38B0"/>
    <w:rsid w:val="00CA6627"/>
    <w:rsid w:val="00CB0518"/>
    <w:rsid w:val="00CB2D1A"/>
    <w:rsid w:val="00CB3D16"/>
    <w:rsid w:val="00CB663D"/>
    <w:rsid w:val="00CC2575"/>
    <w:rsid w:val="00CC316F"/>
    <w:rsid w:val="00CD06CB"/>
    <w:rsid w:val="00CD172A"/>
    <w:rsid w:val="00CD72B9"/>
    <w:rsid w:val="00CE2970"/>
    <w:rsid w:val="00CE78A4"/>
    <w:rsid w:val="00CF140C"/>
    <w:rsid w:val="00CF172C"/>
    <w:rsid w:val="00CF56A7"/>
    <w:rsid w:val="00CF6856"/>
    <w:rsid w:val="00D00CBC"/>
    <w:rsid w:val="00D0605C"/>
    <w:rsid w:val="00D100D2"/>
    <w:rsid w:val="00D104F7"/>
    <w:rsid w:val="00D16B4F"/>
    <w:rsid w:val="00D31479"/>
    <w:rsid w:val="00D31F7E"/>
    <w:rsid w:val="00D34B14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742EB"/>
    <w:rsid w:val="00D81810"/>
    <w:rsid w:val="00D84221"/>
    <w:rsid w:val="00D864C4"/>
    <w:rsid w:val="00D87057"/>
    <w:rsid w:val="00D907FF"/>
    <w:rsid w:val="00D91BC6"/>
    <w:rsid w:val="00D97917"/>
    <w:rsid w:val="00DA3F26"/>
    <w:rsid w:val="00DA410F"/>
    <w:rsid w:val="00DA6643"/>
    <w:rsid w:val="00DB47F2"/>
    <w:rsid w:val="00DB49D5"/>
    <w:rsid w:val="00DC23CF"/>
    <w:rsid w:val="00DC79B1"/>
    <w:rsid w:val="00DD30FA"/>
    <w:rsid w:val="00DE100D"/>
    <w:rsid w:val="00DE29B8"/>
    <w:rsid w:val="00DE33C3"/>
    <w:rsid w:val="00DE54C9"/>
    <w:rsid w:val="00DE5ABF"/>
    <w:rsid w:val="00DE78EC"/>
    <w:rsid w:val="00E01551"/>
    <w:rsid w:val="00E025BE"/>
    <w:rsid w:val="00E02CD9"/>
    <w:rsid w:val="00E050DB"/>
    <w:rsid w:val="00E0607D"/>
    <w:rsid w:val="00E11D19"/>
    <w:rsid w:val="00E13A69"/>
    <w:rsid w:val="00E14EA6"/>
    <w:rsid w:val="00E15BD2"/>
    <w:rsid w:val="00E1640F"/>
    <w:rsid w:val="00E27BF4"/>
    <w:rsid w:val="00E36313"/>
    <w:rsid w:val="00E37BA5"/>
    <w:rsid w:val="00E425A5"/>
    <w:rsid w:val="00E52C8A"/>
    <w:rsid w:val="00E53634"/>
    <w:rsid w:val="00E56CC5"/>
    <w:rsid w:val="00E572EB"/>
    <w:rsid w:val="00E614BD"/>
    <w:rsid w:val="00E62599"/>
    <w:rsid w:val="00E64B51"/>
    <w:rsid w:val="00E67C9A"/>
    <w:rsid w:val="00E70B98"/>
    <w:rsid w:val="00E70DBF"/>
    <w:rsid w:val="00E740D5"/>
    <w:rsid w:val="00E90EA0"/>
    <w:rsid w:val="00E931AE"/>
    <w:rsid w:val="00E94919"/>
    <w:rsid w:val="00E95DD4"/>
    <w:rsid w:val="00E97C2A"/>
    <w:rsid w:val="00E97D72"/>
    <w:rsid w:val="00EA10B1"/>
    <w:rsid w:val="00EA2941"/>
    <w:rsid w:val="00EA3615"/>
    <w:rsid w:val="00EB6ED4"/>
    <w:rsid w:val="00EC0458"/>
    <w:rsid w:val="00EC6C3E"/>
    <w:rsid w:val="00ED5788"/>
    <w:rsid w:val="00ED7B91"/>
    <w:rsid w:val="00ED7E78"/>
    <w:rsid w:val="00EE3A5A"/>
    <w:rsid w:val="00EF0432"/>
    <w:rsid w:val="00EF2029"/>
    <w:rsid w:val="00F040BF"/>
    <w:rsid w:val="00F04B5A"/>
    <w:rsid w:val="00F132FE"/>
    <w:rsid w:val="00F135F3"/>
    <w:rsid w:val="00F13728"/>
    <w:rsid w:val="00F14248"/>
    <w:rsid w:val="00F17CE4"/>
    <w:rsid w:val="00F22772"/>
    <w:rsid w:val="00F24850"/>
    <w:rsid w:val="00F249F4"/>
    <w:rsid w:val="00F336BE"/>
    <w:rsid w:val="00F42F99"/>
    <w:rsid w:val="00F43BC4"/>
    <w:rsid w:val="00F45F66"/>
    <w:rsid w:val="00F50F09"/>
    <w:rsid w:val="00F51A34"/>
    <w:rsid w:val="00F54BA2"/>
    <w:rsid w:val="00F575AF"/>
    <w:rsid w:val="00F62A08"/>
    <w:rsid w:val="00F67A7E"/>
    <w:rsid w:val="00F8350E"/>
    <w:rsid w:val="00F86C79"/>
    <w:rsid w:val="00F9308C"/>
    <w:rsid w:val="00F94B6F"/>
    <w:rsid w:val="00FB135D"/>
    <w:rsid w:val="00FD200F"/>
    <w:rsid w:val="00FD4130"/>
    <w:rsid w:val="00FE2020"/>
    <w:rsid w:val="00FE2192"/>
    <w:rsid w:val="00FF3D31"/>
    <w:rsid w:val="00FF45DA"/>
    <w:rsid w:val="00FF5B00"/>
    <w:rsid w:val="00FF7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94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25021"/>
    <w:pPr>
      <w:spacing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903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3C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3C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6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626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0614A9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25021"/>
    <w:pPr>
      <w:spacing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903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3C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3C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6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626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0614A9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HJA3EZWJME7P-63-793</_dlc_DocId>
    <_dlc_DocIdUrl xmlns="677bed95-bca3-4c70-b25d-b660af2a4252">
      <Url>http://srvspspf/dtsit/ss/dgtic/_layouts/DocIdRedir.aspx?ID=HJA3EZWJME7P-63-793</Url>
      <Description>HJA3EZWJME7P-63-793</Description>
    </_dlc_DocIdUrl>
  </documentManagement>
</p:properties>
</file>

<file path=customXml/itemProps1.xml><?xml version="1.0" encoding="utf-8"?>
<ds:datastoreItem xmlns:ds="http://schemas.openxmlformats.org/officeDocument/2006/customXml" ds:itemID="{67FF5818-5DE4-4350-B4DE-9601BEF5E689}"/>
</file>

<file path=customXml/itemProps2.xml><?xml version="1.0" encoding="utf-8"?>
<ds:datastoreItem xmlns:ds="http://schemas.openxmlformats.org/officeDocument/2006/customXml" ds:itemID="{4963D351-E27D-4FDA-85A3-DDF316CCC9AA}"/>
</file>

<file path=customXml/itemProps3.xml><?xml version="1.0" encoding="utf-8"?>
<ds:datastoreItem xmlns:ds="http://schemas.openxmlformats.org/officeDocument/2006/customXml" ds:itemID="{ED742755-E777-498A-BEE2-2D8D686619B5}"/>
</file>

<file path=customXml/itemProps4.xml><?xml version="1.0" encoding="utf-8"?>
<ds:datastoreItem xmlns:ds="http://schemas.openxmlformats.org/officeDocument/2006/customXml" ds:itemID="{233F864B-E789-4D09-A46A-EA28BDB6EDF0}"/>
</file>

<file path=customXml/itemProps5.xml><?xml version="1.0" encoding="utf-8"?>
<ds:datastoreItem xmlns:ds="http://schemas.openxmlformats.org/officeDocument/2006/customXml" ds:itemID="{582B9DEE-55EC-4D41-8AC4-BB70AAE4F933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57</TotalTime>
  <Pages>18</Pages>
  <Words>2978</Words>
  <Characters>16379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19319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17</cp:revision>
  <cp:lastPrinted>2017-07-19T18:00:00Z</cp:lastPrinted>
  <dcterms:created xsi:type="dcterms:W3CDTF">2017-06-21T23:25:00Z</dcterms:created>
  <dcterms:modified xsi:type="dcterms:W3CDTF">2017-07-19T18:04:00Z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e4e7ad95-2c46-4ca3-b700-eec41ccd01f0</vt:lpwstr>
  </property>
  <property fmtid="{D5CDD505-2E9C-101B-9397-08002B2CF9AE}" pid="5" name="ContentTypeId">
    <vt:lpwstr>0x010100A6CB274A8538E546BC5954B65FE61B6F</vt:lpwstr>
  </property>
</Properties>
</file>