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D336F" w14:textId="77777777" w:rsidR="00626AB9" w:rsidRPr="00AD37DD" w:rsidRDefault="00626AB9" w:rsidP="00B57F85">
      <w:pPr>
        <w:pStyle w:val="Ttulo"/>
        <w:spacing w:before="120"/>
        <w:rPr>
          <w:rFonts w:asciiTheme="minorHAnsi" w:hAnsiTheme="minorHAnsi" w:cstheme="minorHAnsi"/>
        </w:rPr>
      </w:pPr>
    </w:p>
    <w:p w14:paraId="1ACD3370" w14:textId="77777777"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1ACD3371" w14:textId="77777777"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1ACD3372" w14:textId="77777777"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1ACD3373" w14:textId="77777777"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1ACD3374" w14:textId="77777777"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14:paraId="1ACD3376" w14:textId="77777777"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14:paraId="1ACD3378" w14:textId="1C40D2B9" w:rsidR="003C6817" w:rsidRDefault="00826F2E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3012 - </w:t>
      </w:r>
      <w:r w:rsidRPr="00826F2E">
        <w:rPr>
          <w:rFonts w:asciiTheme="minorHAnsi" w:hAnsiTheme="minorHAnsi" w:cstheme="minorHAnsi"/>
          <w:sz w:val="28"/>
          <w:szCs w:val="28"/>
        </w:rPr>
        <w:t>Modificar Plantilla Oficio Distribución</w:t>
      </w:r>
    </w:p>
    <w:p w14:paraId="7DE0C7D7" w14:textId="77777777" w:rsidR="00EB64E3" w:rsidRPr="003C6817" w:rsidRDefault="00EB64E3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1ACD3379" w14:textId="53CBFD7E" w:rsidR="00AE6FD6" w:rsidRPr="00CA559C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A559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Versión </w:t>
      </w:r>
      <w:r w:rsidR="00623503">
        <w:rPr>
          <w:rFonts w:asciiTheme="minorHAnsi" w:hAnsiTheme="minorHAnsi" w:cstheme="minorHAnsi"/>
          <w:color w:val="000000" w:themeColor="text1"/>
          <w:sz w:val="24"/>
          <w:szCs w:val="24"/>
        </w:rPr>
        <w:t>1.0</w:t>
      </w:r>
    </w:p>
    <w:p w14:paraId="1ACD337A" w14:textId="77777777"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14:paraId="1ACD337B" w14:textId="5843BD76" w:rsidR="00AE6FD6" w:rsidRPr="00127AAE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8"/>
        </w:rPr>
      </w:pPr>
      <w:r w:rsidRPr="00127AAE">
        <w:rPr>
          <w:rFonts w:asciiTheme="minorHAnsi" w:hAnsiTheme="minorHAnsi" w:cstheme="minorHAnsi"/>
          <w:sz w:val="24"/>
          <w:szCs w:val="28"/>
        </w:rPr>
        <w:t>Fecha:</w:t>
      </w:r>
      <w:r w:rsidR="00A8239D" w:rsidRPr="00127AAE">
        <w:rPr>
          <w:rFonts w:asciiTheme="minorHAnsi" w:hAnsiTheme="minorHAnsi" w:cstheme="minorHAnsi"/>
          <w:sz w:val="24"/>
          <w:szCs w:val="28"/>
        </w:rPr>
        <w:t xml:space="preserve"> </w:t>
      </w:r>
      <w:r w:rsidR="00EB64E3">
        <w:rPr>
          <w:rFonts w:asciiTheme="minorHAnsi" w:hAnsiTheme="minorHAnsi" w:cstheme="minorHAnsi"/>
          <w:color w:val="000000" w:themeColor="text1"/>
          <w:sz w:val="24"/>
          <w:szCs w:val="24"/>
        </w:rPr>
        <w:t>30/11</w:t>
      </w:r>
      <w:r w:rsidR="00623503" w:rsidRPr="00223B64">
        <w:rPr>
          <w:rFonts w:asciiTheme="minorHAnsi" w:hAnsiTheme="minorHAnsi" w:cstheme="minorHAnsi"/>
          <w:color w:val="000000" w:themeColor="text1"/>
          <w:sz w:val="24"/>
          <w:szCs w:val="24"/>
        </w:rPr>
        <w:t>/2016</w:t>
      </w:r>
    </w:p>
    <w:p w14:paraId="1ACD337C" w14:textId="77777777"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14:paraId="1ACD337D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1ACD337E" w14:textId="77777777"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14:paraId="1ACD337F" w14:textId="77777777" w:rsidR="001B09B4" w:rsidRPr="00242E8A" w:rsidRDefault="001B09B4" w:rsidP="001B09B4">
      <w:pPr>
        <w:pStyle w:val="Ttulo"/>
        <w:rPr>
          <w:rFonts w:ascii="Calibri" w:hAnsi="Calibri" w:cstheme="minorHAnsi"/>
          <w:sz w:val="20"/>
          <w:szCs w:val="20"/>
        </w:rPr>
      </w:pPr>
      <w:r w:rsidRPr="00242E8A">
        <w:rPr>
          <w:rFonts w:ascii="Calibri" w:hAnsi="Calibri" w:cstheme="minorHAnsi"/>
          <w:sz w:val="20"/>
          <w:szCs w:val="20"/>
        </w:rPr>
        <w:lastRenderedPageBreak/>
        <w:t>Contenido</w:t>
      </w:r>
    </w:p>
    <w:p w14:paraId="1D05A56B" w14:textId="77777777" w:rsidR="00C63353" w:rsidRDefault="00AB62E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b w:val="0"/>
          <w:bCs w:val="0"/>
          <w:lang w:val="es-MX"/>
        </w:rPr>
        <w:fldChar w:fldCharType="begin"/>
      </w:r>
      <w:r>
        <w:rPr>
          <w:b w:val="0"/>
          <w:bCs w:val="0"/>
          <w:lang w:val="es-MX"/>
        </w:rPr>
        <w:instrText xml:space="preserve"> TOC \o "1-4" \h \z \u </w:instrText>
      </w:r>
      <w:r>
        <w:rPr>
          <w:b w:val="0"/>
          <w:bCs w:val="0"/>
          <w:lang w:val="es-MX"/>
        </w:rPr>
        <w:fldChar w:fldCharType="separate"/>
      </w:r>
      <w:hyperlink w:anchor="_Toc488313459" w:history="1">
        <w:r w:rsidR="00C63353" w:rsidRPr="002E48AB">
          <w:rPr>
            <w:rStyle w:val="Hipervnculo"/>
            <w:rFonts w:cstheme="minorHAnsi"/>
            <w:noProof/>
          </w:rPr>
          <w:t>1.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Histórico de Cambios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_Toc488313459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4</w:t>
        </w:r>
        <w:r w:rsidR="00C63353">
          <w:rPr>
            <w:noProof/>
            <w:webHidden/>
          </w:rPr>
          <w:fldChar w:fldCharType="end"/>
        </w:r>
      </w:hyperlink>
    </w:p>
    <w:p w14:paraId="7CA7BE7F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60" w:history="1">
        <w:r w:rsidR="00C63353" w:rsidRPr="002E48AB">
          <w:rPr>
            <w:rStyle w:val="Hipervnculo"/>
            <w:rFonts w:cstheme="minorHAnsi"/>
            <w:noProof/>
          </w:rPr>
          <w:t>2.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Introducción Modificar Plantilla Oficio Distribución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_Toc488313460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5</w:t>
        </w:r>
        <w:r w:rsidR="00C63353">
          <w:rPr>
            <w:noProof/>
            <w:webHidden/>
          </w:rPr>
          <w:fldChar w:fldCharType="end"/>
        </w:r>
      </w:hyperlink>
    </w:p>
    <w:p w14:paraId="4A441562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61" w:history="1">
        <w:r w:rsidR="00C63353" w:rsidRPr="002E48AB">
          <w:rPr>
            <w:rStyle w:val="Hipervnculo"/>
            <w:rFonts w:cstheme="minorHAnsi"/>
            <w:noProof/>
          </w:rPr>
          <w:t>3.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Funcionalidad del Sistema: Modificar Plantilla Oficio Distribución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_Toc488313461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5</w:t>
        </w:r>
        <w:r w:rsidR="00C63353">
          <w:rPr>
            <w:noProof/>
            <w:webHidden/>
          </w:rPr>
          <w:fldChar w:fldCharType="end"/>
        </w:r>
      </w:hyperlink>
    </w:p>
    <w:p w14:paraId="30F52532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62" w:history="1">
        <w:r w:rsidR="00C63353" w:rsidRPr="002E48AB">
          <w:rPr>
            <w:rStyle w:val="Hipervnculo"/>
            <w:rFonts w:cstheme="minorHAnsi"/>
            <w:noProof/>
          </w:rPr>
          <w:t>3.1.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Breve Descripción.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_Toc488313462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5</w:t>
        </w:r>
        <w:r w:rsidR="00C63353">
          <w:rPr>
            <w:noProof/>
            <w:webHidden/>
          </w:rPr>
          <w:fldChar w:fldCharType="end"/>
        </w:r>
      </w:hyperlink>
    </w:p>
    <w:p w14:paraId="47A0CBC6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63" w:history="1">
        <w:r w:rsidR="00C63353" w:rsidRPr="002E48AB">
          <w:rPr>
            <w:rStyle w:val="Hipervnculo"/>
            <w:rFonts w:cstheme="minorHAnsi"/>
            <w:noProof/>
          </w:rPr>
          <w:t>3.2.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Contribución a los Requerimientos.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_Toc488313463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5</w:t>
        </w:r>
        <w:r w:rsidR="00C63353">
          <w:rPr>
            <w:noProof/>
            <w:webHidden/>
          </w:rPr>
          <w:fldChar w:fldCharType="end"/>
        </w:r>
      </w:hyperlink>
    </w:p>
    <w:p w14:paraId="7EB6583F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64" w:history="1">
        <w:r w:rsidR="00C63353" w:rsidRPr="002E48AB">
          <w:rPr>
            <w:rStyle w:val="Hipervnculo"/>
            <w:rFonts w:cstheme="minorHAnsi"/>
            <w:noProof/>
          </w:rPr>
          <w:t>4.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Diagrama de la Funcionalidad del Sistema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_Toc488313464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6</w:t>
        </w:r>
        <w:r w:rsidR="00C63353">
          <w:rPr>
            <w:noProof/>
            <w:webHidden/>
          </w:rPr>
          <w:fldChar w:fldCharType="end"/>
        </w:r>
      </w:hyperlink>
    </w:p>
    <w:p w14:paraId="3464699D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65" w:history="1">
        <w:r w:rsidR="00C63353" w:rsidRPr="002E48AB">
          <w:rPr>
            <w:rStyle w:val="Hipervnculo"/>
            <w:rFonts w:cstheme="minorHAnsi"/>
            <w:noProof/>
          </w:rPr>
          <w:t>5.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Actores Involucrados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_Toc488313465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6</w:t>
        </w:r>
        <w:r w:rsidR="00C63353">
          <w:rPr>
            <w:noProof/>
            <w:webHidden/>
          </w:rPr>
          <w:fldChar w:fldCharType="end"/>
        </w:r>
      </w:hyperlink>
    </w:p>
    <w:p w14:paraId="0B348847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66" w:history="1">
        <w:r w:rsidR="00C63353" w:rsidRPr="002E48AB">
          <w:rPr>
            <w:rStyle w:val="Hipervnculo"/>
            <w:rFonts w:cstheme="minorHAnsi"/>
            <w:noProof/>
          </w:rPr>
          <w:t>6.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Diagrama de Actividades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_Toc488313466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7</w:t>
        </w:r>
        <w:r w:rsidR="00C63353">
          <w:rPr>
            <w:noProof/>
            <w:webHidden/>
          </w:rPr>
          <w:fldChar w:fldCharType="end"/>
        </w:r>
      </w:hyperlink>
    </w:p>
    <w:p w14:paraId="795CAFE8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67" w:history="1">
        <w:r w:rsidR="00C63353" w:rsidRPr="002E48AB">
          <w:rPr>
            <w:rStyle w:val="Hipervnculo"/>
            <w:rFonts w:cstheme="minorHAnsi"/>
            <w:noProof/>
          </w:rPr>
          <w:t>7.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Precondiciones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_Toc488313467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8</w:t>
        </w:r>
        <w:r w:rsidR="00C63353">
          <w:rPr>
            <w:noProof/>
            <w:webHidden/>
          </w:rPr>
          <w:fldChar w:fldCharType="end"/>
        </w:r>
      </w:hyperlink>
    </w:p>
    <w:p w14:paraId="73D5463F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68" w:history="1">
        <w:r w:rsidR="00C63353" w:rsidRPr="002E48AB">
          <w:rPr>
            <w:rStyle w:val="Hipervnculo"/>
            <w:rFonts w:cstheme="minorHAnsi"/>
            <w:noProof/>
          </w:rPr>
          <w:t>7.1.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&lt;Precondición 1&gt; Usuario y Contraseña Válidos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_Toc488313468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8</w:t>
        </w:r>
        <w:r w:rsidR="00C63353">
          <w:rPr>
            <w:noProof/>
            <w:webHidden/>
          </w:rPr>
          <w:fldChar w:fldCharType="end"/>
        </w:r>
      </w:hyperlink>
    </w:p>
    <w:p w14:paraId="57F4DF8A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69" w:history="1">
        <w:r w:rsidR="00C63353" w:rsidRPr="002E48AB">
          <w:rPr>
            <w:rStyle w:val="Hipervnculo"/>
            <w:rFonts w:cstheme="minorHAnsi"/>
            <w:noProof/>
          </w:rPr>
          <w:t>7.2.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&lt;Precondición 2&gt; Permisos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_Toc488313469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8</w:t>
        </w:r>
        <w:r w:rsidR="00C63353">
          <w:rPr>
            <w:noProof/>
            <w:webHidden/>
          </w:rPr>
          <w:fldChar w:fldCharType="end"/>
        </w:r>
      </w:hyperlink>
    </w:p>
    <w:p w14:paraId="68308653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70" w:history="1">
        <w:r w:rsidR="00C63353" w:rsidRPr="002E48AB">
          <w:rPr>
            <w:rStyle w:val="Hipervnculo"/>
            <w:rFonts w:cstheme="minorHAnsi"/>
            <w:noProof/>
          </w:rPr>
          <w:t>7.3.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&lt;Precondición 3&gt; Autenticación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_Toc488313470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8</w:t>
        </w:r>
        <w:r w:rsidR="00C63353">
          <w:rPr>
            <w:noProof/>
            <w:webHidden/>
          </w:rPr>
          <w:fldChar w:fldCharType="end"/>
        </w:r>
      </w:hyperlink>
    </w:p>
    <w:p w14:paraId="289E0C26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71" w:history="1">
        <w:r w:rsidR="00C63353" w:rsidRPr="002E48AB">
          <w:rPr>
            <w:rStyle w:val="Hipervnculo"/>
            <w:rFonts w:cstheme="minorHAnsi"/>
            <w:noProof/>
          </w:rPr>
          <w:t>7.4.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&lt;Precondición 4&gt; Carga Previa de Plantilla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_Toc488313471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8</w:t>
        </w:r>
        <w:r w:rsidR="00C63353">
          <w:rPr>
            <w:noProof/>
            <w:webHidden/>
          </w:rPr>
          <w:fldChar w:fldCharType="end"/>
        </w:r>
      </w:hyperlink>
    </w:p>
    <w:p w14:paraId="5244DA28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72" w:history="1">
        <w:r w:rsidR="00C63353" w:rsidRPr="002E48AB">
          <w:rPr>
            <w:rStyle w:val="Hipervnculo"/>
            <w:rFonts w:cstheme="minorHAnsi"/>
            <w:noProof/>
          </w:rPr>
          <w:t>8.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Flujo de Eventos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_Toc488313472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8</w:t>
        </w:r>
        <w:r w:rsidR="00C63353">
          <w:rPr>
            <w:noProof/>
            <w:webHidden/>
          </w:rPr>
          <w:fldChar w:fldCharType="end"/>
        </w:r>
      </w:hyperlink>
    </w:p>
    <w:p w14:paraId="36720DE5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73" w:history="1">
        <w:r w:rsidR="00C63353" w:rsidRPr="002E48AB">
          <w:rPr>
            <w:rStyle w:val="Hipervnculo"/>
            <w:rFonts w:cstheme="minorHAnsi"/>
            <w:noProof/>
          </w:rPr>
          <w:t>8.1.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Flujo Básico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_Toc488313473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8</w:t>
        </w:r>
        <w:r w:rsidR="00C63353">
          <w:rPr>
            <w:noProof/>
            <w:webHidden/>
          </w:rPr>
          <w:fldChar w:fldCharType="end"/>
        </w:r>
      </w:hyperlink>
    </w:p>
    <w:p w14:paraId="508BCA1B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74" w:history="1">
        <w:r w:rsidR="00C63353" w:rsidRPr="002E48AB">
          <w:rPr>
            <w:rStyle w:val="Hipervnculo"/>
            <w:rFonts w:cstheme="minorHAnsi"/>
            <w:noProof/>
          </w:rPr>
          <w:t>8.2.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Flujos Alternos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_Toc488313474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10</w:t>
        </w:r>
        <w:r w:rsidR="00C63353">
          <w:rPr>
            <w:noProof/>
            <w:webHidden/>
          </w:rPr>
          <w:fldChar w:fldCharType="end"/>
        </w:r>
      </w:hyperlink>
    </w:p>
    <w:p w14:paraId="1DD54554" w14:textId="77777777" w:rsidR="00C63353" w:rsidRDefault="00901DA4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75" w:history="1">
        <w:r w:rsidR="00C63353" w:rsidRPr="002E48AB">
          <w:rPr>
            <w:rStyle w:val="Hipervnculo"/>
            <w:rFonts w:cstheme="minorHAnsi"/>
            <w:noProof/>
          </w:rPr>
          <w:t>8.2.1.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Opcionales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_Toc488313475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10</w:t>
        </w:r>
        <w:r w:rsidR="00C63353">
          <w:rPr>
            <w:noProof/>
            <w:webHidden/>
          </w:rPr>
          <w:fldChar w:fldCharType="end"/>
        </w:r>
      </w:hyperlink>
    </w:p>
    <w:p w14:paraId="19D160FD" w14:textId="77777777" w:rsidR="00C63353" w:rsidRDefault="00901DA4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76" w:history="1">
        <w:r w:rsidR="00C63353" w:rsidRPr="002E48AB">
          <w:rPr>
            <w:rStyle w:val="Hipervnculo"/>
            <w:rFonts w:cstheme="minorHAnsi"/>
            <w:noProof/>
          </w:rPr>
          <w:t>8.2.1.1.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AO01 Editar Encabezado.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_Toc488313476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10</w:t>
        </w:r>
        <w:r w:rsidR="00C63353">
          <w:rPr>
            <w:noProof/>
            <w:webHidden/>
          </w:rPr>
          <w:fldChar w:fldCharType="end"/>
        </w:r>
      </w:hyperlink>
    </w:p>
    <w:p w14:paraId="1082899A" w14:textId="77777777" w:rsidR="00C63353" w:rsidRDefault="00901DA4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77" w:history="1">
        <w:r w:rsidR="00C63353" w:rsidRPr="002E48AB">
          <w:rPr>
            <w:rStyle w:val="Hipervnculo"/>
            <w:rFonts w:cstheme="minorHAnsi"/>
            <w:noProof/>
          </w:rPr>
          <w:t>8.2.1.2.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AO02 Editar Sección I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_Toc488313477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12</w:t>
        </w:r>
        <w:r w:rsidR="00C63353">
          <w:rPr>
            <w:noProof/>
            <w:webHidden/>
          </w:rPr>
          <w:fldChar w:fldCharType="end"/>
        </w:r>
      </w:hyperlink>
    </w:p>
    <w:p w14:paraId="7AE59B8E" w14:textId="77777777" w:rsidR="00C63353" w:rsidRDefault="00901DA4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78" w:history="1">
        <w:r w:rsidR="00C63353" w:rsidRPr="002E48AB">
          <w:rPr>
            <w:rStyle w:val="Hipervnculo"/>
            <w:rFonts w:cstheme="minorHAnsi"/>
            <w:noProof/>
          </w:rPr>
          <w:t>8.2.1.3.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AO03 Editar Sección II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_Toc488313478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13</w:t>
        </w:r>
        <w:r w:rsidR="00C63353">
          <w:rPr>
            <w:noProof/>
            <w:webHidden/>
          </w:rPr>
          <w:fldChar w:fldCharType="end"/>
        </w:r>
      </w:hyperlink>
    </w:p>
    <w:p w14:paraId="558D82C8" w14:textId="77777777" w:rsidR="00C63353" w:rsidRDefault="00901DA4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79" w:history="1">
        <w:r w:rsidR="00C63353" w:rsidRPr="002E48AB">
          <w:rPr>
            <w:rStyle w:val="Hipervnculo"/>
            <w:rFonts w:cstheme="minorHAnsi"/>
            <w:noProof/>
          </w:rPr>
          <w:t>8.2.1.4.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AO04 Editar Firmantes y C.c.e.p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_Toc488313479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14</w:t>
        </w:r>
        <w:r w:rsidR="00C63353">
          <w:rPr>
            <w:noProof/>
            <w:webHidden/>
          </w:rPr>
          <w:fldChar w:fldCharType="end"/>
        </w:r>
      </w:hyperlink>
    </w:p>
    <w:p w14:paraId="30DF1796" w14:textId="77777777" w:rsidR="00C63353" w:rsidRDefault="00901DA4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80" w:history="1">
        <w:r w:rsidR="00C63353" w:rsidRPr="002E48AB">
          <w:rPr>
            <w:rStyle w:val="Hipervnculo"/>
            <w:rFonts w:cstheme="minorHAnsi"/>
            <w:noProof/>
          </w:rPr>
          <w:t>8.2.1.5.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AO05 Editar Pie de Página.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_Toc488313480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15</w:t>
        </w:r>
        <w:r w:rsidR="00C63353">
          <w:rPr>
            <w:noProof/>
            <w:webHidden/>
          </w:rPr>
          <w:fldChar w:fldCharType="end"/>
        </w:r>
      </w:hyperlink>
    </w:p>
    <w:p w14:paraId="7998A2AA" w14:textId="77777777" w:rsidR="00C63353" w:rsidRDefault="00901DA4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81" w:history="1">
        <w:r w:rsidR="00C63353" w:rsidRPr="002E48AB">
          <w:rPr>
            <w:rStyle w:val="Hipervnculo"/>
            <w:rFonts w:cstheme="minorHAnsi"/>
            <w:noProof/>
          </w:rPr>
          <w:t>8.2.2.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Generales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_Toc488313481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16</w:t>
        </w:r>
        <w:r w:rsidR="00C63353">
          <w:rPr>
            <w:noProof/>
            <w:webHidden/>
          </w:rPr>
          <w:fldChar w:fldCharType="end"/>
        </w:r>
      </w:hyperlink>
    </w:p>
    <w:p w14:paraId="6FA55767" w14:textId="77777777" w:rsidR="00C63353" w:rsidRDefault="00901DA4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82" w:history="1">
        <w:r w:rsidR="00C63353" w:rsidRPr="002E48AB">
          <w:rPr>
            <w:rStyle w:val="Hipervnculo"/>
            <w:rFonts w:cstheme="minorHAnsi"/>
            <w:noProof/>
          </w:rPr>
          <w:t>8.2.2.1.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AG01 Cancelar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_Toc488313482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16</w:t>
        </w:r>
        <w:r w:rsidR="00C63353">
          <w:rPr>
            <w:noProof/>
            <w:webHidden/>
          </w:rPr>
          <w:fldChar w:fldCharType="end"/>
        </w:r>
      </w:hyperlink>
    </w:p>
    <w:p w14:paraId="3517102A" w14:textId="77777777" w:rsidR="00C63353" w:rsidRDefault="00901DA4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83" w:history="1">
        <w:r w:rsidR="00C63353" w:rsidRPr="002E48AB">
          <w:rPr>
            <w:rStyle w:val="Hipervnculo"/>
            <w:rFonts w:cstheme="minorHAnsi"/>
            <w:noProof/>
          </w:rPr>
          <w:t>8.2.2.2.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AG02 Cerrar Sesión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_Toc488313483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16</w:t>
        </w:r>
        <w:r w:rsidR="00C63353">
          <w:rPr>
            <w:noProof/>
            <w:webHidden/>
          </w:rPr>
          <w:fldChar w:fldCharType="end"/>
        </w:r>
      </w:hyperlink>
    </w:p>
    <w:p w14:paraId="50D3FDF0" w14:textId="77777777" w:rsidR="00C63353" w:rsidRDefault="00901DA4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84" w:history="1">
        <w:r w:rsidR="00C63353" w:rsidRPr="002E48AB">
          <w:rPr>
            <w:rStyle w:val="Hipervnculo"/>
            <w:rFonts w:cstheme="minorHAnsi"/>
            <w:noProof/>
          </w:rPr>
          <w:t>8.2.3.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Extraordinarios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_Toc488313484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16</w:t>
        </w:r>
        <w:r w:rsidR="00C63353">
          <w:rPr>
            <w:noProof/>
            <w:webHidden/>
          </w:rPr>
          <w:fldChar w:fldCharType="end"/>
        </w:r>
      </w:hyperlink>
    </w:p>
    <w:p w14:paraId="6FC1C27E" w14:textId="77777777" w:rsidR="00C63353" w:rsidRDefault="00901DA4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85" w:history="1">
        <w:r w:rsidR="00C63353" w:rsidRPr="002E48AB">
          <w:rPr>
            <w:rStyle w:val="Hipervnculo"/>
            <w:rFonts w:cstheme="minorHAnsi"/>
            <w:noProof/>
          </w:rPr>
          <w:t>8.2.4.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De excepción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_Toc488313485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16</w:t>
        </w:r>
        <w:r w:rsidR="00C63353">
          <w:rPr>
            <w:noProof/>
            <w:webHidden/>
          </w:rPr>
          <w:fldChar w:fldCharType="end"/>
        </w:r>
      </w:hyperlink>
    </w:p>
    <w:p w14:paraId="774F4199" w14:textId="77777777" w:rsidR="00C63353" w:rsidRDefault="00901DA4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86" w:history="1">
        <w:r w:rsidR="00C63353" w:rsidRPr="002E48AB">
          <w:rPr>
            <w:rStyle w:val="Hipervnculo"/>
            <w:rFonts w:cstheme="minorHAnsi"/>
            <w:noProof/>
          </w:rPr>
          <w:t>8.2.4.1.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AE01 Error al Modificar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_Toc488313486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16</w:t>
        </w:r>
        <w:r w:rsidR="00C63353">
          <w:rPr>
            <w:noProof/>
            <w:webHidden/>
          </w:rPr>
          <w:fldChar w:fldCharType="end"/>
        </w:r>
      </w:hyperlink>
    </w:p>
    <w:p w14:paraId="36948517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87" w:history="1">
        <w:r w:rsidR="00C63353" w:rsidRPr="002E48AB">
          <w:rPr>
            <w:rStyle w:val="Hipervnculo"/>
            <w:rFonts w:cstheme="minorHAnsi"/>
            <w:noProof/>
          </w:rPr>
          <w:t>8.3.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Puntos de Extensión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_Toc488313487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17</w:t>
        </w:r>
        <w:r w:rsidR="00C63353">
          <w:rPr>
            <w:noProof/>
            <w:webHidden/>
          </w:rPr>
          <w:fldChar w:fldCharType="end"/>
        </w:r>
      </w:hyperlink>
    </w:p>
    <w:p w14:paraId="7AC29C98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88" w:history="1">
        <w:r w:rsidR="00C63353" w:rsidRPr="002E48AB">
          <w:rPr>
            <w:rStyle w:val="Hipervnculo"/>
            <w:rFonts w:cstheme="minorHAnsi"/>
            <w:noProof/>
          </w:rPr>
          <w:t>8.4.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Requerimientos Especiales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_Toc488313488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17</w:t>
        </w:r>
        <w:r w:rsidR="00C63353">
          <w:rPr>
            <w:noProof/>
            <w:webHidden/>
          </w:rPr>
          <w:fldChar w:fldCharType="end"/>
        </w:r>
      </w:hyperlink>
    </w:p>
    <w:p w14:paraId="16FE59E0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89" w:history="1">
        <w:r w:rsidR="00C63353" w:rsidRPr="002E48AB">
          <w:rPr>
            <w:rStyle w:val="Hipervnculo"/>
            <w:rFonts w:cstheme="minorHAnsi"/>
            <w:noProof/>
          </w:rPr>
          <w:t>8.5.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Pos Condiciones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_Toc488313489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17</w:t>
        </w:r>
        <w:r w:rsidR="00C63353">
          <w:rPr>
            <w:noProof/>
            <w:webHidden/>
          </w:rPr>
          <w:fldChar w:fldCharType="end"/>
        </w:r>
      </w:hyperlink>
    </w:p>
    <w:p w14:paraId="36CA9428" w14:textId="77777777" w:rsidR="00C63353" w:rsidRDefault="00901DA4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90" w:history="1">
        <w:r w:rsidR="00C63353" w:rsidRPr="002E48AB">
          <w:rPr>
            <w:rStyle w:val="Hipervnculo"/>
            <w:rFonts w:cstheme="minorHAnsi"/>
            <w:noProof/>
          </w:rPr>
          <w:t>8.5.1.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&lt;Pos condición 1&gt; Actualizar Plantilla Oficio de Distribución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_Toc488313490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17</w:t>
        </w:r>
        <w:r w:rsidR="00C63353">
          <w:rPr>
            <w:noProof/>
            <w:webHidden/>
          </w:rPr>
          <w:fldChar w:fldCharType="end"/>
        </w:r>
      </w:hyperlink>
    </w:p>
    <w:p w14:paraId="14A29BB3" w14:textId="77777777" w:rsidR="00C63353" w:rsidRDefault="00901DA4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91" w:history="1">
        <w:r w:rsidR="00C63353" w:rsidRPr="002E48AB">
          <w:rPr>
            <w:rStyle w:val="Hipervnculo"/>
            <w:rFonts w:cstheme="minorHAnsi"/>
            <w:noProof/>
          </w:rPr>
          <w:t>8.5.2.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&lt;Pos condición 2&gt; Registro en Bitácora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_Toc488313491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17</w:t>
        </w:r>
        <w:r w:rsidR="00C63353">
          <w:rPr>
            <w:noProof/>
            <w:webHidden/>
          </w:rPr>
          <w:fldChar w:fldCharType="end"/>
        </w:r>
      </w:hyperlink>
    </w:p>
    <w:p w14:paraId="3D3BDB59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92" w:history="1">
        <w:r w:rsidR="00C63353" w:rsidRPr="002E48AB">
          <w:rPr>
            <w:rStyle w:val="Hipervnculo"/>
            <w:rFonts w:cstheme="minorHAnsi"/>
            <w:noProof/>
          </w:rPr>
          <w:t>9.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Reglas de Negocio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_Toc488313492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17</w:t>
        </w:r>
        <w:r w:rsidR="00C63353">
          <w:rPr>
            <w:noProof/>
            <w:webHidden/>
          </w:rPr>
          <w:fldChar w:fldCharType="end"/>
        </w:r>
      </w:hyperlink>
    </w:p>
    <w:p w14:paraId="3C5ABD73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93" w:history="1">
        <w:r w:rsidR="00C63353" w:rsidRPr="002E48AB">
          <w:rPr>
            <w:rStyle w:val="Hipervnculo"/>
            <w:rFonts w:cstheme="minorHAnsi"/>
            <w:noProof/>
          </w:rPr>
          <w:t>10.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Validaciones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_Toc488313493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17</w:t>
        </w:r>
        <w:r w:rsidR="00C63353">
          <w:rPr>
            <w:noProof/>
            <w:webHidden/>
          </w:rPr>
          <w:fldChar w:fldCharType="end"/>
        </w:r>
      </w:hyperlink>
    </w:p>
    <w:p w14:paraId="0022AFA3" w14:textId="77777777" w:rsidR="00C63353" w:rsidRDefault="00901DA4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94" w:history="1">
        <w:r w:rsidR="00C63353" w:rsidRPr="002E48AB">
          <w:rPr>
            <w:rStyle w:val="Hipervnculo"/>
            <w:rFonts w:cstheme="minorHAnsi"/>
            <w:noProof/>
          </w:rPr>
          <w:t>10.1.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V01 Validar campos obligatorios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_Toc488313494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17</w:t>
        </w:r>
        <w:r w:rsidR="00C63353">
          <w:rPr>
            <w:noProof/>
            <w:webHidden/>
          </w:rPr>
          <w:fldChar w:fldCharType="end"/>
        </w:r>
      </w:hyperlink>
    </w:p>
    <w:p w14:paraId="4DB89EEF" w14:textId="77777777" w:rsidR="00C63353" w:rsidRDefault="00901DA4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95" w:history="1">
        <w:r w:rsidR="00C63353" w:rsidRPr="002E48AB">
          <w:rPr>
            <w:rStyle w:val="Hipervnculo"/>
            <w:rFonts w:cstheme="minorHAnsi"/>
            <w:noProof/>
          </w:rPr>
          <w:t>10.2.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V02 Validar tipo de datos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_Toc488313495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18</w:t>
        </w:r>
        <w:r w:rsidR="00C63353">
          <w:rPr>
            <w:noProof/>
            <w:webHidden/>
          </w:rPr>
          <w:fldChar w:fldCharType="end"/>
        </w:r>
      </w:hyperlink>
    </w:p>
    <w:p w14:paraId="3EB622CC" w14:textId="77777777" w:rsidR="00C63353" w:rsidRDefault="00901DA4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96" w:history="1">
        <w:r w:rsidR="00C63353" w:rsidRPr="002E48AB">
          <w:rPr>
            <w:rStyle w:val="Hipervnculo"/>
            <w:rFonts w:cstheme="minorHAnsi"/>
            <w:noProof/>
          </w:rPr>
          <w:t>10.3.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V03 Validar Peso de Logos en Encabezado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_Toc488313496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19</w:t>
        </w:r>
        <w:r w:rsidR="00C63353">
          <w:rPr>
            <w:noProof/>
            <w:webHidden/>
          </w:rPr>
          <w:fldChar w:fldCharType="end"/>
        </w:r>
      </w:hyperlink>
    </w:p>
    <w:p w14:paraId="6C61CA84" w14:textId="77777777" w:rsidR="00C63353" w:rsidRDefault="00901DA4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97" w:history="1">
        <w:r w:rsidR="00C63353" w:rsidRPr="002E48AB">
          <w:rPr>
            <w:rStyle w:val="Hipervnculo"/>
            <w:rFonts w:cstheme="minorHAnsi"/>
            <w:noProof/>
          </w:rPr>
          <w:t>10.4.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V04 Validar Números de Página en una sola sección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_Toc488313497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19</w:t>
        </w:r>
        <w:r w:rsidR="00C63353">
          <w:rPr>
            <w:noProof/>
            <w:webHidden/>
          </w:rPr>
          <w:fldChar w:fldCharType="end"/>
        </w:r>
      </w:hyperlink>
    </w:p>
    <w:p w14:paraId="7EA3250F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98" w:history="1">
        <w:r w:rsidR="00C63353" w:rsidRPr="002E48AB">
          <w:rPr>
            <w:rStyle w:val="Hipervnculo"/>
            <w:rFonts w:cstheme="minorHAnsi"/>
            <w:noProof/>
          </w:rPr>
          <w:t>11.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Criterios de Aceptación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_Toc488313498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19</w:t>
        </w:r>
        <w:r w:rsidR="00C63353">
          <w:rPr>
            <w:noProof/>
            <w:webHidden/>
          </w:rPr>
          <w:fldChar w:fldCharType="end"/>
        </w:r>
      </w:hyperlink>
    </w:p>
    <w:p w14:paraId="53D19B12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499" w:history="1">
        <w:r w:rsidR="00C63353" w:rsidRPr="002E48AB">
          <w:rPr>
            <w:rStyle w:val="Hipervnculo"/>
            <w:rFonts w:cstheme="minorHAnsi"/>
            <w:noProof/>
          </w:rPr>
          <w:t>12.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Referencias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_Toc488313499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19</w:t>
        </w:r>
        <w:r w:rsidR="00C63353">
          <w:rPr>
            <w:noProof/>
            <w:webHidden/>
          </w:rPr>
          <w:fldChar w:fldCharType="end"/>
        </w:r>
      </w:hyperlink>
    </w:p>
    <w:p w14:paraId="2B36EDAA" w14:textId="77777777" w:rsidR="00C63353" w:rsidRDefault="00901DA4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313500" w:history="1">
        <w:r w:rsidR="00C63353" w:rsidRPr="002E48AB">
          <w:rPr>
            <w:rStyle w:val="Hipervnculo"/>
            <w:rFonts w:cstheme="minorHAnsi"/>
            <w:noProof/>
          </w:rPr>
          <w:t>13.</w:t>
        </w:r>
        <w:r w:rsidR="00C63353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63353" w:rsidRPr="002E48AB">
          <w:rPr>
            <w:rStyle w:val="Hipervnculo"/>
            <w:rFonts w:cstheme="minorHAnsi"/>
            <w:noProof/>
          </w:rPr>
          <w:t>Firmas de Aprobación</w:t>
        </w:r>
        <w:r w:rsidR="00C63353">
          <w:rPr>
            <w:noProof/>
            <w:webHidden/>
          </w:rPr>
          <w:tab/>
        </w:r>
        <w:r w:rsidR="00C63353">
          <w:rPr>
            <w:noProof/>
            <w:webHidden/>
          </w:rPr>
          <w:fldChar w:fldCharType="begin"/>
        </w:r>
        <w:r w:rsidR="00C63353">
          <w:rPr>
            <w:noProof/>
            <w:webHidden/>
          </w:rPr>
          <w:instrText xml:space="preserve"> PAGEREF _Toc488313500 \h </w:instrText>
        </w:r>
        <w:r w:rsidR="00C63353">
          <w:rPr>
            <w:noProof/>
            <w:webHidden/>
          </w:rPr>
        </w:r>
        <w:r w:rsidR="00C63353">
          <w:rPr>
            <w:noProof/>
            <w:webHidden/>
          </w:rPr>
          <w:fldChar w:fldCharType="separate"/>
        </w:r>
        <w:r w:rsidR="00AE5591">
          <w:rPr>
            <w:noProof/>
            <w:webHidden/>
          </w:rPr>
          <w:t>20</w:t>
        </w:r>
        <w:r w:rsidR="00C63353">
          <w:rPr>
            <w:noProof/>
            <w:webHidden/>
          </w:rPr>
          <w:fldChar w:fldCharType="end"/>
        </w:r>
      </w:hyperlink>
    </w:p>
    <w:p w14:paraId="1ACD33AC" w14:textId="77777777" w:rsidR="001B09B4" w:rsidRPr="00AB62E0" w:rsidRDefault="00AB62E0" w:rsidP="001B09B4">
      <w:pPr>
        <w:rPr>
          <w:rFonts w:asciiTheme="minorHAnsi" w:hAnsiTheme="minorHAnsi"/>
          <w:b/>
          <w:lang w:val="es-MX"/>
        </w:rPr>
      </w:pPr>
      <w:r>
        <w:rPr>
          <w:rFonts w:asciiTheme="minorHAnsi" w:hAnsiTheme="minorHAnsi"/>
          <w:b/>
          <w:bCs/>
          <w:szCs w:val="20"/>
          <w:lang w:val="es-MX"/>
        </w:rPr>
        <w:fldChar w:fldCharType="end"/>
      </w:r>
    </w:p>
    <w:p w14:paraId="1ACD33AD" w14:textId="77777777" w:rsidR="006323D2" w:rsidRPr="00AB62E0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AB62E0">
        <w:rPr>
          <w:rFonts w:asciiTheme="minorHAnsi" w:hAnsiTheme="minorHAnsi" w:cstheme="minorHAnsi"/>
          <w:lang w:val="es-MX"/>
        </w:rPr>
        <w:br w:type="page"/>
      </w:r>
    </w:p>
    <w:p w14:paraId="1ACD33AE" w14:textId="77777777" w:rsidR="007E79A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3324336"/>
      <w:bookmarkStart w:id="5" w:name="_Toc488313459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  <w:bookmarkEnd w:id="5"/>
    </w:p>
    <w:p w14:paraId="3F3BF198" w14:textId="77777777" w:rsidR="00E23226" w:rsidRPr="00AD37DD" w:rsidRDefault="00E23226" w:rsidP="00E23226"/>
    <w:tbl>
      <w:tblPr>
        <w:tblW w:w="98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E23226" w:rsidRPr="00A06B81" w14:paraId="75EF420A" w14:textId="77777777" w:rsidTr="00D54EDF">
        <w:trPr>
          <w:trHeight w:val="540"/>
        </w:trPr>
        <w:tc>
          <w:tcPr>
            <w:tcW w:w="9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77BC1F" w14:textId="77777777" w:rsidR="00E23226" w:rsidRPr="00A06B81" w:rsidRDefault="00E23226" w:rsidP="00D54EDF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78DC57" w14:textId="77777777" w:rsidR="00E23226" w:rsidRPr="00A06B81" w:rsidRDefault="00E23226" w:rsidP="00D54EDF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7A9AF61" w14:textId="77777777" w:rsidR="00E23226" w:rsidRPr="00A06B81" w:rsidRDefault="00E23226" w:rsidP="00D54EDF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3B9D171" w14:textId="77777777" w:rsidR="00E23226" w:rsidRPr="00A06B81" w:rsidRDefault="00E23226" w:rsidP="00D54EDF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Fecha de Actualización</w:t>
            </w:r>
          </w:p>
        </w:tc>
        <w:tc>
          <w:tcPr>
            <w:tcW w:w="149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A48E2D" w14:textId="77777777" w:rsidR="00E23226" w:rsidRPr="00A06B81" w:rsidRDefault="00E23226" w:rsidP="00D54EDF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Estado del Documento</w:t>
            </w:r>
          </w:p>
        </w:tc>
      </w:tr>
      <w:tr w:rsidR="00EB64E3" w:rsidRPr="00A06B81" w14:paraId="370D9B70" w14:textId="77777777" w:rsidTr="00D54EDF">
        <w:trPr>
          <w:trHeight w:val="325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C576D6" w14:textId="77777777" w:rsidR="00EB64E3" w:rsidRPr="00A06B81" w:rsidRDefault="00EB64E3" w:rsidP="00D54EDF">
            <w:pPr>
              <w:jc w:val="center"/>
              <w:rPr>
                <w:rFonts w:asciiTheme="minorHAnsi" w:hAnsiTheme="minorHAnsi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6CDDAA" w14:textId="77777777" w:rsidR="00EB64E3" w:rsidRPr="00A06B81" w:rsidRDefault="00EB64E3" w:rsidP="00D54EDF">
            <w:pPr>
              <w:rPr>
                <w:rFonts w:asciiTheme="minorHAnsi" w:hAnsiTheme="minorHAnsi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szCs w:val="20"/>
                <w:lang w:val="es-MX" w:eastAsia="es-MX"/>
              </w:rPr>
              <w:t>Elaboración del documento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808838" w14:textId="0B2B8C3C" w:rsidR="00EB64E3" w:rsidRPr="00EB64E3" w:rsidRDefault="00EB64E3" w:rsidP="00EB64E3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EB64E3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F68E6E" w14:textId="266189C9" w:rsidR="00EB64E3" w:rsidRPr="00A06B81" w:rsidRDefault="00EB64E3" w:rsidP="00EB64E3">
            <w:pPr>
              <w:jc w:val="center"/>
              <w:rPr>
                <w:rFonts w:asciiTheme="minorHAnsi" w:hAnsiTheme="minorHAnsi" w:cs="Arial"/>
                <w:b/>
                <w:bCs/>
                <w:szCs w:val="20"/>
                <w:lang w:val="es-MX" w:eastAsia="es-MX"/>
              </w:rPr>
            </w:pPr>
            <w:r>
              <w:rPr>
                <w:rFonts w:asciiTheme="minorHAnsi" w:hAnsiTheme="minorHAnsi" w:cs="Arial"/>
                <w:szCs w:val="20"/>
                <w:lang w:eastAsia="es-MX"/>
              </w:rPr>
              <w:t>24/11/2016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C2F3BE" w14:textId="77777777" w:rsidR="00EB64E3" w:rsidRPr="00A06B81" w:rsidRDefault="00EB64E3" w:rsidP="00D54EDF">
            <w:pPr>
              <w:jc w:val="center"/>
              <w:rPr>
                <w:rFonts w:asciiTheme="minorHAnsi" w:hAnsiTheme="minorHAnsi" w:cs="Arial"/>
                <w:b/>
                <w:bCs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 w:cs="Arial"/>
                <w:szCs w:val="20"/>
                <w:lang w:eastAsia="es-MX"/>
              </w:rPr>
              <w:t>Elaborado</w:t>
            </w:r>
          </w:p>
        </w:tc>
      </w:tr>
      <w:tr w:rsidR="00EB64E3" w:rsidRPr="00A06B81" w14:paraId="3DAF6226" w14:textId="77777777" w:rsidTr="00D54EDF">
        <w:trPr>
          <w:trHeight w:val="285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10E23E" w14:textId="77777777" w:rsidR="00EB64E3" w:rsidRPr="00A06B81" w:rsidRDefault="00EB64E3" w:rsidP="00D54EDF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C43419" w14:textId="77777777" w:rsidR="00EB64E3" w:rsidRPr="00A06B81" w:rsidRDefault="00EB64E3" w:rsidP="00D54EDF">
            <w:pPr>
              <w:spacing w:before="0" w:line="264" w:lineRule="atLeast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Entrega del documento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0F792C" w14:textId="0C01CEA1" w:rsidR="00EB64E3" w:rsidRPr="00EB64E3" w:rsidRDefault="00EB64E3" w:rsidP="00EB64E3">
            <w:pPr>
              <w:spacing w:before="0"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EB64E3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A881DF" w14:textId="3CBA54DC" w:rsidR="00EB64E3" w:rsidRPr="00A06B81" w:rsidRDefault="00EB64E3" w:rsidP="00D54EDF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>
              <w:rPr>
                <w:rFonts w:asciiTheme="minorHAnsi" w:hAnsiTheme="minorHAnsi" w:cs="Arial"/>
                <w:szCs w:val="20"/>
                <w:lang w:eastAsia="es-MX"/>
              </w:rPr>
              <w:t>30</w:t>
            </w:r>
            <w:r w:rsidRPr="002E7ACE">
              <w:rPr>
                <w:rFonts w:asciiTheme="minorHAnsi" w:hAnsiTheme="minorHAnsi" w:cs="Arial"/>
                <w:szCs w:val="20"/>
                <w:lang w:eastAsia="es-MX"/>
              </w:rPr>
              <w:t>/11/2016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8B2FA2" w14:textId="77777777" w:rsidR="00EB64E3" w:rsidRPr="00A06B81" w:rsidRDefault="00EB64E3" w:rsidP="00D54EDF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Entregado</w:t>
            </w:r>
          </w:p>
        </w:tc>
      </w:tr>
      <w:tr w:rsidR="00EB64E3" w:rsidRPr="00A06B81" w14:paraId="518B8746" w14:textId="77777777" w:rsidTr="00D54EDF">
        <w:trPr>
          <w:trHeight w:val="285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550EDE" w14:textId="77777777" w:rsidR="00EB64E3" w:rsidRPr="00A06B81" w:rsidRDefault="00EB64E3" w:rsidP="00D54EDF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0.2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2823EE" w14:textId="77777777" w:rsidR="00EB64E3" w:rsidRPr="00A06B81" w:rsidRDefault="00EB64E3" w:rsidP="00D54EDF">
            <w:pPr>
              <w:spacing w:before="0" w:line="264" w:lineRule="atLeast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Actualización de calidad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F72DAA" w14:textId="626565E9" w:rsidR="00EB64E3" w:rsidRPr="00EB64E3" w:rsidRDefault="00EB64E3" w:rsidP="00EB64E3">
            <w:pPr>
              <w:spacing w:before="0"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EB64E3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9FA22E" w14:textId="1D3B564B" w:rsidR="00EB64E3" w:rsidRPr="00A06B81" w:rsidRDefault="00EB64E3" w:rsidP="00D54EDF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>
              <w:rPr>
                <w:rFonts w:asciiTheme="minorHAnsi" w:hAnsiTheme="minorHAnsi" w:cs="Arial"/>
                <w:szCs w:val="20"/>
                <w:lang w:eastAsia="es-MX"/>
              </w:rPr>
              <w:t>30</w:t>
            </w:r>
            <w:r w:rsidRPr="002E7ACE">
              <w:rPr>
                <w:rFonts w:asciiTheme="minorHAnsi" w:hAnsiTheme="minorHAnsi" w:cs="Arial"/>
                <w:szCs w:val="20"/>
                <w:lang w:eastAsia="es-MX"/>
              </w:rPr>
              <w:t>/11/2016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1DAD3C" w14:textId="77777777" w:rsidR="00EB64E3" w:rsidRPr="00A06B81" w:rsidRDefault="00EB64E3" w:rsidP="00D54EDF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Actualizado</w:t>
            </w:r>
          </w:p>
        </w:tc>
      </w:tr>
      <w:tr w:rsidR="00EB64E3" w:rsidRPr="00A06B81" w14:paraId="6938B31B" w14:textId="77777777" w:rsidTr="00D54EDF">
        <w:trPr>
          <w:trHeight w:val="285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D17646" w14:textId="77777777" w:rsidR="00EB64E3" w:rsidRPr="00A06B81" w:rsidRDefault="00EB64E3" w:rsidP="00D54EDF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1.0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B34036" w14:textId="77777777" w:rsidR="00EB64E3" w:rsidRPr="00A06B81" w:rsidRDefault="00EB64E3" w:rsidP="00D54EDF">
            <w:pPr>
              <w:spacing w:before="0" w:line="264" w:lineRule="atLeast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Cierre del documento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DB316EF" w14:textId="0DE6A362" w:rsidR="00EB64E3" w:rsidRPr="00EB64E3" w:rsidRDefault="00EB64E3" w:rsidP="00EB64E3">
            <w:pPr>
              <w:spacing w:before="0"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  <w:lang w:val="es-MX" w:eastAsia="es-MX"/>
              </w:rPr>
            </w:pPr>
            <w:r w:rsidRPr="00EB64E3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8394F5" w14:textId="71C2FA52" w:rsidR="00EB64E3" w:rsidRPr="00A06B81" w:rsidRDefault="00EB64E3" w:rsidP="00D54EDF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>
              <w:rPr>
                <w:rFonts w:asciiTheme="minorHAnsi" w:hAnsiTheme="minorHAnsi" w:cs="Arial"/>
                <w:szCs w:val="20"/>
                <w:lang w:eastAsia="es-MX"/>
              </w:rPr>
              <w:t>30</w:t>
            </w:r>
            <w:r w:rsidRPr="002E7ACE">
              <w:rPr>
                <w:rFonts w:asciiTheme="minorHAnsi" w:hAnsiTheme="minorHAnsi" w:cs="Arial"/>
                <w:szCs w:val="20"/>
                <w:lang w:eastAsia="es-MX"/>
              </w:rPr>
              <w:t>/11/2016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F65571" w14:textId="77777777" w:rsidR="00EB64E3" w:rsidRPr="00A06B81" w:rsidRDefault="00EB64E3" w:rsidP="00D54EDF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Cerrado</w:t>
            </w:r>
          </w:p>
        </w:tc>
      </w:tr>
    </w:tbl>
    <w:p w14:paraId="1ACD33CD" w14:textId="77777777"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14:paraId="1ACD33CE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14:paraId="1ACD33CF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14:paraId="1ACD33D2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1ACD33D0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1ACD33D1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14:paraId="1ACD33D8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1ACD33D3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1ACD33D4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1ACD33D5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1ACD33D6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1ACD33D7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1ACD33D9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1ACD33DA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1ACD33DB" w14:textId="77777777" w:rsidR="0081016C" w:rsidRPr="00AD37DD" w:rsidRDefault="00A027A6" w:rsidP="00974B9A">
      <w:pPr>
        <w:pStyle w:val="ndice2"/>
      </w:pPr>
      <w:r w:rsidRPr="00AD37DD">
        <w:br w:type="page"/>
      </w:r>
      <w:bookmarkStart w:id="6" w:name="_Toc115491660"/>
      <w:bookmarkStart w:id="7" w:name="_Toc126228547"/>
      <w:bookmarkStart w:id="8" w:name="_Toc126229114"/>
      <w:bookmarkStart w:id="9" w:name="_Toc126231375"/>
      <w:bookmarkStart w:id="10" w:name="_Toc126231386"/>
      <w:bookmarkStart w:id="11" w:name="_Toc126231482"/>
      <w:bookmarkStart w:id="12" w:name="_Toc126231549"/>
      <w:bookmarkStart w:id="13" w:name="_Toc126231663"/>
    </w:p>
    <w:p w14:paraId="1ACD33DC" w14:textId="7663C1A4" w:rsidR="00D16B4F" w:rsidRPr="00AD37DD" w:rsidRDefault="00D16B4F" w:rsidP="000E2245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" w:name="_Toc294257054"/>
      <w:bookmarkStart w:id="15" w:name="_Toc371934662"/>
      <w:bookmarkStart w:id="16" w:name="_Toc483324337"/>
      <w:bookmarkStart w:id="17" w:name="_Toc488313460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4"/>
      <w:bookmarkEnd w:id="15"/>
      <w:r w:rsidR="008D05F7" w:rsidRPr="00AD37DD">
        <w:rPr>
          <w:rFonts w:asciiTheme="minorHAnsi" w:hAnsiTheme="minorHAnsi" w:cstheme="minorHAnsi"/>
          <w:sz w:val="20"/>
        </w:rPr>
        <w:t xml:space="preserve"> </w:t>
      </w:r>
      <w:bookmarkEnd w:id="16"/>
      <w:r w:rsidR="000E2245" w:rsidRPr="000E2245">
        <w:rPr>
          <w:rFonts w:asciiTheme="minorHAnsi" w:hAnsiTheme="minorHAnsi" w:cstheme="minorHAnsi"/>
          <w:sz w:val="20"/>
        </w:rPr>
        <w:t>Modificar Plantilla Oficio Distribución</w:t>
      </w:r>
      <w:bookmarkEnd w:id="17"/>
    </w:p>
    <w:p w14:paraId="1ACD33DD" w14:textId="77777777"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8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1ACD33DE" w14:textId="6C08AD08" w:rsidR="00D16B4F" w:rsidRPr="00AD37DD" w:rsidRDefault="00D16B4F" w:rsidP="000E2245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9" w:name="_Toc483324338"/>
      <w:bookmarkStart w:id="20" w:name="_Toc488313461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8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bookmarkEnd w:id="19"/>
      <w:r w:rsidR="000E2245" w:rsidRPr="000E2245">
        <w:rPr>
          <w:rFonts w:asciiTheme="minorHAnsi" w:hAnsiTheme="minorHAnsi" w:cstheme="minorHAnsi"/>
          <w:sz w:val="20"/>
        </w:rPr>
        <w:t>Modificar Plantilla Oficio Distribución</w:t>
      </w:r>
      <w:bookmarkEnd w:id="20"/>
    </w:p>
    <w:p w14:paraId="1ACD33DF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1" w:name="_Toc371934664"/>
      <w:bookmarkStart w:id="22" w:name="_Toc289774372"/>
      <w:bookmarkStart w:id="23" w:name="_Toc126991045"/>
      <w:bookmarkStart w:id="24" w:name="_Toc483324339"/>
      <w:bookmarkStart w:id="25" w:name="_Toc488313462"/>
      <w:r w:rsidRPr="00AD37DD">
        <w:rPr>
          <w:rFonts w:asciiTheme="minorHAnsi" w:hAnsiTheme="minorHAnsi" w:cstheme="minorHAnsi"/>
          <w:sz w:val="20"/>
        </w:rPr>
        <w:t>Breve Descripción</w:t>
      </w:r>
      <w:bookmarkEnd w:id="21"/>
      <w:bookmarkEnd w:id="22"/>
      <w:bookmarkEnd w:id="23"/>
      <w:r w:rsidR="00EF0432" w:rsidRPr="00AD37DD">
        <w:rPr>
          <w:rFonts w:asciiTheme="minorHAnsi" w:hAnsiTheme="minorHAnsi" w:cstheme="minorHAnsi"/>
          <w:sz w:val="20"/>
        </w:rPr>
        <w:t>.</w:t>
      </w:r>
      <w:bookmarkEnd w:id="24"/>
      <w:bookmarkEnd w:id="25"/>
    </w:p>
    <w:p w14:paraId="4807486C" w14:textId="64E9C2BF" w:rsidR="007B7A08" w:rsidRDefault="00661154" w:rsidP="003269CB">
      <w:pPr>
        <w:ind w:left="792"/>
        <w:rPr>
          <w:rFonts w:asciiTheme="minorHAnsi" w:hAnsiTheme="minorHAnsi"/>
        </w:rPr>
      </w:pPr>
      <w:r w:rsidRPr="003269CB">
        <w:rPr>
          <w:rFonts w:asciiTheme="minorHAnsi" w:hAnsiTheme="minorHAnsi"/>
        </w:rPr>
        <w:t xml:space="preserve">Permite al usuario de la </w:t>
      </w:r>
      <w:r w:rsidR="00706BF7" w:rsidRPr="00706BF7">
        <w:rPr>
          <w:rFonts w:asciiTheme="minorHAnsi" w:hAnsiTheme="minorHAnsi"/>
        </w:rPr>
        <w:t>Dirección General de Asuntos Jurídicos</w:t>
      </w:r>
      <w:r w:rsidR="00706BF7" w:rsidRPr="00706BF7" w:rsidDel="00BB264A">
        <w:rPr>
          <w:rFonts w:asciiTheme="minorHAnsi" w:hAnsiTheme="minorHAnsi"/>
        </w:rPr>
        <w:t xml:space="preserve"> </w:t>
      </w:r>
      <w:r w:rsidR="00511027">
        <w:rPr>
          <w:rFonts w:asciiTheme="minorHAnsi" w:hAnsiTheme="minorHAnsi"/>
        </w:rPr>
        <w:t xml:space="preserve">modificar los elementos de </w:t>
      </w:r>
      <w:r w:rsidR="007B7A08">
        <w:rPr>
          <w:rFonts w:asciiTheme="minorHAnsi" w:hAnsiTheme="minorHAnsi"/>
        </w:rPr>
        <w:t>la plantilla de</w:t>
      </w:r>
      <w:r w:rsidR="00706BF7">
        <w:rPr>
          <w:rFonts w:asciiTheme="minorHAnsi" w:hAnsiTheme="minorHAnsi"/>
        </w:rPr>
        <w:t xml:space="preserve">l </w:t>
      </w:r>
      <w:r w:rsidR="00BB264A">
        <w:rPr>
          <w:rFonts w:asciiTheme="minorHAnsi" w:hAnsiTheme="minorHAnsi"/>
        </w:rPr>
        <w:t>Oficio Distribución</w:t>
      </w:r>
      <w:r w:rsidR="00511027">
        <w:rPr>
          <w:rFonts w:asciiTheme="minorHAnsi" w:hAnsiTheme="minorHAnsi"/>
        </w:rPr>
        <w:t>,</w:t>
      </w:r>
      <w:r w:rsidR="00511027" w:rsidRPr="00511027">
        <w:rPr>
          <w:rFonts w:asciiTheme="minorHAnsi" w:hAnsiTheme="minorHAnsi"/>
        </w:rPr>
        <w:t xml:space="preserve"> con la finalidad de personalizar logos, encabezados y pies de página, así como algunas secciones del documento</w:t>
      </w:r>
      <w:r w:rsidR="00511027">
        <w:rPr>
          <w:rFonts w:asciiTheme="minorHAnsi" w:hAnsiTheme="minorHAnsi"/>
        </w:rPr>
        <w:t>.</w:t>
      </w:r>
    </w:p>
    <w:p w14:paraId="1ACD33E1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5"/>
      <w:bookmarkStart w:id="27" w:name="_Toc289774373"/>
      <w:bookmarkStart w:id="28" w:name="_Toc126991046"/>
      <w:bookmarkStart w:id="29" w:name="_Toc483324340"/>
      <w:bookmarkStart w:id="30" w:name="_Toc488313463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6"/>
      <w:bookmarkEnd w:id="27"/>
      <w:bookmarkEnd w:id="28"/>
      <w:r w:rsidR="00EF0432" w:rsidRPr="00AD37DD">
        <w:rPr>
          <w:rFonts w:asciiTheme="minorHAnsi" w:hAnsiTheme="minorHAnsi" w:cstheme="minorHAnsi"/>
          <w:sz w:val="20"/>
        </w:rPr>
        <w:t>.</w:t>
      </w:r>
      <w:bookmarkEnd w:id="29"/>
      <w:bookmarkEnd w:id="3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0"/>
        <w:gridCol w:w="3448"/>
        <w:gridCol w:w="2552"/>
        <w:gridCol w:w="2410"/>
      </w:tblGrid>
      <w:tr w:rsidR="00D16B4F" w:rsidRPr="00AD37DD" w14:paraId="1ACD33E6" w14:textId="77777777" w:rsidTr="003C6817">
        <w:trPr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ACD33E2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ACD33E3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ACD33E4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ACD33E5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7B7A08" w:rsidRPr="00AD37DD" w14:paraId="1ACD33EB" w14:textId="77777777" w:rsidTr="00511027">
        <w:trPr>
          <w:trHeight w:val="1489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33E7" w14:textId="45305E54" w:rsidR="007B7A08" w:rsidRDefault="00706BF7" w:rsidP="007B7A08">
            <w:pPr>
              <w:spacing w:line="276" w:lineRule="auto"/>
              <w:rPr>
                <w:rFonts w:ascii="Calibri" w:hAnsi="Calibri" w:cs="Calibri"/>
                <w:color w:val="000000"/>
                <w:szCs w:val="20"/>
              </w:rPr>
            </w:pPr>
            <w:r w:rsidRPr="00706BF7">
              <w:rPr>
                <w:rFonts w:ascii="Calibri" w:hAnsi="Calibri" w:cs="Calibri"/>
                <w:color w:val="000000"/>
                <w:szCs w:val="20"/>
              </w:rPr>
              <w:t>FUNC-DGAJ-027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574DC" w14:textId="77777777" w:rsidR="007B7A08" w:rsidRDefault="007B7A08">
            <w:pPr>
              <w:spacing w:before="0" w:after="0" w:line="276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Modificar  la Plantilla de </w:t>
            </w:r>
            <w:r w:rsidR="00706BF7">
              <w:rPr>
                <w:rFonts w:asciiTheme="minorHAnsi" w:hAnsiTheme="minorHAnsi" w:cstheme="minorHAnsi"/>
                <w:szCs w:val="20"/>
                <w:lang w:eastAsia="es-MX"/>
              </w:rPr>
              <w:t>Oficio de Distribución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, en </w:t>
            </w:r>
            <w:r w:rsidRPr="00DE5263">
              <w:rPr>
                <w:rFonts w:asciiTheme="minorHAnsi" w:hAnsiTheme="minorHAnsi" w:cstheme="minorHAnsi"/>
                <w:szCs w:val="20"/>
                <w:lang w:eastAsia="es-MX"/>
              </w:rPr>
              <w:t>cuanto a Encabezados y Pie de Página</w:t>
            </w:r>
            <w:r w:rsidR="00585FFD" w:rsidRPr="00DE5263">
              <w:rPr>
                <w:rFonts w:asciiTheme="minorHAnsi" w:hAnsiTheme="minorHAnsi" w:cstheme="minorHAnsi"/>
                <w:szCs w:val="20"/>
                <w:lang w:eastAsia="es-MX"/>
              </w:rPr>
              <w:t>.</w:t>
            </w:r>
          </w:p>
          <w:p w14:paraId="6850F17D" w14:textId="77777777" w:rsidR="00666988" w:rsidRDefault="00666988">
            <w:pPr>
              <w:spacing w:before="0" w:after="0" w:line="276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  <w:p w14:paraId="6C532652" w14:textId="77777777" w:rsidR="00666988" w:rsidRDefault="00666988">
            <w:pPr>
              <w:spacing w:before="0" w:after="0" w:line="276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Las plantillas consideradas son para:</w:t>
            </w:r>
          </w:p>
          <w:p w14:paraId="7BCAD703" w14:textId="77777777" w:rsidR="00666988" w:rsidRDefault="00666988" w:rsidP="00666988">
            <w:pPr>
              <w:pStyle w:val="Prrafodelista"/>
              <w:numPr>
                <w:ilvl w:val="0"/>
                <w:numId w:val="40"/>
              </w:numPr>
              <w:spacing w:before="0" w:after="0" w:line="276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Oficio para las Áreas Prestadoras.</w:t>
            </w:r>
          </w:p>
          <w:p w14:paraId="7AD4EF30" w14:textId="3C2A33AF" w:rsidR="00165491" w:rsidRDefault="00165491" w:rsidP="00165491">
            <w:pPr>
              <w:pStyle w:val="Prrafodelista"/>
              <w:numPr>
                <w:ilvl w:val="1"/>
                <w:numId w:val="40"/>
              </w:numPr>
              <w:spacing w:before="0" w:after="0" w:line="276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Servicios de Seguridad.</w:t>
            </w:r>
          </w:p>
          <w:p w14:paraId="55E90BC2" w14:textId="14BDA11C" w:rsidR="00165491" w:rsidRDefault="00165491" w:rsidP="00165491">
            <w:pPr>
              <w:pStyle w:val="Prrafodelista"/>
              <w:numPr>
                <w:ilvl w:val="1"/>
                <w:numId w:val="40"/>
              </w:numPr>
              <w:spacing w:before="0" w:after="0" w:line="276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Servicios de Análisis de Riesgo.</w:t>
            </w:r>
          </w:p>
          <w:p w14:paraId="68B950FE" w14:textId="49DA6485" w:rsidR="00165491" w:rsidRDefault="00165491" w:rsidP="00165491">
            <w:pPr>
              <w:pStyle w:val="Prrafodelista"/>
              <w:numPr>
                <w:ilvl w:val="1"/>
                <w:numId w:val="40"/>
              </w:numPr>
              <w:spacing w:before="0" w:after="0" w:line="276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Servicios de Capacitación.</w:t>
            </w:r>
          </w:p>
          <w:p w14:paraId="5A4F28BE" w14:textId="4DC8ADE9" w:rsidR="00165491" w:rsidRDefault="00165491" w:rsidP="00165491">
            <w:pPr>
              <w:pStyle w:val="Prrafodelista"/>
              <w:numPr>
                <w:ilvl w:val="1"/>
                <w:numId w:val="40"/>
              </w:numPr>
              <w:spacing w:before="0" w:after="0" w:line="276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Servicios de Certificación.</w:t>
            </w:r>
          </w:p>
          <w:p w14:paraId="26C4AA73" w14:textId="6A674FC4" w:rsidR="00165491" w:rsidRDefault="00165491" w:rsidP="00165491">
            <w:pPr>
              <w:pStyle w:val="Prrafodelista"/>
              <w:numPr>
                <w:ilvl w:val="1"/>
                <w:numId w:val="40"/>
              </w:numPr>
              <w:spacing w:before="0" w:after="0" w:line="276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Servicios de Tecnologías.</w:t>
            </w:r>
          </w:p>
          <w:p w14:paraId="186C079E" w14:textId="08423847" w:rsidR="00165491" w:rsidRDefault="00165491" w:rsidP="00165491">
            <w:pPr>
              <w:pStyle w:val="Prrafodelista"/>
              <w:numPr>
                <w:ilvl w:val="1"/>
                <w:numId w:val="40"/>
              </w:numPr>
              <w:spacing w:before="0" w:after="0" w:line="276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Otros servicios.</w:t>
            </w:r>
          </w:p>
          <w:p w14:paraId="46CECA3D" w14:textId="77777777" w:rsidR="00666988" w:rsidRDefault="00666988" w:rsidP="00666988">
            <w:pPr>
              <w:pStyle w:val="Prrafodelista"/>
              <w:numPr>
                <w:ilvl w:val="0"/>
                <w:numId w:val="40"/>
              </w:numPr>
              <w:spacing w:before="0" w:after="0" w:line="276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Oficio para la DGA.</w:t>
            </w:r>
          </w:p>
          <w:p w14:paraId="1ACD33E8" w14:textId="7799ACDB" w:rsidR="00666988" w:rsidRPr="00666988" w:rsidRDefault="00666988" w:rsidP="00666988">
            <w:pPr>
              <w:pStyle w:val="Prrafodelista"/>
              <w:numPr>
                <w:ilvl w:val="0"/>
                <w:numId w:val="40"/>
              </w:numPr>
              <w:spacing w:before="0" w:after="0" w:line="276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Oficio para Inspección Interna.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3E9" w14:textId="66323D64" w:rsidR="007B7A08" w:rsidRDefault="00706BF7" w:rsidP="007B7A08">
            <w:pPr>
              <w:spacing w:line="276" w:lineRule="auto"/>
              <w:rPr>
                <w:rFonts w:ascii="Calibri" w:hAnsi="Calibri" w:cs="Calibri"/>
                <w:color w:val="000000"/>
                <w:szCs w:val="20"/>
              </w:rPr>
            </w:pPr>
            <w:r w:rsidRPr="00706BF7">
              <w:rPr>
                <w:rFonts w:asciiTheme="minorHAnsi" w:hAnsiTheme="minorHAnsi" w:cstheme="minorHAnsi"/>
                <w:szCs w:val="20"/>
                <w:lang w:eastAsia="es-MX"/>
              </w:rPr>
              <w:t>El sistema permitirá al usuario modificar la plantilla del Oficio de Distribución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33EA" w14:textId="6EF5D4B4" w:rsidR="007B7A08" w:rsidRPr="00661154" w:rsidRDefault="00706BF7" w:rsidP="007B7A08">
            <w:pPr>
              <w:spacing w:line="276" w:lineRule="auto"/>
              <w:jc w:val="left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3012 - </w:t>
            </w:r>
            <w:r w:rsidRPr="00706BF7">
              <w:rPr>
                <w:rFonts w:asciiTheme="minorHAnsi" w:hAnsiTheme="minorHAnsi" w:cstheme="minorHAnsi"/>
                <w:szCs w:val="20"/>
                <w:lang w:eastAsia="es-MX"/>
              </w:rPr>
              <w:t>Modificar Plantilla Oficio Distribución</w:t>
            </w:r>
          </w:p>
        </w:tc>
      </w:tr>
    </w:tbl>
    <w:p w14:paraId="1ACD33FB" w14:textId="036D0414"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6"/>
      <w:bookmarkStart w:id="32" w:name="_Toc289774376"/>
      <w:bookmarkStart w:id="33" w:name="_Toc126991049"/>
      <w:bookmarkStart w:id="34" w:name="_Toc483324341"/>
      <w:bookmarkStart w:id="35" w:name="_Toc488313464"/>
      <w:bookmarkStart w:id="36" w:name="_Toc289774377"/>
      <w:r w:rsidRPr="00AD37DD">
        <w:rPr>
          <w:rFonts w:asciiTheme="minorHAnsi" w:hAnsiTheme="minorHAnsi" w:cstheme="minorHAnsi"/>
          <w:sz w:val="20"/>
        </w:rPr>
        <w:lastRenderedPageBreak/>
        <w:t>Diagrama de la Funcionalidad del Sistema</w:t>
      </w:r>
      <w:bookmarkEnd w:id="31"/>
      <w:bookmarkEnd w:id="32"/>
      <w:bookmarkEnd w:id="33"/>
      <w:bookmarkEnd w:id="34"/>
      <w:bookmarkEnd w:id="35"/>
    </w:p>
    <w:p w14:paraId="1ACD33FE" w14:textId="54DD37DB" w:rsidR="009F022D" w:rsidRDefault="00B565EF" w:rsidP="00511027">
      <w:r w:rsidRPr="00511027">
        <w:rPr>
          <w:noProof/>
          <w:lang w:val="es-MX" w:eastAsia="es-MX"/>
        </w:rPr>
        <w:drawing>
          <wp:inline distT="0" distB="0" distL="0" distR="0" wp14:anchorId="0EC88F63" wp14:editId="257DC88E">
            <wp:extent cx="6067425" cy="30289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tilla de Oficio CU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1" r="4211" b="9914"/>
                    <a:stretch/>
                  </pic:blipFill>
                  <pic:spPr bwMode="auto">
                    <a:xfrm>
                      <a:off x="0" y="0"/>
                      <a:ext cx="6066817" cy="3028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7" w:name="_Toc371934667"/>
    </w:p>
    <w:p w14:paraId="1ACD33FF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8" w:name="_Toc483324342"/>
      <w:bookmarkStart w:id="39" w:name="_Toc488313465"/>
      <w:r w:rsidRPr="00AD37DD">
        <w:rPr>
          <w:rFonts w:asciiTheme="minorHAnsi" w:hAnsiTheme="minorHAnsi" w:cstheme="minorHAnsi"/>
          <w:sz w:val="20"/>
        </w:rPr>
        <w:t>Actores Involucrados</w:t>
      </w:r>
      <w:bookmarkEnd w:id="37"/>
      <w:bookmarkEnd w:id="38"/>
      <w:bookmarkEnd w:id="3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"/>
        <w:gridCol w:w="3261"/>
        <w:gridCol w:w="5687"/>
      </w:tblGrid>
      <w:tr w:rsidR="00D16B4F" w:rsidRPr="00AD37DD" w14:paraId="1ACD3403" w14:textId="77777777" w:rsidTr="006C3FF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CD3400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CD3401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CD3402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CF6856" w:rsidRPr="00AD37DD" w14:paraId="1ACD3407" w14:textId="77777777" w:rsidTr="006C3FF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404" w14:textId="77777777" w:rsidR="00CF6856" w:rsidRPr="006C3FFA" w:rsidRDefault="00CF6856" w:rsidP="00E95311">
            <w:pPr>
              <w:pStyle w:val="Prrafodelista"/>
              <w:numPr>
                <w:ilvl w:val="0"/>
                <w:numId w:val="4"/>
              </w:numPr>
              <w:ind w:left="633"/>
              <w:jc w:val="center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405" w14:textId="45B4B8FB" w:rsidR="00CF6856" w:rsidRPr="006C3FFA" w:rsidRDefault="006C3FFA" w:rsidP="00BE73C4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6C3FFA">
              <w:rPr>
                <w:rFonts w:asciiTheme="minorHAnsi" w:hAnsiTheme="minorHAnsi" w:cstheme="minorHAnsi"/>
                <w:szCs w:val="20"/>
              </w:rPr>
              <w:t xml:space="preserve">Usuario </w:t>
            </w:r>
            <w:r w:rsidR="00D6474E" w:rsidRPr="00D6474E">
              <w:rPr>
                <w:rFonts w:asciiTheme="minorHAnsi" w:hAnsiTheme="minorHAnsi" w:cstheme="minorHAnsi"/>
                <w:szCs w:val="20"/>
              </w:rPr>
              <w:t>DGAJ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FDAC7" w14:textId="67A97A83" w:rsidR="00511027" w:rsidRDefault="00511027" w:rsidP="0051102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Actor perteneciente a la Dirección General de Asuntos Jurídicos, encargado de modificar la plantilla de Oficio de distribución.</w:t>
            </w:r>
          </w:p>
          <w:p w14:paraId="1ACD3406" w14:textId="5A67E66A" w:rsidR="00CF6856" w:rsidRPr="006C3FFA" w:rsidRDefault="00511027" w:rsidP="00511027">
            <w:pPr>
              <w:rPr>
                <w:rFonts w:asciiTheme="minorHAnsi" w:hAnsiTheme="minorHAnsi"/>
              </w:rPr>
            </w:pPr>
            <w:r w:rsidRPr="00696A95">
              <w:rPr>
                <w:rFonts w:asciiTheme="minorHAnsi" w:hAnsiTheme="minorHAnsi" w:cstheme="minorHAnsi"/>
                <w:b/>
              </w:rPr>
              <w:t>Nota</w:t>
            </w:r>
            <w:r>
              <w:rPr>
                <w:rFonts w:asciiTheme="minorHAnsi" w:hAnsiTheme="minorHAnsi" w:cstheme="minorHAnsi"/>
              </w:rPr>
              <w:t>: Los roles de los usuarios de la DGAJ se encuentran descritos en el documento del diagrama conceptual de solución tecnológica.</w:t>
            </w:r>
          </w:p>
        </w:tc>
      </w:tr>
    </w:tbl>
    <w:p w14:paraId="1ACD3408" w14:textId="77777777" w:rsidR="009B727A" w:rsidRDefault="009B727A" w:rsidP="00511027">
      <w:bookmarkStart w:id="40" w:name="_Toc371934668"/>
    </w:p>
    <w:p w14:paraId="1ACD3409" w14:textId="77777777" w:rsidR="009B727A" w:rsidRDefault="009B727A" w:rsidP="009B727A"/>
    <w:p w14:paraId="1ACD340A" w14:textId="77777777" w:rsidR="00D0158B" w:rsidRDefault="00D16B4F" w:rsidP="00D0158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41" w:name="_Toc483324343"/>
      <w:bookmarkStart w:id="42" w:name="_Toc488313466"/>
      <w:r w:rsidRPr="00AD37DD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6"/>
      <w:bookmarkEnd w:id="40"/>
      <w:bookmarkEnd w:id="41"/>
      <w:bookmarkEnd w:id="42"/>
    </w:p>
    <w:p w14:paraId="1ACD340B" w14:textId="39428BEA" w:rsidR="00661154" w:rsidRDefault="002627B4" w:rsidP="0017606A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48FE52D8" wp14:editId="686AA093">
            <wp:extent cx="4428877" cy="6823316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tilla de Oficio DA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3" b="2839"/>
                    <a:stretch/>
                  </pic:blipFill>
                  <pic:spPr bwMode="auto">
                    <a:xfrm>
                      <a:off x="0" y="0"/>
                      <a:ext cx="4432479" cy="682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D340C" w14:textId="77777777" w:rsidR="00D16B4F" w:rsidRPr="00AD37DD" w:rsidRDefault="00D16B4F" w:rsidP="007E339C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after="0" w:line="276" w:lineRule="auto"/>
        <w:jc w:val="left"/>
        <w:rPr>
          <w:rFonts w:asciiTheme="minorHAnsi" w:hAnsiTheme="minorHAnsi" w:cstheme="minorHAnsi"/>
          <w:sz w:val="20"/>
        </w:rPr>
      </w:pPr>
      <w:bookmarkStart w:id="43" w:name="_Toc228339738"/>
      <w:bookmarkStart w:id="44" w:name="_Toc182735726"/>
      <w:bookmarkStart w:id="45" w:name="_Toc371934669"/>
      <w:bookmarkStart w:id="46" w:name="_Toc483324344"/>
      <w:bookmarkStart w:id="47" w:name="_Toc488313467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43"/>
      <w:bookmarkEnd w:id="44"/>
      <w:bookmarkEnd w:id="45"/>
      <w:bookmarkEnd w:id="46"/>
      <w:bookmarkEnd w:id="47"/>
    </w:p>
    <w:p w14:paraId="1ACD340D" w14:textId="77777777" w:rsidR="00455180" w:rsidRPr="00315381" w:rsidRDefault="00455180" w:rsidP="007E339C">
      <w:pPr>
        <w:spacing w:after="0" w:line="276" w:lineRule="auto"/>
        <w:ind w:left="360"/>
        <w:rPr>
          <w:rFonts w:asciiTheme="minorHAnsi" w:hAnsiTheme="minorHAnsi" w:cstheme="minorHAnsi"/>
          <w:szCs w:val="20"/>
        </w:rPr>
      </w:pPr>
      <w:bookmarkStart w:id="48" w:name="_Toc427934378"/>
      <w:bookmarkStart w:id="49" w:name="_Toc427941333"/>
      <w:bookmarkStart w:id="50" w:name="_Toc428182528"/>
      <w:bookmarkStart w:id="51" w:name="_Toc429062442"/>
      <w:bookmarkStart w:id="52" w:name="_Toc371934672"/>
      <w:bookmarkStart w:id="53" w:name="_Toc289774375"/>
      <w:bookmarkStart w:id="54" w:name="_Toc126991048"/>
      <w:r w:rsidRPr="00315381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48"/>
      <w:bookmarkEnd w:id="49"/>
      <w:bookmarkEnd w:id="50"/>
      <w:bookmarkEnd w:id="51"/>
    </w:p>
    <w:p w14:paraId="1ACD340E" w14:textId="77777777" w:rsidR="00455180" w:rsidRPr="00AD37DD" w:rsidRDefault="00B64CF7" w:rsidP="0091671F">
      <w:pPr>
        <w:pStyle w:val="EstiloTtulo1Antes6ptoDespus3ptoInterlineadoMn"/>
        <w:numPr>
          <w:ilvl w:val="1"/>
          <w:numId w:val="2"/>
        </w:numPr>
        <w:spacing w:after="0" w:line="240" w:lineRule="auto"/>
        <w:rPr>
          <w:rFonts w:asciiTheme="minorHAnsi" w:hAnsiTheme="minorHAnsi" w:cstheme="minorHAnsi"/>
          <w:sz w:val="20"/>
        </w:rPr>
      </w:pPr>
      <w:bookmarkStart w:id="55" w:name="_Toc483324345"/>
      <w:bookmarkStart w:id="56" w:name="_Toc488313468"/>
      <w:r>
        <w:rPr>
          <w:rFonts w:asciiTheme="minorHAnsi" w:hAnsiTheme="minorHAnsi" w:cstheme="minorHAnsi"/>
          <w:sz w:val="20"/>
        </w:rPr>
        <w:t xml:space="preserve">&lt;Precondición 1&gt; </w:t>
      </w:r>
      <w:r w:rsidR="00315381">
        <w:rPr>
          <w:rFonts w:asciiTheme="minorHAnsi" w:hAnsiTheme="minorHAnsi" w:cstheme="minorHAnsi"/>
          <w:sz w:val="20"/>
        </w:rPr>
        <w:t>Usuario y Contraseña Válidos</w:t>
      </w:r>
      <w:bookmarkEnd w:id="55"/>
      <w:bookmarkEnd w:id="56"/>
    </w:p>
    <w:p w14:paraId="1ACD340F" w14:textId="7F913C97" w:rsidR="00F87ACF" w:rsidRPr="00A16D6A" w:rsidRDefault="00315381" w:rsidP="0091671F">
      <w:pPr>
        <w:spacing w:line="240" w:lineRule="auto"/>
        <w:ind w:left="792"/>
        <w:rPr>
          <w:rFonts w:asciiTheme="minorHAnsi" w:hAnsiTheme="minorHAnsi"/>
        </w:rPr>
      </w:pPr>
      <w:r w:rsidRPr="00A16D6A">
        <w:rPr>
          <w:rFonts w:asciiTheme="minorHAnsi" w:hAnsiTheme="minorHAnsi"/>
        </w:rPr>
        <w:t>El usuario</w:t>
      </w:r>
      <w:r w:rsidR="0047580A">
        <w:rPr>
          <w:rFonts w:asciiTheme="minorHAnsi" w:hAnsiTheme="minorHAnsi"/>
        </w:rPr>
        <w:t xml:space="preserve"> de la </w:t>
      </w:r>
      <w:r w:rsidR="00294A8F">
        <w:rPr>
          <w:rFonts w:asciiTheme="minorHAnsi" w:hAnsiTheme="minorHAnsi"/>
        </w:rPr>
        <w:t>DGAJ</w:t>
      </w:r>
      <w:r w:rsidR="00294A8F" w:rsidRPr="00A16D6A">
        <w:rPr>
          <w:rFonts w:asciiTheme="minorHAnsi" w:hAnsiTheme="minorHAnsi"/>
        </w:rPr>
        <w:t xml:space="preserve"> </w:t>
      </w:r>
      <w:r w:rsidR="00294A8F" w:rsidRPr="00294A8F">
        <w:rPr>
          <w:rFonts w:asciiTheme="minorHAnsi" w:hAnsiTheme="minorHAnsi"/>
        </w:rPr>
        <w:t>debe contar con un nombre de usuario y contraseña válidos.</w:t>
      </w:r>
    </w:p>
    <w:p w14:paraId="1ACD3410" w14:textId="77777777" w:rsidR="00455180" w:rsidRPr="00AD37DD" w:rsidRDefault="00D00A7E" w:rsidP="0091671F">
      <w:pPr>
        <w:pStyle w:val="EstiloTtulo1Antes6ptoDespus3ptoInterlineadoMn"/>
        <w:numPr>
          <w:ilvl w:val="1"/>
          <w:numId w:val="2"/>
        </w:numPr>
        <w:spacing w:after="0" w:line="240" w:lineRule="auto"/>
        <w:rPr>
          <w:rFonts w:asciiTheme="minorHAnsi" w:hAnsiTheme="minorHAnsi" w:cstheme="minorHAnsi"/>
          <w:sz w:val="20"/>
        </w:rPr>
      </w:pPr>
      <w:bookmarkStart w:id="57" w:name="_Toc483324346"/>
      <w:bookmarkStart w:id="58" w:name="_Toc488313469"/>
      <w:r>
        <w:rPr>
          <w:rFonts w:asciiTheme="minorHAnsi" w:hAnsiTheme="minorHAnsi" w:cstheme="minorHAnsi"/>
          <w:sz w:val="20"/>
        </w:rPr>
        <w:t xml:space="preserve">&lt;Precondición 2&gt; </w:t>
      </w:r>
      <w:r w:rsidR="00F87ACF">
        <w:rPr>
          <w:rFonts w:asciiTheme="minorHAnsi" w:hAnsiTheme="minorHAnsi" w:cstheme="minorHAnsi"/>
          <w:sz w:val="20"/>
        </w:rPr>
        <w:t>Permisos</w:t>
      </w:r>
      <w:bookmarkEnd w:id="57"/>
      <w:bookmarkEnd w:id="58"/>
      <w:r w:rsidR="00F87ACF">
        <w:rPr>
          <w:rFonts w:asciiTheme="minorHAnsi" w:hAnsiTheme="minorHAnsi" w:cstheme="minorHAnsi"/>
          <w:sz w:val="20"/>
        </w:rPr>
        <w:t xml:space="preserve"> </w:t>
      </w:r>
    </w:p>
    <w:p w14:paraId="1ACD3411" w14:textId="228CAF56" w:rsidR="00F87ACF" w:rsidRDefault="00F87ACF" w:rsidP="0091671F">
      <w:pPr>
        <w:spacing w:after="0" w:line="240" w:lineRule="auto"/>
        <w:ind w:left="792"/>
        <w:rPr>
          <w:rFonts w:asciiTheme="minorHAnsi" w:hAnsiTheme="minorHAnsi"/>
        </w:rPr>
      </w:pPr>
      <w:r w:rsidRPr="0034772D">
        <w:rPr>
          <w:rFonts w:asciiTheme="minorHAnsi" w:hAnsiTheme="minorHAnsi"/>
        </w:rPr>
        <w:t>El usuario</w:t>
      </w:r>
      <w:r w:rsidR="0047580A">
        <w:rPr>
          <w:rFonts w:asciiTheme="minorHAnsi" w:hAnsiTheme="minorHAnsi"/>
        </w:rPr>
        <w:t xml:space="preserve"> de la </w:t>
      </w:r>
      <w:r w:rsidR="00294A8F">
        <w:rPr>
          <w:rFonts w:asciiTheme="minorHAnsi" w:hAnsiTheme="minorHAnsi"/>
        </w:rPr>
        <w:t>DGAJ</w:t>
      </w:r>
      <w:r w:rsidR="00294A8F" w:rsidDel="00294A8F">
        <w:rPr>
          <w:rFonts w:asciiTheme="minorHAnsi" w:hAnsiTheme="minorHAnsi"/>
        </w:rPr>
        <w:t xml:space="preserve"> </w:t>
      </w:r>
      <w:r w:rsidRPr="0034772D">
        <w:rPr>
          <w:rFonts w:asciiTheme="minorHAnsi" w:hAnsiTheme="minorHAnsi"/>
        </w:rPr>
        <w:t>debe contar con los permisos</w:t>
      </w:r>
      <w:r w:rsidR="0047580A">
        <w:rPr>
          <w:rFonts w:asciiTheme="minorHAnsi" w:hAnsiTheme="minorHAnsi"/>
        </w:rPr>
        <w:t xml:space="preserve"> </w:t>
      </w:r>
      <w:r w:rsidRPr="0034772D">
        <w:rPr>
          <w:rFonts w:asciiTheme="minorHAnsi" w:hAnsiTheme="minorHAnsi"/>
        </w:rPr>
        <w:t xml:space="preserve">para </w:t>
      </w:r>
      <w:r w:rsidR="00EF2AE1">
        <w:rPr>
          <w:rFonts w:asciiTheme="minorHAnsi" w:hAnsiTheme="minorHAnsi"/>
        </w:rPr>
        <w:t xml:space="preserve">modificar la plantilla de </w:t>
      </w:r>
      <w:r w:rsidR="00294A8F">
        <w:rPr>
          <w:rFonts w:asciiTheme="minorHAnsi" w:hAnsiTheme="minorHAnsi"/>
        </w:rPr>
        <w:t>Oficio de distribución</w:t>
      </w:r>
      <w:r w:rsidR="00951FFC">
        <w:rPr>
          <w:rFonts w:asciiTheme="minorHAnsi" w:hAnsiTheme="minorHAnsi"/>
        </w:rPr>
        <w:t xml:space="preserve"> de acuerdo al rol</w:t>
      </w:r>
      <w:r>
        <w:rPr>
          <w:rFonts w:asciiTheme="minorHAnsi" w:hAnsiTheme="minorHAnsi"/>
        </w:rPr>
        <w:t>.</w:t>
      </w:r>
    </w:p>
    <w:p w14:paraId="75DE6F70" w14:textId="798EE3A2" w:rsidR="0047580A" w:rsidRDefault="0047580A" w:rsidP="00B35F0C">
      <w:pPr>
        <w:pStyle w:val="EstiloTtulo1Antes6ptoDespus3ptoInterlineadoMn"/>
        <w:numPr>
          <w:ilvl w:val="1"/>
          <w:numId w:val="2"/>
        </w:numPr>
        <w:spacing w:after="0" w:line="240" w:lineRule="auto"/>
        <w:rPr>
          <w:rFonts w:asciiTheme="minorHAnsi" w:hAnsiTheme="minorHAnsi" w:cstheme="minorHAnsi"/>
          <w:sz w:val="20"/>
        </w:rPr>
      </w:pPr>
      <w:bookmarkStart w:id="59" w:name="_Toc484722841"/>
      <w:bookmarkStart w:id="60" w:name="_Toc488313470"/>
      <w:r>
        <w:rPr>
          <w:rFonts w:asciiTheme="minorHAnsi" w:hAnsiTheme="minorHAnsi" w:cstheme="minorHAnsi"/>
          <w:sz w:val="20"/>
        </w:rPr>
        <w:t>&lt;Precondición 3&gt; Autenticación</w:t>
      </w:r>
      <w:bookmarkEnd w:id="59"/>
      <w:bookmarkEnd w:id="60"/>
    </w:p>
    <w:p w14:paraId="716622EE" w14:textId="1F9F80EC" w:rsidR="0047580A" w:rsidRPr="00FB204B" w:rsidRDefault="0047580A" w:rsidP="002654B7">
      <w:pPr>
        <w:spacing w:after="0" w:line="240" w:lineRule="auto"/>
        <w:ind w:left="792"/>
        <w:rPr>
          <w:rFonts w:asciiTheme="minorHAnsi" w:hAnsiTheme="minorHAnsi"/>
        </w:rPr>
      </w:pPr>
      <w:r w:rsidRPr="00FB204B">
        <w:rPr>
          <w:rFonts w:asciiTheme="minorHAnsi" w:hAnsiTheme="minorHAnsi"/>
        </w:rPr>
        <w:t xml:space="preserve">El usuario de la </w:t>
      </w:r>
      <w:r w:rsidR="00294A8F">
        <w:rPr>
          <w:rFonts w:asciiTheme="minorHAnsi" w:hAnsiTheme="minorHAnsi"/>
        </w:rPr>
        <w:t>DGAJ</w:t>
      </w:r>
      <w:r w:rsidR="00294A8F" w:rsidRPr="00FB204B" w:rsidDel="00294A8F">
        <w:rPr>
          <w:rFonts w:asciiTheme="minorHAnsi" w:hAnsiTheme="minorHAnsi"/>
        </w:rPr>
        <w:t xml:space="preserve"> </w:t>
      </w:r>
      <w:r w:rsidRPr="00FB204B">
        <w:rPr>
          <w:rFonts w:asciiTheme="minorHAnsi" w:hAnsiTheme="minorHAnsi"/>
        </w:rPr>
        <w:t>debe estar autenticado dentro del sistema.</w:t>
      </w:r>
    </w:p>
    <w:p w14:paraId="1ACD3412" w14:textId="06C6C1D4" w:rsidR="00CF6856" w:rsidRPr="0033216F" w:rsidRDefault="0047580A" w:rsidP="0091671F">
      <w:pPr>
        <w:pStyle w:val="EstiloTtulo1Antes6ptoDespus3ptoInterlineadoMn"/>
        <w:numPr>
          <w:ilvl w:val="1"/>
          <w:numId w:val="2"/>
        </w:numPr>
        <w:spacing w:after="0" w:line="240" w:lineRule="auto"/>
        <w:rPr>
          <w:rFonts w:asciiTheme="minorHAnsi" w:hAnsiTheme="minorHAnsi" w:cstheme="minorHAnsi"/>
          <w:sz w:val="20"/>
        </w:rPr>
      </w:pPr>
      <w:bookmarkStart w:id="61" w:name="_Toc483324347"/>
      <w:bookmarkStart w:id="62" w:name="_Toc488313471"/>
      <w:r>
        <w:rPr>
          <w:rFonts w:asciiTheme="minorHAnsi" w:hAnsiTheme="minorHAnsi" w:cstheme="minorHAnsi"/>
          <w:sz w:val="20"/>
        </w:rPr>
        <w:t>&lt;Precondición 4</w:t>
      </w:r>
      <w:r w:rsidR="00D00A7E">
        <w:rPr>
          <w:rFonts w:asciiTheme="minorHAnsi" w:hAnsiTheme="minorHAnsi" w:cstheme="minorHAnsi"/>
          <w:sz w:val="20"/>
        </w:rPr>
        <w:t xml:space="preserve">&gt; </w:t>
      </w:r>
      <w:r w:rsidR="00F87ACF">
        <w:rPr>
          <w:rFonts w:asciiTheme="minorHAnsi" w:hAnsiTheme="minorHAnsi" w:cstheme="minorHAnsi"/>
          <w:sz w:val="20"/>
        </w:rPr>
        <w:t xml:space="preserve">Carga Previa de </w:t>
      </w:r>
      <w:bookmarkEnd w:id="61"/>
      <w:r w:rsidR="00EF2AE1">
        <w:rPr>
          <w:rFonts w:asciiTheme="minorHAnsi" w:hAnsiTheme="minorHAnsi" w:cstheme="minorHAnsi"/>
          <w:sz w:val="20"/>
        </w:rPr>
        <w:t>Plantilla</w:t>
      </w:r>
      <w:bookmarkEnd w:id="62"/>
    </w:p>
    <w:p w14:paraId="1ACD341D" w14:textId="36929659" w:rsidR="004D1B46" w:rsidRDefault="00F87ACF" w:rsidP="0091671F">
      <w:pPr>
        <w:spacing w:after="0" w:line="240" w:lineRule="auto"/>
        <w:ind w:left="79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 debe contar con la carga </w:t>
      </w:r>
      <w:r w:rsidR="00EF2AE1">
        <w:rPr>
          <w:rFonts w:asciiTheme="minorHAnsi" w:hAnsiTheme="minorHAnsi"/>
        </w:rPr>
        <w:t xml:space="preserve">inicial de la plantilla de </w:t>
      </w:r>
      <w:r w:rsidR="00294A8F">
        <w:rPr>
          <w:rFonts w:asciiTheme="minorHAnsi" w:hAnsiTheme="minorHAnsi"/>
        </w:rPr>
        <w:t>Oficio de distribución</w:t>
      </w:r>
      <w:r w:rsidR="00EF2AE1">
        <w:rPr>
          <w:rFonts w:asciiTheme="minorHAnsi" w:hAnsiTheme="minorHAnsi"/>
        </w:rPr>
        <w:t>.</w:t>
      </w:r>
    </w:p>
    <w:p w14:paraId="1ACD341E" w14:textId="77777777"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3" w:name="_Toc483324349"/>
      <w:bookmarkStart w:id="64" w:name="_Toc488313472"/>
      <w:r w:rsidRPr="00AD37DD">
        <w:rPr>
          <w:rFonts w:asciiTheme="minorHAnsi" w:hAnsiTheme="minorHAnsi" w:cstheme="minorHAnsi"/>
          <w:sz w:val="20"/>
        </w:rPr>
        <w:t>Flujo de Eventos</w:t>
      </w:r>
      <w:bookmarkEnd w:id="52"/>
      <w:bookmarkEnd w:id="53"/>
      <w:bookmarkEnd w:id="54"/>
      <w:bookmarkEnd w:id="63"/>
      <w:bookmarkEnd w:id="64"/>
    </w:p>
    <w:p w14:paraId="1ACD341F" w14:textId="77777777" w:rsidR="00D16B4F" w:rsidRPr="00AD37DD" w:rsidRDefault="00D16B4F" w:rsidP="00F511D3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line="480" w:lineRule="auto"/>
        <w:jc w:val="left"/>
        <w:rPr>
          <w:rFonts w:asciiTheme="minorHAnsi" w:hAnsiTheme="minorHAnsi" w:cstheme="minorHAnsi"/>
          <w:sz w:val="20"/>
        </w:rPr>
      </w:pPr>
      <w:bookmarkStart w:id="65" w:name="_Toc371934673"/>
      <w:bookmarkStart w:id="66" w:name="_Toc289774378"/>
      <w:bookmarkStart w:id="67" w:name="_Toc126991050"/>
      <w:bookmarkStart w:id="68" w:name="_Toc483324350"/>
      <w:bookmarkStart w:id="69" w:name="_Toc488313473"/>
      <w:r w:rsidRPr="00AD37DD">
        <w:rPr>
          <w:rFonts w:asciiTheme="minorHAnsi" w:hAnsiTheme="minorHAnsi" w:cstheme="minorHAnsi"/>
          <w:sz w:val="20"/>
        </w:rPr>
        <w:t>Flujo Básico</w:t>
      </w:r>
      <w:bookmarkEnd w:id="65"/>
      <w:bookmarkEnd w:id="66"/>
      <w:bookmarkEnd w:id="67"/>
      <w:bookmarkEnd w:id="68"/>
      <w:bookmarkEnd w:id="69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547055" w:rsidRPr="00E4155A" w14:paraId="1ACD3423" w14:textId="77777777" w:rsidTr="00C648E3">
        <w:trPr>
          <w:trHeight w:val="441"/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ACD3420" w14:textId="77777777" w:rsidR="00F45316" w:rsidRPr="00F12DBD" w:rsidRDefault="00F45316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bookmarkStart w:id="70" w:name="_Toc371934674"/>
            <w:bookmarkStart w:id="71" w:name="_Toc228339743"/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  <w:vAlign w:val="center"/>
          </w:tcPr>
          <w:p w14:paraId="1ACD3421" w14:textId="77777777" w:rsidR="00F45316" w:rsidRPr="00F12DBD" w:rsidRDefault="00F45316" w:rsidP="00D54ED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  <w:vAlign w:val="center"/>
          </w:tcPr>
          <w:p w14:paraId="1ACD3422" w14:textId="77777777" w:rsidR="00F45316" w:rsidRPr="00F12DBD" w:rsidRDefault="00F45316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547055" w:rsidRPr="00E4155A" w14:paraId="1ACD3428" w14:textId="77777777" w:rsidTr="008F55DA">
        <w:trPr>
          <w:trHeight w:val="68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24" w14:textId="77777777" w:rsidR="00F45316" w:rsidRPr="00E4155A" w:rsidRDefault="00F45316" w:rsidP="00815923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  <w:bookmarkStart w:id="72" w:name="P1"/>
            <w:bookmarkEnd w:id="72"/>
          </w:p>
        </w:tc>
        <w:tc>
          <w:tcPr>
            <w:tcW w:w="951" w:type="pct"/>
            <w:shd w:val="clear" w:color="auto" w:fill="auto"/>
            <w:vAlign w:val="center"/>
          </w:tcPr>
          <w:p w14:paraId="1ACD3426" w14:textId="63B4ACC1" w:rsidR="00F45316" w:rsidRPr="00D54EDF" w:rsidRDefault="00D54EDF" w:rsidP="00D54EDF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de la </w:t>
            </w:r>
            <w:r w:rsidR="002316D8">
              <w:rPr>
                <w:rFonts w:asciiTheme="minorHAnsi" w:hAnsiTheme="minorHAnsi"/>
              </w:rPr>
              <w:t>DGAJ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ACD3427" w14:textId="42145F86" w:rsidR="00F45316" w:rsidRPr="00E4155A" w:rsidRDefault="002316D8">
            <w:pPr>
              <w:keepLines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Selecciona </w:t>
            </w:r>
            <w:r w:rsidR="004C1542">
              <w:rPr>
                <w:rFonts w:asciiTheme="minorHAnsi" w:hAnsiTheme="minorHAnsi" w:cstheme="minorHAnsi"/>
                <w:bCs/>
                <w:szCs w:val="20"/>
              </w:rPr>
              <w:t xml:space="preserve"> “</w:t>
            </w:r>
            <w:r>
              <w:rPr>
                <w:rFonts w:asciiTheme="minorHAnsi" w:hAnsiTheme="minorHAnsi" w:cstheme="minorHAnsi"/>
                <w:bCs/>
                <w:szCs w:val="20"/>
              </w:rPr>
              <w:t>Modificar Plantilla Oficio de Distribución</w:t>
            </w:r>
            <w:r w:rsidR="004C1542">
              <w:rPr>
                <w:rFonts w:asciiTheme="minorHAnsi" w:hAnsiTheme="minorHAnsi" w:cstheme="minorHAnsi"/>
                <w:bCs/>
                <w:szCs w:val="20"/>
              </w:rPr>
              <w:t>”.</w:t>
            </w:r>
          </w:p>
        </w:tc>
      </w:tr>
      <w:tr w:rsidR="00547055" w:rsidRPr="00E4155A" w14:paraId="1ACD343B" w14:textId="77777777" w:rsidTr="00F511D3">
        <w:trPr>
          <w:trHeight w:val="1078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29" w14:textId="77777777" w:rsidR="00F45316" w:rsidRPr="00E4155A" w:rsidRDefault="00F45316" w:rsidP="00815923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  <w:bookmarkStart w:id="73" w:name="P2"/>
            <w:bookmarkEnd w:id="73"/>
          </w:p>
        </w:tc>
        <w:tc>
          <w:tcPr>
            <w:tcW w:w="951" w:type="pct"/>
            <w:shd w:val="clear" w:color="auto" w:fill="auto"/>
            <w:vAlign w:val="center"/>
          </w:tcPr>
          <w:p w14:paraId="1ACD342A" w14:textId="2CC3D7A3" w:rsidR="00F45316" w:rsidRPr="00E4155A" w:rsidRDefault="00781D23" w:rsidP="00D54EDF">
            <w:pPr>
              <w:keepLines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CONEC</w:t>
            </w:r>
            <w:r w:rsidR="00551BCA">
              <w:rPr>
                <w:rFonts w:asciiTheme="minorHAnsi" w:hAnsiTheme="minorHAnsi" w:cs="Calibri"/>
                <w:bCs/>
                <w:szCs w:val="20"/>
              </w:rPr>
              <w:t xml:space="preserve"> </w:t>
            </w:r>
            <w:r>
              <w:rPr>
                <w:rFonts w:asciiTheme="minorHAnsi" w:hAnsiTheme="minorHAnsi" w:cs="Calibri"/>
                <w:bCs/>
                <w:szCs w:val="20"/>
              </w:rPr>
              <w:t>II</w:t>
            </w:r>
            <w:r w:rsidR="00D54EDF">
              <w:rPr>
                <w:rFonts w:asciiTheme="minorHAnsi" w:hAnsiTheme="minorHAnsi" w:cs="Calibri"/>
                <w:bCs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5A970CF4" w14:textId="3F1F1FDA" w:rsidR="001F1208" w:rsidRPr="001F1208" w:rsidRDefault="001F1208" w:rsidP="001F1208">
            <w:pPr>
              <w:keepLines/>
              <w:rPr>
                <w:rFonts w:ascii="Calibri" w:hAnsi="Calibri" w:cs="Calibri"/>
                <w:bCs/>
                <w:szCs w:val="20"/>
              </w:rPr>
            </w:pPr>
            <w:r w:rsidRPr="001F1208">
              <w:rPr>
                <w:rFonts w:ascii="Calibri" w:hAnsi="Calibri" w:cs="Calibri"/>
                <w:bCs/>
                <w:szCs w:val="20"/>
              </w:rPr>
              <w:t xml:space="preserve">Muestra plantilla de </w:t>
            </w:r>
            <w:r w:rsidR="00622811">
              <w:rPr>
                <w:rFonts w:ascii="Calibri" w:hAnsi="Calibri" w:cs="Calibri"/>
                <w:bCs/>
                <w:szCs w:val="20"/>
              </w:rPr>
              <w:t>Oficio Distribución</w:t>
            </w:r>
            <w:r w:rsidRPr="001F1208">
              <w:rPr>
                <w:rFonts w:ascii="Calibri" w:hAnsi="Calibri" w:cs="Calibri"/>
                <w:bCs/>
                <w:szCs w:val="20"/>
              </w:rPr>
              <w:t xml:space="preserve"> dividida por secciones editables: </w:t>
            </w:r>
          </w:p>
          <w:p w14:paraId="6FD8D5FD" w14:textId="262AC4C6" w:rsidR="001F1208" w:rsidRPr="00696A95" w:rsidRDefault="001F1208" w:rsidP="00037F70">
            <w:pPr>
              <w:pStyle w:val="Prrafodelista"/>
              <w:keepLines/>
              <w:numPr>
                <w:ilvl w:val="0"/>
                <w:numId w:val="14"/>
              </w:numPr>
              <w:rPr>
                <w:rFonts w:ascii="Calibri" w:hAnsi="Calibri" w:cs="Calibri"/>
                <w:bCs/>
                <w:szCs w:val="20"/>
              </w:rPr>
            </w:pPr>
            <w:r w:rsidRPr="00696A95">
              <w:rPr>
                <w:rFonts w:ascii="Calibri" w:hAnsi="Calibri" w:cs="Calibri"/>
                <w:bCs/>
                <w:szCs w:val="20"/>
              </w:rPr>
              <w:t>Editar Encabezado,</w:t>
            </w:r>
          </w:p>
          <w:p w14:paraId="6C963395" w14:textId="3464F252" w:rsidR="001F1208" w:rsidRDefault="001F1208" w:rsidP="00037F70">
            <w:pPr>
              <w:pStyle w:val="Prrafodelista"/>
              <w:keepLines/>
              <w:numPr>
                <w:ilvl w:val="0"/>
                <w:numId w:val="14"/>
              </w:numPr>
              <w:rPr>
                <w:rFonts w:ascii="Calibri" w:hAnsi="Calibri" w:cs="Calibri"/>
                <w:bCs/>
                <w:szCs w:val="20"/>
              </w:rPr>
            </w:pPr>
            <w:r w:rsidRPr="001F1208">
              <w:rPr>
                <w:rFonts w:ascii="Calibri" w:hAnsi="Calibri" w:cs="Calibri"/>
                <w:bCs/>
                <w:szCs w:val="20"/>
              </w:rPr>
              <w:t>Editar Sección I,</w:t>
            </w:r>
          </w:p>
          <w:p w14:paraId="423FCE25" w14:textId="5A6F2422" w:rsidR="001F1208" w:rsidRPr="00696A95" w:rsidRDefault="001F1208" w:rsidP="00037F70">
            <w:pPr>
              <w:pStyle w:val="Prrafodelista"/>
              <w:keepLines/>
              <w:numPr>
                <w:ilvl w:val="0"/>
                <w:numId w:val="14"/>
              </w:numPr>
              <w:rPr>
                <w:rFonts w:ascii="Calibri" w:hAnsi="Calibri" w:cs="Calibri"/>
                <w:bCs/>
                <w:szCs w:val="20"/>
              </w:rPr>
            </w:pPr>
            <w:r w:rsidRPr="001F1208">
              <w:rPr>
                <w:rFonts w:ascii="Calibri" w:hAnsi="Calibri" w:cs="Calibri"/>
                <w:bCs/>
                <w:szCs w:val="20"/>
              </w:rPr>
              <w:t xml:space="preserve">Editar Sección </w:t>
            </w:r>
            <w:r w:rsidR="004F680C">
              <w:rPr>
                <w:rFonts w:ascii="Calibri" w:hAnsi="Calibri" w:cs="Calibri"/>
                <w:bCs/>
                <w:szCs w:val="20"/>
              </w:rPr>
              <w:t>ll</w:t>
            </w:r>
            <w:r w:rsidRPr="001F1208">
              <w:rPr>
                <w:rFonts w:ascii="Calibri" w:hAnsi="Calibri" w:cs="Calibri"/>
                <w:bCs/>
                <w:szCs w:val="20"/>
              </w:rPr>
              <w:t>,</w:t>
            </w:r>
          </w:p>
          <w:p w14:paraId="5945D1E4" w14:textId="0D22EDF3" w:rsidR="001F1208" w:rsidRPr="001F1208" w:rsidRDefault="001F1208" w:rsidP="00037F70">
            <w:pPr>
              <w:pStyle w:val="Prrafodelista"/>
              <w:keepLines/>
              <w:numPr>
                <w:ilvl w:val="0"/>
                <w:numId w:val="14"/>
              </w:numPr>
              <w:rPr>
                <w:rFonts w:ascii="Calibri" w:hAnsi="Calibri" w:cs="Calibri"/>
                <w:bCs/>
                <w:szCs w:val="20"/>
              </w:rPr>
            </w:pPr>
            <w:r w:rsidRPr="001F1208">
              <w:rPr>
                <w:rFonts w:ascii="Calibri" w:hAnsi="Calibri" w:cs="Calibri"/>
                <w:bCs/>
                <w:szCs w:val="20"/>
              </w:rPr>
              <w:t>Editar Firmantes</w:t>
            </w:r>
            <w:r w:rsidR="004F680C">
              <w:rPr>
                <w:rFonts w:ascii="Calibri" w:hAnsi="Calibri" w:cs="Calibri"/>
                <w:bCs/>
                <w:szCs w:val="20"/>
              </w:rPr>
              <w:t xml:space="preserve"> y </w:t>
            </w:r>
            <w:proofErr w:type="spellStart"/>
            <w:r w:rsidR="004F680C">
              <w:rPr>
                <w:rFonts w:ascii="Calibri" w:hAnsi="Calibri" w:cs="Calibri"/>
                <w:bCs/>
                <w:szCs w:val="20"/>
              </w:rPr>
              <w:t>C.c.e.p</w:t>
            </w:r>
            <w:proofErr w:type="spellEnd"/>
            <w:r w:rsidR="004F680C">
              <w:rPr>
                <w:rFonts w:ascii="Calibri" w:hAnsi="Calibri" w:cs="Calibri"/>
                <w:bCs/>
                <w:szCs w:val="20"/>
              </w:rPr>
              <w:t>,</w:t>
            </w:r>
          </w:p>
          <w:p w14:paraId="6691EDEB" w14:textId="468175D5" w:rsidR="001F1208" w:rsidRPr="001F1208" w:rsidRDefault="001F1208" w:rsidP="00037F70">
            <w:pPr>
              <w:pStyle w:val="Prrafodelista"/>
              <w:keepLines/>
              <w:numPr>
                <w:ilvl w:val="0"/>
                <w:numId w:val="14"/>
              </w:numPr>
              <w:rPr>
                <w:rFonts w:ascii="Calibri" w:hAnsi="Calibri" w:cs="Calibri"/>
                <w:bCs/>
                <w:szCs w:val="20"/>
              </w:rPr>
            </w:pPr>
            <w:r w:rsidRPr="001F1208">
              <w:rPr>
                <w:rFonts w:ascii="Calibri" w:hAnsi="Calibri" w:cs="Calibri"/>
                <w:bCs/>
                <w:szCs w:val="20"/>
              </w:rPr>
              <w:t>Editar Pie de Página.</w:t>
            </w:r>
          </w:p>
          <w:p w14:paraId="07614543" w14:textId="77777777" w:rsidR="001F1208" w:rsidRPr="001F1208" w:rsidRDefault="001F1208" w:rsidP="001F1208">
            <w:pPr>
              <w:keepLines/>
              <w:rPr>
                <w:rFonts w:ascii="Calibri" w:hAnsi="Calibri" w:cs="Calibri"/>
                <w:bCs/>
                <w:szCs w:val="20"/>
              </w:rPr>
            </w:pPr>
            <w:r w:rsidRPr="001F1208">
              <w:rPr>
                <w:rFonts w:ascii="Calibri" w:hAnsi="Calibri" w:cs="Calibri"/>
                <w:bCs/>
                <w:szCs w:val="20"/>
              </w:rPr>
              <w:t>Además de la siguiente opción por sección:</w:t>
            </w:r>
          </w:p>
          <w:p w14:paraId="1ACD343A" w14:textId="5A3329DD" w:rsidR="009144F3" w:rsidRPr="009A0D8E" w:rsidRDefault="001F1208" w:rsidP="00037F70">
            <w:pPr>
              <w:pStyle w:val="Prrafodelista"/>
              <w:keepLines/>
              <w:numPr>
                <w:ilvl w:val="0"/>
                <w:numId w:val="1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    </w:t>
            </w:r>
            <w:r w:rsidRPr="001F1208">
              <w:rPr>
                <w:rFonts w:ascii="Calibri" w:hAnsi="Calibri" w:cs="Calibri"/>
                <w:bCs/>
                <w:szCs w:val="20"/>
              </w:rPr>
              <w:t>“Vista Previa”</w:t>
            </w:r>
          </w:p>
        </w:tc>
      </w:tr>
      <w:tr w:rsidR="00547055" w:rsidRPr="00E4155A" w14:paraId="1ACD3445" w14:textId="77777777" w:rsidTr="0091671F">
        <w:trPr>
          <w:trHeight w:val="1668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3C" w14:textId="5E1C3B55" w:rsidR="00F45316" w:rsidRPr="00E4155A" w:rsidRDefault="00F45316" w:rsidP="00815923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  <w:bookmarkStart w:id="74" w:name="P3"/>
            <w:bookmarkEnd w:id="74"/>
          </w:p>
        </w:tc>
        <w:tc>
          <w:tcPr>
            <w:tcW w:w="951" w:type="pct"/>
            <w:shd w:val="clear" w:color="auto" w:fill="auto"/>
            <w:vAlign w:val="center"/>
          </w:tcPr>
          <w:p w14:paraId="1ACD343E" w14:textId="21FC2348" w:rsidR="00F45316" w:rsidRPr="00E4155A" w:rsidRDefault="00D54EDF" w:rsidP="00D54EDF">
            <w:pPr>
              <w:keepLines/>
              <w:spacing w:before="0" w:after="0" w:line="276" w:lineRule="auto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de la </w:t>
            </w:r>
            <w:r>
              <w:rPr>
                <w:rFonts w:asciiTheme="minorHAnsi" w:hAnsiTheme="minorHAnsi"/>
              </w:rPr>
              <w:t>DGAJ.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ACD343F" w14:textId="77777777" w:rsidR="00F45316" w:rsidRDefault="00547055" w:rsidP="00547055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Selecciona opción requerida, considerando que:</w:t>
            </w:r>
          </w:p>
          <w:p w14:paraId="1B14E39B" w14:textId="77777777" w:rsidR="004F680C" w:rsidRDefault="004F680C" w:rsidP="004F680C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la opción “Editar Encabezado”, continúa el flujo en el alterno opcional 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AO01.Editar Encabezado</w:t>
            </w:r>
            <w:r>
              <w:rPr>
                <w:rFonts w:asciiTheme="minorHAnsi" w:hAnsiTheme="minorHAnsi"/>
                <w:b/>
                <w:i/>
                <w:noProof/>
                <w:lang w:eastAsia="es-MX"/>
              </w:rPr>
              <w:t>.</w:t>
            </w:r>
          </w:p>
          <w:p w14:paraId="0B6C6EAE" w14:textId="77777777" w:rsidR="004F680C" w:rsidRPr="00696A95" w:rsidRDefault="004F680C" w:rsidP="004F680C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la opción “Editar Sección I”, continúa el flujo en el alterno opcional 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AO02.Editar Sección I</w:t>
            </w:r>
            <w:r>
              <w:rPr>
                <w:rFonts w:asciiTheme="minorHAnsi" w:hAnsiTheme="minorHAnsi"/>
                <w:b/>
                <w:i/>
                <w:noProof/>
                <w:lang w:eastAsia="es-MX"/>
              </w:rPr>
              <w:t>.</w:t>
            </w:r>
          </w:p>
          <w:p w14:paraId="72696D6F" w14:textId="662ED871" w:rsidR="004F680C" w:rsidRPr="002627B4" w:rsidRDefault="004F680C" w:rsidP="00696A95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la opción “Editar Sección II”, continúa el flujo en el </w:t>
            </w:r>
            <w:r>
              <w:rPr>
                <w:rFonts w:asciiTheme="minorHAnsi" w:hAnsiTheme="minorHAnsi"/>
                <w:noProof/>
                <w:lang w:eastAsia="es-MX"/>
              </w:rPr>
              <w:lastRenderedPageBreak/>
              <w:t xml:space="preserve">alterno opcional 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AO03.Editar Sección II</w:t>
            </w:r>
            <w:r>
              <w:rPr>
                <w:rFonts w:asciiTheme="minorHAnsi" w:hAnsiTheme="minorHAnsi"/>
                <w:b/>
                <w:i/>
                <w:noProof/>
                <w:lang w:eastAsia="es-MX"/>
              </w:rPr>
              <w:t>.</w:t>
            </w:r>
          </w:p>
          <w:p w14:paraId="59DEB39E" w14:textId="37E261AE" w:rsidR="004F680C" w:rsidRDefault="004F680C" w:rsidP="004F680C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la opción “Editar Firmantes”, continúa el flujo en el alterno opcional 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 xml:space="preserve">AO04.Editar Firmantes </w:t>
            </w:r>
            <w:r w:rsidRPr="00696A95">
              <w:rPr>
                <w:rFonts w:ascii="Calibri" w:hAnsi="Calibri" w:cs="Calibri"/>
                <w:b/>
                <w:bCs/>
                <w:szCs w:val="20"/>
              </w:rPr>
              <w:t xml:space="preserve">y </w:t>
            </w:r>
            <w:proofErr w:type="spellStart"/>
            <w:r w:rsidRPr="00696A95">
              <w:rPr>
                <w:rFonts w:ascii="Calibri" w:hAnsi="Calibri" w:cs="Calibri"/>
                <w:b/>
                <w:bCs/>
                <w:szCs w:val="20"/>
              </w:rPr>
              <w:t>C.c.e.p</w:t>
            </w:r>
            <w:proofErr w:type="spellEnd"/>
            <w:r w:rsidRPr="00696A95">
              <w:rPr>
                <w:rFonts w:ascii="Calibri" w:hAnsi="Calibri" w:cs="Calibri"/>
                <w:b/>
                <w:bCs/>
                <w:szCs w:val="20"/>
              </w:rPr>
              <w:t>.</w:t>
            </w:r>
          </w:p>
          <w:p w14:paraId="4F9DAD42" w14:textId="54ADAFE9" w:rsidR="004F680C" w:rsidRDefault="004F680C" w:rsidP="004F680C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la opción “Editar Pie Página”, continúa el flujo en el alterno opcional 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AO05.Editar Pie de Página</w:t>
            </w:r>
            <w:r>
              <w:rPr>
                <w:rFonts w:asciiTheme="minorHAnsi" w:hAnsiTheme="minorHAnsi"/>
                <w:b/>
                <w:i/>
                <w:noProof/>
                <w:lang w:eastAsia="es-MX"/>
              </w:rPr>
              <w:t xml:space="preserve"> </w:t>
            </w:r>
          </w:p>
          <w:p w14:paraId="1ACD3444" w14:textId="716D0E8E" w:rsidR="007E339C" w:rsidRPr="009A0D8E" w:rsidRDefault="004F680C" w:rsidP="004F680C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selecciona la opción “Vista Previa”, continúa el flujo en el siguiente paso.</w:t>
            </w:r>
          </w:p>
        </w:tc>
      </w:tr>
      <w:tr w:rsidR="00696A95" w:rsidRPr="00E4155A" w14:paraId="355D83CD" w14:textId="77777777" w:rsidTr="0091671F">
        <w:trPr>
          <w:trHeight w:val="1668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721DFFF3" w14:textId="77777777" w:rsidR="00696A95" w:rsidRPr="00E4155A" w:rsidRDefault="00696A95" w:rsidP="00815923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03F10FCE" w14:textId="60E241D1" w:rsidR="00696A95" w:rsidRDefault="00696A95" w:rsidP="00D54EDF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D54EDF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33F11B0E" w14:textId="77777777" w:rsidR="00696A95" w:rsidRDefault="00696A95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Muestra Vista Previa de la sección elegida. Mostrando las opciones:</w:t>
            </w:r>
          </w:p>
          <w:p w14:paraId="43A7A8C0" w14:textId="77777777" w:rsidR="00696A95" w:rsidRDefault="00696A95" w:rsidP="00037F70">
            <w:pPr>
              <w:pStyle w:val="Prrafodelista"/>
              <w:keepLines/>
              <w:numPr>
                <w:ilvl w:val="0"/>
                <w:numId w:val="16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“Aceptar”,</w:t>
            </w:r>
          </w:p>
          <w:p w14:paraId="51F8157F" w14:textId="12019E3A" w:rsidR="00696A95" w:rsidRPr="00696A95" w:rsidRDefault="00696A95" w:rsidP="00037F70">
            <w:pPr>
              <w:pStyle w:val="Prrafodelista"/>
              <w:keepLines/>
              <w:numPr>
                <w:ilvl w:val="0"/>
                <w:numId w:val="16"/>
              </w:numPr>
              <w:rPr>
                <w:rFonts w:asciiTheme="minorHAnsi" w:hAnsiTheme="minorHAnsi"/>
                <w:noProof/>
                <w:lang w:eastAsia="es-MX"/>
              </w:rPr>
            </w:pPr>
            <w:r w:rsidRPr="00696A95">
              <w:rPr>
                <w:rFonts w:asciiTheme="minorHAnsi" w:hAnsiTheme="minorHAnsi"/>
                <w:noProof/>
                <w:lang w:eastAsia="es-MX"/>
              </w:rPr>
              <w:t>“Cancelar”.</w:t>
            </w:r>
          </w:p>
        </w:tc>
      </w:tr>
      <w:tr w:rsidR="00696A95" w:rsidRPr="00E4155A" w14:paraId="07E1115D" w14:textId="77777777" w:rsidTr="0091671F">
        <w:trPr>
          <w:trHeight w:val="1668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267DA9E2" w14:textId="77777777" w:rsidR="00696A95" w:rsidRPr="00E4155A" w:rsidRDefault="00696A95" w:rsidP="00815923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3DEB1A05" w14:textId="279246D4" w:rsidR="00696A95" w:rsidRDefault="00D54EDF" w:rsidP="00D54EDF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de la </w:t>
            </w:r>
            <w:r>
              <w:rPr>
                <w:rFonts w:asciiTheme="minorHAnsi" w:hAnsiTheme="minorHAnsi"/>
              </w:rPr>
              <w:t>DGAJ.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631FCDB1" w14:textId="77777777" w:rsidR="00696A95" w:rsidRDefault="00696A95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De acuerdo a la opción elegida:</w:t>
            </w:r>
          </w:p>
          <w:p w14:paraId="5622E919" w14:textId="77777777" w:rsidR="00696A95" w:rsidRDefault="00696A95" w:rsidP="00037F70">
            <w:pPr>
              <w:pStyle w:val="Prrafodelista"/>
              <w:keepLines/>
              <w:numPr>
                <w:ilvl w:val="0"/>
                <w:numId w:val="17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la opción “Aceptar” continúa el flujo en el siguiente paso. </w:t>
            </w:r>
          </w:p>
          <w:p w14:paraId="7F520043" w14:textId="14555035" w:rsidR="00696A95" w:rsidRPr="00641EA3" w:rsidRDefault="00696A95" w:rsidP="00037F70">
            <w:pPr>
              <w:pStyle w:val="Prrafodelista"/>
              <w:keepLines/>
              <w:numPr>
                <w:ilvl w:val="0"/>
                <w:numId w:val="17"/>
              </w:numPr>
              <w:rPr>
                <w:rFonts w:asciiTheme="minorHAnsi" w:hAnsiTheme="minorHAnsi"/>
                <w:noProof/>
                <w:lang w:eastAsia="es-MX"/>
              </w:rPr>
            </w:pPr>
            <w:r w:rsidRPr="00641EA3">
              <w:rPr>
                <w:rFonts w:asciiTheme="minorHAnsi" w:hAnsiTheme="minorHAnsi"/>
                <w:noProof/>
                <w:lang w:eastAsia="es-MX"/>
              </w:rPr>
              <w:t xml:space="preserve">Selecciona la opción “Cancelar”, </w:t>
            </w:r>
            <w:r w:rsidRPr="00641EA3">
              <w:rPr>
                <w:rFonts w:asciiTheme="minorHAnsi" w:hAnsiTheme="minorHAnsi" w:cstheme="minorHAnsi"/>
                <w:szCs w:val="20"/>
              </w:rPr>
              <w:t xml:space="preserve">el flujo continúa en el alterno opcional </w:t>
            </w:r>
            <w:r w:rsidRPr="00641EA3">
              <w:rPr>
                <w:rFonts w:asciiTheme="minorHAnsi" w:hAnsiTheme="minorHAnsi" w:cstheme="minorHAnsi"/>
                <w:b/>
                <w:szCs w:val="20"/>
              </w:rPr>
              <w:t>AG01 Cancelar.</w:t>
            </w:r>
            <w:r w:rsidRPr="00641EA3">
              <w:rPr>
                <w:rFonts w:asciiTheme="minorHAnsi" w:hAnsiTheme="minorHAnsi"/>
                <w:noProof/>
                <w:lang w:eastAsia="es-MX"/>
              </w:rPr>
              <w:t xml:space="preserve"> </w:t>
            </w:r>
          </w:p>
        </w:tc>
      </w:tr>
      <w:tr w:rsidR="00696A95" w:rsidRPr="00E4155A" w14:paraId="659B4525" w14:textId="77777777" w:rsidTr="0091671F">
        <w:trPr>
          <w:trHeight w:val="1668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506F2E98" w14:textId="77777777" w:rsidR="00696A95" w:rsidRPr="00E4155A" w:rsidRDefault="00696A95" w:rsidP="00815923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545B4FDD" w14:textId="31B3F674" w:rsidR="00696A95" w:rsidRDefault="00696A95" w:rsidP="00D54EDF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D54EDF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27F2B8DA" w14:textId="41674961" w:rsidR="00696A95" w:rsidRDefault="00696A95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Muestra el </w:t>
            </w:r>
            <w:r>
              <w:rPr>
                <w:rFonts w:ascii="Calibri" w:hAnsi="Calibri" w:cs="Calibri"/>
                <w:bCs/>
                <w:szCs w:val="20"/>
              </w:rPr>
              <w:t>siguiente mensaje de confirmación: “¿Desear aplicar los cambios a la plantilla Oficio Distribución?”, con las opciones:</w:t>
            </w:r>
          </w:p>
          <w:p w14:paraId="25AA547F" w14:textId="77777777" w:rsidR="00696A95" w:rsidRDefault="00696A95" w:rsidP="00037F70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“Aceptar”,</w:t>
            </w:r>
          </w:p>
          <w:p w14:paraId="4E13B889" w14:textId="127842B0" w:rsidR="00696A95" w:rsidRPr="00696A95" w:rsidRDefault="00696A95" w:rsidP="00037F70">
            <w:pPr>
              <w:pStyle w:val="Prrafodelista"/>
              <w:keepLines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eastAsia="es-MX"/>
              </w:rPr>
            </w:pPr>
            <w:r w:rsidRPr="00696A95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696A95" w:rsidRPr="00E4155A" w14:paraId="5AF4D5FB" w14:textId="77777777" w:rsidTr="0091671F">
        <w:trPr>
          <w:trHeight w:val="1668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55396B4A" w14:textId="77777777" w:rsidR="00696A95" w:rsidRPr="00E4155A" w:rsidRDefault="00696A95" w:rsidP="00815923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6D5E5C1" w14:textId="78835F28" w:rsidR="00696A95" w:rsidRDefault="00D54EDF" w:rsidP="00D54EDF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de la </w:t>
            </w:r>
            <w:r>
              <w:rPr>
                <w:rFonts w:asciiTheme="minorHAnsi" w:hAnsiTheme="minorHAnsi"/>
              </w:rPr>
              <w:t>DGAJ.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26DBD7DC" w14:textId="2AA31668" w:rsidR="00696A95" w:rsidRDefault="00696A95" w:rsidP="00547055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Selecciona opción “Aceptar”, continuando el flujo en el siguiente paso. En caso de seleccionar opción “Cancelar”, el flujo continúa en el alterno opcional </w:t>
            </w:r>
            <w:r>
              <w:rPr>
                <w:rFonts w:asciiTheme="minorHAnsi" w:hAnsiTheme="minorHAnsi" w:cstheme="minorHAnsi"/>
                <w:b/>
                <w:szCs w:val="20"/>
              </w:rPr>
              <w:t>AG01 Cancelar.</w:t>
            </w:r>
          </w:p>
        </w:tc>
      </w:tr>
      <w:tr w:rsidR="00696A95" w:rsidRPr="00E4155A" w14:paraId="229D58B4" w14:textId="77777777" w:rsidTr="0091671F">
        <w:trPr>
          <w:trHeight w:val="1668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3138A8B8" w14:textId="77777777" w:rsidR="00696A95" w:rsidRPr="00E4155A" w:rsidRDefault="00696A95" w:rsidP="00815923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65AD5C67" w14:textId="5BD7A683" w:rsidR="00696A95" w:rsidRDefault="00696A95" w:rsidP="00D54EDF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D54EDF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4D9F5DA9" w14:textId="77777777" w:rsidR="00696A95" w:rsidRDefault="00696A95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 xml:space="preserve">V01, V02, V03 y V04, </w:t>
            </w:r>
            <w:r>
              <w:rPr>
                <w:rFonts w:asciiTheme="minorHAnsi" w:hAnsiTheme="minorHAnsi"/>
                <w:noProof/>
                <w:lang w:eastAsia="es-MX"/>
              </w:rPr>
              <w:t>según aplique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  <w:p w14:paraId="75D8F9FA" w14:textId="77777777" w:rsidR="00696A95" w:rsidRDefault="00696A95" w:rsidP="00037F70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validación.</w:t>
            </w:r>
          </w:p>
          <w:p w14:paraId="46BED926" w14:textId="1FFAE701" w:rsidR="00696A95" w:rsidRDefault="00696A95" w:rsidP="00547055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Una vez terminada la validación, continúa en el siguiente paso.</w:t>
            </w:r>
          </w:p>
        </w:tc>
      </w:tr>
      <w:tr w:rsidR="00696A95" w:rsidRPr="00E4155A" w14:paraId="1ACD344C" w14:textId="77777777" w:rsidTr="0091671F">
        <w:trPr>
          <w:trHeight w:val="497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46" w14:textId="77777777" w:rsidR="00696A95" w:rsidRPr="00E4155A" w:rsidRDefault="00696A95" w:rsidP="00815923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448" w14:textId="62E68AB9" w:rsidR="00696A95" w:rsidRPr="00E4155A" w:rsidRDefault="00696A95" w:rsidP="00D54EDF">
            <w:pPr>
              <w:keepLines/>
              <w:spacing w:before="0" w:after="0" w:line="276" w:lineRule="auto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D54EDF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ACD344B" w14:textId="04DE5A98" w:rsidR="00696A95" w:rsidRPr="009144F3" w:rsidRDefault="00696A95" w:rsidP="00622811">
            <w:pPr>
              <w:pStyle w:val="Prrafodelista"/>
              <w:keepLines/>
              <w:ind w:left="0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Guarda todos los cambios efectuados por el usuario, actualizando la plantilla de </w:t>
            </w:r>
            <w:r w:rsidR="00622811">
              <w:rPr>
                <w:rFonts w:ascii="Calibri" w:hAnsi="Calibri" w:cs="Calibri"/>
                <w:bCs/>
                <w:szCs w:val="20"/>
              </w:rPr>
              <w:t>Oficio Distribución</w:t>
            </w:r>
            <w:r>
              <w:rPr>
                <w:rFonts w:ascii="Calibri" w:hAnsi="Calibri" w:cs="Calibri"/>
                <w:bCs/>
                <w:szCs w:val="20"/>
              </w:rPr>
              <w:t xml:space="preserve"> con la  información/logos modificados. Desplegando el mensaje: “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Plantilla de </w:t>
            </w:r>
            <w:r>
              <w:rPr>
                <w:rFonts w:ascii="Calibri" w:hAnsi="Calibri" w:cs="Calibri"/>
                <w:bCs/>
                <w:szCs w:val="20"/>
              </w:rPr>
              <w:t>Oficio Distribución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modificada correctamente”. De lo contrario, el flújo continúa en el 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AE01.  Error al Modificar.</w:t>
            </w:r>
          </w:p>
        </w:tc>
      </w:tr>
      <w:tr w:rsidR="00696A95" w:rsidRPr="00E4155A" w14:paraId="22EA9AD4" w14:textId="77777777" w:rsidTr="0091671F">
        <w:trPr>
          <w:trHeight w:val="497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3815DBDF" w14:textId="77777777" w:rsidR="00696A95" w:rsidRPr="00E4155A" w:rsidRDefault="00696A95" w:rsidP="00815923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39A0DD98" w14:textId="4164CB86" w:rsidR="00696A95" w:rsidRDefault="00696A95" w:rsidP="00D54EDF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ll</w:t>
            </w:r>
            <w:r w:rsidR="00D54EDF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6B61D30D" w14:textId="134CE527" w:rsidR="00696A95" w:rsidRDefault="00696A95" w:rsidP="00511027">
            <w:pPr>
              <w:pStyle w:val="Prrafodelista"/>
              <w:keepLines/>
              <w:ind w:left="0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En todo momento el sistema presentará la opción “Cerrar Sesión”. En caso que el usuario seleccione esta opción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, el flujo continuará en el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696A95" w:rsidRPr="00E4155A" w14:paraId="1ACD344F" w14:textId="77777777" w:rsidTr="00C002ED">
        <w:trPr>
          <w:trHeight w:val="55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4D" w14:textId="77777777" w:rsidR="00696A95" w:rsidRPr="00E4155A" w:rsidRDefault="00696A95" w:rsidP="00815923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1ACD344E" w14:textId="77777777" w:rsidR="00696A95" w:rsidRPr="00B9079D" w:rsidRDefault="00696A95" w:rsidP="00D54EDF">
            <w:pPr>
              <w:keepLines/>
              <w:rPr>
                <w:rFonts w:ascii="Calibri" w:hAnsi="Calibri" w:cs="Calibri"/>
                <w:bCs/>
                <w:szCs w:val="20"/>
              </w:rPr>
            </w:pPr>
            <w:r w:rsidRPr="0029439A">
              <w:rPr>
                <w:rFonts w:asciiTheme="minorHAnsi" w:hAnsiTheme="minorHAnsi"/>
              </w:rPr>
              <w:t xml:space="preserve">Fin del </w:t>
            </w:r>
            <w:r>
              <w:rPr>
                <w:rFonts w:asciiTheme="minorHAnsi" w:hAnsiTheme="minorHAnsi"/>
              </w:rPr>
              <w:t>Flujo B</w:t>
            </w:r>
            <w:r w:rsidRPr="0029439A">
              <w:rPr>
                <w:rFonts w:asciiTheme="minorHAnsi" w:hAnsiTheme="minorHAnsi"/>
              </w:rPr>
              <w:t>ásico.</w:t>
            </w:r>
          </w:p>
        </w:tc>
      </w:tr>
    </w:tbl>
    <w:p w14:paraId="1ACD3450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5" w:name="P4"/>
      <w:bookmarkStart w:id="76" w:name="_Toc483324351"/>
      <w:bookmarkStart w:id="77" w:name="_Toc488313474"/>
      <w:bookmarkEnd w:id="75"/>
      <w:r w:rsidRPr="00AD37DD">
        <w:rPr>
          <w:rFonts w:asciiTheme="minorHAnsi" w:hAnsiTheme="minorHAnsi" w:cstheme="minorHAnsi"/>
          <w:sz w:val="20"/>
        </w:rPr>
        <w:t>Flujos Alternos</w:t>
      </w:r>
      <w:bookmarkEnd w:id="70"/>
      <w:bookmarkEnd w:id="71"/>
      <w:bookmarkEnd w:id="76"/>
      <w:bookmarkEnd w:id="77"/>
    </w:p>
    <w:p w14:paraId="1ACD3451" w14:textId="77777777" w:rsidR="00455180" w:rsidRPr="00AD37DD" w:rsidRDefault="00455180" w:rsidP="009E170F">
      <w:pPr>
        <w:pStyle w:val="EstiloTtulo1Antes6ptoDespus3ptoInterlineadoMn"/>
        <w:numPr>
          <w:ilvl w:val="2"/>
          <w:numId w:val="2"/>
        </w:numPr>
        <w:spacing w:before="0"/>
        <w:jc w:val="left"/>
        <w:rPr>
          <w:rFonts w:asciiTheme="minorHAnsi" w:hAnsiTheme="minorHAnsi" w:cstheme="minorHAnsi"/>
          <w:sz w:val="20"/>
        </w:rPr>
      </w:pPr>
      <w:bookmarkStart w:id="78" w:name="_Toc52616587"/>
      <w:bookmarkStart w:id="79" w:name="_Toc182735731"/>
      <w:bookmarkStart w:id="80" w:name="_Toc228339744"/>
      <w:bookmarkStart w:id="81" w:name="_Toc461701838"/>
      <w:bookmarkStart w:id="82" w:name="_Toc483324352"/>
      <w:bookmarkStart w:id="83" w:name="_Toc488313475"/>
      <w:r w:rsidRPr="00AD37DD">
        <w:rPr>
          <w:rFonts w:asciiTheme="minorHAnsi" w:hAnsiTheme="minorHAnsi" w:cstheme="minorHAnsi"/>
          <w:sz w:val="20"/>
        </w:rPr>
        <w:t>Opcionales</w:t>
      </w:r>
      <w:bookmarkEnd w:id="78"/>
      <w:bookmarkEnd w:id="79"/>
      <w:bookmarkEnd w:id="80"/>
      <w:bookmarkEnd w:id="81"/>
      <w:bookmarkEnd w:id="82"/>
      <w:bookmarkEnd w:id="83"/>
    </w:p>
    <w:p w14:paraId="1ACD3452" w14:textId="28BC0EB2" w:rsidR="00F511D3" w:rsidRPr="00F511D3" w:rsidRDefault="006A5C61" w:rsidP="009E170F">
      <w:pPr>
        <w:pStyle w:val="EstiloTtulo1Antes6ptoDespus3ptoInterlineadoMn"/>
        <w:numPr>
          <w:ilvl w:val="3"/>
          <w:numId w:val="2"/>
        </w:numPr>
        <w:spacing w:before="0"/>
        <w:rPr>
          <w:rFonts w:asciiTheme="minorHAnsi" w:hAnsiTheme="minorHAnsi" w:cstheme="minorHAnsi"/>
          <w:color w:val="0070C0"/>
          <w:sz w:val="20"/>
        </w:rPr>
      </w:pPr>
      <w:bookmarkStart w:id="84" w:name="_Toc461701839"/>
      <w:r>
        <w:rPr>
          <w:rFonts w:asciiTheme="minorHAnsi" w:hAnsiTheme="minorHAnsi" w:cstheme="minorHAnsi"/>
          <w:color w:val="0070C0"/>
          <w:sz w:val="20"/>
        </w:rPr>
        <w:t xml:space="preserve"> </w:t>
      </w:r>
      <w:bookmarkStart w:id="85" w:name="_Toc483324353"/>
      <w:bookmarkStart w:id="86" w:name="_Toc488313476"/>
      <w:r w:rsidR="00455180" w:rsidRPr="00F511D3">
        <w:rPr>
          <w:rFonts w:asciiTheme="minorHAnsi" w:hAnsiTheme="minorHAnsi" w:cstheme="minorHAnsi"/>
          <w:sz w:val="20"/>
        </w:rPr>
        <w:t xml:space="preserve">AO01 </w:t>
      </w:r>
      <w:bookmarkEnd w:id="84"/>
      <w:bookmarkEnd w:id="85"/>
      <w:r w:rsidR="00696A95">
        <w:rPr>
          <w:rFonts w:asciiTheme="minorHAnsi" w:hAnsiTheme="minorHAnsi" w:cstheme="minorHAnsi"/>
          <w:sz w:val="20"/>
        </w:rPr>
        <w:t xml:space="preserve">Editar </w:t>
      </w:r>
      <w:r w:rsidR="0080232B">
        <w:rPr>
          <w:rFonts w:asciiTheme="minorHAnsi" w:hAnsiTheme="minorHAnsi" w:cstheme="minorHAnsi"/>
          <w:sz w:val="20"/>
        </w:rPr>
        <w:t>Encabezado</w:t>
      </w:r>
      <w:r w:rsidR="003751E8">
        <w:rPr>
          <w:rFonts w:asciiTheme="minorHAnsi" w:hAnsiTheme="minorHAnsi" w:cstheme="minorHAnsi"/>
          <w:sz w:val="20"/>
        </w:rPr>
        <w:t>.</w:t>
      </w:r>
      <w:bookmarkEnd w:id="86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F511D3" w:rsidRPr="00E4155A" w14:paraId="1ACD3456" w14:textId="77777777" w:rsidTr="008B5DE5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ACD3453" w14:textId="77777777" w:rsidR="00F511D3" w:rsidRPr="00F12DBD" w:rsidRDefault="00F511D3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</w:tcPr>
          <w:p w14:paraId="1ACD3454" w14:textId="77777777" w:rsidR="00F511D3" w:rsidRPr="00F12DBD" w:rsidRDefault="00F511D3" w:rsidP="00D54ED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</w:tcPr>
          <w:p w14:paraId="1ACD3455" w14:textId="77777777" w:rsidR="00F511D3" w:rsidRPr="00F12DBD" w:rsidRDefault="00F511D3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696A95" w:rsidRPr="00E4155A" w14:paraId="1ACD346F" w14:textId="77777777" w:rsidTr="0080232B">
        <w:trPr>
          <w:trHeight w:val="1164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57" w14:textId="77777777" w:rsidR="00696A95" w:rsidRPr="00E4155A" w:rsidRDefault="00696A95" w:rsidP="00815923">
            <w:pPr>
              <w:pStyle w:val="Prrafodelista"/>
              <w:numPr>
                <w:ilvl w:val="0"/>
                <w:numId w:val="7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458" w14:textId="52E0B83C" w:rsidR="00696A95" w:rsidRPr="00E4155A" w:rsidRDefault="00696A95" w:rsidP="00D54EDF">
            <w:pPr>
              <w:keepLines/>
              <w:spacing w:before="0" w:after="0" w:line="276" w:lineRule="auto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D54ED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6C115954" w14:textId="5A5007F0" w:rsidR="00696A95" w:rsidRDefault="00696A95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Abre editor de textos, mostrando el  encabezado de la plantilla oficio distribución, con los siguientes campos/logos, editables:</w:t>
            </w:r>
          </w:p>
          <w:p w14:paraId="709CDAB5" w14:textId="77777777" w:rsidR="00696A95" w:rsidRDefault="00696A95" w:rsidP="00037F70">
            <w:pPr>
              <w:pStyle w:val="Prrafodelista"/>
              <w:keepLines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“Logos”(control de carga),</w:t>
            </w:r>
          </w:p>
          <w:p w14:paraId="4C7F40DF" w14:textId="77777777" w:rsidR="00696A95" w:rsidRDefault="00696A95" w:rsidP="00037F70">
            <w:pPr>
              <w:pStyle w:val="Prrafodelista"/>
              <w:keepLines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“Nombres de las Instituciones”,</w:t>
            </w:r>
          </w:p>
          <w:p w14:paraId="48E8933D" w14:textId="77777777" w:rsidR="00696A95" w:rsidRDefault="00696A95" w:rsidP="00037F70">
            <w:pPr>
              <w:pStyle w:val="Prrafodelista"/>
              <w:keepLines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 “Número de Página”:</w:t>
            </w:r>
          </w:p>
          <w:p w14:paraId="1D65580A" w14:textId="77777777" w:rsidR="00696A95" w:rsidRDefault="00696A95" w:rsidP="00037F70">
            <w:pPr>
              <w:pStyle w:val="Prrafodelista"/>
              <w:keepLines/>
              <w:numPr>
                <w:ilvl w:val="1"/>
                <w:numId w:val="21"/>
              </w:numPr>
              <w:spacing w:line="240" w:lineRule="auto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“Activado”,</w:t>
            </w:r>
          </w:p>
          <w:p w14:paraId="53EF390B" w14:textId="77777777" w:rsidR="00696A95" w:rsidRDefault="00696A95" w:rsidP="00037F70">
            <w:pPr>
              <w:pStyle w:val="Prrafodelista"/>
              <w:keepLines/>
              <w:numPr>
                <w:ilvl w:val="1"/>
                <w:numId w:val="21"/>
              </w:numPr>
              <w:spacing w:line="240" w:lineRule="auto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“Desactivado”.</w:t>
            </w:r>
          </w:p>
          <w:p w14:paraId="1B6C4ACB" w14:textId="77777777" w:rsidR="00696A95" w:rsidRDefault="00696A95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 la opción:</w:t>
            </w:r>
          </w:p>
          <w:p w14:paraId="1ACD346E" w14:textId="4C9CD5F7" w:rsidR="00696A95" w:rsidRPr="00305CF9" w:rsidRDefault="00696A95" w:rsidP="00696A95">
            <w:pPr>
              <w:pStyle w:val="Prrafodelista"/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“Actualizar Sección”.</w:t>
            </w:r>
          </w:p>
        </w:tc>
      </w:tr>
      <w:tr w:rsidR="00696A95" w:rsidRPr="00E4155A" w14:paraId="3AD9AF54" w14:textId="77777777" w:rsidTr="003805CF">
        <w:trPr>
          <w:trHeight w:val="959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5D3706FC" w14:textId="52CCF79A" w:rsidR="00696A95" w:rsidRPr="00AD1D1C" w:rsidRDefault="00696A95" w:rsidP="00815923">
            <w:pPr>
              <w:pStyle w:val="Prrafodelista"/>
              <w:numPr>
                <w:ilvl w:val="0"/>
                <w:numId w:val="7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2313D73A" w14:textId="14605432" w:rsidR="00696A95" w:rsidRPr="00696A95" w:rsidRDefault="00D54EDF" w:rsidP="00D54EDF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de la </w:t>
            </w:r>
            <w:r>
              <w:rPr>
                <w:rFonts w:asciiTheme="minorHAnsi" w:hAnsiTheme="minorHAnsi"/>
              </w:rPr>
              <w:t>DGAJ.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38C40A86" w14:textId="77777777" w:rsidR="00696A95" w:rsidRDefault="00696A95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requerida, considerando:</w:t>
            </w:r>
          </w:p>
          <w:p w14:paraId="53D49AB5" w14:textId="77777777" w:rsidR="00696A95" w:rsidRDefault="00696A95" w:rsidP="00037F70">
            <w:pPr>
              <w:pStyle w:val="Prrafodelista"/>
              <w:keepLines/>
              <w:numPr>
                <w:ilvl w:val="0"/>
                <w:numId w:val="22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Modificar los nombres de las instituciones,</w:t>
            </w:r>
          </w:p>
          <w:p w14:paraId="1E3FFE67" w14:textId="77777777" w:rsidR="00696A95" w:rsidRDefault="00696A95" w:rsidP="00037F70">
            <w:pPr>
              <w:pStyle w:val="Prrafodelista"/>
              <w:keepLines/>
              <w:numPr>
                <w:ilvl w:val="0"/>
                <w:numId w:val="22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Activar/Desactivar Números de Página en el encabezado,</w:t>
            </w:r>
          </w:p>
          <w:p w14:paraId="180F776F" w14:textId="77777777" w:rsidR="00696A95" w:rsidRDefault="00696A95" w:rsidP="00037F70">
            <w:pPr>
              <w:pStyle w:val="Prrafodelista"/>
              <w:keepLines/>
              <w:numPr>
                <w:ilvl w:val="0"/>
                <w:numId w:val="22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Modificar Logos, continuando el flujo en el paso siguiente.</w:t>
            </w:r>
          </w:p>
          <w:p w14:paraId="4B349234" w14:textId="142AA27A" w:rsidR="00696A95" w:rsidRPr="00696A95" w:rsidRDefault="00696A95" w:rsidP="00696A95">
            <w:pPr>
              <w:rPr>
                <w:rFonts w:asciiTheme="minorHAnsi" w:hAnsiTheme="minorHAnsi" w:cs="Calibri"/>
                <w:bCs/>
              </w:rPr>
            </w:pPr>
            <w:r>
              <w:rPr>
                <w:rFonts w:ascii="Calibri" w:hAnsi="Calibri" w:cs="Calibri"/>
                <w:bCs/>
                <w:szCs w:val="20"/>
              </w:rPr>
              <w:t>Al terminar la edición,  selecciona la opción “Actualizar Sección”. Continuando en el paso 5 de este flujo.</w:t>
            </w:r>
          </w:p>
        </w:tc>
      </w:tr>
      <w:tr w:rsidR="00696A95" w:rsidRPr="00E4155A" w14:paraId="492A872D" w14:textId="77777777" w:rsidTr="003805CF">
        <w:trPr>
          <w:trHeight w:val="959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2D087B3D" w14:textId="77777777" w:rsidR="00696A95" w:rsidRPr="00AD1D1C" w:rsidRDefault="00696A95" w:rsidP="00815923">
            <w:pPr>
              <w:pStyle w:val="Prrafodelista"/>
              <w:numPr>
                <w:ilvl w:val="0"/>
                <w:numId w:val="7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396C98EB" w14:textId="4E8AC91F" w:rsidR="00696A95" w:rsidRPr="00696A95" w:rsidRDefault="00696A95" w:rsidP="00D54EDF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D54ED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0900F76A" w14:textId="77777777" w:rsidR="00696A95" w:rsidRDefault="00696A95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Muestra asistente para carga de archivos solicitando la ruta de ubicación y el archivo de carga, con  la opción:</w:t>
            </w:r>
          </w:p>
          <w:p w14:paraId="16334D56" w14:textId="22797C88" w:rsidR="00696A95" w:rsidRPr="00144D70" w:rsidRDefault="00144D70" w:rsidP="00144D70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 w:cs="Calibri"/>
                <w:bCs/>
              </w:rPr>
            </w:pPr>
            <w:r w:rsidRPr="00144D70">
              <w:rPr>
                <w:rFonts w:asciiTheme="minorHAnsi" w:hAnsiTheme="minorHAnsi" w:cstheme="minorHAnsi"/>
                <w:szCs w:val="20"/>
              </w:rPr>
              <w:t>“Cargar”.</w:t>
            </w:r>
          </w:p>
        </w:tc>
      </w:tr>
      <w:tr w:rsidR="00696A95" w:rsidRPr="00E4155A" w14:paraId="005B982D" w14:textId="77777777" w:rsidTr="0091671F">
        <w:trPr>
          <w:trHeight w:val="777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5AC7A9B" w14:textId="77777777" w:rsidR="00696A95" w:rsidRPr="00AD1D1C" w:rsidRDefault="00696A95" w:rsidP="00815923">
            <w:pPr>
              <w:pStyle w:val="Prrafodelista"/>
              <w:numPr>
                <w:ilvl w:val="0"/>
                <w:numId w:val="7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42CCF0DC" w14:textId="77777777" w:rsidR="00696A95" w:rsidRDefault="00696A95" w:rsidP="00D54EDF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</w:t>
            </w:r>
          </w:p>
          <w:p w14:paraId="14E837EB" w14:textId="3D5284A0" w:rsidR="00696A95" w:rsidRPr="00696A95" w:rsidRDefault="00696A95" w:rsidP="00D54EDF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DGAJ</w:t>
            </w:r>
            <w:r w:rsidR="00D54EDF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2BB60146" w14:textId="6237204B" w:rsidR="00696A95" w:rsidRPr="00696A95" w:rsidRDefault="00696A95" w:rsidP="00696A9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szCs w:val="20"/>
              </w:rPr>
              <w:t>Proporciona la ruta de ubicación y elige el logo a cargar, posteriormente selecciona el botón “Cargar”.</w:t>
            </w:r>
          </w:p>
        </w:tc>
      </w:tr>
      <w:tr w:rsidR="00696A95" w:rsidRPr="00E4155A" w14:paraId="326EE548" w14:textId="77777777" w:rsidTr="0091671F">
        <w:trPr>
          <w:trHeight w:val="38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4B91F04" w14:textId="4F8FE5D7" w:rsidR="00696A95" w:rsidRPr="00AD1D1C" w:rsidRDefault="00696A95" w:rsidP="00815923">
            <w:pPr>
              <w:pStyle w:val="Prrafodelista"/>
              <w:numPr>
                <w:ilvl w:val="0"/>
                <w:numId w:val="7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CE79D45" w14:textId="21B6CA37" w:rsidR="00696A95" w:rsidRPr="00696A95" w:rsidRDefault="00696A95" w:rsidP="00D54EDF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D54ED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6B1478B8" w14:textId="77777777" w:rsidR="00696A95" w:rsidRDefault="00696A95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 el siguiente mensaje: ¿Deseas modificar otra sección?, con las opciones:</w:t>
            </w:r>
          </w:p>
          <w:p w14:paraId="40025D86" w14:textId="77777777" w:rsidR="00696A95" w:rsidRDefault="00696A95" w:rsidP="00037F70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“Aceptar”,</w:t>
            </w:r>
          </w:p>
          <w:p w14:paraId="7C89181C" w14:textId="2CFE3805" w:rsidR="00696A95" w:rsidRPr="00696A95" w:rsidRDefault="00696A95" w:rsidP="00037F70">
            <w:pPr>
              <w:pStyle w:val="Prrafodelista"/>
              <w:numPr>
                <w:ilvl w:val="0"/>
                <w:numId w:val="24"/>
              </w:numPr>
            </w:pPr>
            <w:r w:rsidRPr="00696A95">
              <w:rPr>
                <w:rFonts w:ascii="Calibri" w:hAnsi="Calibri" w:cstheme="minorHAnsi"/>
                <w:color w:val="000000" w:themeColor="text1"/>
                <w:szCs w:val="20"/>
              </w:rPr>
              <w:t>“Cancelar”.</w:t>
            </w:r>
          </w:p>
        </w:tc>
      </w:tr>
      <w:tr w:rsidR="00696A95" w:rsidRPr="00E4155A" w14:paraId="71FB0905" w14:textId="77777777" w:rsidTr="003805CF">
        <w:trPr>
          <w:trHeight w:val="959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333FED52" w14:textId="5285CECF" w:rsidR="00696A95" w:rsidRPr="00AD1D1C" w:rsidRDefault="00696A95" w:rsidP="00815923">
            <w:pPr>
              <w:pStyle w:val="Prrafodelista"/>
              <w:numPr>
                <w:ilvl w:val="0"/>
                <w:numId w:val="7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36802374" w14:textId="7C785C85" w:rsidR="00696A95" w:rsidRPr="00696A95" w:rsidRDefault="00696A95" w:rsidP="00D54EDF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D54ED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05D006D5" w14:textId="77777777" w:rsidR="00696A95" w:rsidRDefault="00696A95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Efectua validación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 xml:space="preserve">V01, V02,V03 y V04 </w:t>
            </w:r>
            <w:r>
              <w:rPr>
                <w:rFonts w:asciiTheme="minorHAnsi" w:hAnsiTheme="minorHAnsi"/>
                <w:noProof/>
                <w:lang w:eastAsia="es-MX"/>
              </w:rPr>
              <w:t>según aplique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  <w:p w14:paraId="18A2BBD9" w14:textId="77777777" w:rsidR="00696A95" w:rsidRDefault="00696A95">
            <w:pPr>
              <w:pStyle w:val="Prrafodelista"/>
              <w:ind w:left="360"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no cumple con la validación, muestra mensaje de acuerdo a la validación. Regresando al paso 4 de este flujo.</w:t>
            </w:r>
          </w:p>
          <w:p w14:paraId="6CDCE99C" w14:textId="020D08B6" w:rsidR="00696A95" w:rsidRPr="00696A95" w:rsidRDefault="00696A95" w:rsidP="00696A9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cumple validación continua en el siguiente paso.</w:t>
            </w:r>
          </w:p>
        </w:tc>
      </w:tr>
      <w:tr w:rsidR="00696A95" w:rsidRPr="00E4155A" w14:paraId="530747AA" w14:textId="77777777" w:rsidTr="003805CF">
        <w:trPr>
          <w:trHeight w:val="959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61974A2A" w14:textId="77777777" w:rsidR="00696A95" w:rsidRPr="00AD1D1C" w:rsidRDefault="00696A95" w:rsidP="00815923">
            <w:pPr>
              <w:pStyle w:val="Prrafodelista"/>
              <w:numPr>
                <w:ilvl w:val="0"/>
                <w:numId w:val="7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736FBB67" w14:textId="77777777" w:rsidR="00CB2D8C" w:rsidRDefault="00CB2D8C" w:rsidP="00D54EDF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</w:t>
            </w:r>
          </w:p>
          <w:p w14:paraId="040512A4" w14:textId="30825187" w:rsidR="00696A95" w:rsidRPr="00696A95" w:rsidRDefault="00CB2D8C" w:rsidP="00D54EDF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DGAJ</w:t>
            </w:r>
            <w:r w:rsidR="00D54EDF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313C35DA" w14:textId="77777777" w:rsidR="00696A95" w:rsidRDefault="00696A95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 acuerdo a la necesidad del usuario:</w:t>
            </w:r>
          </w:p>
          <w:p w14:paraId="6DEAB1BA" w14:textId="7145174E" w:rsidR="00696A95" w:rsidRDefault="00696A95" w:rsidP="00037F70">
            <w:pPr>
              <w:pStyle w:val="Prrafodelista"/>
              <w:keepLines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selecciona la opción “Aceptar”, co</w:t>
            </w:r>
            <w:r w:rsidR="002627B4">
              <w:rPr>
                <w:rFonts w:asciiTheme="minorHAnsi" w:hAnsiTheme="minorHAnsi"/>
                <w:noProof/>
                <w:lang w:eastAsia="es-MX"/>
              </w:rPr>
              <w:t>ntinúa en el paso 2 del flujo bá</w:t>
            </w:r>
            <w:r>
              <w:rPr>
                <w:rFonts w:asciiTheme="minorHAnsi" w:hAnsiTheme="minorHAnsi"/>
                <w:noProof/>
                <w:lang w:eastAsia="es-MX"/>
              </w:rPr>
              <w:t>sico.</w:t>
            </w:r>
          </w:p>
          <w:p w14:paraId="51A8C7D6" w14:textId="37DD5A11" w:rsidR="00696A95" w:rsidRPr="00696A95" w:rsidRDefault="00696A95" w:rsidP="00696A95">
            <w:pPr>
              <w:rPr>
                <w:rFonts w:asciiTheme="minorHAnsi" w:hAnsiTheme="minorHAnsi" w:cs="Calibri"/>
                <w:bCs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la opción “Cancelar”, continúa en el flujo en el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AG01. Cancelar.</w:t>
            </w:r>
          </w:p>
        </w:tc>
      </w:tr>
      <w:tr w:rsidR="00696A95" w:rsidRPr="00E4155A" w14:paraId="1ACD349C" w14:textId="77777777" w:rsidTr="008B5DE5">
        <w:trPr>
          <w:trHeight w:val="55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9A" w14:textId="77777777" w:rsidR="00696A95" w:rsidRPr="00E4155A" w:rsidRDefault="00696A95" w:rsidP="00815923">
            <w:pPr>
              <w:pStyle w:val="Prrafodelista"/>
              <w:numPr>
                <w:ilvl w:val="0"/>
                <w:numId w:val="7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1ACD349B" w14:textId="77777777" w:rsidR="00696A95" w:rsidRPr="00B9079D" w:rsidRDefault="00696A95" w:rsidP="00D54EDF">
            <w:pPr>
              <w:keepLines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/>
              </w:rPr>
              <w:t>Fin del F</w:t>
            </w:r>
            <w:r w:rsidRPr="0029439A">
              <w:rPr>
                <w:rFonts w:asciiTheme="minorHAnsi" w:hAnsiTheme="minorHAnsi"/>
              </w:rPr>
              <w:t xml:space="preserve">lujo </w:t>
            </w:r>
            <w:r>
              <w:rPr>
                <w:rFonts w:asciiTheme="minorHAnsi" w:hAnsiTheme="minorHAnsi"/>
              </w:rPr>
              <w:t>Opcional</w:t>
            </w:r>
            <w:r w:rsidRPr="0029439A">
              <w:rPr>
                <w:rFonts w:asciiTheme="minorHAnsi" w:hAnsiTheme="minorHAnsi"/>
              </w:rPr>
              <w:t>.</w:t>
            </w:r>
          </w:p>
        </w:tc>
      </w:tr>
    </w:tbl>
    <w:p w14:paraId="5C36DB61" w14:textId="77777777" w:rsidR="00B42F4E" w:rsidRDefault="00B42F4E" w:rsidP="00B42F4E">
      <w:pPr>
        <w:pStyle w:val="EstiloTtulo1Antes6ptoDespus3ptoInterlineadoMn"/>
        <w:ind w:left="1728"/>
        <w:rPr>
          <w:rFonts w:asciiTheme="minorHAnsi" w:hAnsiTheme="minorHAnsi" w:cstheme="minorHAnsi"/>
          <w:color w:val="0070C0"/>
          <w:sz w:val="20"/>
        </w:rPr>
        <w:sectPr w:rsidR="00B42F4E" w:rsidSect="00C254C3">
          <w:headerReference w:type="default" r:id="rId15"/>
          <w:footerReference w:type="default" r:id="rId16"/>
          <w:pgSz w:w="12242" w:h="15842" w:code="1"/>
          <w:pgMar w:top="567" w:right="1134" w:bottom="567" w:left="1134" w:header="567" w:footer="454" w:gutter="0"/>
          <w:cols w:space="708"/>
          <w:docGrid w:linePitch="360"/>
        </w:sectPr>
      </w:pPr>
      <w:bookmarkStart w:id="87" w:name="_Toc483324354"/>
    </w:p>
    <w:p w14:paraId="484F9C74" w14:textId="50D7F801" w:rsidR="00622811" w:rsidRDefault="00C648E3" w:rsidP="00622811">
      <w:pPr>
        <w:pStyle w:val="EstiloTtulo1Antes6ptoDespus3ptoInterlineadoMn"/>
        <w:numPr>
          <w:ilvl w:val="3"/>
          <w:numId w:val="2"/>
        </w:numPr>
        <w:spacing w:before="0"/>
        <w:rPr>
          <w:rFonts w:asciiTheme="minorHAnsi" w:hAnsiTheme="minorHAnsi" w:cstheme="minorHAnsi"/>
          <w:color w:val="000000" w:themeColor="text1"/>
          <w:sz w:val="20"/>
        </w:rPr>
      </w:pPr>
      <w:r w:rsidRPr="00F511D3">
        <w:rPr>
          <w:rFonts w:asciiTheme="minorHAnsi" w:hAnsiTheme="minorHAnsi" w:cstheme="minorHAnsi"/>
          <w:sz w:val="20"/>
        </w:rPr>
        <w:lastRenderedPageBreak/>
        <w:t xml:space="preserve"> </w:t>
      </w:r>
      <w:bookmarkStart w:id="88" w:name="_Toc485375810"/>
      <w:bookmarkStart w:id="89" w:name="_Toc488313477"/>
      <w:bookmarkEnd w:id="87"/>
      <w:r w:rsidR="00622811">
        <w:rPr>
          <w:rFonts w:asciiTheme="minorHAnsi" w:hAnsiTheme="minorHAnsi" w:cstheme="minorHAnsi"/>
          <w:color w:val="000000" w:themeColor="text1"/>
          <w:sz w:val="20"/>
        </w:rPr>
        <w:t>AO02 Editar Sección I</w:t>
      </w:r>
      <w:bookmarkEnd w:id="88"/>
      <w:bookmarkEnd w:id="8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622811" w14:paraId="5080FCB3" w14:textId="77777777" w:rsidTr="00622811">
        <w:trPr>
          <w:tblHeader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131E283" w14:textId="77777777" w:rsidR="00622811" w:rsidRDefault="00622811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1CB834B" w14:textId="77777777" w:rsidR="00622811" w:rsidRDefault="00622811" w:rsidP="00D54ED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778CDEE" w14:textId="77777777" w:rsidR="00622811" w:rsidRDefault="00622811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622811" w14:paraId="7282A3A7" w14:textId="77777777" w:rsidTr="00622811">
        <w:trPr>
          <w:trHeight w:val="383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B45AD" w14:textId="77777777" w:rsidR="00622811" w:rsidRDefault="00622811" w:rsidP="00037F70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CF834" w14:textId="127E8196" w:rsidR="00622811" w:rsidRDefault="00622811" w:rsidP="00D54ED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D54ED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AD48E" w14:textId="5A847984" w:rsidR="00622811" w:rsidRDefault="00622811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Abre editor de textos, mostrando la sección I de la plantilla </w:t>
            </w:r>
            <w:r>
              <w:rPr>
                <w:rFonts w:ascii="Calibri" w:hAnsi="Calibri" w:cs="Calibri"/>
                <w:bCs/>
                <w:szCs w:val="20"/>
              </w:rPr>
              <w:t>Oficio Distribución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con los siguientes campos editables:</w:t>
            </w:r>
          </w:p>
          <w:p w14:paraId="12A93A7C" w14:textId="0E8946D9" w:rsidR="00622811" w:rsidRDefault="00622811" w:rsidP="00037F70">
            <w:pPr>
              <w:pStyle w:val="Prrafodelista"/>
              <w:keepLines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</w:t>
            </w:r>
            <w:r w:rsidR="00C80DFA">
              <w:rPr>
                <w:rFonts w:asciiTheme="minorHAnsi" w:hAnsiTheme="minorHAnsi" w:cstheme="minorHAnsi"/>
                <w:bCs/>
                <w:szCs w:val="20"/>
              </w:rPr>
              <w:t>Folio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013553EF" w14:textId="77777777" w:rsidR="00622811" w:rsidRDefault="00622811" w:rsidP="00037F70">
            <w:pPr>
              <w:pStyle w:val="Prrafodelista"/>
              <w:keepLines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Texto “Asunto”, </w:t>
            </w:r>
          </w:p>
          <w:p w14:paraId="75E1A3BB" w14:textId="77777777" w:rsidR="00622811" w:rsidRDefault="00622811" w:rsidP="00037F70">
            <w:pPr>
              <w:pStyle w:val="Prrafodelista"/>
              <w:keepLines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Texto “Lugar y Fecha”, </w:t>
            </w:r>
          </w:p>
          <w:p w14:paraId="4FA37707" w14:textId="2E755823" w:rsidR="00144D70" w:rsidRDefault="00144D70" w:rsidP="00037F70">
            <w:pPr>
              <w:pStyle w:val="Prrafodelista"/>
              <w:keepLines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Texto “Párrafos del </w:t>
            </w:r>
            <w:r w:rsidR="004E7FB6">
              <w:rPr>
                <w:rFonts w:asciiTheme="minorHAnsi" w:hAnsiTheme="minorHAnsi" w:cstheme="minorHAnsi"/>
                <w:bCs/>
                <w:szCs w:val="20"/>
              </w:rPr>
              <w:t>Documento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6C5327B5" w14:textId="77777777" w:rsidR="00622811" w:rsidRDefault="00622811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Y la opción:</w:t>
            </w:r>
          </w:p>
          <w:p w14:paraId="4D2729FD" w14:textId="77777777" w:rsidR="00622811" w:rsidRDefault="00622811" w:rsidP="00037F7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“Actualizar Sección”,</w:t>
            </w:r>
          </w:p>
        </w:tc>
      </w:tr>
      <w:tr w:rsidR="00622811" w14:paraId="4C19C3F2" w14:textId="77777777" w:rsidTr="00622811">
        <w:trPr>
          <w:trHeight w:val="1798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D2838" w14:textId="77777777" w:rsidR="00622811" w:rsidRDefault="00622811" w:rsidP="00037F70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CAB36" w14:textId="77777777" w:rsidR="00622811" w:rsidRDefault="00622811" w:rsidP="00D54EDF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</w:t>
            </w:r>
          </w:p>
          <w:p w14:paraId="5C90F94D" w14:textId="1A3E0D4B" w:rsidR="00622811" w:rsidRDefault="00622811" w:rsidP="00D54ED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DGAJ</w:t>
            </w:r>
            <w:r w:rsidR="00D54EDF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8F223" w14:textId="77777777" w:rsidR="00622811" w:rsidRDefault="00622811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requerida, considerando:</w:t>
            </w:r>
          </w:p>
          <w:p w14:paraId="122E0986" w14:textId="2E90C7C2" w:rsidR="00622811" w:rsidRDefault="00622811" w:rsidP="00037F70">
            <w:pPr>
              <w:pStyle w:val="Prrafodelista"/>
              <w:keepLines/>
              <w:numPr>
                <w:ilvl w:val="0"/>
                <w:numId w:val="22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Modificar Texto “</w:t>
            </w:r>
            <w:r w:rsidR="00C80DFA">
              <w:rPr>
                <w:rFonts w:asciiTheme="minorHAnsi" w:hAnsiTheme="minorHAnsi" w:cstheme="minorHAnsi"/>
                <w:bCs/>
                <w:szCs w:val="20"/>
              </w:rPr>
              <w:t>Folio</w:t>
            </w:r>
            <w:r>
              <w:rPr>
                <w:rFonts w:ascii="Calibri" w:hAnsi="Calibri" w:cs="Calibri"/>
                <w:bCs/>
                <w:szCs w:val="20"/>
              </w:rPr>
              <w:t>”,</w:t>
            </w:r>
          </w:p>
          <w:p w14:paraId="0B30273C" w14:textId="594D60D8" w:rsidR="00622811" w:rsidRDefault="00C80DFA" w:rsidP="00037F70">
            <w:pPr>
              <w:pStyle w:val="Prrafodelista"/>
              <w:keepLines/>
              <w:numPr>
                <w:ilvl w:val="0"/>
                <w:numId w:val="22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Modificar Texto “Asunto</w:t>
            </w:r>
            <w:r w:rsidR="00622811">
              <w:rPr>
                <w:rFonts w:ascii="Calibri" w:hAnsi="Calibri" w:cs="Calibri"/>
                <w:bCs/>
                <w:szCs w:val="20"/>
              </w:rPr>
              <w:t>”,</w:t>
            </w:r>
          </w:p>
          <w:p w14:paraId="515DDC32" w14:textId="77777777" w:rsidR="00622811" w:rsidRDefault="00622811" w:rsidP="00037F70">
            <w:pPr>
              <w:pStyle w:val="Prrafodelista"/>
              <w:keepLines/>
              <w:numPr>
                <w:ilvl w:val="0"/>
                <w:numId w:val="22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Modificar Texto “Lugar y Fecha”,</w:t>
            </w:r>
          </w:p>
          <w:p w14:paraId="7B917FD8" w14:textId="61EF2552" w:rsidR="00144D70" w:rsidRDefault="00144D70" w:rsidP="00037F70">
            <w:pPr>
              <w:pStyle w:val="Prrafodelista"/>
              <w:keepLines/>
              <w:numPr>
                <w:ilvl w:val="0"/>
                <w:numId w:val="22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Modificar Texto “Párrafos del </w:t>
            </w:r>
            <w:r w:rsidR="004E7FB6">
              <w:rPr>
                <w:rFonts w:ascii="Calibri" w:hAnsi="Calibri" w:cs="Calibri"/>
                <w:bCs/>
                <w:szCs w:val="20"/>
              </w:rPr>
              <w:t>Documento</w:t>
            </w:r>
            <w:r>
              <w:rPr>
                <w:rFonts w:ascii="Calibri" w:hAnsi="Calibri" w:cs="Calibri"/>
                <w:bCs/>
                <w:szCs w:val="20"/>
              </w:rPr>
              <w:t>”,</w:t>
            </w:r>
          </w:p>
          <w:p w14:paraId="18D55B3C" w14:textId="77777777" w:rsidR="00622811" w:rsidRDefault="00622811" w:rsidP="00C80DFA">
            <w:pPr>
              <w:pStyle w:val="Prrafodelista"/>
              <w:keepLines/>
              <w:spacing w:after="0"/>
              <w:ind w:left="0"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Al terminar la edición,  selecciona la opción “Actualizar Sección”.</w:t>
            </w:r>
          </w:p>
        </w:tc>
      </w:tr>
      <w:tr w:rsidR="00622811" w14:paraId="41E676A6" w14:textId="77777777" w:rsidTr="00622811">
        <w:trPr>
          <w:trHeight w:val="75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EE8C5" w14:textId="77777777" w:rsidR="00622811" w:rsidRDefault="00622811" w:rsidP="00037F70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4767B" w14:textId="5990B9C1" w:rsidR="00622811" w:rsidRDefault="00622811" w:rsidP="00D54ED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D54ED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206E7" w14:textId="77777777" w:rsidR="00622811" w:rsidRDefault="00622811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 el siguiente mensaje: ¿Deseas modificar otra sección?, con las opciones:</w:t>
            </w:r>
          </w:p>
          <w:p w14:paraId="1E3FAAEE" w14:textId="77777777" w:rsidR="00622811" w:rsidRDefault="00622811" w:rsidP="00037F70">
            <w:pPr>
              <w:pStyle w:val="Prrafodelista"/>
              <w:keepLines/>
              <w:numPr>
                <w:ilvl w:val="0"/>
                <w:numId w:val="23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“Aceptar”,</w:t>
            </w:r>
          </w:p>
          <w:p w14:paraId="0B8D2C3A" w14:textId="77777777" w:rsidR="00622811" w:rsidRDefault="00622811" w:rsidP="00037F70">
            <w:pPr>
              <w:pStyle w:val="Prrafodelista"/>
              <w:keepLines/>
              <w:numPr>
                <w:ilvl w:val="0"/>
                <w:numId w:val="23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</w:tc>
      </w:tr>
      <w:tr w:rsidR="00622811" w14:paraId="5922DFAB" w14:textId="77777777" w:rsidTr="00622811">
        <w:trPr>
          <w:trHeight w:val="69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A661" w14:textId="77777777" w:rsidR="00622811" w:rsidRDefault="00622811" w:rsidP="00037F70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7D5F2" w14:textId="77777777" w:rsidR="00CB2D8C" w:rsidRDefault="00CB2D8C" w:rsidP="00D54EDF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</w:t>
            </w:r>
          </w:p>
          <w:p w14:paraId="0095BC8C" w14:textId="20331435" w:rsidR="00622811" w:rsidRDefault="00CB2D8C" w:rsidP="00D54ED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DGAJ</w:t>
            </w:r>
            <w:r w:rsidR="00D54EDF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EEA27" w14:textId="77777777" w:rsidR="00622811" w:rsidRDefault="00622811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 acuerdo a la necesidad del usuario:</w:t>
            </w:r>
          </w:p>
          <w:p w14:paraId="3919A2DA" w14:textId="77777777" w:rsidR="00622811" w:rsidRDefault="00622811" w:rsidP="00037F70">
            <w:pPr>
              <w:pStyle w:val="Prrafodelista"/>
              <w:keepLines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selecciona la opción “Aceptar”, continúa en el paso 2 del flujo basico.</w:t>
            </w:r>
          </w:p>
          <w:p w14:paraId="27894B84" w14:textId="77777777" w:rsidR="00622811" w:rsidRDefault="00622811" w:rsidP="00037F70">
            <w:pPr>
              <w:pStyle w:val="Prrafodelista"/>
              <w:keepLines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Si selecciona la opción “Cancelar”, el flujo continúa en el  </w:t>
            </w:r>
            <w:r>
              <w:rPr>
                <w:rFonts w:ascii="Calibri" w:hAnsi="Calibri" w:cs="Calibri"/>
                <w:b/>
                <w:bCs/>
                <w:szCs w:val="20"/>
              </w:rPr>
              <w:t>AG01 Cancelar.</w:t>
            </w:r>
          </w:p>
        </w:tc>
      </w:tr>
      <w:tr w:rsidR="00622811" w14:paraId="6D528485" w14:textId="77777777" w:rsidTr="00622811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7F5C" w14:textId="77777777" w:rsidR="00622811" w:rsidRDefault="00622811" w:rsidP="00037F70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4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1B6E6" w14:textId="77777777" w:rsidR="00622811" w:rsidRDefault="00622811" w:rsidP="00D54ED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Fin del Flujo Opcional.</w:t>
            </w:r>
          </w:p>
        </w:tc>
      </w:tr>
    </w:tbl>
    <w:p w14:paraId="3A022939" w14:textId="77777777" w:rsidR="00622811" w:rsidRDefault="00622811" w:rsidP="00622811"/>
    <w:p w14:paraId="7FF446EC" w14:textId="77777777" w:rsidR="00622811" w:rsidRDefault="00622811" w:rsidP="00622811"/>
    <w:p w14:paraId="5951B60E" w14:textId="77777777" w:rsidR="00622811" w:rsidRDefault="00622811" w:rsidP="00622811"/>
    <w:p w14:paraId="2EC22DB3" w14:textId="77777777" w:rsidR="00622811" w:rsidRDefault="00622811" w:rsidP="00622811"/>
    <w:p w14:paraId="5F000617" w14:textId="77777777" w:rsidR="00622811" w:rsidRDefault="00622811" w:rsidP="00622811"/>
    <w:p w14:paraId="6A5FF41B" w14:textId="77777777" w:rsidR="00622811" w:rsidRDefault="00622811" w:rsidP="00622811"/>
    <w:p w14:paraId="7E24A5F8" w14:textId="77777777" w:rsidR="00622811" w:rsidRDefault="00622811" w:rsidP="00622811"/>
    <w:p w14:paraId="6465417D" w14:textId="77777777" w:rsidR="00622811" w:rsidRPr="00622811" w:rsidRDefault="00622811" w:rsidP="00622811">
      <w:pPr>
        <w:rPr>
          <w:color w:val="000000" w:themeColor="text1"/>
        </w:rPr>
      </w:pPr>
      <w:r>
        <w:t xml:space="preserve"> </w:t>
      </w:r>
    </w:p>
    <w:p w14:paraId="1EF688E2" w14:textId="77777777" w:rsidR="00622811" w:rsidRDefault="00622811" w:rsidP="00A67724"/>
    <w:p w14:paraId="5402F056" w14:textId="0857059C" w:rsidR="00622811" w:rsidRDefault="00622811" w:rsidP="00622811">
      <w:pPr>
        <w:pStyle w:val="EstiloTtulo1Antes6ptoDespus3ptoInterlineadoMn"/>
        <w:numPr>
          <w:ilvl w:val="3"/>
          <w:numId w:val="2"/>
        </w:numPr>
        <w:spacing w:before="0"/>
        <w:rPr>
          <w:rFonts w:asciiTheme="minorHAnsi" w:hAnsiTheme="minorHAnsi" w:cstheme="minorHAnsi"/>
          <w:color w:val="000000" w:themeColor="text1"/>
          <w:sz w:val="20"/>
        </w:rPr>
      </w:pPr>
      <w:bookmarkStart w:id="90" w:name="_Toc488313478"/>
      <w:r>
        <w:rPr>
          <w:rFonts w:asciiTheme="minorHAnsi" w:hAnsiTheme="minorHAnsi" w:cstheme="minorHAnsi"/>
          <w:color w:val="000000" w:themeColor="text1"/>
          <w:sz w:val="20"/>
        </w:rPr>
        <w:lastRenderedPageBreak/>
        <w:t>AO03 Editar Sección II</w:t>
      </w:r>
      <w:bookmarkEnd w:id="9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622811" w14:paraId="6B8C81F8" w14:textId="77777777" w:rsidTr="00622811">
        <w:trPr>
          <w:tblHeader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FCAFDA5" w14:textId="77777777" w:rsidR="00622811" w:rsidRDefault="00622811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97153B7" w14:textId="77777777" w:rsidR="00622811" w:rsidRDefault="00622811" w:rsidP="00D54ED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BA59D34" w14:textId="77777777" w:rsidR="00622811" w:rsidRDefault="00622811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622811" w14:paraId="67F41530" w14:textId="77777777" w:rsidTr="00622811">
        <w:trPr>
          <w:trHeight w:val="383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2FC23" w14:textId="77777777" w:rsidR="00622811" w:rsidRDefault="00622811" w:rsidP="00037F70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F73B3" w14:textId="629AE8BA" w:rsidR="00622811" w:rsidRDefault="00622811" w:rsidP="00D54ED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D54ED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68194" w14:textId="0E2081A5" w:rsidR="00622811" w:rsidRDefault="00622811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Abre editor de textos, mostrando la sección II de la Oficio Distribución, con los siguientes campos editables:</w:t>
            </w:r>
          </w:p>
          <w:p w14:paraId="6295E5A7" w14:textId="05A910D7" w:rsidR="00622811" w:rsidRDefault="00622811" w:rsidP="00037F70">
            <w:pPr>
              <w:pStyle w:val="Prrafodelista"/>
              <w:keepLines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“Jerarquía”,</w:t>
            </w:r>
          </w:p>
          <w:p w14:paraId="2B981E2C" w14:textId="74911526" w:rsidR="00622811" w:rsidRDefault="00622811" w:rsidP="00037F70">
            <w:pPr>
              <w:pStyle w:val="Prrafodelista"/>
              <w:keepLines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Texto “Nombre”, </w:t>
            </w:r>
          </w:p>
          <w:p w14:paraId="05CA440C" w14:textId="55D32C98" w:rsidR="00622811" w:rsidRDefault="00622811" w:rsidP="00037F70">
            <w:pPr>
              <w:pStyle w:val="Prrafodelista"/>
              <w:keepLines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Texto “Cargo”, </w:t>
            </w:r>
          </w:p>
          <w:p w14:paraId="3BA12D78" w14:textId="77777777" w:rsidR="00622811" w:rsidRDefault="00622811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Y la opción:</w:t>
            </w:r>
          </w:p>
          <w:p w14:paraId="315A1568" w14:textId="77777777" w:rsidR="00622811" w:rsidRDefault="00622811" w:rsidP="00037F7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“Actualizar Sección”,</w:t>
            </w:r>
          </w:p>
        </w:tc>
      </w:tr>
      <w:tr w:rsidR="00622811" w14:paraId="49A4AD96" w14:textId="77777777" w:rsidTr="00622811">
        <w:trPr>
          <w:trHeight w:val="1798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DCD8C" w14:textId="77777777" w:rsidR="00622811" w:rsidRDefault="00622811" w:rsidP="00037F70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3380B" w14:textId="77777777" w:rsidR="00622811" w:rsidRDefault="00622811" w:rsidP="00D54EDF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</w:t>
            </w:r>
          </w:p>
          <w:p w14:paraId="7B29E312" w14:textId="6BDF1F9A" w:rsidR="00622811" w:rsidRDefault="00622811" w:rsidP="00D54ED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DGAJ</w:t>
            </w:r>
            <w:r w:rsidR="00D54EDF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92B18" w14:textId="77777777" w:rsidR="00622811" w:rsidRDefault="00622811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requerida, considerando:</w:t>
            </w:r>
          </w:p>
          <w:p w14:paraId="41F6ED71" w14:textId="283BF32A" w:rsidR="00622811" w:rsidRDefault="00622811" w:rsidP="00037F70">
            <w:pPr>
              <w:pStyle w:val="Prrafodelista"/>
              <w:keepLines/>
              <w:numPr>
                <w:ilvl w:val="0"/>
                <w:numId w:val="22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Modificar Texto “</w:t>
            </w:r>
            <w:r>
              <w:rPr>
                <w:rFonts w:asciiTheme="minorHAnsi" w:hAnsiTheme="minorHAnsi" w:cstheme="minorHAnsi"/>
                <w:bCs/>
                <w:szCs w:val="20"/>
              </w:rPr>
              <w:t>Jerarquía</w:t>
            </w:r>
            <w:r>
              <w:rPr>
                <w:rFonts w:ascii="Calibri" w:hAnsi="Calibri" w:cs="Calibri"/>
                <w:bCs/>
                <w:szCs w:val="20"/>
              </w:rPr>
              <w:t>:”,</w:t>
            </w:r>
          </w:p>
          <w:p w14:paraId="38FFEAF5" w14:textId="21A16CF5" w:rsidR="00622811" w:rsidRDefault="00622811" w:rsidP="00037F70">
            <w:pPr>
              <w:pStyle w:val="Prrafodelista"/>
              <w:keepLines/>
              <w:numPr>
                <w:ilvl w:val="0"/>
                <w:numId w:val="22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Modificar Texto “</w:t>
            </w:r>
            <w:r>
              <w:rPr>
                <w:rFonts w:asciiTheme="minorHAnsi" w:hAnsiTheme="minorHAnsi" w:cstheme="minorHAnsi"/>
                <w:bCs/>
                <w:szCs w:val="20"/>
              </w:rPr>
              <w:t>Nombre</w:t>
            </w:r>
            <w:r>
              <w:rPr>
                <w:rFonts w:ascii="Calibri" w:hAnsi="Calibri" w:cs="Calibri"/>
                <w:bCs/>
                <w:szCs w:val="20"/>
              </w:rPr>
              <w:t>:”,</w:t>
            </w:r>
          </w:p>
          <w:p w14:paraId="4CE589DA" w14:textId="2F15D00F" w:rsidR="00622811" w:rsidRDefault="00622811" w:rsidP="00037F70">
            <w:pPr>
              <w:pStyle w:val="Prrafodelista"/>
              <w:keepLines/>
              <w:numPr>
                <w:ilvl w:val="0"/>
                <w:numId w:val="22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Modificar Texto “</w:t>
            </w:r>
            <w:r>
              <w:rPr>
                <w:rFonts w:asciiTheme="minorHAnsi" w:hAnsiTheme="minorHAnsi" w:cstheme="minorHAnsi"/>
                <w:bCs/>
                <w:szCs w:val="20"/>
              </w:rPr>
              <w:t>Cargo</w:t>
            </w:r>
            <w:r>
              <w:rPr>
                <w:rFonts w:ascii="Calibri" w:hAnsi="Calibri" w:cs="Calibri"/>
                <w:bCs/>
                <w:szCs w:val="20"/>
              </w:rPr>
              <w:t>”,</w:t>
            </w:r>
          </w:p>
          <w:p w14:paraId="1CE649AA" w14:textId="77777777" w:rsidR="00622811" w:rsidRDefault="00622811" w:rsidP="00C80DFA">
            <w:pPr>
              <w:pStyle w:val="Prrafodelista"/>
              <w:keepLines/>
              <w:spacing w:after="0"/>
              <w:ind w:left="0"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Al terminar la edición,  selecciona la opción “Actualizar Sección”.</w:t>
            </w:r>
          </w:p>
        </w:tc>
      </w:tr>
      <w:tr w:rsidR="00622811" w14:paraId="47DEA687" w14:textId="77777777" w:rsidTr="00622811">
        <w:trPr>
          <w:trHeight w:val="75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4417D" w14:textId="77777777" w:rsidR="00622811" w:rsidRDefault="00622811" w:rsidP="00037F70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124C3" w14:textId="69CC56B2" w:rsidR="00622811" w:rsidRDefault="00622811" w:rsidP="00D54ED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D54ED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C2A33" w14:textId="77777777" w:rsidR="00622811" w:rsidRDefault="00622811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 el siguiente mensaje: ¿Deseas modificar otra sección?, con las opciones:</w:t>
            </w:r>
          </w:p>
          <w:p w14:paraId="6E0BCCCD" w14:textId="77777777" w:rsidR="00622811" w:rsidRDefault="00622811" w:rsidP="00037F70">
            <w:pPr>
              <w:pStyle w:val="Prrafodelista"/>
              <w:keepLines/>
              <w:numPr>
                <w:ilvl w:val="0"/>
                <w:numId w:val="23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“Aceptar”,</w:t>
            </w:r>
          </w:p>
          <w:p w14:paraId="55BCD25A" w14:textId="77777777" w:rsidR="00622811" w:rsidRDefault="00622811" w:rsidP="00037F70">
            <w:pPr>
              <w:pStyle w:val="Prrafodelista"/>
              <w:keepLines/>
              <w:numPr>
                <w:ilvl w:val="0"/>
                <w:numId w:val="23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</w:tc>
      </w:tr>
      <w:tr w:rsidR="00622811" w14:paraId="1CABF1DB" w14:textId="77777777" w:rsidTr="00622811">
        <w:trPr>
          <w:trHeight w:val="69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76F18" w14:textId="77777777" w:rsidR="00622811" w:rsidRDefault="00622811" w:rsidP="00037F70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7CD82" w14:textId="77777777" w:rsidR="00CB2D8C" w:rsidRDefault="00CB2D8C" w:rsidP="00D54EDF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</w:t>
            </w:r>
          </w:p>
          <w:p w14:paraId="095DD4B2" w14:textId="5F26DF53" w:rsidR="00622811" w:rsidRDefault="00CB2D8C" w:rsidP="00D54ED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DGAJ</w:t>
            </w:r>
            <w:r w:rsidR="00D54EDF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767F" w14:textId="77777777" w:rsidR="00622811" w:rsidRDefault="00622811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 acuerdo a la necesidad del usuario:</w:t>
            </w:r>
          </w:p>
          <w:p w14:paraId="1F8FCB11" w14:textId="77777777" w:rsidR="00622811" w:rsidRDefault="00622811" w:rsidP="00037F70">
            <w:pPr>
              <w:pStyle w:val="Prrafodelista"/>
              <w:keepLines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selecciona la opción “Aceptar”, continúa en el paso 2 del flujo basico.</w:t>
            </w:r>
          </w:p>
          <w:p w14:paraId="6A6E186D" w14:textId="77777777" w:rsidR="00622811" w:rsidRDefault="00622811" w:rsidP="00037F70">
            <w:pPr>
              <w:pStyle w:val="Prrafodelista"/>
              <w:keepLines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Si selecciona la opción “Cancelar”, el flujo continúa en el  </w:t>
            </w:r>
            <w:r>
              <w:rPr>
                <w:rFonts w:ascii="Calibri" w:hAnsi="Calibri" w:cs="Calibri"/>
                <w:b/>
                <w:bCs/>
                <w:szCs w:val="20"/>
              </w:rPr>
              <w:t>AG01 Cancelar.</w:t>
            </w:r>
          </w:p>
        </w:tc>
      </w:tr>
      <w:tr w:rsidR="00622811" w14:paraId="7E17CCF8" w14:textId="77777777" w:rsidTr="00622811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A1363" w14:textId="77777777" w:rsidR="00622811" w:rsidRDefault="00622811" w:rsidP="00037F70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4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6729C" w14:textId="77777777" w:rsidR="00622811" w:rsidRDefault="00622811" w:rsidP="00D54ED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Fin del Flujo Opcional.</w:t>
            </w:r>
          </w:p>
        </w:tc>
      </w:tr>
    </w:tbl>
    <w:p w14:paraId="442C79EE" w14:textId="77777777" w:rsidR="00622811" w:rsidRDefault="00622811" w:rsidP="00622811"/>
    <w:p w14:paraId="794E757A" w14:textId="77777777" w:rsidR="00622811" w:rsidRDefault="00622811" w:rsidP="00622811"/>
    <w:p w14:paraId="51FDB73D" w14:textId="77777777" w:rsidR="00622811" w:rsidRDefault="00622811" w:rsidP="00622811"/>
    <w:p w14:paraId="0D6B8AFC" w14:textId="77777777" w:rsidR="00622811" w:rsidRDefault="00622811" w:rsidP="00622811"/>
    <w:p w14:paraId="71BFA7A2" w14:textId="77777777" w:rsidR="00622811" w:rsidRDefault="00622811" w:rsidP="00622811"/>
    <w:p w14:paraId="608ED3A2" w14:textId="77777777" w:rsidR="00622811" w:rsidRDefault="00622811" w:rsidP="00622811"/>
    <w:p w14:paraId="5A8D4AF8" w14:textId="77777777" w:rsidR="00622811" w:rsidRDefault="00622811" w:rsidP="00622811">
      <w:r>
        <w:t xml:space="preserve"> </w:t>
      </w:r>
      <w:bookmarkStart w:id="91" w:name="_Toc485375811"/>
      <w:bookmarkStart w:id="92" w:name="_Toc485039229"/>
      <w:bookmarkStart w:id="93" w:name="_Toc485039565"/>
    </w:p>
    <w:p w14:paraId="694D6D44" w14:textId="77777777" w:rsidR="00A67724" w:rsidRDefault="00A67724" w:rsidP="00622811"/>
    <w:p w14:paraId="7C08A69F" w14:textId="77777777" w:rsidR="00A67724" w:rsidRPr="00622811" w:rsidRDefault="00A67724" w:rsidP="00622811">
      <w:pPr>
        <w:rPr>
          <w:color w:val="000000" w:themeColor="text1"/>
        </w:rPr>
      </w:pPr>
    </w:p>
    <w:p w14:paraId="2ADB604A" w14:textId="75FAAD0B" w:rsidR="00622811" w:rsidRDefault="00A67724" w:rsidP="00622811">
      <w:pPr>
        <w:pStyle w:val="EstiloTtulo1Antes6ptoDespus3ptoInterlineadoMn"/>
        <w:numPr>
          <w:ilvl w:val="3"/>
          <w:numId w:val="2"/>
        </w:numPr>
        <w:spacing w:before="0"/>
        <w:rPr>
          <w:rFonts w:asciiTheme="minorHAnsi" w:hAnsiTheme="minorHAnsi" w:cstheme="minorHAnsi"/>
          <w:color w:val="000000" w:themeColor="text1"/>
          <w:sz w:val="20"/>
        </w:rPr>
      </w:pPr>
      <w:bookmarkStart w:id="94" w:name="_Toc488313479"/>
      <w:r>
        <w:rPr>
          <w:rFonts w:asciiTheme="minorHAnsi" w:hAnsiTheme="minorHAnsi" w:cstheme="minorHAnsi"/>
          <w:color w:val="000000" w:themeColor="text1"/>
          <w:sz w:val="20"/>
        </w:rPr>
        <w:lastRenderedPageBreak/>
        <w:t>AO04</w:t>
      </w:r>
      <w:r w:rsidR="00622811">
        <w:rPr>
          <w:rFonts w:asciiTheme="minorHAnsi" w:hAnsiTheme="minorHAnsi" w:cstheme="minorHAnsi"/>
          <w:color w:val="000000" w:themeColor="text1"/>
          <w:sz w:val="20"/>
        </w:rPr>
        <w:t xml:space="preserve"> Editar Firmantes y </w:t>
      </w:r>
      <w:proofErr w:type="spellStart"/>
      <w:r w:rsidR="00622811">
        <w:rPr>
          <w:rFonts w:asciiTheme="minorHAnsi" w:hAnsiTheme="minorHAnsi" w:cstheme="minorHAnsi"/>
          <w:color w:val="000000" w:themeColor="text1"/>
          <w:sz w:val="20"/>
        </w:rPr>
        <w:t>C.c.e.p</w:t>
      </w:r>
      <w:bookmarkEnd w:id="91"/>
      <w:bookmarkEnd w:id="94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622811" w14:paraId="489ACD7B" w14:textId="77777777" w:rsidTr="00622811">
        <w:trPr>
          <w:tblHeader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D09CD20" w14:textId="77777777" w:rsidR="00622811" w:rsidRDefault="00622811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C0F2116" w14:textId="77777777" w:rsidR="00622811" w:rsidRDefault="00622811" w:rsidP="00D54ED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B752861" w14:textId="77777777" w:rsidR="00622811" w:rsidRDefault="00622811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622811" w14:paraId="21657C64" w14:textId="77777777" w:rsidTr="00622811">
        <w:trPr>
          <w:trHeight w:val="2446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9C305" w14:textId="77777777" w:rsidR="00622811" w:rsidRDefault="00622811" w:rsidP="00037F70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B80C4" w14:textId="71526C3C" w:rsidR="00622811" w:rsidRDefault="00622811" w:rsidP="00D54ED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D54ED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7B30C" w14:textId="42DC1D71" w:rsidR="00622811" w:rsidRDefault="00622811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Muestra lista de los firmantes y </w:t>
            </w:r>
            <w:proofErr w:type="spellStart"/>
            <w:r>
              <w:rPr>
                <w:rFonts w:asciiTheme="minorHAnsi" w:hAnsiTheme="minorHAnsi" w:cstheme="minorHAnsi"/>
                <w:bCs/>
                <w:szCs w:val="20"/>
              </w:rPr>
              <w:t>C.c.e.p</w:t>
            </w:r>
            <w:proofErr w:type="spellEnd"/>
            <w:r>
              <w:rPr>
                <w:rFonts w:asciiTheme="minorHAnsi" w:hAnsiTheme="minorHAnsi" w:cstheme="minorHAnsi"/>
                <w:bCs/>
                <w:szCs w:val="20"/>
              </w:rPr>
              <w:t>. del oficio distribución actual, con los siguientes campos:</w:t>
            </w:r>
          </w:p>
          <w:p w14:paraId="4DBCB703" w14:textId="77777777" w:rsidR="00622811" w:rsidRDefault="00622811" w:rsidP="00907ACB">
            <w:pPr>
              <w:pStyle w:val="Prrafodelista"/>
              <w:keepLines/>
              <w:numPr>
                <w:ilvl w:val="0"/>
                <w:numId w:val="2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Firmante:</w:t>
            </w:r>
          </w:p>
          <w:p w14:paraId="5BC5DE42" w14:textId="77777777" w:rsidR="00622811" w:rsidRDefault="00622811" w:rsidP="00907ACB">
            <w:pPr>
              <w:pStyle w:val="Prrafodelista"/>
              <w:keepLines/>
              <w:numPr>
                <w:ilvl w:val="1"/>
                <w:numId w:val="2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“Jerarquía”,</w:t>
            </w:r>
          </w:p>
          <w:p w14:paraId="50EC6098" w14:textId="77777777" w:rsidR="00622811" w:rsidRDefault="00622811" w:rsidP="00907ACB">
            <w:pPr>
              <w:pStyle w:val="Prrafodelista"/>
              <w:keepLines/>
              <w:numPr>
                <w:ilvl w:val="1"/>
                <w:numId w:val="2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“Nombre Completo”,</w:t>
            </w:r>
          </w:p>
          <w:p w14:paraId="17428029" w14:textId="77777777" w:rsidR="00622811" w:rsidRDefault="00622811" w:rsidP="00907ACB">
            <w:pPr>
              <w:pStyle w:val="Prrafodelista"/>
              <w:keepLines/>
              <w:numPr>
                <w:ilvl w:val="1"/>
                <w:numId w:val="2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 “Cargo”,</w:t>
            </w:r>
          </w:p>
          <w:p w14:paraId="4BCF0261" w14:textId="77777777" w:rsidR="00907ACB" w:rsidRDefault="00907ACB" w:rsidP="00907ACB">
            <w:pPr>
              <w:pStyle w:val="Prrafodelista"/>
              <w:keepLines/>
              <w:numPr>
                <w:ilvl w:val="0"/>
                <w:numId w:val="2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“Leyenda de Firma por Ausencia”.</w:t>
            </w:r>
          </w:p>
          <w:p w14:paraId="5F9B28B1" w14:textId="77777777" w:rsidR="00907ACB" w:rsidRDefault="00907ACB" w:rsidP="00907ACB">
            <w:pPr>
              <w:pStyle w:val="Prrafodelista"/>
              <w:keepLines/>
              <w:numPr>
                <w:ilvl w:val="1"/>
                <w:numId w:val="2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“Activo”,</w:t>
            </w:r>
          </w:p>
          <w:p w14:paraId="5E74E5E4" w14:textId="77777777" w:rsidR="00907ACB" w:rsidRDefault="00907ACB" w:rsidP="00907ACB">
            <w:pPr>
              <w:pStyle w:val="Prrafodelista"/>
              <w:keepLines/>
              <w:numPr>
                <w:ilvl w:val="1"/>
                <w:numId w:val="2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“Inactivo”.</w:t>
            </w:r>
          </w:p>
          <w:p w14:paraId="6D3B6FAC" w14:textId="77777777" w:rsidR="00622811" w:rsidRDefault="00622811" w:rsidP="00907ACB">
            <w:pPr>
              <w:pStyle w:val="Prrafodelista"/>
              <w:keepLines/>
              <w:numPr>
                <w:ilvl w:val="0"/>
                <w:numId w:val="2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bCs/>
                <w:szCs w:val="20"/>
              </w:rPr>
              <w:t>C.c.e.p</w:t>
            </w:r>
            <w:proofErr w:type="spellEnd"/>
            <w:r>
              <w:rPr>
                <w:rFonts w:asciiTheme="minorHAnsi" w:hAnsiTheme="minorHAnsi" w:cstheme="minorHAnsi"/>
                <w:bCs/>
                <w:szCs w:val="20"/>
              </w:rPr>
              <w:t>”.</w:t>
            </w:r>
          </w:p>
          <w:p w14:paraId="5D3B579D" w14:textId="2DD189D1" w:rsidR="002E5FA8" w:rsidRDefault="002E5FA8" w:rsidP="00907ACB">
            <w:pPr>
              <w:pStyle w:val="Prrafodelista"/>
              <w:keepLines/>
              <w:numPr>
                <w:ilvl w:val="1"/>
                <w:numId w:val="2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Jerarquía</w:t>
            </w:r>
          </w:p>
          <w:p w14:paraId="72FD55FB" w14:textId="6418CA3E" w:rsidR="002E5FA8" w:rsidRPr="00554979" w:rsidRDefault="002E5FA8" w:rsidP="00554979">
            <w:pPr>
              <w:pStyle w:val="Prrafodelista"/>
              <w:keepLines/>
              <w:numPr>
                <w:ilvl w:val="1"/>
                <w:numId w:val="2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Texto fijo </w:t>
            </w:r>
            <w:r w:rsidR="00554979">
              <w:rPr>
                <w:rFonts w:asciiTheme="minorHAnsi" w:hAnsiTheme="minorHAnsi" w:cstheme="minorHAnsi"/>
                <w:bCs/>
                <w:szCs w:val="20"/>
              </w:rPr>
              <w:t>(Para su superior conocimiento.</w:t>
            </w:r>
            <w:r>
              <w:rPr>
                <w:rFonts w:asciiTheme="minorHAnsi" w:hAnsiTheme="minorHAnsi" w:cstheme="minorHAnsi"/>
                <w:bCs/>
                <w:szCs w:val="20"/>
              </w:rPr>
              <w:t>)</w:t>
            </w:r>
          </w:p>
          <w:p w14:paraId="1C37FDF7" w14:textId="77777777" w:rsidR="00622811" w:rsidRDefault="00622811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Además de la opción:</w:t>
            </w:r>
          </w:p>
          <w:p w14:paraId="2B16B689" w14:textId="77777777" w:rsidR="00622811" w:rsidRDefault="00622811" w:rsidP="00907ACB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“Actualizar Sección”,</w:t>
            </w:r>
          </w:p>
        </w:tc>
      </w:tr>
      <w:tr w:rsidR="00622811" w14:paraId="091BE333" w14:textId="77777777" w:rsidTr="00622811">
        <w:trPr>
          <w:trHeight w:val="1559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1BAE7" w14:textId="77777777" w:rsidR="00622811" w:rsidRDefault="00622811" w:rsidP="00037F70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C210F" w14:textId="77777777" w:rsidR="00622811" w:rsidRDefault="00622811" w:rsidP="00D54EDF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</w:t>
            </w:r>
          </w:p>
          <w:p w14:paraId="389D20EE" w14:textId="020F2805" w:rsidR="00622811" w:rsidRDefault="00622811" w:rsidP="00D54ED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DGAJ</w:t>
            </w:r>
            <w:r w:rsidR="00D54EDF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51430" w14:textId="77777777" w:rsidR="00622811" w:rsidRDefault="00622811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requerida, considerando:</w:t>
            </w:r>
          </w:p>
          <w:p w14:paraId="00E46B74" w14:textId="77777777" w:rsidR="00622811" w:rsidRDefault="00622811" w:rsidP="00554979">
            <w:pPr>
              <w:pStyle w:val="Prrafodelista"/>
              <w:keepLines/>
              <w:numPr>
                <w:ilvl w:val="0"/>
                <w:numId w:val="22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Modificar Jerarquía, </w:t>
            </w:r>
          </w:p>
          <w:p w14:paraId="55FAF7EA" w14:textId="77777777" w:rsidR="00622811" w:rsidRDefault="00622811" w:rsidP="00554979">
            <w:pPr>
              <w:pStyle w:val="Prrafodelista"/>
              <w:keepLines/>
              <w:numPr>
                <w:ilvl w:val="0"/>
                <w:numId w:val="22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Modificar Nombre del Firmante,</w:t>
            </w:r>
          </w:p>
          <w:p w14:paraId="18059D62" w14:textId="77777777" w:rsidR="00622811" w:rsidRDefault="00622811" w:rsidP="00554979">
            <w:pPr>
              <w:pStyle w:val="Prrafodelista"/>
              <w:keepLines/>
              <w:numPr>
                <w:ilvl w:val="0"/>
                <w:numId w:val="22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Modificar Cargo del Firmante,</w:t>
            </w:r>
          </w:p>
          <w:p w14:paraId="39E1BB18" w14:textId="7D37775F" w:rsidR="00554979" w:rsidRDefault="00554979" w:rsidP="00554979">
            <w:pPr>
              <w:pStyle w:val="Prrafodelista"/>
              <w:keepLines/>
              <w:numPr>
                <w:ilvl w:val="0"/>
                <w:numId w:val="22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Modifica Leyenda  de Firma por Ausencia,</w:t>
            </w:r>
          </w:p>
          <w:p w14:paraId="2A738195" w14:textId="77777777" w:rsidR="00622811" w:rsidRDefault="00622811" w:rsidP="00554979">
            <w:pPr>
              <w:pStyle w:val="Prrafodelista"/>
              <w:keepLines/>
              <w:numPr>
                <w:ilvl w:val="0"/>
                <w:numId w:val="22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Modificar </w:t>
            </w:r>
            <w:proofErr w:type="spellStart"/>
            <w:r>
              <w:rPr>
                <w:rFonts w:ascii="Calibri" w:hAnsi="Calibri" w:cs="Calibri"/>
                <w:bCs/>
                <w:szCs w:val="20"/>
              </w:rPr>
              <w:t>C.c.e.p</w:t>
            </w:r>
            <w:proofErr w:type="spellEnd"/>
            <w:r>
              <w:rPr>
                <w:rFonts w:ascii="Calibri" w:hAnsi="Calibri" w:cs="Calibri"/>
                <w:bCs/>
                <w:szCs w:val="20"/>
              </w:rPr>
              <w:t>.</w:t>
            </w:r>
          </w:p>
          <w:p w14:paraId="7933E33E" w14:textId="77777777" w:rsidR="001E61DF" w:rsidRDefault="001E61DF" w:rsidP="00554979">
            <w:pPr>
              <w:pStyle w:val="Prrafodelista"/>
              <w:keepLines/>
              <w:numPr>
                <w:ilvl w:val="1"/>
                <w:numId w:val="22"/>
              </w:numPr>
              <w:rPr>
                <w:rFonts w:asciiTheme="minorHAnsi" w:hAnsiTheme="minorHAnsi" w:cstheme="minorHAnsi"/>
                <w:b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Seleccionado la Jerarquía, de acuerdo al caso de uso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“2020 Obtener Jerarquías REP”.</w:t>
            </w:r>
          </w:p>
          <w:p w14:paraId="7BFBD5EC" w14:textId="5C1A20C4" w:rsidR="001E61DF" w:rsidRPr="001E61DF" w:rsidRDefault="001E61DF" w:rsidP="00554979">
            <w:pPr>
              <w:pStyle w:val="Prrafodelista"/>
              <w:keepLines/>
              <w:numPr>
                <w:ilvl w:val="1"/>
                <w:numId w:val="22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Modificando Texto Fijo.</w:t>
            </w:r>
          </w:p>
          <w:p w14:paraId="2C3F07D3" w14:textId="37936D06" w:rsidR="00622811" w:rsidRDefault="00CB2D8C" w:rsidP="00CB2D8C">
            <w:pPr>
              <w:pStyle w:val="Prrafodelista"/>
              <w:keepLines/>
              <w:spacing w:after="0"/>
              <w:ind w:left="0"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A</w:t>
            </w:r>
            <w:r w:rsidR="00622811">
              <w:rPr>
                <w:rFonts w:ascii="Calibri" w:hAnsi="Calibri" w:cs="Calibri"/>
                <w:bCs/>
                <w:szCs w:val="20"/>
              </w:rPr>
              <w:t>l terminar la edición,  selecciona la opción “Actualizar Sección”.</w:t>
            </w:r>
          </w:p>
        </w:tc>
      </w:tr>
      <w:tr w:rsidR="00622811" w14:paraId="52EC3CFA" w14:textId="77777777" w:rsidTr="00622811">
        <w:trPr>
          <w:trHeight w:val="1408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E230" w14:textId="77777777" w:rsidR="00622811" w:rsidRDefault="00622811" w:rsidP="00037F70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D09EE" w14:textId="1A7F02CA" w:rsidR="00622811" w:rsidRDefault="00622811" w:rsidP="00D54ED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D54ED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2B5AC" w14:textId="77777777" w:rsidR="00622811" w:rsidRDefault="00622811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 el siguiente mensaje: ¿Deseas modificar otra sección?, con las opciones:</w:t>
            </w:r>
          </w:p>
          <w:p w14:paraId="2B904288" w14:textId="77777777" w:rsidR="00622811" w:rsidRDefault="00622811" w:rsidP="00037F70">
            <w:pPr>
              <w:pStyle w:val="Prrafodelista"/>
              <w:keepLines/>
              <w:numPr>
                <w:ilvl w:val="0"/>
                <w:numId w:val="23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“Aceptar”,</w:t>
            </w:r>
          </w:p>
          <w:p w14:paraId="585513FA" w14:textId="77777777" w:rsidR="00622811" w:rsidRDefault="00622811" w:rsidP="00037F70">
            <w:pPr>
              <w:pStyle w:val="Prrafodelista"/>
              <w:keepLines/>
              <w:numPr>
                <w:ilvl w:val="0"/>
                <w:numId w:val="23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</w:tc>
      </w:tr>
      <w:tr w:rsidR="00622811" w14:paraId="6BAC12B7" w14:textId="77777777" w:rsidTr="00622811">
        <w:trPr>
          <w:trHeight w:val="1379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C36E2" w14:textId="77777777" w:rsidR="00622811" w:rsidRDefault="00622811" w:rsidP="00037F70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74D04" w14:textId="77777777" w:rsidR="00CB2D8C" w:rsidRDefault="00CB2D8C" w:rsidP="00D54EDF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</w:t>
            </w:r>
          </w:p>
          <w:p w14:paraId="400263CD" w14:textId="159AB0FE" w:rsidR="00622811" w:rsidRDefault="00CB2D8C" w:rsidP="00D54ED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DGAJ</w:t>
            </w:r>
            <w:r w:rsidR="00D54EDF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B984C" w14:textId="77777777" w:rsidR="00622811" w:rsidRDefault="00622811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 acuerdo a la necesidad del usuario:</w:t>
            </w:r>
          </w:p>
          <w:p w14:paraId="55CE79DE" w14:textId="77777777" w:rsidR="00622811" w:rsidRDefault="00622811" w:rsidP="00037F70">
            <w:pPr>
              <w:pStyle w:val="Prrafodelista"/>
              <w:keepLines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selecciona la opción “Aceptar”, continúa en el paso 2 del flujo basico.</w:t>
            </w:r>
          </w:p>
          <w:p w14:paraId="6D2626D1" w14:textId="77777777" w:rsidR="00622811" w:rsidRDefault="00622811" w:rsidP="00037F70">
            <w:pPr>
              <w:pStyle w:val="Prrafodelista"/>
              <w:keepLines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Si selecciona la opción “Cancelar”, el flujo continúa en el alterno general </w:t>
            </w:r>
            <w:r>
              <w:rPr>
                <w:rFonts w:ascii="Calibri" w:hAnsi="Calibri" w:cs="Calibri"/>
                <w:b/>
                <w:bCs/>
                <w:szCs w:val="20"/>
              </w:rPr>
              <w:t>AG01 Cancelar.</w:t>
            </w:r>
          </w:p>
        </w:tc>
      </w:tr>
      <w:tr w:rsidR="00622811" w14:paraId="227D6FD3" w14:textId="77777777" w:rsidTr="00622811">
        <w:trPr>
          <w:trHeight w:val="596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6DACF" w14:textId="77777777" w:rsidR="00622811" w:rsidRDefault="00622811" w:rsidP="00037F70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4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5196D" w14:textId="77777777" w:rsidR="00622811" w:rsidRDefault="00622811" w:rsidP="00D54ED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Fin del Flujo Opcional.</w:t>
            </w:r>
          </w:p>
        </w:tc>
      </w:tr>
    </w:tbl>
    <w:p w14:paraId="5D8DFA06" w14:textId="77777777" w:rsidR="00A67724" w:rsidRDefault="00A67724" w:rsidP="00A67724">
      <w:bookmarkStart w:id="95" w:name="_Toc485375812"/>
      <w:bookmarkEnd w:id="92"/>
      <w:bookmarkEnd w:id="93"/>
    </w:p>
    <w:p w14:paraId="366949D6" w14:textId="153686AF" w:rsidR="00A67724" w:rsidRDefault="00A67724" w:rsidP="00A67724">
      <w:pPr>
        <w:pStyle w:val="EstiloTtulo1Antes6ptoDespus3ptoInterlineadoMn"/>
        <w:numPr>
          <w:ilvl w:val="3"/>
          <w:numId w:val="2"/>
        </w:numPr>
        <w:spacing w:before="0"/>
        <w:rPr>
          <w:rFonts w:asciiTheme="minorHAnsi" w:hAnsiTheme="minorHAnsi" w:cstheme="minorHAnsi"/>
          <w:color w:val="000000" w:themeColor="text1"/>
          <w:sz w:val="20"/>
        </w:rPr>
      </w:pPr>
      <w:bookmarkStart w:id="96" w:name="_Toc488313480"/>
      <w:r>
        <w:rPr>
          <w:rFonts w:asciiTheme="minorHAnsi" w:hAnsiTheme="minorHAnsi" w:cstheme="minorHAnsi"/>
          <w:color w:val="000000" w:themeColor="text1"/>
          <w:sz w:val="20"/>
        </w:rPr>
        <w:t>AO05 Editar Pie de Página.</w:t>
      </w:r>
      <w:bookmarkEnd w:id="95"/>
      <w:bookmarkEnd w:id="9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1982"/>
        <w:gridCol w:w="7068"/>
      </w:tblGrid>
      <w:tr w:rsidR="00A67724" w14:paraId="3B01E81F" w14:textId="77777777" w:rsidTr="00A67724">
        <w:trPr>
          <w:tblHeader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04271C9" w14:textId="77777777" w:rsidR="00A67724" w:rsidRDefault="00A67724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013D3BC" w14:textId="77777777" w:rsidR="00A67724" w:rsidRDefault="00A67724" w:rsidP="00D54ED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3AE911D" w14:textId="77777777" w:rsidR="00A67724" w:rsidRDefault="00A67724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A67724" w14:paraId="5C63E03F" w14:textId="77777777" w:rsidTr="00A67724">
        <w:trPr>
          <w:trHeight w:val="2304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2D077" w14:textId="77777777" w:rsidR="00A67724" w:rsidRDefault="00A67724" w:rsidP="00037F70">
            <w:pPr>
              <w:pStyle w:val="Prrafodelista"/>
              <w:numPr>
                <w:ilvl w:val="3"/>
                <w:numId w:val="2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451F3" w14:textId="6A84ADD4" w:rsidR="00A67724" w:rsidRDefault="00A67724" w:rsidP="00D54ED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D54ED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8C6A0" w14:textId="1A6D2C69" w:rsidR="00A67724" w:rsidRDefault="00A67724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Abre editor de textos, mostrando pie de página de la plantilla Oficio Distribución, con los siguientes campos editables:</w:t>
            </w:r>
          </w:p>
          <w:p w14:paraId="10689875" w14:textId="77777777" w:rsidR="00A67724" w:rsidRDefault="00A67724" w:rsidP="00037F70">
            <w:pPr>
              <w:pStyle w:val="Prrafodelista"/>
              <w:keepLines/>
              <w:numPr>
                <w:ilvl w:val="0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Número de Página </w:t>
            </w:r>
          </w:p>
          <w:p w14:paraId="17AD7A0D" w14:textId="77777777" w:rsidR="00A67724" w:rsidRDefault="00A67724" w:rsidP="00037F70">
            <w:pPr>
              <w:pStyle w:val="Prrafodelista"/>
              <w:keepLines/>
              <w:numPr>
                <w:ilvl w:val="1"/>
                <w:numId w:val="30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“Activado”,</w:t>
            </w:r>
          </w:p>
          <w:p w14:paraId="75300B61" w14:textId="77777777" w:rsidR="00A67724" w:rsidRDefault="00A67724" w:rsidP="00037F70">
            <w:pPr>
              <w:pStyle w:val="Prrafodelista"/>
              <w:keepLines/>
              <w:numPr>
                <w:ilvl w:val="1"/>
                <w:numId w:val="30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“Desactivado”.</w:t>
            </w:r>
          </w:p>
          <w:p w14:paraId="4F316D17" w14:textId="77777777" w:rsidR="00A67724" w:rsidRDefault="00A67724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Y las opciones:</w:t>
            </w:r>
          </w:p>
          <w:p w14:paraId="3632F814" w14:textId="77777777" w:rsidR="00A67724" w:rsidRDefault="00A67724" w:rsidP="00037F7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“Actualizar Sección”.</w:t>
            </w:r>
          </w:p>
        </w:tc>
      </w:tr>
      <w:tr w:rsidR="00A67724" w14:paraId="2D434DED" w14:textId="77777777" w:rsidTr="00A67724">
        <w:trPr>
          <w:trHeight w:val="1175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EA793" w14:textId="77777777" w:rsidR="00A67724" w:rsidRDefault="00A67724" w:rsidP="00037F70">
            <w:pPr>
              <w:pStyle w:val="Prrafodelista"/>
              <w:numPr>
                <w:ilvl w:val="3"/>
                <w:numId w:val="2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C8B81" w14:textId="5FB58BED" w:rsidR="00A67724" w:rsidRDefault="00A67724" w:rsidP="00D54EDF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</w:t>
            </w:r>
            <w:r w:rsidR="00D54ED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DGAJ</w:t>
            </w:r>
            <w:r w:rsidR="00D54EDF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0B8B8" w14:textId="77777777" w:rsidR="00A67724" w:rsidRDefault="00A67724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requerida, considerando:</w:t>
            </w:r>
          </w:p>
          <w:p w14:paraId="646B310D" w14:textId="77777777" w:rsidR="00A67724" w:rsidRDefault="00A67724" w:rsidP="00037F70">
            <w:pPr>
              <w:pStyle w:val="Prrafodelista"/>
              <w:keepLines/>
              <w:numPr>
                <w:ilvl w:val="0"/>
                <w:numId w:val="22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Activar/Desactivar Números de Página.</w:t>
            </w:r>
          </w:p>
          <w:p w14:paraId="7F45A120" w14:textId="77777777" w:rsidR="00A67724" w:rsidRDefault="00A67724" w:rsidP="00037F70">
            <w:pPr>
              <w:pStyle w:val="Prrafodelista"/>
              <w:keepLines/>
              <w:numPr>
                <w:ilvl w:val="0"/>
                <w:numId w:val="22"/>
              </w:numPr>
              <w:spacing w:after="0"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Al terminar la edición,  selecciona la opción “Actualizar Sección”.</w:t>
            </w:r>
          </w:p>
        </w:tc>
      </w:tr>
      <w:tr w:rsidR="00A67724" w14:paraId="029EB25D" w14:textId="77777777" w:rsidTr="00A67724">
        <w:trPr>
          <w:trHeight w:val="1181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135F9" w14:textId="77777777" w:rsidR="00A67724" w:rsidRDefault="00A67724" w:rsidP="00037F70">
            <w:pPr>
              <w:pStyle w:val="Prrafodelista"/>
              <w:numPr>
                <w:ilvl w:val="3"/>
                <w:numId w:val="2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03FC3" w14:textId="453FC143" w:rsidR="00A67724" w:rsidRDefault="00A67724" w:rsidP="00D54ED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D54ED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AFF6C" w14:textId="77777777" w:rsidR="00A67724" w:rsidRDefault="00A67724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 el siguiente mensaje: ¿Deseas modificar otra sección?, con las opciones:</w:t>
            </w:r>
          </w:p>
          <w:p w14:paraId="51159512" w14:textId="77777777" w:rsidR="00A67724" w:rsidRDefault="00A67724" w:rsidP="00037F70">
            <w:pPr>
              <w:pStyle w:val="Prrafodelista"/>
              <w:keepLines/>
              <w:numPr>
                <w:ilvl w:val="0"/>
                <w:numId w:val="23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“Aceptar”,</w:t>
            </w:r>
          </w:p>
          <w:p w14:paraId="4404AE47" w14:textId="77777777" w:rsidR="00A67724" w:rsidRDefault="00A67724" w:rsidP="00037F70">
            <w:pPr>
              <w:pStyle w:val="Prrafodelista"/>
              <w:keepLines/>
              <w:numPr>
                <w:ilvl w:val="0"/>
                <w:numId w:val="23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“Cancelar”.</w:t>
            </w:r>
          </w:p>
        </w:tc>
      </w:tr>
      <w:tr w:rsidR="00A67724" w14:paraId="6F207278" w14:textId="77777777" w:rsidTr="00A67724">
        <w:trPr>
          <w:trHeight w:val="1256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D41B9" w14:textId="77777777" w:rsidR="00A67724" w:rsidRDefault="00A67724" w:rsidP="00037F70">
            <w:pPr>
              <w:pStyle w:val="Prrafodelista"/>
              <w:numPr>
                <w:ilvl w:val="3"/>
                <w:numId w:val="2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F28EE" w14:textId="39E5FE7B" w:rsidR="00A67724" w:rsidRDefault="00CB2D8C" w:rsidP="00D54ED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Usuario de la DGAJ</w:t>
            </w:r>
            <w:r w:rsidR="00D54ED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21152" w14:textId="77777777" w:rsidR="00A67724" w:rsidRDefault="00A67724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 acuerdo a la necesidad del usuario:</w:t>
            </w:r>
          </w:p>
          <w:p w14:paraId="262F4F22" w14:textId="77777777" w:rsidR="00A67724" w:rsidRDefault="00A67724" w:rsidP="00037F70">
            <w:pPr>
              <w:pStyle w:val="Prrafodelista"/>
              <w:keepLines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selecciona la opción “Aceptar”, continúa en el paso 2 del flujo basico.</w:t>
            </w:r>
          </w:p>
          <w:p w14:paraId="7FFB84BE" w14:textId="77777777" w:rsidR="00A67724" w:rsidRDefault="00A67724" w:rsidP="00037F70">
            <w:pPr>
              <w:pStyle w:val="Prrafodelista"/>
              <w:keepLines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Si selecciona la opción “Cancelar”, el flujo continúa en el alterno general </w:t>
            </w:r>
            <w:r>
              <w:rPr>
                <w:rFonts w:ascii="Calibri" w:hAnsi="Calibri" w:cs="Calibri"/>
                <w:b/>
                <w:bCs/>
                <w:szCs w:val="20"/>
              </w:rPr>
              <w:t>AG01 Cancelar.</w:t>
            </w:r>
          </w:p>
        </w:tc>
      </w:tr>
      <w:tr w:rsidR="00A67724" w14:paraId="6B19E5B0" w14:textId="77777777" w:rsidTr="00A67724">
        <w:trPr>
          <w:trHeight w:val="565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452C4" w14:textId="77777777" w:rsidR="00A67724" w:rsidRDefault="00A67724" w:rsidP="00037F70">
            <w:pPr>
              <w:pStyle w:val="Prrafodelista"/>
              <w:numPr>
                <w:ilvl w:val="3"/>
                <w:numId w:val="2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44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7F5B4" w14:textId="77777777" w:rsidR="00A67724" w:rsidRDefault="00A67724" w:rsidP="00D54ED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Fin del Flujo Opcional.</w:t>
            </w:r>
          </w:p>
        </w:tc>
      </w:tr>
    </w:tbl>
    <w:p w14:paraId="2D133B2B" w14:textId="77777777" w:rsidR="001655E6" w:rsidRDefault="001655E6" w:rsidP="00511027">
      <w:bookmarkStart w:id="97" w:name="_Toc371934678"/>
      <w:bookmarkStart w:id="98" w:name="_Toc228339745"/>
      <w:bookmarkStart w:id="99" w:name="_Toc182735732"/>
      <w:bookmarkStart w:id="100" w:name="_Toc52616588"/>
      <w:bookmarkStart w:id="101" w:name="_Toc483324357"/>
    </w:p>
    <w:p w14:paraId="1ACD3567" w14:textId="77777777" w:rsidR="00D16B4F" w:rsidRPr="00AD37DD" w:rsidRDefault="00D16B4F" w:rsidP="000E084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2" w:name="_Toc488313481"/>
      <w:r w:rsidRPr="00AD37DD">
        <w:rPr>
          <w:rFonts w:asciiTheme="minorHAnsi" w:hAnsiTheme="minorHAnsi" w:cstheme="minorHAnsi"/>
          <w:sz w:val="20"/>
        </w:rPr>
        <w:lastRenderedPageBreak/>
        <w:t>Generales</w:t>
      </w:r>
      <w:bookmarkEnd w:id="97"/>
      <w:bookmarkEnd w:id="98"/>
      <w:bookmarkEnd w:id="99"/>
      <w:bookmarkEnd w:id="100"/>
      <w:bookmarkEnd w:id="101"/>
      <w:bookmarkEnd w:id="102"/>
    </w:p>
    <w:p w14:paraId="1ACD3568" w14:textId="77777777" w:rsidR="00630864" w:rsidRPr="00AD37DD" w:rsidRDefault="00630864" w:rsidP="000E084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3" w:name="_Toc363727164"/>
      <w:bookmarkStart w:id="104" w:name="_Toc461701843"/>
      <w:bookmarkStart w:id="105" w:name="_Toc483324358"/>
      <w:bookmarkStart w:id="106" w:name="_Toc488313482"/>
      <w:r w:rsidRPr="00AD37DD">
        <w:rPr>
          <w:rFonts w:asciiTheme="minorHAnsi" w:hAnsiTheme="minorHAnsi" w:cstheme="minorHAnsi"/>
          <w:sz w:val="20"/>
        </w:rPr>
        <w:t>AG01 Cancelar</w:t>
      </w:r>
      <w:bookmarkEnd w:id="103"/>
      <w:bookmarkEnd w:id="104"/>
      <w:bookmarkEnd w:id="105"/>
      <w:bookmarkEnd w:id="106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A6403A" w:rsidRPr="00E4155A" w14:paraId="1ACD356C" w14:textId="77777777" w:rsidTr="00BE73C4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ACD3569" w14:textId="77777777" w:rsidR="00A6403A" w:rsidRPr="00F12DBD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bookmarkStart w:id="107" w:name="_Toc461701844"/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</w:tcPr>
          <w:p w14:paraId="1ACD356A" w14:textId="77777777" w:rsidR="00A6403A" w:rsidRPr="00F12DBD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</w:tcPr>
          <w:p w14:paraId="1ACD356B" w14:textId="77777777" w:rsidR="00A6403A" w:rsidRPr="00F12DBD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A6403A" w:rsidRPr="00B56455" w14:paraId="1ACD3570" w14:textId="77777777" w:rsidTr="00BE73C4">
        <w:trPr>
          <w:trHeight w:val="63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6D" w14:textId="77777777" w:rsidR="00A6403A" w:rsidRPr="00A6403A" w:rsidRDefault="00A6403A" w:rsidP="00037F70">
            <w:pPr>
              <w:pStyle w:val="Prrafodelista"/>
              <w:numPr>
                <w:ilvl w:val="0"/>
                <w:numId w:val="8"/>
              </w:numPr>
              <w:ind w:right="-190" w:hanging="429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56E" w14:textId="52C5EA33" w:rsidR="00A6403A" w:rsidRDefault="00781D23" w:rsidP="00D54EDF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</w:t>
            </w:r>
            <w:r w:rsidR="00063BC2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II</w:t>
            </w:r>
            <w:r w:rsidR="00D54EDF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ACD356F" w14:textId="77777777" w:rsidR="00A6403A" w:rsidRPr="00B56455" w:rsidRDefault="00A6403A" w:rsidP="00BE73C4">
            <w:pPr>
              <w:rPr>
                <w:rFonts w:asciiTheme="minorHAnsi" w:hAnsiTheme="minorHAnsi" w:cstheme="minorHAnsi"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No ejecuta ninguna acción y regresa al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paso 2 del Flujo B</w:t>
            </w:r>
            <w:r w:rsidRPr="00CE78A4">
              <w:rPr>
                <w:rFonts w:asciiTheme="minorHAnsi" w:hAnsiTheme="minorHAnsi" w:cstheme="minorHAnsi"/>
                <w:bCs/>
                <w:szCs w:val="20"/>
              </w:rPr>
              <w:t>ásico.</w:t>
            </w:r>
          </w:p>
        </w:tc>
      </w:tr>
      <w:tr w:rsidR="00A6403A" w14:paraId="1ACD3573" w14:textId="77777777" w:rsidTr="00DB7468">
        <w:trPr>
          <w:trHeight w:val="52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71" w14:textId="77777777" w:rsidR="00A6403A" w:rsidRPr="007722B2" w:rsidRDefault="00A6403A" w:rsidP="00037F70">
            <w:pPr>
              <w:pStyle w:val="Prrafodelista"/>
              <w:numPr>
                <w:ilvl w:val="0"/>
                <w:numId w:val="8"/>
              </w:numPr>
              <w:ind w:right="-190" w:hanging="429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1ACD3572" w14:textId="77777777" w:rsidR="00A6403A" w:rsidRDefault="00A6403A" w:rsidP="00BE73C4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del Flujo G</w:t>
            </w:r>
            <w:r w:rsidRPr="00CE78A4">
              <w:rPr>
                <w:rFonts w:asciiTheme="minorHAnsi" w:hAnsiTheme="minorHAnsi" w:cstheme="minorHAnsi"/>
                <w:bCs/>
                <w:szCs w:val="20"/>
              </w:rPr>
              <w:t>eneral.</w:t>
            </w:r>
          </w:p>
        </w:tc>
      </w:tr>
    </w:tbl>
    <w:p w14:paraId="1ACD3574" w14:textId="77777777" w:rsidR="00630864" w:rsidRPr="00AD37DD" w:rsidRDefault="00A93844" w:rsidP="000E084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8" w:name="_Toc483324359"/>
      <w:bookmarkStart w:id="109" w:name="_Toc488313483"/>
      <w:r>
        <w:rPr>
          <w:rFonts w:asciiTheme="minorHAnsi" w:hAnsiTheme="minorHAnsi" w:cstheme="minorHAnsi"/>
          <w:sz w:val="20"/>
        </w:rPr>
        <w:t>AG02 Cerrar S</w:t>
      </w:r>
      <w:r w:rsidR="00630864" w:rsidRPr="00AD37DD">
        <w:rPr>
          <w:rFonts w:asciiTheme="minorHAnsi" w:hAnsiTheme="minorHAnsi" w:cstheme="minorHAnsi"/>
          <w:sz w:val="20"/>
        </w:rPr>
        <w:t>esión</w:t>
      </w:r>
      <w:bookmarkEnd w:id="107"/>
      <w:bookmarkEnd w:id="108"/>
      <w:bookmarkEnd w:id="109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F12DBD" w:rsidRPr="00E4155A" w14:paraId="1ACD3578" w14:textId="77777777" w:rsidTr="00BE73C4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ACD3575" w14:textId="77777777" w:rsidR="00F12DBD" w:rsidRPr="00F12DBD" w:rsidRDefault="00F12DBD" w:rsidP="00BE73C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bookmarkStart w:id="110" w:name="_Toc371934681"/>
            <w:bookmarkStart w:id="111" w:name="_Toc228339746"/>
            <w:bookmarkStart w:id="112" w:name="_Toc182735733"/>
            <w:bookmarkStart w:id="113" w:name="_Toc52616589"/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</w:tcPr>
          <w:p w14:paraId="1ACD3576" w14:textId="77777777" w:rsidR="00F12DBD" w:rsidRPr="00F12DBD" w:rsidRDefault="00F12DBD" w:rsidP="00B62D0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</w:tcPr>
          <w:p w14:paraId="1ACD3577" w14:textId="77777777" w:rsidR="00F12DBD" w:rsidRPr="00F12DBD" w:rsidRDefault="00F12DBD" w:rsidP="00BE73C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A67724" w:rsidRPr="00B56455" w14:paraId="1ACD357C" w14:textId="77777777" w:rsidTr="00E633E2">
        <w:trPr>
          <w:trHeight w:val="63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79" w14:textId="77777777" w:rsidR="00A67724" w:rsidRPr="00A6403A" w:rsidRDefault="00A67724" w:rsidP="00037F70">
            <w:pPr>
              <w:pStyle w:val="Prrafodelista"/>
              <w:numPr>
                <w:ilvl w:val="0"/>
                <w:numId w:val="9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57A" w14:textId="2A39802E" w:rsidR="00A67724" w:rsidRPr="00CE78A4" w:rsidRDefault="00A67724" w:rsidP="00B62D0B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B62D0B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</w:tcPr>
          <w:p w14:paraId="7A03229F" w14:textId="77777777" w:rsidR="00A67724" w:rsidRDefault="00A67724" w:rsidP="00A6772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Muestra mensaje “¿Esta seguro que desea cerrar de sesión?” y las opciones:</w:t>
            </w:r>
          </w:p>
          <w:p w14:paraId="763718A0" w14:textId="10849E26" w:rsidR="00144D70" w:rsidRPr="00144D70" w:rsidRDefault="00144D70" w:rsidP="00974B9A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“Sí</w:t>
            </w:r>
            <w:r w:rsidR="00A67724" w:rsidRPr="00144D70">
              <w:rPr>
                <w:rFonts w:asciiTheme="minorHAnsi" w:hAnsiTheme="minorHAnsi" w:cstheme="minorHAnsi"/>
              </w:rPr>
              <w:t>”,</w:t>
            </w:r>
          </w:p>
          <w:p w14:paraId="1ACD357B" w14:textId="3AB8ADD5" w:rsidR="00A67724" w:rsidRPr="00144D70" w:rsidRDefault="00A67724" w:rsidP="00974B9A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144D70">
              <w:rPr>
                <w:rFonts w:asciiTheme="minorHAnsi" w:hAnsiTheme="minorHAnsi" w:cstheme="minorHAnsi"/>
              </w:rPr>
              <w:t>“No</w:t>
            </w:r>
            <w:r>
              <w:t>”.</w:t>
            </w:r>
          </w:p>
        </w:tc>
      </w:tr>
      <w:tr w:rsidR="00A67724" w:rsidRPr="00B56455" w14:paraId="1ACD3580" w14:textId="77777777" w:rsidTr="00E633E2">
        <w:trPr>
          <w:trHeight w:val="63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7D" w14:textId="77777777" w:rsidR="00A67724" w:rsidRPr="00A6403A" w:rsidRDefault="00A67724" w:rsidP="00037F70">
            <w:pPr>
              <w:pStyle w:val="Prrafodelista"/>
              <w:numPr>
                <w:ilvl w:val="0"/>
                <w:numId w:val="9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57E" w14:textId="72C4D01A" w:rsidR="00A67724" w:rsidRPr="00CE78A4" w:rsidRDefault="00A67724" w:rsidP="00B62D0B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</w:t>
            </w:r>
            <w:r w:rsidR="00B62D0B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DGAJ</w:t>
            </w:r>
            <w:r w:rsidR="00B62D0B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</w:tcPr>
          <w:p w14:paraId="11857355" w14:textId="77777777" w:rsidR="00A67724" w:rsidRDefault="00A67724" w:rsidP="00A6772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 acuerdo a la necesidad del usuario: </w:t>
            </w:r>
          </w:p>
          <w:p w14:paraId="2B86F337" w14:textId="21BC93EF" w:rsidR="00144D70" w:rsidRDefault="00144D70" w:rsidP="00974B9A">
            <w:pPr>
              <w:pStyle w:val="Prrafodelista"/>
              <w:keepLines/>
              <w:numPr>
                <w:ilvl w:val="0"/>
                <w:numId w:val="32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Si selecciona “Sí</w:t>
            </w:r>
            <w:r w:rsidR="00A67724">
              <w:rPr>
                <w:rFonts w:asciiTheme="minorHAnsi" w:hAnsiTheme="minorHAnsi" w:cstheme="minorHAnsi"/>
                <w:bCs/>
                <w:szCs w:val="20"/>
              </w:rPr>
              <w:t>”, continúa el flujo en el siguiente paso.</w:t>
            </w:r>
          </w:p>
          <w:p w14:paraId="1ACD357F" w14:textId="732D5C1F" w:rsidR="00A67724" w:rsidRPr="00144D70" w:rsidRDefault="00A67724" w:rsidP="00974B9A">
            <w:pPr>
              <w:pStyle w:val="Prrafodelista"/>
              <w:keepLines/>
              <w:numPr>
                <w:ilvl w:val="0"/>
                <w:numId w:val="32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44D70">
              <w:rPr>
                <w:rFonts w:asciiTheme="minorHAnsi" w:hAnsiTheme="minorHAnsi" w:cstheme="minorHAnsi"/>
              </w:rPr>
              <w:t>Si selecciona “No”, continúa con la sesión activa.</w:t>
            </w:r>
          </w:p>
        </w:tc>
      </w:tr>
      <w:tr w:rsidR="00A67724" w:rsidRPr="00B56455" w14:paraId="0B91EB92" w14:textId="77777777" w:rsidTr="00E633E2">
        <w:trPr>
          <w:trHeight w:val="63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28F312F2" w14:textId="77777777" w:rsidR="00A67724" w:rsidRPr="00A6403A" w:rsidRDefault="00A67724" w:rsidP="00037F70">
            <w:pPr>
              <w:pStyle w:val="Prrafodelista"/>
              <w:numPr>
                <w:ilvl w:val="0"/>
                <w:numId w:val="9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02A88D0" w14:textId="769E01A1" w:rsidR="00A67724" w:rsidRPr="005A6D75" w:rsidRDefault="00A67724" w:rsidP="00B62D0B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B62D0B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</w:tcPr>
          <w:p w14:paraId="4ACF3E32" w14:textId="18C68783" w:rsidR="00A67724" w:rsidRDefault="00A67724" w:rsidP="00A6772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Cierra sesión, mostrando el mensaje “Sesión Finalizada” y regresa a pantalla de acceso.</w:t>
            </w:r>
          </w:p>
        </w:tc>
      </w:tr>
      <w:tr w:rsidR="004523E4" w14:paraId="1ACD3583" w14:textId="77777777" w:rsidTr="007B7A08">
        <w:trPr>
          <w:trHeight w:val="417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81" w14:textId="77777777" w:rsidR="004523E4" w:rsidRPr="007722B2" w:rsidRDefault="004523E4" w:rsidP="00037F70">
            <w:pPr>
              <w:pStyle w:val="Prrafodelista"/>
              <w:numPr>
                <w:ilvl w:val="0"/>
                <w:numId w:val="9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</w:tcPr>
          <w:p w14:paraId="1ACD3582" w14:textId="167BFF06" w:rsidR="004523E4" w:rsidRPr="00CE78A4" w:rsidRDefault="004523E4" w:rsidP="00B62D0B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 flujo general</w:t>
            </w:r>
          </w:p>
        </w:tc>
      </w:tr>
    </w:tbl>
    <w:p w14:paraId="1ACD3585" w14:textId="77777777" w:rsidR="00D16B4F" w:rsidRPr="00AD37DD" w:rsidRDefault="00D16B4F" w:rsidP="000E084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4" w:name="_Toc483324360"/>
      <w:bookmarkStart w:id="115" w:name="_Toc488313484"/>
      <w:r w:rsidRPr="00AD37DD">
        <w:rPr>
          <w:rFonts w:asciiTheme="minorHAnsi" w:hAnsiTheme="minorHAnsi" w:cstheme="minorHAnsi"/>
          <w:sz w:val="20"/>
        </w:rPr>
        <w:t>Extraordinarios</w:t>
      </w:r>
      <w:bookmarkEnd w:id="110"/>
      <w:bookmarkEnd w:id="111"/>
      <w:bookmarkEnd w:id="112"/>
      <w:bookmarkEnd w:id="113"/>
      <w:bookmarkEnd w:id="114"/>
      <w:bookmarkEnd w:id="115"/>
      <w:r w:rsidRPr="00AD37DD">
        <w:rPr>
          <w:rFonts w:asciiTheme="minorHAnsi" w:hAnsiTheme="minorHAnsi" w:cstheme="minorHAnsi"/>
          <w:sz w:val="20"/>
        </w:rPr>
        <w:tab/>
      </w:r>
    </w:p>
    <w:p w14:paraId="1ACD3586" w14:textId="77777777" w:rsidR="00554004" w:rsidRDefault="009F4550" w:rsidP="00974B9A">
      <w:pPr>
        <w:pStyle w:val="ndice2"/>
      </w:pPr>
      <w:bookmarkStart w:id="116" w:name="_Hlk482972054"/>
      <w:r w:rsidRPr="00AD37DD">
        <w:t>No aplica para esta funcionalidad del sistema</w:t>
      </w:r>
      <w:r w:rsidR="00554004" w:rsidRPr="00AD37DD">
        <w:t>.</w:t>
      </w:r>
    </w:p>
    <w:p w14:paraId="1ACD3587" w14:textId="77777777" w:rsidR="00D16B4F" w:rsidRDefault="00D16B4F" w:rsidP="000E084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7" w:name="_Toc371934684"/>
      <w:bookmarkStart w:id="118" w:name="_Toc228339747"/>
      <w:bookmarkStart w:id="119" w:name="_Toc182735734"/>
      <w:bookmarkStart w:id="120" w:name="_Toc52616590"/>
      <w:bookmarkStart w:id="121" w:name="_Toc483324361"/>
      <w:bookmarkStart w:id="122" w:name="_Toc488313485"/>
      <w:bookmarkEnd w:id="116"/>
      <w:r w:rsidRPr="00AD37DD">
        <w:rPr>
          <w:rFonts w:asciiTheme="minorHAnsi" w:hAnsiTheme="minorHAnsi" w:cstheme="minorHAnsi"/>
          <w:sz w:val="20"/>
        </w:rPr>
        <w:t>De excepción</w:t>
      </w:r>
      <w:bookmarkEnd w:id="117"/>
      <w:bookmarkEnd w:id="118"/>
      <w:bookmarkEnd w:id="119"/>
      <w:bookmarkEnd w:id="120"/>
      <w:bookmarkEnd w:id="121"/>
      <w:bookmarkEnd w:id="122"/>
    </w:p>
    <w:p w14:paraId="1ACD3588" w14:textId="5A17FD7C" w:rsidR="006E55F7" w:rsidRPr="00AD37DD" w:rsidRDefault="006E55F7" w:rsidP="000E084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3" w:name="_Toc488313486"/>
      <w:r>
        <w:rPr>
          <w:rFonts w:asciiTheme="minorHAnsi" w:hAnsiTheme="minorHAnsi" w:cstheme="minorHAnsi"/>
          <w:sz w:val="20"/>
        </w:rPr>
        <w:t xml:space="preserve">AE01 Error al </w:t>
      </w:r>
      <w:r w:rsidR="007F5F23">
        <w:rPr>
          <w:rFonts w:asciiTheme="minorHAnsi" w:hAnsiTheme="minorHAnsi" w:cstheme="minorHAnsi"/>
          <w:sz w:val="20"/>
        </w:rPr>
        <w:t>Modificar</w:t>
      </w:r>
      <w:bookmarkEnd w:id="123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6E55F7" w:rsidRPr="00E4155A" w14:paraId="1ACD358C" w14:textId="77777777" w:rsidTr="00B64CF7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ACD3589" w14:textId="77777777" w:rsidR="006E55F7" w:rsidRPr="00F12DBD" w:rsidRDefault="006E55F7" w:rsidP="00B64C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</w:tcPr>
          <w:p w14:paraId="1ACD358A" w14:textId="77777777" w:rsidR="006E55F7" w:rsidRPr="00F12DBD" w:rsidRDefault="006E55F7" w:rsidP="00B64C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</w:tcPr>
          <w:p w14:paraId="1ACD358B" w14:textId="77777777" w:rsidR="006E55F7" w:rsidRPr="00F12DBD" w:rsidRDefault="006E55F7" w:rsidP="00B64C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6E55F7" w:rsidRPr="00B56455" w14:paraId="1ACD3590" w14:textId="77777777" w:rsidTr="006439FE">
        <w:trPr>
          <w:trHeight w:val="55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8D" w14:textId="77777777" w:rsidR="006E55F7" w:rsidRPr="00A6403A" w:rsidRDefault="006E55F7" w:rsidP="00037F70">
            <w:pPr>
              <w:pStyle w:val="Prrafodelista"/>
              <w:numPr>
                <w:ilvl w:val="0"/>
                <w:numId w:val="10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58E" w14:textId="03707670" w:rsidR="006E55F7" w:rsidRDefault="006E55F7" w:rsidP="00B62D0B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</w:t>
            </w:r>
            <w:r w:rsidR="004523E4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II</w:t>
            </w:r>
            <w:r w:rsidR="00B62D0B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ACD358F" w14:textId="5638E960" w:rsidR="006E55F7" w:rsidRPr="00F12DBD" w:rsidRDefault="006E55F7" w:rsidP="007F5F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Despliega el mensaje “Error al </w:t>
            </w:r>
            <w:r w:rsidR="007F5F23">
              <w:rPr>
                <w:rFonts w:asciiTheme="minorHAnsi" w:hAnsiTheme="minorHAnsi" w:cstheme="minorHAnsi"/>
                <w:bCs/>
                <w:szCs w:val="20"/>
              </w:rPr>
              <w:t>modificar</w:t>
            </w:r>
            <w:r>
              <w:rPr>
                <w:rFonts w:asciiTheme="minorHAnsi" w:hAnsiTheme="minorHAnsi" w:cstheme="minorHAnsi"/>
                <w:bCs/>
                <w:szCs w:val="20"/>
              </w:rPr>
              <w:t>” y regresa al flujo básico.</w:t>
            </w:r>
          </w:p>
        </w:tc>
      </w:tr>
      <w:tr w:rsidR="006E55F7" w14:paraId="1ACD3593" w14:textId="77777777" w:rsidTr="00DB7468">
        <w:trPr>
          <w:trHeight w:val="56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91" w14:textId="77777777" w:rsidR="006E55F7" w:rsidRPr="007722B2" w:rsidRDefault="006E55F7" w:rsidP="00037F70">
            <w:pPr>
              <w:pStyle w:val="Prrafodelista"/>
              <w:numPr>
                <w:ilvl w:val="0"/>
                <w:numId w:val="10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1ACD3592" w14:textId="77777777" w:rsidR="006E55F7" w:rsidRDefault="006E55F7" w:rsidP="00B64CF7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del Excepción</w:t>
            </w:r>
            <w:r w:rsidRPr="00CE78A4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</w:tbl>
    <w:p w14:paraId="1ACD35A1" w14:textId="77777777" w:rsidR="00D16B4F" w:rsidRPr="00AD37DD" w:rsidRDefault="00D16B4F" w:rsidP="000E084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4" w:name="_Toc371934687"/>
      <w:bookmarkStart w:id="125" w:name="_Toc228339748"/>
      <w:bookmarkStart w:id="126" w:name="_Toc483324362"/>
      <w:bookmarkStart w:id="127" w:name="_Toc488313487"/>
      <w:bookmarkStart w:id="128" w:name="_Toc182735735"/>
      <w:bookmarkStart w:id="129" w:name="_Toc52616591"/>
      <w:r w:rsidRPr="00AD37DD">
        <w:rPr>
          <w:rFonts w:asciiTheme="minorHAnsi" w:hAnsiTheme="minorHAnsi" w:cstheme="minorHAnsi"/>
          <w:sz w:val="20"/>
        </w:rPr>
        <w:lastRenderedPageBreak/>
        <w:t>Puntos de Extensión</w:t>
      </w:r>
      <w:bookmarkEnd w:id="124"/>
      <w:bookmarkEnd w:id="125"/>
      <w:bookmarkEnd w:id="126"/>
      <w:bookmarkEnd w:id="127"/>
    </w:p>
    <w:p w14:paraId="1ACD35A2" w14:textId="0676F76B" w:rsidR="000531F7" w:rsidRPr="006439FE" w:rsidRDefault="007F5F23" w:rsidP="00974B9A">
      <w:pPr>
        <w:pStyle w:val="ndice2"/>
      </w:pPr>
      <w:bookmarkStart w:id="130" w:name="_Toc371934688"/>
      <w:bookmarkStart w:id="131" w:name="_Toc228339749"/>
      <w:r>
        <w:t xml:space="preserve">Esta funcionalidad contiene una extensión </w:t>
      </w:r>
      <w:r w:rsidR="006439FE" w:rsidRPr="007D2EE5">
        <w:t xml:space="preserve">con el </w:t>
      </w:r>
      <w:r w:rsidR="006439FE" w:rsidRPr="007D2EE5">
        <w:rPr>
          <w:b/>
        </w:rPr>
        <w:t>CU 2022 – Registrar Movimientos Bitácora</w:t>
      </w:r>
      <w:r w:rsidR="006439FE" w:rsidRPr="007D2EE5">
        <w:t>.</w:t>
      </w:r>
    </w:p>
    <w:p w14:paraId="1ACD35A3" w14:textId="77777777" w:rsidR="00D16B4F" w:rsidRDefault="00D16B4F" w:rsidP="000E084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2" w:name="_Toc483324363"/>
      <w:bookmarkStart w:id="133" w:name="_Toc488313488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128"/>
      <w:bookmarkEnd w:id="129"/>
      <w:bookmarkEnd w:id="130"/>
      <w:bookmarkEnd w:id="131"/>
      <w:bookmarkEnd w:id="132"/>
      <w:bookmarkEnd w:id="133"/>
    </w:p>
    <w:p w14:paraId="25C73F33" w14:textId="77777777" w:rsidR="007F5F23" w:rsidRPr="007F5F23" w:rsidRDefault="007F5F23" w:rsidP="007F5F23">
      <w:pPr>
        <w:ind w:left="792"/>
        <w:rPr>
          <w:rFonts w:asciiTheme="minorHAnsi" w:hAnsiTheme="minorHAnsi"/>
        </w:rPr>
      </w:pPr>
      <w:r w:rsidRPr="007F5F23">
        <w:rPr>
          <w:rFonts w:asciiTheme="minorHAnsi" w:hAnsiTheme="minorHAnsi"/>
        </w:rPr>
        <w:t>No aplica para esta funcionalidad del sistema.</w:t>
      </w:r>
    </w:p>
    <w:p w14:paraId="1ACD35AD" w14:textId="77777777" w:rsidR="00D16B4F" w:rsidRPr="00AD37DD" w:rsidRDefault="00D16B4F" w:rsidP="00154B17">
      <w:pPr>
        <w:pStyle w:val="EstiloTtulo1Antes6ptoDespus3ptoInterlineadoMn"/>
        <w:numPr>
          <w:ilvl w:val="1"/>
          <w:numId w:val="2"/>
        </w:numPr>
        <w:tabs>
          <w:tab w:val="left" w:pos="708"/>
        </w:tabs>
        <w:rPr>
          <w:rFonts w:asciiTheme="minorHAnsi" w:hAnsiTheme="minorHAnsi" w:cstheme="minorHAnsi"/>
          <w:sz w:val="20"/>
        </w:rPr>
      </w:pPr>
      <w:bookmarkStart w:id="134" w:name="_Toc371934689"/>
      <w:bookmarkStart w:id="135" w:name="_Toc483324364"/>
      <w:bookmarkStart w:id="136" w:name="_Toc488313489"/>
      <w:proofErr w:type="spellStart"/>
      <w:r w:rsidRPr="00AD37DD">
        <w:rPr>
          <w:rFonts w:asciiTheme="minorHAnsi" w:hAnsiTheme="minorHAnsi" w:cstheme="minorHAnsi"/>
          <w:sz w:val="20"/>
        </w:rPr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134"/>
      <w:bookmarkEnd w:id="135"/>
      <w:bookmarkEnd w:id="136"/>
    </w:p>
    <w:p w14:paraId="1ACD35AE" w14:textId="2F069D24" w:rsidR="00BB3074" w:rsidRDefault="00AC2462" w:rsidP="004523E4">
      <w:pPr>
        <w:pStyle w:val="EstiloTtulo1Antes6ptoDespus3ptoInterlineadoMn"/>
        <w:numPr>
          <w:ilvl w:val="2"/>
          <w:numId w:val="2"/>
        </w:numPr>
        <w:spacing w:before="0" w:line="276" w:lineRule="auto"/>
        <w:rPr>
          <w:rFonts w:asciiTheme="minorHAnsi" w:hAnsiTheme="minorHAnsi" w:cstheme="minorHAnsi"/>
          <w:sz w:val="20"/>
        </w:rPr>
      </w:pPr>
      <w:bookmarkStart w:id="137" w:name="_Toc483324365"/>
      <w:bookmarkStart w:id="138" w:name="_Toc488313490"/>
      <w:bookmarkStart w:id="139" w:name="_Toc228339751"/>
      <w:r w:rsidRPr="00AC2462">
        <w:rPr>
          <w:rFonts w:asciiTheme="minorHAnsi" w:hAnsiTheme="minorHAnsi" w:cstheme="minorHAnsi"/>
          <w:sz w:val="20"/>
        </w:rPr>
        <w:t xml:space="preserve">&lt;Pos condición 1&gt; </w:t>
      </w:r>
      <w:bookmarkEnd w:id="137"/>
      <w:r w:rsidR="007F5F23">
        <w:rPr>
          <w:rFonts w:asciiTheme="minorHAnsi" w:hAnsiTheme="minorHAnsi" w:cstheme="minorHAnsi"/>
          <w:sz w:val="20"/>
        </w:rPr>
        <w:t xml:space="preserve">Actualizar Plantilla </w:t>
      </w:r>
      <w:r w:rsidR="004523E4" w:rsidRPr="004523E4">
        <w:rPr>
          <w:rFonts w:asciiTheme="minorHAnsi" w:hAnsiTheme="minorHAnsi" w:cstheme="minorHAnsi"/>
          <w:sz w:val="20"/>
        </w:rPr>
        <w:t>Oficio de Distribución</w:t>
      </w:r>
      <w:bookmarkEnd w:id="138"/>
    </w:p>
    <w:p w14:paraId="1ACD35AF" w14:textId="52458DCE" w:rsidR="00C0165F" w:rsidRDefault="0068464E" w:rsidP="0091671F">
      <w:pPr>
        <w:spacing w:before="0" w:after="180" w:line="276" w:lineRule="auto"/>
        <w:ind w:left="1224"/>
        <w:rPr>
          <w:rFonts w:asciiTheme="minorHAnsi" w:hAnsiTheme="minorHAnsi"/>
        </w:rPr>
      </w:pPr>
      <w:r>
        <w:rPr>
          <w:rFonts w:asciiTheme="minorHAnsi" w:hAnsiTheme="minorHAnsi"/>
        </w:rPr>
        <w:t>R</w:t>
      </w:r>
      <w:r w:rsidR="007F5F23">
        <w:rPr>
          <w:rFonts w:asciiTheme="minorHAnsi" w:hAnsiTheme="minorHAnsi"/>
        </w:rPr>
        <w:t xml:space="preserve">ealizar la actualización de la Plantilla </w:t>
      </w:r>
      <w:r w:rsidR="004523E4" w:rsidRPr="004523E4">
        <w:rPr>
          <w:rFonts w:asciiTheme="minorHAnsi" w:hAnsiTheme="minorHAnsi"/>
        </w:rPr>
        <w:t>Oficio de Distribución</w:t>
      </w:r>
      <w:r w:rsidR="007F5F23">
        <w:rPr>
          <w:rFonts w:asciiTheme="minorHAnsi" w:hAnsiTheme="minorHAnsi"/>
        </w:rPr>
        <w:t>, considerando que el histórico de l</w:t>
      </w:r>
      <w:r w:rsidR="004523E4">
        <w:rPr>
          <w:rFonts w:asciiTheme="minorHAnsi" w:hAnsiTheme="minorHAnsi"/>
        </w:rPr>
        <w:t>o</w:t>
      </w:r>
      <w:r w:rsidR="007F5F23">
        <w:rPr>
          <w:rFonts w:asciiTheme="minorHAnsi" w:hAnsiTheme="minorHAnsi"/>
        </w:rPr>
        <w:t xml:space="preserve">s </w:t>
      </w:r>
      <w:r w:rsidR="004523E4" w:rsidRPr="004523E4">
        <w:rPr>
          <w:rFonts w:asciiTheme="minorHAnsi" w:hAnsiTheme="minorHAnsi"/>
        </w:rPr>
        <w:t>Oficio</w:t>
      </w:r>
      <w:r w:rsidR="00B80813">
        <w:rPr>
          <w:rFonts w:asciiTheme="minorHAnsi" w:hAnsiTheme="minorHAnsi"/>
        </w:rPr>
        <w:t>s</w:t>
      </w:r>
      <w:r w:rsidR="004523E4" w:rsidRPr="004523E4">
        <w:rPr>
          <w:rFonts w:asciiTheme="minorHAnsi" w:hAnsiTheme="minorHAnsi"/>
        </w:rPr>
        <w:t xml:space="preserve"> de Distribución</w:t>
      </w:r>
      <w:r w:rsidR="002654B7">
        <w:rPr>
          <w:rFonts w:asciiTheme="minorHAnsi" w:hAnsiTheme="minorHAnsi"/>
        </w:rPr>
        <w:t xml:space="preserve"> generad</w:t>
      </w:r>
      <w:r w:rsidR="004523E4">
        <w:rPr>
          <w:rFonts w:asciiTheme="minorHAnsi" w:hAnsiTheme="minorHAnsi"/>
        </w:rPr>
        <w:t>o</w:t>
      </w:r>
      <w:r w:rsidR="002654B7">
        <w:rPr>
          <w:rFonts w:asciiTheme="minorHAnsi" w:hAnsiTheme="minorHAnsi"/>
        </w:rPr>
        <w:t>s con la plantilla inicial</w:t>
      </w:r>
      <w:r w:rsidR="007F5F23">
        <w:rPr>
          <w:rFonts w:asciiTheme="minorHAnsi" w:hAnsiTheme="minorHAnsi"/>
        </w:rPr>
        <w:t xml:space="preserve"> no </w:t>
      </w:r>
      <w:r w:rsidR="00F71089">
        <w:rPr>
          <w:rFonts w:asciiTheme="minorHAnsi" w:hAnsiTheme="minorHAnsi"/>
        </w:rPr>
        <w:t>sufrirá</w:t>
      </w:r>
      <w:r w:rsidR="007F5F23">
        <w:rPr>
          <w:rFonts w:asciiTheme="minorHAnsi" w:hAnsiTheme="minorHAnsi"/>
        </w:rPr>
        <w:t xml:space="preserve"> cambios.</w:t>
      </w:r>
    </w:p>
    <w:p w14:paraId="1ACD35B6" w14:textId="08341E8A" w:rsidR="00BB3074" w:rsidRDefault="00666988" w:rsidP="0091671F">
      <w:pPr>
        <w:pStyle w:val="EstiloTtulo1Antes6ptoDespus3ptoInterlineadoMn"/>
        <w:numPr>
          <w:ilvl w:val="2"/>
          <w:numId w:val="2"/>
        </w:numPr>
        <w:spacing w:before="0" w:line="276" w:lineRule="auto"/>
        <w:rPr>
          <w:rFonts w:asciiTheme="minorHAnsi" w:hAnsiTheme="minorHAnsi" w:cstheme="minorHAnsi"/>
          <w:sz w:val="20"/>
        </w:rPr>
      </w:pPr>
      <w:bookmarkStart w:id="140" w:name="_Toc483324368"/>
      <w:bookmarkStart w:id="141" w:name="_Toc488313491"/>
      <w:r>
        <w:rPr>
          <w:rFonts w:asciiTheme="minorHAnsi" w:hAnsiTheme="minorHAnsi" w:cstheme="minorHAnsi"/>
          <w:sz w:val="20"/>
        </w:rPr>
        <w:t>&lt;Pos condición 2</w:t>
      </w:r>
      <w:r w:rsidR="00AC2462" w:rsidRPr="00AC2462">
        <w:rPr>
          <w:rFonts w:asciiTheme="minorHAnsi" w:hAnsiTheme="minorHAnsi" w:cstheme="minorHAnsi"/>
          <w:sz w:val="20"/>
        </w:rPr>
        <w:t xml:space="preserve">&gt; </w:t>
      </w:r>
      <w:r w:rsidR="00047CFD">
        <w:rPr>
          <w:rFonts w:asciiTheme="minorHAnsi" w:hAnsiTheme="minorHAnsi" w:cstheme="minorHAnsi"/>
          <w:sz w:val="20"/>
        </w:rPr>
        <w:t xml:space="preserve">Registro en </w:t>
      </w:r>
      <w:r w:rsidR="00BB3074">
        <w:rPr>
          <w:rFonts w:asciiTheme="minorHAnsi" w:hAnsiTheme="minorHAnsi" w:cstheme="minorHAnsi"/>
          <w:sz w:val="20"/>
        </w:rPr>
        <w:t>Bitácora</w:t>
      </w:r>
      <w:bookmarkEnd w:id="140"/>
      <w:bookmarkEnd w:id="141"/>
    </w:p>
    <w:p w14:paraId="1ACD35B7" w14:textId="77777777" w:rsidR="00DB7468" w:rsidRDefault="00603299" w:rsidP="0091671F">
      <w:pPr>
        <w:spacing w:before="0" w:after="180" w:line="276" w:lineRule="auto"/>
        <w:ind w:left="1224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Cada movimiento </w:t>
      </w:r>
      <w:r w:rsidR="00576C60">
        <w:rPr>
          <w:rFonts w:asciiTheme="minorHAnsi" w:hAnsiTheme="minorHAnsi"/>
        </w:rPr>
        <w:t xml:space="preserve">generado </w:t>
      </w:r>
      <w:r>
        <w:rPr>
          <w:rFonts w:asciiTheme="minorHAnsi" w:hAnsiTheme="minorHAnsi"/>
        </w:rPr>
        <w:t>en base de datos tendrá su correspondiente regi</w:t>
      </w:r>
      <w:r w:rsidR="00CD7DC6">
        <w:rPr>
          <w:rFonts w:asciiTheme="minorHAnsi" w:hAnsiTheme="minorHAnsi"/>
        </w:rPr>
        <w:t xml:space="preserve">stro en la bitácora del sistema, revisar caso de uso </w:t>
      </w:r>
      <w:r w:rsidR="00683536">
        <w:rPr>
          <w:rFonts w:asciiTheme="minorHAnsi" w:hAnsiTheme="minorHAnsi"/>
          <w:b/>
        </w:rPr>
        <w:t>“2022</w:t>
      </w:r>
      <w:r w:rsidR="00683536" w:rsidRPr="00683536">
        <w:rPr>
          <w:rFonts w:asciiTheme="minorHAnsi" w:hAnsiTheme="minorHAnsi" w:cstheme="minorHAnsi"/>
          <w:b/>
          <w:szCs w:val="20"/>
          <w:lang w:eastAsia="es-MX"/>
        </w:rPr>
        <w:t xml:space="preserve"> –</w:t>
      </w:r>
      <w:r w:rsidR="00683536" w:rsidRPr="003C6817">
        <w:rPr>
          <w:rFonts w:asciiTheme="minorHAnsi" w:hAnsiTheme="minorHAnsi" w:cstheme="minorHAnsi"/>
          <w:szCs w:val="20"/>
          <w:lang w:eastAsia="es-MX"/>
        </w:rPr>
        <w:t xml:space="preserve"> </w:t>
      </w:r>
      <w:r w:rsidR="00CD7DC6" w:rsidRPr="00CD7DC6">
        <w:rPr>
          <w:rFonts w:asciiTheme="minorHAnsi" w:hAnsiTheme="minorHAnsi"/>
          <w:b/>
        </w:rPr>
        <w:t>Registrar Movimientos Bitácora”</w:t>
      </w:r>
      <w:r w:rsidR="00CD7DC6">
        <w:rPr>
          <w:rFonts w:asciiTheme="minorHAnsi" w:hAnsiTheme="minorHAnsi"/>
          <w:b/>
        </w:rPr>
        <w:t>.</w:t>
      </w:r>
    </w:p>
    <w:p w14:paraId="1ACD35B8" w14:textId="77777777" w:rsidR="00D16B4F" w:rsidRPr="00AD37DD" w:rsidRDefault="00D16B4F" w:rsidP="000E084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2" w:name="_Toc484776389"/>
      <w:bookmarkStart w:id="143" w:name="_Toc371934692"/>
      <w:bookmarkStart w:id="144" w:name="_Toc289774390"/>
      <w:bookmarkStart w:id="145" w:name="_Toc483324369"/>
      <w:bookmarkStart w:id="146" w:name="_Toc488313492"/>
      <w:bookmarkEnd w:id="139"/>
      <w:bookmarkEnd w:id="142"/>
      <w:r w:rsidRPr="00AD37DD">
        <w:rPr>
          <w:rFonts w:asciiTheme="minorHAnsi" w:hAnsiTheme="minorHAnsi" w:cstheme="minorHAnsi"/>
          <w:sz w:val="20"/>
        </w:rPr>
        <w:t>Reglas de Ne</w:t>
      </w:r>
      <w:r w:rsidR="0067341A">
        <w:rPr>
          <w:rFonts w:asciiTheme="minorHAnsi" w:hAnsiTheme="minorHAnsi" w:cstheme="minorHAnsi"/>
          <w:sz w:val="20"/>
        </w:rPr>
        <w:t>g</w:t>
      </w:r>
      <w:r w:rsidRPr="00AD37DD">
        <w:rPr>
          <w:rFonts w:asciiTheme="minorHAnsi" w:hAnsiTheme="minorHAnsi" w:cstheme="minorHAnsi"/>
          <w:sz w:val="20"/>
        </w:rPr>
        <w:t>ocio</w:t>
      </w:r>
      <w:bookmarkEnd w:id="143"/>
      <w:bookmarkEnd w:id="144"/>
      <w:bookmarkEnd w:id="145"/>
      <w:bookmarkEnd w:id="146"/>
    </w:p>
    <w:p w14:paraId="643466AC" w14:textId="77777777" w:rsidR="007F5F23" w:rsidRDefault="007F5F23" w:rsidP="007F5F23">
      <w:pPr>
        <w:ind w:left="792"/>
        <w:rPr>
          <w:rFonts w:asciiTheme="minorHAnsi" w:hAnsiTheme="minorHAnsi"/>
        </w:rPr>
      </w:pPr>
      <w:r w:rsidRPr="007F5F23">
        <w:rPr>
          <w:rFonts w:asciiTheme="minorHAnsi" w:hAnsiTheme="minorHAnsi"/>
        </w:rPr>
        <w:t>No aplica para esta funcionalidad del sistema.</w:t>
      </w:r>
    </w:p>
    <w:p w14:paraId="1ACD35BE" w14:textId="77777777" w:rsidR="00D16B4F" w:rsidRPr="00AD37DD" w:rsidRDefault="00D16B4F" w:rsidP="000E084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7" w:name="_Toc371934693"/>
      <w:bookmarkStart w:id="148" w:name="_Toc483324370"/>
      <w:bookmarkStart w:id="149" w:name="_Toc488313493"/>
      <w:r w:rsidRPr="00AD37DD">
        <w:rPr>
          <w:rFonts w:asciiTheme="minorHAnsi" w:hAnsiTheme="minorHAnsi" w:cstheme="minorHAnsi"/>
          <w:sz w:val="20"/>
        </w:rPr>
        <w:t>Validaciones</w:t>
      </w:r>
      <w:bookmarkEnd w:id="147"/>
      <w:bookmarkEnd w:id="148"/>
      <w:bookmarkEnd w:id="149"/>
    </w:p>
    <w:p w14:paraId="1ACD35BF" w14:textId="515E0C33" w:rsidR="00554004" w:rsidRPr="00AD37DD" w:rsidRDefault="009F522E" w:rsidP="000E084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50" w:name="_Toc461701857"/>
      <w:bookmarkStart w:id="151" w:name="_Toc483324372"/>
      <w:bookmarkStart w:id="152" w:name="_Toc488313494"/>
      <w:r>
        <w:rPr>
          <w:rFonts w:asciiTheme="minorHAnsi" w:hAnsiTheme="minorHAnsi" w:cstheme="minorHAnsi"/>
          <w:sz w:val="20"/>
        </w:rPr>
        <w:t>V01</w:t>
      </w:r>
      <w:r w:rsidR="00554004" w:rsidRPr="00AD37DD">
        <w:rPr>
          <w:rFonts w:asciiTheme="minorHAnsi" w:hAnsiTheme="minorHAnsi" w:cstheme="minorHAnsi"/>
          <w:sz w:val="20"/>
        </w:rPr>
        <w:t xml:space="preserve"> </w:t>
      </w:r>
      <w:bookmarkEnd w:id="150"/>
      <w:bookmarkEnd w:id="151"/>
      <w:r w:rsidR="00220B41">
        <w:rPr>
          <w:rFonts w:asciiTheme="minorHAnsi" w:hAnsiTheme="minorHAnsi" w:cstheme="minorHAnsi"/>
          <w:sz w:val="20"/>
        </w:rPr>
        <w:t>Validar campos obligatorios</w:t>
      </w:r>
      <w:bookmarkEnd w:id="152"/>
      <w:r w:rsidR="00220B41">
        <w:rPr>
          <w:rFonts w:asciiTheme="minorHAnsi" w:hAnsiTheme="minorHAnsi" w:cstheme="minorHAnsi"/>
          <w:sz w:val="20"/>
        </w:rPr>
        <w:t xml:space="preserve"> </w:t>
      </w:r>
      <w:r w:rsidR="002654B7">
        <w:rPr>
          <w:rFonts w:asciiTheme="minorHAnsi" w:hAnsiTheme="minorHAnsi" w:cstheme="minorHAnsi"/>
          <w:sz w:val="20"/>
        </w:rPr>
        <w:t xml:space="preserve"> </w:t>
      </w:r>
    </w:p>
    <w:p w14:paraId="61B76485" w14:textId="77777777" w:rsidR="002654B7" w:rsidRDefault="002654B7" w:rsidP="0091671F">
      <w:pPr>
        <w:ind w:left="360"/>
        <w:rPr>
          <w:rFonts w:asciiTheme="minorHAnsi" w:hAnsiTheme="minorHAnsi"/>
        </w:rPr>
      </w:pPr>
      <w:r w:rsidRPr="0091671F">
        <w:rPr>
          <w:rFonts w:asciiTheme="minorHAnsi" w:hAnsiTheme="minorHAnsi"/>
        </w:rPr>
        <w:t>Validar que todos los campos requeridos se hayan introducido de acuerdo a la siguiente tabla:</w:t>
      </w:r>
    </w:p>
    <w:p w14:paraId="2DC448A7" w14:textId="77777777" w:rsidR="00620B4E" w:rsidRPr="0091671F" w:rsidRDefault="00620B4E" w:rsidP="0091671F">
      <w:pPr>
        <w:ind w:left="360"/>
        <w:rPr>
          <w:rFonts w:asciiTheme="minorHAnsi" w:hAnsiTheme="minorHAnsi"/>
        </w:rPr>
      </w:pPr>
    </w:p>
    <w:tbl>
      <w:tblPr>
        <w:tblStyle w:val="Tablaconcuadrcula"/>
        <w:tblW w:w="7530" w:type="dxa"/>
        <w:jc w:val="center"/>
        <w:tblLayout w:type="fixed"/>
        <w:tblLook w:val="04A0" w:firstRow="1" w:lastRow="0" w:firstColumn="1" w:lastColumn="0" w:noHBand="0" w:noVBand="1"/>
      </w:tblPr>
      <w:tblGrid>
        <w:gridCol w:w="937"/>
        <w:gridCol w:w="3795"/>
        <w:gridCol w:w="1417"/>
        <w:gridCol w:w="1381"/>
      </w:tblGrid>
      <w:tr w:rsidR="00A67724" w14:paraId="100E8BB4" w14:textId="77777777" w:rsidTr="00A67724">
        <w:trPr>
          <w:trHeight w:val="204"/>
          <w:tblHeader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139398CF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bookmarkStart w:id="153" w:name="_Toc484774771"/>
            <w:bookmarkStart w:id="154" w:name="_Toc484776393"/>
            <w:bookmarkStart w:id="155" w:name="_Toc484774780"/>
            <w:bookmarkStart w:id="156" w:name="_Toc484776402"/>
            <w:bookmarkStart w:id="157" w:name="_Toc484774786"/>
            <w:bookmarkStart w:id="158" w:name="_Toc484776408"/>
            <w:bookmarkStart w:id="159" w:name="_Toc484774792"/>
            <w:bookmarkStart w:id="160" w:name="_Toc484776414"/>
            <w:bookmarkStart w:id="161" w:name="_Toc484774798"/>
            <w:bookmarkStart w:id="162" w:name="_Toc484776420"/>
            <w:bookmarkStart w:id="163" w:name="_Toc484774804"/>
            <w:bookmarkStart w:id="164" w:name="_Toc484776426"/>
            <w:bookmarkStart w:id="165" w:name="_Toc484774812"/>
            <w:bookmarkStart w:id="166" w:name="_Toc484776434"/>
            <w:bookmarkStart w:id="167" w:name="_Toc484774818"/>
            <w:bookmarkStart w:id="168" w:name="_Toc484776440"/>
            <w:bookmarkStart w:id="169" w:name="_Toc484774824"/>
            <w:bookmarkStart w:id="170" w:name="_Toc484776446"/>
            <w:bookmarkStart w:id="171" w:name="_Toc484774830"/>
            <w:bookmarkStart w:id="172" w:name="_Toc484776452"/>
            <w:bookmarkStart w:id="173" w:name="_Toc371934694"/>
            <w:bookmarkStart w:id="174" w:name="_Toc483324374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5A0429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385E4CE5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Obligatorio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B8C948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Modificable</w:t>
            </w:r>
          </w:p>
        </w:tc>
      </w:tr>
      <w:tr w:rsidR="00A67724" w14:paraId="67D0C4D6" w14:textId="77777777" w:rsidTr="00A67724">
        <w:trPr>
          <w:trHeight w:val="136"/>
          <w:jc w:val="center"/>
        </w:trPr>
        <w:tc>
          <w:tcPr>
            <w:tcW w:w="7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91222E1" w14:textId="77777777" w:rsidR="00A67724" w:rsidRDefault="00A6772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Encabezado</w:t>
            </w:r>
          </w:p>
        </w:tc>
      </w:tr>
      <w:tr w:rsidR="00A67724" w14:paraId="62D99E63" w14:textId="77777777" w:rsidTr="00A67724">
        <w:trPr>
          <w:trHeight w:val="136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1C414C" w14:textId="77777777" w:rsidR="00A67724" w:rsidRDefault="00A67724" w:rsidP="00037F70">
            <w:pPr>
              <w:pStyle w:val="Prrafodelista"/>
              <w:numPr>
                <w:ilvl w:val="0"/>
                <w:numId w:val="33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1EE9C" w14:textId="77777777" w:rsidR="00A67724" w:rsidRDefault="00A6772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Logos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2B7CAA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3CC2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A67724" w14:paraId="421EA65D" w14:textId="77777777" w:rsidTr="00A67724">
        <w:trPr>
          <w:trHeight w:val="64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9E39D8" w14:textId="77777777" w:rsidR="00A67724" w:rsidRDefault="00A67724" w:rsidP="00037F70">
            <w:pPr>
              <w:pStyle w:val="Prrafodelista"/>
              <w:numPr>
                <w:ilvl w:val="0"/>
                <w:numId w:val="33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1DF34D" w14:textId="77777777" w:rsidR="00A67724" w:rsidRDefault="00A6772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Nombres de las Instituciones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0BB707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4A28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A67724" w14:paraId="6D967AEF" w14:textId="77777777" w:rsidTr="00A67724">
        <w:trPr>
          <w:trHeight w:val="64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E122B7" w14:textId="77777777" w:rsidR="00A67724" w:rsidRDefault="00A67724" w:rsidP="00037F70">
            <w:pPr>
              <w:pStyle w:val="Prrafodelista"/>
              <w:numPr>
                <w:ilvl w:val="0"/>
                <w:numId w:val="33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FD93A8" w14:textId="77777777" w:rsidR="00A67724" w:rsidRDefault="00A6772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Número de Página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167151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60FBB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A67724" w14:paraId="5F224DAD" w14:textId="77777777" w:rsidTr="00A67724">
        <w:trPr>
          <w:trHeight w:val="64"/>
          <w:jc w:val="center"/>
        </w:trPr>
        <w:tc>
          <w:tcPr>
            <w:tcW w:w="7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0F7025C" w14:textId="77777777" w:rsidR="00A67724" w:rsidRDefault="00A6772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Sección I. </w:t>
            </w:r>
          </w:p>
        </w:tc>
      </w:tr>
      <w:tr w:rsidR="00A67724" w14:paraId="401D237E" w14:textId="77777777" w:rsidTr="00A67724">
        <w:trPr>
          <w:trHeight w:val="64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0ABFE9" w14:textId="77777777" w:rsidR="00A67724" w:rsidRDefault="00A67724" w:rsidP="00037F70">
            <w:pPr>
              <w:pStyle w:val="Prrafodelista"/>
              <w:numPr>
                <w:ilvl w:val="0"/>
                <w:numId w:val="33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713439" w14:textId="025760DE" w:rsidR="00A67724" w:rsidRDefault="00A6772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</w:t>
            </w:r>
            <w:r w:rsidR="00C80DFA">
              <w:rPr>
                <w:rFonts w:asciiTheme="minorHAnsi" w:hAnsiTheme="minorHAnsi" w:cstheme="minorHAnsi"/>
                <w:bCs/>
                <w:szCs w:val="20"/>
              </w:rPr>
              <w:t>Folio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ED3BBB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6AA5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A67724" w14:paraId="6B51D330" w14:textId="77777777" w:rsidTr="00A67724">
        <w:trPr>
          <w:trHeight w:val="64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E773AA" w14:textId="77777777" w:rsidR="00A67724" w:rsidRDefault="00A67724" w:rsidP="00037F70">
            <w:pPr>
              <w:pStyle w:val="Prrafodelista"/>
              <w:numPr>
                <w:ilvl w:val="0"/>
                <w:numId w:val="33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4D00E6" w14:textId="482E5CDB" w:rsidR="00A67724" w:rsidRDefault="00C80DFA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“Asunto</w:t>
            </w:r>
            <w:r w:rsidR="00A67724">
              <w:rPr>
                <w:rFonts w:asciiTheme="minorHAnsi" w:hAnsiTheme="minorHAnsi" w:cstheme="minorHAnsi"/>
                <w:color w:val="000000" w:themeColor="text1"/>
                <w:szCs w:val="20"/>
              </w:rPr>
              <w:t>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283D9C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8381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A67724" w14:paraId="4817D836" w14:textId="77777777" w:rsidTr="00A67724">
        <w:trPr>
          <w:trHeight w:val="64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1FC4C9" w14:textId="77777777" w:rsidR="00A67724" w:rsidRDefault="00A67724" w:rsidP="00037F70">
            <w:pPr>
              <w:pStyle w:val="Prrafodelista"/>
              <w:numPr>
                <w:ilvl w:val="0"/>
                <w:numId w:val="33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CD1FAD" w14:textId="77777777" w:rsidR="00A67724" w:rsidRDefault="00A6772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Texto: “Lugar y Fecha”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44DC5C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64DB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A67724" w14:paraId="6AB0D97C" w14:textId="77777777" w:rsidTr="00E633E2">
        <w:trPr>
          <w:trHeight w:val="64"/>
          <w:jc w:val="center"/>
        </w:trPr>
        <w:tc>
          <w:tcPr>
            <w:tcW w:w="7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84F710E" w14:textId="5F78450B" w:rsidR="00A67724" w:rsidRDefault="00A6772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ll.</w:t>
            </w:r>
          </w:p>
        </w:tc>
      </w:tr>
      <w:tr w:rsidR="00E633E2" w14:paraId="604BED3D" w14:textId="77777777" w:rsidTr="00E633E2">
        <w:trPr>
          <w:trHeight w:val="64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95FECD" w14:textId="77777777" w:rsidR="00E633E2" w:rsidRDefault="00E633E2" w:rsidP="00037F70">
            <w:pPr>
              <w:pStyle w:val="Prrafodelista"/>
              <w:numPr>
                <w:ilvl w:val="0"/>
                <w:numId w:val="33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5CF8D5" w14:textId="28CF4F70" w:rsidR="00E633E2" w:rsidRDefault="00CB2D8C" w:rsidP="00E633E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“Jerarquía</w:t>
            </w:r>
            <w:r w:rsidR="00E633E2">
              <w:rPr>
                <w:rFonts w:asciiTheme="minorHAnsi" w:hAnsiTheme="minorHAnsi" w:cstheme="minorHAnsi"/>
                <w:color w:val="000000" w:themeColor="text1"/>
                <w:szCs w:val="20"/>
              </w:rPr>
              <w:t>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C2CE9B" w14:textId="77777777" w:rsidR="00E633E2" w:rsidRDefault="00E633E2" w:rsidP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F83D" w14:textId="77777777" w:rsidR="00E633E2" w:rsidRDefault="00E633E2" w:rsidP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E633E2" w14:paraId="7EA625E6" w14:textId="77777777" w:rsidTr="00E633E2">
        <w:trPr>
          <w:trHeight w:val="64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D91606" w14:textId="77777777" w:rsidR="00E633E2" w:rsidRDefault="00E633E2" w:rsidP="00037F70">
            <w:pPr>
              <w:pStyle w:val="Prrafodelista"/>
              <w:numPr>
                <w:ilvl w:val="0"/>
                <w:numId w:val="33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2ECE5B" w14:textId="447528CF" w:rsidR="00E633E2" w:rsidRDefault="00E633E2" w:rsidP="00E633E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“Nombre Completo”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AF3B4C" w14:textId="77777777" w:rsidR="00E633E2" w:rsidRDefault="00E633E2" w:rsidP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9BF8" w14:textId="77777777" w:rsidR="00E633E2" w:rsidRDefault="00E633E2" w:rsidP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E633E2" w14:paraId="5AE97DB2" w14:textId="77777777" w:rsidTr="00E633E2">
        <w:trPr>
          <w:trHeight w:val="64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08DA39" w14:textId="77777777" w:rsidR="00E633E2" w:rsidRDefault="00E633E2" w:rsidP="00037F70">
            <w:pPr>
              <w:pStyle w:val="Prrafodelista"/>
              <w:numPr>
                <w:ilvl w:val="0"/>
                <w:numId w:val="33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A88550" w14:textId="21C8F344" w:rsidR="00E633E2" w:rsidRDefault="00E633E2" w:rsidP="00E633E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Texto: “Cargo”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0F2848" w14:textId="77777777" w:rsidR="00E633E2" w:rsidRDefault="00E633E2" w:rsidP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F9F2" w14:textId="77777777" w:rsidR="00E633E2" w:rsidRDefault="00E633E2" w:rsidP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A67724" w14:paraId="697A0D24" w14:textId="77777777" w:rsidTr="00A67724">
        <w:trPr>
          <w:trHeight w:val="64"/>
          <w:jc w:val="center"/>
        </w:trPr>
        <w:tc>
          <w:tcPr>
            <w:tcW w:w="7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5CE615D" w14:textId="77777777" w:rsidR="00A67724" w:rsidRDefault="00A6772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Sección Firmantes y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C.c.e.p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</w:tr>
      <w:tr w:rsidR="00A67724" w14:paraId="5BB253FD" w14:textId="77777777" w:rsidTr="00A67724">
        <w:trPr>
          <w:trHeight w:val="64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570E8D" w14:textId="77777777" w:rsidR="00A67724" w:rsidRDefault="00A67724" w:rsidP="00037F70">
            <w:pPr>
              <w:pStyle w:val="Prrafodelista"/>
              <w:numPr>
                <w:ilvl w:val="0"/>
                <w:numId w:val="33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D5DCFC" w14:textId="77777777" w:rsidR="00A67724" w:rsidRDefault="00A6772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Jerarquía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B9E5D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7486D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A67724" w14:paraId="156D2200" w14:textId="77777777" w:rsidTr="00A67724">
        <w:trPr>
          <w:trHeight w:val="64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4CFB4E" w14:textId="77777777" w:rsidR="00A67724" w:rsidRDefault="00A67724" w:rsidP="00037F70">
            <w:pPr>
              <w:pStyle w:val="Prrafodelista"/>
              <w:numPr>
                <w:ilvl w:val="0"/>
                <w:numId w:val="33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51DCD8" w14:textId="77777777" w:rsidR="00A67724" w:rsidRDefault="00A6772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Nombre Completo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920776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0E2A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A67724" w14:paraId="310E797E" w14:textId="77777777" w:rsidTr="00A67724">
        <w:trPr>
          <w:trHeight w:val="64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BE0B15" w14:textId="77777777" w:rsidR="00A67724" w:rsidRDefault="00A67724" w:rsidP="00037F70">
            <w:pPr>
              <w:pStyle w:val="Prrafodelista"/>
              <w:numPr>
                <w:ilvl w:val="0"/>
                <w:numId w:val="33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BD722" w14:textId="77777777" w:rsidR="00A67724" w:rsidRDefault="00A6772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Cargo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38F72A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C87F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554979" w14:paraId="38DA8084" w14:textId="77777777" w:rsidTr="00A67724">
        <w:trPr>
          <w:trHeight w:val="64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769B75" w14:textId="77777777" w:rsidR="00554979" w:rsidRDefault="00554979" w:rsidP="00037F70">
            <w:pPr>
              <w:pStyle w:val="Prrafodelista"/>
              <w:numPr>
                <w:ilvl w:val="0"/>
                <w:numId w:val="33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36C858" w14:textId="4F080E76" w:rsidR="00554979" w:rsidRDefault="00554979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“Leyenda de Firma por Ausencia”.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B0C6EF" w14:textId="031FA514" w:rsidR="00554979" w:rsidRDefault="0055497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BF7A" w14:textId="700CAC6E" w:rsidR="00554979" w:rsidRDefault="0055497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554979" w14:paraId="39292C38" w14:textId="77777777" w:rsidTr="00A67724">
        <w:trPr>
          <w:trHeight w:val="64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8D23C3" w14:textId="77777777" w:rsidR="00554979" w:rsidRDefault="00554979" w:rsidP="00037F70">
            <w:pPr>
              <w:pStyle w:val="Prrafodelista"/>
              <w:numPr>
                <w:ilvl w:val="0"/>
                <w:numId w:val="33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A1CFAC" w14:textId="313FF2B2" w:rsidR="00554979" w:rsidRDefault="00554979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  Activo / Inactivo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A8DF89" w14:textId="7D4E7572" w:rsidR="00554979" w:rsidRDefault="0055497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---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73BE" w14:textId="45FC8E00" w:rsidR="00554979" w:rsidRDefault="0055497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---</w:t>
            </w:r>
          </w:p>
        </w:tc>
      </w:tr>
      <w:tr w:rsidR="00A67724" w14:paraId="7F2FCA08" w14:textId="77777777" w:rsidTr="00A67724">
        <w:trPr>
          <w:trHeight w:val="64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57A9F2" w14:textId="77777777" w:rsidR="00A67724" w:rsidRDefault="00A67724" w:rsidP="00037F70">
            <w:pPr>
              <w:pStyle w:val="Prrafodelista"/>
              <w:numPr>
                <w:ilvl w:val="0"/>
                <w:numId w:val="33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1F7438" w14:textId="77777777" w:rsidR="00A67724" w:rsidRDefault="00A6772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C.c.e.p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BA50E0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D74A0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E61DF" w14:paraId="7D7E9CB9" w14:textId="77777777" w:rsidTr="00A67724">
        <w:trPr>
          <w:trHeight w:val="64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E2339C" w14:textId="77777777" w:rsidR="001E61DF" w:rsidRDefault="001E61DF" w:rsidP="00037F70">
            <w:pPr>
              <w:pStyle w:val="Prrafodelista"/>
              <w:numPr>
                <w:ilvl w:val="0"/>
                <w:numId w:val="33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E2B05A" w14:textId="029229B9" w:rsidR="001E61DF" w:rsidRDefault="001E61DF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 Jerarquía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944DE0" w14:textId="3C576278" w:rsidR="001E61DF" w:rsidRDefault="001E61D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7AC4" w14:textId="7F695B47" w:rsidR="001E61DF" w:rsidRDefault="001E61D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E61DF" w14:paraId="31EB1887" w14:textId="77777777" w:rsidTr="00A67724">
        <w:trPr>
          <w:trHeight w:val="64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3AFAEF" w14:textId="77777777" w:rsidR="001E61DF" w:rsidRDefault="001E61DF" w:rsidP="00037F70">
            <w:pPr>
              <w:pStyle w:val="Prrafodelista"/>
              <w:numPr>
                <w:ilvl w:val="0"/>
                <w:numId w:val="33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B99DDC" w14:textId="07DFA0CB" w:rsidR="001E61DF" w:rsidRDefault="001E61DF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 Texto Fijo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E9BE49" w14:textId="292831BD" w:rsidR="001E61DF" w:rsidRDefault="001E61D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EDA7" w14:textId="0608D6A9" w:rsidR="001E61DF" w:rsidRDefault="001E61D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A67724" w14:paraId="623D1571" w14:textId="77777777" w:rsidTr="00A67724">
        <w:trPr>
          <w:trHeight w:val="64"/>
          <w:jc w:val="center"/>
        </w:trPr>
        <w:tc>
          <w:tcPr>
            <w:tcW w:w="7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67667FAE" w14:textId="77777777" w:rsidR="00A67724" w:rsidRDefault="00A6772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Pie de Página</w:t>
            </w:r>
          </w:p>
        </w:tc>
      </w:tr>
      <w:tr w:rsidR="00A67724" w14:paraId="3A462E4E" w14:textId="77777777" w:rsidTr="00A67724">
        <w:trPr>
          <w:trHeight w:val="64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6C8B15" w14:textId="77777777" w:rsidR="00A67724" w:rsidRDefault="00A67724" w:rsidP="00037F70">
            <w:pPr>
              <w:pStyle w:val="Prrafodelista"/>
              <w:numPr>
                <w:ilvl w:val="0"/>
                <w:numId w:val="33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208835" w14:textId="77777777" w:rsidR="00A67724" w:rsidRDefault="00A6772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Números de Página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164274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36E2" w14:textId="77777777" w:rsidR="00A67724" w:rsidRDefault="00A6772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</w:tbl>
    <w:p w14:paraId="05C41D02" w14:textId="42757400" w:rsidR="002654B7" w:rsidRPr="00AD37DD" w:rsidRDefault="002654B7" w:rsidP="002654B7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75" w:name="_Toc488313495"/>
      <w:r>
        <w:rPr>
          <w:rFonts w:asciiTheme="minorHAnsi" w:hAnsiTheme="minorHAnsi" w:cstheme="minorHAnsi"/>
          <w:sz w:val="20"/>
        </w:rPr>
        <w:t>V02</w:t>
      </w:r>
      <w:r w:rsidRPr="00AD37DD">
        <w:rPr>
          <w:rFonts w:asciiTheme="minorHAnsi" w:hAnsiTheme="minorHAnsi" w:cstheme="minorHAnsi"/>
          <w:sz w:val="20"/>
        </w:rPr>
        <w:t xml:space="preserve"> </w:t>
      </w:r>
      <w:r w:rsidR="000E2245">
        <w:rPr>
          <w:rFonts w:asciiTheme="minorHAnsi" w:hAnsiTheme="minorHAnsi" w:cstheme="minorHAnsi"/>
          <w:sz w:val="20"/>
        </w:rPr>
        <w:t>Validar t</w:t>
      </w:r>
      <w:r>
        <w:rPr>
          <w:rFonts w:asciiTheme="minorHAnsi" w:hAnsiTheme="minorHAnsi" w:cstheme="minorHAnsi"/>
          <w:sz w:val="20"/>
        </w:rPr>
        <w:t xml:space="preserve">ipo de </w:t>
      </w:r>
      <w:r w:rsidR="000E2245">
        <w:rPr>
          <w:rFonts w:asciiTheme="minorHAnsi" w:hAnsiTheme="minorHAnsi" w:cstheme="minorHAnsi"/>
          <w:sz w:val="20"/>
        </w:rPr>
        <w:t>d</w:t>
      </w:r>
      <w:r>
        <w:rPr>
          <w:rFonts w:asciiTheme="minorHAnsi" w:hAnsiTheme="minorHAnsi" w:cstheme="minorHAnsi"/>
          <w:sz w:val="20"/>
        </w:rPr>
        <w:t>atos</w:t>
      </w:r>
      <w:bookmarkEnd w:id="175"/>
    </w:p>
    <w:p w14:paraId="0BEEBDE0" w14:textId="77777777" w:rsidR="00E633E2" w:rsidRDefault="00E633E2" w:rsidP="00E633E2">
      <w:pPr>
        <w:ind w:left="360" w:firstLine="36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Validar que los campos sean llenados de acuerdo a la siguiente tabla:</w:t>
      </w:r>
    </w:p>
    <w:tbl>
      <w:tblPr>
        <w:tblStyle w:val="Tablaconcuadrcula"/>
        <w:tblW w:w="9024" w:type="dxa"/>
        <w:jc w:val="center"/>
        <w:tblLayout w:type="fixed"/>
        <w:tblLook w:val="04A0" w:firstRow="1" w:lastRow="0" w:firstColumn="1" w:lastColumn="0" w:noHBand="0" w:noVBand="1"/>
      </w:tblPr>
      <w:tblGrid>
        <w:gridCol w:w="971"/>
        <w:gridCol w:w="2117"/>
        <w:gridCol w:w="1275"/>
        <w:gridCol w:w="1683"/>
        <w:gridCol w:w="2978"/>
      </w:tblGrid>
      <w:tr w:rsidR="00E633E2" w14:paraId="031BE9F4" w14:textId="77777777" w:rsidTr="004E7FB6">
        <w:trPr>
          <w:trHeight w:val="141"/>
          <w:tblHeader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0F6DE91" w14:textId="77777777" w:rsidR="00E633E2" w:rsidRDefault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9C53BBF" w14:textId="77777777" w:rsidR="00E633E2" w:rsidRDefault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921975" w14:textId="77777777" w:rsidR="00E633E2" w:rsidRDefault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Tipo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E755C6" w14:textId="77777777" w:rsidR="00E633E2" w:rsidRDefault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Longitud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D27693" w14:textId="77777777" w:rsidR="00E633E2" w:rsidRDefault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Observaciones</w:t>
            </w:r>
          </w:p>
        </w:tc>
      </w:tr>
      <w:tr w:rsidR="00E633E2" w14:paraId="30DB201B" w14:textId="77777777" w:rsidTr="004E7FB6">
        <w:trPr>
          <w:trHeight w:val="64"/>
          <w:jc w:val="center"/>
        </w:trPr>
        <w:tc>
          <w:tcPr>
            <w:tcW w:w="90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EAF58E" w14:textId="77777777" w:rsidR="00E633E2" w:rsidRDefault="00E633E2">
            <w:pPr>
              <w:tabs>
                <w:tab w:val="center" w:pos="1458"/>
              </w:tabs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Encabezado</w:t>
            </w:r>
          </w:p>
        </w:tc>
      </w:tr>
      <w:tr w:rsidR="00E633E2" w14:paraId="26F1EC62" w14:textId="77777777" w:rsidTr="004E7FB6">
        <w:trPr>
          <w:trHeight w:val="64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B7C48" w14:textId="77777777" w:rsidR="00E633E2" w:rsidRDefault="00E633E2" w:rsidP="00037F70">
            <w:pPr>
              <w:pStyle w:val="Prrafodelista"/>
              <w:numPr>
                <w:ilvl w:val="0"/>
                <w:numId w:val="34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BB324" w14:textId="77777777" w:rsidR="00E633E2" w:rsidRDefault="00E633E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Logos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455E0" w14:textId="77777777" w:rsidR="00E633E2" w:rsidRDefault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Imagen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3F5E80" w14:textId="77777777" w:rsidR="00E633E2" w:rsidRDefault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10MB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90C19" w14:textId="77777777" w:rsidR="00E633E2" w:rsidRDefault="00E633E2">
            <w:pPr>
              <w:tabs>
                <w:tab w:val="center" w:pos="1458"/>
              </w:tabs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Ver validación 3</w:t>
            </w:r>
          </w:p>
        </w:tc>
      </w:tr>
      <w:tr w:rsidR="00E633E2" w14:paraId="0FD221B0" w14:textId="77777777" w:rsidTr="004E7FB6">
        <w:trPr>
          <w:trHeight w:val="691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62227" w14:textId="77777777" w:rsidR="00E633E2" w:rsidRDefault="00E633E2" w:rsidP="00037F70">
            <w:pPr>
              <w:pStyle w:val="Prrafodelista"/>
              <w:numPr>
                <w:ilvl w:val="0"/>
                <w:numId w:val="34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58EEA3" w14:textId="77777777" w:rsidR="00E633E2" w:rsidRDefault="00E633E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Nombres de las Instituciones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C7AD19" w14:textId="77777777" w:rsidR="00E633E2" w:rsidRDefault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Texto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484F4F" w14:textId="77777777" w:rsidR="00E633E2" w:rsidRDefault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73828" w14:textId="77777777" w:rsidR="00E633E2" w:rsidRDefault="00E633E2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Contemplar acentos, comas y puntos</w:t>
            </w:r>
          </w:p>
        </w:tc>
      </w:tr>
      <w:tr w:rsidR="00E633E2" w14:paraId="181ED341" w14:textId="77777777" w:rsidTr="004E7FB6">
        <w:trPr>
          <w:trHeight w:val="313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31789" w14:textId="77777777" w:rsidR="00E633E2" w:rsidRDefault="00E633E2" w:rsidP="00037F70">
            <w:pPr>
              <w:pStyle w:val="Prrafodelista"/>
              <w:numPr>
                <w:ilvl w:val="0"/>
                <w:numId w:val="34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8A97E4" w14:textId="77777777" w:rsidR="00E633E2" w:rsidRDefault="00E633E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Número de Página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1FDB7" w14:textId="77777777" w:rsidR="00E633E2" w:rsidRDefault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Booleano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9F20EF" w14:textId="77777777" w:rsidR="00E633E2" w:rsidRDefault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Activo/Inactivo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F474A" w14:textId="77777777" w:rsidR="00E633E2" w:rsidRDefault="00E633E2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Ver validación 4</w:t>
            </w:r>
          </w:p>
        </w:tc>
      </w:tr>
      <w:tr w:rsidR="00E633E2" w14:paraId="64F547AA" w14:textId="77777777" w:rsidTr="004E7FB6">
        <w:trPr>
          <w:trHeight w:val="313"/>
          <w:jc w:val="center"/>
        </w:trPr>
        <w:tc>
          <w:tcPr>
            <w:tcW w:w="90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9B1158" w14:textId="77777777" w:rsidR="00E633E2" w:rsidRDefault="00E633E2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Sección I. </w:t>
            </w:r>
          </w:p>
        </w:tc>
      </w:tr>
      <w:tr w:rsidR="00E633E2" w14:paraId="4D5BDF1A" w14:textId="77777777" w:rsidTr="004E7FB6">
        <w:trPr>
          <w:trHeight w:val="313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CB37C6" w14:textId="77777777" w:rsidR="00E633E2" w:rsidRDefault="00E633E2" w:rsidP="00037F70">
            <w:pPr>
              <w:pStyle w:val="Prrafodelista"/>
              <w:numPr>
                <w:ilvl w:val="0"/>
                <w:numId w:val="34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2779CC" w14:textId="4E0B22D8" w:rsidR="00E633E2" w:rsidRDefault="00E633E2" w:rsidP="00C80DFA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</w:t>
            </w:r>
            <w:r w:rsidR="00C80DFA">
              <w:rPr>
                <w:rFonts w:asciiTheme="minorHAnsi" w:hAnsiTheme="minorHAnsi" w:cstheme="minorHAnsi"/>
                <w:bCs/>
                <w:szCs w:val="20"/>
              </w:rPr>
              <w:t>Folio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788344" w14:textId="77777777" w:rsidR="00E633E2" w:rsidRDefault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50A0CB" w14:textId="77777777" w:rsidR="00E633E2" w:rsidRDefault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56476" w14:textId="1260CDF8" w:rsidR="00CB2D8C" w:rsidRDefault="00E633E2" w:rsidP="00CB2D8C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Contemplar </w:t>
            </w:r>
            <w:r w:rsidR="00CB2D8C">
              <w:rPr>
                <w:rFonts w:asciiTheme="minorHAnsi" w:hAnsiTheme="minorHAnsi" w:cstheme="minorHAnsi"/>
                <w:color w:val="000000" w:themeColor="text1"/>
                <w:szCs w:val="20"/>
              </w:rPr>
              <w:t>caracteres especiales como diagonales y guiones.</w:t>
            </w:r>
          </w:p>
        </w:tc>
      </w:tr>
      <w:tr w:rsidR="00E633E2" w14:paraId="25C28AD0" w14:textId="77777777" w:rsidTr="004E7FB6">
        <w:trPr>
          <w:trHeight w:val="313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AD949" w14:textId="191B32C3" w:rsidR="00E633E2" w:rsidRDefault="00E633E2" w:rsidP="00037F70">
            <w:pPr>
              <w:pStyle w:val="Prrafodelista"/>
              <w:numPr>
                <w:ilvl w:val="0"/>
                <w:numId w:val="34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BEB47D" w14:textId="4B47CFC6" w:rsidR="00E633E2" w:rsidRDefault="00C80DFA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“Asunto</w:t>
            </w:r>
            <w:r w:rsidR="00E633E2">
              <w:rPr>
                <w:rFonts w:asciiTheme="minorHAnsi" w:hAnsiTheme="minorHAnsi" w:cstheme="minorHAnsi"/>
                <w:color w:val="000000" w:themeColor="text1"/>
                <w:szCs w:val="20"/>
              </w:rPr>
              <w:t>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1EF99F" w14:textId="77777777" w:rsidR="00E633E2" w:rsidRDefault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B3D46" w14:textId="77777777" w:rsidR="00E633E2" w:rsidRDefault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150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A91A6" w14:textId="556BC39C" w:rsidR="00E633E2" w:rsidRDefault="00E633E2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Contemplar acentos, comas y puntos.</w:t>
            </w:r>
          </w:p>
        </w:tc>
      </w:tr>
      <w:tr w:rsidR="00E633E2" w14:paraId="04D1B75E" w14:textId="77777777" w:rsidTr="004E7FB6">
        <w:trPr>
          <w:trHeight w:val="313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40AA1" w14:textId="77777777" w:rsidR="00E633E2" w:rsidRDefault="00E633E2" w:rsidP="00037F70">
            <w:pPr>
              <w:pStyle w:val="Prrafodelista"/>
              <w:numPr>
                <w:ilvl w:val="0"/>
                <w:numId w:val="34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289DC0" w14:textId="77777777" w:rsidR="00E633E2" w:rsidRDefault="00E633E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Texto: “Lugar y Fecha”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38B1BB" w14:textId="77777777" w:rsidR="00E633E2" w:rsidRDefault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72ABF" w14:textId="77777777" w:rsidR="00E633E2" w:rsidRDefault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FDD18" w14:textId="223C1AE1" w:rsidR="00E633E2" w:rsidRDefault="00E633E2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Contemplar acentos, comas y puntos.</w:t>
            </w:r>
          </w:p>
        </w:tc>
      </w:tr>
      <w:tr w:rsidR="00CD2A9E" w14:paraId="501BC65D" w14:textId="77777777" w:rsidTr="004E7FB6">
        <w:trPr>
          <w:trHeight w:val="313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A8883" w14:textId="77777777" w:rsidR="00CD2A9E" w:rsidRDefault="00CD2A9E" w:rsidP="00037F70">
            <w:pPr>
              <w:pStyle w:val="Prrafodelista"/>
              <w:numPr>
                <w:ilvl w:val="0"/>
                <w:numId w:val="34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53CAA1" w14:textId="733176BE" w:rsidR="00CD2A9E" w:rsidRDefault="00CD2A9E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Texto: “Párrafos de Oficio”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14F70" w14:textId="4BA54A6A" w:rsidR="00CD2A9E" w:rsidRDefault="00CD2A9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A16A6E" w14:textId="1F2493DC" w:rsidR="00CD2A9E" w:rsidRDefault="00CD2A9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2000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CE9A3" w14:textId="5982D0F9" w:rsidR="00CD2A9E" w:rsidRDefault="00CD2A9E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Contemplar acentos, comas y puntos</w:t>
            </w:r>
            <w:r w:rsidR="00554979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</w:tr>
      <w:tr w:rsidR="00E633E2" w14:paraId="1E1200F1" w14:textId="77777777" w:rsidTr="004E7FB6">
        <w:trPr>
          <w:trHeight w:val="313"/>
          <w:jc w:val="center"/>
        </w:trPr>
        <w:tc>
          <w:tcPr>
            <w:tcW w:w="90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2DB1FD" w14:textId="312062AF" w:rsidR="00E633E2" w:rsidRDefault="00E633E2" w:rsidP="00E633E2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II.</w:t>
            </w:r>
          </w:p>
        </w:tc>
      </w:tr>
      <w:tr w:rsidR="00E633E2" w14:paraId="0AD84A7C" w14:textId="77777777" w:rsidTr="004E7FB6">
        <w:trPr>
          <w:trHeight w:val="313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AE2B6" w14:textId="77777777" w:rsidR="00E633E2" w:rsidRDefault="00E633E2" w:rsidP="00037F70">
            <w:pPr>
              <w:pStyle w:val="Prrafodelista"/>
              <w:numPr>
                <w:ilvl w:val="0"/>
                <w:numId w:val="34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82CB2" w14:textId="16E81975" w:rsidR="00E633E2" w:rsidRDefault="00E633E2" w:rsidP="00E633E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“Jerarquía:”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F77492" w14:textId="77777777" w:rsidR="00E633E2" w:rsidRDefault="00E633E2" w:rsidP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3FB896" w14:textId="77777777" w:rsidR="00E633E2" w:rsidRDefault="00E633E2" w:rsidP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9517E" w14:textId="76DFF018" w:rsidR="00E633E2" w:rsidRDefault="00E633E2" w:rsidP="00E633E2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Contemplar acentos, comas y puntos.</w:t>
            </w:r>
          </w:p>
        </w:tc>
      </w:tr>
      <w:tr w:rsidR="00E633E2" w14:paraId="2DFB6297" w14:textId="77777777" w:rsidTr="004E7FB6">
        <w:trPr>
          <w:trHeight w:val="313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E2654" w14:textId="77777777" w:rsidR="00E633E2" w:rsidRDefault="00E633E2" w:rsidP="00037F70">
            <w:pPr>
              <w:pStyle w:val="Prrafodelista"/>
              <w:numPr>
                <w:ilvl w:val="0"/>
                <w:numId w:val="34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012F99" w14:textId="72F91850" w:rsidR="00E633E2" w:rsidRDefault="00E633E2" w:rsidP="00E633E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“Nombre Completo”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8BB436" w14:textId="77777777" w:rsidR="00E633E2" w:rsidRDefault="00E633E2" w:rsidP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D34DD" w14:textId="4CAA7636" w:rsidR="00E633E2" w:rsidRDefault="00466220" w:rsidP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EA6D" w14:textId="080AB811" w:rsidR="00E633E2" w:rsidRDefault="00E633E2" w:rsidP="00E633E2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B31A0A">
              <w:rPr>
                <w:rFonts w:asciiTheme="minorHAnsi" w:hAnsiTheme="minorHAnsi" w:cstheme="minorHAnsi"/>
                <w:color w:val="000000" w:themeColor="text1"/>
                <w:szCs w:val="20"/>
              </w:rPr>
              <w:t>Contemplar acentos, comas y puntos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</w:tr>
      <w:tr w:rsidR="00E633E2" w14:paraId="5E488469" w14:textId="77777777" w:rsidTr="004E7FB6">
        <w:trPr>
          <w:trHeight w:val="313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21299" w14:textId="77777777" w:rsidR="00E633E2" w:rsidRDefault="00E633E2" w:rsidP="00037F70">
            <w:pPr>
              <w:pStyle w:val="Prrafodelista"/>
              <w:numPr>
                <w:ilvl w:val="0"/>
                <w:numId w:val="34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9045F6" w14:textId="3CE24501" w:rsidR="00E633E2" w:rsidRDefault="00E633E2" w:rsidP="00E633E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Texto: “Cargo”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D8A1B1" w14:textId="77777777" w:rsidR="00E633E2" w:rsidRDefault="00E633E2" w:rsidP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BFED67" w14:textId="5AE67B77" w:rsidR="00E633E2" w:rsidRDefault="00466220" w:rsidP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43AF" w14:textId="1E4414A8" w:rsidR="00E633E2" w:rsidRDefault="00E633E2" w:rsidP="00E633E2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B31A0A">
              <w:rPr>
                <w:rFonts w:asciiTheme="minorHAnsi" w:hAnsiTheme="minorHAnsi" w:cstheme="minorHAnsi"/>
                <w:color w:val="000000" w:themeColor="text1"/>
                <w:szCs w:val="20"/>
              </w:rPr>
              <w:t>Contemplar acentos, comas y puntos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</w:tr>
      <w:tr w:rsidR="00E633E2" w14:paraId="11433947" w14:textId="77777777" w:rsidTr="004E7FB6">
        <w:trPr>
          <w:trHeight w:val="313"/>
          <w:jc w:val="center"/>
        </w:trPr>
        <w:tc>
          <w:tcPr>
            <w:tcW w:w="90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C7435DC" w14:textId="77777777" w:rsidR="00E633E2" w:rsidRDefault="00E633E2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Sección Firmantes y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C.c.e.p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</w:tr>
      <w:tr w:rsidR="00E633E2" w14:paraId="65FD5F95" w14:textId="77777777" w:rsidTr="004E7FB6">
        <w:trPr>
          <w:trHeight w:val="313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9121D" w14:textId="77777777" w:rsidR="00E633E2" w:rsidRDefault="00E633E2" w:rsidP="00037F70">
            <w:pPr>
              <w:pStyle w:val="Prrafodelista"/>
              <w:numPr>
                <w:ilvl w:val="0"/>
                <w:numId w:val="34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38BAA7" w14:textId="77777777" w:rsidR="00E633E2" w:rsidRDefault="00E633E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Jerarquía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5D6386" w14:textId="77777777" w:rsidR="00E633E2" w:rsidRDefault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BFD0C4" w14:textId="77777777" w:rsidR="00E633E2" w:rsidRDefault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8B4D0" w14:textId="34D93884" w:rsidR="00E633E2" w:rsidRDefault="00E633E2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Firmante, contemplar acentos, comas y puntos.</w:t>
            </w:r>
          </w:p>
        </w:tc>
      </w:tr>
      <w:tr w:rsidR="00E633E2" w14:paraId="621AAF25" w14:textId="77777777" w:rsidTr="004E7FB6">
        <w:trPr>
          <w:trHeight w:val="313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8D708" w14:textId="77777777" w:rsidR="00E633E2" w:rsidRDefault="00E633E2" w:rsidP="00037F70">
            <w:pPr>
              <w:pStyle w:val="Prrafodelista"/>
              <w:numPr>
                <w:ilvl w:val="0"/>
                <w:numId w:val="34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6E2A12" w14:textId="77777777" w:rsidR="00E633E2" w:rsidRDefault="00E633E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Nombre Completo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0B80C" w14:textId="77777777" w:rsidR="00E633E2" w:rsidRDefault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19772" w14:textId="24D03205" w:rsidR="00E633E2" w:rsidRDefault="0046622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BF09E" w14:textId="0C59DE5F" w:rsidR="00E633E2" w:rsidRDefault="00E633E2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Firmante, contemplar acentos, comas y puntos.</w:t>
            </w:r>
          </w:p>
        </w:tc>
      </w:tr>
      <w:tr w:rsidR="00E633E2" w14:paraId="57406C85" w14:textId="77777777" w:rsidTr="004E7FB6">
        <w:trPr>
          <w:trHeight w:val="313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DFECD" w14:textId="77777777" w:rsidR="00E633E2" w:rsidRDefault="00E633E2" w:rsidP="00037F70">
            <w:pPr>
              <w:pStyle w:val="Prrafodelista"/>
              <w:numPr>
                <w:ilvl w:val="0"/>
                <w:numId w:val="34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E4C893" w14:textId="77777777" w:rsidR="00E633E2" w:rsidRDefault="00E633E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Cargo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EFA1E5" w14:textId="77777777" w:rsidR="00E633E2" w:rsidRDefault="00E633E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2296A5" w14:textId="51FFD2AC" w:rsidR="00E633E2" w:rsidRDefault="0046622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A2A95" w14:textId="6EB4A1C0" w:rsidR="00E633E2" w:rsidRDefault="00E633E2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Firmante, contemplar acentos,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comas y puntos.</w:t>
            </w:r>
          </w:p>
        </w:tc>
      </w:tr>
      <w:tr w:rsidR="00554979" w14:paraId="49FC54E8" w14:textId="77777777" w:rsidTr="004E7FB6">
        <w:trPr>
          <w:trHeight w:val="313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860D7" w14:textId="77777777" w:rsidR="00554979" w:rsidRDefault="00554979" w:rsidP="00037F70">
            <w:pPr>
              <w:pStyle w:val="Prrafodelista"/>
              <w:numPr>
                <w:ilvl w:val="0"/>
                <w:numId w:val="34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08079A" w14:textId="59CE0A78" w:rsidR="00554979" w:rsidRDefault="00554979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“Leyenda de Firma por Ausencia”.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185D37" w14:textId="7DBD8BB8" w:rsidR="00554979" w:rsidRDefault="0055497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CB849" w14:textId="0A97BECC" w:rsidR="00554979" w:rsidRDefault="0055497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1000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F68FEC" w14:textId="6D08E5DA" w:rsidR="00554979" w:rsidRDefault="00554979" w:rsidP="00792603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Este texto se activa o se desactiva de acuerdo a la selección del usuario en el caso de uso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“60</w:t>
            </w:r>
            <w:r w:rsidR="00792603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 xml:space="preserve">09 </w:t>
            </w:r>
            <w:r w:rsidR="00792603" w:rsidRPr="00792603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Crear Oficio Distribución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”</w:t>
            </w:r>
          </w:p>
        </w:tc>
      </w:tr>
      <w:tr w:rsidR="00554979" w14:paraId="741FC66C" w14:textId="77777777" w:rsidTr="004E7FB6">
        <w:trPr>
          <w:trHeight w:val="313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E5847" w14:textId="77777777" w:rsidR="00554979" w:rsidRDefault="00554979" w:rsidP="00037F70">
            <w:pPr>
              <w:pStyle w:val="Prrafodelista"/>
              <w:numPr>
                <w:ilvl w:val="0"/>
                <w:numId w:val="34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1D684B" w14:textId="5074963A" w:rsidR="00554979" w:rsidRDefault="00554979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  Activo / Inactivo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36F08C" w14:textId="23B419D8" w:rsidR="00554979" w:rsidRDefault="0055497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Lógico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6E287" w14:textId="4F504717" w:rsidR="00554979" w:rsidRDefault="0055497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29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53AD" w14:textId="69C80376" w:rsidR="00554979" w:rsidRDefault="00554979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</w:tr>
      <w:tr w:rsidR="00554979" w14:paraId="16C1C425" w14:textId="77777777" w:rsidTr="004E7FB6">
        <w:trPr>
          <w:trHeight w:val="313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014B7" w14:textId="77777777" w:rsidR="00554979" w:rsidRDefault="00554979" w:rsidP="00037F70">
            <w:pPr>
              <w:pStyle w:val="Prrafodelista"/>
              <w:numPr>
                <w:ilvl w:val="0"/>
                <w:numId w:val="34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77879E" w14:textId="77777777" w:rsidR="00554979" w:rsidRDefault="00554979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C.c.e.p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AC21E" w14:textId="77777777" w:rsidR="00554979" w:rsidRDefault="0055497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15CD57" w14:textId="77777777" w:rsidR="00554979" w:rsidRDefault="0055497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150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377A6" w14:textId="0966D129" w:rsidR="00554979" w:rsidRDefault="00554979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Contemplar acentos, comas, puntos y caracteres especiales.</w:t>
            </w:r>
          </w:p>
        </w:tc>
      </w:tr>
      <w:tr w:rsidR="00554979" w14:paraId="6A1532D4" w14:textId="77777777" w:rsidTr="004E7FB6">
        <w:trPr>
          <w:trHeight w:val="313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448CC" w14:textId="77777777" w:rsidR="00554979" w:rsidRDefault="00554979" w:rsidP="00037F70">
            <w:pPr>
              <w:pStyle w:val="Prrafodelista"/>
              <w:numPr>
                <w:ilvl w:val="0"/>
                <w:numId w:val="34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999BD0" w14:textId="75E94B50" w:rsidR="00554979" w:rsidRDefault="00554979" w:rsidP="00A06FB6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 Jerarquía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FB755F" w14:textId="1E71176F" w:rsidR="00554979" w:rsidRDefault="0055497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numérico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28C30" w14:textId="739CCE3E" w:rsidR="00554979" w:rsidRDefault="0055497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2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DCA4" w14:textId="61A12751" w:rsidR="00554979" w:rsidRDefault="00554979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Seleccionable.</w:t>
            </w:r>
          </w:p>
        </w:tc>
      </w:tr>
      <w:tr w:rsidR="00554979" w14:paraId="00FF771A" w14:textId="77777777" w:rsidTr="004E7FB6">
        <w:trPr>
          <w:trHeight w:val="313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AC18D" w14:textId="77777777" w:rsidR="00554979" w:rsidRDefault="00554979" w:rsidP="00037F70">
            <w:pPr>
              <w:pStyle w:val="Prrafodelista"/>
              <w:numPr>
                <w:ilvl w:val="0"/>
                <w:numId w:val="34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F0240E" w14:textId="7E6E45EF" w:rsidR="00554979" w:rsidRDefault="00554979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 Texto Fijo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A3DACA" w14:textId="677DD729" w:rsidR="00554979" w:rsidRDefault="0055497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D6FF2" w14:textId="61B42B1D" w:rsidR="00554979" w:rsidRDefault="0055497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6B5C" w14:textId="77777777" w:rsidR="00554979" w:rsidRDefault="00554979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</w:tr>
      <w:tr w:rsidR="00554979" w14:paraId="4DD2D36E" w14:textId="77777777" w:rsidTr="004E7FB6">
        <w:trPr>
          <w:trHeight w:val="313"/>
          <w:jc w:val="center"/>
        </w:trPr>
        <w:tc>
          <w:tcPr>
            <w:tcW w:w="90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8E72B2" w14:textId="77777777" w:rsidR="00554979" w:rsidRDefault="00554979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Pie de Página</w:t>
            </w:r>
          </w:p>
        </w:tc>
      </w:tr>
      <w:tr w:rsidR="00554979" w14:paraId="5C69F8C8" w14:textId="77777777" w:rsidTr="004E7FB6">
        <w:trPr>
          <w:trHeight w:val="313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608B7" w14:textId="77777777" w:rsidR="00554979" w:rsidRDefault="00554979" w:rsidP="00037F70">
            <w:pPr>
              <w:pStyle w:val="Prrafodelista"/>
              <w:numPr>
                <w:ilvl w:val="0"/>
                <w:numId w:val="34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892194" w14:textId="77777777" w:rsidR="00554979" w:rsidRDefault="00554979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Números de Página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DA2772" w14:textId="77777777" w:rsidR="00554979" w:rsidRDefault="0055497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Booleano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2823D8" w14:textId="77777777" w:rsidR="00554979" w:rsidRDefault="0055497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Activo/Inactivo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3F0CE" w14:textId="77777777" w:rsidR="00554979" w:rsidRDefault="00554979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Ver validación 4</w:t>
            </w:r>
          </w:p>
        </w:tc>
      </w:tr>
    </w:tbl>
    <w:p w14:paraId="4E7ABE5A" w14:textId="77777777" w:rsidR="00E633E2" w:rsidRDefault="00E633E2" w:rsidP="00E633E2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76" w:name="_Toc485375828"/>
      <w:bookmarkStart w:id="177" w:name="_Toc488313496"/>
      <w:r>
        <w:rPr>
          <w:rFonts w:asciiTheme="minorHAnsi" w:hAnsiTheme="minorHAnsi" w:cstheme="minorHAnsi"/>
          <w:color w:val="000000" w:themeColor="text1"/>
          <w:sz w:val="20"/>
        </w:rPr>
        <w:t>V03 Validar Peso de Logos en Encabezado</w:t>
      </w:r>
      <w:bookmarkEnd w:id="176"/>
      <w:bookmarkEnd w:id="177"/>
    </w:p>
    <w:p w14:paraId="55E55D22" w14:textId="77777777" w:rsidR="00E633E2" w:rsidRDefault="00E633E2" w:rsidP="00E633E2">
      <w:pPr>
        <w:ind w:left="360" w:firstLine="36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Validar que el peso de las imágenes de los logos no sea mayor a 10 MB.</w:t>
      </w:r>
    </w:p>
    <w:p w14:paraId="5B32C468" w14:textId="77777777" w:rsidR="00E633E2" w:rsidRDefault="00E633E2" w:rsidP="00E633E2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78" w:name="_Toc485375829"/>
      <w:bookmarkStart w:id="179" w:name="_Toc488313497"/>
      <w:r>
        <w:rPr>
          <w:rFonts w:asciiTheme="minorHAnsi" w:hAnsiTheme="minorHAnsi" w:cstheme="minorHAnsi"/>
          <w:color w:val="000000" w:themeColor="text1"/>
          <w:sz w:val="20"/>
        </w:rPr>
        <w:t>V04 Validar Números de Página en una sola sección</w:t>
      </w:r>
      <w:bookmarkEnd w:id="178"/>
      <w:bookmarkEnd w:id="179"/>
    </w:p>
    <w:p w14:paraId="506ADEFA" w14:textId="587C7DF2" w:rsidR="002654B7" w:rsidRPr="00E633E2" w:rsidRDefault="00E633E2" w:rsidP="00E633E2">
      <w:pPr>
        <w:ind w:left="360" w:firstLine="36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Validar que no se activen los números de página en más de una sección.</w:t>
      </w:r>
    </w:p>
    <w:p w14:paraId="1ACD369C" w14:textId="77777777" w:rsidR="00D16B4F" w:rsidRPr="00AD37DD" w:rsidRDefault="00D16B4F" w:rsidP="000E084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0" w:name="_Toc488313498"/>
      <w:r w:rsidRPr="00AD37DD">
        <w:rPr>
          <w:rFonts w:asciiTheme="minorHAnsi" w:hAnsiTheme="minorHAnsi" w:cstheme="minorHAnsi"/>
          <w:sz w:val="20"/>
        </w:rPr>
        <w:t>Criterios de Aceptación</w:t>
      </w:r>
      <w:bookmarkEnd w:id="173"/>
      <w:bookmarkEnd w:id="174"/>
      <w:bookmarkEnd w:id="180"/>
      <w:r w:rsidRPr="00AD37DD">
        <w:rPr>
          <w:rFonts w:asciiTheme="minorHAnsi" w:hAnsiTheme="minorHAnsi" w:cstheme="minorHAnsi"/>
          <w:sz w:val="20"/>
        </w:rPr>
        <w:t xml:space="preserve"> </w:t>
      </w:r>
    </w:p>
    <w:p w14:paraId="5D180084" w14:textId="4A4F8429" w:rsidR="007F1B01" w:rsidRPr="00511027" w:rsidRDefault="000E2245" w:rsidP="00974B9A">
      <w:pPr>
        <w:pStyle w:val="Prrafodelista"/>
        <w:rPr>
          <w:rFonts w:asciiTheme="minorHAnsi" w:hAnsiTheme="minorHAnsi"/>
          <w:b/>
          <w:bCs/>
          <w:kern w:val="32"/>
        </w:rPr>
      </w:pPr>
      <w:r w:rsidRPr="00511027">
        <w:rPr>
          <w:rFonts w:asciiTheme="minorHAnsi" w:hAnsiTheme="minorHAnsi"/>
          <w:color w:val="000000"/>
          <w:lang w:val="es-MX"/>
        </w:rPr>
        <w:t>FUNC-DGAJ-027</w:t>
      </w:r>
      <w:bookmarkStart w:id="181" w:name="_Toc371934695"/>
      <w:bookmarkStart w:id="182" w:name="_Toc289774391"/>
      <w:bookmarkStart w:id="183" w:name="_Toc483324375"/>
      <w:r w:rsidR="00D54EDF">
        <w:rPr>
          <w:rFonts w:asciiTheme="minorHAnsi" w:hAnsiTheme="minorHAnsi"/>
          <w:color w:val="000000"/>
          <w:lang w:val="es-MX"/>
        </w:rPr>
        <w:t xml:space="preserve"> - </w:t>
      </w:r>
      <w:r w:rsidRPr="00511027">
        <w:rPr>
          <w:rFonts w:asciiTheme="minorHAnsi" w:hAnsiTheme="minorHAnsi"/>
        </w:rPr>
        <w:t>Validar que el sistema permita modificar la plantilla del Oficio de Distribución.</w:t>
      </w:r>
    </w:p>
    <w:p w14:paraId="1ACD36A2" w14:textId="77777777" w:rsidR="00D16B4F" w:rsidRDefault="00D16B4F" w:rsidP="000E084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4" w:name="_Toc488313499"/>
      <w:r w:rsidRPr="00AD37DD">
        <w:rPr>
          <w:rFonts w:asciiTheme="minorHAnsi" w:hAnsiTheme="minorHAnsi" w:cstheme="minorHAnsi"/>
          <w:sz w:val="20"/>
        </w:rPr>
        <w:t>Referencias</w:t>
      </w:r>
      <w:bookmarkEnd w:id="181"/>
      <w:bookmarkEnd w:id="182"/>
      <w:bookmarkEnd w:id="183"/>
      <w:bookmarkEnd w:id="184"/>
    </w:p>
    <w:p w14:paraId="1ACD36A3" w14:textId="77777777" w:rsidR="000A54D1" w:rsidRPr="004B4A20" w:rsidRDefault="000A54D1" w:rsidP="004B4A20">
      <w:pPr>
        <w:ind w:left="567"/>
        <w:rPr>
          <w:rFonts w:asciiTheme="minorHAnsi" w:hAnsiTheme="minorHAnsi"/>
        </w:rPr>
      </w:pPr>
      <w:r w:rsidRPr="004B4A20">
        <w:rPr>
          <w:rFonts w:asciiTheme="minorHAnsi" w:hAnsiTheme="minorHAnsi"/>
        </w:rPr>
        <w:t>Documentación de referencia derivada del proyecto CONECII</w:t>
      </w:r>
      <w:r w:rsidR="00994C92">
        <w:rPr>
          <w:rFonts w:asciiTheme="minorHAnsi" w:hAnsiTheme="minorHAnsi"/>
        </w:rPr>
        <w:t>.</w:t>
      </w:r>
    </w:p>
    <w:tbl>
      <w:tblPr>
        <w:tblW w:w="9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5812"/>
        <w:gridCol w:w="2409"/>
      </w:tblGrid>
      <w:tr w:rsidR="00620B4E" w:rsidRPr="00AD37DD" w14:paraId="1B017191" w14:textId="77777777" w:rsidTr="00144D70">
        <w:trPr>
          <w:jc w:val="center"/>
        </w:trPr>
        <w:tc>
          <w:tcPr>
            <w:tcW w:w="992" w:type="dxa"/>
            <w:shd w:val="clear" w:color="auto" w:fill="BFBFBF" w:themeFill="background1" w:themeFillShade="BF"/>
          </w:tcPr>
          <w:p w14:paraId="79FC5287" w14:textId="77777777" w:rsidR="00620B4E" w:rsidRPr="00AD37DD" w:rsidRDefault="00620B4E" w:rsidP="00772971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14:paraId="5FF706F8" w14:textId="77777777" w:rsidR="00620B4E" w:rsidRPr="00AD37DD" w:rsidRDefault="00620B4E" w:rsidP="00772971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22D330BC" w14:textId="77777777" w:rsidR="00620B4E" w:rsidRPr="00AD37DD" w:rsidRDefault="00620B4E" w:rsidP="00772971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620B4E" w:rsidRPr="00AD37DD" w14:paraId="4C9A84C3" w14:textId="77777777" w:rsidTr="00144D70">
        <w:trPr>
          <w:jc w:val="center"/>
        </w:trPr>
        <w:tc>
          <w:tcPr>
            <w:tcW w:w="992" w:type="dxa"/>
            <w:vAlign w:val="center"/>
          </w:tcPr>
          <w:p w14:paraId="216E9647" w14:textId="77777777" w:rsidR="00620B4E" w:rsidRPr="00957DA9" w:rsidRDefault="00620B4E" w:rsidP="00037F70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</w:p>
        </w:tc>
        <w:tc>
          <w:tcPr>
            <w:tcW w:w="5812" w:type="dxa"/>
            <w:shd w:val="clear" w:color="auto" w:fill="auto"/>
          </w:tcPr>
          <w:p w14:paraId="2A87EA07" w14:textId="77777777" w:rsidR="00620B4E" w:rsidRDefault="00620B4E" w:rsidP="00974B9A">
            <w:pPr>
              <w:pStyle w:val="ndice2"/>
              <w:rPr>
                <w:lang w:eastAsia="es-ES"/>
              </w:rPr>
            </w:pPr>
            <w:r>
              <w:t>Diagrama Conceptual de la Solución Tecnológica (DiaConcepSolTec_CONECII.docx).</w:t>
            </w:r>
          </w:p>
        </w:tc>
        <w:tc>
          <w:tcPr>
            <w:tcW w:w="2409" w:type="dxa"/>
            <w:vAlign w:val="center"/>
          </w:tcPr>
          <w:p w14:paraId="3B29C5EA" w14:textId="50EF4AE1" w:rsidR="00620B4E" w:rsidRPr="000A54D1" w:rsidRDefault="00CB2D8C" w:rsidP="0077297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SEGOB</w:t>
            </w:r>
          </w:p>
        </w:tc>
      </w:tr>
      <w:tr w:rsidR="00620B4E" w:rsidRPr="00AD37DD" w14:paraId="26ABD6D8" w14:textId="77777777" w:rsidTr="00144D70">
        <w:trPr>
          <w:jc w:val="center"/>
        </w:trPr>
        <w:tc>
          <w:tcPr>
            <w:tcW w:w="992" w:type="dxa"/>
            <w:vAlign w:val="center"/>
          </w:tcPr>
          <w:p w14:paraId="5EE4161D" w14:textId="77777777" w:rsidR="00620B4E" w:rsidRPr="00957DA9" w:rsidRDefault="00620B4E" w:rsidP="00037F70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</w:p>
        </w:tc>
        <w:tc>
          <w:tcPr>
            <w:tcW w:w="5812" w:type="dxa"/>
            <w:shd w:val="clear" w:color="auto" w:fill="auto"/>
          </w:tcPr>
          <w:p w14:paraId="6F31383D" w14:textId="77777777" w:rsidR="00620B4E" w:rsidRDefault="00620B4E" w:rsidP="00974B9A">
            <w:pPr>
              <w:pStyle w:val="ndice2"/>
              <w:rPr>
                <w:lang w:eastAsia="es-ES"/>
              </w:rPr>
            </w:pPr>
            <w:r>
              <w:t>Requerimientos de la Solución Tecnológica (ReqSolTec_CONECII.docx).</w:t>
            </w:r>
          </w:p>
        </w:tc>
        <w:tc>
          <w:tcPr>
            <w:tcW w:w="2409" w:type="dxa"/>
            <w:vAlign w:val="center"/>
          </w:tcPr>
          <w:p w14:paraId="4E4776F8" w14:textId="3AFE6F81" w:rsidR="00620B4E" w:rsidRPr="000A54D1" w:rsidRDefault="00CB2D8C" w:rsidP="00CB2D8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SEGOB</w:t>
            </w:r>
          </w:p>
        </w:tc>
      </w:tr>
      <w:tr w:rsidR="00620B4E" w:rsidRPr="00AD37DD" w14:paraId="22F26936" w14:textId="77777777" w:rsidTr="00144D70">
        <w:trPr>
          <w:jc w:val="center"/>
        </w:trPr>
        <w:tc>
          <w:tcPr>
            <w:tcW w:w="992" w:type="dxa"/>
            <w:vAlign w:val="center"/>
          </w:tcPr>
          <w:p w14:paraId="295DF2A3" w14:textId="77777777" w:rsidR="00620B4E" w:rsidRPr="00957DA9" w:rsidRDefault="00620B4E" w:rsidP="00037F70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</w:p>
        </w:tc>
        <w:tc>
          <w:tcPr>
            <w:tcW w:w="5812" w:type="dxa"/>
            <w:shd w:val="clear" w:color="auto" w:fill="auto"/>
          </w:tcPr>
          <w:p w14:paraId="14322CB6" w14:textId="77777777" w:rsidR="00620B4E" w:rsidRDefault="00620B4E" w:rsidP="00974B9A">
            <w:pPr>
              <w:pStyle w:val="ndice2"/>
              <w:rPr>
                <w:lang w:eastAsia="es-ES"/>
              </w:rPr>
            </w:pPr>
            <w:r>
              <w:t>Glosario de Términos (GlosarioTer_CONECII.docx).</w:t>
            </w:r>
          </w:p>
        </w:tc>
        <w:tc>
          <w:tcPr>
            <w:tcW w:w="2409" w:type="dxa"/>
            <w:vAlign w:val="center"/>
          </w:tcPr>
          <w:p w14:paraId="63E9FF42" w14:textId="35791E2E" w:rsidR="00620B4E" w:rsidRPr="000A54D1" w:rsidRDefault="00CB2D8C" w:rsidP="0077297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SEGOB</w:t>
            </w:r>
          </w:p>
        </w:tc>
      </w:tr>
      <w:tr w:rsidR="00620B4E" w:rsidRPr="00AD37DD" w14:paraId="2E27A9A8" w14:textId="77777777" w:rsidTr="00144D70">
        <w:trPr>
          <w:jc w:val="center"/>
        </w:trPr>
        <w:tc>
          <w:tcPr>
            <w:tcW w:w="992" w:type="dxa"/>
            <w:vAlign w:val="center"/>
          </w:tcPr>
          <w:p w14:paraId="48BAF51D" w14:textId="77777777" w:rsidR="00620B4E" w:rsidRPr="00957DA9" w:rsidRDefault="00620B4E" w:rsidP="00037F70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</w:p>
        </w:tc>
        <w:tc>
          <w:tcPr>
            <w:tcW w:w="5812" w:type="dxa"/>
            <w:shd w:val="clear" w:color="auto" w:fill="auto"/>
          </w:tcPr>
          <w:p w14:paraId="475A31BA" w14:textId="77777777" w:rsidR="00620B4E" w:rsidRDefault="00620B4E" w:rsidP="00974B9A">
            <w:pPr>
              <w:pStyle w:val="ndice2"/>
              <w:rPr>
                <w:lang w:eastAsia="es-ES"/>
              </w:rPr>
            </w:pPr>
            <w:r>
              <w:t>Modelo de Flujo de Negocios (ModFlujoNeg_CONECII.docx).</w:t>
            </w:r>
          </w:p>
        </w:tc>
        <w:tc>
          <w:tcPr>
            <w:tcW w:w="2409" w:type="dxa"/>
            <w:vAlign w:val="center"/>
          </w:tcPr>
          <w:p w14:paraId="6A327E64" w14:textId="250ED172" w:rsidR="00620B4E" w:rsidRPr="000A54D1" w:rsidRDefault="00CB2D8C" w:rsidP="0077297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SEGOB</w:t>
            </w:r>
          </w:p>
        </w:tc>
      </w:tr>
      <w:tr w:rsidR="00144D70" w:rsidRPr="00AD37DD" w14:paraId="39DCAB7B" w14:textId="77777777" w:rsidTr="00144D70">
        <w:trPr>
          <w:jc w:val="center"/>
        </w:trPr>
        <w:tc>
          <w:tcPr>
            <w:tcW w:w="992" w:type="dxa"/>
            <w:vAlign w:val="center"/>
          </w:tcPr>
          <w:p w14:paraId="46BE1C8C" w14:textId="77777777" w:rsidR="00144D70" w:rsidRPr="00957DA9" w:rsidRDefault="00144D70" w:rsidP="00037F70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</w:p>
        </w:tc>
        <w:tc>
          <w:tcPr>
            <w:tcW w:w="5812" w:type="dxa"/>
            <w:shd w:val="clear" w:color="auto" w:fill="auto"/>
          </w:tcPr>
          <w:p w14:paraId="0659FE9B" w14:textId="2240DB9F" w:rsidR="00144D70" w:rsidRDefault="00144D70" w:rsidP="00974B9A">
            <w:pPr>
              <w:pStyle w:val="ndice2"/>
            </w:pPr>
            <w:r w:rsidRPr="00A8538D">
              <w:t>Catálogo de Reglas de Negocio (CataRegNeg_CONECII.docx).</w:t>
            </w:r>
          </w:p>
        </w:tc>
        <w:tc>
          <w:tcPr>
            <w:tcW w:w="2409" w:type="dxa"/>
            <w:vAlign w:val="center"/>
          </w:tcPr>
          <w:p w14:paraId="45892852" w14:textId="27800114" w:rsidR="00144D70" w:rsidRPr="00144D70" w:rsidRDefault="00144D70" w:rsidP="00772971">
            <w:pPr>
              <w:jc w:val="center"/>
              <w:rPr>
                <w:rFonts w:asciiTheme="minorHAnsi" w:hAnsiTheme="minorHAnsi" w:cstheme="minorHAnsi"/>
              </w:rPr>
            </w:pPr>
            <w:r w:rsidRPr="00144D70">
              <w:rPr>
                <w:rFonts w:asciiTheme="minorHAnsi" w:hAnsiTheme="minorHAnsi" w:cstheme="minorHAnsi"/>
              </w:rPr>
              <w:t>SEGOB</w:t>
            </w:r>
          </w:p>
        </w:tc>
      </w:tr>
    </w:tbl>
    <w:p w14:paraId="1ACD36BA" w14:textId="77777777" w:rsidR="00127334" w:rsidRDefault="00127334" w:rsidP="00554004">
      <w:pPr>
        <w:rPr>
          <w:rFonts w:asciiTheme="minorHAnsi" w:hAnsiTheme="minorHAnsi" w:cstheme="minorHAnsi"/>
        </w:rPr>
        <w:sectPr w:rsidR="00127334" w:rsidSect="00C254C3">
          <w:pgSz w:w="12242" w:h="15842" w:code="1"/>
          <w:pgMar w:top="567" w:right="1134" w:bottom="567" w:left="1134" w:header="567" w:footer="454" w:gutter="0"/>
          <w:cols w:space="708"/>
          <w:docGrid w:linePitch="360"/>
        </w:sectPr>
      </w:pPr>
    </w:p>
    <w:p w14:paraId="1ACD36BB" w14:textId="77777777" w:rsidR="00CC316F" w:rsidRPr="00AD37DD" w:rsidRDefault="00CC316F" w:rsidP="000E0841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85" w:name="_Toc461701862"/>
      <w:bookmarkStart w:id="186" w:name="_Toc483324376"/>
      <w:bookmarkStart w:id="187" w:name="_Toc488313500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85"/>
      <w:bookmarkEnd w:id="186"/>
      <w:bookmarkEnd w:id="187"/>
    </w:p>
    <w:p w14:paraId="1ACD36BC" w14:textId="77777777"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bookmarkEnd w:id="6"/>
    <w:bookmarkEnd w:id="7"/>
    <w:bookmarkEnd w:id="8"/>
    <w:bookmarkEnd w:id="9"/>
    <w:bookmarkEnd w:id="10"/>
    <w:bookmarkEnd w:id="11"/>
    <w:bookmarkEnd w:id="12"/>
    <w:bookmarkEnd w:id="13"/>
    <w:p w14:paraId="3CF713B6" w14:textId="77777777" w:rsidR="00E23226" w:rsidRDefault="00E23226" w:rsidP="00E23226">
      <w:pPr>
        <w:spacing w:after="0" w:line="240" w:lineRule="auto"/>
        <w:rPr>
          <w:rFonts w:cstheme="minorHAnsi"/>
        </w:rPr>
      </w:pPr>
    </w:p>
    <w:p w14:paraId="6DBBF08D" w14:textId="77777777" w:rsidR="00E23226" w:rsidRPr="00E23226" w:rsidRDefault="00E23226" w:rsidP="00E23226">
      <w:pPr>
        <w:spacing w:after="0" w:line="240" w:lineRule="auto"/>
        <w:rPr>
          <w:rFonts w:ascii="Calibri" w:hAnsi="Calibri" w:cstheme="minorHAnsi"/>
        </w:rPr>
      </w:pPr>
    </w:p>
    <w:p w14:paraId="5E083D58" w14:textId="77777777" w:rsidR="00E23226" w:rsidRPr="00E23226" w:rsidRDefault="00E23226" w:rsidP="00E23226">
      <w:pPr>
        <w:spacing w:after="0" w:line="240" w:lineRule="auto"/>
        <w:rPr>
          <w:rFonts w:ascii="Calibri" w:hAnsi="Calibri" w:cstheme="minorHAnsi"/>
        </w:rPr>
      </w:pPr>
    </w:p>
    <w:p w14:paraId="7D263700" w14:textId="77777777" w:rsidR="00E23226" w:rsidRPr="00E23226" w:rsidRDefault="00E23226" w:rsidP="00E23226">
      <w:pPr>
        <w:spacing w:after="0" w:line="240" w:lineRule="auto"/>
        <w:rPr>
          <w:rFonts w:ascii="Calibri" w:hAnsi="Calibri" w:cstheme="minorHAnsi"/>
        </w:rPr>
      </w:pPr>
    </w:p>
    <w:p w14:paraId="3E18F9A1" w14:textId="77777777" w:rsidR="00E23226" w:rsidRPr="00E23226" w:rsidRDefault="00E23226" w:rsidP="00E23226">
      <w:pPr>
        <w:spacing w:after="0" w:line="240" w:lineRule="auto"/>
        <w:rPr>
          <w:rFonts w:ascii="Calibri" w:hAnsi="Calibr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E23226" w:rsidRPr="00E23226" w14:paraId="4DE9F796" w14:textId="77777777" w:rsidTr="00D54EDF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5F2D6E6D" w14:textId="77777777" w:rsidR="00E23226" w:rsidRPr="00E23226" w:rsidRDefault="00E23226" w:rsidP="00D54EDF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 w:rsidRPr="00E23226">
              <w:rPr>
                <w:rFonts w:ascii="Calibri" w:hAnsi="Calibri" w:cstheme="minorHAnsi"/>
                <w:szCs w:val="20"/>
              </w:rPr>
              <w:t>Comisario Jefe</w:t>
            </w:r>
          </w:p>
          <w:p w14:paraId="6CF23CBD" w14:textId="77777777" w:rsidR="00E23226" w:rsidRPr="00E23226" w:rsidRDefault="00E23226" w:rsidP="00D54EDF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 w:rsidRPr="00E23226">
              <w:rPr>
                <w:rFonts w:ascii="Calibri" w:hAnsi="Calibri" w:cstheme="minorHAnsi"/>
                <w:szCs w:val="20"/>
              </w:rPr>
              <w:t>Oscar Alberto Margain Pitman</w:t>
            </w:r>
          </w:p>
          <w:p w14:paraId="24110324" w14:textId="77777777" w:rsidR="00E23226" w:rsidRPr="00E23226" w:rsidRDefault="00E23226" w:rsidP="00D54EDF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 w:rsidRPr="00E23226">
              <w:rPr>
                <w:rFonts w:ascii="Calibri" w:hAnsi="Calibr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3BB245E2" w14:textId="77777777" w:rsidR="00E23226" w:rsidRPr="00E23226" w:rsidRDefault="00E23226" w:rsidP="00D54EDF">
            <w:pPr>
              <w:spacing w:after="0"/>
              <w:ind w:left="360"/>
              <w:jc w:val="center"/>
              <w:rPr>
                <w:rFonts w:ascii="Calibri" w:hAnsi="Calibr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412FC5B8" w14:textId="77777777" w:rsidR="00E23226" w:rsidRPr="00E23226" w:rsidRDefault="00E23226" w:rsidP="00D54EDF">
            <w:pPr>
              <w:spacing w:line="240" w:lineRule="auto"/>
              <w:jc w:val="center"/>
              <w:rPr>
                <w:rFonts w:ascii="Calibri" w:hAnsi="Calibri" w:cstheme="minorHAnsi"/>
              </w:rPr>
            </w:pPr>
            <w:r w:rsidRPr="00E23226">
              <w:rPr>
                <w:rFonts w:ascii="Calibri" w:hAnsi="Calibri" w:cstheme="minorHAnsi"/>
              </w:rPr>
              <w:t>Inspector</w:t>
            </w:r>
          </w:p>
          <w:p w14:paraId="60C0FCC8" w14:textId="77777777" w:rsidR="00E23226" w:rsidRPr="00E23226" w:rsidRDefault="00E23226" w:rsidP="00D54EDF">
            <w:pPr>
              <w:spacing w:line="240" w:lineRule="auto"/>
              <w:jc w:val="center"/>
              <w:rPr>
                <w:rFonts w:ascii="Calibri" w:hAnsi="Calibri" w:cstheme="minorHAnsi"/>
              </w:rPr>
            </w:pPr>
            <w:r w:rsidRPr="00E23226">
              <w:rPr>
                <w:rFonts w:ascii="Calibri" w:hAnsi="Calibri" w:cstheme="minorHAnsi"/>
              </w:rPr>
              <w:t>Julio Alberto González Cárdenas</w:t>
            </w:r>
          </w:p>
          <w:p w14:paraId="66AE75CC" w14:textId="77777777" w:rsidR="00E23226" w:rsidRPr="00E23226" w:rsidRDefault="00E23226" w:rsidP="00D54EDF">
            <w:pPr>
              <w:spacing w:after="0"/>
              <w:jc w:val="center"/>
              <w:rPr>
                <w:rFonts w:ascii="Calibri" w:hAnsi="Calibri" w:cstheme="minorHAnsi"/>
              </w:rPr>
            </w:pPr>
            <w:r w:rsidRPr="00E23226">
              <w:rPr>
                <w:rFonts w:ascii="Calibri" w:hAnsi="Calibri" w:cstheme="minorHAnsi"/>
              </w:rPr>
              <w:t>Director de Tecnologías de Información y Comunicaciones</w:t>
            </w:r>
            <w:r w:rsidRPr="00E23226" w:rsidDel="001A4729">
              <w:rPr>
                <w:rFonts w:ascii="Calibri" w:hAnsi="Calibri" w:cstheme="minorHAnsi"/>
              </w:rPr>
              <w:t xml:space="preserve"> </w:t>
            </w:r>
          </w:p>
        </w:tc>
      </w:tr>
      <w:tr w:rsidR="00E23226" w:rsidRPr="00E23226" w14:paraId="1F18488B" w14:textId="77777777" w:rsidTr="00D54EDF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3CC2596" w14:textId="77777777" w:rsidR="00E23226" w:rsidRPr="00E23226" w:rsidRDefault="00E23226" w:rsidP="00D54EDF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E23226">
              <w:rPr>
                <w:rFonts w:ascii="Calibri" w:hAnsi="Calibri" w:cstheme="minorHAnsi"/>
                <w:szCs w:val="20"/>
                <w:lang w:eastAsia="es-MX"/>
              </w:rPr>
              <w:t>Subinspectora</w:t>
            </w:r>
          </w:p>
          <w:p w14:paraId="69CABB24" w14:textId="77777777" w:rsidR="00E23226" w:rsidRPr="00E23226" w:rsidRDefault="00E23226" w:rsidP="00D54EDF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E23226">
              <w:rPr>
                <w:rFonts w:ascii="Calibri" w:hAnsi="Calibri" w:cstheme="minorHAnsi"/>
                <w:szCs w:val="20"/>
                <w:lang w:eastAsia="es-MX"/>
              </w:rPr>
              <w:t>Martha López Pelcastre</w:t>
            </w:r>
          </w:p>
          <w:p w14:paraId="217A3124" w14:textId="77777777" w:rsidR="00E23226" w:rsidRPr="00E23226" w:rsidRDefault="00E23226" w:rsidP="00D54EDF">
            <w:pPr>
              <w:spacing w:after="0"/>
              <w:jc w:val="center"/>
              <w:rPr>
                <w:rFonts w:ascii="Calibri" w:hAnsi="Calibri" w:cstheme="minorHAnsi"/>
              </w:rPr>
            </w:pPr>
            <w:r w:rsidRPr="00E23226">
              <w:rPr>
                <w:rFonts w:ascii="Calibri" w:hAnsi="Calibri" w:cstheme="minorHAnsi"/>
                <w:szCs w:val="20"/>
                <w:lang w:eastAsia="es-MX"/>
              </w:rPr>
              <w:t>Subdirectora de Soluciones de Tecnologías de Información</w:t>
            </w:r>
            <w:r w:rsidRPr="00E23226" w:rsidDel="00864F9D">
              <w:rPr>
                <w:rFonts w:ascii="Calibri" w:hAnsi="Calibri" w:cstheme="minorHAnsi"/>
              </w:rPr>
              <w:t xml:space="preserve"> </w:t>
            </w:r>
            <w:r w:rsidRPr="00E23226" w:rsidDel="001A4729">
              <w:rPr>
                <w:rFonts w:ascii="Calibri" w:hAnsi="Calibri" w:cstheme="minorHAnsi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67BBFC7B" w14:textId="77777777" w:rsidR="00E23226" w:rsidRPr="00E23226" w:rsidRDefault="00E23226" w:rsidP="00D54EDF">
            <w:pPr>
              <w:ind w:left="360"/>
              <w:jc w:val="center"/>
              <w:rPr>
                <w:rFonts w:ascii="Calibri" w:hAnsi="Calibr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31D1E2AF" w14:textId="77777777" w:rsidR="00E23226" w:rsidRPr="00E23226" w:rsidRDefault="00E23226" w:rsidP="00D54EDF">
            <w:pPr>
              <w:spacing w:after="0" w:line="240" w:lineRule="auto"/>
              <w:jc w:val="center"/>
              <w:rPr>
                <w:rFonts w:ascii="Calibri" w:hAnsi="Calibri" w:cstheme="minorHAnsi"/>
              </w:rPr>
            </w:pPr>
            <w:r w:rsidRPr="00E23226">
              <w:rPr>
                <w:rFonts w:ascii="Calibri" w:hAnsi="Calibri" w:cstheme="minorHAnsi"/>
              </w:rPr>
              <w:t>Subinspector</w:t>
            </w:r>
          </w:p>
          <w:p w14:paraId="5BF231E8" w14:textId="77777777" w:rsidR="00E23226" w:rsidRPr="00E23226" w:rsidRDefault="00E23226" w:rsidP="00D54EDF">
            <w:pPr>
              <w:spacing w:after="0" w:line="240" w:lineRule="auto"/>
              <w:jc w:val="center"/>
              <w:rPr>
                <w:rFonts w:ascii="Calibri" w:hAnsi="Calibri" w:cstheme="minorHAnsi"/>
              </w:rPr>
            </w:pPr>
            <w:r w:rsidRPr="00E23226">
              <w:rPr>
                <w:rFonts w:ascii="Calibri" w:hAnsi="Calibri" w:cstheme="minorHAnsi"/>
              </w:rPr>
              <w:t>Ángel Rogelio López Gutiérrez</w:t>
            </w:r>
          </w:p>
          <w:p w14:paraId="7571856B" w14:textId="77777777" w:rsidR="00E23226" w:rsidRPr="00E23226" w:rsidRDefault="00E23226" w:rsidP="00D54EDF">
            <w:pPr>
              <w:spacing w:line="240" w:lineRule="auto"/>
              <w:jc w:val="center"/>
              <w:rPr>
                <w:rFonts w:ascii="Calibri" w:hAnsi="Calibri" w:cstheme="minorHAnsi"/>
              </w:rPr>
            </w:pPr>
            <w:r w:rsidRPr="00E23226">
              <w:rPr>
                <w:rFonts w:ascii="Calibri" w:hAnsi="Calibri" w:cstheme="minorHAnsi"/>
                <w:szCs w:val="20"/>
                <w:lang w:eastAsia="es-MX"/>
              </w:rPr>
              <w:t>Subdirector de Estrategia Digital y Seguridad de la Información</w:t>
            </w:r>
            <w:r w:rsidRPr="00E23226" w:rsidDel="001A4729">
              <w:rPr>
                <w:rFonts w:ascii="Calibri" w:hAnsi="Calibri" w:cstheme="minorHAnsi"/>
                <w:szCs w:val="20"/>
                <w:lang w:eastAsia="es-MX"/>
              </w:rPr>
              <w:t xml:space="preserve"> </w:t>
            </w:r>
          </w:p>
        </w:tc>
      </w:tr>
      <w:tr w:rsidR="00E23226" w:rsidRPr="00E23226" w14:paraId="517744C2" w14:textId="77777777" w:rsidTr="00D54EDF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01A3BAEA" w14:textId="77777777" w:rsidR="00E23226" w:rsidRPr="00E23226" w:rsidRDefault="00E23226" w:rsidP="00D54EDF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E23226">
              <w:rPr>
                <w:rFonts w:ascii="Calibri" w:hAnsi="Calibri" w:cstheme="minorHAnsi"/>
                <w:szCs w:val="20"/>
                <w:lang w:eastAsia="es-MX"/>
              </w:rPr>
              <w:t>Oficial</w:t>
            </w:r>
          </w:p>
          <w:p w14:paraId="01466240" w14:textId="77777777" w:rsidR="00E23226" w:rsidRPr="00E23226" w:rsidRDefault="00E23226" w:rsidP="00D54EDF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E23226">
              <w:rPr>
                <w:rFonts w:ascii="Calibri" w:hAnsi="Calibri" w:cstheme="minorHAnsi"/>
                <w:szCs w:val="20"/>
                <w:lang w:eastAsia="es-MX"/>
              </w:rPr>
              <w:t>Jesús Bravo Clavellina</w:t>
            </w:r>
          </w:p>
          <w:p w14:paraId="0433F06B" w14:textId="77777777" w:rsidR="00E23226" w:rsidRPr="00E23226" w:rsidRDefault="00E23226" w:rsidP="00D54EDF">
            <w:pPr>
              <w:spacing w:after="0" w:line="240" w:lineRule="auto"/>
              <w:jc w:val="center"/>
              <w:rPr>
                <w:rFonts w:ascii="Calibri" w:hAnsi="Calibri" w:cstheme="minorHAnsi"/>
              </w:rPr>
            </w:pPr>
            <w:r w:rsidRPr="00E23226">
              <w:rPr>
                <w:rFonts w:ascii="Calibri" w:hAnsi="Calibri" w:cstheme="minorHAnsi"/>
                <w:szCs w:val="20"/>
                <w:lang w:eastAsia="es-MX"/>
              </w:rPr>
              <w:t>Jefe de Departamento de Diseño de Soluciones</w:t>
            </w:r>
            <w:r w:rsidRPr="00E23226" w:rsidDel="001A4729">
              <w:rPr>
                <w:rFonts w:ascii="Calibri" w:hAnsi="Calibr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579AFC91" w14:textId="77777777" w:rsidR="00E23226" w:rsidRPr="00E23226" w:rsidRDefault="00E23226" w:rsidP="00D54EDF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14:paraId="6FD82102" w14:textId="77777777" w:rsidR="00E23226" w:rsidRPr="00E23226" w:rsidRDefault="00E23226" w:rsidP="00D54EDF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E23226" w:rsidDel="001A4729">
              <w:rPr>
                <w:rFonts w:ascii="Calibri" w:hAnsi="Calibr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6795AA34" w14:textId="77777777" w:rsidR="00E23226" w:rsidRPr="00E23226" w:rsidRDefault="00E23226" w:rsidP="00E23226">
      <w:pPr>
        <w:spacing w:after="0" w:line="240" w:lineRule="auto"/>
        <w:rPr>
          <w:rFonts w:ascii="Calibri" w:hAnsi="Calibri" w:cstheme="minorHAnsi"/>
          <w:szCs w:val="20"/>
        </w:rPr>
      </w:pPr>
    </w:p>
    <w:p w14:paraId="73AF8406" w14:textId="77777777" w:rsidR="00E23226" w:rsidRPr="00E23226" w:rsidRDefault="00E23226" w:rsidP="00E23226">
      <w:pPr>
        <w:rPr>
          <w:rFonts w:ascii="Calibri" w:hAnsi="Calibri" w:cstheme="minorHAnsi"/>
        </w:rPr>
      </w:pPr>
    </w:p>
    <w:p w14:paraId="2F68D30A" w14:textId="77777777" w:rsidR="00E23226" w:rsidRPr="00E23226" w:rsidRDefault="00E23226" w:rsidP="00E23226">
      <w:pPr>
        <w:rPr>
          <w:rFonts w:ascii="Calibri" w:hAnsi="Calibri" w:cstheme="minorHAnsi"/>
        </w:rPr>
      </w:pPr>
    </w:p>
    <w:p w14:paraId="63750005" w14:textId="77777777" w:rsidR="00E23226" w:rsidRPr="00E23226" w:rsidRDefault="00E23226" w:rsidP="00E23226">
      <w:pPr>
        <w:rPr>
          <w:rFonts w:ascii="Calibri" w:hAnsi="Calibri" w:cstheme="minorHAnsi"/>
        </w:rPr>
      </w:pPr>
    </w:p>
    <w:p w14:paraId="1A8EB468" w14:textId="77777777" w:rsidR="00E23226" w:rsidRPr="00E23226" w:rsidRDefault="00E23226" w:rsidP="00E23226">
      <w:pPr>
        <w:rPr>
          <w:rFonts w:ascii="Calibri" w:hAnsi="Calibri" w:cstheme="minorHAnsi"/>
        </w:rPr>
      </w:pPr>
    </w:p>
    <w:p w14:paraId="6FABC588" w14:textId="77777777" w:rsidR="00E23226" w:rsidRPr="00E23226" w:rsidRDefault="00E23226" w:rsidP="00E23226">
      <w:pPr>
        <w:rPr>
          <w:rFonts w:ascii="Calibri" w:hAnsi="Calibri" w:cstheme="minorHAnsi"/>
        </w:rPr>
      </w:pPr>
      <w:bookmarkStart w:id="188" w:name="_GoBack"/>
      <w:bookmarkEnd w:id="188"/>
    </w:p>
    <w:p w14:paraId="2BC5E4C0" w14:textId="77777777" w:rsidR="00E23226" w:rsidRPr="00E23226" w:rsidRDefault="00E23226" w:rsidP="00E23226">
      <w:pPr>
        <w:rPr>
          <w:rFonts w:ascii="Calibri" w:hAnsi="Calibri" w:cstheme="minorHAnsi"/>
        </w:rPr>
      </w:pPr>
    </w:p>
    <w:p w14:paraId="61E5546B" w14:textId="77777777" w:rsidR="00E23226" w:rsidRPr="00E23226" w:rsidRDefault="00E23226" w:rsidP="00E23226">
      <w:pPr>
        <w:rPr>
          <w:rFonts w:ascii="Calibri" w:hAnsi="Calibr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E23226" w:rsidRPr="00E23226" w14:paraId="08E3A1B0" w14:textId="77777777" w:rsidTr="005B4068">
        <w:trPr>
          <w:trHeight w:val="2382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55D4B4FC" w14:textId="77777777" w:rsidR="00AE5591" w:rsidRPr="00AC6315" w:rsidRDefault="00AE5591" w:rsidP="00AE5591">
            <w:pPr>
              <w:spacing w:after="0"/>
              <w:jc w:val="center"/>
              <w:rPr>
                <w:rFonts w:ascii="Calibri" w:hAnsi="Calibri" w:cs="Calibri"/>
                <w:szCs w:val="20"/>
              </w:rPr>
            </w:pPr>
            <w:r w:rsidRPr="00AC6315">
              <w:rPr>
                <w:rFonts w:ascii="Calibri" w:hAnsi="Calibri" w:cs="Calibri"/>
                <w:szCs w:val="20"/>
              </w:rPr>
              <w:t>José Luis Ramírez Hernández</w:t>
            </w:r>
          </w:p>
          <w:p w14:paraId="178FB6EB" w14:textId="5C3007E7" w:rsidR="00E23226" w:rsidRPr="00E23226" w:rsidRDefault="00AE5591" w:rsidP="00AE5591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AC6315">
              <w:rPr>
                <w:rFonts w:ascii="Calibri" w:hAnsi="Calibri" w:cs="Calibr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7F692132" w14:textId="77777777" w:rsidR="00E23226" w:rsidRPr="00E23226" w:rsidRDefault="00E23226" w:rsidP="00D54EDF">
            <w:pPr>
              <w:spacing w:after="0"/>
              <w:ind w:left="360"/>
              <w:jc w:val="center"/>
              <w:rPr>
                <w:rFonts w:ascii="Calibri" w:hAnsi="Calibr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7F2B7478" w14:textId="77777777" w:rsidR="00E23226" w:rsidRPr="00E23226" w:rsidRDefault="00E23226" w:rsidP="00D54EDF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E23226">
              <w:rPr>
                <w:rFonts w:ascii="Calibri" w:hAnsi="Calibri" w:cstheme="minorHAnsi"/>
                <w:szCs w:val="20"/>
                <w:lang w:eastAsia="es-MX"/>
              </w:rPr>
              <w:t>Saúl Torres García</w:t>
            </w:r>
          </w:p>
          <w:p w14:paraId="412022CB" w14:textId="77777777" w:rsidR="00E23226" w:rsidRPr="00E23226" w:rsidRDefault="00E23226" w:rsidP="00D54EDF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E23226">
              <w:rPr>
                <w:rFonts w:ascii="Calibri" w:hAnsi="Calibr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E23226" w:rsidDel="00864F9D">
              <w:rPr>
                <w:rFonts w:ascii="Calibri" w:hAnsi="Calibri" w:cstheme="minorHAnsi"/>
              </w:rPr>
              <w:t xml:space="preserve"> </w:t>
            </w:r>
          </w:p>
        </w:tc>
      </w:tr>
      <w:tr w:rsidR="00E23226" w:rsidRPr="00E23226" w14:paraId="62EA825E" w14:textId="77777777" w:rsidTr="005B4068">
        <w:trPr>
          <w:trHeight w:val="111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1FBE8B8C" w14:textId="77777777" w:rsidR="00E23226" w:rsidRPr="00E23226" w:rsidRDefault="00E23226" w:rsidP="00D54EDF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E23226">
              <w:rPr>
                <w:rFonts w:ascii="Calibri" w:hAnsi="Calibri" w:cstheme="minorHAnsi"/>
                <w:szCs w:val="20"/>
                <w:lang w:eastAsia="es-MX"/>
              </w:rPr>
              <w:t>Juan Manuel López Sánchez</w:t>
            </w:r>
          </w:p>
          <w:p w14:paraId="6BFC2C95" w14:textId="77777777" w:rsidR="00E23226" w:rsidRPr="00E23226" w:rsidRDefault="00E23226" w:rsidP="00D54EDF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E23226">
              <w:rPr>
                <w:rFonts w:ascii="Calibri" w:hAnsi="Calibr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44474F35" w14:textId="77777777" w:rsidR="00E23226" w:rsidRPr="00E23226" w:rsidRDefault="00E23226" w:rsidP="00D54EDF">
            <w:pPr>
              <w:spacing w:after="0"/>
              <w:ind w:left="360"/>
              <w:jc w:val="center"/>
              <w:rPr>
                <w:rFonts w:ascii="Calibri" w:hAnsi="Calibr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7EB6807D" w14:textId="77777777" w:rsidR="00E23226" w:rsidRPr="00E23226" w:rsidRDefault="00E23226" w:rsidP="00D54EDF">
            <w:pPr>
              <w:spacing w:line="240" w:lineRule="auto"/>
              <w:jc w:val="center"/>
              <w:rPr>
                <w:rFonts w:ascii="Calibri" w:hAnsi="Calibri" w:cstheme="minorHAnsi"/>
              </w:rPr>
            </w:pPr>
            <w:r w:rsidRPr="00E23226">
              <w:rPr>
                <w:rFonts w:ascii="Calibri" w:hAnsi="Calibri" w:cstheme="minorHAnsi"/>
              </w:rPr>
              <w:t>Ricardo Márquez Ruiz</w:t>
            </w:r>
          </w:p>
          <w:p w14:paraId="3A6C2C41" w14:textId="77777777" w:rsidR="00E23226" w:rsidRPr="00E23226" w:rsidRDefault="00E23226" w:rsidP="00D54EDF">
            <w:pPr>
              <w:spacing w:after="0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E23226">
              <w:rPr>
                <w:rFonts w:ascii="Calibri" w:hAnsi="Calibri" w:cstheme="minorHAnsi"/>
              </w:rPr>
              <w:t xml:space="preserve">Administrador de Proyecto INDRA </w:t>
            </w:r>
          </w:p>
        </w:tc>
      </w:tr>
    </w:tbl>
    <w:p w14:paraId="44957A5C" w14:textId="77777777" w:rsidR="00E23226" w:rsidRDefault="00E23226" w:rsidP="00511027"/>
    <w:p w14:paraId="23509269" w14:textId="72771A06" w:rsidR="00E23226" w:rsidRPr="00E23226" w:rsidRDefault="00E23226" w:rsidP="00E23226">
      <w:pPr>
        <w:rPr>
          <w:rFonts w:asciiTheme="minorHAnsi" w:hAnsiTheme="minorHAnsi" w:cstheme="minorHAnsi"/>
          <w:b/>
        </w:rPr>
      </w:pPr>
      <w:r w:rsidRPr="00E23226">
        <w:rPr>
          <w:rFonts w:asciiTheme="minorHAnsi" w:hAnsiTheme="minorHAnsi" w:cstheme="minorHAnsi"/>
          <w:b/>
        </w:rPr>
        <w:t>Aproba</w:t>
      </w:r>
      <w:r w:rsidR="005B4068">
        <w:rPr>
          <w:rFonts w:asciiTheme="minorHAnsi" w:hAnsiTheme="minorHAnsi" w:cstheme="minorHAnsi"/>
          <w:b/>
        </w:rPr>
        <w:t>ción de caso de uso por la DGAJ</w:t>
      </w:r>
    </w:p>
    <w:p w14:paraId="650D8083" w14:textId="77777777" w:rsidR="00E23226" w:rsidRPr="00E23226" w:rsidRDefault="00E23226" w:rsidP="00E23226">
      <w:pPr>
        <w:rPr>
          <w:rFonts w:asciiTheme="minorHAnsi" w:hAnsiTheme="minorHAnsi" w:cstheme="minorHAnsi"/>
        </w:rPr>
      </w:pPr>
    </w:p>
    <w:p w14:paraId="52080E89" w14:textId="77777777" w:rsidR="00E23226" w:rsidRPr="00E23226" w:rsidRDefault="00E23226" w:rsidP="00E23226">
      <w:pPr>
        <w:rPr>
          <w:rFonts w:asciiTheme="minorHAnsi" w:hAnsiTheme="minorHAnsi" w:cstheme="minorHAnsi"/>
        </w:rPr>
      </w:pPr>
    </w:p>
    <w:p w14:paraId="1A227BA8" w14:textId="77777777" w:rsidR="00E23226" w:rsidRDefault="00E23226" w:rsidP="00E23226">
      <w:pPr>
        <w:rPr>
          <w:rFonts w:asciiTheme="minorHAnsi" w:hAnsiTheme="minorHAnsi" w:cstheme="minorHAnsi"/>
        </w:rPr>
      </w:pPr>
    </w:p>
    <w:p w14:paraId="787B5C0F" w14:textId="77777777" w:rsidR="00E23226" w:rsidRDefault="00E23226" w:rsidP="00E23226">
      <w:pPr>
        <w:rPr>
          <w:rFonts w:asciiTheme="minorHAnsi" w:hAnsiTheme="minorHAns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E23226" w:rsidRPr="00E23226" w14:paraId="0F78169F" w14:textId="77777777" w:rsidTr="005B4068">
        <w:trPr>
          <w:trHeight w:val="236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7EEA65C" w14:textId="77777777" w:rsidR="00E23226" w:rsidRPr="00E23226" w:rsidRDefault="00E23226" w:rsidP="00D54ED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E23226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14:paraId="5970F874" w14:textId="77777777" w:rsidR="00E23226" w:rsidRPr="00E23226" w:rsidRDefault="00E23226" w:rsidP="00D54ED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E23226">
              <w:rPr>
                <w:rFonts w:asciiTheme="minorHAnsi" w:hAnsiTheme="minorHAnsi" w:cstheme="minorHAnsi"/>
                <w:szCs w:val="20"/>
                <w:lang w:eastAsia="es-MX"/>
              </w:rPr>
              <w:t>Claudio Cruz Miguel</w:t>
            </w:r>
          </w:p>
          <w:p w14:paraId="5DF85C98" w14:textId="77777777" w:rsidR="00E23226" w:rsidRPr="00E23226" w:rsidRDefault="00E23226" w:rsidP="00D54ED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E23226">
              <w:rPr>
                <w:rFonts w:asciiTheme="minorHAnsi" w:hAnsiTheme="minorHAnsi" w:cstheme="minorHAnsi"/>
                <w:szCs w:val="20"/>
                <w:lang w:eastAsia="es-MX"/>
              </w:rPr>
              <w:t>Director General de Asuntos Jurídicos</w:t>
            </w:r>
          </w:p>
        </w:tc>
        <w:tc>
          <w:tcPr>
            <w:tcW w:w="500" w:type="pct"/>
            <w:shd w:val="clear" w:color="auto" w:fill="FFFFFF"/>
          </w:tcPr>
          <w:p w14:paraId="1C0526FC" w14:textId="77777777" w:rsidR="00E23226" w:rsidRPr="00E23226" w:rsidRDefault="00E23226" w:rsidP="00D54EDF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0CB55D61" w14:textId="77777777" w:rsidR="00E23226" w:rsidRPr="00E23226" w:rsidRDefault="00E23226" w:rsidP="00D54ED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E23226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24CBFED3" w14:textId="77777777" w:rsidR="00E23226" w:rsidRPr="00E23226" w:rsidRDefault="00E23226" w:rsidP="00D54ED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E23226">
              <w:rPr>
                <w:rFonts w:asciiTheme="minorHAnsi" w:hAnsiTheme="minorHAnsi" w:cstheme="minorHAnsi"/>
                <w:szCs w:val="20"/>
                <w:lang w:eastAsia="es-MX"/>
              </w:rPr>
              <w:t>Wilfrido Saúl Lescas Morga</w:t>
            </w:r>
          </w:p>
          <w:p w14:paraId="40FB9B0D" w14:textId="37B02931" w:rsidR="00E23226" w:rsidRPr="00E23226" w:rsidRDefault="00E23226" w:rsidP="005B406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E23226">
              <w:rPr>
                <w:rFonts w:asciiTheme="minorHAnsi" w:hAnsiTheme="minorHAnsi" w:cstheme="minorHAnsi"/>
                <w:szCs w:val="20"/>
                <w:lang w:eastAsia="es-MX"/>
              </w:rPr>
              <w:t xml:space="preserve">Director General Adjunto de </w:t>
            </w:r>
            <w:r w:rsidR="005B4068">
              <w:rPr>
                <w:rFonts w:asciiTheme="minorHAnsi" w:hAnsiTheme="minorHAnsi" w:cstheme="minorHAnsi"/>
                <w:szCs w:val="20"/>
                <w:lang w:eastAsia="es-MX"/>
              </w:rPr>
              <w:t>lo</w:t>
            </w:r>
            <w:r w:rsidRPr="00E23226">
              <w:rPr>
                <w:rFonts w:asciiTheme="minorHAnsi" w:hAnsiTheme="minorHAnsi" w:cstheme="minorHAnsi"/>
                <w:szCs w:val="20"/>
                <w:lang w:eastAsia="es-MX"/>
              </w:rPr>
              <w:t xml:space="preserve"> Contencioso</w:t>
            </w:r>
            <w:r w:rsidR="004E3AD3">
              <w:rPr>
                <w:rFonts w:asciiTheme="minorHAnsi" w:hAnsiTheme="minorHAnsi" w:cstheme="minorHAnsi"/>
                <w:szCs w:val="20"/>
                <w:lang w:eastAsia="es-MX"/>
              </w:rPr>
              <w:t>,</w:t>
            </w:r>
            <w:r w:rsidRPr="00E23226">
              <w:rPr>
                <w:rFonts w:asciiTheme="minorHAnsi" w:hAnsiTheme="minorHAnsi" w:cstheme="minorHAnsi"/>
                <w:szCs w:val="20"/>
                <w:lang w:eastAsia="es-MX"/>
              </w:rPr>
              <w:t xml:space="preserve"> Asuntos Contractuales y Normatividad</w:t>
            </w:r>
          </w:p>
        </w:tc>
      </w:tr>
      <w:tr w:rsidR="00E23226" w:rsidRPr="00E23226" w14:paraId="1B692F1E" w14:textId="77777777" w:rsidTr="00D54EDF">
        <w:trPr>
          <w:trHeight w:val="133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0D087D86" w14:textId="77777777" w:rsidR="00E23226" w:rsidRPr="00E23226" w:rsidRDefault="00E23226" w:rsidP="00D54ED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E23226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19C43428" w14:textId="460267BF" w:rsidR="00E23226" w:rsidRPr="00E23226" w:rsidRDefault="007D1204" w:rsidP="00D54ED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Enrique Zá</w:t>
            </w:r>
            <w:r w:rsidR="00E23226" w:rsidRPr="00E23226">
              <w:rPr>
                <w:rFonts w:asciiTheme="minorHAnsi" w:hAnsiTheme="minorHAnsi" w:cstheme="minorHAnsi"/>
                <w:szCs w:val="20"/>
                <w:lang w:eastAsia="es-MX"/>
              </w:rPr>
              <w:t>rate Morales</w:t>
            </w:r>
          </w:p>
          <w:p w14:paraId="17119808" w14:textId="77777777" w:rsidR="00E23226" w:rsidRPr="00E23226" w:rsidRDefault="00E23226" w:rsidP="00D54ED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E23226">
              <w:rPr>
                <w:rFonts w:asciiTheme="minorHAnsi" w:hAnsiTheme="minorHAnsi" w:cstheme="minorHAnsi"/>
                <w:szCs w:val="20"/>
                <w:lang w:eastAsia="es-MX"/>
              </w:rPr>
              <w:t>Director de Convenios y Contratos</w:t>
            </w:r>
          </w:p>
        </w:tc>
        <w:tc>
          <w:tcPr>
            <w:tcW w:w="500" w:type="pct"/>
            <w:shd w:val="clear" w:color="auto" w:fill="FFFFFF"/>
          </w:tcPr>
          <w:p w14:paraId="190238E9" w14:textId="77777777" w:rsidR="00E23226" w:rsidRPr="00E23226" w:rsidRDefault="00E23226" w:rsidP="00D54EDF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14:paraId="054DF97F" w14:textId="77777777" w:rsidR="00E23226" w:rsidRPr="00E23226" w:rsidRDefault="00E23226" w:rsidP="00D54ED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</w:tr>
    </w:tbl>
    <w:p w14:paraId="3583FB68" w14:textId="77777777" w:rsidR="00E23226" w:rsidRPr="00AD37DD" w:rsidRDefault="00E23226" w:rsidP="00511027"/>
    <w:sectPr w:rsidR="00E23226" w:rsidRPr="00AD37DD" w:rsidSect="00C254C3"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8D7CE" w14:textId="77777777" w:rsidR="00901DA4" w:rsidRDefault="00901DA4" w:rsidP="0060039F">
      <w:pPr>
        <w:pStyle w:val="Encabezado"/>
      </w:pPr>
      <w:r>
        <w:separator/>
      </w:r>
    </w:p>
  </w:endnote>
  <w:endnote w:type="continuationSeparator" w:id="0">
    <w:p w14:paraId="532C212E" w14:textId="77777777" w:rsidR="00901DA4" w:rsidRDefault="00901DA4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B57F85" w14:paraId="1ACD3725" w14:textId="77777777" w:rsidTr="00EF0432">
      <w:tc>
        <w:tcPr>
          <w:tcW w:w="3465" w:type="dxa"/>
        </w:tcPr>
        <w:p w14:paraId="1ACD3722" w14:textId="77777777" w:rsidR="00B57F85" w:rsidRPr="00CD783E" w:rsidRDefault="00B57F85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ACD372D" wp14:editId="1ACD372E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3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CD372F" w14:textId="77777777" w:rsidR="00B57F85" w:rsidRPr="00CD783E" w:rsidRDefault="00B57F85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1ACD3730" w14:textId="77777777" w:rsidR="00B57F85" w:rsidRPr="0070527F" w:rsidRDefault="00B57F85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    <v:textbox>
                      <w:txbxContent>
                        <w:p w14:paraId="1ACD372F" w14:textId="77777777" w:rsidR="00B57F85" w:rsidRPr="00CD783E" w:rsidRDefault="00B57F85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1ACD3730" w14:textId="77777777" w:rsidR="00B57F85" w:rsidRPr="0070527F" w:rsidRDefault="00B57F85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1ACD3723" w14:textId="77777777" w:rsidR="00B57F85" w:rsidRPr="00BE4042" w:rsidRDefault="00B57F85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1ACD3724" w14:textId="77777777" w:rsidR="00B57F85" w:rsidRPr="00CD783E" w:rsidRDefault="00B57F85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B57F85" w:rsidRPr="00D566C8" w14:paraId="1ACD3729" w14:textId="77777777" w:rsidTr="00EF0432">
      <w:tc>
        <w:tcPr>
          <w:tcW w:w="3465" w:type="dxa"/>
        </w:tcPr>
        <w:p w14:paraId="1ACD3726" w14:textId="77777777" w:rsidR="00B57F85" w:rsidRPr="00BE4042" w:rsidRDefault="00B57F85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1ACD3727" w14:textId="77777777" w:rsidR="00B57F85" w:rsidRDefault="00B57F85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1ACD3728" w14:textId="77777777" w:rsidR="00B57F85" w:rsidRPr="00D566C8" w:rsidRDefault="00B57F85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1ACD372A" w14:textId="77777777" w:rsidR="00B57F85" w:rsidRPr="00A65C57" w:rsidRDefault="00B57F85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CCE10" w14:textId="77777777" w:rsidR="00901DA4" w:rsidRDefault="00901DA4" w:rsidP="0060039F">
      <w:pPr>
        <w:pStyle w:val="Encabezado"/>
      </w:pPr>
      <w:r>
        <w:separator/>
      </w:r>
    </w:p>
  </w:footnote>
  <w:footnote w:type="continuationSeparator" w:id="0">
    <w:p w14:paraId="1183BFDE" w14:textId="77777777" w:rsidR="00901DA4" w:rsidRDefault="00901DA4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D36FD" w14:textId="77777777" w:rsidR="00B57F85" w:rsidRPr="005B608B" w:rsidRDefault="00B57F85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B57F85" w:rsidRPr="00780E31" w14:paraId="1ACD3705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1ACD36FE" w14:textId="77777777" w:rsidR="00B57F85" w:rsidRPr="00780E31" w:rsidRDefault="00B57F85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7216" behindDoc="1" locked="0" layoutInCell="1" allowOverlap="1" wp14:anchorId="1ACD372B" wp14:editId="1ACD372C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1ACD36FF" w14:textId="77777777" w:rsidR="00B57F85" w:rsidRPr="00BE4042" w:rsidRDefault="00B57F85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1ACD3700" w14:textId="77777777" w:rsidR="00B57F85" w:rsidRPr="00BE4042" w:rsidRDefault="00B57F85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1ACD3701" w14:textId="77777777" w:rsidR="00B57F85" w:rsidRDefault="00B57F85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1ACD3702" w14:textId="77777777" w:rsidR="00B57F85" w:rsidRPr="00BE4042" w:rsidRDefault="00B57F85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1ACD3703" w14:textId="77777777" w:rsidR="00B57F85" w:rsidRPr="005E5122" w:rsidRDefault="00B57F85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1ACD3704" w14:textId="77777777" w:rsidR="00B57F85" w:rsidRPr="005B1C5D" w:rsidRDefault="00B57F85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AE559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AE5591">
            <w:rPr>
              <w:rStyle w:val="Nmerodepgina"/>
              <w:rFonts w:ascii="Calibri" w:hAnsi="Calibri" w:cs="Arial"/>
              <w:noProof/>
              <w:sz w:val="16"/>
              <w:szCs w:val="16"/>
            </w:rPr>
            <w:t>21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B57F85" w:rsidRPr="00780E31" w14:paraId="1ACD370A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06" w14:textId="77777777" w:rsidR="00B57F85" w:rsidRPr="00780E31" w:rsidRDefault="00B57F85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ACD3707" w14:textId="77777777" w:rsidR="00B57F85" w:rsidRPr="00BE4042" w:rsidRDefault="00B57F85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ACD3708" w14:textId="77777777" w:rsidR="00B57F85" w:rsidRPr="005E5122" w:rsidRDefault="00B57F85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ACD3709" w14:textId="77777777" w:rsidR="00B57F85" w:rsidRPr="005B1C5D" w:rsidRDefault="00B57F85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B57F85" w:rsidRPr="00780E31" w14:paraId="1ACD370E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0B" w14:textId="77777777" w:rsidR="00B57F85" w:rsidRPr="00780E31" w:rsidRDefault="00B57F85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ACD370C" w14:textId="77777777" w:rsidR="00B57F85" w:rsidRPr="00BE4042" w:rsidRDefault="00B57F85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1ACD370D" w14:textId="77777777" w:rsidR="00B57F85" w:rsidRPr="00F879E4" w:rsidRDefault="00B57F85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B57F85" w:rsidRPr="00780E31" w14:paraId="1ACD3713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0F" w14:textId="77777777" w:rsidR="00B57F85" w:rsidRPr="00780E31" w:rsidRDefault="00B57F85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ACD3710" w14:textId="77777777" w:rsidR="00B57F85" w:rsidRPr="00BE4042" w:rsidRDefault="00B57F85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1ACD3711" w14:textId="77777777" w:rsidR="00B57F85" w:rsidRPr="005E5122" w:rsidRDefault="00B57F85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1ACD3712" w14:textId="77777777" w:rsidR="00B57F85" w:rsidRPr="005B1C5D" w:rsidRDefault="00B57F85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B57F85" w:rsidRPr="00780E31" w14:paraId="1ACD3718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14" w14:textId="77777777" w:rsidR="00B57F85" w:rsidRPr="00780E31" w:rsidRDefault="00B57F85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ACD3715" w14:textId="77777777" w:rsidR="00B57F85" w:rsidRPr="00BE4042" w:rsidRDefault="00B57F85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1ACD3716" w14:textId="77777777" w:rsidR="00B57F85" w:rsidRPr="001F75F8" w:rsidRDefault="00B57F85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1ACD3717" w14:textId="77777777" w:rsidR="00B57F85" w:rsidRPr="001F75F8" w:rsidRDefault="00B57F85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B57F85" w:rsidRPr="00780E31" w14:paraId="1ACD371C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19" w14:textId="77777777" w:rsidR="00B57F85" w:rsidRPr="009A1678" w:rsidRDefault="00B57F85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1ACD371A" w14:textId="77777777" w:rsidR="00B57F85" w:rsidRPr="006E716C" w:rsidRDefault="00B57F85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1ACD371B" w14:textId="77777777" w:rsidR="00B57F85" w:rsidRPr="006E716C" w:rsidRDefault="00B57F85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B57F85" w:rsidRPr="00780E31" w14:paraId="1ACD3720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1D" w14:textId="77777777" w:rsidR="00B57F85" w:rsidRPr="009A1678" w:rsidRDefault="00B57F85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1ACD371E" w14:textId="5B668273" w:rsidR="00B57F85" w:rsidRPr="006F4FC9" w:rsidRDefault="00B57F85" w:rsidP="007B7A08">
          <w:pPr>
            <w:spacing w:before="0" w:after="0" w:line="240" w:lineRule="auto"/>
            <w:ind w:right="57"/>
            <w:rPr>
              <w:rFonts w:ascii="Calibri" w:hAnsi="Calibri" w:cs="Arial"/>
              <w:b/>
              <w:color w:val="0070C0"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 xml:space="preserve">3012 - </w:t>
          </w:r>
          <w:r w:rsidRPr="00826F2E">
            <w:rPr>
              <w:rFonts w:ascii="Calibri" w:hAnsi="Calibri" w:cs="Arial"/>
              <w:sz w:val="16"/>
              <w:szCs w:val="16"/>
            </w:rPr>
            <w:t>Modificar Plantilla Oficio Distribución</w:t>
          </w:r>
        </w:p>
      </w:tc>
      <w:tc>
        <w:tcPr>
          <w:tcW w:w="2595" w:type="dxa"/>
          <w:gridSpan w:val="2"/>
          <w:vMerge/>
          <w:vAlign w:val="center"/>
        </w:tcPr>
        <w:p w14:paraId="1ACD371F" w14:textId="77777777" w:rsidR="00B57F85" w:rsidRPr="006E716C" w:rsidRDefault="00B57F85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1ACD3721" w14:textId="77777777" w:rsidR="00B57F85" w:rsidRPr="00C1246F" w:rsidRDefault="00B57F85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7B65"/>
    <w:multiLevelType w:val="hybridMultilevel"/>
    <w:tmpl w:val="AA029E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C69B6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AC85D9B"/>
    <w:multiLevelType w:val="hybridMultilevel"/>
    <w:tmpl w:val="64EC2B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3025B"/>
    <w:multiLevelType w:val="hybridMultilevel"/>
    <w:tmpl w:val="96C6A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716E6"/>
    <w:multiLevelType w:val="hybridMultilevel"/>
    <w:tmpl w:val="31D28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A402E"/>
    <w:multiLevelType w:val="multilevel"/>
    <w:tmpl w:val="4BA44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3F553E5"/>
    <w:multiLevelType w:val="hybridMultilevel"/>
    <w:tmpl w:val="63BC8C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8">
    <w:nsid w:val="199814DF"/>
    <w:multiLevelType w:val="hybridMultilevel"/>
    <w:tmpl w:val="EB5831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B714F"/>
    <w:multiLevelType w:val="hybridMultilevel"/>
    <w:tmpl w:val="CCF8CE32"/>
    <w:lvl w:ilvl="0" w:tplc="516628FC">
      <w:start w:val="1"/>
      <w:numFmt w:val="decimal"/>
      <w:lvlText w:val="%1."/>
      <w:lvlJc w:val="left"/>
      <w:pPr>
        <w:ind w:left="644" w:hanging="360"/>
      </w:pPr>
    </w:lvl>
    <w:lvl w:ilvl="1" w:tplc="080A0019">
      <w:start w:val="1"/>
      <w:numFmt w:val="lowerLetter"/>
      <w:lvlText w:val="%2."/>
      <w:lvlJc w:val="left"/>
      <w:pPr>
        <w:ind w:left="1364" w:hanging="360"/>
      </w:pPr>
    </w:lvl>
    <w:lvl w:ilvl="2" w:tplc="080A001B">
      <w:start w:val="1"/>
      <w:numFmt w:val="lowerRoman"/>
      <w:lvlText w:val="%3."/>
      <w:lvlJc w:val="right"/>
      <w:pPr>
        <w:ind w:left="2084" w:hanging="180"/>
      </w:pPr>
    </w:lvl>
    <w:lvl w:ilvl="3" w:tplc="080A000F">
      <w:start w:val="1"/>
      <w:numFmt w:val="decimal"/>
      <w:lvlText w:val="%4."/>
      <w:lvlJc w:val="left"/>
      <w:pPr>
        <w:ind w:left="644" w:hanging="360"/>
      </w:pPr>
    </w:lvl>
    <w:lvl w:ilvl="4" w:tplc="080A0019">
      <w:start w:val="1"/>
      <w:numFmt w:val="lowerLetter"/>
      <w:lvlText w:val="%5."/>
      <w:lvlJc w:val="left"/>
      <w:pPr>
        <w:ind w:left="3524" w:hanging="360"/>
      </w:pPr>
    </w:lvl>
    <w:lvl w:ilvl="5" w:tplc="080A001B">
      <w:start w:val="1"/>
      <w:numFmt w:val="lowerRoman"/>
      <w:lvlText w:val="%6."/>
      <w:lvlJc w:val="right"/>
      <w:pPr>
        <w:ind w:left="4244" w:hanging="180"/>
      </w:pPr>
    </w:lvl>
    <w:lvl w:ilvl="6" w:tplc="080A000F">
      <w:start w:val="1"/>
      <w:numFmt w:val="decimal"/>
      <w:lvlText w:val="%7."/>
      <w:lvlJc w:val="left"/>
      <w:pPr>
        <w:ind w:left="4964" w:hanging="360"/>
      </w:pPr>
    </w:lvl>
    <w:lvl w:ilvl="7" w:tplc="080A0019">
      <w:start w:val="1"/>
      <w:numFmt w:val="lowerLetter"/>
      <w:lvlText w:val="%8."/>
      <w:lvlJc w:val="left"/>
      <w:pPr>
        <w:ind w:left="5684" w:hanging="360"/>
      </w:pPr>
    </w:lvl>
    <w:lvl w:ilvl="8" w:tplc="080A001B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BE6728D"/>
    <w:multiLevelType w:val="hybridMultilevel"/>
    <w:tmpl w:val="A5E23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AA26D9"/>
    <w:multiLevelType w:val="hybridMultilevel"/>
    <w:tmpl w:val="13FC1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E47BAE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9732FE7"/>
    <w:multiLevelType w:val="hybridMultilevel"/>
    <w:tmpl w:val="AE1864D8"/>
    <w:lvl w:ilvl="0" w:tplc="0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3CDA2765"/>
    <w:multiLevelType w:val="hybridMultilevel"/>
    <w:tmpl w:val="F8F6805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>
      <w:start w:val="1"/>
      <w:numFmt w:val="lowerLetter"/>
      <w:lvlText w:val="%2."/>
      <w:lvlJc w:val="left"/>
      <w:pPr>
        <w:ind w:left="1364" w:hanging="360"/>
      </w:pPr>
    </w:lvl>
    <w:lvl w:ilvl="2" w:tplc="080A001B">
      <w:start w:val="1"/>
      <w:numFmt w:val="lowerRoman"/>
      <w:lvlText w:val="%3."/>
      <w:lvlJc w:val="right"/>
      <w:pPr>
        <w:ind w:left="2084" w:hanging="180"/>
      </w:pPr>
    </w:lvl>
    <w:lvl w:ilvl="3" w:tplc="080A000F">
      <w:start w:val="1"/>
      <w:numFmt w:val="decimal"/>
      <w:lvlText w:val="%4."/>
      <w:lvlJc w:val="left"/>
      <w:pPr>
        <w:ind w:left="2804" w:hanging="360"/>
      </w:pPr>
    </w:lvl>
    <w:lvl w:ilvl="4" w:tplc="080A0019">
      <w:start w:val="1"/>
      <w:numFmt w:val="lowerLetter"/>
      <w:lvlText w:val="%5."/>
      <w:lvlJc w:val="left"/>
      <w:pPr>
        <w:ind w:left="3524" w:hanging="360"/>
      </w:pPr>
    </w:lvl>
    <w:lvl w:ilvl="5" w:tplc="080A001B">
      <w:start w:val="1"/>
      <w:numFmt w:val="lowerRoman"/>
      <w:lvlText w:val="%6."/>
      <w:lvlJc w:val="right"/>
      <w:pPr>
        <w:ind w:left="4244" w:hanging="180"/>
      </w:pPr>
    </w:lvl>
    <w:lvl w:ilvl="6" w:tplc="080A000F">
      <w:start w:val="1"/>
      <w:numFmt w:val="decimal"/>
      <w:lvlText w:val="%7."/>
      <w:lvlJc w:val="left"/>
      <w:pPr>
        <w:ind w:left="4964" w:hanging="360"/>
      </w:pPr>
    </w:lvl>
    <w:lvl w:ilvl="7" w:tplc="080A0019">
      <w:start w:val="1"/>
      <w:numFmt w:val="lowerLetter"/>
      <w:lvlText w:val="%8."/>
      <w:lvlJc w:val="left"/>
      <w:pPr>
        <w:ind w:left="5684" w:hanging="360"/>
      </w:pPr>
    </w:lvl>
    <w:lvl w:ilvl="8" w:tplc="080A001B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E5742B8"/>
    <w:multiLevelType w:val="hybridMultilevel"/>
    <w:tmpl w:val="7D8279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A335D0"/>
    <w:multiLevelType w:val="hybridMultilevel"/>
    <w:tmpl w:val="1DEC6D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711B0"/>
    <w:multiLevelType w:val="hybridMultilevel"/>
    <w:tmpl w:val="8B0CCA2E"/>
    <w:lvl w:ilvl="0" w:tplc="F6942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1B0A67"/>
    <w:multiLevelType w:val="hybridMultilevel"/>
    <w:tmpl w:val="BE50B57E"/>
    <w:lvl w:ilvl="0" w:tplc="AC9A2C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B77CD7"/>
    <w:multiLevelType w:val="hybridMultilevel"/>
    <w:tmpl w:val="3A400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F10D2A"/>
    <w:multiLevelType w:val="hybridMultilevel"/>
    <w:tmpl w:val="B83A0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CA0B1C"/>
    <w:multiLevelType w:val="hybridMultilevel"/>
    <w:tmpl w:val="DAAA6798"/>
    <w:lvl w:ilvl="0" w:tplc="06A4069C">
      <w:numFmt w:val="bullet"/>
      <w:lvlText w:val="•"/>
      <w:lvlJc w:val="left"/>
      <w:pPr>
        <w:ind w:left="930" w:hanging="57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812E29"/>
    <w:multiLevelType w:val="hybridMultilevel"/>
    <w:tmpl w:val="2784388A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>
      <w:start w:val="1"/>
      <w:numFmt w:val="lowerLetter"/>
      <w:lvlText w:val="%2."/>
      <w:lvlJc w:val="left"/>
      <w:pPr>
        <w:ind w:left="1364" w:hanging="360"/>
      </w:pPr>
    </w:lvl>
    <w:lvl w:ilvl="2" w:tplc="080A001B">
      <w:start w:val="1"/>
      <w:numFmt w:val="lowerRoman"/>
      <w:lvlText w:val="%3."/>
      <w:lvlJc w:val="right"/>
      <w:pPr>
        <w:ind w:left="2084" w:hanging="180"/>
      </w:pPr>
    </w:lvl>
    <w:lvl w:ilvl="3" w:tplc="080A000F">
      <w:start w:val="1"/>
      <w:numFmt w:val="decimal"/>
      <w:lvlText w:val="%4."/>
      <w:lvlJc w:val="left"/>
      <w:pPr>
        <w:ind w:left="2804" w:hanging="360"/>
      </w:pPr>
    </w:lvl>
    <w:lvl w:ilvl="4" w:tplc="080A0019">
      <w:start w:val="1"/>
      <w:numFmt w:val="lowerLetter"/>
      <w:lvlText w:val="%5."/>
      <w:lvlJc w:val="left"/>
      <w:pPr>
        <w:ind w:left="3524" w:hanging="360"/>
      </w:pPr>
    </w:lvl>
    <w:lvl w:ilvl="5" w:tplc="080A001B">
      <w:start w:val="1"/>
      <w:numFmt w:val="lowerRoman"/>
      <w:lvlText w:val="%6."/>
      <w:lvlJc w:val="right"/>
      <w:pPr>
        <w:ind w:left="4244" w:hanging="180"/>
      </w:pPr>
    </w:lvl>
    <w:lvl w:ilvl="6" w:tplc="080A000F">
      <w:start w:val="1"/>
      <w:numFmt w:val="decimal"/>
      <w:lvlText w:val="%7."/>
      <w:lvlJc w:val="left"/>
      <w:pPr>
        <w:ind w:left="4964" w:hanging="360"/>
      </w:pPr>
    </w:lvl>
    <w:lvl w:ilvl="7" w:tplc="080A0019">
      <w:start w:val="1"/>
      <w:numFmt w:val="lowerLetter"/>
      <w:lvlText w:val="%8."/>
      <w:lvlJc w:val="left"/>
      <w:pPr>
        <w:ind w:left="5684" w:hanging="360"/>
      </w:pPr>
    </w:lvl>
    <w:lvl w:ilvl="8" w:tplc="080A001B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C092064"/>
    <w:multiLevelType w:val="hybridMultilevel"/>
    <w:tmpl w:val="4C1E8250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5D817B1E"/>
    <w:multiLevelType w:val="hybridMultilevel"/>
    <w:tmpl w:val="1ECCCF44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7">
    <w:nsid w:val="658F6040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6A9E6BC4"/>
    <w:multiLevelType w:val="hybridMultilevel"/>
    <w:tmpl w:val="FB22F5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641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2586846"/>
    <w:multiLevelType w:val="hybridMultilevel"/>
    <w:tmpl w:val="8DBCF0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853731"/>
    <w:multiLevelType w:val="hybridMultilevel"/>
    <w:tmpl w:val="35403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E033D0"/>
    <w:multiLevelType w:val="hybridMultilevel"/>
    <w:tmpl w:val="C6A08528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>
    <w:nsid w:val="7B7458A6"/>
    <w:multiLevelType w:val="hybridMultilevel"/>
    <w:tmpl w:val="28F0C4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8A60C1"/>
    <w:multiLevelType w:val="hybridMultilevel"/>
    <w:tmpl w:val="E46E00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4E1BEB"/>
    <w:multiLevelType w:val="hybridMultilevel"/>
    <w:tmpl w:val="9848A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11"/>
  </w:num>
  <w:num w:numId="4">
    <w:abstractNumId w:val="20"/>
  </w:num>
  <w:num w:numId="5">
    <w:abstractNumId w:val="5"/>
  </w:num>
  <w:num w:numId="6">
    <w:abstractNumId w:val="4"/>
  </w:num>
  <w:num w:numId="7">
    <w:abstractNumId w:val="34"/>
  </w:num>
  <w:num w:numId="8">
    <w:abstractNumId w:val="27"/>
  </w:num>
  <w:num w:numId="9">
    <w:abstractNumId w:val="1"/>
  </w:num>
  <w:num w:numId="10">
    <w:abstractNumId w:val="13"/>
  </w:num>
  <w:num w:numId="11">
    <w:abstractNumId w:val="16"/>
  </w:num>
  <w:num w:numId="12">
    <w:abstractNumId w:val="17"/>
  </w:num>
  <w:num w:numId="13">
    <w:abstractNumId w:val="18"/>
  </w:num>
  <w:num w:numId="14">
    <w:abstractNumId w:val="23"/>
  </w:num>
  <w:num w:numId="15">
    <w:abstractNumId w:val="8"/>
  </w:num>
  <w:num w:numId="16">
    <w:abstractNumId w:val="25"/>
  </w:num>
  <w:num w:numId="17">
    <w:abstractNumId w:val="28"/>
  </w:num>
  <w:num w:numId="18">
    <w:abstractNumId w:val="2"/>
  </w:num>
  <w:num w:numId="19">
    <w:abstractNumId w:val="26"/>
  </w:num>
  <w:num w:numId="20">
    <w:abstractNumId w:val="35"/>
  </w:num>
  <w:num w:numId="21">
    <w:abstractNumId w:val="31"/>
  </w:num>
  <w:num w:numId="22">
    <w:abstractNumId w:val="6"/>
  </w:num>
  <w:num w:numId="23">
    <w:abstractNumId w:val="10"/>
  </w:num>
  <w:num w:numId="24">
    <w:abstractNumId w:val="32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21"/>
  </w:num>
  <w:num w:numId="31">
    <w:abstractNumId w:val="18"/>
  </w:num>
  <w:num w:numId="32">
    <w:abstractNumId w:val="19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2"/>
  </w:num>
  <w:num w:numId="37">
    <w:abstractNumId w:val="14"/>
  </w:num>
  <w:num w:numId="38">
    <w:abstractNumId w:val="3"/>
  </w:num>
  <w:num w:numId="39">
    <w:abstractNumId w:val="6"/>
  </w:num>
  <w:num w:numId="40">
    <w:abstractNumId w:val="3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12E7"/>
    <w:rsid w:val="00011964"/>
    <w:rsid w:val="00026A1B"/>
    <w:rsid w:val="00037F70"/>
    <w:rsid w:val="00040CD4"/>
    <w:rsid w:val="0004239D"/>
    <w:rsid w:val="000423E5"/>
    <w:rsid w:val="00043B6D"/>
    <w:rsid w:val="00045C8E"/>
    <w:rsid w:val="00045FD0"/>
    <w:rsid w:val="00047CFD"/>
    <w:rsid w:val="00052896"/>
    <w:rsid w:val="000531F7"/>
    <w:rsid w:val="00055252"/>
    <w:rsid w:val="0005593E"/>
    <w:rsid w:val="0005765E"/>
    <w:rsid w:val="00063BC2"/>
    <w:rsid w:val="00064E29"/>
    <w:rsid w:val="000656AA"/>
    <w:rsid w:val="0006628B"/>
    <w:rsid w:val="00070B19"/>
    <w:rsid w:val="0007126A"/>
    <w:rsid w:val="000714A0"/>
    <w:rsid w:val="00074E44"/>
    <w:rsid w:val="00081DB3"/>
    <w:rsid w:val="0008296C"/>
    <w:rsid w:val="000850EF"/>
    <w:rsid w:val="00091BF2"/>
    <w:rsid w:val="00092227"/>
    <w:rsid w:val="000A54D1"/>
    <w:rsid w:val="000A6D78"/>
    <w:rsid w:val="000B5B46"/>
    <w:rsid w:val="000B79F2"/>
    <w:rsid w:val="000C4DD9"/>
    <w:rsid w:val="000C71F2"/>
    <w:rsid w:val="000D50F3"/>
    <w:rsid w:val="000E0841"/>
    <w:rsid w:val="000E0ACB"/>
    <w:rsid w:val="000E2245"/>
    <w:rsid w:val="000E6097"/>
    <w:rsid w:val="000F620A"/>
    <w:rsid w:val="001073D6"/>
    <w:rsid w:val="00107BF1"/>
    <w:rsid w:val="00107D6A"/>
    <w:rsid w:val="00111E01"/>
    <w:rsid w:val="00112F06"/>
    <w:rsid w:val="001136F5"/>
    <w:rsid w:val="00114425"/>
    <w:rsid w:val="001211DD"/>
    <w:rsid w:val="001231B5"/>
    <w:rsid w:val="00126521"/>
    <w:rsid w:val="00127334"/>
    <w:rsid w:val="00127AAE"/>
    <w:rsid w:val="00135D7A"/>
    <w:rsid w:val="001364C5"/>
    <w:rsid w:val="001377F4"/>
    <w:rsid w:val="00144D70"/>
    <w:rsid w:val="0014520C"/>
    <w:rsid w:val="00146005"/>
    <w:rsid w:val="00152F19"/>
    <w:rsid w:val="001531E7"/>
    <w:rsid w:val="00154B17"/>
    <w:rsid w:val="001577F7"/>
    <w:rsid w:val="00160C9D"/>
    <w:rsid w:val="00165491"/>
    <w:rsid w:val="001655E6"/>
    <w:rsid w:val="00172DFB"/>
    <w:rsid w:val="0017606A"/>
    <w:rsid w:val="0018098D"/>
    <w:rsid w:val="0018145C"/>
    <w:rsid w:val="001833CB"/>
    <w:rsid w:val="00184C17"/>
    <w:rsid w:val="001860B1"/>
    <w:rsid w:val="00186444"/>
    <w:rsid w:val="001879B0"/>
    <w:rsid w:val="0019754D"/>
    <w:rsid w:val="001A5ED2"/>
    <w:rsid w:val="001B09B4"/>
    <w:rsid w:val="001B445C"/>
    <w:rsid w:val="001B7C68"/>
    <w:rsid w:val="001C0850"/>
    <w:rsid w:val="001D27BB"/>
    <w:rsid w:val="001D31C2"/>
    <w:rsid w:val="001E5B7C"/>
    <w:rsid w:val="001E61DF"/>
    <w:rsid w:val="001E67D0"/>
    <w:rsid w:val="001F0655"/>
    <w:rsid w:val="001F1208"/>
    <w:rsid w:val="001F2181"/>
    <w:rsid w:val="001F3866"/>
    <w:rsid w:val="001F652B"/>
    <w:rsid w:val="00200473"/>
    <w:rsid w:val="002132A7"/>
    <w:rsid w:val="00214DAF"/>
    <w:rsid w:val="00217345"/>
    <w:rsid w:val="00220B41"/>
    <w:rsid w:val="00221BAE"/>
    <w:rsid w:val="002316D8"/>
    <w:rsid w:val="002325A4"/>
    <w:rsid w:val="00232A4D"/>
    <w:rsid w:val="00233257"/>
    <w:rsid w:val="00234FC0"/>
    <w:rsid w:val="002374CD"/>
    <w:rsid w:val="002406FE"/>
    <w:rsid w:val="002448B8"/>
    <w:rsid w:val="00245582"/>
    <w:rsid w:val="002601F7"/>
    <w:rsid w:val="002627B4"/>
    <w:rsid w:val="002654B7"/>
    <w:rsid w:val="0026584C"/>
    <w:rsid w:val="00270F64"/>
    <w:rsid w:val="002761C5"/>
    <w:rsid w:val="00281D2B"/>
    <w:rsid w:val="00282968"/>
    <w:rsid w:val="002839E8"/>
    <w:rsid w:val="0028456A"/>
    <w:rsid w:val="00284636"/>
    <w:rsid w:val="00294A8F"/>
    <w:rsid w:val="00296D7C"/>
    <w:rsid w:val="002A3CC5"/>
    <w:rsid w:val="002A6F7D"/>
    <w:rsid w:val="002A711E"/>
    <w:rsid w:val="002B69E7"/>
    <w:rsid w:val="002C68DF"/>
    <w:rsid w:val="002C70CE"/>
    <w:rsid w:val="002D231F"/>
    <w:rsid w:val="002D5522"/>
    <w:rsid w:val="002E47D3"/>
    <w:rsid w:val="002E5FA8"/>
    <w:rsid w:val="00300249"/>
    <w:rsid w:val="00304B2A"/>
    <w:rsid w:val="00305CF9"/>
    <w:rsid w:val="00310797"/>
    <w:rsid w:val="00312F2A"/>
    <w:rsid w:val="00315381"/>
    <w:rsid w:val="00316C10"/>
    <w:rsid w:val="00320A99"/>
    <w:rsid w:val="003222E8"/>
    <w:rsid w:val="00324D2F"/>
    <w:rsid w:val="003269CB"/>
    <w:rsid w:val="003274CB"/>
    <w:rsid w:val="00327C75"/>
    <w:rsid w:val="0033216F"/>
    <w:rsid w:val="0034123A"/>
    <w:rsid w:val="0034240E"/>
    <w:rsid w:val="003430F3"/>
    <w:rsid w:val="0034632A"/>
    <w:rsid w:val="0034792F"/>
    <w:rsid w:val="00353F93"/>
    <w:rsid w:val="0036306D"/>
    <w:rsid w:val="00363453"/>
    <w:rsid w:val="00365268"/>
    <w:rsid w:val="003701C4"/>
    <w:rsid w:val="00370DA7"/>
    <w:rsid w:val="003751E8"/>
    <w:rsid w:val="003752C1"/>
    <w:rsid w:val="00375714"/>
    <w:rsid w:val="003763E4"/>
    <w:rsid w:val="003805CF"/>
    <w:rsid w:val="00387649"/>
    <w:rsid w:val="00387786"/>
    <w:rsid w:val="0039002E"/>
    <w:rsid w:val="00396A2C"/>
    <w:rsid w:val="00396CC8"/>
    <w:rsid w:val="003A3856"/>
    <w:rsid w:val="003B0CF2"/>
    <w:rsid w:val="003B5582"/>
    <w:rsid w:val="003C10EF"/>
    <w:rsid w:val="003C549A"/>
    <w:rsid w:val="003C6008"/>
    <w:rsid w:val="003C6817"/>
    <w:rsid w:val="003C71C2"/>
    <w:rsid w:val="003D2D05"/>
    <w:rsid w:val="003E3B20"/>
    <w:rsid w:val="003E7E70"/>
    <w:rsid w:val="00403727"/>
    <w:rsid w:val="004038AD"/>
    <w:rsid w:val="00405922"/>
    <w:rsid w:val="00405E53"/>
    <w:rsid w:val="004140B5"/>
    <w:rsid w:val="00415DFF"/>
    <w:rsid w:val="004209CC"/>
    <w:rsid w:val="00425283"/>
    <w:rsid w:val="00425E17"/>
    <w:rsid w:val="00433285"/>
    <w:rsid w:val="00434BA6"/>
    <w:rsid w:val="004370D6"/>
    <w:rsid w:val="004443AD"/>
    <w:rsid w:val="00445B96"/>
    <w:rsid w:val="00447601"/>
    <w:rsid w:val="00450BFE"/>
    <w:rsid w:val="004523E4"/>
    <w:rsid w:val="00455180"/>
    <w:rsid w:val="004609BF"/>
    <w:rsid w:val="004634A6"/>
    <w:rsid w:val="00466220"/>
    <w:rsid w:val="00466FCA"/>
    <w:rsid w:val="00471FF7"/>
    <w:rsid w:val="0047580A"/>
    <w:rsid w:val="004802AF"/>
    <w:rsid w:val="004831BB"/>
    <w:rsid w:val="00487C61"/>
    <w:rsid w:val="00492D8A"/>
    <w:rsid w:val="004A0EA4"/>
    <w:rsid w:val="004A28CF"/>
    <w:rsid w:val="004A4806"/>
    <w:rsid w:val="004A6A74"/>
    <w:rsid w:val="004B001E"/>
    <w:rsid w:val="004B385C"/>
    <w:rsid w:val="004B4A20"/>
    <w:rsid w:val="004C1542"/>
    <w:rsid w:val="004C3BB9"/>
    <w:rsid w:val="004D0674"/>
    <w:rsid w:val="004D1B46"/>
    <w:rsid w:val="004D4087"/>
    <w:rsid w:val="004D55F1"/>
    <w:rsid w:val="004D6458"/>
    <w:rsid w:val="004D658A"/>
    <w:rsid w:val="004D7007"/>
    <w:rsid w:val="004E3A19"/>
    <w:rsid w:val="004E3AD3"/>
    <w:rsid w:val="004E7A30"/>
    <w:rsid w:val="004E7FB6"/>
    <w:rsid w:val="004F680C"/>
    <w:rsid w:val="00500124"/>
    <w:rsid w:val="0050303F"/>
    <w:rsid w:val="005030B9"/>
    <w:rsid w:val="00505C20"/>
    <w:rsid w:val="00510778"/>
    <w:rsid w:val="00511027"/>
    <w:rsid w:val="00513A3E"/>
    <w:rsid w:val="00522E1F"/>
    <w:rsid w:val="00527841"/>
    <w:rsid w:val="005402F8"/>
    <w:rsid w:val="00541B5F"/>
    <w:rsid w:val="00542DD4"/>
    <w:rsid w:val="00545878"/>
    <w:rsid w:val="00547055"/>
    <w:rsid w:val="00551BCA"/>
    <w:rsid w:val="00554004"/>
    <w:rsid w:val="00554979"/>
    <w:rsid w:val="00562459"/>
    <w:rsid w:val="00562483"/>
    <w:rsid w:val="0057644B"/>
    <w:rsid w:val="00576C60"/>
    <w:rsid w:val="00577549"/>
    <w:rsid w:val="00577E57"/>
    <w:rsid w:val="00583CF2"/>
    <w:rsid w:val="00585FFD"/>
    <w:rsid w:val="00587D5F"/>
    <w:rsid w:val="00590EF2"/>
    <w:rsid w:val="00593424"/>
    <w:rsid w:val="005934B8"/>
    <w:rsid w:val="005961D4"/>
    <w:rsid w:val="0059622C"/>
    <w:rsid w:val="005A1960"/>
    <w:rsid w:val="005A3296"/>
    <w:rsid w:val="005A4D5D"/>
    <w:rsid w:val="005A6A70"/>
    <w:rsid w:val="005B0987"/>
    <w:rsid w:val="005B1C5D"/>
    <w:rsid w:val="005B4068"/>
    <w:rsid w:val="005B4159"/>
    <w:rsid w:val="005B4649"/>
    <w:rsid w:val="005B5B86"/>
    <w:rsid w:val="005B608B"/>
    <w:rsid w:val="005B71B7"/>
    <w:rsid w:val="005C0606"/>
    <w:rsid w:val="005C1A05"/>
    <w:rsid w:val="005C33A5"/>
    <w:rsid w:val="005D2A51"/>
    <w:rsid w:val="005E115F"/>
    <w:rsid w:val="005E5122"/>
    <w:rsid w:val="005F35C7"/>
    <w:rsid w:val="0060039F"/>
    <w:rsid w:val="00603299"/>
    <w:rsid w:val="006032C3"/>
    <w:rsid w:val="00605526"/>
    <w:rsid w:val="00610483"/>
    <w:rsid w:val="0061151D"/>
    <w:rsid w:val="00615537"/>
    <w:rsid w:val="0062039D"/>
    <w:rsid w:val="00620B4E"/>
    <w:rsid w:val="00622811"/>
    <w:rsid w:val="00623503"/>
    <w:rsid w:val="00626AB9"/>
    <w:rsid w:val="00630864"/>
    <w:rsid w:val="006323D2"/>
    <w:rsid w:val="00632BEA"/>
    <w:rsid w:val="00634522"/>
    <w:rsid w:val="00634E76"/>
    <w:rsid w:val="00636D21"/>
    <w:rsid w:val="006372B5"/>
    <w:rsid w:val="00640190"/>
    <w:rsid w:val="00641EA3"/>
    <w:rsid w:val="006439FE"/>
    <w:rsid w:val="006459E0"/>
    <w:rsid w:val="0065040E"/>
    <w:rsid w:val="00653CCE"/>
    <w:rsid w:val="00654F00"/>
    <w:rsid w:val="00657F5C"/>
    <w:rsid w:val="00661154"/>
    <w:rsid w:val="00661408"/>
    <w:rsid w:val="00666988"/>
    <w:rsid w:val="00667453"/>
    <w:rsid w:val="0066780E"/>
    <w:rsid w:val="0067341A"/>
    <w:rsid w:val="00677401"/>
    <w:rsid w:val="00681E99"/>
    <w:rsid w:val="00682A5E"/>
    <w:rsid w:val="00683536"/>
    <w:rsid w:val="0068464E"/>
    <w:rsid w:val="00690B91"/>
    <w:rsid w:val="00696A95"/>
    <w:rsid w:val="0069763C"/>
    <w:rsid w:val="006A5C61"/>
    <w:rsid w:val="006B4189"/>
    <w:rsid w:val="006B4196"/>
    <w:rsid w:val="006B4C79"/>
    <w:rsid w:val="006C3551"/>
    <w:rsid w:val="006C3D9F"/>
    <w:rsid w:val="006C3FFA"/>
    <w:rsid w:val="006C55FA"/>
    <w:rsid w:val="006C5F82"/>
    <w:rsid w:val="006C5F97"/>
    <w:rsid w:val="006E0A93"/>
    <w:rsid w:val="006E242F"/>
    <w:rsid w:val="006E25E8"/>
    <w:rsid w:val="006E485C"/>
    <w:rsid w:val="006E4BCB"/>
    <w:rsid w:val="006E55F7"/>
    <w:rsid w:val="006E716C"/>
    <w:rsid w:val="006F4FC9"/>
    <w:rsid w:val="006F582B"/>
    <w:rsid w:val="00700380"/>
    <w:rsid w:val="00700597"/>
    <w:rsid w:val="00702504"/>
    <w:rsid w:val="00703837"/>
    <w:rsid w:val="0070527F"/>
    <w:rsid w:val="00706BF7"/>
    <w:rsid w:val="00713C5F"/>
    <w:rsid w:val="0071783E"/>
    <w:rsid w:val="00731D17"/>
    <w:rsid w:val="0073563B"/>
    <w:rsid w:val="007367BF"/>
    <w:rsid w:val="00752AE0"/>
    <w:rsid w:val="00764BF4"/>
    <w:rsid w:val="00766972"/>
    <w:rsid w:val="007722B2"/>
    <w:rsid w:val="00772971"/>
    <w:rsid w:val="007734F3"/>
    <w:rsid w:val="00773A1C"/>
    <w:rsid w:val="00774265"/>
    <w:rsid w:val="00781D23"/>
    <w:rsid w:val="00781DBB"/>
    <w:rsid w:val="00785032"/>
    <w:rsid w:val="00790AD7"/>
    <w:rsid w:val="00792603"/>
    <w:rsid w:val="00792A9C"/>
    <w:rsid w:val="00793C46"/>
    <w:rsid w:val="007960E1"/>
    <w:rsid w:val="007A5015"/>
    <w:rsid w:val="007B0DC1"/>
    <w:rsid w:val="007B7A08"/>
    <w:rsid w:val="007C0B73"/>
    <w:rsid w:val="007C13B7"/>
    <w:rsid w:val="007C1AD2"/>
    <w:rsid w:val="007C4417"/>
    <w:rsid w:val="007C518D"/>
    <w:rsid w:val="007D1204"/>
    <w:rsid w:val="007D5155"/>
    <w:rsid w:val="007E0CD8"/>
    <w:rsid w:val="007E339C"/>
    <w:rsid w:val="007E35C9"/>
    <w:rsid w:val="007E79AD"/>
    <w:rsid w:val="007F1B01"/>
    <w:rsid w:val="007F28F5"/>
    <w:rsid w:val="007F5F23"/>
    <w:rsid w:val="007F65EE"/>
    <w:rsid w:val="007F6F20"/>
    <w:rsid w:val="00800645"/>
    <w:rsid w:val="0080232B"/>
    <w:rsid w:val="0080590B"/>
    <w:rsid w:val="008073E0"/>
    <w:rsid w:val="0081016C"/>
    <w:rsid w:val="0081549F"/>
    <w:rsid w:val="00815923"/>
    <w:rsid w:val="00821813"/>
    <w:rsid w:val="0082475F"/>
    <w:rsid w:val="00826D40"/>
    <w:rsid w:val="00826F2E"/>
    <w:rsid w:val="00831299"/>
    <w:rsid w:val="00831D3B"/>
    <w:rsid w:val="008360D8"/>
    <w:rsid w:val="00842932"/>
    <w:rsid w:val="0084343B"/>
    <w:rsid w:val="00844452"/>
    <w:rsid w:val="00850F67"/>
    <w:rsid w:val="0085432E"/>
    <w:rsid w:val="00856624"/>
    <w:rsid w:val="00867938"/>
    <w:rsid w:val="008703F6"/>
    <w:rsid w:val="008754E6"/>
    <w:rsid w:val="0088183C"/>
    <w:rsid w:val="008A3DB6"/>
    <w:rsid w:val="008A7112"/>
    <w:rsid w:val="008B0940"/>
    <w:rsid w:val="008B110A"/>
    <w:rsid w:val="008B1650"/>
    <w:rsid w:val="008B1FF0"/>
    <w:rsid w:val="008B5DE5"/>
    <w:rsid w:val="008C043D"/>
    <w:rsid w:val="008C26F4"/>
    <w:rsid w:val="008C29EA"/>
    <w:rsid w:val="008C47CC"/>
    <w:rsid w:val="008C4FF7"/>
    <w:rsid w:val="008C662F"/>
    <w:rsid w:val="008C7023"/>
    <w:rsid w:val="008C7D0F"/>
    <w:rsid w:val="008D05F7"/>
    <w:rsid w:val="008D29DC"/>
    <w:rsid w:val="008D3AC7"/>
    <w:rsid w:val="008E0A3B"/>
    <w:rsid w:val="008E39A6"/>
    <w:rsid w:val="008E6BA4"/>
    <w:rsid w:val="008F28DD"/>
    <w:rsid w:val="008F4B34"/>
    <w:rsid w:val="008F55DA"/>
    <w:rsid w:val="0090005D"/>
    <w:rsid w:val="00901DA4"/>
    <w:rsid w:val="00907ACB"/>
    <w:rsid w:val="00912C59"/>
    <w:rsid w:val="009144F3"/>
    <w:rsid w:val="00916384"/>
    <w:rsid w:val="0091671F"/>
    <w:rsid w:val="00925DDE"/>
    <w:rsid w:val="009271C0"/>
    <w:rsid w:val="00931AAD"/>
    <w:rsid w:val="00931C96"/>
    <w:rsid w:val="009358C5"/>
    <w:rsid w:val="00940569"/>
    <w:rsid w:val="009420FF"/>
    <w:rsid w:val="009432C2"/>
    <w:rsid w:val="00951FFC"/>
    <w:rsid w:val="009560D3"/>
    <w:rsid w:val="009563C2"/>
    <w:rsid w:val="00964974"/>
    <w:rsid w:val="00966006"/>
    <w:rsid w:val="00966AC4"/>
    <w:rsid w:val="00967066"/>
    <w:rsid w:val="00972157"/>
    <w:rsid w:val="00972305"/>
    <w:rsid w:val="00973AF2"/>
    <w:rsid w:val="00974B9A"/>
    <w:rsid w:val="00977AE5"/>
    <w:rsid w:val="009905C8"/>
    <w:rsid w:val="00994C92"/>
    <w:rsid w:val="009A0D8E"/>
    <w:rsid w:val="009A1AF5"/>
    <w:rsid w:val="009A7F02"/>
    <w:rsid w:val="009B727A"/>
    <w:rsid w:val="009C400B"/>
    <w:rsid w:val="009C5D04"/>
    <w:rsid w:val="009D6EE6"/>
    <w:rsid w:val="009E0BD4"/>
    <w:rsid w:val="009E170F"/>
    <w:rsid w:val="009E2637"/>
    <w:rsid w:val="009E4CA7"/>
    <w:rsid w:val="009F022D"/>
    <w:rsid w:val="009F0928"/>
    <w:rsid w:val="009F3E00"/>
    <w:rsid w:val="009F402E"/>
    <w:rsid w:val="009F4550"/>
    <w:rsid w:val="009F522E"/>
    <w:rsid w:val="009F7F45"/>
    <w:rsid w:val="00A027A6"/>
    <w:rsid w:val="00A02EB8"/>
    <w:rsid w:val="00A03926"/>
    <w:rsid w:val="00A06FB6"/>
    <w:rsid w:val="00A16D6A"/>
    <w:rsid w:val="00A265F4"/>
    <w:rsid w:val="00A35466"/>
    <w:rsid w:val="00A40F53"/>
    <w:rsid w:val="00A42A38"/>
    <w:rsid w:val="00A457E9"/>
    <w:rsid w:val="00A52FBD"/>
    <w:rsid w:val="00A53EF1"/>
    <w:rsid w:val="00A61EFF"/>
    <w:rsid w:val="00A6403A"/>
    <w:rsid w:val="00A65C57"/>
    <w:rsid w:val="00A67270"/>
    <w:rsid w:val="00A67724"/>
    <w:rsid w:val="00A713D5"/>
    <w:rsid w:val="00A7616B"/>
    <w:rsid w:val="00A802B8"/>
    <w:rsid w:val="00A8201A"/>
    <w:rsid w:val="00A8239D"/>
    <w:rsid w:val="00A869CE"/>
    <w:rsid w:val="00A93844"/>
    <w:rsid w:val="00AA1309"/>
    <w:rsid w:val="00AA683B"/>
    <w:rsid w:val="00AA783E"/>
    <w:rsid w:val="00AB1A0B"/>
    <w:rsid w:val="00AB62E0"/>
    <w:rsid w:val="00AC2462"/>
    <w:rsid w:val="00AC517B"/>
    <w:rsid w:val="00AC5D3C"/>
    <w:rsid w:val="00AD025C"/>
    <w:rsid w:val="00AD1D1C"/>
    <w:rsid w:val="00AD3437"/>
    <w:rsid w:val="00AD37DD"/>
    <w:rsid w:val="00AD3C25"/>
    <w:rsid w:val="00AD53E5"/>
    <w:rsid w:val="00AE0B6F"/>
    <w:rsid w:val="00AE3BC3"/>
    <w:rsid w:val="00AE5591"/>
    <w:rsid w:val="00AE6FD6"/>
    <w:rsid w:val="00AE7271"/>
    <w:rsid w:val="00AF35BC"/>
    <w:rsid w:val="00B01042"/>
    <w:rsid w:val="00B01776"/>
    <w:rsid w:val="00B01D79"/>
    <w:rsid w:val="00B04797"/>
    <w:rsid w:val="00B04B96"/>
    <w:rsid w:val="00B1276C"/>
    <w:rsid w:val="00B12F49"/>
    <w:rsid w:val="00B167E2"/>
    <w:rsid w:val="00B226B8"/>
    <w:rsid w:val="00B231D0"/>
    <w:rsid w:val="00B34A1A"/>
    <w:rsid w:val="00B352BB"/>
    <w:rsid w:val="00B35F0C"/>
    <w:rsid w:val="00B4104C"/>
    <w:rsid w:val="00B42F4E"/>
    <w:rsid w:val="00B44322"/>
    <w:rsid w:val="00B47AD9"/>
    <w:rsid w:val="00B51EE0"/>
    <w:rsid w:val="00B56455"/>
    <w:rsid w:val="00B565EF"/>
    <w:rsid w:val="00B57F85"/>
    <w:rsid w:val="00B60FF1"/>
    <w:rsid w:val="00B62D0B"/>
    <w:rsid w:val="00B62D3A"/>
    <w:rsid w:val="00B64055"/>
    <w:rsid w:val="00B6449A"/>
    <w:rsid w:val="00B64CF7"/>
    <w:rsid w:val="00B67167"/>
    <w:rsid w:val="00B73276"/>
    <w:rsid w:val="00B733FF"/>
    <w:rsid w:val="00B751E4"/>
    <w:rsid w:val="00B80378"/>
    <w:rsid w:val="00B80813"/>
    <w:rsid w:val="00B859DA"/>
    <w:rsid w:val="00B86C34"/>
    <w:rsid w:val="00B979C7"/>
    <w:rsid w:val="00BA431F"/>
    <w:rsid w:val="00BA74E9"/>
    <w:rsid w:val="00BB264A"/>
    <w:rsid w:val="00BB3074"/>
    <w:rsid w:val="00BB3FA3"/>
    <w:rsid w:val="00BC36D3"/>
    <w:rsid w:val="00BC4294"/>
    <w:rsid w:val="00BD0B53"/>
    <w:rsid w:val="00BD0E19"/>
    <w:rsid w:val="00BD1C76"/>
    <w:rsid w:val="00BD592E"/>
    <w:rsid w:val="00BE0BF7"/>
    <w:rsid w:val="00BE31A8"/>
    <w:rsid w:val="00BE4042"/>
    <w:rsid w:val="00BE586D"/>
    <w:rsid w:val="00BE63BF"/>
    <w:rsid w:val="00BE736C"/>
    <w:rsid w:val="00BE73C4"/>
    <w:rsid w:val="00BE75CC"/>
    <w:rsid w:val="00BF39BE"/>
    <w:rsid w:val="00BF4AFB"/>
    <w:rsid w:val="00BF7608"/>
    <w:rsid w:val="00C002ED"/>
    <w:rsid w:val="00C0165F"/>
    <w:rsid w:val="00C04640"/>
    <w:rsid w:val="00C06FAD"/>
    <w:rsid w:val="00C1246F"/>
    <w:rsid w:val="00C12B84"/>
    <w:rsid w:val="00C1760C"/>
    <w:rsid w:val="00C254C3"/>
    <w:rsid w:val="00C2714E"/>
    <w:rsid w:val="00C272C8"/>
    <w:rsid w:val="00C32F4D"/>
    <w:rsid w:val="00C378E5"/>
    <w:rsid w:val="00C42E34"/>
    <w:rsid w:val="00C43215"/>
    <w:rsid w:val="00C51F56"/>
    <w:rsid w:val="00C5459C"/>
    <w:rsid w:val="00C575B6"/>
    <w:rsid w:val="00C576EC"/>
    <w:rsid w:val="00C604D5"/>
    <w:rsid w:val="00C6067E"/>
    <w:rsid w:val="00C63353"/>
    <w:rsid w:val="00C648E3"/>
    <w:rsid w:val="00C701CD"/>
    <w:rsid w:val="00C71BB4"/>
    <w:rsid w:val="00C8057E"/>
    <w:rsid w:val="00C80DFA"/>
    <w:rsid w:val="00C816BE"/>
    <w:rsid w:val="00C82E9E"/>
    <w:rsid w:val="00C96B81"/>
    <w:rsid w:val="00CA0E87"/>
    <w:rsid w:val="00CA230C"/>
    <w:rsid w:val="00CA2F5F"/>
    <w:rsid w:val="00CA559C"/>
    <w:rsid w:val="00CA6627"/>
    <w:rsid w:val="00CB0518"/>
    <w:rsid w:val="00CB2D1A"/>
    <w:rsid w:val="00CB2D8C"/>
    <w:rsid w:val="00CB663D"/>
    <w:rsid w:val="00CC2575"/>
    <w:rsid w:val="00CC316F"/>
    <w:rsid w:val="00CD06C9"/>
    <w:rsid w:val="00CD172A"/>
    <w:rsid w:val="00CD2A9E"/>
    <w:rsid w:val="00CD4524"/>
    <w:rsid w:val="00CD72B9"/>
    <w:rsid w:val="00CD7DC6"/>
    <w:rsid w:val="00CE4609"/>
    <w:rsid w:val="00CE78A4"/>
    <w:rsid w:val="00CE7BF3"/>
    <w:rsid w:val="00CF172C"/>
    <w:rsid w:val="00CF56A7"/>
    <w:rsid w:val="00CF5E35"/>
    <w:rsid w:val="00CF6856"/>
    <w:rsid w:val="00D00A7E"/>
    <w:rsid w:val="00D0158B"/>
    <w:rsid w:val="00D100D2"/>
    <w:rsid w:val="00D104F7"/>
    <w:rsid w:val="00D13F38"/>
    <w:rsid w:val="00D16B4F"/>
    <w:rsid w:val="00D25DF9"/>
    <w:rsid w:val="00D31479"/>
    <w:rsid w:val="00D33E21"/>
    <w:rsid w:val="00D34851"/>
    <w:rsid w:val="00D35DE7"/>
    <w:rsid w:val="00D37CCD"/>
    <w:rsid w:val="00D44B43"/>
    <w:rsid w:val="00D5209C"/>
    <w:rsid w:val="00D54EDF"/>
    <w:rsid w:val="00D566C8"/>
    <w:rsid w:val="00D63F16"/>
    <w:rsid w:val="00D64139"/>
    <w:rsid w:val="00D641AE"/>
    <w:rsid w:val="00D6474E"/>
    <w:rsid w:val="00D6536E"/>
    <w:rsid w:val="00D70D93"/>
    <w:rsid w:val="00D81810"/>
    <w:rsid w:val="00D84221"/>
    <w:rsid w:val="00D91BC6"/>
    <w:rsid w:val="00D940B3"/>
    <w:rsid w:val="00D9476F"/>
    <w:rsid w:val="00D97917"/>
    <w:rsid w:val="00DA3F26"/>
    <w:rsid w:val="00DB7468"/>
    <w:rsid w:val="00DC4919"/>
    <w:rsid w:val="00DC79B1"/>
    <w:rsid w:val="00DD36FA"/>
    <w:rsid w:val="00DE100D"/>
    <w:rsid w:val="00DE33C3"/>
    <w:rsid w:val="00DE5263"/>
    <w:rsid w:val="00DE5ABF"/>
    <w:rsid w:val="00DE78EC"/>
    <w:rsid w:val="00E01551"/>
    <w:rsid w:val="00E02475"/>
    <w:rsid w:val="00E029E7"/>
    <w:rsid w:val="00E02CD9"/>
    <w:rsid w:val="00E05DF6"/>
    <w:rsid w:val="00E07D56"/>
    <w:rsid w:val="00E101EE"/>
    <w:rsid w:val="00E13A69"/>
    <w:rsid w:val="00E14EA6"/>
    <w:rsid w:val="00E15D30"/>
    <w:rsid w:val="00E17BBD"/>
    <w:rsid w:val="00E20DE3"/>
    <w:rsid w:val="00E23226"/>
    <w:rsid w:val="00E27484"/>
    <w:rsid w:val="00E27BF4"/>
    <w:rsid w:val="00E316A0"/>
    <w:rsid w:val="00E36313"/>
    <w:rsid w:val="00E36B83"/>
    <w:rsid w:val="00E37BA5"/>
    <w:rsid w:val="00E425A5"/>
    <w:rsid w:val="00E43510"/>
    <w:rsid w:val="00E52C8A"/>
    <w:rsid w:val="00E572EB"/>
    <w:rsid w:val="00E614BD"/>
    <w:rsid w:val="00E633E2"/>
    <w:rsid w:val="00E64B51"/>
    <w:rsid w:val="00E67C9A"/>
    <w:rsid w:val="00E70B98"/>
    <w:rsid w:val="00E70DBF"/>
    <w:rsid w:val="00E81D64"/>
    <w:rsid w:val="00E83004"/>
    <w:rsid w:val="00E86A83"/>
    <w:rsid w:val="00E90EA0"/>
    <w:rsid w:val="00E94919"/>
    <w:rsid w:val="00E95311"/>
    <w:rsid w:val="00EA1232"/>
    <w:rsid w:val="00EA2941"/>
    <w:rsid w:val="00EA3615"/>
    <w:rsid w:val="00EA5701"/>
    <w:rsid w:val="00EB5F98"/>
    <w:rsid w:val="00EB64E3"/>
    <w:rsid w:val="00EB6ED4"/>
    <w:rsid w:val="00EC0458"/>
    <w:rsid w:val="00EC6C3E"/>
    <w:rsid w:val="00ED5788"/>
    <w:rsid w:val="00ED7B91"/>
    <w:rsid w:val="00EE3A5A"/>
    <w:rsid w:val="00EE3E9E"/>
    <w:rsid w:val="00EF0432"/>
    <w:rsid w:val="00EF2AE1"/>
    <w:rsid w:val="00EF445D"/>
    <w:rsid w:val="00EF50AE"/>
    <w:rsid w:val="00F038C7"/>
    <w:rsid w:val="00F040BF"/>
    <w:rsid w:val="00F07DCC"/>
    <w:rsid w:val="00F07E78"/>
    <w:rsid w:val="00F12DBD"/>
    <w:rsid w:val="00F13089"/>
    <w:rsid w:val="00F132FE"/>
    <w:rsid w:val="00F135F3"/>
    <w:rsid w:val="00F13728"/>
    <w:rsid w:val="00F14248"/>
    <w:rsid w:val="00F17CE4"/>
    <w:rsid w:val="00F22772"/>
    <w:rsid w:val="00F249F4"/>
    <w:rsid w:val="00F32C31"/>
    <w:rsid w:val="00F336BE"/>
    <w:rsid w:val="00F372B3"/>
    <w:rsid w:val="00F41A69"/>
    <w:rsid w:val="00F42F99"/>
    <w:rsid w:val="00F43BC4"/>
    <w:rsid w:val="00F45316"/>
    <w:rsid w:val="00F50F09"/>
    <w:rsid w:val="00F511D3"/>
    <w:rsid w:val="00F54BA2"/>
    <w:rsid w:val="00F575AF"/>
    <w:rsid w:val="00F6301C"/>
    <w:rsid w:val="00F65424"/>
    <w:rsid w:val="00F65A28"/>
    <w:rsid w:val="00F71089"/>
    <w:rsid w:val="00F71314"/>
    <w:rsid w:val="00F77ABC"/>
    <w:rsid w:val="00F82E56"/>
    <w:rsid w:val="00F87ACF"/>
    <w:rsid w:val="00F91D6B"/>
    <w:rsid w:val="00F9308C"/>
    <w:rsid w:val="00F94B6F"/>
    <w:rsid w:val="00FA1F91"/>
    <w:rsid w:val="00FB135D"/>
    <w:rsid w:val="00FB4294"/>
    <w:rsid w:val="00FB575C"/>
    <w:rsid w:val="00FD1186"/>
    <w:rsid w:val="00FD4130"/>
    <w:rsid w:val="00FE2192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CD3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AB62E0"/>
    <w:pPr>
      <w:spacing w:before="40" w:after="40"/>
      <w:jc w:val="left"/>
    </w:pPr>
    <w:rPr>
      <w:rFonts w:asciiTheme="minorHAnsi" w:hAnsiTheme="minorHAnsi"/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974B9A"/>
    <w:pPr>
      <w:spacing w:line="276" w:lineRule="auto"/>
    </w:pPr>
    <w:rPr>
      <w:rFonts w:asciiTheme="minorHAnsi" w:hAnsiTheme="minorHAnsi" w:cstheme="minorHAnsi"/>
      <w:szCs w:val="20"/>
      <w:lang w:eastAsia="es-MX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74E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4E4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4E44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4E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4E44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AB62E0"/>
    <w:pPr>
      <w:spacing w:before="40" w:after="40"/>
      <w:jc w:val="left"/>
    </w:pPr>
    <w:rPr>
      <w:rFonts w:asciiTheme="minorHAnsi" w:hAnsiTheme="minorHAnsi"/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974B9A"/>
    <w:pPr>
      <w:spacing w:line="276" w:lineRule="auto"/>
    </w:pPr>
    <w:rPr>
      <w:rFonts w:asciiTheme="minorHAnsi" w:hAnsiTheme="minorHAnsi" w:cstheme="minorHAnsi"/>
      <w:szCs w:val="20"/>
      <w:lang w:eastAsia="es-MX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74E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4E4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4E44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4E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4E44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HJA3EZWJME7P-63-797</_dlc_DocId>
    <_dlc_DocIdUrl xmlns="677bed95-bca3-4c70-b25d-b660af2a4252">
      <Url>http://srvspspf/dtsit/ss/dgtic/_layouts/DocIdRedir.aspx?ID=HJA3EZWJME7P-63-797</Url>
      <Description>HJA3EZWJME7P-63-797</Description>
    </_dlc_DocIdUrl>
    <AverageRating xmlns="http://schemas.microsoft.com/sharepoint/v3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01B31-EFA5-4D8B-80A8-F38D1754DBB3}"/>
</file>

<file path=customXml/itemProps2.xml><?xml version="1.0" encoding="utf-8"?>
<ds:datastoreItem xmlns:ds="http://schemas.openxmlformats.org/officeDocument/2006/customXml" ds:itemID="{7BF1BB32-68A9-4404-B5BA-0880E8A7ED4B}"/>
</file>

<file path=customXml/itemProps3.xml><?xml version="1.0" encoding="utf-8"?>
<ds:datastoreItem xmlns:ds="http://schemas.openxmlformats.org/officeDocument/2006/customXml" ds:itemID="{01E08871-80A9-4AAF-B1C9-4CD8E6D18FD0}"/>
</file>

<file path=customXml/itemProps4.xml><?xml version="1.0" encoding="utf-8"?>
<ds:datastoreItem xmlns:ds="http://schemas.openxmlformats.org/officeDocument/2006/customXml" ds:itemID="{2D0EEE92-02E6-4ED0-A894-C27D416C5993}"/>
</file>

<file path=customXml/itemProps5.xml><?xml version="1.0" encoding="utf-8"?>
<ds:datastoreItem xmlns:ds="http://schemas.openxmlformats.org/officeDocument/2006/customXml" ds:itemID="{643D37FC-B7CD-4F65-B28B-FD6173B5E71B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156</TotalTime>
  <Pages>21</Pages>
  <Words>3228</Words>
  <Characters>17758</Characters>
  <Application>Microsoft Office Word</Application>
  <DocSecurity>0</DocSecurity>
  <Lines>147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20945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23</cp:revision>
  <cp:lastPrinted>2017-07-20T17:41:00Z</cp:lastPrinted>
  <dcterms:created xsi:type="dcterms:W3CDTF">2017-07-11T23:56:00Z</dcterms:created>
  <dcterms:modified xsi:type="dcterms:W3CDTF">2017-07-20T17:43:00Z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ContentTypeId">
    <vt:lpwstr>0x010100A6CB274A8538E546BC5954B65FE61B6F</vt:lpwstr>
  </property>
  <property fmtid="{D5CDD505-2E9C-101B-9397-08002B2CF9AE}" pid="5" name="_dlc_DocIdItemGuid">
    <vt:lpwstr>2c00fab7-3792-426d-8e69-349657e329c1</vt:lpwstr>
  </property>
</Properties>
</file>