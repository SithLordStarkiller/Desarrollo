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AD6C95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Default="005C2BD8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4012 - </w:t>
      </w:r>
      <w:r w:rsidR="00704C7A" w:rsidRPr="00B21D6B">
        <w:rPr>
          <w:rFonts w:asciiTheme="minorHAnsi" w:hAnsiTheme="minorHAnsi" w:cstheme="minorHAnsi"/>
          <w:sz w:val="28"/>
          <w:szCs w:val="28"/>
        </w:rPr>
        <w:t xml:space="preserve">Administrar </w:t>
      </w:r>
      <w:r w:rsidR="00772055">
        <w:rPr>
          <w:rFonts w:asciiTheme="minorHAnsi" w:hAnsiTheme="minorHAnsi" w:cstheme="minorHAnsi"/>
          <w:sz w:val="28"/>
          <w:szCs w:val="28"/>
        </w:rPr>
        <w:t>Solicitante/Cliente</w:t>
      </w:r>
      <w:r w:rsidR="00704C7A" w:rsidRPr="00B21D6B">
        <w:rPr>
          <w:rFonts w:asciiTheme="minorHAnsi" w:hAnsiTheme="minorHAnsi" w:cstheme="minorHAnsi"/>
          <w:sz w:val="28"/>
          <w:szCs w:val="28"/>
        </w:rPr>
        <w:t>s</w:t>
      </w:r>
    </w:p>
    <w:p w:rsidR="0048156A" w:rsidRPr="00B21D6B" w:rsidRDefault="0048156A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(DGAJ)</w:t>
      </w:r>
    </w:p>
    <w:p w:rsidR="00704C7A" w:rsidRPr="006F4FC9" w:rsidRDefault="00704C7A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B21D6B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B21D6B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B21D6B">
        <w:rPr>
          <w:rFonts w:asciiTheme="minorHAnsi" w:hAnsiTheme="minorHAnsi" w:cstheme="minorHAnsi"/>
          <w:sz w:val="24"/>
          <w:szCs w:val="24"/>
        </w:rPr>
        <w:t>1.</w:t>
      </w:r>
      <w:r w:rsidR="002407D2">
        <w:rPr>
          <w:rFonts w:asciiTheme="minorHAnsi" w:hAnsiTheme="minorHAnsi" w:cstheme="minorHAnsi"/>
          <w:sz w:val="24"/>
          <w:szCs w:val="24"/>
        </w:rPr>
        <w:t>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920F3D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20F3D">
        <w:rPr>
          <w:rFonts w:asciiTheme="minorHAnsi" w:hAnsiTheme="minorHAnsi" w:cstheme="minorHAnsi"/>
          <w:sz w:val="22"/>
          <w:szCs w:val="22"/>
        </w:rPr>
        <w:t>Fecha:</w:t>
      </w:r>
      <w:r w:rsidR="00A8239D" w:rsidRPr="00920F3D">
        <w:rPr>
          <w:rFonts w:asciiTheme="minorHAnsi" w:hAnsiTheme="minorHAnsi" w:cstheme="minorHAnsi"/>
          <w:sz w:val="22"/>
          <w:szCs w:val="22"/>
        </w:rPr>
        <w:t xml:space="preserve"> </w:t>
      </w:r>
      <w:r w:rsidR="002407D2">
        <w:rPr>
          <w:rFonts w:asciiTheme="minorHAnsi" w:hAnsiTheme="minorHAnsi" w:cstheme="minorHAnsi"/>
          <w:sz w:val="22"/>
          <w:szCs w:val="22"/>
        </w:rPr>
        <w:t>14</w:t>
      </w:r>
      <w:r w:rsidR="002407D2" w:rsidRPr="00920F3D">
        <w:rPr>
          <w:rFonts w:asciiTheme="minorHAnsi" w:hAnsiTheme="minorHAnsi" w:cstheme="minorHAnsi"/>
          <w:sz w:val="22"/>
          <w:szCs w:val="22"/>
        </w:rPr>
        <w:t>/</w:t>
      </w:r>
      <w:r w:rsidR="002407D2">
        <w:rPr>
          <w:rFonts w:asciiTheme="minorHAnsi" w:hAnsiTheme="minorHAnsi" w:cstheme="minorHAnsi"/>
          <w:sz w:val="22"/>
          <w:szCs w:val="22"/>
        </w:rPr>
        <w:t>12</w:t>
      </w:r>
      <w:r w:rsidR="002407D2" w:rsidRPr="00920F3D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46410C" w:rsidRDefault="00E94919" w:rsidP="00E94919">
      <w:pPr>
        <w:pStyle w:val="Ttulo"/>
        <w:rPr>
          <w:rFonts w:ascii="Calibri" w:hAnsi="Calibri" w:cstheme="minorHAnsi"/>
          <w:sz w:val="20"/>
          <w:szCs w:val="20"/>
        </w:rPr>
      </w:pPr>
      <w:r w:rsidRPr="0046410C">
        <w:rPr>
          <w:rFonts w:ascii="Calibri" w:hAnsi="Calibri" w:cstheme="minorHAnsi"/>
          <w:sz w:val="20"/>
          <w:szCs w:val="20"/>
        </w:rPr>
        <w:lastRenderedPageBreak/>
        <w:t>Contenido</w:t>
      </w:r>
    </w:p>
    <w:p w:rsidR="008D70D7" w:rsidRPr="008D70D7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074BE4">
        <w:rPr>
          <w:rFonts w:asciiTheme="minorHAnsi" w:hAnsiTheme="minorHAnsi" w:cstheme="minorHAnsi"/>
          <w:lang w:val="es-MX"/>
        </w:rPr>
        <w:fldChar w:fldCharType="begin"/>
      </w:r>
      <w:r w:rsidR="00E94919" w:rsidRPr="00074BE4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074BE4">
        <w:rPr>
          <w:rFonts w:asciiTheme="minorHAnsi" w:hAnsiTheme="minorHAnsi" w:cstheme="minorHAnsi"/>
          <w:lang w:val="es-MX"/>
        </w:rPr>
        <w:fldChar w:fldCharType="separate"/>
      </w:r>
      <w:hyperlink w:anchor="_Toc488416387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_Toc488416387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4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88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Introducción Administrar Solicitante/Clientes.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_Toc488416388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89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3.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Funcionalidad del Sistema: Administrar Solicitante/Clientes.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_Toc488416389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0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3.1.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_Toc488416390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1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3.2.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_Toc488416391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2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4.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_Toc488416392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3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5.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_Toc488416393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4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6.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.Diagrama de Actividades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_Toc488416394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7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5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7.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_Toc488416395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6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7.1.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_Toc488416396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7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7.2.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_Toc488416397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8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7.3.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_Toc488416398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399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7.4.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&lt;Precondición 4&gt;  Solicitantes/Clientes previos.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_Toc488416399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0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_Toc488416400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1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_Toc488416401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2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_Toc488416402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10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3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Opcionales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_Toc488416403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10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4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AO01 Crear Solicitante/Cliente.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_Toc488416404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10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5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AO02 Validar Datos Generales Solicitante/Cliente.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_Toc488416405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12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6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8.2.1.3.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AO03 Modificar Solicitante/Cliente.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_Toc488416406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13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7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8.2.1.4.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AO04 Ver detalle.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_Toc488416407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16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8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8.2.1.5.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AO05 Activar / Desactivar Solicitante/Cliente.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_Toc488416408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17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09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8.2.1.6.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AO06 Ver Instalaciones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_Toc488416409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18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0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8.2.1.7.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AO07 Búsqueda.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_Toc488416410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18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1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8.2.1.8.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AO08 Ver contactos.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_Toc488416411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20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2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8.2.1.9.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AO09 Agregar Contacto.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_Toc488416412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21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3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8.2.1.10.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AO10 Modificar Contacto.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_Toc488416413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22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4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8.2.1.11.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AO11 Activar/Desactivar Contactos.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_Toc488416414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24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5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Generales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_Toc488416415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6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8.2.2.1.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_Toc488416416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7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8.2.2.2.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_Toc488416417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8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8.2.3.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_Toc488416418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19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8.2.4.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_Toc488416419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0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8.2.4.1.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_Toc488416420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25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1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8.2.4.2.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AE02 Consulta sin resultados.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_Toc488416421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2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8.3.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_Toc488416422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3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8.4.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_Toc488416423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4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8.5.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_Toc488416424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5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8.5.1.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_Toc488416425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6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8.5.2.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&lt;Pos condición 2&gt; Datos actualizados.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_Toc488416426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7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8.5.3.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_Toc488416427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8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8.5.4.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&lt;Pos condición 4&gt; Registros en MCS / CONEC.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_Toc488416428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26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29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9.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_Toc488416429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27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0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10.1.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_Toc488416430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27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1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10.2.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_Toc488416431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28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2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10.3.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V03 Validar valor único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_Toc488416432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29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3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10.5.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V05 Validar existencia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_Toc488416433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30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4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11.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Criterios de Aceptación.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_Toc488416434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31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5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12.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_Toc488416435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32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8D70D7" w:rsidRPr="008D70D7" w:rsidRDefault="0048156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16436" w:history="1">
        <w:r w:rsidR="008D70D7" w:rsidRPr="008D70D7">
          <w:rPr>
            <w:rStyle w:val="Hipervnculo"/>
            <w:rFonts w:asciiTheme="minorHAnsi" w:hAnsiTheme="minorHAnsi" w:cstheme="minorHAnsi"/>
            <w:noProof/>
          </w:rPr>
          <w:t>13.</w:t>
        </w:r>
        <w:r w:rsidR="008D70D7" w:rsidRPr="008D70D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70D7" w:rsidRPr="008D70D7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8D70D7" w:rsidRPr="008D70D7">
          <w:rPr>
            <w:rFonts w:asciiTheme="minorHAnsi" w:hAnsiTheme="minorHAnsi" w:cstheme="minorHAnsi"/>
            <w:noProof/>
            <w:webHidden/>
          </w:rPr>
          <w:tab/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begin"/>
        </w:r>
        <w:r w:rsidR="008D70D7" w:rsidRPr="008D70D7">
          <w:rPr>
            <w:rFonts w:asciiTheme="minorHAnsi" w:hAnsiTheme="minorHAnsi" w:cstheme="minorHAnsi"/>
            <w:noProof/>
            <w:webHidden/>
          </w:rPr>
          <w:instrText xml:space="preserve"> PAGEREF _Toc488416436 \h </w:instrText>
        </w:r>
        <w:r w:rsidR="008D70D7" w:rsidRPr="008D70D7">
          <w:rPr>
            <w:rFonts w:asciiTheme="minorHAnsi" w:hAnsiTheme="minorHAnsi" w:cstheme="minorHAnsi"/>
            <w:noProof/>
            <w:webHidden/>
          </w:rPr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separate"/>
        </w:r>
        <w:r w:rsidR="006D014A">
          <w:rPr>
            <w:rFonts w:asciiTheme="minorHAnsi" w:hAnsiTheme="minorHAnsi" w:cstheme="minorHAnsi"/>
            <w:noProof/>
            <w:webHidden/>
          </w:rPr>
          <w:t>33</w:t>
        </w:r>
        <w:r w:rsidR="008D70D7" w:rsidRPr="008D70D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994E37" w:rsidRDefault="00487C61" w:rsidP="00E94919">
      <w:pPr>
        <w:rPr>
          <w:rFonts w:asciiTheme="minorHAnsi" w:hAnsiTheme="minorHAnsi" w:cstheme="minorHAnsi"/>
          <w:szCs w:val="20"/>
          <w:lang w:val="es-MX"/>
        </w:rPr>
      </w:pPr>
      <w:r w:rsidRPr="00074BE4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416387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683"/>
        <w:gridCol w:w="2823"/>
        <w:gridCol w:w="1747"/>
        <w:gridCol w:w="1473"/>
      </w:tblGrid>
      <w:tr w:rsidR="00BD6190" w:rsidRPr="000E11B5" w:rsidTr="00076C43">
        <w:trPr>
          <w:trHeight w:val="540"/>
          <w:jc w:val="center"/>
        </w:trPr>
        <w:tc>
          <w:tcPr>
            <w:tcW w:w="1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BD6190" w:rsidRDefault="00BD6190" w:rsidP="00BD6190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BD6190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68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2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7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BD6190" w:rsidRPr="000E11B5" w:rsidTr="00076C43">
        <w:trPr>
          <w:trHeight w:val="32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Elaboración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2E1611" w:rsidRDefault="00BD6190" w:rsidP="00076C43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06/12/16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after="0" w:line="432" w:lineRule="atLeast"/>
              <w:jc w:val="center"/>
              <w:rPr>
                <w:rFonts w:asciiTheme="minorHAnsi" w:hAnsiTheme="minorHAnsi" w:cs="Arial"/>
                <w:b/>
                <w:bCs/>
                <w:color w:val="212121"/>
                <w:szCs w:val="20"/>
              </w:rPr>
            </w:pPr>
            <w:r w:rsidRPr="000E11B5">
              <w:rPr>
                <w:rFonts w:asciiTheme="minorHAnsi" w:hAnsiTheme="minorHAnsi" w:cs="Arial"/>
                <w:color w:val="212121"/>
                <w:szCs w:val="20"/>
              </w:rPr>
              <w:t>Elaborado </w:t>
            </w:r>
          </w:p>
        </w:tc>
      </w:tr>
      <w:tr w:rsidR="00BD6190" w:rsidRPr="000E11B5" w:rsidTr="00076C43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2E1611" w:rsidRDefault="00BD6190" w:rsidP="00076C43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09/12/16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Entregado</w:t>
            </w:r>
          </w:p>
        </w:tc>
      </w:tr>
      <w:tr w:rsidR="00BD6190" w:rsidRPr="000E11B5" w:rsidTr="00076C43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0.2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Actualización de calidad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2E1611" w:rsidRDefault="00BD6190" w:rsidP="00076C43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13/12/16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Actualizado</w:t>
            </w:r>
          </w:p>
        </w:tc>
      </w:tr>
      <w:tr w:rsidR="00BD6190" w:rsidRPr="000E11B5" w:rsidTr="00076C43">
        <w:trPr>
          <w:trHeight w:val="285"/>
          <w:jc w:val="center"/>
        </w:trPr>
        <w:tc>
          <w:tcPr>
            <w:tcW w:w="113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1.0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Cierre del documento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2E1611" w:rsidRDefault="00BD6190" w:rsidP="00076C43">
            <w:pPr>
              <w:jc w:val="center"/>
              <w:rPr>
                <w:rFonts w:asciiTheme="minorHAnsi" w:hAnsiTheme="minorHAnsi" w:cstheme="minorHAnsi"/>
              </w:rPr>
            </w:pPr>
            <w:r w:rsidRPr="002E1611">
              <w:rPr>
                <w:rFonts w:asciiTheme="minorHAnsi" w:hAnsiTheme="minorHAnsi" w:cstheme="minorHAnsi"/>
              </w:rPr>
              <w:t>Cesar Sosa Cruz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>
              <w:rPr>
                <w:rFonts w:asciiTheme="minorHAnsi" w:hAnsiTheme="minorHAnsi" w:cs="Arial"/>
                <w:color w:val="212121"/>
                <w:szCs w:val="20"/>
              </w:rPr>
              <w:t>14/12/16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D6190" w:rsidRPr="000E11B5" w:rsidRDefault="00BD6190" w:rsidP="00076C43">
            <w:pPr>
              <w:spacing w:before="0" w:line="264" w:lineRule="atLeast"/>
              <w:jc w:val="center"/>
              <w:rPr>
                <w:rFonts w:asciiTheme="minorHAnsi" w:hAnsiTheme="minorHAnsi" w:cs="Segoe UI"/>
                <w:color w:val="212121"/>
                <w:szCs w:val="20"/>
              </w:rPr>
            </w:pPr>
            <w:r w:rsidRPr="000E11B5">
              <w:rPr>
                <w:rFonts w:asciiTheme="minorHAnsi" w:hAnsiTheme="minorHAnsi" w:cs="Segoe UI"/>
                <w:color w:val="212121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6D014A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416388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4A11AA">
        <w:rPr>
          <w:rFonts w:asciiTheme="minorHAnsi" w:hAnsiTheme="minorHAnsi" w:cstheme="minorHAnsi"/>
          <w:sz w:val="20"/>
        </w:rPr>
        <w:t xml:space="preserve">Administrar </w:t>
      </w:r>
      <w:r w:rsidR="00772055">
        <w:rPr>
          <w:rFonts w:asciiTheme="minorHAnsi" w:hAnsiTheme="minorHAnsi" w:cstheme="minorHAnsi"/>
          <w:sz w:val="20"/>
        </w:rPr>
        <w:t>Solicitante/Cliente</w:t>
      </w:r>
      <w:r w:rsidR="004A11AA">
        <w:rPr>
          <w:rFonts w:asciiTheme="minorHAnsi" w:hAnsiTheme="minorHAnsi" w:cstheme="minorHAnsi"/>
          <w:sz w:val="20"/>
        </w:rPr>
        <w:t>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416389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4A11AA">
        <w:rPr>
          <w:rFonts w:asciiTheme="minorHAnsi" w:hAnsiTheme="minorHAnsi" w:cstheme="minorHAnsi"/>
          <w:sz w:val="20"/>
        </w:rPr>
        <w:t xml:space="preserve">Administrar </w:t>
      </w:r>
      <w:r w:rsidR="00772055">
        <w:rPr>
          <w:rFonts w:asciiTheme="minorHAnsi" w:hAnsiTheme="minorHAnsi" w:cstheme="minorHAnsi"/>
          <w:sz w:val="20"/>
        </w:rPr>
        <w:t>Solicitante/Cliente</w:t>
      </w:r>
      <w:r w:rsidR="004A11AA">
        <w:rPr>
          <w:rFonts w:asciiTheme="minorHAnsi" w:hAnsiTheme="minorHAnsi" w:cstheme="minorHAnsi"/>
          <w:sz w:val="20"/>
        </w:rPr>
        <w:t>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416390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F853F6" w:rsidRPr="005122A2" w:rsidRDefault="00F853F6" w:rsidP="005122A2">
      <w:pPr>
        <w:pStyle w:val="Prrafodelista"/>
        <w:ind w:left="360"/>
        <w:rPr>
          <w:rFonts w:asciiTheme="minorHAnsi" w:hAnsiTheme="minorHAnsi" w:cstheme="minorHAnsi"/>
        </w:rPr>
      </w:pPr>
      <w:bookmarkStart w:id="22" w:name="_Toc371934665"/>
      <w:bookmarkStart w:id="23" w:name="_Toc289774373"/>
      <w:bookmarkStart w:id="24" w:name="_Toc126991046"/>
      <w:r w:rsidRPr="005122A2">
        <w:rPr>
          <w:rFonts w:asciiTheme="minorHAnsi" w:hAnsiTheme="minorHAnsi" w:cstheme="minorHAnsi"/>
        </w:rPr>
        <w:t>Permitir al usuario</w:t>
      </w:r>
      <w:r w:rsidR="002329A9" w:rsidRPr="005122A2">
        <w:rPr>
          <w:rFonts w:asciiTheme="minorHAnsi" w:hAnsiTheme="minorHAnsi" w:cstheme="minorHAnsi"/>
        </w:rPr>
        <w:t xml:space="preserve"> </w:t>
      </w:r>
      <w:r w:rsidR="004A11AA" w:rsidRPr="005122A2">
        <w:rPr>
          <w:rFonts w:asciiTheme="minorHAnsi" w:hAnsiTheme="minorHAnsi" w:cstheme="minorHAnsi"/>
        </w:rPr>
        <w:t xml:space="preserve">administrar los </w:t>
      </w:r>
      <w:r w:rsidR="00772055" w:rsidRPr="005122A2">
        <w:rPr>
          <w:rFonts w:asciiTheme="minorHAnsi" w:hAnsiTheme="minorHAnsi" w:cstheme="minorHAnsi"/>
        </w:rPr>
        <w:t>Solicitante</w:t>
      </w:r>
      <w:r w:rsidR="00322C79" w:rsidRPr="005122A2">
        <w:rPr>
          <w:rFonts w:asciiTheme="minorHAnsi" w:hAnsiTheme="minorHAnsi" w:cstheme="minorHAnsi"/>
        </w:rPr>
        <w:t>/</w:t>
      </w:r>
      <w:r w:rsidR="002329A9" w:rsidRPr="005122A2">
        <w:rPr>
          <w:rFonts w:asciiTheme="minorHAnsi" w:hAnsiTheme="minorHAnsi" w:cstheme="minorHAnsi"/>
        </w:rPr>
        <w:t xml:space="preserve">Clientes </w:t>
      </w:r>
      <w:r w:rsidR="004A11AA" w:rsidRPr="005122A2">
        <w:rPr>
          <w:rFonts w:asciiTheme="minorHAnsi" w:hAnsiTheme="minorHAnsi" w:cstheme="minorHAnsi"/>
        </w:rPr>
        <w:t xml:space="preserve">de los servicios del SPF, podrá </w:t>
      </w:r>
      <w:r w:rsidRPr="005122A2">
        <w:rPr>
          <w:rFonts w:asciiTheme="minorHAnsi" w:hAnsiTheme="minorHAnsi" w:cstheme="minorHAnsi"/>
        </w:rPr>
        <w:t>crear, modificar,</w:t>
      </w:r>
      <w:r w:rsidR="002329A9" w:rsidRPr="005122A2">
        <w:rPr>
          <w:rFonts w:asciiTheme="minorHAnsi" w:hAnsiTheme="minorHAnsi" w:cstheme="minorHAnsi"/>
        </w:rPr>
        <w:t xml:space="preserve"> </w:t>
      </w:r>
      <w:r w:rsidR="005122A2" w:rsidRPr="005122A2">
        <w:rPr>
          <w:rFonts w:asciiTheme="minorHAnsi" w:hAnsiTheme="minorHAnsi" w:cstheme="minorHAnsi"/>
        </w:rPr>
        <w:t xml:space="preserve">consultar y </w:t>
      </w:r>
      <w:r w:rsidR="007D5ABB" w:rsidRPr="005122A2">
        <w:rPr>
          <w:rFonts w:asciiTheme="minorHAnsi" w:hAnsiTheme="minorHAnsi" w:cstheme="minorHAnsi"/>
        </w:rPr>
        <w:t>cambiar estatus (Activar o Desactivar)</w:t>
      </w:r>
      <w:r w:rsidRPr="005122A2">
        <w:rPr>
          <w:rFonts w:asciiTheme="minorHAnsi" w:hAnsiTheme="minorHAnsi" w:cstheme="minorHAnsi"/>
        </w:rPr>
        <w:t xml:space="preserve"> </w:t>
      </w:r>
      <w:r w:rsidR="000E40DC" w:rsidRPr="005122A2">
        <w:rPr>
          <w:rFonts w:asciiTheme="minorHAnsi" w:hAnsiTheme="minorHAnsi" w:cstheme="minorHAnsi"/>
        </w:rPr>
        <w:t xml:space="preserve">los </w:t>
      </w:r>
      <w:r w:rsidR="004A11AA" w:rsidRPr="005122A2">
        <w:rPr>
          <w:rFonts w:asciiTheme="minorHAnsi" w:hAnsiTheme="minorHAnsi" w:cstheme="minorHAnsi"/>
        </w:rPr>
        <w:t xml:space="preserve">datos del </w:t>
      </w:r>
      <w:r w:rsidR="00772055" w:rsidRPr="005122A2">
        <w:rPr>
          <w:rFonts w:asciiTheme="minorHAnsi" w:hAnsiTheme="minorHAnsi" w:cstheme="minorHAnsi"/>
        </w:rPr>
        <w:t>Solicitante</w:t>
      </w:r>
      <w:r w:rsidR="00322C79" w:rsidRPr="005122A2">
        <w:rPr>
          <w:rFonts w:asciiTheme="minorHAnsi" w:hAnsiTheme="minorHAnsi" w:cstheme="minorHAnsi"/>
        </w:rPr>
        <w:t>/Cliente</w:t>
      </w:r>
      <w:r w:rsidR="004A11AA" w:rsidRPr="005122A2">
        <w:rPr>
          <w:rFonts w:asciiTheme="minorHAnsi" w:hAnsiTheme="minorHAnsi" w:cstheme="minorHAnsi"/>
        </w:rPr>
        <w:t>.</w:t>
      </w:r>
      <w:r w:rsidRPr="005122A2">
        <w:rPr>
          <w:rFonts w:asciiTheme="minorHAnsi" w:hAnsiTheme="minorHAnsi" w:cstheme="minorHAnsi"/>
        </w:rPr>
        <w:t xml:space="preserve"> 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5" w:name="_Toc488416391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820"/>
        <w:gridCol w:w="3664"/>
        <w:gridCol w:w="2038"/>
      </w:tblGrid>
      <w:tr w:rsidR="00D16B4F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FUNC-CONF-022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6731E7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 xml:space="preserve">Registrar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los </w:t>
            </w: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>nuevo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s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 datos de los </w:t>
            </w:r>
            <w:r w:rsidR="00772055">
              <w:rPr>
                <w:rFonts w:asciiTheme="minorHAnsi" w:hAnsiTheme="minorHAnsi" w:cstheme="minorHAnsi"/>
                <w:color w:val="000000"/>
                <w:szCs w:val="20"/>
              </w:rPr>
              <w:t>Solicitante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>s/Clientes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para el registro de las solicitudes de servicios.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6731E7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registrar los nuevos </w:t>
            </w:r>
            <w:r w:rsidR="002329A9">
              <w:rPr>
                <w:rFonts w:asciiTheme="minorHAnsi" w:hAnsiTheme="minorHAnsi" w:cstheme="minorHAnsi"/>
                <w:color w:val="000000"/>
                <w:szCs w:val="20"/>
              </w:rPr>
              <w:t>s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</w:t>
            </w:r>
            <w:r w:rsidR="002329A9">
              <w:rPr>
                <w:rFonts w:asciiTheme="minorHAnsi" w:hAnsiTheme="minorHAnsi" w:cstheme="minorHAnsi"/>
                <w:color w:val="000000"/>
                <w:szCs w:val="20"/>
              </w:rPr>
              <w:t xml:space="preserve">clientes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(personas físicas o morales) para el registro de la solicitud y la contratación de Servicios.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0E40DC" w:rsidRDefault="00F505A3" w:rsidP="00406019">
            <w:r w:rsidRPr="00406019">
              <w:rPr>
                <w:rFonts w:asciiTheme="minorHAnsi" w:hAnsiTheme="minorHAnsi" w:cstheme="minorHAnsi"/>
                <w:szCs w:val="20"/>
              </w:rPr>
              <w:t xml:space="preserve">4012 - Administrar </w:t>
            </w:r>
            <w:r w:rsidR="00772055" w:rsidRPr="00406019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406019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FUNC-CONF-023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5C329D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 xml:space="preserve">Consultar los 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datos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/Clientes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registrados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consultar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registrados.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F505A3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F505A3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FUNC-CONF-024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F505A3" w:rsidP="005C329D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62DD3">
              <w:rPr>
                <w:rFonts w:asciiTheme="minorHAnsi" w:hAnsiTheme="minorHAnsi" w:cstheme="minorHAnsi"/>
                <w:color w:val="000000"/>
                <w:szCs w:val="20"/>
              </w:rPr>
              <w:t>Modificar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 xml:space="preserve"> la información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="00BE52E6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modificar la información de 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/Clientes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F505A3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F505A3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  <w:tr w:rsidR="00F505A3" w:rsidRPr="00AD37DD" w:rsidTr="00F86FD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Default="00F505A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FUNC-CONF-025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B62DD3" w:rsidRDefault="00EB22AD" w:rsidP="005C329D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B22AD">
              <w:rPr>
                <w:rFonts w:asciiTheme="minorHAnsi" w:hAnsiTheme="minorHAnsi" w:cstheme="minorHAnsi"/>
                <w:color w:val="000000"/>
                <w:szCs w:val="20"/>
              </w:rPr>
              <w:t>Cambiar el estatus (Activar o Desactivar)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de los 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>/</w:t>
            </w:r>
            <w:r w:rsidR="00A05F15">
              <w:rPr>
                <w:rFonts w:asciiTheme="minorHAnsi" w:hAnsiTheme="minorHAnsi" w:cstheme="minorHAnsi"/>
                <w:color w:val="000000"/>
                <w:szCs w:val="20"/>
              </w:rPr>
              <w:t xml:space="preserve"> Clientes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F505A3" w:rsidRDefault="00F505A3" w:rsidP="005C329D">
            <w:pPr>
              <w:rPr>
                <w:rFonts w:ascii="Calibri" w:hAnsi="Calibri" w:cs="Calibri"/>
                <w:color w:val="000000"/>
                <w:szCs w:val="20"/>
              </w:rPr>
            </w:pP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El sistema permitirá al usuario </w:t>
            </w:r>
            <w:r w:rsidR="00EB22AD" w:rsidRPr="00EB22AD">
              <w:rPr>
                <w:rFonts w:asciiTheme="minorHAnsi" w:hAnsiTheme="minorHAnsi" w:cstheme="minorHAnsi"/>
                <w:color w:val="000000"/>
                <w:szCs w:val="20"/>
              </w:rPr>
              <w:t>Cambiar el estatus (Activar o Desactivar)</w:t>
            </w:r>
            <w:r w:rsidR="00EB22AD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 xml:space="preserve">los </w:t>
            </w:r>
            <w:r w:rsidR="00D6453A">
              <w:rPr>
                <w:rFonts w:asciiTheme="minorHAnsi" w:hAnsiTheme="minorHAnsi" w:cstheme="minorHAnsi"/>
                <w:color w:val="000000"/>
                <w:szCs w:val="20"/>
              </w:rPr>
              <w:t>Solicitantes</w:t>
            </w:r>
            <w:r w:rsidR="00942AEA">
              <w:rPr>
                <w:rFonts w:asciiTheme="minorHAnsi" w:hAnsiTheme="minorHAnsi" w:cstheme="minorHAnsi"/>
                <w:color w:val="000000"/>
                <w:szCs w:val="20"/>
              </w:rPr>
              <w:t xml:space="preserve">/ </w:t>
            </w:r>
            <w:r w:rsidRPr="00F505A3">
              <w:rPr>
                <w:rFonts w:ascii="Calibri" w:hAnsi="Calibri" w:cs="Calibri"/>
                <w:color w:val="000000"/>
                <w:szCs w:val="20"/>
              </w:rPr>
              <w:t>que no continúen con un proceso de contratación.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5A3" w:rsidRPr="00271B96" w:rsidRDefault="00444487" w:rsidP="002A2501">
            <w:pPr>
              <w:rPr>
                <w:rFonts w:asciiTheme="minorHAnsi" w:hAnsiTheme="minorHAnsi" w:cstheme="minorHAnsi"/>
                <w:szCs w:val="20"/>
              </w:rPr>
            </w:pPr>
            <w:r w:rsidRPr="00F505A3">
              <w:rPr>
                <w:rFonts w:asciiTheme="minorHAnsi" w:hAnsiTheme="minorHAnsi" w:cstheme="minorHAnsi"/>
                <w:szCs w:val="20"/>
              </w:rPr>
              <w:t xml:space="preserve">4012 </w:t>
            </w:r>
            <w:r>
              <w:rPr>
                <w:rFonts w:asciiTheme="minorHAnsi" w:hAnsiTheme="minorHAnsi" w:cstheme="minorHAnsi"/>
                <w:szCs w:val="20"/>
              </w:rPr>
              <w:t xml:space="preserve">- </w:t>
            </w:r>
            <w:r w:rsidRPr="00F505A3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>
              <w:rPr>
                <w:rFonts w:asciiTheme="minorHAnsi" w:hAnsiTheme="minorHAnsi" w:cstheme="minorHAnsi"/>
                <w:szCs w:val="20"/>
              </w:rPr>
              <w:t>Solicitante/Cliente</w:t>
            </w:r>
            <w:r w:rsidRPr="00F505A3">
              <w:rPr>
                <w:rFonts w:asciiTheme="minorHAnsi" w:hAnsiTheme="minorHAnsi" w:cstheme="minorHAnsi"/>
                <w:szCs w:val="20"/>
              </w:rPr>
              <w:t>s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8416392"/>
      <w:bookmarkStart w:id="30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29"/>
    </w:p>
    <w:p w:rsidR="00D16B4F" w:rsidRPr="00AD37DD" w:rsidRDefault="00B654F7" w:rsidP="006D014A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5C2CFCC0" wp14:editId="44E9425E">
            <wp:extent cx="6333490" cy="3695871"/>
            <wp:effectExtent l="0" t="0" r="0" b="0"/>
            <wp:docPr id="2" name="Imagen 2" descr="C:\Users\Gesfor Mexico\Downloads\Administrar Solicitantes 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 Mexico\Downloads\Administrar Solicitantes C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6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416393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8"/>
        <w:gridCol w:w="3199"/>
        <w:gridCol w:w="5233"/>
      </w:tblGrid>
      <w:tr w:rsidR="00D16B4F" w:rsidRPr="00AD37DD" w:rsidTr="00D11705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D11705" w:rsidRPr="00AD37DD" w:rsidTr="00D11705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D11705" w:rsidRDefault="00D11705" w:rsidP="00EE24C8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5A4365" w:rsidRDefault="00D11705" w:rsidP="001C114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DGAJ.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705" w:rsidRPr="00AD37DD" w:rsidRDefault="00D11705" w:rsidP="006D014A">
            <w:pPr>
              <w:pStyle w:val="ndice2"/>
            </w:pPr>
            <w:r>
              <w:t xml:space="preserve">Actor que se encarga de </w:t>
            </w:r>
            <w:r w:rsidR="00942AEA">
              <w:t xml:space="preserve">validar, </w:t>
            </w:r>
            <w:r>
              <w:t xml:space="preserve">modificar y </w:t>
            </w:r>
            <w:r w:rsidR="008B6D45">
              <w:t>cambiar estatus</w:t>
            </w:r>
            <w:r w:rsidR="001C63BB">
              <w:t xml:space="preserve"> </w:t>
            </w:r>
            <w:r w:rsidR="001C63BB" w:rsidRPr="00EB22AD">
              <w:rPr>
                <w:color w:val="000000"/>
              </w:rPr>
              <w:t>(Activar o Desactivar)</w:t>
            </w:r>
            <w:r w:rsidR="00907B74">
              <w:t xml:space="preserve"> </w:t>
            </w:r>
            <w:r w:rsidR="00942AEA">
              <w:t xml:space="preserve">los </w:t>
            </w:r>
            <w:r w:rsidR="00907B74">
              <w:t>Solicitantes</w:t>
            </w:r>
            <w:r w:rsidR="00942AEA">
              <w:t>/Clientes</w:t>
            </w:r>
            <w:r>
              <w:t>.</w:t>
            </w:r>
          </w:p>
        </w:tc>
      </w:tr>
    </w:tbl>
    <w:p w:rsidR="00DA3C2C" w:rsidRDefault="00D11705" w:rsidP="00DA3C2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416394"/>
      <w:r>
        <w:rPr>
          <w:rFonts w:asciiTheme="minorHAnsi" w:hAnsiTheme="minorHAnsi" w:cstheme="minorHAnsi"/>
          <w:sz w:val="20"/>
        </w:rPr>
        <w:lastRenderedPageBreak/>
        <w:t>.</w:t>
      </w:r>
      <w:r w:rsidR="00D16B4F" w:rsidRPr="00AD37DD">
        <w:rPr>
          <w:rFonts w:asciiTheme="minorHAnsi" w:hAnsiTheme="minorHAnsi" w:cstheme="minorHAnsi"/>
          <w:sz w:val="20"/>
        </w:rPr>
        <w:t>Diagrama de Actividades</w:t>
      </w:r>
      <w:bookmarkEnd w:id="30"/>
      <w:bookmarkEnd w:id="33"/>
      <w:bookmarkEnd w:id="34"/>
    </w:p>
    <w:p w:rsidR="00DA3C2C" w:rsidRPr="00DA3C2C" w:rsidRDefault="0048156A" w:rsidP="00C23EA7">
      <w:r>
        <w:rPr>
          <w:noProof/>
          <w:lang w:val="es-MX" w:eastAsia="es-MX"/>
        </w:rPr>
        <w:drawing>
          <wp:inline distT="0" distB="0" distL="0" distR="0" wp14:anchorId="43A3EA36" wp14:editId="025D0033">
            <wp:extent cx="6543052" cy="6103088"/>
            <wp:effectExtent l="0" t="0" r="0" b="0"/>
            <wp:docPr id="3" name="Imagen 3" descr="C:\Users\Gesfor Mexico\Pictures\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sfor Mexico\Pictures\CLIEN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4" b="2696"/>
                    <a:stretch/>
                  </pic:blipFill>
                  <pic:spPr bwMode="auto">
                    <a:xfrm>
                      <a:off x="0" y="0"/>
                      <a:ext cx="6539422" cy="609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56A" w:rsidRDefault="0048156A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5" w:name="_Toc228339738"/>
      <w:bookmarkStart w:id="36" w:name="_Toc182735726"/>
      <w:bookmarkStart w:id="37" w:name="_Toc371934669"/>
      <w:bookmarkStart w:id="38" w:name="_Toc488416395"/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9A6D2A" w:rsidRDefault="009A6D2A" w:rsidP="00455180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>
        <w:rPr>
          <w:rFonts w:asciiTheme="minorHAnsi" w:hAnsiTheme="minorHAnsi" w:cstheme="minorHAnsi"/>
          <w:szCs w:val="20"/>
        </w:rPr>
        <w:t xml:space="preserve">        </w:t>
      </w:r>
      <w:r w:rsidR="00455180" w:rsidRPr="009A6D2A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8416396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D11705" w:rsidRPr="00D11705">
        <w:rPr>
          <w:rFonts w:asciiTheme="minorHAnsi" w:hAnsiTheme="minorHAnsi" w:cstheme="minorHAnsi"/>
          <w:sz w:val="20"/>
        </w:rPr>
        <w:t xml:space="preserve"> </w:t>
      </w:r>
      <w:r w:rsidR="00D11705">
        <w:rPr>
          <w:rFonts w:asciiTheme="minorHAnsi" w:hAnsiTheme="minorHAnsi" w:cstheme="minorHAnsi"/>
          <w:sz w:val="20"/>
        </w:rPr>
        <w:t>Nombre de usuario y contraseña válidos.</w:t>
      </w:r>
      <w:bookmarkEnd w:id="50"/>
    </w:p>
    <w:p w:rsidR="00455180" w:rsidRPr="00AD37DD" w:rsidRDefault="00D11705" w:rsidP="006D014A">
      <w:pPr>
        <w:pStyle w:val="ndice2"/>
      </w:pPr>
      <w:r>
        <w:t>Los usuarios deben</w:t>
      </w:r>
      <w:r w:rsidR="00455180" w:rsidRPr="00AD37DD">
        <w:t xml:space="preserve"> contar con un </w:t>
      </w:r>
      <w:r w:rsidR="00CF6856" w:rsidRPr="00AD37DD">
        <w:t xml:space="preserve">nombre de </w:t>
      </w:r>
      <w:r w:rsidR="00455180" w:rsidRPr="00AD37DD">
        <w:t xml:space="preserve">usuario y </w:t>
      </w:r>
      <w:r w:rsidR="00EB22AD" w:rsidRPr="00EB22AD">
        <w:t>contraseña válidos.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8416397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1"/>
      <w:r w:rsidR="00D11705">
        <w:rPr>
          <w:rFonts w:asciiTheme="minorHAnsi" w:hAnsiTheme="minorHAnsi" w:cstheme="minorHAnsi"/>
          <w:sz w:val="20"/>
        </w:rPr>
        <w:t xml:space="preserve"> Permisos.</w:t>
      </w:r>
      <w:bookmarkEnd w:id="52"/>
    </w:p>
    <w:p w:rsidR="009A6D2A" w:rsidRPr="009A6D2A" w:rsidRDefault="00D11705" w:rsidP="009A6D2A">
      <w:pPr>
        <w:pStyle w:val="Prrafodelista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usuarios deben</w:t>
      </w:r>
      <w:r w:rsidR="009A6D2A" w:rsidRPr="009A6D2A">
        <w:rPr>
          <w:rFonts w:asciiTheme="minorHAnsi" w:hAnsiTheme="minorHAnsi" w:cstheme="minorHAnsi"/>
        </w:rPr>
        <w:t xml:space="preserve"> contar con los permisos para crear, modificar, consultar y </w:t>
      </w:r>
      <w:r w:rsidR="007D5ABB" w:rsidRPr="001C63BB">
        <w:rPr>
          <w:rFonts w:asciiTheme="minorHAnsi" w:hAnsiTheme="minorHAnsi" w:cstheme="minorHAnsi"/>
        </w:rPr>
        <w:t>cambiar estatus (Activar o Desactivar)</w:t>
      </w:r>
      <w:r w:rsidR="009A6D2A" w:rsidRPr="009A6D2A">
        <w:rPr>
          <w:rFonts w:asciiTheme="minorHAnsi" w:hAnsiTheme="minorHAnsi" w:cstheme="minorHAnsi"/>
        </w:rPr>
        <w:t xml:space="preserve"> </w:t>
      </w:r>
      <w:r w:rsidR="000E40DC">
        <w:rPr>
          <w:rFonts w:asciiTheme="minorHAnsi" w:hAnsiTheme="minorHAnsi" w:cstheme="minorHAnsi"/>
        </w:rPr>
        <w:t xml:space="preserve">información </w:t>
      </w:r>
      <w:r w:rsidR="009A6D2A" w:rsidRPr="009A6D2A">
        <w:rPr>
          <w:rFonts w:asciiTheme="minorHAnsi" w:hAnsiTheme="minorHAnsi" w:cstheme="minorHAnsi"/>
        </w:rPr>
        <w:t xml:space="preserve">en el catálogo de Administración de </w:t>
      </w:r>
      <w:r w:rsidR="00942AEA">
        <w:rPr>
          <w:rFonts w:asciiTheme="minorHAnsi" w:hAnsiTheme="minorHAnsi" w:cstheme="minorHAnsi"/>
          <w:color w:val="000000"/>
          <w:szCs w:val="20"/>
        </w:rPr>
        <w:t>Solicitante/Clientes</w:t>
      </w:r>
      <w:r w:rsidR="00D6453A">
        <w:rPr>
          <w:rFonts w:asciiTheme="minorHAnsi" w:hAnsiTheme="minorHAnsi" w:cstheme="minorHAnsi"/>
          <w:color w:val="000000"/>
          <w:szCs w:val="20"/>
        </w:rPr>
        <w:t>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8416398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D11705" w:rsidRPr="00D11705">
        <w:rPr>
          <w:rFonts w:asciiTheme="minorHAnsi" w:hAnsiTheme="minorHAnsi" w:cstheme="minorHAnsi"/>
          <w:sz w:val="20"/>
        </w:rPr>
        <w:t xml:space="preserve"> </w:t>
      </w:r>
      <w:r w:rsidR="00D11705">
        <w:rPr>
          <w:rFonts w:asciiTheme="minorHAnsi" w:hAnsiTheme="minorHAnsi" w:cstheme="minorHAnsi"/>
          <w:sz w:val="20"/>
        </w:rPr>
        <w:t>Autenticación.</w:t>
      </w:r>
      <w:bookmarkEnd w:id="53"/>
    </w:p>
    <w:p w:rsidR="009A6D2A" w:rsidRDefault="00D11705" w:rsidP="009A6D2A">
      <w:pPr>
        <w:pStyle w:val="Prrafodelista"/>
        <w:ind w:left="360"/>
        <w:rPr>
          <w:rFonts w:asciiTheme="minorHAnsi" w:hAnsiTheme="minorHAnsi" w:cstheme="minorHAnsi"/>
          <w:szCs w:val="20"/>
          <w:lang w:val="es-MX" w:eastAsia="en-US"/>
        </w:rPr>
      </w:pPr>
      <w:r>
        <w:rPr>
          <w:rFonts w:asciiTheme="minorHAnsi" w:hAnsiTheme="minorHAnsi" w:cstheme="minorHAnsi"/>
          <w:szCs w:val="20"/>
          <w:lang w:val="es-MX" w:eastAsia="en-US"/>
        </w:rPr>
        <w:t>Los usuarios deben</w:t>
      </w:r>
      <w:r w:rsidR="009A6D2A" w:rsidRPr="009A6D2A">
        <w:rPr>
          <w:rFonts w:asciiTheme="minorHAnsi" w:hAnsiTheme="minorHAnsi" w:cstheme="minorHAnsi"/>
          <w:szCs w:val="20"/>
          <w:lang w:val="es-MX" w:eastAsia="en-US"/>
        </w:rPr>
        <w:t xml:space="preserve"> estar </w:t>
      </w:r>
      <w:r w:rsidR="001D0AC5" w:rsidRPr="009A6D2A">
        <w:rPr>
          <w:rFonts w:asciiTheme="minorHAnsi" w:hAnsiTheme="minorHAnsi" w:cstheme="minorHAnsi"/>
          <w:szCs w:val="20"/>
          <w:lang w:val="es-MX" w:eastAsia="en-US"/>
        </w:rPr>
        <w:t>autenticados</w:t>
      </w:r>
      <w:r w:rsidR="009A6D2A" w:rsidRPr="009A6D2A">
        <w:rPr>
          <w:rFonts w:asciiTheme="minorHAnsi" w:hAnsiTheme="minorHAnsi" w:cstheme="minorHAnsi"/>
          <w:szCs w:val="20"/>
          <w:lang w:val="es-MX" w:eastAsia="en-US"/>
        </w:rPr>
        <w:t xml:space="preserve"> dentro del sistema.</w:t>
      </w:r>
    </w:p>
    <w:p w:rsidR="001D0AC5" w:rsidRPr="00610812" w:rsidRDefault="001D0AC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/>
          <w:sz w:val="20"/>
        </w:rPr>
      </w:pPr>
      <w:bookmarkStart w:id="54" w:name="_Toc484707385"/>
      <w:bookmarkStart w:id="55" w:name="_Toc488416399"/>
      <w:r>
        <w:rPr>
          <w:rFonts w:asciiTheme="minorHAnsi" w:hAnsiTheme="minorHAnsi"/>
          <w:sz w:val="20"/>
        </w:rPr>
        <w:t>&lt;Precondición 4</w:t>
      </w:r>
      <w:r w:rsidRPr="00610812">
        <w:rPr>
          <w:rFonts w:asciiTheme="minorHAnsi" w:hAnsiTheme="minorHAnsi"/>
          <w:sz w:val="20"/>
        </w:rPr>
        <w:t xml:space="preserve">&gt; </w:t>
      </w:r>
      <w:r>
        <w:rPr>
          <w:rFonts w:asciiTheme="minorHAnsi" w:hAnsiTheme="minorHAnsi"/>
          <w:sz w:val="20"/>
        </w:rPr>
        <w:t xml:space="preserve"> Solicitantes</w:t>
      </w:r>
      <w:r w:rsidR="00942AEA">
        <w:rPr>
          <w:rFonts w:asciiTheme="minorHAnsi" w:hAnsiTheme="minorHAnsi"/>
          <w:sz w:val="20"/>
        </w:rPr>
        <w:t>/Clientes</w:t>
      </w:r>
      <w:r>
        <w:rPr>
          <w:rFonts w:asciiTheme="minorHAnsi" w:hAnsiTheme="minorHAnsi"/>
          <w:sz w:val="20"/>
        </w:rPr>
        <w:t xml:space="preserve"> previos.</w:t>
      </w:r>
      <w:bookmarkEnd w:id="54"/>
      <w:bookmarkEnd w:id="55"/>
    </w:p>
    <w:p w:rsidR="001D0AC5" w:rsidRDefault="001D0AC5" w:rsidP="001D0AC5">
      <w:pPr>
        <w:pStyle w:val="Prrafodelista"/>
        <w:spacing w:after="0" w:line="36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Para m</w:t>
      </w:r>
      <w:r w:rsidRPr="00610812">
        <w:rPr>
          <w:rFonts w:asciiTheme="minorHAnsi" w:hAnsiTheme="minorHAnsi"/>
        </w:rPr>
        <w:t xml:space="preserve">odificar, </w:t>
      </w:r>
      <w:r>
        <w:rPr>
          <w:rFonts w:asciiTheme="minorHAnsi" w:hAnsiTheme="minorHAnsi"/>
        </w:rPr>
        <w:t>consultar</w:t>
      </w:r>
      <w:r w:rsidRPr="00610812">
        <w:rPr>
          <w:rFonts w:asciiTheme="minorHAnsi" w:hAnsiTheme="minorHAnsi"/>
        </w:rPr>
        <w:t xml:space="preserve"> </w:t>
      </w:r>
      <w:r w:rsidRPr="00B93550">
        <w:rPr>
          <w:rFonts w:asciiTheme="minorHAnsi" w:hAnsiTheme="minorHAnsi" w:cstheme="minorHAnsi"/>
          <w:szCs w:val="20"/>
        </w:rPr>
        <w:t xml:space="preserve">y </w:t>
      </w:r>
      <w:r w:rsidR="007D5ABB" w:rsidRPr="00B93550">
        <w:rPr>
          <w:rFonts w:asciiTheme="minorHAnsi" w:hAnsiTheme="minorHAnsi" w:cstheme="minorHAnsi"/>
          <w:szCs w:val="20"/>
        </w:rPr>
        <w:t>cambiar estatus (Activar o Desactivar)</w:t>
      </w:r>
      <w:r w:rsidRPr="00610812">
        <w:rPr>
          <w:rFonts w:asciiTheme="minorHAnsi" w:hAnsiTheme="minorHAnsi"/>
        </w:rPr>
        <w:t xml:space="preserve"> </w:t>
      </w:r>
      <w:r w:rsidR="00942AEA">
        <w:rPr>
          <w:rFonts w:asciiTheme="minorHAnsi" w:hAnsiTheme="minorHAnsi"/>
        </w:rPr>
        <w:t>S</w:t>
      </w:r>
      <w:r>
        <w:rPr>
          <w:rFonts w:asciiTheme="minorHAnsi" w:hAnsiTheme="minorHAnsi"/>
        </w:rPr>
        <w:t>olicitantes</w:t>
      </w:r>
      <w:r w:rsidR="00942AEA">
        <w:rPr>
          <w:rFonts w:asciiTheme="minorHAnsi" w:hAnsiTheme="minorHAnsi"/>
        </w:rPr>
        <w:t>/</w:t>
      </w:r>
      <w:r w:rsidR="007D5ABB">
        <w:rPr>
          <w:rFonts w:asciiTheme="minorHAnsi" w:hAnsiTheme="minorHAnsi"/>
        </w:rPr>
        <w:t>Clientes</w:t>
      </w:r>
      <w:r w:rsidRPr="00610812">
        <w:rPr>
          <w:rFonts w:asciiTheme="minorHAnsi" w:hAnsiTheme="minorHAnsi"/>
        </w:rPr>
        <w:t>, se debe contar con al menos un registro creado previamente.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488416400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6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371934673"/>
      <w:bookmarkStart w:id="58" w:name="_Toc289774378"/>
      <w:bookmarkStart w:id="59" w:name="_Toc126991050"/>
      <w:bookmarkStart w:id="60" w:name="_Toc488416401"/>
      <w:r w:rsidRPr="00AD37DD">
        <w:rPr>
          <w:rFonts w:asciiTheme="minorHAnsi" w:hAnsiTheme="minorHAnsi" w:cstheme="minorHAnsi"/>
          <w:sz w:val="20"/>
        </w:rPr>
        <w:t>Flujo Básico</w:t>
      </w:r>
      <w:bookmarkEnd w:id="57"/>
      <w:bookmarkEnd w:id="58"/>
      <w:bookmarkEnd w:id="59"/>
      <w:bookmarkEnd w:id="6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:rsidTr="004A6395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24053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A639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A6395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D2A" w:rsidRPr="00571811" w:rsidRDefault="009A6D2A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5122A2" w:rsidP="005122A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 w:rsidR="005D7A64">
              <w:rPr>
                <w:rFonts w:asciiTheme="minorHAnsi" w:hAnsiTheme="minorHAnsi" w:cstheme="minorHAnsi"/>
                <w:szCs w:val="20"/>
              </w:rPr>
              <w:t>DGAJ</w:t>
            </w:r>
            <w:r w:rsidR="00C07E5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A6D2A" w:rsidP="002A2501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Selecciona la opción “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Administrar </w:t>
            </w:r>
            <w:r w:rsidR="00772055">
              <w:rPr>
                <w:rFonts w:asciiTheme="minorHAnsi" w:hAnsiTheme="minorHAnsi" w:cstheme="minorHAnsi"/>
                <w:bCs/>
                <w:szCs w:val="20"/>
              </w:rPr>
              <w:t>Solicitante</w:t>
            </w:r>
            <w:r w:rsidR="0006154B">
              <w:rPr>
                <w:rFonts w:asciiTheme="minorHAnsi" w:hAnsiTheme="minorHAnsi" w:cstheme="minorHAnsi"/>
                <w:bCs/>
                <w:szCs w:val="20"/>
              </w:rPr>
              <w:t>/</w:t>
            </w:r>
            <w:r w:rsidR="00114952">
              <w:rPr>
                <w:rFonts w:asciiTheme="minorHAnsi" w:hAnsiTheme="minorHAnsi" w:cstheme="minorHAnsi"/>
                <w:bCs/>
                <w:szCs w:val="20"/>
              </w:rPr>
              <w:t>Clientes</w:t>
            </w:r>
            <w:r w:rsidRPr="00F61803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CD349F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D" w:rsidRPr="00571811" w:rsidRDefault="00C07E5D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9A6D2A" w:rsidP="004A6395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61803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1C63BB" w:rsidRDefault="009A6D2A" w:rsidP="001C63BB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1C63BB">
              <w:rPr>
                <w:rFonts w:asciiTheme="minorHAnsi" w:hAnsiTheme="minorHAnsi" w:cstheme="minorHAnsi"/>
                <w:bCs/>
                <w:szCs w:val="20"/>
              </w:rPr>
              <w:t>Despliega una ventana con</w:t>
            </w:r>
            <w:r w:rsidR="004C2D0F" w:rsidRPr="001C63BB">
              <w:rPr>
                <w:rFonts w:asciiTheme="minorHAnsi" w:hAnsiTheme="minorHAnsi" w:cstheme="minorHAnsi"/>
                <w:bCs/>
                <w:szCs w:val="20"/>
              </w:rPr>
              <w:t xml:space="preserve"> los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E64843" w:rsidRPr="001C63BB"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BE424F" w:rsidRPr="001C63BB">
              <w:rPr>
                <w:rFonts w:asciiTheme="minorHAnsi" w:hAnsiTheme="minorHAnsi" w:cstheme="minorHAnsi"/>
                <w:bCs/>
                <w:szCs w:val="20"/>
              </w:rPr>
              <w:t>olicitantes</w:t>
            </w:r>
            <w:r w:rsidR="0006154B" w:rsidRPr="001C63BB">
              <w:rPr>
                <w:rFonts w:asciiTheme="minorHAnsi" w:hAnsiTheme="minorHAnsi" w:cstheme="minorHAnsi"/>
                <w:bCs/>
                <w:szCs w:val="20"/>
              </w:rPr>
              <w:t>/</w:t>
            </w:r>
            <w:r w:rsidR="00E64843" w:rsidRPr="001C63BB">
              <w:rPr>
                <w:rFonts w:asciiTheme="minorHAnsi" w:hAnsiTheme="minorHAnsi" w:cstheme="minorHAnsi"/>
                <w:bCs/>
                <w:szCs w:val="20"/>
              </w:rPr>
              <w:t xml:space="preserve">Clientes </w:t>
            </w:r>
            <w:r w:rsidR="004C2D0F" w:rsidRPr="001C63BB">
              <w:rPr>
                <w:rFonts w:asciiTheme="minorHAnsi" w:hAnsiTheme="minorHAnsi" w:cstheme="minorHAnsi"/>
                <w:bCs/>
                <w:szCs w:val="20"/>
              </w:rPr>
              <w:t>registrados en el sistema (consulta general)</w:t>
            </w:r>
            <w:r w:rsidR="000E40DC" w:rsidRPr="001C63BB">
              <w:rPr>
                <w:rFonts w:asciiTheme="minorHAnsi" w:hAnsiTheme="minorHAnsi" w:cstheme="minorHAnsi"/>
                <w:bCs/>
                <w:szCs w:val="20"/>
              </w:rPr>
              <w:t>, ordenados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035F6A" w:rsidRPr="001C63BB">
              <w:rPr>
                <w:rFonts w:asciiTheme="minorHAnsi" w:hAnsiTheme="minorHAnsi" w:cstheme="minorHAnsi"/>
                <w:bCs/>
                <w:szCs w:val="20"/>
              </w:rPr>
              <w:t xml:space="preserve">alfabéticamente </w:t>
            </w:r>
            <w:r w:rsidR="00CD349F" w:rsidRPr="001C63BB">
              <w:rPr>
                <w:rFonts w:asciiTheme="minorHAnsi" w:hAnsiTheme="minorHAnsi" w:cstheme="minorHAnsi"/>
                <w:bCs/>
                <w:szCs w:val="20"/>
              </w:rPr>
              <w:t xml:space="preserve">por nombre corto 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de manera </w:t>
            </w:r>
            <w:r w:rsidR="00EB22AD" w:rsidRPr="001C63BB">
              <w:rPr>
                <w:rFonts w:asciiTheme="minorHAnsi" w:hAnsiTheme="minorHAnsi" w:cstheme="minorHAnsi"/>
                <w:bCs/>
                <w:szCs w:val="20"/>
              </w:rPr>
              <w:t>des</w:t>
            </w:r>
            <w:r w:rsidR="00F4652D" w:rsidRPr="001C63BB">
              <w:rPr>
                <w:rFonts w:asciiTheme="minorHAnsi" w:hAnsiTheme="minorHAnsi" w:cstheme="minorHAnsi"/>
                <w:bCs/>
                <w:szCs w:val="20"/>
              </w:rPr>
              <w:t xml:space="preserve">cendente </w:t>
            </w:r>
            <w:r w:rsidR="00DB7437" w:rsidRPr="001C63BB">
              <w:rPr>
                <w:rFonts w:asciiTheme="minorHAnsi" w:hAnsiTheme="minorHAnsi" w:cstheme="minorHAnsi"/>
                <w:bCs/>
                <w:szCs w:val="20"/>
              </w:rPr>
              <w:t xml:space="preserve">de acuerdo a la siguiente estructura. </w:t>
            </w:r>
            <w:r w:rsidRPr="001C63BB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:rsidR="000E40DC" w:rsidRDefault="000E40DC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</w:t>
            </w:r>
          </w:p>
          <w:p w:rsidR="00BD619C" w:rsidRDefault="00BD619C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Régimen fiscal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CF7BB8" w:rsidRPr="00CF7BB8" w:rsidRDefault="00CF7BB8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Sector.</w:t>
            </w:r>
          </w:p>
          <w:p w:rsidR="00ED5C03" w:rsidRDefault="008B5A13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6E1D4D">
              <w:rPr>
                <w:rFonts w:asciiTheme="minorHAnsi" w:hAnsiTheme="minorHAnsi" w:cstheme="minorHAnsi"/>
                <w:szCs w:val="20"/>
              </w:rPr>
              <w:t xml:space="preserve"> (Dependencia o Empresa Privada)</w:t>
            </w:r>
            <w:r w:rsidR="00CD349F">
              <w:rPr>
                <w:rFonts w:asciiTheme="minorHAnsi" w:hAnsiTheme="minorHAnsi" w:cstheme="minorHAnsi"/>
                <w:szCs w:val="20"/>
              </w:rPr>
              <w:t>.</w:t>
            </w:r>
          </w:p>
          <w:p w:rsidR="00CD349F" w:rsidRPr="009A6D2A" w:rsidRDefault="00CD349F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ED5C03" w:rsidRDefault="008B5A13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 w:rsidR="00CD349F">
              <w:rPr>
                <w:rFonts w:asciiTheme="minorHAnsi" w:hAnsiTheme="minorHAnsi" w:cstheme="minorHAnsi"/>
                <w:szCs w:val="20"/>
              </w:rPr>
              <w:t>.</w:t>
            </w:r>
          </w:p>
          <w:p w:rsidR="00CF7BB8" w:rsidRPr="009A6D2A" w:rsidRDefault="00CF7BB8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solicitante (“Apellido Paterno” “Apellido Materno” “Nombre”)</w:t>
            </w:r>
            <w:r w:rsidR="00072698">
              <w:rPr>
                <w:rFonts w:asciiTheme="minorHAnsi" w:hAnsiTheme="minorHAnsi" w:cstheme="minorHAnsi"/>
                <w:szCs w:val="20"/>
              </w:rPr>
              <w:t>.</w:t>
            </w:r>
          </w:p>
          <w:p w:rsidR="00EB22AD" w:rsidRPr="001A085D" w:rsidRDefault="00EB22AD" w:rsidP="00EB22AD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EB22AD" w:rsidRPr="001A085D" w:rsidRDefault="00EB22AD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lastRenderedPageBreak/>
              <w:t>“Activo”,</w:t>
            </w:r>
          </w:p>
          <w:p w:rsidR="00EB22AD" w:rsidRPr="001A085D" w:rsidRDefault="00EB22AD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EB22AD" w:rsidRDefault="00EB22AD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 w:rsidR="00CD349F">
              <w:rPr>
                <w:rFonts w:asciiTheme="minorHAnsi" w:hAnsiTheme="minorHAnsi" w:cstheme="minorHAnsi"/>
              </w:rPr>
              <w:t>Nombre corto</w:t>
            </w:r>
            <w:r w:rsidRPr="001A085D">
              <w:rPr>
                <w:rFonts w:asciiTheme="minorHAnsi" w:hAnsiTheme="minorHAnsi" w:cstheme="minorHAnsi"/>
              </w:rPr>
              <w:t>” (</w:t>
            </w:r>
            <w:proofErr w:type="spellStart"/>
            <w:r w:rsidR="00CD349F">
              <w:rPr>
                <w:rFonts w:asciiTheme="minorHAnsi" w:hAnsiTheme="minorHAnsi" w:cstheme="minorHAnsi"/>
              </w:rPr>
              <w:t>Autoacompletable</w:t>
            </w:r>
            <w:proofErr w:type="spellEnd"/>
            <w:r w:rsidR="00703779">
              <w:rPr>
                <w:rFonts w:asciiTheme="minorHAnsi" w:hAnsiTheme="minorHAnsi" w:cstheme="minorHAnsi"/>
              </w:rPr>
              <w:t>),</w:t>
            </w:r>
          </w:p>
          <w:p w:rsidR="00CD349F" w:rsidRDefault="00CD349F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“Razón Social”</w:t>
            </w:r>
            <w:r w:rsidRPr="001A085D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</w:t>
            </w:r>
            <w:r w:rsidR="00703779">
              <w:rPr>
                <w:rFonts w:asciiTheme="minorHAnsi" w:hAnsiTheme="minorHAnsi" w:cstheme="minorHAnsi"/>
              </w:rPr>
              <w:t>,</w:t>
            </w:r>
          </w:p>
          <w:p w:rsidR="00931E05" w:rsidRDefault="00931E05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“Régimen Fiscal”</w:t>
            </w:r>
            <w:r w:rsidR="00CD349F">
              <w:rPr>
                <w:rFonts w:asciiTheme="minorHAnsi" w:hAnsiTheme="minorHAnsi" w:cstheme="minorHAnsi"/>
              </w:rPr>
              <w:t xml:space="preserve"> (L</w:t>
            </w:r>
            <w:r w:rsidR="00703779">
              <w:rPr>
                <w:rFonts w:asciiTheme="minorHAnsi" w:hAnsiTheme="minorHAnsi" w:cstheme="minorHAnsi"/>
              </w:rPr>
              <w:t>ista desplegable),</w:t>
            </w:r>
          </w:p>
          <w:p w:rsidR="00701967" w:rsidRPr="00701967" w:rsidRDefault="00931E05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“Sector”</w:t>
            </w:r>
            <w:r w:rsidR="00CD349F">
              <w:rPr>
                <w:rFonts w:asciiTheme="minorHAnsi" w:hAnsiTheme="minorHAnsi" w:cstheme="minorHAnsi"/>
              </w:rPr>
              <w:t xml:space="preserve"> (L</w:t>
            </w:r>
            <w:r w:rsidR="00F86FD4" w:rsidRPr="001A085D">
              <w:rPr>
                <w:rFonts w:asciiTheme="minorHAnsi" w:hAnsiTheme="minorHAnsi" w:cstheme="minorHAnsi"/>
              </w:rPr>
              <w:t>ista desplegable)</w:t>
            </w:r>
            <w:r w:rsidR="00703779">
              <w:rPr>
                <w:rFonts w:asciiTheme="minorHAnsi" w:hAnsiTheme="minorHAnsi" w:cstheme="minorHAnsi"/>
              </w:rPr>
              <w:t>,</w:t>
            </w:r>
          </w:p>
          <w:p w:rsidR="009A6D2A" w:rsidRPr="00F61803" w:rsidRDefault="00683C7E" w:rsidP="006D014A">
            <w:pPr>
              <w:pStyle w:val="ndice2"/>
            </w:pPr>
            <w:r w:rsidRPr="00683C7E" w:rsidDel="00683C7E">
              <w:t xml:space="preserve"> </w:t>
            </w:r>
            <w:r w:rsidR="009A6D2A" w:rsidRPr="00F61803">
              <w:t>Así como las opciones:</w:t>
            </w:r>
          </w:p>
          <w:p w:rsidR="00EB22AD" w:rsidRDefault="00EB22AD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“Crear </w:t>
            </w:r>
            <w:r>
              <w:rPr>
                <w:rFonts w:asciiTheme="minorHAnsi" w:hAnsiTheme="minorHAnsi" w:cstheme="minorHAnsi"/>
                <w:szCs w:val="20"/>
              </w:rPr>
              <w:t>solicitante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BC50A3"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</w:t>
            </w:r>
            <w:r w:rsidR="00703779">
              <w:rPr>
                <w:rFonts w:asciiTheme="minorHAnsi" w:hAnsiTheme="minorHAnsi" w:cstheme="minorHAnsi"/>
                <w:szCs w:val="20"/>
              </w:rPr>
              <w:t>,</w:t>
            </w:r>
          </w:p>
          <w:p w:rsidR="00BD619C" w:rsidRPr="00EB22AD" w:rsidRDefault="00BD619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“Validar</w:t>
            </w:r>
            <w:r w:rsidR="00DD530A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06154B">
              <w:rPr>
                <w:rFonts w:asciiTheme="minorHAnsi" w:hAnsiTheme="minorHAnsi" w:cstheme="minorHAnsi"/>
                <w:szCs w:val="20"/>
              </w:rPr>
              <w:t xml:space="preserve">Datos Generales del </w:t>
            </w:r>
            <w:r w:rsidR="00F639A8">
              <w:rPr>
                <w:rFonts w:asciiTheme="minorHAnsi" w:hAnsiTheme="minorHAnsi" w:cstheme="minorHAnsi"/>
                <w:szCs w:val="20"/>
              </w:rPr>
              <w:t>S</w:t>
            </w:r>
            <w:r w:rsidR="0006154B">
              <w:rPr>
                <w:rFonts w:asciiTheme="minorHAnsi" w:hAnsiTheme="minorHAnsi" w:cstheme="minorHAnsi"/>
                <w:szCs w:val="20"/>
              </w:rPr>
              <w:t>olicitante/</w:t>
            </w:r>
            <w:r w:rsidR="00BC50A3">
              <w:rPr>
                <w:rFonts w:asciiTheme="minorHAnsi" w:hAnsiTheme="minorHAnsi" w:cstheme="minorHAnsi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BC50A3">
              <w:rPr>
                <w:rFonts w:asciiTheme="minorHAnsi" w:hAnsiTheme="minorHAnsi" w:cstheme="minorHAnsi"/>
                <w:szCs w:val="20"/>
              </w:rPr>
              <w:t xml:space="preserve"> (por cada elemento de la consulta general),</w:t>
            </w:r>
          </w:p>
          <w:p w:rsidR="00EB22AD" w:rsidRPr="00EB22AD" w:rsidRDefault="00EB22AD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“Modificar </w:t>
            </w:r>
            <w:r w:rsidR="00F639A8">
              <w:rPr>
                <w:rFonts w:asciiTheme="minorHAnsi" w:hAnsiTheme="minorHAnsi" w:cstheme="minorHAnsi"/>
                <w:szCs w:val="20"/>
              </w:rPr>
              <w:t>S</w:t>
            </w:r>
            <w:r>
              <w:rPr>
                <w:rFonts w:asciiTheme="minorHAnsi" w:hAnsiTheme="minorHAnsi" w:cstheme="minorHAnsi"/>
                <w:szCs w:val="20"/>
              </w:rPr>
              <w:t>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BC50A3"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:rsidR="00EB22AD" w:rsidRPr="00EB22AD" w:rsidRDefault="00F639A8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“Activar o Desactivar S</w:t>
            </w:r>
            <w:r w:rsidR="00EB22AD">
              <w:rPr>
                <w:rFonts w:asciiTheme="minorHAnsi" w:hAnsiTheme="minorHAnsi" w:cstheme="minorHAnsi"/>
                <w:szCs w:val="20"/>
              </w:rPr>
              <w:t>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BC50A3">
              <w:rPr>
                <w:rFonts w:asciiTheme="minorHAnsi" w:hAnsiTheme="minorHAnsi" w:cstheme="minorHAnsi"/>
                <w:szCs w:val="20"/>
              </w:rPr>
              <w:t>Cliente</w:t>
            </w:r>
            <w:r w:rsidR="00EB22AD" w:rsidRPr="00EB22AD"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:rsidR="00EB22AD" w:rsidRDefault="00BC50A3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</w:t>
            </w:r>
            <w:r w:rsidR="00EB22AD" w:rsidRPr="00EB22AD">
              <w:rPr>
                <w:rFonts w:asciiTheme="minorHAnsi" w:hAnsiTheme="minorHAnsi" w:cstheme="minorHAnsi"/>
                <w:szCs w:val="20"/>
              </w:rPr>
              <w:t>” (por cada e</w:t>
            </w:r>
            <w:r w:rsidR="00703779">
              <w:rPr>
                <w:rFonts w:asciiTheme="minorHAnsi" w:hAnsiTheme="minorHAnsi" w:cstheme="minorHAnsi"/>
                <w:szCs w:val="20"/>
              </w:rPr>
              <w:t>lemento de la consulta general),</w:t>
            </w:r>
          </w:p>
          <w:p w:rsidR="00DC04FC" w:rsidRDefault="00DC04F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Contactos” (Por cada elemento de la consulta general),</w:t>
            </w:r>
          </w:p>
          <w:p w:rsidR="00BD619C" w:rsidRPr="00EB22AD" w:rsidRDefault="00BD619C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Instalaciones”</w:t>
            </w:r>
            <w:r w:rsidR="00072698">
              <w:rPr>
                <w:rFonts w:asciiTheme="minorHAnsi" w:hAnsiTheme="minorHAnsi" w:cstheme="minorHAnsi"/>
                <w:szCs w:val="20"/>
              </w:rPr>
              <w:t xml:space="preserve"> (</w:t>
            </w:r>
            <w:r w:rsidR="00BC50A3">
              <w:rPr>
                <w:rFonts w:asciiTheme="minorHAnsi" w:hAnsiTheme="minorHAnsi" w:cstheme="minorHAnsi"/>
                <w:szCs w:val="20"/>
              </w:rPr>
              <w:t>por cada elemento de la consulta general</w:t>
            </w:r>
            <w:r w:rsidR="00072698">
              <w:rPr>
                <w:rFonts w:asciiTheme="minorHAnsi" w:hAnsiTheme="minorHAnsi" w:cstheme="minorHAnsi"/>
                <w:szCs w:val="20"/>
              </w:rPr>
              <w:t>)</w:t>
            </w:r>
            <w:r w:rsidR="00703779">
              <w:rPr>
                <w:rFonts w:asciiTheme="minorHAnsi" w:hAnsiTheme="minorHAnsi" w:cstheme="minorHAnsi"/>
                <w:szCs w:val="20"/>
              </w:rPr>
              <w:t>,</w:t>
            </w:r>
          </w:p>
          <w:p w:rsidR="009A6D2A" w:rsidRPr="00BC50A3" w:rsidRDefault="00EB22AD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>“Buscar”.</w:t>
            </w:r>
          </w:p>
          <w:p w:rsidR="00BC50A3" w:rsidRPr="00DD530A" w:rsidRDefault="00BC50A3" w:rsidP="006731E7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026C0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Nota</w:t>
            </w:r>
            <w:r w:rsidR="00DD530A" w:rsidRPr="00026C00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: 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Las instala</w:t>
            </w:r>
            <w:r w:rsidR="0006154B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ciones solo aplicarán para los S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olicitantes</w:t>
            </w:r>
            <w:r w:rsidR="0006154B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/Clientes</w:t>
            </w:r>
            <w:r w:rsidR="00DD530A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con régimen fiscal “Persona Moral”</w:t>
            </w:r>
            <w:r w:rsidR="00383B51" w:rsidRPr="00026C00"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AD37DD" w:rsidRDefault="009A6D2A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F61803" w:rsidRDefault="0048156A" w:rsidP="00076C4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al </w:t>
            </w:r>
            <w:r w:rsidR="00B93550">
              <w:rPr>
                <w:rFonts w:asciiTheme="minorHAnsi" w:hAnsiTheme="minorHAnsi" w:cstheme="minorHAnsi"/>
                <w:bCs/>
                <w:szCs w:val="20"/>
              </w:rPr>
              <w:t xml:space="preserve">opción </w:t>
            </w:r>
            <w:r>
              <w:rPr>
                <w:rFonts w:asciiTheme="minorHAnsi" w:hAnsiTheme="minorHAnsi" w:cstheme="minorHAnsi"/>
                <w:bCs/>
                <w:szCs w:val="20"/>
              </w:rPr>
              <w:t>seleccionado, continua como sigue:</w:t>
            </w:r>
          </w:p>
          <w:p w:rsidR="00DB7437" w:rsidRDefault="00DB7437" w:rsidP="00EE24C8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442571" w:rsidRPr="00442571">
              <w:rPr>
                <w:rFonts w:asciiTheme="minorHAnsi" w:hAnsiTheme="minorHAnsi" w:cstheme="minorHAnsi"/>
                <w:szCs w:val="20"/>
              </w:rPr>
              <w:t>solicitante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DD530A">
              <w:rPr>
                <w:rFonts w:asciiTheme="minorHAnsi" w:hAnsiTheme="minorHAnsi" w:cstheme="minorHAnsi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 xml:space="preserve">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8627A3">
              <w:rPr>
                <w:rFonts w:asciiTheme="minorHAnsi" w:hAnsiTheme="minorHAnsi" w:cstheme="minorHAnsi"/>
                <w:b/>
              </w:rPr>
              <w:t>S</w:t>
            </w:r>
            <w:r w:rsidR="00442571" w:rsidRPr="00442571">
              <w:rPr>
                <w:rFonts w:asciiTheme="minorHAnsi" w:hAnsiTheme="minorHAnsi" w:cstheme="minorHAnsi"/>
                <w:b/>
              </w:rPr>
              <w:t>olicitante</w:t>
            </w:r>
            <w:r w:rsidR="0006154B">
              <w:rPr>
                <w:rFonts w:asciiTheme="minorHAnsi" w:hAnsiTheme="minorHAnsi" w:cstheme="minorHAnsi"/>
                <w:b/>
              </w:rPr>
              <w:t>/</w:t>
            </w:r>
            <w:r w:rsidR="00DD530A">
              <w:rPr>
                <w:rFonts w:asciiTheme="minorHAnsi" w:hAnsiTheme="minorHAnsi" w:cstheme="minorHAnsi"/>
                <w:b/>
              </w:rPr>
              <w:t>Cliente</w:t>
            </w:r>
            <w:r w:rsidR="00703779">
              <w:rPr>
                <w:rFonts w:asciiTheme="minorHAnsi" w:hAnsiTheme="minorHAnsi" w:cstheme="minorHAnsi"/>
                <w:szCs w:val="20"/>
              </w:rPr>
              <w:t>,</w:t>
            </w:r>
          </w:p>
          <w:p w:rsidR="001611D8" w:rsidRPr="00F61803" w:rsidRDefault="00DD530A" w:rsidP="00EE24C8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 selecciona la opción “</w:t>
            </w:r>
            <w:r w:rsidR="001611D8">
              <w:rPr>
                <w:rFonts w:asciiTheme="minorHAnsi" w:hAnsiTheme="minorHAnsi" w:cstheme="minorHAnsi"/>
                <w:szCs w:val="20"/>
              </w:rPr>
              <w:t>Validar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06154B">
              <w:rPr>
                <w:rFonts w:asciiTheme="minorHAnsi" w:hAnsiTheme="minorHAnsi" w:cstheme="minorHAnsi"/>
                <w:szCs w:val="20"/>
              </w:rPr>
              <w:t>Datos Generales Solicitante/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 de uno de los registros, continúa con el </w:t>
            </w:r>
            <w:r>
              <w:rPr>
                <w:rFonts w:asciiTheme="minorHAnsi" w:hAnsiTheme="minorHAnsi" w:cstheme="minorHAnsi"/>
                <w:b/>
                <w:szCs w:val="20"/>
              </w:rPr>
              <w:t>AO02</w:t>
            </w:r>
            <w:r w:rsidR="008627A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Validar </w:t>
            </w:r>
            <w:r w:rsidR="0006154B">
              <w:rPr>
                <w:rFonts w:asciiTheme="minorHAnsi" w:hAnsiTheme="minorHAnsi" w:cstheme="minorHAnsi"/>
                <w:b/>
                <w:szCs w:val="20"/>
              </w:rPr>
              <w:t>Datos Generales del Solicitante/</w:t>
            </w:r>
            <w:r w:rsidR="008627A3">
              <w:rPr>
                <w:rFonts w:asciiTheme="minorHAnsi" w:hAnsiTheme="minorHAnsi" w:cstheme="minorHAnsi"/>
                <w:b/>
                <w:szCs w:val="20"/>
              </w:rPr>
              <w:t>C</w:t>
            </w:r>
            <w:r>
              <w:rPr>
                <w:rFonts w:asciiTheme="minorHAnsi" w:hAnsiTheme="minorHAnsi" w:cstheme="minorHAnsi"/>
                <w:b/>
                <w:szCs w:val="20"/>
              </w:rPr>
              <w:t>liente</w:t>
            </w:r>
            <w:r w:rsidR="00703779"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DB7437" w:rsidRPr="00407163" w:rsidRDefault="00C42501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DB7437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DB7437" w:rsidRPr="00F61803">
              <w:rPr>
                <w:rFonts w:asciiTheme="minorHAnsi" w:hAnsiTheme="minorHAnsi" w:cstheme="minorHAnsi"/>
                <w:szCs w:val="20"/>
              </w:rPr>
              <w:t>“</w:t>
            </w:r>
            <w:r w:rsidR="00DB7437">
              <w:rPr>
                <w:rFonts w:asciiTheme="minorHAnsi" w:hAnsiTheme="minorHAnsi" w:cstheme="minorHAnsi"/>
                <w:szCs w:val="20"/>
              </w:rPr>
              <w:t xml:space="preserve">Modificar </w:t>
            </w:r>
            <w:r w:rsidR="0006154B">
              <w:rPr>
                <w:rFonts w:asciiTheme="minorHAnsi" w:hAnsiTheme="minorHAnsi" w:cstheme="minorHAnsi"/>
                <w:szCs w:val="20"/>
              </w:rPr>
              <w:t>S</w:t>
            </w:r>
            <w:r w:rsidR="00442571" w:rsidRPr="00442571">
              <w:rPr>
                <w:rFonts w:asciiTheme="minorHAnsi" w:hAnsiTheme="minorHAnsi" w:cstheme="minorHAnsi"/>
                <w:szCs w:val="20"/>
              </w:rPr>
              <w:t>olicitante</w:t>
            </w:r>
            <w:r w:rsidR="0006154B">
              <w:rPr>
                <w:rFonts w:asciiTheme="minorHAnsi" w:hAnsiTheme="minorHAnsi" w:cstheme="minorHAnsi"/>
                <w:szCs w:val="20"/>
              </w:rPr>
              <w:t>/</w:t>
            </w:r>
            <w:r w:rsidR="00DD530A">
              <w:rPr>
                <w:rFonts w:asciiTheme="minorHAnsi" w:hAnsiTheme="minorHAnsi" w:cstheme="minorHAnsi"/>
                <w:szCs w:val="20"/>
              </w:rPr>
              <w:t>Cliente</w:t>
            </w:r>
            <w:r w:rsidR="00DB7437">
              <w:rPr>
                <w:rFonts w:asciiTheme="minorHAnsi" w:hAnsiTheme="minorHAnsi" w:cstheme="minorHAnsi"/>
                <w:szCs w:val="20"/>
              </w:rPr>
              <w:t>”</w:t>
            </w:r>
            <w:r w:rsidR="00DD530A">
              <w:rPr>
                <w:rFonts w:asciiTheme="minorHAnsi" w:hAnsiTheme="minorHAnsi" w:cstheme="minorHAnsi"/>
                <w:szCs w:val="20"/>
              </w:rPr>
              <w:t xml:space="preserve"> de uno de los registros</w:t>
            </w:r>
            <w:r w:rsidR="00DB7437">
              <w:rPr>
                <w:rFonts w:asciiTheme="minorHAnsi" w:hAnsiTheme="minorHAnsi" w:cstheme="minorHAnsi"/>
                <w:szCs w:val="20"/>
              </w:rPr>
              <w:t xml:space="preserve">, continúa en el </w:t>
            </w:r>
            <w:r w:rsidR="00DD530A">
              <w:rPr>
                <w:rFonts w:asciiTheme="minorHAnsi" w:hAnsiTheme="minorHAnsi" w:cstheme="minorHAnsi"/>
                <w:b/>
              </w:rPr>
              <w:t>AO03</w:t>
            </w:r>
            <w:r w:rsidR="00DB7437" w:rsidRPr="00832EBE">
              <w:rPr>
                <w:rFonts w:asciiTheme="minorHAnsi" w:hAnsiTheme="minorHAnsi" w:cstheme="minorHAnsi"/>
                <w:b/>
              </w:rPr>
              <w:t xml:space="preserve"> </w:t>
            </w:r>
            <w:r w:rsidR="00DB7437">
              <w:rPr>
                <w:rFonts w:asciiTheme="minorHAnsi" w:hAnsiTheme="minorHAnsi" w:cstheme="minorHAnsi"/>
                <w:b/>
              </w:rPr>
              <w:t xml:space="preserve">Modificar </w:t>
            </w:r>
            <w:r w:rsidR="008627A3">
              <w:rPr>
                <w:rFonts w:asciiTheme="minorHAnsi" w:hAnsiTheme="minorHAnsi" w:cstheme="minorHAnsi"/>
                <w:b/>
              </w:rPr>
              <w:t>S</w:t>
            </w:r>
            <w:r w:rsidR="00442571" w:rsidRPr="00442571">
              <w:rPr>
                <w:rFonts w:asciiTheme="minorHAnsi" w:hAnsiTheme="minorHAnsi" w:cstheme="minorHAnsi"/>
                <w:b/>
              </w:rPr>
              <w:t>olicitante</w:t>
            </w:r>
            <w:r w:rsidR="0006154B">
              <w:rPr>
                <w:rFonts w:asciiTheme="minorHAnsi" w:hAnsiTheme="minorHAnsi" w:cstheme="minorHAnsi"/>
                <w:b/>
              </w:rPr>
              <w:t>/</w:t>
            </w:r>
            <w:r w:rsidR="00B93550">
              <w:rPr>
                <w:rFonts w:asciiTheme="minorHAnsi" w:hAnsiTheme="minorHAnsi" w:cstheme="minorHAnsi"/>
                <w:b/>
              </w:rPr>
              <w:t>Cliente</w:t>
            </w:r>
            <w:r w:rsidR="00703779">
              <w:rPr>
                <w:rFonts w:asciiTheme="minorHAnsi" w:hAnsiTheme="minorHAnsi" w:cstheme="minorHAnsi"/>
              </w:rPr>
              <w:t>,</w:t>
            </w:r>
          </w:p>
          <w:p w:rsidR="00407163" w:rsidRPr="00B400C6" w:rsidRDefault="00C42501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EB22AD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407163">
              <w:rPr>
                <w:rFonts w:asciiTheme="minorHAnsi" w:hAnsiTheme="minorHAnsi" w:cstheme="minorHAnsi"/>
              </w:rPr>
              <w:t>“Ver detalle”</w:t>
            </w:r>
            <w:r w:rsidR="00EB22AD">
              <w:rPr>
                <w:rFonts w:asciiTheme="minorHAnsi" w:hAnsiTheme="minorHAnsi" w:cstheme="minorHAnsi"/>
                <w:szCs w:val="20"/>
              </w:rPr>
              <w:t xml:space="preserve"> de uno de los </w:t>
            </w:r>
            <w:r w:rsidR="00DD530A">
              <w:rPr>
                <w:rFonts w:asciiTheme="minorHAnsi" w:hAnsiTheme="minorHAnsi" w:cstheme="minorHAnsi"/>
                <w:szCs w:val="20"/>
              </w:rPr>
              <w:t>registros</w:t>
            </w:r>
            <w:r w:rsidR="00407163">
              <w:rPr>
                <w:rFonts w:asciiTheme="minorHAnsi" w:hAnsiTheme="minorHAnsi" w:cstheme="minorHAnsi"/>
              </w:rPr>
              <w:t xml:space="preserve">, continúa con el flujo </w:t>
            </w:r>
            <w:r w:rsidR="00407163" w:rsidRPr="00407163">
              <w:rPr>
                <w:rFonts w:asciiTheme="minorHAnsi" w:hAnsiTheme="minorHAnsi" w:cstheme="minorHAnsi"/>
                <w:b/>
              </w:rPr>
              <w:t>AO</w:t>
            </w:r>
            <w:r w:rsidR="00407163">
              <w:rPr>
                <w:rFonts w:asciiTheme="minorHAnsi" w:hAnsiTheme="minorHAnsi" w:cstheme="minorHAnsi"/>
                <w:b/>
              </w:rPr>
              <w:t>0</w:t>
            </w:r>
            <w:r w:rsidR="00DD530A">
              <w:rPr>
                <w:rFonts w:asciiTheme="minorHAnsi" w:hAnsiTheme="minorHAnsi" w:cstheme="minorHAnsi"/>
                <w:b/>
              </w:rPr>
              <w:t>4</w:t>
            </w:r>
            <w:r w:rsidR="00407163">
              <w:rPr>
                <w:rFonts w:asciiTheme="minorHAnsi" w:hAnsiTheme="minorHAnsi" w:cstheme="minorHAnsi"/>
                <w:b/>
              </w:rPr>
              <w:t xml:space="preserve"> </w:t>
            </w:r>
            <w:r w:rsidR="00EB22AD">
              <w:rPr>
                <w:rFonts w:asciiTheme="minorHAnsi" w:hAnsiTheme="minorHAnsi" w:cstheme="minorHAnsi"/>
                <w:b/>
              </w:rPr>
              <w:t>Ver d</w:t>
            </w:r>
            <w:r w:rsidR="00407163">
              <w:rPr>
                <w:rFonts w:asciiTheme="minorHAnsi" w:hAnsiTheme="minorHAnsi" w:cstheme="minorHAnsi"/>
                <w:b/>
              </w:rPr>
              <w:t>etalle</w:t>
            </w:r>
            <w:r w:rsidR="00703779">
              <w:rPr>
                <w:rFonts w:asciiTheme="minorHAnsi" w:hAnsiTheme="minorHAnsi" w:cstheme="minorHAnsi"/>
                <w:b/>
              </w:rPr>
              <w:t>,</w:t>
            </w:r>
          </w:p>
          <w:p w:rsidR="00C42501" w:rsidRPr="00194D7B" w:rsidRDefault="00C42501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esa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los 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registros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="00DD530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8627A3">
              <w:rPr>
                <w:rFonts w:asciiTheme="minorHAnsi" w:hAnsiTheme="minorHAnsi" w:cstheme="minorHAnsi"/>
                <w:b/>
              </w:rPr>
              <w:t>S</w:t>
            </w:r>
            <w:r w:rsidR="00442571" w:rsidRPr="00442571">
              <w:rPr>
                <w:rFonts w:asciiTheme="minorHAnsi" w:hAnsiTheme="minorHAnsi" w:cstheme="minorHAnsi"/>
                <w:b/>
              </w:rPr>
              <w:t>olicitante</w:t>
            </w:r>
            <w:r w:rsidR="0006154B">
              <w:rPr>
                <w:rFonts w:asciiTheme="minorHAnsi" w:hAnsiTheme="minorHAnsi" w:cstheme="minorHAnsi"/>
                <w:b/>
              </w:rPr>
              <w:t>/</w:t>
            </w:r>
            <w:r w:rsidR="00B93550">
              <w:rPr>
                <w:rFonts w:asciiTheme="minorHAnsi" w:hAnsiTheme="minorHAnsi" w:cstheme="minorHAnsi"/>
                <w:b/>
              </w:rPr>
              <w:t>Cliente</w:t>
            </w:r>
            <w:r w:rsidR="0070377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,</w:t>
            </w:r>
          </w:p>
          <w:p w:rsidR="00194D7B" w:rsidRPr="001A085D" w:rsidRDefault="00194D7B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“Ver instalaciones” de uno de los registros, continua con el flujo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AO06</w:t>
            </w:r>
            <w:r w:rsidR="008627A3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Ver I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nstalaciones</w:t>
            </w:r>
            <w:r w:rsidR="0070377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,</w:t>
            </w:r>
          </w:p>
          <w:p w:rsidR="00C42501" w:rsidRPr="00F4316B" w:rsidRDefault="00EB42B9" w:rsidP="00EE24C8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o </w:t>
            </w:r>
            <w:r w:rsidR="00DD53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más filtros,</w:t>
            </w:r>
            <w:r w:rsidR="00C42501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6F2F01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AO07</w:t>
            </w:r>
            <w:r w:rsidR="00C42501"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 w:rsidR="00C42501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F4316B" w:rsidRPr="00F4316B" w:rsidRDefault="00F4316B" w:rsidP="00F4316B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Selecciona la opción “Ver contactos” de uno de los registros, continua con el flujo </w:t>
            </w:r>
            <w:r w:rsidRPr="00B400C6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  <w:b/>
              </w:rPr>
              <w:t>O08 Ver Contactos,</w:t>
            </w:r>
          </w:p>
          <w:p w:rsidR="00C07E5D" w:rsidRPr="00C07E5D" w:rsidRDefault="00C07E5D" w:rsidP="006731E7">
            <w:pPr>
              <w:pStyle w:val="Prrafodelista"/>
              <w:keepLines/>
              <w:spacing w:after="0"/>
              <w:ind w:left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 w:rsidR="004C44A0">
              <w:rPr>
                <w:rFonts w:asciiTheme="minorHAnsi" w:hAnsiTheme="minorHAnsi" w:cstheme="minorHAnsi"/>
                <w:bCs/>
                <w:szCs w:val="20"/>
              </w:rPr>
              <w:t>S</w:t>
            </w:r>
            <w:r>
              <w:rPr>
                <w:rFonts w:asciiTheme="minorHAnsi" w:hAnsiTheme="minorHAnsi" w:cstheme="minorHAnsi"/>
                <w:bCs/>
                <w:szCs w:val="20"/>
              </w:rPr>
              <w:t>olicitante</w:t>
            </w:r>
            <w:r w:rsidR="004C44A0">
              <w:rPr>
                <w:rFonts w:asciiTheme="minorHAnsi" w:hAnsiTheme="minorHAnsi" w:cstheme="minorHAnsi"/>
                <w:bCs/>
                <w:szCs w:val="20"/>
              </w:rPr>
              <w:t>/</w:t>
            </w:r>
            <w:r w:rsidR="00B93550">
              <w:rPr>
                <w:rFonts w:asciiTheme="minorHAnsi" w:hAnsiTheme="minorHAnsi" w:cstheme="minorHAnsi"/>
                <w:bCs/>
                <w:szCs w:val="20"/>
              </w:rPr>
              <w:t xml:space="preserve">Cliente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 w:rsidR="00B93550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9A6D2A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Default="009A6D2A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Default="0048156A" w:rsidP="00076C4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D2A" w:rsidRP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el usuario cierra sesión en cualquier paso del flujo básico o alterno, continua con el flujo 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AG</w:t>
            </w:r>
            <w:r w:rsidR="00DB7B91">
              <w:rPr>
                <w:rFonts w:asciiTheme="minorHAnsi" w:hAnsiTheme="minorHAnsi" w:cstheme="minorHAnsi"/>
                <w:b/>
                <w:bCs/>
                <w:szCs w:val="20"/>
              </w:rPr>
              <w:t>0</w:t>
            </w:r>
            <w:r w:rsidRPr="00DB7437">
              <w:rPr>
                <w:rFonts w:asciiTheme="minorHAnsi" w:hAnsiTheme="minorHAnsi" w:cstheme="minorHAnsi"/>
                <w:b/>
                <w:bCs/>
                <w:szCs w:val="20"/>
              </w:rPr>
              <w:t>2 Cerrar sesión.</w:t>
            </w:r>
          </w:p>
        </w:tc>
      </w:tr>
      <w:tr w:rsidR="00DB7437" w:rsidRPr="00AD37DD" w:rsidTr="004A6395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EE24C8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437" w:rsidRDefault="00DB7437" w:rsidP="004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371934674"/>
      <w:bookmarkStart w:id="62" w:name="_Toc228339743"/>
      <w:bookmarkStart w:id="63" w:name="_Toc488416402"/>
      <w:r w:rsidRPr="00AD37DD">
        <w:rPr>
          <w:rFonts w:asciiTheme="minorHAnsi" w:hAnsiTheme="minorHAnsi" w:cstheme="minorHAnsi"/>
          <w:sz w:val="20"/>
        </w:rPr>
        <w:t>Flujos Alternos</w:t>
      </w:r>
      <w:bookmarkEnd w:id="61"/>
      <w:bookmarkEnd w:id="62"/>
      <w:bookmarkEnd w:id="63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4" w:name="_Toc52616587"/>
      <w:bookmarkStart w:id="65" w:name="_Toc182735731"/>
      <w:bookmarkStart w:id="66" w:name="_Toc228339744"/>
      <w:bookmarkStart w:id="67" w:name="_Toc461701838"/>
      <w:bookmarkStart w:id="68" w:name="_Toc488416403"/>
      <w:r w:rsidRPr="00AD37DD">
        <w:rPr>
          <w:rFonts w:asciiTheme="minorHAnsi" w:hAnsiTheme="minorHAnsi" w:cstheme="minorHAnsi"/>
          <w:sz w:val="20"/>
        </w:rPr>
        <w:t>Opcionales</w:t>
      </w:r>
      <w:bookmarkEnd w:id="64"/>
      <w:bookmarkEnd w:id="65"/>
      <w:bookmarkEnd w:id="66"/>
      <w:bookmarkEnd w:id="67"/>
      <w:bookmarkEnd w:id="68"/>
    </w:p>
    <w:p w:rsidR="00455180" w:rsidRPr="006A5C61" w:rsidRDefault="00455180" w:rsidP="00A61E99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69" w:name="_Toc461701839"/>
      <w:bookmarkStart w:id="70" w:name="_Toc488416404"/>
      <w:r w:rsidRPr="00A61E99">
        <w:rPr>
          <w:rFonts w:asciiTheme="minorHAnsi" w:hAnsiTheme="minorHAnsi" w:cstheme="minorHAnsi"/>
          <w:sz w:val="20"/>
        </w:rPr>
        <w:t xml:space="preserve">AO01 </w:t>
      </w:r>
      <w:r w:rsidR="00A61E99" w:rsidRPr="00A61E99">
        <w:rPr>
          <w:rFonts w:asciiTheme="minorHAnsi" w:hAnsiTheme="minorHAnsi" w:cstheme="minorHAnsi"/>
          <w:sz w:val="20"/>
        </w:rPr>
        <w:t xml:space="preserve">Crear </w:t>
      </w:r>
      <w:r w:rsidR="004C44A0">
        <w:rPr>
          <w:rFonts w:asciiTheme="minorHAnsi" w:hAnsiTheme="minorHAnsi" w:cstheme="minorHAnsi"/>
          <w:sz w:val="20"/>
        </w:rPr>
        <w:t>S</w:t>
      </w:r>
      <w:r w:rsidR="00772055">
        <w:rPr>
          <w:rFonts w:asciiTheme="minorHAnsi" w:hAnsiTheme="minorHAnsi" w:cstheme="minorHAnsi"/>
          <w:sz w:val="20"/>
        </w:rPr>
        <w:t>olicitante</w:t>
      </w:r>
      <w:r w:rsidR="004C44A0">
        <w:rPr>
          <w:rFonts w:asciiTheme="minorHAnsi" w:hAnsiTheme="minorHAnsi" w:cstheme="minorHAnsi"/>
          <w:sz w:val="20"/>
        </w:rPr>
        <w:t>/Cliente</w:t>
      </w:r>
      <w:r w:rsidRPr="00A61E99">
        <w:rPr>
          <w:rFonts w:asciiTheme="minorHAnsi" w:hAnsiTheme="minorHAnsi" w:cstheme="minorHAnsi"/>
          <w:sz w:val="20"/>
        </w:rPr>
        <w:t>.</w:t>
      </w:r>
      <w:bookmarkEnd w:id="69"/>
      <w:bookmarkEnd w:id="7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455180" w:rsidRPr="00AD37DD" w:rsidTr="00E97424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275A7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B7B91">
              <w:rPr>
                <w:rFonts w:asciiTheme="minorHAnsi" w:hAnsiTheme="minorHAnsi" w:cstheme="minorHAnsi"/>
                <w:szCs w:val="20"/>
              </w:rPr>
              <w:t>los</w:t>
            </w:r>
            <w:r w:rsidR="001611D8">
              <w:rPr>
                <w:rFonts w:asciiTheme="minorHAnsi" w:hAnsiTheme="minorHAnsi" w:cstheme="minorHAnsi"/>
                <w:szCs w:val="20"/>
              </w:rPr>
              <w:t xml:space="preserve"> campos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BB6600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</w:t>
            </w:r>
          </w:p>
          <w:p w:rsidR="00C35F9D" w:rsidRPr="009A6D2A" w:rsidRDefault="00C35F9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</w:p>
          <w:p w:rsidR="00C35F9D" w:rsidRPr="00C35F9D" w:rsidRDefault="00C35F9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</w:t>
            </w:r>
          </w:p>
          <w:p w:rsidR="00CD4643" w:rsidRPr="009A6D2A" w:rsidRDefault="00CD464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9056FD">
              <w:rPr>
                <w:rFonts w:asciiTheme="minorHAnsi" w:hAnsiTheme="minorHAnsi" w:cstheme="minorHAnsi"/>
                <w:szCs w:val="20"/>
              </w:rPr>
              <w:t xml:space="preserve"> (Dependencia o Empresa privada)</w:t>
            </w:r>
          </w:p>
          <w:p w:rsidR="002C4D6E" w:rsidRDefault="00BB6600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  <w:p w:rsidR="002C4D6E" w:rsidRDefault="00CD4643" w:rsidP="002C4D6E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2C4D6E">
              <w:rPr>
                <w:rFonts w:asciiTheme="minorHAnsi" w:hAnsiTheme="minorHAnsi" w:cstheme="minorHAnsi"/>
                <w:szCs w:val="20"/>
              </w:rPr>
              <w:t>RFC</w:t>
            </w:r>
          </w:p>
          <w:p w:rsidR="00CD4643" w:rsidRPr="002C4D6E" w:rsidRDefault="002C4D6E" w:rsidP="002C4D6E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BB6600" w:rsidRPr="002C4D6E">
              <w:rPr>
                <w:rFonts w:asciiTheme="minorHAnsi" w:hAnsiTheme="minorHAnsi" w:cstheme="minorHAnsi"/>
                <w:szCs w:val="20"/>
              </w:rPr>
              <w:t>atos del solicitante</w:t>
            </w:r>
          </w:p>
          <w:p w:rsidR="00035F6A" w:rsidRDefault="00035F6A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  <w:p w:rsidR="00035F6A" w:rsidRPr="009A6D2A" w:rsidRDefault="00035F6A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  <w:p w:rsidR="005514C1" w:rsidRPr="005514C1" w:rsidRDefault="005514C1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8C2EDC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  <w:p w:rsidR="00F33A7D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  <w:p w:rsidR="00703779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  <w:p w:rsidR="00703779" w:rsidRDefault="00F33A7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</w:t>
            </w:r>
            <w:r w:rsidR="00703779">
              <w:rPr>
                <w:rFonts w:asciiTheme="minorHAnsi" w:hAnsiTheme="minorHAnsi" w:cstheme="minorHAnsi"/>
                <w:szCs w:val="20"/>
              </w:rPr>
              <w:t>eléfono F</w:t>
            </w:r>
            <w:r>
              <w:rPr>
                <w:rFonts w:asciiTheme="minorHAnsi" w:hAnsiTheme="minorHAnsi" w:cstheme="minorHAnsi"/>
                <w:szCs w:val="20"/>
              </w:rPr>
              <w:t>ijo</w:t>
            </w:r>
            <w:r w:rsidR="00703779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  <w:p w:rsidR="00F33A7D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  <w:p w:rsidR="00F33A7D" w:rsidRPr="00F33A7D" w:rsidRDefault="00F33A7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  <w:p w:rsidR="00703779" w:rsidRDefault="00F33A7D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</w:t>
            </w:r>
            <w:r w:rsidR="00703779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  <w:p w:rsidR="00F33A7D" w:rsidRDefault="007037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Móvil </w:t>
            </w:r>
            <w:r w:rsidR="006124E1">
              <w:rPr>
                <w:rFonts w:asciiTheme="minorHAnsi" w:hAnsiTheme="minorHAnsi" w:cstheme="minorHAnsi"/>
                <w:szCs w:val="20"/>
              </w:rPr>
              <w:t>2</w:t>
            </w:r>
          </w:p>
          <w:p w:rsidR="00B21D6B" w:rsidRDefault="00B21D6B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Domicilio fiscal</w:t>
            </w:r>
            <w:r w:rsidR="00C71E63">
              <w:rPr>
                <w:rFonts w:asciiTheme="minorHAnsi" w:hAnsiTheme="minorHAnsi" w:cstheme="minorHAnsi"/>
                <w:szCs w:val="20"/>
              </w:rPr>
              <w:t>.</w:t>
            </w:r>
          </w:p>
          <w:p w:rsidR="00B21D6B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C</w:t>
            </w:r>
            <w:r w:rsidR="00B21D6B">
              <w:rPr>
                <w:rFonts w:asciiTheme="minorHAnsi" w:hAnsiTheme="minorHAnsi" w:cstheme="minorHAnsi"/>
                <w:szCs w:val="20"/>
              </w:rPr>
              <w:t>ódigo Postal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Colonia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</w:p>
          <w:p w:rsidR="00B21D6B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</w:p>
          <w:p w:rsidR="00CD4643" w:rsidRDefault="00B21D6B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Interior</w:t>
            </w:r>
          </w:p>
          <w:p w:rsidR="003570A6" w:rsidRPr="00B21D6B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3570A6">
              <w:rPr>
                <w:rFonts w:asciiTheme="minorHAnsi" w:hAnsiTheme="minorHAnsi" w:cstheme="minorHAnsi"/>
                <w:szCs w:val="20"/>
              </w:rPr>
              <w:t>ocumento</w:t>
            </w:r>
            <w:r>
              <w:rPr>
                <w:rFonts w:asciiTheme="minorHAnsi" w:hAnsiTheme="minorHAnsi" w:cstheme="minorHAnsi"/>
                <w:szCs w:val="20"/>
              </w:rPr>
              <w:t>s</w:t>
            </w:r>
            <w:r w:rsidR="003570A6">
              <w:rPr>
                <w:rFonts w:asciiTheme="minorHAnsi" w:hAnsiTheme="minorHAnsi" w:cstheme="minorHAnsi"/>
                <w:szCs w:val="20"/>
              </w:rPr>
              <w:t xml:space="preserve"> soporte.</w:t>
            </w:r>
          </w:p>
          <w:p w:rsidR="00A61E99" w:rsidRPr="007275A7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A61E99" w:rsidRPr="007275A7" w:rsidRDefault="000407F9" w:rsidP="00EE24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61E99"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A61E99" w:rsidRPr="007275A7" w:rsidRDefault="00A61E99" w:rsidP="00EE24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076C4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CD4643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="00076C43">
              <w:rPr>
                <w:rFonts w:asciiTheme="minorHAnsi" w:hAnsiTheme="minorHAnsi" w:cstheme="minorHAnsi"/>
                <w:szCs w:val="20"/>
              </w:rPr>
              <w:t>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Default="00A61E99" w:rsidP="0076543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BB6600" w:rsidRPr="00BB6600" w:rsidRDefault="00BB6600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Datos generales</w:t>
            </w:r>
          </w:p>
          <w:p w:rsidR="008943F5" w:rsidRDefault="008943F5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el Régimen Fiscal</w:t>
            </w:r>
            <w:r w:rsidR="00E97424">
              <w:rPr>
                <w:rFonts w:asciiTheme="minorHAnsi" w:hAnsiTheme="minorHAnsi" w:cstheme="minorHAnsi"/>
                <w:bCs/>
                <w:szCs w:val="20"/>
              </w:rPr>
              <w:t xml:space="preserve"> (Lista desplegable)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:rsidR="008943F5" w:rsidRPr="008943F5" w:rsidRDefault="008943F5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el Sector</w:t>
            </w:r>
            <w:r w:rsidR="00E97424">
              <w:rPr>
                <w:rFonts w:asciiTheme="minorHAnsi" w:hAnsiTheme="minorHAnsi" w:cstheme="minorHAnsi"/>
                <w:bCs/>
                <w:szCs w:val="20"/>
              </w:rPr>
              <w:t xml:space="preserve"> (Lista desplegable)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  <w:p w:rsidR="00B21D6B" w:rsidRPr="008943F5" w:rsidRDefault="00A61E9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D4643">
              <w:rPr>
                <w:rFonts w:asciiTheme="minorHAnsi" w:hAnsiTheme="minorHAnsi" w:cstheme="minorHAnsi"/>
                <w:szCs w:val="20"/>
              </w:rPr>
              <w:t xml:space="preserve">Captura </w:t>
            </w:r>
            <w:r w:rsidR="00CD4643" w:rsidRPr="00CD4643">
              <w:rPr>
                <w:rFonts w:asciiTheme="minorHAnsi" w:hAnsiTheme="minorHAnsi" w:cstheme="minorHAnsi"/>
                <w:szCs w:val="20"/>
              </w:rPr>
              <w:t xml:space="preserve">el Razón social, </w:t>
            </w:r>
          </w:p>
          <w:p w:rsidR="00BB6600" w:rsidRDefault="00BB6600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Captura el Nombre Corto,</w:t>
            </w:r>
          </w:p>
          <w:p w:rsidR="00EB7910" w:rsidRPr="00EB7910" w:rsidRDefault="00E35C0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RFC</w:t>
            </w:r>
          </w:p>
          <w:p w:rsidR="00BB6600" w:rsidRPr="00EB7910" w:rsidRDefault="00BB6600" w:rsidP="00076C43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B7910"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38A3" w:rsidRPr="003538A3" w:rsidRDefault="003538A3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Paterno,</w:t>
            </w:r>
          </w:p>
          <w:p w:rsidR="003538A3" w:rsidRPr="00B21D6B" w:rsidRDefault="003538A3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Materno,</w:t>
            </w:r>
          </w:p>
          <w:p w:rsidR="00F33A7D" w:rsidRPr="00F33A7D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Nombre</w:t>
            </w:r>
            <w:r w:rsidRPr="00CD4643">
              <w:rPr>
                <w:rFonts w:asciiTheme="minorHAnsi" w:hAnsiTheme="minorHAnsi" w:cstheme="minorHAnsi"/>
                <w:szCs w:val="20"/>
              </w:rPr>
              <w:t>,</w:t>
            </w:r>
          </w:p>
          <w:p w:rsidR="00B21D6B" w:rsidRPr="00056B94" w:rsidRDefault="00B21D6B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</w:t>
            </w:r>
            <w:r w:rsidR="00CD4643">
              <w:rPr>
                <w:rFonts w:asciiTheme="minorHAnsi" w:hAnsiTheme="minorHAnsi" w:cstheme="minorHAnsi"/>
                <w:szCs w:val="20"/>
              </w:rPr>
              <w:t>ap</w:t>
            </w:r>
            <w:r>
              <w:rPr>
                <w:rFonts w:asciiTheme="minorHAnsi" w:hAnsiTheme="minorHAnsi" w:cstheme="minorHAnsi"/>
                <w:szCs w:val="20"/>
              </w:rPr>
              <w:t xml:space="preserve">tura el Cargo, </w:t>
            </w:r>
          </w:p>
          <w:p w:rsidR="00056B94" w:rsidRPr="008F4F69" w:rsidRDefault="00056B9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correo</w:t>
            </w:r>
            <w:r w:rsidR="008F4F69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8F4F69" w:rsidRPr="00F33A7D" w:rsidRDefault="008F4F6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correo 2,</w:t>
            </w:r>
          </w:p>
          <w:p w:rsidR="00F33A7D" w:rsidRPr="008F4F69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Fijo</w:t>
            </w:r>
            <w:r w:rsidR="00D6390D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8F4F69" w:rsidRPr="008F4F69" w:rsidRDefault="008F4F6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Fijo</w:t>
            </w:r>
            <w:r w:rsidR="00D6390D">
              <w:rPr>
                <w:rFonts w:asciiTheme="minorHAnsi" w:hAnsiTheme="minorHAnsi" w:cstheme="minorHAnsi"/>
                <w:szCs w:val="20"/>
              </w:rPr>
              <w:t xml:space="preserve"> 2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33A7D" w:rsidRPr="00F33A7D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Extensión.</w:t>
            </w:r>
          </w:p>
          <w:p w:rsidR="00F33A7D" w:rsidRPr="008F4F69" w:rsidRDefault="00F33A7D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Móvil</w:t>
            </w:r>
            <w:r w:rsidR="006D1CE2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8F4F69" w:rsidRPr="008F4F69" w:rsidRDefault="008F4F69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Teléfono Móvil 2.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Registra Domicilio Fiscal.</w:t>
            </w:r>
          </w:p>
          <w:p w:rsidR="00E97424" w:rsidRPr="00856F79" w:rsidRDefault="00E97424" w:rsidP="00EE24C8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el Código Postal, conforme al CU</w:t>
            </w:r>
            <w:r>
              <w:t xml:space="preserve"> 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>2016 - Obtener Asentamientos</w:t>
            </w:r>
            <w:r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la Entidad Federativa, conforme al </w:t>
            </w:r>
            <w:r w:rsidRPr="001D6543">
              <w:rPr>
                <w:rFonts w:asciiTheme="minorHAnsi" w:hAnsiTheme="minorHAnsi" w:cstheme="minorHAnsi"/>
                <w:szCs w:val="20"/>
              </w:rPr>
              <w:t>CU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2014 - 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>Obtener Entidades Federativas MCS</w:t>
            </w:r>
            <w:r>
              <w:rPr>
                <w:rFonts w:asciiTheme="minorHAnsi" w:hAnsiTheme="minorHAnsi" w:cstheme="minorHAnsi"/>
                <w:b/>
                <w:szCs w:val="20"/>
              </w:rPr>
              <w:t>,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  <w:p w:rsidR="00E97424" w:rsidRPr="00B21D6B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Selecciona el Municipio,</w:t>
            </w:r>
            <w:r w:rsidRPr="00FC4FE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conforme al CU 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2015 - </w:t>
            </w:r>
            <w:r w:rsidRPr="001D6543">
              <w:rPr>
                <w:rFonts w:asciiTheme="minorHAnsi" w:hAnsiTheme="minorHAnsi" w:cstheme="minorHAnsi"/>
                <w:b/>
                <w:szCs w:val="20"/>
              </w:rPr>
              <w:t>Obtener Municipios</w:t>
            </w:r>
            <w:r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nombre de Colonia,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nombre de Calle, </w:t>
            </w:r>
          </w:p>
          <w:p w:rsidR="00E97424" w:rsidRPr="00856F79" w:rsidRDefault="00E97424" w:rsidP="00EE24C8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No. Interior,</w:t>
            </w:r>
          </w:p>
          <w:p w:rsidR="00EB7910" w:rsidRPr="00EB7910" w:rsidRDefault="00E97424" w:rsidP="00EB7910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No. Exterior</w:t>
            </w:r>
          </w:p>
          <w:p w:rsidR="003570A6" w:rsidRPr="003570A6" w:rsidRDefault="003570A6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documento soporte.</w:t>
            </w:r>
            <w:r w:rsidR="008E4ECC">
              <w:rPr>
                <w:rFonts w:asciiTheme="minorHAnsi" w:hAnsiTheme="minorHAnsi" w:cstheme="minorHAnsi"/>
                <w:bCs/>
                <w:szCs w:val="20"/>
              </w:rPr>
              <w:t xml:space="preserve"> (Con la opción de agregar uno o más documentos</w:t>
            </w:r>
            <w:r w:rsidR="00D40C59">
              <w:rPr>
                <w:rFonts w:asciiTheme="minorHAnsi" w:hAnsiTheme="minorHAnsi" w:cstheme="minorHAnsi"/>
                <w:bCs/>
                <w:szCs w:val="20"/>
              </w:rPr>
              <w:t>, ver caso de uso “</w:t>
            </w:r>
            <w:r w:rsidR="00D40C59" w:rsidRPr="00D40C59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="00076C43">
              <w:rPr>
                <w:rFonts w:asciiTheme="minorHAnsi" w:hAnsiTheme="minorHAnsi" w:cstheme="minorHAnsi"/>
                <w:b/>
                <w:bCs/>
                <w:szCs w:val="20"/>
              </w:rPr>
              <w:t xml:space="preserve">012 - </w:t>
            </w:r>
            <w:r w:rsidR="00D40C59" w:rsidRPr="00D40C59">
              <w:rPr>
                <w:rFonts w:asciiTheme="minorHAnsi" w:hAnsiTheme="minorHAnsi" w:cstheme="minorHAnsi"/>
                <w:b/>
                <w:bCs/>
                <w:szCs w:val="20"/>
              </w:rPr>
              <w:t>Administrar Tipo Documentos</w:t>
            </w:r>
            <w:r w:rsidR="00D40C59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8E4ECC">
              <w:rPr>
                <w:rFonts w:asciiTheme="minorHAnsi" w:hAnsiTheme="minorHAnsi" w:cstheme="minorHAnsi"/>
                <w:bCs/>
                <w:szCs w:val="20"/>
              </w:rPr>
              <w:t>)</w:t>
            </w:r>
          </w:p>
          <w:p w:rsidR="00E00F95" w:rsidRDefault="00E00F95" w:rsidP="00E00F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192CD8" w:rsidRPr="00E00F95">
              <w:rPr>
                <w:rFonts w:asciiTheme="minorHAnsi" w:hAnsiTheme="minorHAnsi" w:cstheme="minorHAnsi"/>
                <w:szCs w:val="20"/>
              </w:rPr>
              <w:t xml:space="preserve">a </w:t>
            </w:r>
            <w:r w:rsidR="00A61E99" w:rsidRPr="00E00F95">
              <w:rPr>
                <w:rFonts w:asciiTheme="minorHAnsi" w:hAnsiTheme="minorHAnsi" w:cstheme="minorHAnsi"/>
                <w:szCs w:val="20"/>
              </w:rPr>
              <w:t>clic en el botón “Guardar”</w:t>
            </w:r>
            <w:r w:rsidR="00A61E99" w:rsidRPr="00E00F95">
              <w:rPr>
                <w:rFonts w:asciiTheme="minorHAnsi" w:hAnsiTheme="minorHAnsi" w:cstheme="minorHAnsi"/>
                <w:bCs/>
                <w:szCs w:val="20"/>
              </w:rPr>
              <w:t>, contin</w:t>
            </w:r>
            <w:r w:rsidR="00035F6A" w:rsidRPr="00E00F95">
              <w:rPr>
                <w:rFonts w:asciiTheme="minorHAnsi" w:hAnsiTheme="minorHAnsi" w:cstheme="minorHAnsi"/>
                <w:bCs/>
                <w:szCs w:val="20"/>
              </w:rPr>
              <w:t>ú</w:t>
            </w:r>
            <w:r w:rsidR="00A61E99" w:rsidRPr="00E00F95">
              <w:rPr>
                <w:rFonts w:asciiTheme="minorHAnsi" w:hAnsiTheme="minorHAnsi" w:cstheme="minorHAnsi"/>
                <w:bCs/>
                <w:szCs w:val="20"/>
              </w:rPr>
              <w:t>a con el flujo.</w:t>
            </w:r>
          </w:p>
          <w:p w:rsidR="00D40C59" w:rsidRPr="00255764" w:rsidRDefault="00A61E99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="001B5E33" w:rsidRPr="00E00F95">
              <w:rPr>
                <w:rFonts w:asciiTheme="minorHAnsi" w:hAnsiTheme="minorHAnsi" w:cstheme="minorHAnsi"/>
                <w:bCs/>
                <w:szCs w:val="20"/>
              </w:rPr>
              <w:t xml:space="preserve">el botón 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170F5F" w:rsidRPr="002E68DB" w:rsidRDefault="00255764" w:rsidP="002E68D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5764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 1: </w:t>
            </w:r>
            <w:r w:rsidR="00170F5F" w:rsidRPr="002E68DB">
              <w:rPr>
                <w:rFonts w:asciiTheme="minorHAnsi" w:hAnsiTheme="minorHAnsi" w:cstheme="minorHAnsi"/>
                <w:bCs/>
                <w:szCs w:val="20"/>
              </w:rPr>
              <w:t>Si el cliente es persona moral se deberá de registrar el RFC de la dependencia o Empresa Privada.</w:t>
            </w:r>
          </w:p>
          <w:p w:rsidR="00170F5F" w:rsidRPr="002E68DB" w:rsidRDefault="00255764" w:rsidP="002E68D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Nota 2: </w:t>
            </w:r>
            <w:r w:rsidR="00170F5F" w:rsidRPr="002E68DB">
              <w:rPr>
                <w:rFonts w:asciiTheme="minorHAnsi" w:hAnsiTheme="minorHAnsi" w:cstheme="minorHAnsi"/>
                <w:bCs/>
                <w:szCs w:val="20"/>
              </w:rPr>
              <w:t>Si e</w:t>
            </w:r>
            <w:r w:rsidR="00BC43BD">
              <w:rPr>
                <w:rFonts w:asciiTheme="minorHAnsi" w:hAnsiTheme="minorHAnsi" w:cstheme="minorHAnsi"/>
                <w:bCs/>
                <w:szCs w:val="20"/>
              </w:rPr>
              <w:t>l cliente es persona física se d</w:t>
            </w:r>
            <w:r w:rsidR="00170F5F" w:rsidRPr="002E68DB">
              <w:rPr>
                <w:rFonts w:asciiTheme="minorHAnsi" w:hAnsiTheme="minorHAnsi" w:cstheme="minorHAnsi"/>
                <w:bCs/>
                <w:szCs w:val="20"/>
              </w:rPr>
              <w:t>eberá de registrar el RFC de Solicitante del servicio.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Default="00A61E99" w:rsidP="0076543A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A036F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690474">
              <w:rPr>
                <w:rFonts w:asciiTheme="minorHAnsi" w:hAnsiTheme="minorHAnsi" w:cstheme="minorHAnsi"/>
                <w:b/>
                <w:szCs w:val="20"/>
              </w:rPr>
              <w:t>, V03</w:t>
            </w:r>
            <w:r w:rsidR="003859CC">
              <w:rPr>
                <w:rFonts w:asciiTheme="minorHAnsi" w:hAnsiTheme="minorHAnsi" w:cstheme="minorHAnsi"/>
                <w:b/>
                <w:szCs w:val="20"/>
              </w:rPr>
              <w:t>, V04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  <w:p w:rsidR="00A61E99" w:rsidRPr="00AE3539" w:rsidRDefault="00C42501" w:rsidP="00A17DCD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5A4365" w:rsidRDefault="00A61E99" w:rsidP="0076543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01" w:rsidRPr="001A085D" w:rsidRDefault="00A61E99" w:rsidP="00C4250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Guarda los datos capturados 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por el usuario y muestra mensaje “</w:t>
            </w:r>
            <w:r w:rsidR="00C42501">
              <w:rPr>
                <w:rFonts w:asciiTheme="minorHAnsi" w:hAnsiTheme="minorHAnsi" w:cstheme="minorHAnsi"/>
                <w:color w:val="000000" w:themeColor="text1"/>
                <w:szCs w:val="20"/>
              </w:rPr>
              <w:t>Solicitante</w:t>
            </w:r>
            <w:r w:rsidR="004C44A0">
              <w:rPr>
                <w:rFonts w:asciiTheme="minorHAnsi" w:hAnsiTheme="minorHAnsi" w:cstheme="minorHAnsi"/>
                <w:color w:val="000000" w:themeColor="text1"/>
                <w:szCs w:val="20"/>
              </w:rPr>
              <w:t>/</w:t>
            </w:r>
            <w:r w:rsidR="00F73FB9">
              <w:rPr>
                <w:rFonts w:asciiTheme="minorHAnsi" w:hAnsiTheme="minorHAnsi" w:cstheme="minorHAnsi"/>
                <w:color w:val="000000" w:themeColor="text1"/>
                <w:szCs w:val="20"/>
              </w:rPr>
              <w:t>Cliente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guardado correctamente”</w:t>
            </w:r>
            <w:r w:rsidR="00C42501"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="00C42501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:rsidR="00A61E99" w:rsidRPr="00571811" w:rsidRDefault="00A61E99" w:rsidP="00EE24C8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571811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571811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A61E99" w:rsidRPr="00AD37DD" w:rsidTr="00E974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AD37DD" w:rsidRDefault="00A61E99" w:rsidP="00EE24C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E99" w:rsidRPr="007C13B7" w:rsidRDefault="00A61E99" w:rsidP="0076543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644AA1" w:rsidRPr="00644AA1" w:rsidRDefault="00652457" w:rsidP="00644AA1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1" w:name="_Toc488416405"/>
      <w:r>
        <w:rPr>
          <w:rFonts w:asciiTheme="minorHAnsi" w:hAnsiTheme="minorHAnsi" w:cstheme="minorHAnsi"/>
          <w:sz w:val="20"/>
        </w:rPr>
        <w:t>AO0</w:t>
      </w:r>
      <w:r w:rsidR="00BB3361">
        <w:rPr>
          <w:rFonts w:asciiTheme="minorHAnsi" w:hAnsiTheme="minorHAnsi" w:cstheme="minorHAnsi"/>
          <w:sz w:val="20"/>
        </w:rPr>
        <w:t>2</w:t>
      </w:r>
      <w:r>
        <w:rPr>
          <w:rFonts w:asciiTheme="minorHAnsi" w:hAnsiTheme="minorHAnsi" w:cstheme="minorHAnsi"/>
          <w:sz w:val="20"/>
        </w:rPr>
        <w:t xml:space="preserve"> Validar </w:t>
      </w:r>
      <w:r w:rsidR="008627A3">
        <w:rPr>
          <w:rFonts w:asciiTheme="minorHAnsi" w:hAnsiTheme="minorHAnsi" w:cstheme="minorHAnsi"/>
          <w:sz w:val="20"/>
        </w:rPr>
        <w:t xml:space="preserve">Datos Generales </w:t>
      </w:r>
      <w:r>
        <w:rPr>
          <w:rFonts w:asciiTheme="minorHAnsi" w:hAnsiTheme="minorHAnsi" w:cstheme="minorHAnsi"/>
          <w:sz w:val="20"/>
        </w:rPr>
        <w:t>Solici</w:t>
      </w:r>
      <w:r w:rsidR="004C44A0">
        <w:rPr>
          <w:rFonts w:asciiTheme="minorHAnsi" w:hAnsiTheme="minorHAnsi" w:cstheme="minorHAnsi"/>
          <w:sz w:val="20"/>
        </w:rPr>
        <w:t>tante/</w:t>
      </w:r>
      <w:r>
        <w:rPr>
          <w:rFonts w:asciiTheme="minorHAnsi" w:hAnsiTheme="minorHAnsi" w:cstheme="minorHAnsi"/>
          <w:sz w:val="20"/>
        </w:rPr>
        <w:t>Cliente.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44AA1" w:rsidRPr="007A0507" w:rsidTr="00076C4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Default="00644AA1" w:rsidP="00644AA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Muestra detalle (Vista previa) del </w:t>
            </w:r>
            <w:r w:rsidR="00194D7B">
              <w:rPr>
                <w:rFonts w:asciiTheme="minorHAnsi" w:hAnsiTheme="minorHAnsi" w:cstheme="minorHAnsi"/>
                <w:szCs w:val="20"/>
              </w:rPr>
              <w:t xml:space="preserve">cliente </w:t>
            </w:r>
            <w:r>
              <w:rPr>
                <w:rFonts w:asciiTheme="minorHAnsi" w:hAnsiTheme="minorHAnsi" w:cstheme="minorHAnsi"/>
                <w:szCs w:val="20"/>
              </w:rPr>
              <w:t xml:space="preserve">seleccionado, ver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AO05 Ver Detalle, </w:t>
            </w:r>
            <w:r w:rsidRPr="002959A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el mensaje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“Validar datos </w:t>
            </w:r>
            <w:r w:rsidR="00C8104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generales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del </w:t>
            </w:r>
            <w:r w:rsidR="004C44A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Solicitante/</w:t>
            </w:r>
            <w:r w:rsidR="00D0787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Cliente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”.</w:t>
            </w:r>
          </w:p>
          <w:p w:rsidR="00644AA1" w:rsidRPr="007A0507" w:rsidRDefault="00644AA1" w:rsidP="00644AA1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644AA1" w:rsidRPr="00214297" w:rsidRDefault="00644AA1" w:rsidP="00EE24C8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Aceptar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” y </w:t>
            </w:r>
          </w:p>
          <w:p w:rsidR="00644AA1" w:rsidRPr="007A0507" w:rsidRDefault="00644AA1" w:rsidP="00EE24C8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076C43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5D7A64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="00076C43">
              <w:rPr>
                <w:rFonts w:asciiTheme="minorHAnsi" w:hAnsiTheme="minorHAnsi" w:cstheme="minorHAnsi"/>
                <w:szCs w:val="20"/>
              </w:rPr>
              <w:t>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644AA1" w:rsidRPr="008B4D13" w:rsidRDefault="00644AA1" w:rsidP="00EE24C8">
            <w:pPr>
              <w:pStyle w:val="Prrafodelista"/>
              <w:keepLines/>
              <w:numPr>
                <w:ilvl w:val="0"/>
                <w:numId w:val="7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8B4D13">
              <w:rPr>
                <w:rFonts w:asciiTheme="minorHAnsi" w:hAnsiTheme="minorHAnsi" w:cstheme="minorHAnsi"/>
                <w:szCs w:val="20"/>
              </w:rPr>
              <w:lastRenderedPageBreak/>
              <w:t xml:space="preserve">Da clic en el botón </w:t>
            </w:r>
            <w:r w:rsidRPr="008B4D13">
              <w:rPr>
                <w:rFonts w:asciiTheme="minorHAnsi" w:hAnsiTheme="minorHAnsi" w:cstheme="minorHAnsi"/>
                <w:b/>
                <w:szCs w:val="20"/>
              </w:rPr>
              <w:t>“</w:t>
            </w:r>
            <w:r w:rsidRPr="008B4D13">
              <w:rPr>
                <w:rFonts w:asciiTheme="minorHAnsi" w:hAnsiTheme="minorHAnsi" w:cstheme="minorHAnsi"/>
                <w:szCs w:val="20"/>
              </w:rPr>
              <w:t>Aceptar”</w:t>
            </w:r>
            <w:r w:rsidRPr="008B4D13">
              <w:rPr>
                <w:rFonts w:asciiTheme="minorHAnsi" w:hAnsiTheme="minorHAnsi" w:cstheme="minorHAnsi"/>
                <w:bCs/>
                <w:szCs w:val="20"/>
              </w:rPr>
              <w:t>, y continúa con el flujo.</w:t>
            </w:r>
          </w:p>
          <w:p w:rsidR="00644AA1" w:rsidRPr="008B4D13" w:rsidRDefault="00644AA1" w:rsidP="00EE24C8">
            <w:pPr>
              <w:pStyle w:val="Prrafodelista"/>
              <w:keepLines/>
              <w:numPr>
                <w:ilvl w:val="0"/>
                <w:numId w:val="7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8B4D13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8B4D13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8B4D13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8B4D13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8B4D1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Despliega </w:t>
            </w:r>
            <w:r w:rsidRPr="007A0507">
              <w:rPr>
                <w:rFonts w:ascii="Calibri" w:hAnsi="Calibri" w:cs="Arial"/>
                <w:bCs/>
              </w:rPr>
              <w:t xml:space="preserve">mensaje de advertencia indicando </w:t>
            </w:r>
            <w:r>
              <w:rPr>
                <w:rFonts w:ascii="Calibri" w:hAnsi="Calibri" w:cs="Arial"/>
                <w:bCs/>
              </w:rPr>
              <w:t>“¿E</w:t>
            </w:r>
            <w:r w:rsidRPr="007A0507">
              <w:rPr>
                <w:rFonts w:ascii="Calibri" w:hAnsi="Calibri" w:cs="Arial"/>
                <w:bCs/>
              </w:rPr>
              <w:t xml:space="preserve">stá seguro </w:t>
            </w:r>
            <w:r>
              <w:rPr>
                <w:rFonts w:ascii="Calibri" w:hAnsi="Calibri" w:cs="Arial"/>
                <w:bCs/>
              </w:rPr>
              <w:t xml:space="preserve">que desea validar los datos </w:t>
            </w:r>
            <w:r w:rsidR="00C8104D">
              <w:rPr>
                <w:rFonts w:ascii="Calibri" w:hAnsi="Calibri" w:cs="Arial"/>
                <w:bCs/>
              </w:rPr>
              <w:t xml:space="preserve">generales </w:t>
            </w:r>
            <w:r>
              <w:rPr>
                <w:rFonts w:ascii="Calibri" w:hAnsi="Calibri" w:cs="Arial"/>
                <w:bCs/>
              </w:rPr>
              <w:t xml:space="preserve">del </w:t>
            </w:r>
            <w:r w:rsidR="004C44A0">
              <w:rPr>
                <w:rFonts w:ascii="Calibri" w:hAnsi="Calibri" w:cs="Arial"/>
                <w:bCs/>
              </w:rPr>
              <w:t>Solicitante</w:t>
            </w:r>
            <w:r w:rsidR="00A63296">
              <w:rPr>
                <w:rFonts w:ascii="Calibri" w:hAnsi="Calibri" w:cs="Arial"/>
                <w:bCs/>
              </w:rPr>
              <w:t>/Cliente</w:t>
            </w:r>
            <w:r>
              <w:rPr>
                <w:rFonts w:ascii="Calibri" w:hAnsi="Calibri" w:cs="Arial"/>
                <w:bCs/>
              </w:rPr>
              <w:t>?”, y las opciones:</w:t>
            </w:r>
          </w:p>
          <w:p w:rsidR="00644AA1" w:rsidRPr="00214297" w:rsidRDefault="00644AA1" w:rsidP="00EE24C8">
            <w:pPr>
              <w:pStyle w:val="Prrafodelista"/>
              <w:numPr>
                <w:ilvl w:val="0"/>
                <w:numId w:val="38"/>
              </w:num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Pr="00214297">
              <w:rPr>
                <w:rFonts w:ascii="Calibri" w:hAnsi="Calibri" w:cs="Arial"/>
                <w:bCs/>
              </w:rPr>
              <w:t>Aceptar</w:t>
            </w:r>
            <w:r>
              <w:rPr>
                <w:rFonts w:ascii="Calibri" w:hAnsi="Calibri" w:cs="Arial"/>
                <w:bCs/>
              </w:rPr>
              <w:t xml:space="preserve">” y </w:t>
            </w:r>
            <w:r w:rsidRPr="00214297">
              <w:rPr>
                <w:rFonts w:ascii="Calibri" w:hAnsi="Calibri" w:cs="Arial"/>
                <w:bCs/>
              </w:rPr>
              <w:t xml:space="preserve"> </w:t>
            </w:r>
          </w:p>
          <w:p w:rsidR="00644AA1" w:rsidRPr="007A0507" w:rsidRDefault="00644AA1" w:rsidP="00EE24C8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Pr="00214297">
              <w:rPr>
                <w:rFonts w:ascii="Calibri" w:hAnsi="Calibri" w:cs="Arial"/>
                <w:bCs/>
              </w:rPr>
              <w:t>Cancelar</w:t>
            </w:r>
            <w:r>
              <w:rPr>
                <w:rFonts w:ascii="Calibri" w:hAnsi="Calibri" w:cs="Arial"/>
                <w:b/>
                <w:bCs/>
              </w:rPr>
              <w:t>”.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076C4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Usuario </w:t>
            </w:r>
            <w:r w:rsidR="005D7A64">
              <w:rPr>
                <w:rFonts w:asciiTheme="minorHAnsi" w:hAnsiTheme="minorHAnsi" w:cstheme="minorHAnsi"/>
                <w:bCs/>
                <w:szCs w:val="20"/>
              </w:rPr>
              <w:t xml:space="preserve">de la </w:t>
            </w:r>
            <w:r w:rsidR="00076C43">
              <w:rPr>
                <w:rFonts w:asciiTheme="minorHAnsi" w:hAnsiTheme="minorHAnsi" w:cstheme="minorHAnsi"/>
                <w:bCs/>
                <w:szCs w:val="20"/>
              </w:rPr>
              <w:t>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:rsidR="00644AA1" w:rsidRPr="00214297" w:rsidRDefault="00644AA1" w:rsidP="00EE24C8">
            <w:pPr>
              <w:pStyle w:val="Prrafodelista"/>
              <w:numPr>
                <w:ilvl w:val="0"/>
                <w:numId w:val="39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En caso de </w:t>
            </w:r>
            <w:r w:rsidRPr="00214297">
              <w:rPr>
                <w:rFonts w:asciiTheme="minorHAnsi" w:hAnsiTheme="minorHAnsi" w:cstheme="minorHAnsi"/>
                <w:szCs w:val="20"/>
              </w:rPr>
              <w:t>seleccionar “Aceptar”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 continúa con el flujo.</w:t>
            </w:r>
          </w:p>
          <w:p w:rsidR="00644AA1" w:rsidRPr="007A0507" w:rsidRDefault="00644AA1" w:rsidP="00EE24C8">
            <w:pPr>
              <w:pStyle w:val="Prrafodelista"/>
              <w:numPr>
                <w:ilvl w:val="0"/>
                <w:numId w:val="39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En caso de seleccionar “Cancelar”</w:t>
            </w:r>
            <w:r>
              <w:rPr>
                <w:rFonts w:asciiTheme="minorHAnsi" w:hAnsiTheme="minorHAnsi" w:cstheme="minorHAnsi"/>
                <w:szCs w:val="20"/>
              </w:rPr>
              <w:t>, no ejecuta ninguna acción y continú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a en el flujo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Guarda la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validación del </w:t>
            </w:r>
            <w:r w:rsidR="004C44A0">
              <w:rPr>
                <w:rFonts w:asciiTheme="minorHAnsi" w:hAnsiTheme="minorHAnsi" w:cstheme="minorHAnsi"/>
                <w:szCs w:val="20"/>
              </w:rPr>
              <w:t>Solicitante/</w:t>
            </w:r>
            <w:r w:rsidR="004B4609">
              <w:rPr>
                <w:rFonts w:asciiTheme="minorHAnsi" w:hAnsiTheme="minorHAnsi" w:cstheme="minorHAnsi"/>
                <w:szCs w:val="20"/>
              </w:rPr>
              <w:t xml:space="preserve">Cliente </w:t>
            </w:r>
            <w:r>
              <w:rPr>
                <w:rFonts w:asciiTheme="minorHAnsi" w:hAnsiTheme="minorHAnsi" w:cstheme="minorHAnsi"/>
                <w:szCs w:val="20"/>
              </w:rPr>
              <w:t>y muestra el mensaje “</w:t>
            </w:r>
            <w:r w:rsidR="00C8104D">
              <w:rPr>
                <w:rFonts w:asciiTheme="minorHAnsi" w:hAnsiTheme="minorHAnsi" w:cstheme="minorHAnsi"/>
                <w:szCs w:val="20"/>
              </w:rPr>
              <w:t xml:space="preserve">Datos Generales </w:t>
            </w:r>
            <w:r w:rsidR="004C44A0">
              <w:rPr>
                <w:rFonts w:asciiTheme="minorHAnsi" w:hAnsiTheme="minorHAnsi" w:cstheme="minorHAnsi"/>
                <w:szCs w:val="20"/>
              </w:rPr>
              <w:t>Solicitante/</w:t>
            </w:r>
            <w:r w:rsidR="00D07879">
              <w:rPr>
                <w:rFonts w:asciiTheme="minorHAnsi" w:hAnsiTheme="minorHAnsi" w:cstheme="minorHAnsi"/>
                <w:szCs w:val="20"/>
              </w:rPr>
              <w:t xml:space="preserve">Cliente </w:t>
            </w:r>
            <w:r>
              <w:rPr>
                <w:rFonts w:asciiTheme="minorHAnsi" w:hAnsiTheme="minorHAnsi" w:cstheme="minorHAnsi"/>
                <w:szCs w:val="20"/>
              </w:rPr>
              <w:t>validado</w:t>
            </w:r>
            <w:r w:rsidR="00C8104D">
              <w:rPr>
                <w:rFonts w:asciiTheme="minorHAnsi" w:hAnsiTheme="minorHAnsi" w:cstheme="minorHAnsi"/>
                <w:szCs w:val="20"/>
              </w:rPr>
              <w:t>s</w:t>
            </w:r>
            <w:r>
              <w:rPr>
                <w:rFonts w:asciiTheme="minorHAnsi" w:hAnsiTheme="minorHAnsi" w:cstheme="minorHAnsi"/>
                <w:szCs w:val="20"/>
              </w:rPr>
              <w:t xml:space="preserve"> correctamente”, continúa con el flujo básico</w:t>
            </w:r>
            <w:r w:rsidRPr="007A0507">
              <w:rPr>
                <w:rFonts w:asciiTheme="minorHAnsi" w:hAnsiTheme="minorHAnsi" w:cstheme="minorHAnsi"/>
                <w:szCs w:val="20"/>
              </w:rPr>
              <w:t>.</w:t>
            </w:r>
          </w:p>
          <w:p w:rsidR="00644AA1" w:rsidRPr="008627A3" w:rsidRDefault="00644AA1" w:rsidP="00EE24C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44AA1" w:rsidRPr="007A0507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7A0507" w:rsidRDefault="00644AA1" w:rsidP="00644AA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AA1" w:rsidRPr="00B9742B" w:rsidRDefault="00644AA1" w:rsidP="00644AA1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B9742B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55180" w:rsidRPr="006A5C61" w:rsidRDefault="008E4ECC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2" w:name="_Toc488416406"/>
      <w:r>
        <w:rPr>
          <w:rFonts w:asciiTheme="minorHAnsi" w:hAnsiTheme="minorHAnsi" w:cstheme="minorHAnsi"/>
          <w:sz w:val="20"/>
        </w:rPr>
        <w:t>AO03</w:t>
      </w:r>
      <w:r w:rsidR="00644AA1">
        <w:rPr>
          <w:rFonts w:asciiTheme="minorHAnsi" w:hAnsiTheme="minorHAnsi" w:cstheme="minorHAnsi"/>
          <w:sz w:val="20"/>
        </w:rPr>
        <w:t xml:space="preserve"> </w:t>
      </w:r>
      <w:r w:rsidR="00F54628">
        <w:rPr>
          <w:rFonts w:asciiTheme="minorHAnsi" w:hAnsiTheme="minorHAnsi" w:cstheme="minorHAnsi"/>
          <w:sz w:val="20"/>
        </w:rPr>
        <w:t>Modificar</w:t>
      </w:r>
      <w:r w:rsidR="00F54628" w:rsidRPr="00A61E99">
        <w:rPr>
          <w:rFonts w:asciiTheme="minorHAnsi" w:hAnsiTheme="minorHAnsi" w:cstheme="minorHAnsi"/>
          <w:sz w:val="20"/>
        </w:rPr>
        <w:t xml:space="preserve"> </w:t>
      </w:r>
      <w:r w:rsidR="00652457">
        <w:rPr>
          <w:rFonts w:asciiTheme="minorHAnsi" w:hAnsiTheme="minorHAnsi" w:cstheme="minorHAnsi"/>
          <w:sz w:val="20"/>
        </w:rPr>
        <w:t>S</w:t>
      </w:r>
      <w:r w:rsidR="00772055">
        <w:rPr>
          <w:rFonts w:asciiTheme="minorHAnsi" w:hAnsiTheme="minorHAnsi" w:cstheme="minorHAnsi"/>
          <w:sz w:val="20"/>
        </w:rPr>
        <w:t>olicitante</w:t>
      </w:r>
      <w:r w:rsidR="00E80B4E">
        <w:rPr>
          <w:rFonts w:asciiTheme="minorHAnsi" w:hAnsiTheme="minorHAnsi" w:cstheme="minorHAnsi"/>
          <w:sz w:val="20"/>
        </w:rPr>
        <w:t>/</w:t>
      </w:r>
      <w:r w:rsidR="00652457">
        <w:rPr>
          <w:rFonts w:asciiTheme="minorHAnsi" w:hAnsiTheme="minorHAnsi" w:cstheme="minorHAnsi"/>
          <w:sz w:val="20"/>
        </w:rPr>
        <w:t>Cliente</w:t>
      </w:r>
      <w:r w:rsidR="005119F1">
        <w:rPr>
          <w:rFonts w:asciiTheme="minorHAnsi" w:hAnsiTheme="minorHAnsi" w:cstheme="minorHAnsi"/>
          <w:sz w:val="20"/>
        </w:rPr>
        <w:t>.</w:t>
      </w:r>
      <w:bookmarkEnd w:id="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455180" w:rsidRPr="00AD37DD" w:rsidTr="00E70F98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54628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AD37DD" w:rsidRDefault="00F5462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7C13B7" w:rsidRDefault="00F54628" w:rsidP="00DC0A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7275A7" w:rsidRDefault="00F54628" w:rsidP="00DC0AB2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</w:t>
            </w:r>
            <w:r w:rsidR="00C56A0A">
              <w:rPr>
                <w:rFonts w:asciiTheme="minorHAnsi" w:hAnsiTheme="minorHAnsi" w:cstheme="minorHAnsi"/>
                <w:szCs w:val="20"/>
              </w:rPr>
              <w:t xml:space="preserve">espliega 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formulario con </w:t>
            </w:r>
            <w:r w:rsidR="003E2106">
              <w:rPr>
                <w:rFonts w:asciiTheme="minorHAnsi" w:hAnsiTheme="minorHAnsi" w:cstheme="minorHAnsi"/>
                <w:szCs w:val="20"/>
              </w:rPr>
              <w:t>los campos de</w:t>
            </w:r>
            <w:r w:rsidR="0084719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3E2106">
              <w:rPr>
                <w:rFonts w:asciiTheme="minorHAnsi" w:hAnsiTheme="minorHAnsi" w:cstheme="minorHAnsi"/>
                <w:szCs w:val="20"/>
              </w:rPr>
              <w:t>l</w:t>
            </w:r>
            <w:r w:rsidR="00847195">
              <w:rPr>
                <w:rFonts w:asciiTheme="minorHAnsi" w:hAnsiTheme="minorHAnsi" w:cstheme="minorHAnsi"/>
                <w:szCs w:val="20"/>
              </w:rPr>
              <w:t>a</w:t>
            </w:r>
            <w:r w:rsidR="003E2106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772055">
              <w:rPr>
                <w:rFonts w:asciiTheme="minorHAnsi" w:hAnsiTheme="minorHAnsi" w:cstheme="minorHAnsi"/>
                <w:szCs w:val="20"/>
              </w:rPr>
              <w:t>Solicitante</w:t>
            </w:r>
            <w:r w:rsidR="00E80B4E">
              <w:rPr>
                <w:rFonts w:asciiTheme="minorHAnsi" w:hAnsiTheme="minorHAnsi" w:cstheme="minorHAnsi"/>
                <w:szCs w:val="20"/>
              </w:rPr>
              <w:t xml:space="preserve">/Cliente </w:t>
            </w:r>
            <w:r w:rsidR="003E2106">
              <w:rPr>
                <w:rFonts w:asciiTheme="minorHAnsi" w:hAnsiTheme="minorHAnsi" w:cstheme="minorHAnsi"/>
                <w:szCs w:val="20"/>
              </w:rPr>
              <w:t>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BB6600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cliente.</w:t>
            </w:r>
          </w:p>
          <w:p w:rsidR="00B4701F" w:rsidRPr="009A6D2A" w:rsidRDefault="00B4701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EB7910" w:rsidRPr="00B4701F" w:rsidRDefault="00B4701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Sector.</w:t>
            </w:r>
          </w:p>
          <w:p w:rsidR="00856F79" w:rsidRPr="009A6D2A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BB6600">
              <w:rPr>
                <w:rFonts w:asciiTheme="minorHAnsi" w:hAnsiTheme="minorHAnsi" w:cstheme="minorHAnsi"/>
                <w:szCs w:val="20"/>
              </w:rPr>
              <w:t>.</w:t>
            </w:r>
          </w:p>
          <w:p w:rsidR="00BB6600" w:rsidRDefault="00BB6600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EB7910" w:rsidRPr="009A6D2A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 w:rsidR="00BB6600">
              <w:rPr>
                <w:rFonts w:asciiTheme="minorHAnsi" w:hAnsiTheme="minorHAnsi" w:cstheme="minorHAnsi"/>
                <w:szCs w:val="20"/>
              </w:rPr>
              <w:t>.</w:t>
            </w:r>
          </w:p>
          <w:p w:rsidR="00BB6600" w:rsidRDefault="00BB660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3538A3" w:rsidRPr="003538A3" w:rsidRDefault="003538A3" w:rsidP="00EE24C8">
            <w:pPr>
              <w:pStyle w:val="Prrafodelista"/>
              <w:keepLines/>
              <w:numPr>
                <w:ilvl w:val="1"/>
                <w:numId w:val="1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Paterno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3538A3" w:rsidRPr="00BB6600" w:rsidRDefault="003538A3" w:rsidP="00EE24C8">
            <w:pPr>
              <w:pStyle w:val="Prrafodelista"/>
              <w:keepLines/>
              <w:numPr>
                <w:ilvl w:val="1"/>
                <w:numId w:val="1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Apellido Materno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B4701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Teléfono Fijo 1,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3A7CD2" w:rsidRPr="00F33A7D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3A7CD2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BF05FB" w:rsidRPr="009A6D2A" w:rsidRDefault="003A7CD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856F79" w:rsidRDefault="00856F79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Domicilio fiscal</w:t>
            </w:r>
            <w:r w:rsidR="00BB6600">
              <w:rPr>
                <w:rFonts w:asciiTheme="minorHAnsi" w:hAnsiTheme="minorHAnsi" w:cstheme="minorHAnsi"/>
                <w:szCs w:val="20"/>
              </w:rPr>
              <w:t>.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Código Postal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Colonia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  <w:r w:rsidR="00972E9C">
              <w:rPr>
                <w:rFonts w:asciiTheme="minorHAnsi" w:hAnsiTheme="minorHAnsi" w:cstheme="minorHAnsi"/>
                <w:szCs w:val="20"/>
              </w:rPr>
              <w:t>,</w:t>
            </w:r>
          </w:p>
          <w:p w:rsidR="00856F79" w:rsidRDefault="00856F79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Interior</w:t>
            </w:r>
            <w:r w:rsidR="00BB6600">
              <w:rPr>
                <w:rFonts w:asciiTheme="minorHAnsi" w:hAnsiTheme="minorHAnsi" w:cstheme="minorHAnsi"/>
                <w:szCs w:val="20"/>
              </w:rPr>
              <w:t>.</w:t>
            </w:r>
          </w:p>
          <w:p w:rsidR="003570A6" w:rsidRPr="00B21D6B" w:rsidRDefault="003570A6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Documentos Soporte.</w:t>
            </w:r>
          </w:p>
          <w:p w:rsidR="00F54628" w:rsidRPr="007275A7" w:rsidRDefault="00F54628" w:rsidP="00DC0AB2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54628" w:rsidRPr="007275A7" w:rsidRDefault="00F54628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>Guardar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” y </w:t>
            </w:r>
          </w:p>
          <w:p w:rsidR="00F54628" w:rsidRPr="007275A7" w:rsidRDefault="00F54628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54628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AD37DD" w:rsidRDefault="00F5462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7C13B7" w:rsidRDefault="00D27C2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BB6600" w:rsidRDefault="00BB6600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generales.</w:t>
            </w:r>
          </w:p>
          <w:p w:rsidR="00463458" w:rsidRDefault="00463458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C4FE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szCs w:val="20"/>
              </w:rPr>
              <w:t xml:space="preserve">Régimen Fiscal, </w:t>
            </w:r>
          </w:p>
          <w:p w:rsidR="00463458" w:rsidRDefault="00463458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C4FE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szCs w:val="20"/>
              </w:rPr>
              <w:t>Sector,</w:t>
            </w:r>
          </w:p>
          <w:p w:rsidR="009524BC" w:rsidRPr="00BB6600" w:rsidRDefault="00463458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la </w:t>
            </w:r>
            <w:r w:rsidR="009524BC" w:rsidRPr="00BB6600">
              <w:rPr>
                <w:rFonts w:asciiTheme="minorHAnsi" w:hAnsiTheme="minorHAnsi" w:cstheme="minorHAnsi"/>
                <w:szCs w:val="20"/>
              </w:rPr>
              <w:t xml:space="preserve">Razón </w:t>
            </w:r>
            <w:r w:rsidR="008478A4">
              <w:rPr>
                <w:rFonts w:asciiTheme="minorHAnsi" w:hAnsiTheme="minorHAnsi" w:cstheme="minorHAnsi"/>
                <w:szCs w:val="20"/>
              </w:rPr>
              <w:t>S</w:t>
            </w:r>
            <w:r w:rsidR="009524BC" w:rsidRPr="00BB6600">
              <w:rPr>
                <w:rFonts w:asciiTheme="minorHAnsi" w:hAnsiTheme="minorHAnsi" w:cstheme="minorHAnsi"/>
                <w:szCs w:val="20"/>
              </w:rPr>
              <w:t>ocial,</w:t>
            </w:r>
          </w:p>
          <w:p w:rsidR="00BB6600" w:rsidRDefault="008478A4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Nombre Corto,</w:t>
            </w:r>
          </w:p>
          <w:p w:rsidR="00463458" w:rsidRDefault="00463458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RFC,</w:t>
            </w:r>
          </w:p>
          <w:p w:rsidR="008478A4" w:rsidRDefault="008478A4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38A3" w:rsidRPr="003538A3" w:rsidRDefault="003538A3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Apellido Paterno,</w:t>
            </w:r>
          </w:p>
          <w:p w:rsidR="003538A3" w:rsidRPr="008478A4" w:rsidRDefault="003538A3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Apellido Materno,</w:t>
            </w:r>
          </w:p>
          <w:p w:rsidR="00AF724A" w:rsidRPr="00AF724A" w:rsidRDefault="00AF724A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C4FE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el </w:t>
            </w:r>
            <w:r>
              <w:rPr>
                <w:rFonts w:asciiTheme="minorHAnsi" w:hAnsiTheme="minorHAnsi" w:cstheme="minorHAnsi"/>
                <w:szCs w:val="20"/>
              </w:rPr>
              <w:t>Nombre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, </w:t>
            </w:r>
          </w:p>
          <w:p w:rsidR="009524BC" w:rsidRDefault="009524BC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C4FE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Pr="00CD4643">
              <w:rPr>
                <w:rFonts w:asciiTheme="minorHAnsi" w:hAnsiTheme="minorHAnsi" w:cstheme="minorHAnsi"/>
                <w:szCs w:val="20"/>
              </w:rPr>
              <w:t xml:space="preserve">el </w:t>
            </w:r>
            <w:r w:rsidR="00C56A0A">
              <w:rPr>
                <w:rFonts w:asciiTheme="minorHAnsi" w:hAnsiTheme="minorHAnsi" w:cstheme="minorHAnsi"/>
                <w:szCs w:val="20"/>
              </w:rPr>
              <w:t xml:space="preserve">Cargo, 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  <w:p w:rsidR="00AF724A" w:rsidRPr="00F33A7D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  <w:p w:rsid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  <w:p w:rsidR="00AF724A" w:rsidRPr="00AF724A" w:rsidRDefault="00AF724A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Teléfono Móvil 2</w:t>
            </w:r>
          </w:p>
          <w:p w:rsidR="00575F8F" w:rsidRDefault="00575F8F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Domicilio Fiscal.</w:t>
            </w:r>
          </w:p>
          <w:p w:rsidR="00575F8F" w:rsidRPr="00856F79" w:rsidRDefault="00D27C2F" w:rsidP="00AF724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575F8F">
              <w:rPr>
                <w:rFonts w:asciiTheme="minorHAnsi" w:hAnsiTheme="minorHAnsi" w:cstheme="minorHAnsi"/>
                <w:szCs w:val="20"/>
              </w:rPr>
              <w:t>el Código Postal, conforme al CU</w:t>
            </w:r>
            <w:r w:rsidR="00575F8F">
              <w:t xml:space="preserve"> 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>2016 - Obtener Asentamientos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575F8F" w:rsidRPr="00856F79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 la Entidad Federativa, conforme al </w:t>
            </w:r>
            <w:r w:rsidR="00575F8F" w:rsidRPr="001D6543">
              <w:rPr>
                <w:rFonts w:asciiTheme="minorHAnsi" w:hAnsiTheme="minorHAnsi" w:cstheme="minorHAnsi"/>
                <w:szCs w:val="20"/>
              </w:rPr>
              <w:t>CU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 xml:space="preserve">2014 - 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>Obtener Entidades Federativas MCS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>,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  <w:p w:rsidR="00575F8F" w:rsidRPr="00B21D6B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 el Municipio,</w:t>
            </w:r>
            <w:r w:rsidR="00575F8F" w:rsidRPr="00FC4FE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conforme al CU 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 xml:space="preserve">2015 - </w:t>
            </w:r>
            <w:r w:rsidR="00575F8F" w:rsidRPr="001D6543">
              <w:rPr>
                <w:rFonts w:asciiTheme="minorHAnsi" w:hAnsiTheme="minorHAnsi" w:cstheme="minorHAnsi"/>
                <w:b/>
                <w:szCs w:val="20"/>
              </w:rPr>
              <w:t>Obtener Municipios</w:t>
            </w:r>
            <w:r w:rsidR="00575F8F">
              <w:rPr>
                <w:rFonts w:asciiTheme="minorHAnsi" w:hAnsiTheme="minorHAnsi" w:cstheme="minorHAnsi"/>
                <w:b/>
                <w:szCs w:val="20"/>
              </w:rPr>
              <w:t>,</w:t>
            </w:r>
          </w:p>
          <w:p w:rsidR="00575F8F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nombre de la 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Colonia, </w:t>
            </w:r>
          </w:p>
          <w:p w:rsidR="00575F8F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Calle, </w:t>
            </w:r>
          </w:p>
          <w:p w:rsidR="00575F8F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="00575F8F">
              <w:rPr>
                <w:rFonts w:asciiTheme="minorHAnsi" w:hAnsiTheme="minorHAnsi" w:cstheme="minorHAnsi"/>
                <w:szCs w:val="20"/>
              </w:rPr>
              <w:t xml:space="preserve">No. Interno, </w:t>
            </w:r>
          </w:p>
          <w:p w:rsidR="009524BC" w:rsidRPr="00575F8F" w:rsidRDefault="00D27C2F" w:rsidP="00AF724A">
            <w:pPr>
              <w:pStyle w:val="Prrafodelista"/>
              <w:keepLines/>
              <w:numPr>
                <w:ilvl w:val="1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="00575F8F">
              <w:rPr>
                <w:rFonts w:asciiTheme="minorHAnsi" w:hAnsiTheme="minorHAnsi" w:cstheme="minorHAnsi"/>
                <w:szCs w:val="20"/>
              </w:rPr>
              <w:t>No. Externo,</w:t>
            </w:r>
            <w:r w:rsidR="00BC513D" w:rsidRPr="00575F8F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C56A0A" w:rsidRPr="00575F8F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9524BC" w:rsidRDefault="003570A6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Modificar Documento Soporte.</w:t>
            </w:r>
          </w:p>
          <w:p w:rsidR="003E2106" w:rsidRPr="00BC513D" w:rsidRDefault="00B75198" w:rsidP="00BC513D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BC513D">
              <w:rPr>
                <w:rFonts w:asciiTheme="minorHAnsi" w:hAnsiTheme="minorHAnsi" w:cstheme="minorHAnsi"/>
                <w:szCs w:val="20"/>
              </w:rPr>
              <w:t xml:space="preserve">Y </w:t>
            </w:r>
            <w:r w:rsidR="003E2106" w:rsidRPr="00BC513D">
              <w:rPr>
                <w:rFonts w:asciiTheme="minorHAnsi" w:hAnsiTheme="minorHAnsi" w:cstheme="minorHAnsi"/>
                <w:szCs w:val="20"/>
              </w:rPr>
              <w:t>da clic en el botón “Guardar”</w:t>
            </w:r>
            <w:r w:rsidR="003E2106" w:rsidRPr="00BC513D">
              <w:rPr>
                <w:rFonts w:asciiTheme="minorHAnsi" w:hAnsiTheme="minorHAnsi" w:cstheme="minorHAnsi"/>
                <w:bCs/>
                <w:szCs w:val="20"/>
              </w:rPr>
              <w:t>, continuar con el flujo.</w:t>
            </w:r>
          </w:p>
          <w:p w:rsidR="00F54628" w:rsidRPr="00FC4FE7" w:rsidRDefault="00F54628" w:rsidP="00AF724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7275A7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7275A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54628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Pr="00AD37DD" w:rsidRDefault="00F5462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628" w:rsidRDefault="00F54628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1A085D" w:rsidRDefault="00E70F98" w:rsidP="00E70F98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mensaje “¿Está seguro de modificar el </w:t>
            </w:r>
            <w:r w:rsidR="00E80B4E"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olicitante</w:t>
            </w:r>
            <w:r w:rsidR="00E80B4E">
              <w:rPr>
                <w:rFonts w:asciiTheme="minorHAnsi" w:hAnsiTheme="minorHAnsi" w:cstheme="minorHAnsi"/>
                <w:color w:val="000000" w:themeColor="text1"/>
                <w:szCs w:val="20"/>
              </w:rPr>
              <w:t>/Cliente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:rsidR="00E70F98" w:rsidRPr="001A085D" w:rsidRDefault="00E70F98" w:rsidP="00E70F98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:rsidR="00F54628" w:rsidRPr="00AD32C0" w:rsidRDefault="00E70F98" w:rsidP="00E70F9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Default="00E70F9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A4365" w:rsidRDefault="00E70F98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1A085D" w:rsidRDefault="00E70F98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E70F98" w:rsidRPr="001A085D" w:rsidRDefault="00E70F98" w:rsidP="00E70F9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E70F98" w:rsidRDefault="00E70F98" w:rsidP="00EE24C8">
            <w:pPr>
              <w:pStyle w:val="Prrafodelista"/>
              <w:keepLines/>
              <w:numPr>
                <w:ilvl w:val="0"/>
                <w:numId w:val="14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Default="00E70F98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A4365" w:rsidRDefault="00E70F98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ll.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Default="00E70F98" w:rsidP="00F84941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571811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V02, V03, V04</w:t>
            </w:r>
            <w:r w:rsidR="00AC3BEE">
              <w:rPr>
                <w:rFonts w:asciiTheme="minorHAnsi" w:hAnsiTheme="minorHAnsi" w:cstheme="minorHAnsi"/>
                <w:b/>
                <w:szCs w:val="20"/>
              </w:rPr>
              <w:t>, V05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E70F98" w:rsidRPr="00D13F97" w:rsidRDefault="00E70F98" w:rsidP="00EE24C8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szCs w:val="20"/>
              </w:rPr>
            </w:pP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  <w:p w:rsidR="00E70F98" w:rsidRPr="00AD32C0" w:rsidRDefault="00E70F98" w:rsidP="00571811">
            <w:pPr>
              <w:pStyle w:val="Prrafodelista"/>
              <w:ind w:left="0"/>
              <w:rPr>
                <w:rFonts w:asciiTheme="minorHAnsi" w:hAnsiTheme="minorHAnsi" w:cstheme="minorHAnsi"/>
                <w:bCs/>
                <w:szCs w:val="20"/>
              </w:rPr>
            </w:pPr>
            <w:r w:rsidRPr="00D13F97">
              <w:rPr>
                <w:rFonts w:asciiTheme="minorHAnsi" w:hAnsiTheme="minorHAnsi" w:cstheme="minorHAnsi"/>
                <w:b/>
                <w:szCs w:val="20"/>
              </w:rPr>
              <w:t>NOTA: Ver regla de negocio</w:t>
            </w:r>
          </w:p>
        </w:tc>
      </w:tr>
      <w:tr w:rsidR="002648D1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8D1" w:rsidRDefault="002648D1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8D1" w:rsidRDefault="002648D1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1A085D" w:rsidRDefault="00E70F98" w:rsidP="00E70F98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Guarda los datos modificados por el usuario en el catálogo de </w:t>
            </w:r>
            <w:r w:rsidR="00E80B4E">
              <w:rPr>
                <w:rFonts w:asciiTheme="minorHAnsi" w:hAnsiTheme="minorHAnsi" w:cstheme="minorHAnsi"/>
                <w:color w:val="000000" w:themeColor="text1"/>
                <w:szCs w:val="20"/>
              </w:rPr>
              <w:t>Solicitante/Cliente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muestra el mensaje “</w:t>
            </w:r>
            <w:r w:rsidR="00E80B4E">
              <w:rPr>
                <w:rFonts w:asciiTheme="minorHAnsi" w:hAnsiTheme="minorHAnsi" w:cstheme="minorHAnsi"/>
                <w:color w:val="000000" w:themeColor="text1"/>
                <w:szCs w:val="20"/>
              </w:rPr>
              <w:t>Solicitante</w:t>
            </w:r>
            <w:r w:rsidR="006F2F0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/Cliente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modificado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básico.</w:t>
            </w:r>
          </w:p>
          <w:p w:rsidR="002648D1" w:rsidRPr="00A036F7" w:rsidRDefault="00E70F98" w:rsidP="00E70F98">
            <w:pPr>
              <w:rPr>
                <w:rFonts w:asciiTheme="minorHAnsi" w:hAnsiTheme="minorHAnsi" w:cstheme="minorHAnsi"/>
                <w:szCs w:val="20"/>
              </w:rPr>
            </w:pP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596C1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3E2106" w:rsidRPr="00AD37DD" w:rsidTr="00E70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106" w:rsidRDefault="003E2106" w:rsidP="00EE24C8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106" w:rsidRPr="005A4365" w:rsidRDefault="003E2106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2106" w:rsidRPr="00B62DD3" w:rsidRDefault="003E2106" w:rsidP="003E210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flujo.</w:t>
            </w:r>
          </w:p>
        </w:tc>
      </w:tr>
    </w:tbl>
    <w:p w:rsidR="00407163" w:rsidRPr="00407163" w:rsidRDefault="008E4ECC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3" w:name="_Toc488416407"/>
      <w:r>
        <w:rPr>
          <w:rFonts w:asciiTheme="minorHAnsi" w:hAnsiTheme="minorHAnsi" w:cstheme="minorHAnsi"/>
          <w:sz w:val="20"/>
        </w:rPr>
        <w:t>AO04</w:t>
      </w:r>
      <w:r w:rsidR="00F54628" w:rsidRPr="00A61E99">
        <w:rPr>
          <w:rFonts w:asciiTheme="minorHAnsi" w:hAnsiTheme="minorHAnsi" w:cstheme="minorHAnsi"/>
          <w:sz w:val="20"/>
        </w:rPr>
        <w:t xml:space="preserve"> </w:t>
      </w:r>
      <w:r w:rsidR="00442571">
        <w:rPr>
          <w:rFonts w:asciiTheme="minorHAnsi" w:hAnsiTheme="minorHAnsi" w:cstheme="minorHAnsi"/>
          <w:sz w:val="20"/>
        </w:rPr>
        <w:t>Ver d</w:t>
      </w:r>
      <w:r w:rsidR="00407163">
        <w:rPr>
          <w:rFonts w:asciiTheme="minorHAnsi" w:hAnsiTheme="minorHAnsi" w:cstheme="minorHAnsi"/>
          <w:sz w:val="20"/>
        </w:rPr>
        <w:t>etalle.</w:t>
      </w:r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07163" w:rsidRPr="00AD37DD" w:rsidTr="0024053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07163" w:rsidRPr="00AD37DD" w:rsidRDefault="00407163" w:rsidP="00652EB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AD37DD" w:rsidRDefault="00407163" w:rsidP="00EE24C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C13B7" w:rsidRDefault="00407163" w:rsidP="00652E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275A7" w:rsidRDefault="00407163" w:rsidP="00652EB2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</w:t>
            </w:r>
            <w:r>
              <w:rPr>
                <w:rFonts w:asciiTheme="minorHAnsi" w:hAnsiTheme="minorHAnsi" w:cstheme="minorHAnsi"/>
                <w:szCs w:val="20"/>
              </w:rPr>
              <w:t xml:space="preserve">espliega ventana 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con </w:t>
            </w:r>
            <w:r>
              <w:rPr>
                <w:rFonts w:asciiTheme="minorHAnsi" w:hAnsiTheme="minorHAnsi" w:cstheme="minorHAnsi"/>
                <w:szCs w:val="20"/>
              </w:rPr>
              <w:t xml:space="preserve">la información del </w:t>
            </w:r>
            <w:r w:rsidR="00772055">
              <w:rPr>
                <w:rFonts w:asciiTheme="minorHAnsi" w:hAnsiTheme="minorHAnsi" w:cstheme="minorHAnsi"/>
                <w:szCs w:val="20"/>
              </w:rPr>
              <w:t>Solicitante</w:t>
            </w:r>
            <w:r w:rsidR="00040F0A">
              <w:rPr>
                <w:rFonts w:asciiTheme="minorHAnsi" w:hAnsiTheme="minorHAnsi" w:cstheme="minorHAnsi"/>
                <w:szCs w:val="20"/>
              </w:rPr>
              <w:t>/</w:t>
            </w:r>
            <w:r w:rsidR="006F2F01">
              <w:rPr>
                <w:rFonts w:asciiTheme="minorHAnsi" w:hAnsiTheme="minorHAnsi" w:cstheme="minorHAnsi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 xml:space="preserve"> 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78783A" w:rsidRDefault="0078783A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Generales.</w:t>
            </w:r>
          </w:p>
          <w:p w:rsidR="00D27C2F" w:rsidRPr="009A6D2A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693800" w:rsidRP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Nombre o </w:t>
            </w: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78783A" w:rsidRPr="009A6D2A" w:rsidRDefault="0078783A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693800" w:rsidRPr="009A6D2A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78783A" w:rsidRDefault="0078783A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del Solicitante.</w:t>
            </w:r>
          </w:p>
          <w:p w:rsidR="003570A6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3570A6" w:rsidRPr="001263DF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D27C2F" w:rsidRP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 S</w:t>
            </w:r>
            <w:r w:rsidRPr="009A6D2A">
              <w:rPr>
                <w:rFonts w:asciiTheme="minorHAnsi" w:hAnsiTheme="minorHAnsi" w:cstheme="minorHAnsi"/>
                <w:szCs w:val="20"/>
              </w:rPr>
              <w:t>olicitante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2.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1.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Extensión. </w:t>
            </w:r>
          </w:p>
          <w:p w:rsid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2.</w:t>
            </w:r>
          </w:p>
          <w:p w:rsidR="0078783A" w:rsidRDefault="00ED0D6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78783A">
              <w:rPr>
                <w:rFonts w:asciiTheme="minorHAnsi" w:hAnsiTheme="minorHAnsi" w:cstheme="minorHAnsi"/>
                <w:szCs w:val="20"/>
              </w:rPr>
              <w:t>Datos de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78783A">
              <w:rPr>
                <w:rFonts w:asciiTheme="minorHAnsi" w:hAnsiTheme="minorHAnsi" w:cstheme="minorHAnsi"/>
                <w:szCs w:val="20"/>
              </w:rPr>
              <w:t>l</w:t>
            </w:r>
            <w:r>
              <w:rPr>
                <w:rFonts w:asciiTheme="minorHAnsi" w:hAnsiTheme="minorHAnsi" w:cstheme="minorHAnsi"/>
                <w:szCs w:val="20"/>
              </w:rPr>
              <w:t>os</w:t>
            </w:r>
            <w:r w:rsidR="0078783A">
              <w:rPr>
                <w:rFonts w:asciiTheme="minorHAnsi" w:hAnsiTheme="minorHAnsi" w:cstheme="minorHAnsi"/>
                <w:szCs w:val="20"/>
              </w:rPr>
              <w:t xml:space="preserve"> Contacto.</w:t>
            </w:r>
          </w:p>
          <w:p w:rsid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Área del contacto</w:t>
            </w:r>
          </w:p>
          <w:p w:rsidR="003570A6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  <w:r w:rsidR="005119F1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3570A6" w:rsidRPr="009A6D2A" w:rsidRDefault="003570A6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D27C2F" w:rsidRPr="00D27C2F" w:rsidRDefault="00D27C2F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Contacto.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</w:t>
            </w:r>
          </w:p>
          <w:p w:rsidR="00407163" w:rsidRDefault="00AF5978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2.</w:t>
            </w:r>
          </w:p>
          <w:p w:rsidR="00782572" w:rsidRDefault="0078257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</w:t>
            </w:r>
            <w:r w:rsidR="00AF5978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2.</w:t>
            </w:r>
          </w:p>
          <w:p w:rsidR="00AF5978" w:rsidRPr="00AF5978" w:rsidRDefault="00AF5978" w:rsidP="00AF597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Extensión. </w:t>
            </w:r>
          </w:p>
          <w:p w:rsidR="00782572" w:rsidRDefault="00782572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</w:t>
            </w:r>
            <w:r w:rsidR="00AF5978">
              <w:rPr>
                <w:rFonts w:asciiTheme="minorHAnsi" w:hAnsiTheme="minorHAnsi" w:cstheme="minorHAnsi"/>
                <w:szCs w:val="20"/>
              </w:rPr>
              <w:t xml:space="preserve"> 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AF5978" w:rsidRDefault="00AF5978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Teléfono móvil 2.</w:t>
            </w:r>
          </w:p>
          <w:p w:rsidR="00407163" w:rsidRDefault="00407163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Domicilio fiscal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Código Postal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Colonia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693800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Interior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3570A6" w:rsidRDefault="00ED0D6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3570A6">
              <w:rPr>
                <w:rFonts w:asciiTheme="minorHAnsi" w:hAnsiTheme="minorHAnsi" w:cstheme="minorHAnsi"/>
                <w:szCs w:val="20"/>
              </w:rPr>
              <w:t>Documentos de Soporte.</w:t>
            </w:r>
          </w:p>
          <w:p w:rsidR="00407163" w:rsidRDefault="00ED0D60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Lista de </w:t>
            </w:r>
            <w:r w:rsidR="00407163">
              <w:rPr>
                <w:rFonts w:asciiTheme="minorHAnsi" w:hAnsiTheme="minorHAnsi" w:cstheme="minorHAnsi"/>
                <w:szCs w:val="20"/>
              </w:rPr>
              <w:t>Instalaciones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Instalaciones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407163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407163" w:rsidRDefault="006731E7" w:rsidP="00EE24C8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Del="006731E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407163">
              <w:rPr>
                <w:rFonts w:asciiTheme="minorHAnsi" w:hAnsiTheme="minorHAnsi" w:cstheme="minorHAnsi"/>
                <w:szCs w:val="20"/>
              </w:rPr>
              <w:t>Y la</w:t>
            </w:r>
            <w:r w:rsidR="0078783A">
              <w:rPr>
                <w:rFonts w:asciiTheme="minorHAnsi" w:hAnsiTheme="minorHAnsi" w:cstheme="minorHAnsi"/>
                <w:szCs w:val="20"/>
              </w:rPr>
              <w:t>s</w:t>
            </w:r>
            <w:r w:rsidR="00407163">
              <w:rPr>
                <w:rFonts w:asciiTheme="minorHAnsi" w:hAnsiTheme="minorHAnsi" w:cstheme="minorHAnsi"/>
                <w:szCs w:val="20"/>
              </w:rPr>
              <w:t xml:space="preserve"> opciones</w:t>
            </w:r>
            <w:r w:rsidR="0078783A">
              <w:rPr>
                <w:rFonts w:asciiTheme="minorHAnsi" w:hAnsiTheme="minorHAnsi" w:cstheme="minorHAnsi"/>
                <w:szCs w:val="20"/>
              </w:rPr>
              <w:t>.</w:t>
            </w:r>
          </w:p>
          <w:p w:rsidR="00EF3A0D" w:rsidRDefault="000407F9" w:rsidP="00EE24C8">
            <w:pPr>
              <w:pStyle w:val="Prrafodelista"/>
              <w:numPr>
                <w:ilvl w:val="2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407163">
              <w:rPr>
                <w:rFonts w:asciiTheme="minorHAnsi" w:hAnsiTheme="minorHAnsi" w:cstheme="minorHAnsi"/>
                <w:szCs w:val="20"/>
              </w:rPr>
              <w:t>Ver Instalaciones</w:t>
            </w:r>
            <w:r>
              <w:rPr>
                <w:rFonts w:asciiTheme="minorHAnsi" w:hAnsiTheme="minorHAnsi" w:cstheme="minorHAnsi"/>
                <w:szCs w:val="20"/>
              </w:rPr>
              <w:t>”,</w:t>
            </w:r>
          </w:p>
          <w:p w:rsidR="00407163" w:rsidRDefault="00EF3A0D" w:rsidP="00EE24C8">
            <w:pPr>
              <w:pStyle w:val="Prrafodelista"/>
              <w:numPr>
                <w:ilvl w:val="2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“Agregar Instalación”</w:t>
            </w:r>
            <w:r w:rsidR="0040716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407163" w:rsidRPr="00407163" w:rsidRDefault="00407163" w:rsidP="00407163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 opción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: </w:t>
            </w:r>
            <w:r w:rsidRPr="0040716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407163" w:rsidRPr="007275A7" w:rsidRDefault="00407163" w:rsidP="00EE24C8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AD37DD" w:rsidRDefault="00407163" w:rsidP="00EE24C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7C13B7" w:rsidRDefault="006D014A" w:rsidP="00652EB2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Default="00407163" w:rsidP="00652E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407163" w:rsidRPr="00407163" w:rsidRDefault="00407163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Si </w:t>
            </w:r>
            <w:r w:rsidRPr="00FC4FE7">
              <w:rPr>
                <w:rFonts w:asciiTheme="minorHAnsi" w:hAnsiTheme="minorHAnsi" w:cstheme="minorHAnsi"/>
                <w:szCs w:val="20"/>
              </w:rPr>
              <w:t>da clic en el botón “</w:t>
            </w:r>
            <w:r>
              <w:rPr>
                <w:rFonts w:asciiTheme="minorHAnsi" w:hAnsiTheme="minorHAnsi" w:cstheme="minorHAnsi"/>
                <w:szCs w:val="20"/>
              </w:rPr>
              <w:t>ver instalaciones</w:t>
            </w:r>
            <w:r w:rsidRPr="00FC4FE7">
              <w:rPr>
                <w:rFonts w:asciiTheme="minorHAnsi" w:hAnsiTheme="minorHAnsi" w:cstheme="minorHAnsi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 w:rsidRPr="00A13809">
              <w:rPr>
                <w:rFonts w:asciiTheme="minorHAnsi" w:hAnsiTheme="minorHAnsi" w:cstheme="minorHAnsi"/>
                <w:bCs/>
                <w:szCs w:val="20"/>
              </w:rPr>
              <w:t xml:space="preserve">ver caso </w:t>
            </w:r>
            <w:r w:rsidR="00A13809">
              <w:rPr>
                <w:rFonts w:asciiTheme="minorHAnsi" w:hAnsiTheme="minorHAnsi" w:cstheme="minorHAnsi"/>
                <w:bCs/>
                <w:szCs w:val="20"/>
              </w:rPr>
              <w:t xml:space="preserve">flujo ver </w:t>
            </w:r>
            <w:r w:rsidR="00A13809">
              <w:rPr>
                <w:rFonts w:asciiTheme="minorHAnsi" w:hAnsiTheme="minorHAnsi" w:cstheme="minorHAnsi"/>
                <w:b/>
                <w:bCs/>
                <w:szCs w:val="20"/>
              </w:rPr>
              <w:t>AO06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="00A13809">
              <w:rPr>
                <w:rFonts w:asciiTheme="minorHAnsi" w:hAnsiTheme="minorHAnsi" w:cstheme="minorHAnsi"/>
                <w:b/>
                <w:bCs/>
                <w:szCs w:val="20"/>
              </w:rPr>
              <w:t xml:space="preserve">ver 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>Instalaciones.</w:t>
            </w:r>
          </w:p>
          <w:p w:rsidR="00407163" w:rsidRDefault="00407163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da </w:t>
            </w:r>
            <w:r w:rsidR="00EF3A0D">
              <w:rPr>
                <w:rFonts w:asciiTheme="minorHAnsi" w:hAnsiTheme="minorHAnsi" w:cstheme="minorHAnsi"/>
                <w:bCs/>
                <w:szCs w:val="20"/>
              </w:rPr>
              <w:t xml:space="preserve">clic en el botón “Agregar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Instalación”, </w:t>
            </w:r>
            <w:r w:rsidRPr="00407163">
              <w:rPr>
                <w:rFonts w:asciiTheme="minorHAnsi" w:hAnsiTheme="minorHAnsi" w:cstheme="minorHAnsi"/>
                <w:b/>
                <w:bCs/>
                <w:szCs w:val="20"/>
              </w:rPr>
              <w:t>ver caso de uso 4013 Administrar Instalaciones.</w:t>
            </w:r>
          </w:p>
          <w:p w:rsidR="00407163" w:rsidRPr="00FC4FE7" w:rsidRDefault="00407163" w:rsidP="00EE24C8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7275A7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7275A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275A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07163" w:rsidRPr="00AD37DD" w:rsidTr="002405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Default="00407163" w:rsidP="00EE24C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5A4365" w:rsidRDefault="00407163" w:rsidP="00652E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163" w:rsidRPr="00B62DD3" w:rsidRDefault="00407163" w:rsidP="00652EB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flujo.</w:t>
            </w:r>
          </w:p>
        </w:tc>
      </w:tr>
    </w:tbl>
    <w:p w:rsidR="00455180" w:rsidRPr="00571811" w:rsidRDefault="00407163" w:rsidP="00F86FD4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</w:rPr>
      </w:pPr>
      <w:bookmarkStart w:id="74" w:name="_Toc488416408"/>
      <w:r>
        <w:rPr>
          <w:rFonts w:asciiTheme="minorHAnsi" w:hAnsiTheme="minorHAnsi" w:cstheme="minorHAnsi"/>
          <w:sz w:val="20"/>
        </w:rPr>
        <w:t>AO</w:t>
      </w:r>
      <w:r w:rsidR="008E4ECC">
        <w:rPr>
          <w:rFonts w:asciiTheme="minorHAnsi" w:hAnsiTheme="minorHAnsi" w:cstheme="minorHAnsi"/>
          <w:sz w:val="20"/>
        </w:rPr>
        <w:t>05</w:t>
      </w:r>
      <w:r>
        <w:rPr>
          <w:rFonts w:asciiTheme="minorHAnsi" w:hAnsiTheme="minorHAnsi" w:cstheme="minorHAnsi"/>
          <w:sz w:val="20"/>
        </w:rPr>
        <w:t xml:space="preserve"> </w:t>
      </w:r>
      <w:r w:rsidR="00442571" w:rsidRPr="00571811">
        <w:rPr>
          <w:rFonts w:asciiTheme="minorHAnsi" w:hAnsiTheme="minorHAnsi" w:cstheme="minorHAnsi"/>
          <w:sz w:val="20"/>
        </w:rPr>
        <w:t>Activar / Desactivar</w:t>
      </w:r>
      <w:r w:rsidR="00813438">
        <w:rPr>
          <w:rFonts w:asciiTheme="minorHAnsi" w:hAnsiTheme="minorHAnsi" w:cstheme="minorHAnsi"/>
          <w:sz w:val="20"/>
        </w:rPr>
        <w:t xml:space="preserve"> S</w:t>
      </w:r>
      <w:r w:rsidR="00442571" w:rsidRPr="00571811">
        <w:rPr>
          <w:rFonts w:asciiTheme="minorHAnsi" w:hAnsiTheme="minorHAnsi" w:cstheme="minorHAnsi"/>
          <w:sz w:val="20"/>
        </w:rPr>
        <w:t>olicitante</w:t>
      </w:r>
      <w:r w:rsidR="00813438">
        <w:rPr>
          <w:rFonts w:asciiTheme="minorHAnsi" w:hAnsiTheme="minorHAnsi" w:cstheme="minorHAnsi"/>
          <w:sz w:val="20"/>
        </w:rPr>
        <w:t>/Cliente</w:t>
      </w:r>
      <w:r w:rsidR="00442571" w:rsidRPr="00571811">
        <w:rPr>
          <w:rFonts w:asciiTheme="minorHAnsi" w:hAnsiTheme="minorHAnsi" w:cstheme="minorHAnsi"/>
          <w:sz w:val="20"/>
        </w:rPr>
        <w:t>.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455180" w:rsidRPr="00AD37DD" w:rsidTr="00E70F98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AD37DD" w:rsidRDefault="00E70F98" w:rsidP="00EE24C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A4365" w:rsidRDefault="00E70F98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1A085D" w:rsidRDefault="00E70F98" w:rsidP="00F84941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 w:rsidR="00B11F9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a las </w:t>
            </w:r>
            <w:r w:rsidR="00F84941"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solicitudes </w:t>
            </w:r>
            <w:r w:rsidR="00B11F9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servicio registradas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¿Está seguro de qu</w:t>
            </w:r>
            <w:r w:rsidR="006F2F01">
              <w:rPr>
                <w:rFonts w:asciiTheme="minorHAnsi" w:hAnsiTheme="minorHAnsi" w:cstheme="minorHAnsi"/>
                <w:color w:val="000000" w:themeColor="text1"/>
                <w:szCs w:val="20"/>
              </w:rPr>
              <w:t>e desea (activar / desactivar) S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color w:val="000000" w:themeColor="text1"/>
                <w:szCs w:val="20"/>
              </w:rPr>
              <w:t>/</w:t>
            </w:r>
            <w:r w:rsidR="006F2F01">
              <w:rPr>
                <w:rFonts w:asciiTheme="minorHAnsi" w:hAnsiTheme="minorHAnsi" w:cstheme="minorHAnsi"/>
                <w:color w:val="000000" w:themeColor="text1"/>
                <w:szCs w:val="20"/>
              </w:rPr>
              <w:t>Cliente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seleccionado?”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así como las opciones:</w:t>
            </w:r>
          </w:p>
          <w:p w:rsidR="00E70F98" w:rsidRPr="001A085D" w:rsidRDefault="00E70F98" w:rsidP="00EE24C8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:rsidR="00E70F98" w:rsidRPr="001A085D" w:rsidRDefault="00E70F98" w:rsidP="00EE24C8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“Cancelar”.</w:t>
            </w:r>
          </w:p>
          <w:p w:rsidR="00E70F98" w:rsidRPr="00EE103C" w:rsidRDefault="00E70F98" w:rsidP="00571811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Default="00E70F98" w:rsidP="00EE24C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Default="00E70F98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>
              <w:rPr>
                <w:rFonts w:asciiTheme="minorHAnsi" w:hAnsiTheme="minorHAnsi" w:cstheme="minorHAnsi"/>
                <w:bCs/>
                <w:szCs w:val="20"/>
              </w:rPr>
              <w:t>DGAJ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1A085D" w:rsidRDefault="00E70F98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E70F98" w:rsidRPr="001A085D" w:rsidRDefault="00E70F98" w:rsidP="00F84941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E70F98" w:rsidRPr="00EE103C" w:rsidRDefault="00E70F98" w:rsidP="002B3DAC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AD37DD" w:rsidRDefault="00E70F98" w:rsidP="00EE24C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A4365" w:rsidRDefault="00E70F98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076C43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1A085D" w:rsidRDefault="00E70F98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Cambia el estatus del </w:t>
            </w:r>
            <w:r w:rsidR="0081343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/C</w:t>
            </w:r>
            <w:r w:rsidR="006F2F0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liente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 w:rsidR="0081343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Solicitante/</w:t>
            </w:r>
            <w:r w:rsidR="006F2F0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Cliente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(activado / desactivado) correctamente”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E70F98" w:rsidRPr="002B3DAC" w:rsidRDefault="00E70F9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E70F98" w:rsidRPr="00AD37DD" w:rsidTr="005718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F98" w:rsidRPr="00571811" w:rsidRDefault="00E70F98" w:rsidP="00EE24C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5119F1" w:rsidRDefault="00E70F98" w:rsidP="00DC0AB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F98" w:rsidRPr="00571811" w:rsidRDefault="00E70F98" w:rsidP="00571811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530954" w:rsidRDefault="00EB42B9" w:rsidP="006C758D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5" w:name="_Toc484712624"/>
      <w:bookmarkStart w:id="76" w:name="_Toc488416409"/>
      <w:r>
        <w:rPr>
          <w:rFonts w:asciiTheme="minorHAnsi" w:hAnsiTheme="minorHAnsi" w:cstheme="minorHAnsi"/>
          <w:color w:val="000000" w:themeColor="text1"/>
          <w:sz w:val="20"/>
        </w:rPr>
        <w:t>AO06</w:t>
      </w:r>
      <w:r w:rsidR="006C758D" w:rsidRPr="001A085D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End w:id="75"/>
      <w:r w:rsidR="006F2F01">
        <w:rPr>
          <w:rFonts w:asciiTheme="minorHAnsi" w:hAnsiTheme="minorHAnsi" w:cstheme="minorHAnsi"/>
          <w:color w:val="000000" w:themeColor="text1"/>
          <w:sz w:val="20"/>
        </w:rPr>
        <w:t>Ver Instalaciones</w:t>
      </w:r>
      <w:bookmarkEnd w:id="7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ED0D60" w:rsidRPr="001A085D" w:rsidTr="00076C4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076C43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70196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ED0D60" w:rsidRPr="001A085D" w:rsidRDefault="00ED0D60" w:rsidP="0070196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ED0D60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076C43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DF438E" w:rsidRDefault="00ED0D60" w:rsidP="00DF438E">
            <w:pPr>
              <w:rPr>
                <w:rFonts w:asciiTheme="minorHAnsi" w:hAnsiTheme="minorHAnsi" w:cstheme="minorHAnsi"/>
              </w:rPr>
            </w:pPr>
            <w:r w:rsidRPr="00DF438E">
              <w:rPr>
                <w:rFonts w:asciiTheme="minorHAnsi" w:hAnsiTheme="minorHAnsi" w:cstheme="minorHAnsi"/>
              </w:rPr>
              <w:t>Direcciona a la pantalla de consulta de las instalaciones que el Solicitante</w:t>
            </w:r>
            <w:r w:rsidR="00813438" w:rsidRPr="00DF438E">
              <w:rPr>
                <w:rFonts w:asciiTheme="minorHAnsi" w:hAnsiTheme="minorHAnsi" w:cstheme="minorHAnsi"/>
              </w:rPr>
              <w:t>/Cliente</w:t>
            </w:r>
            <w:r w:rsidRPr="00DF438E">
              <w:rPr>
                <w:rFonts w:asciiTheme="minorHAnsi" w:hAnsiTheme="minorHAnsi" w:cstheme="minorHAnsi"/>
              </w:rPr>
              <w:t xml:space="preserve"> tiene registradas.</w:t>
            </w:r>
          </w:p>
          <w:p w:rsidR="00ED0D60" w:rsidRPr="00571811" w:rsidRDefault="00ED0D60" w:rsidP="006D014A">
            <w:pPr>
              <w:pStyle w:val="ndice2"/>
            </w:pPr>
            <w:r>
              <w:t xml:space="preserve">Ver caso de uso </w:t>
            </w:r>
            <w:r w:rsidRPr="00ED0D60">
              <w:t>4013 - Administrar Instalaciones</w:t>
            </w:r>
          </w:p>
        </w:tc>
      </w:tr>
      <w:tr w:rsidR="00ED0D60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076C43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D60" w:rsidRPr="001A085D" w:rsidRDefault="00ED0D60" w:rsidP="0070196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6C758D" w:rsidRPr="001A085D" w:rsidRDefault="00AF5978" w:rsidP="006C758D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Start w:id="77" w:name="_Toc488416410"/>
      <w:r>
        <w:rPr>
          <w:rFonts w:asciiTheme="minorHAnsi" w:hAnsiTheme="minorHAnsi" w:cstheme="minorHAnsi"/>
          <w:color w:val="000000" w:themeColor="text1"/>
          <w:sz w:val="20"/>
        </w:rPr>
        <w:t xml:space="preserve">AO07 </w:t>
      </w:r>
      <w:r w:rsidR="00442571">
        <w:rPr>
          <w:rFonts w:asciiTheme="minorHAnsi" w:hAnsiTheme="minorHAnsi" w:cstheme="minorHAnsi"/>
          <w:color w:val="000000" w:themeColor="text1"/>
          <w:sz w:val="20"/>
        </w:rPr>
        <w:t>Búsqueda.</w:t>
      </w:r>
      <w:bookmarkEnd w:id="7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C758D" w:rsidRPr="001A085D" w:rsidTr="00076C43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758D" w:rsidRPr="001A085D" w:rsidRDefault="006C758D" w:rsidP="00EB22A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6C758D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076C43">
            <w:pPr>
              <w:pStyle w:val="Prrafodelista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44257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ll.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51" w:rsidRPr="00E1511F" w:rsidRDefault="00383B51" w:rsidP="00E1511F">
            <w:pPr>
              <w:rPr>
                <w:rFonts w:asciiTheme="minorHAnsi" w:hAnsiTheme="minorHAnsi" w:cstheme="minorHAnsi"/>
              </w:rPr>
            </w:pPr>
            <w:r w:rsidRPr="00E1511F">
              <w:rPr>
                <w:rFonts w:asciiTheme="minorHAnsi" w:hAnsiTheme="minorHAnsi" w:cstheme="minorHAnsi"/>
              </w:rPr>
              <w:t xml:space="preserve">Despliega una ventana con los </w:t>
            </w:r>
            <w:r w:rsidR="00085032" w:rsidRPr="00E1511F">
              <w:rPr>
                <w:rFonts w:asciiTheme="minorHAnsi" w:hAnsiTheme="minorHAnsi" w:cstheme="minorHAnsi"/>
              </w:rPr>
              <w:t>S</w:t>
            </w:r>
            <w:r w:rsidR="00813438" w:rsidRPr="00E1511F">
              <w:rPr>
                <w:rFonts w:asciiTheme="minorHAnsi" w:hAnsiTheme="minorHAnsi" w:cstheme="minorHAnsi"/>
              </w:rPr>
              <w:t>olicitantes/</w:t>
            </w:r>
            <w:r w:rsidR="00085032" w:rsidRPr="00E1511F">
              <w:rPr>
                <w:rFonts w:asciiTheme="minorHAnsi" w:hAnsiTheme="minorHAnsi" w:cstheme="minorHAnsi"/>
              </w:rPr>
              <w:t xml:space="preserve">Clientes </w:t>
            </w:r>
            <w:r w:rsidRPr="00E1511F">
              <w:rPr>
                <w:rFonts w:asciiTheme="minorHAnsi" w:hAnsiTheme="minorHAnsi" w:cstheme="minorHAnsi"/>
              </w:rPr>
              <w:t>registrados en el sistema (consulta general), ordenados  alfabéticamente por nombre corto de manera descendente de acu</w:t>
            </w:r>
            <w:r w:rsidR="00085032" w:rsidRPr="00E1511F">
              <w:rPr>
                <w:rFonts w:asciiTheme="minorHAnsi" w:hAnsiTheme="minorHAnsi" w:cstheme="minorHAnsi"/>
              </w:rPr>
              <w:t>erdo a la siguiente estructura.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Régimen fiscal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383B51" w:rsidRPr="00CF7BB8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Razón Social</w:t>
            </w:r>
            <w:r>
              <w:rPr>
                <w:rFonts w:asciiTheme="minorHAnsi" w:hAnsiTheme="minorHAnsi" w:cstheme="minorHAnsi"/>
                <w:szCs w:val="20"/>
              </w:rPr>
              <w:t xml:space="preserve"> (Dependencia o Empresa Privada).</w:t>
            </w:r>
          </w:p>
          <w:p w:rsidR="00383B51" w:rsidRPr="009A6D2A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9A6D2A">
              <w:rPr>
                <w:rFonts w:asciiTheme="minorHAnsi" w:hAnsiTheme="minorHAnsi" w:cstheme="minorHAnsi"/>
                <w:szCs w:val="20"/>
              </w:rPr>
              <w:t>RFC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383B51" w:rsidRPr="009A6D2A" w:rsidRDefault="00383B51" w:rsidP="00EE24C8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solicitante (“Apellido Paterno” “Apellido Materno” “Nombre”).</w:t>
            </w:r>
          </w:p>
          <w:p w:rsidR="00383B51" w:rsidRPr="001A085D" w:rsidRDefault="00383B51" w:rsidP="00383B51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lastRenderedPageBreak/>
              <w:t>Los filtros:</w:t>
            </w:r>
          </w:p>
          <w:p w:rsidR="00383B51" w:rsidRPr="001A085D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:rsidR="00383B51" w:rsidRPr="001A085D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Nombre corto</w:t>
            </w:r>
            <w:r w:rsidRPr="001A085D">
              <w:rPr>
                <w:rFonts w:asciiTheme="minorHAnsi" w:hAnsiTheme="minorHAnsi" w:cstheme="minorHAnsi"/>
              </w:rPr>
              <w:t>”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“Razón Social”</w:t>
            </w:r>
            <w:r w:rsidRPr="001A085D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Autoacompletable</w:t>
            </w:r>
            <w:proofErr w:type="spellEnd"/>
            <w:r w:rsidRPr="001A085D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“Régimen Fiscal” (L</w:t>
            </w:r>
            <w:r w:rsidRPr="001A085D">
              <w:rPr>
                <w:rFonts w:asciiTheme="minorHAnsi" w:hAnsiTheme="minorHAnsi" w:cstheme="minorHAnsi"/>
              </w:rPr>
              <w:t>ista desplegable).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“Sector” (L</w:t>
            </w:r>
            <w:r w:rsidRPr="001A085D">
              <w:rPr>
                <w:rFonts w:asciiTheme="minorHAnsi" w:hAnsiTheme="minorHAnsi" w:cstheme="minorHAnsi"/>
              </w:rPr>
              <w:t>ista desplegable).</w:t>
            </w:r>
          </w:p>
          <w:p w:rsidR="00383B51" w:rsidRPr="00F61803" w:rsidRDefault="00383B51" w:rsidP="006D014A">
            <w:pPr>
              <w:pStyle w:val="ndice2"/>
            </w:pPr>
            <w:r w:rsidRPr="00F61803">
              <w:t>Así como las opciones: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“Crear </w:t>
            </w:r>
            <w:r w:rsidR="00813438">
              <w:rPr>
                <w:rFonts w:asciiTheme="minorHAnsi" w:hAnsiTheme="minorHAnsi" w:cstheme="minorHAnsi"/>
                <w:szCs w:val="20"/>
              </w:rPr>
              <w:t>solicitante/</w:t>
            </w:r>
            <w:r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“Validar </w:t>
            </w:r>
            <w:r w:rsidR="00085032">
              <w:rPr>
                <w:rFonts w:asciiTheme="minorHAnsi" w:hAnsiTheme="minorHAnsi" w:cstheme="minorHAnsi"/>
                <w:szCs w:val="20"/>
              </w:rPr>
              <w:t xml:space="preserve">Datos Generales del </w:t>
            </w:r>
            <w:r w:rsidR="00813438">
              <w:rPr>
                <w:rFonts w:asciiTheme="minorHAnsi" w:hAnsiTheme="minorHAnsi" w:cstheme="minorHAnsi"/>
                <w:szCs w:val="20"/>
              </w:rPr>
              <w:t>Solicitante/</w:t>
            </w:r>
            <w:r>
              <w:rPr>
                <w:rFonts w:asciiTheme="minorHAnsi" w:hAnsiTheme="minorHAnsi" w:cstheme="minorHAnsi"/>
                <w:szCs w:val="20"/>
              </w:rPr>
              <w:t>Cliente” (por cada elemento de la consulta general),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 xml:space="preserve">“Modificar </w:t>
            </w:r>
            <w:r w:rsidR="00813438">
              <w:rPr>
                <w:rFonts w:asciiTheme="minorHAnsi" w:hAnsiTheme="minorHAnsi" w:cstheme="minorHAnsi"/>
                <w:szCs w:val="20"/>
              </w:rPr>
              <w:t>Solicitante/</w:t>
            </w:r>
            <w:r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“A</w:t>
            </w:r>
            <w:r w:rsidR="00813438">
              <w:rPr>
                <w:rFonts w:asciiTheme="minorHAnsi" w:hAnsiTheme="minorHAnsi" w:cstheme="minorHAnsi"/>
                <w:szCs w:val="20"/>
              </w:rPr>
              <w:t>ctivar o Desactivar Solicitante/</w:t>
            </w:r>
            <w:r>
              <w:rPr>
                <w:rFonts w:asciiTheme="minorHAnsi" w:hAnsiTheme="minorHAnsi" w:cstheme="minorHAnsi"/>
                <w:szCs w:val="20"/>
              </w:rPr>
              <w:t>Cliente</w:t>
            </w:r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general),</w:t>
            </w:r>
          </w:p>
          <w:p w:rsidR="00383B51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detalle</w:t>
            </w:r>
            <w:r w:rsidRPr="00EB22AD">
              <w:rPr>
                <w:rFonts w:asciiTheme="minorHAnsi" w:hAnsiTheme="minorHAnsi" w:cstheme="minorHAnsi"/>
                <w:szCs w:val="20"/>
              </w:rPr>
              <w:t>” (por cada elemento de la consulta general).</w:t>
            </w:r>
          </w:p>
          <w:p w:rsidR="00383B51" w:rsidRPr="00EB22AD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“Ver Instalaciones” (por cada elemento de la consulta general).</w:t>
            </w:r>
          </w:p>
          <w:p w:rsidR="00383B51" w:rsidRPr="00BC50A3" w:rsidRDefault="00383B51" w:rsidP="00EE24C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EB22AD">
              <w:rPr>
                <w:rFonts w:asciiTheme="minorHAnsi" w:hAnsiTheme="minorHAnsi" w:cstheme="minorHAnsi"/>
                <w:szCs w:val="20"/>
              </w:rPr>
              <w:t>“Buscar”.</w:t>
            </w:r>
          </w:p>
          <w:p w:rsidR="00442571" w:rsidRPr="00571811" w:rsidRDefault="00383B51" w:rsidP="00A61663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DD530A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Nota:</w:t>
            </w:r>
            <w:r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Las instalaciones solo aplicarán para los solicitantes con régimen fiscal “Persona Moral”.</w:t>
            </w:r>
          </w:p>
        </w:tc>
      </w:tr>
      <w:tr w:rsidR="006C758D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076C43">
            <w:pPr>
              <w:pStyle w:val="Prrafodelista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076C43" w:rsidP="00EB22A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</w:t>
            </w:r>
            <w:r w:rsidR="00442571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954" w:rsidRDefault="00530954" w:rsidP="0053095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al botón seleccionado, continua como sigue:</w:t>
            </w:r>
          </w:p>
          <w:p w:rsidR="00530954" w:rsidRDefault="00530954" w:rsidP="00AF5978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Crear </w:t>
            </w:r>
            <w:r w:rsidR="00813438">
              <w:rPr>
                <w:rFonts w:asciiTheme="minorHAnsi" w:hAnsiTheme="minorHAnsi" w:cstheme="minorHAnsi"/>
                <w:szCs w:val="20"/>
              </w:rPr>
              <w:t>S</w:t>
            </w:r>
            <w:r w:rsidRPr="00442571">
              <w:rPr>
                <w:rFonts w:asciiTheme="minorHAnsi" w:hAnsiTheme="minorHAnsi" w:cstheme="minorHAnsi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szCs w:val="20"/>
              </w:rPr>
              <w:t>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Cliente”, continúa en el </w:t>
            </w:r>
            <w:r w:rsidRPr="00832EBE">
              <w:rPr>
                <w:rFonts w:asciiTheme="minorHAnsi" w:hAnsiTheme="minorHAnsi" w:cstheme="minorHAnsi"/>
                <w:b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Crear </w:t>
            </w:r>
            <w:r w:rsidR="00813438">
              <w:rPr>
                <w:rFonts w:asciiTheme="minorHAnsi" w:hAnsiTheme="minorHAnsi" w:cstheme="minorHAnsi"/>
                <w:b/>
              </w:rPr>
              <w:t>S</w:t>
            </w:r>
            <w:r w:rsidRPr="00442571">
              <w:rPr>
                <w:rFonts w:asciiTheme="minorHAnsi" w:hAnsiTheme="minorHAnsi" w:cstheme="minorHAnsi"/>
                <w:b/>
              </w:rPr>
              <w:t>olicitante</w:t>
            </w:r>
            <w:r w:rsidR="00813438">
              <w:rPr>
                <w:rFonts w:asciiTheme="minorHAnsi" w:hAnsiTheme="minorHAnsi" w:cstheme="minorHAnsi"/>
                <w:b/>
              </w:rPr>
              <w:t>/</w:t>
            </w:r>
            <w:r>
              <w:rPr>
                <w:rFonts w:asciiTheme="minorHAnsi" w:hAnsiTheme="minorHAnsi" w:cstheme="minorHAnsi"/>
                <w:b/>
              </w:rPr>
              <w:t>Cliente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530954" w:rsidRPr="00F61803" w:rsidRDefault="00530954" w:rsidP="00AF5978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 selecciona</w:t>
            </w:r>
            <w:r w:rsidR="00813438">
              <w:rPr>
                <w:rFonts w:asciiTheme="minorHAnsi" w:hAnsiTheme="minorHAnsi" w:cstheme="minorHAnsi"/>
                <w:szCs w:val="20"/>
              </w:rPr>
              <w:t xml:space="preserve"> la opción “Validar Datos Generales Solicitante/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 de uno de los registros, continúa con el </w:t>
            </w:r>
            <w:r w:rsidR="00813438">
              <w:rPr>
                <w:rFonts w:asciiTheme="minorHAnsi" w:hAnsiTheme="minorHAnsi" w:cstheme="minorHAnsi"/>
                <w:b/>
                <w:szCs w:val="20"/>
              </w:rPr>
              <w:t>AO02Validar Datos Generales Solicitante/C</w:t>
            </w:r>
            <w:r>
              <w:rPr>
                <w:rFonts w:asciiTheme="minorHAnsi" w:hAnsiTheme="minorHAnsi" w:cstheme="minorHAnsi"/>
                <w:b/>
                <w:szCs w:val="20"/>
              </w:rPr>
              <w:t>liente.</w:t>
            </w:r>
          </w:p>
          <w:p w:rsidR="00530954" w:rsidRPr="00407163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 w:rsidRPr="00F61803">
              <w:rPr>
                <w:rFonts w:asciiTheme="minorHAnsi" w:hAnsiTheme="minorHAnsi" w:cstheme="minorHAnsi"/>
                <w:szCs w:val="20"/>
              </w:rPr>
              <w:t>“</w:t>
            </w:r>
            <w:r>
              <w:rPr>
                <w:rFonts w:asciiTheme="minorHAnsi" w:hAnsiTheme="minorHAnsi" w:cstheme="minorHAnsi"/>
                <w:szCs w:val="20"/>
              </w:rPr>
              <w:t xml:space="preserve">Modificar </w:t>
            </w:r>
            <w:r w:rsidR="00813438">
              <w:rPr>
                <w:rFonts w:asciiTheme="minorHAnsi" w:hAnsiTheme="minorHAnsi" w:cstheme="minorHAnsi"/>
                <w:szCs w:val="20"/>
              </w:rPr>
              <w:t>S</w:t>
            </w:r>
            <w:r w:rsidRPr="00442571">
              <w:rPr>
                <w:rFonts w:asciiTheme="minorHAnsi" w:hAnsiTheme="minorHAnsi" w:cstheme="minorHAnsi"/>
                <w:szCs w:val="20"/>
              </w:rPr>
              <w:t>olicitante</w:t>
            </w:r>
            <w:r w:rsidR="00813438">
              <w:rPr>
                <w:rFonts w:asciiTheme="minorHAnsi" w:hAnsiTheme="minorHAnsi" w:cstheme="minorHAnsi"/>
                <w:szCs w:val="20"/>
              </w:rPr>
              <w:t>/</w:t>
            </w:r>
            <w:r>
              <w:rPr>
                <w:rFonts w:asciiTheme="minorHAnsi" w:hAnsiTheme="minorHAnsi" w:cstheme="minorHAnsi"/>
                <w:szCs w:val="20"/>
              </w:rPr>
              <w:t xml:space="preserve">Cliente” de uno de los registros, continúa en el </w:t>
            </w:r>
            <w:r>
              <w:rPr>
                <w:rFonts w:asciiTheme="minorHAnsi" w:hAnsiTheme="minorHAnsi" w:cstheme="minorHAnsi"/>
                <w:b/>
              </w:rPr>
              <w:t>AO03</w:t>
            </w:r>
            <w:r w:rsidRPr="00832EBE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Modificar </w:t>
            </w:r>
            <w:r w:rsidR="00813438">
              <w:rPr>
                <w:rFonts w:asciiTheme="minorHAnsi" w:hAnsiTheme="minorHAnsi" w:cstheme="minorHAnsi"/>
                <w:b/>
              </w:rPr>
              <w:t>S</w:t>
            </w:r>
            <w:r w:rsidRPr="00442571">
              <w:rPr>
                <w:rFonts w:asciiTheme="minorHAnsi" w:hAnsiTheme="minorHAnsi" w:cstheme="minorHAnsi"/>
                <w:b/>
              </w:rPr>
              <w:t>olicitante</w:t>
            </w:r>
            <w:r w:rsidR="00813438">
              <w:rPr>
                <w:rFonts w:asciiTheme="minorHAnsi" w:hAnsiTheme="minorHAnsi" w:cstheme="minorHAnsi"/>
                <w:b/>
              </w:rPr>
              <w:t>/Cliente</w:t>
            </w:r>
            <w:r w:rsidRPr="00832EBE">
              <w:rPr>
                <w:rFonts w:asciiTheme="minorHAnsi" w:hAnsiTheme="minorHAnsi" w:cstheme="minorHAnsi"/>
              </w:rPr>
              <w:t>.</w:t>
            </w:r>
          </w:p>
          <w:p w:rsidR="00530954" w:rsidRPr="00DB7437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>
              <w:rPr>
                <w:rFonts w:asciiTheme="minorHAnsi" w:hAnsiTheme="minorHAnsi" w:cstheme="minorHAnsi"/>
              </w:rPr>
              <w:t>“Ver detalle”</w:t>
            </w:r>
            <w:r>
              <w:rPr>
                <w:rFonts w:asciiTheme="minorHAnsi" w:hAnsiTheme="minorHAnsi" w:cstheme="minorHAnsi"/>
                <w:szCs w:val="20"/>
              </w:rPr>
              <w:t xml:space="preserve"> de uno de los registros</w:t>
            </w:r>
            <w:r>
              <w:rPr>
                <w:rFonts w:asciiTheme="minorHAnsi" w:hAnsiTheme="minorHAnsi" w:cstheme="minorHAnsi"/>
              </w:rPr>
              <w:t xml:space="preserve">, continúa con el flujo </w:t>
            </w:r>
            <w:r w:rsidRPr="00407163">
              <w:rPr>
                <w:rFonts w:asciiTheme="minorHAnsi" w:hAnsiTheme="minorHAnsi" w:cstheme="minorHAnsi"/>
                <w:b/>
              </w:rPr>
              <w:t>AO</w:t>
            </w:r>
            <w:r>
              <w:rPr>
                <w:rFonts w:asciiTheme="minorHAnsi" w:hAnsiTheme="minorHAnsi" w:cstheme="minorHAnsi"/>
                <w:b/>
              </w:rPr>
              <w:t>04 Ver detalle.</w:t>
            </w:r>
          </w:p>
          <w:p w:rsidR="00530954" w:rsidRPr="00194D7B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esa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registros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813438">
              <w:rPr>
                <w:rFonts w:asciiTheme="minorHAnsi" w:hAnsiTheme="minorHAnsi" w:cstheme="minorHAnsi"/>
                <w:b/>
              </w:rPr>
              <w:t>S</w:t>
            </w:r>
            <w:r w:rsidRPr="00442571">
              <w:rPr>
                <w:rFonts w:asciiTheme="minorHAnsi" w:hAnsiTheme="minorHAnsi" w:cstheme="minorHAnsi"/>
                <w:b/>
              </w:rPr>
              <w:t>olicitante</w:t>
            </w:r>
            <w:r w:rsidR="00813438">
              <w:rPr>
                <w:rFonts w:asciiTheme="minorHAnsi" w:hAnsiTheme="minorHAnsi" w:cstheme="minorHAnsi"/>
                <w:b/>
              </w:rPr>
              <w:t>/Cliente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530954" w:rsidRPr="001A085D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“Ver instalaciones” de uno de los registros, continua con el flujo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AO06 Ver instalaciones.</w:t>
            </w:r>
          </w:p>
          <w:p w:rsidR="00530954" w:rsidRPr="00AF5978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uno o más filtros,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="00AF597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AO07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AF5978" w:rsidRPr="00AF5978" w:rsidRDefault="00AF5978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Selecciona la opción “Ver contactos” de uno de los registros, continua con el flujo </w:t>
            </w:r>
            <w:r w:rsidRPr="00B400C6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  <w:b/>
              </w:rPr>
              <w:t>O08 Ver Contactos,</w:t>
            </w:r>
          </w:p>
          <w:p w:rsidR="006C758D" w:rsidRPr="00F86FD4" w:rsidRDefault="00530954" w:rsidP="00AF597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>
              <w:rPr>
                <w:rFonts w:asciiTheme="minorHAnsi" w:hAnsiTheme="minorHAnsi" w:cstheme="minorHAnsi"/>
                <w:bCs/>
                <w:szCs w:val="20"/>
              </w:rPr>
              <w:t>solicitante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Pr="00C07E5D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C07E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C758D" w:rsidRPr="001A085D" w:rsidTr="00076C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076C43">
            <w:pPr>
              <w:pStyle w:val="Prrafodelista"/>
              <w:numPr>
                <w:ilvl w:val="0"/>
                <w:numId w:val="4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EB22AD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58D" w:rsidRPr="001A085D" w:rsidRDefault="006C758D" w:rsidP="00EB22AD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F4316B" w:rsidRDefault="00BB3361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8" w:name="_Toc488416411"/>
      <w:r>
        <w:rPr>
          <w:rFonts w:asciiTheme="minorHAnsi" w:hAnsiTheme="minorHAnsi" w:cstheme="minorHAnsi"/>
          <w:sz w:val="20"/>
        </w:rPr>
        <w:t>AO0</w:t>
      </w:r>
      <w:r w:rsidR="00AF5978">
        <w:rPr>
          <w:rFonts w:asciiTheme="minorHAnsi" w:hAnsiTheme="minorHAnsi" w:cstheme="minorHAnsi"/>
          <w:sz w:val="20"/>
        </w:rPr>
        <w:t>8</w:t>
      </w:r>
      <w:r w:rsidR="00F4316B">
        <w:rPr>
          <w:rFonts w:asciiTheme="minorHAnsi" w:hAnsiTheme="minorHAnsi" w:cstheme="minorHAnsi"/>
          <w:sz w:val="20"/>
        </w:rPr>
        <w:t xml:space="preserve"> Ver contactos.</w:t>
      </w:r>
      <w:bookmarkEnd w:id="7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Despliega ventana con los datos de los Contactos de acuerdo a la siguiente estructura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Contacto.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 del Contacto (“Apellido Paterno” “Apellido Materno”</w:t>
            </w:r>
            <w:r>
              <w:rPr>
                <w:rFonts w:asciiTheme="minorHAnsi" w:hAnsiTheme="minorHAnsi" w:cstheme="minorHAnsi"/>
                <w:szCs w:val="20"/>
              </w:rPr>
              <w:t xml:space="preserve"> “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”)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49688F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Agregar contacto, </w:t>
            </w:r>
          </w:p>
          <w:p w:rsidR="00F4316B" w:rsidRPr="0049688F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Modificar contacto, de cada uno de los registros,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Cambiar de estatus (activar o desactivar), de cada uno de los registros,</w:t>
            </w:r>
          </w:p>
          <w:p w:rsidR="00F4316B" w:rsidRPr="009B22D0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Cancelar</w:t>
            </w:r>
            <w:r w:rsidR="00AF5978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076C43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:rsidR="00F4316B" w:rsidRPr="0049688F" w:rsidRDefault="00A37550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 selecciona “</w:t>
            </w:r>
            <w:r w:rsidR="00F4316B">
              <w:rPr>
                <w:rFonts w:asciiTheme="minorHAnsi" w:hAnsiTheme="minorHAnsi" w:cstheme="minorHAnsi"/>
                <w:szCs w:val="20"/>
              </w:rPr>
              <w:t>Agregar contacto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F4316B">
              <w:rPr>
                <w:rFonts w:asciiTheme="minorHAnsi" w:hAnsiTheme="minorHAnsi" w:cstheme="minorHAnsi"/>
                <w:szCs w:val="20"/>
              </w:rPr>
              <w:t xml:space="preserve">, continúa con el flujo 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BB3361">
              <w:rPr>
                <w:rFonts w:asciiTheme="minorHAnsi" w:hAnsiTheme="minorHAnsi" w:cstheme="minorHAnsi"/>
                <w:b/>
              </w:rPr>
              <w:t>O09</w:t>
            </w:r>
            <w:r w:rsidR="00F4316B" w:rsidRPr="0049688F">
              <w:rPr>
                <w:rFonts w:asciiTheme="minorHAnsi" w:hAnsiTheme="minorHAnsi" w:cstheme="minorHAnsi"/>
                <w:b/>
              </w:rPr>
              <w:t xml:space="preserve"> </w:t>
            </w:r>
            <w:r w:rsidR="00F4316B">
              <w:rPr>
                <w:rFonts w:asciiTheme="minorHAnsi" w:hAnsiTheme="minorHAnsi" w:cstheme="minorHAnsi"/>
                <w:b/>
              </w:rPr>
              <w:t>Agregar Contacto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F4316B" w:rsidRPr="00DB6DD5" w:rsidRDefault="00A37550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“</w:t>
            </w:r>
            <w:r w:rsidR="00F4316B">
              <w:rPr>
                <w:rFonts w:asciiTheme="minorHAnsi" w:hAnsiTheme="minorHAnsi" w:cstheme="minorHAnsi"/>
                <w:szCs w:val="20"/>
              </w:rPr>
              <w:t>Modificar contacto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  <w:r w:rsidR="00F4316B">
              <w:rPr>
                <w:rFonts w:asciiTheme="minorHAnsi" w:hAnsiTheme="minorHAnsi" w:cstheme="minorHAnsi"/>
                <w:szCs w:val="20"/>
              </w:rPr>
              <w:t xml:space="preserve">, por cada uno de los registros </w:t>
            </w:r>
            <w:r w:rsidR="00F4316B" w:rsidRPr="0049688F">
              <w:rPr>
                <w:rFonts w:asciiTheme="minorHAnsi" w:hAnsiTheme="minorHAnsi" w:cstheme="minorHAnsi"/>
                <w:b/>
                <w:szCs w:val="20"/>
              </w:rPr>
              <w:t>A</w:t>
            </w:r>
            <w:r w:rsidR="00BB3361">
              <w:rPr>
                <w:rFonts w:asciiTheme="minorHAnsi" w:hAnsiTheme="minorHAnsi" w:cstheme="minorHAnsi"/>
                <w:b/>
                <w:szCs w:val="20"/>
              </w:rPr>
              <w:t>O10</w:t>
            </w:r>
            <w:r w:rsidR="00F4316B">
              <w:rPr>
                <w:rFonts w:asciiTheme="minorHAnsi" w:hAnsiTheme="minorHAnsi" w:cstheme="minorHAnsi"/>
                <w:b/>
                <w:szCs w:val="20"/>
              </w:rPr>
              <w:t xml:space="preserve"> Modificar Contacto.</w:t>
            </w:r>
          </w:p>
          <w:p w:rsidR="00F4316B" w:rsidRPr="00DB6DD5" w:rsidRDefault="00F4316B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DB6DD5">
              <w:rPr>
                <w:rFonts w:asciiTheme="minorHAnsi" w:hAnsiTheme="minorHAnsi" w:cstheme="minorHAnsi"/>
                <w:szCs w:val="20"/>
              </w:rPr>
              <w:lastRenderedPageBreak/>
              <w:t xml:space="preserve">Cambiar de estatus (activar o desactivar), por cada uno de los registros </w:t>
            </w:r>
            <w:r w:rsidR="00BB3361">
              <w:rPr>
                <w:rFonts w:asciiTheme="minorHAnsi" w:hAnsiTheme="minorHAnsi" w:cstheme="minorHAnsi"/>
                <w:b/>
                <w:szCs w:val="20"/>
              </w:rPr>
              <w:t>AO11</w:t>
            </w:r>
            <w:r w:rsidRPr="00DB6DD5">
              <w:rPr>
                <w:rFonts w:asciiTheme="minorHAnsi" w:hAnsiTheme="minorHAnsi" w:cstheme="minorHAnsi"/>
                <w:b/>
                <w:szCs w:val="20"/>
              </w:rPr>
              <w:t xml:space="preserve"> Activar/Desactivar Contacto.</w:t>
            </w:r>
          </w:p>
          <w:p w:rsidR="00F4316B" w:rsidRPr="00DB6DD5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DB6DD5" w:rsidRDefault="00F4316B" w:rsidP="00536A6A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Pr="00210B52" w:rsidRDefault="00BB3361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9" w:name="_Toc488416412"/>
      <w:r>
        <w:rPr>
          <w:rFonts w:asciiTheme="minorHAnsi" w:hAnsiTheme="minorHAnsi" w:cstheme="minorHAnsi"/>
          <w:sz w:val="20"/>
        </w:rPr>
        <w:t>AO09</w:t>
      </w:r>
      <w:r w:rsidR="00F4316B">
        <w:rPr>
          <w:rFonts w:asciiTheme="minorHAnsi" w:hAnsiTheme="minorHAnsi" w:cstheme="minorHAnsi"/>
          <w:sz w:val="20"/>
        </w:rPr>
        <w:t xml:space="preserve"> Agregar Contacto.</w:t>
      </w:r>
      <w:bookmarkEnd w:id="7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los campos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076C43" w:rsidP="00D27DB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1643C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4316B" w:rsidRPr="006F4262" w:rsidRDefault="00F4316B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Datos del contacto. 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el 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Cargo del Contacto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Captura el 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el 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Móvil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 el Teléfono Móvil 2,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Pr="00E00F95">
              <w:rPr>
                <w:rFonts w:asciiTheme="minorHAnsi" w:hAnsiTheme="minorHAnsi" w:cstheme="minorHAnsi"/>
                <w:szCs w:val="20"/>
              </w:rPr>
              <w:t>a clic en el botón “Guardar”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4316B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97424">
              <w:rPr>
                <w:rFonts w:asciiTheme="minorHAnsi" w:hAnsiTheme="minorHAnsi" w:cstheme="minorHAnsi"/>
                <w:b/>
                <w:bCs/>
                <w:szCs w:val="20"/>
              </w:rPr>
              <w:t>Nota: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El 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tipo de contacto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será un catálogo fijo en base de datos, estos serán los roles de los usuarios de los clientes, deberán de ser los siguientes:</w:t>
            </w:r>
          </w:p>
          <w:p w:rsidR="00F4316B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D40C59">
              <w:rPr>
                <w:rFonts w:asciiTheme="minorHAnsi" w:hAnsiTheme="minorHAnsi" w:cstheme="minorHAnsi"/>
                <w:bCs/>
                <w:szCs w:val="20"/>
              </w:rPr>
              <w:t>Representante Legal.</w:t>
            </w:r>
          </w:p>
          <w:p w:rsidR="00076C43" w:rsidRDefault="00076C43" w:rsidP="00076C43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Contacto Jurídico</w:t>
            </w:r>
            <w:r w:rsidRPr="00D40C5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076C43" w:rsidRDefault="00076C43" w:rsidP="00076C43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Contacto Operativo (</w:t>
            </w:r>
            <w:r w:rsidRPr="00D40C59">
              <w:rPr>
                <w:rFonts w:asciiTheme="minorHAnsi" w:hAnsiTheme="minorHAnsi" w:cstheme="minorHAnsi"/>
                <w:bCs/>
                <w:szCs w:val="20"/>
              </w:rPr>
              <w:t>Tipo de Servicio</w:t>
            </w:r>
            <w:r>
              <w:rPr>
                <w:rFonts w:asciiTheme="minorHAnsi" w:hAnsiTheme="minorHAnsi" w:cstheme="minorHAnsi"/>
                <w:bCs/>
                <w:szCs w:val="20"/>
              </w:rPr>
              <w:t>)</w:t>
            </w:r>
            <w:r w:rsidRPr="00D40C5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F4316B" w:rsidRPr="00040F0A" w:rsidRDefault="00076C43" w:rsidP="00076C43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Contacto de </w:t>
            </w:r>
            <w:r w:rsidRPr="00040F0A">
              <w:rPr>
                <w:rFonts w:asciiTheme="minorHAnsi" w:hAnsiTheme="minorHAnsi" w:cstheme="minorHAnsi"/>
                <w:bCs/>
                <w:szCs w:val="20"/>
              </w:rPr>
              <w:t>Finanzas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06, </w:t>
            </w:r>
            <w:r w:rsidRPr="00A036F7">
              <w:rPr>
                <w:rFonts w:asciiTheme="minorHAnsi" w:hAnsiTheme="minorHAnsi" w:cstheme="minorHAnsi"/>
                <w:b/>
                <w:szCs w:val="20"/>
              </w:rPr>
              <w:t>V</w:t>
            </w:r>
            <w:r>
              <w:rPr>
                <w:rFonts w:asciiTheme="minorHAnsi" w:hAnsiTheme="minorHAnsi" w:cstheme="minorHAnsi"/>
                <w:b/>
                <w:szCs w:val="20"/>
              </w:rPr>
              <w:t>07</w:t>
            </w:r>
            <w:r w:rsidRPr="00A036F7">
              <w:rPr>
                <w:rFonts w:asciiTheme="minorHAnsi" w:hAnsiTheme="minorHAnsi" w:cstheme="minorHAnsi"/>
                <w:szCs w:val="20"/>
              </w:rPr>
              <w:t>.</w:t>
            </w:r>
          </w:p>
          <w:p w:rsidR="00F4316B" w:rsidRPr="00AE3539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7555F5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 xml:space="preserve">Guarda los datos capturados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por el usuario y muestra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:rsidR="00F4316B" w:rsidRPr="00571811" w:rsidRDefault="00F4316B" w:rsidP="00536A6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571811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571811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B3361" w:rsidRDefault="00F4316B" w:rsidP="00BB3361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Default="00BB3361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0" w:name="_Toc488416413"/>
      <w:r>
        <w:rPr>
          <w:rFonts w:asciiTheme="minorHAnsi" w:hAnsiTheme="minorHAnsi" w:cstheme="minorHAnsi"/>
          <w:sz w:val="20"/>
        </w:rPr>
        <w:t>AO10</w:t>
      </w:r>
      <w:r w:rsidR="00F4316B">
        <w:rPr>
          <w:rFonts w:asciiTheme="minorHAnsi" w:hAnsiTheme="minorHAnsi" w:cstheme="minorHAnsi"/>
          <w:sz w:val="20"/>
        </w:rPr>
        <w:t xml:space="preserve"> Modificar Contacto.</w:t>
      </w:r>
      <w:bookmarkEnd w:id="8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8619D5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>solicitando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los campos del contacto </w:t>
            </w:r>
            <w:r w:rsidR="00EA6395">
              <w:rPr>
                <w:rFonts w:asciiTheme="minorHAnsi" w:hAnsiTheme="minorHAnsi" w:cstheme="minorHAnsi"/>
                <w:szCs w:val="20"/>
              </w:rPr>
              <w:t>seleccionado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F4316B" w:rsidRDefault="00F4316B" w:rsidP="00536A6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Datos de los Contactos.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Cargo del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2,</w:t>
            </w:r>
          </w:p>
          <w:p w:rsidR="00F4316B" w:rsidRPr="007275A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F4316B" w:rsidRPr="007275A7" w:rsidRDefault="00F4316B" w:rsidP="00536A6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8619D5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076C43" w:rsidP="006224B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1643C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75A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4316B" w:rsidRPr="006F4262" w:rsidRDefault="00F4316B" w:rsidP="00536A6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Datos del contacto. 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Tipo de Contacto,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Paterno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Apellido Materno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:rsidR="00F4316B" w:rsidRPr="00E64506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</w:t>
            </w:r>
            <w:r w:rsidRPr="00E64506">
              <w:rPr>
                <w:rFonts w:asciiTheme="minorHAnsi" w:hAnsiTheme="minorHAnsi" w:cstheme="minorHAnsi"/>
                <w:szCs w:val="20"/>
              </w:rPr>
              <w:t>Nombre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Cargo del Contacto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Correo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Correo 2,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Fijo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el Teléfono Fijo 2, </w:t>
            </w:r>
          </w:p>
          <w:p w:rsidR="00F4316B" w:rsidRPr="00F33A7D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Extensión,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Móvil 1,</w:t>
            </w:r>
          </w:p>
          <w:p w:rsidR="00F4316B" w:rsidRDefault="00F4316B" w:rsidP="00536A6A">
            <w:pPr>
              <w:pStyle w:val="Prrafodelista"/>
              <w:numPr>
                <w:ilvl w:val="1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el Teléfono Móvil 2,</w:t>
            </w:r>
          </w:p>
          <w:p w:rsidR="00F4316B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Pr="00E00F95">
              <w:rPr>
                <w:rFonts w:asciiTheme="minorHAnsi" w:hAnsiTheme="minorHAnsi" w:cstheme="minorHAnsi"/>
                <w:szCs w:val="20"/>
              </w:rPr>
              <w:t>a clic en el botón “Guardar”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, continúa con el flujo.</w:t>
            </w:r>
          </w:p>
          <w:p w:rsidR="00F4316B" w:rsidRPr="00FB26E0" w:rsidRDefault="00F4316B" w:rsidP="00536A6A">
            <w:pPr>
              <w:pStyle w:val="Prrafodelista"/>
              <w:keepLines/>
              <w:numPr>
                <w:ilvl w:val="0"/>
                <w:numId w:val="1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E00F95">
              <w:rPr>
                <w:rFonts w:asciiTheme="minorHAnsi" w:hAnsiTheme="minorHAnsi" w:cstheme="minorHAnsi"/>
                <w:bCs/>
                <w:szCs w:val="20"/>
              </w:rPr>
              <w:t>Si da clic en el botón “</w:t>
            </w:r>
            <w:r w:rsidRPr="00E00F9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E00F9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E00F9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mensaje “¿Está seguro de modificar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contacto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:rsidR="00F4316B" w:rsidRPr="00AE3539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6D014A" w:rsidP="0023448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F4316B" w:rsidRPr="00EA6395" w:rsidRDefault="00F4316B" w:rsidP="00EA63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EA63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EA6395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EA639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F4316B" w:rsidRPr="00571811" w:rsidRDefault="00F4316B" w:rsidP="00536A6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ll.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V0</w:t>
            </w:r>
            <w:r>
              <w:rPr>
                <w:rFonts w:asciiTheme="minorHAnsi" w:hAnsiTheme="minorHAnsi" w:cstheme="minorHAnsi"/>
                <w:b/>
                <w:szCs w:val="20"/>
              </w:rPr>
              <w:t>6</w:t>
            </w:r>
            <w:r w:rsidRPr="00571811">
              <w:rPr>
                <w:rFonts w:asciiTheme="minorHAnsi" w:hAnsiTheme="minorHAnsi" w:cstheme="minorHAnsi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szCs w:val="20"/>
              </w:rPr>
              <w:t>V07</w:t>
            </w:r>
            <w:r w:rsidRPr="00571811"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  <w:p w:rsidR="00F4316B" w:rsidRPr="00BE33E4" w:rsidRDefault="00F4316B" w:rsidP="00536A6A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szCs w:val="20"/>
              </w:rPr>
            </w:pP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436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 modificados por el usuario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y muestra el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modificado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básico.</w:t>
            </w:r>
          </w:p>
          <w:p w:rsidR="00F4316B" w:rsidRPr="00A036F7" w:rsidRDefault="00F4316B" w:rsidP="00536A6A">
            <w:pPr>
              <w:rPr>
                <w:rFonts w:asciiTheme="minorHAnsi" w:hAnsiTheme="minorHAnsi" w:cstheme="minorHAnsi"/>
                <w:szCs w:val="20"/>
              </w:rPr>
            </w:pP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596C18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596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BE33E4" w:rsidRDefault="00F4316B" w:rsidP="00536A6A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7C13B7" w:rsidRDefault="00F4316B" w:rsidP="00536A6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036F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F4316B" w:rsidRDefault="00A263E3" w:rsidP="00F4316B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1" w:name="_Toc486928996"/>
      <w:bookmarkStart w:id="82" w:name="_Toc486929046"/>
      <w:bookmarkStart w:id="83" w:name="_Toc488416414"/>
      <w:r>
        <w:rPr>
          <w:rFonts w:asciiTheme="minorHAnsi" w:hAnsiTheme="minorHAnsi" w:cstheme="minorHAnsi"/>
          <w:sz w:val="20"/>
        </w:rPr>
        <w:t>AO11</w:t>
      </w:r>
      <w:r w:rsidR="00F4316B">
        <w:rPr>
          <w:rFonts w:asciiTheme="minorHAnsi" w:hAnsiTheme="minorHAnsi" w:cstheme="minorHAnsi"/>
          <w:sz w:val="20"/>
        </w:rPr>
        <w:t xml:space="preserve"> Activar/Desactivar Contactos.</w:t>
      </w:r>
      <w:bookmarkEnd w:id="81"/>
      <w:bookmarkEnd w:id="82"/>
      <w:bookmarkEnd w:id="8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881"/>
        <w:gridCol w:w="6910"/>
      </w:tblGrid>
      <w:tr w:rsidR="00F4316B" w:rsidRPr="00AD37DD" w:rsidTr="00536A6A">
        <w:trPr>
          <w:tblHeader/>
          <w:jc w:val="center"/>
        </w:trPr>
        <w:tc>
          <w:tcPr>
            <w:tcW w:w="65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1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F4316B" w:rsidRPr="00AD37DD" w:rsidRDefault="00F4316B" w:rsidP="00536A6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a las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solicitudes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servicio registradas 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>¿Está seguro de qu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 desea (activar / desactivar) el Contacto</w:t>
            </w:r>
            <w:r w:rsidRPr="0046410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seleccionado?”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así como las opciones: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:rsidR="00F4316B" w:rsidRPr="001A085D" w:rsidRDefault="00F4316B" w:rsidP="00536A6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:rsidR="00F4316B" w:rsidRPr="00EE103C" w:rsidRDefault="00F4316B" w:rsidP="00536A6A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>
              <w:rPr>
                <w:rFonts w:asciiTheme="minorHAnsi" w:hAnsiTheme="minorHAnsi" w:cstheme="minorHAnsi"/>
                <w:bCs/>
                <w:szCs w:val="20"/>
              </w:rPr>
              <w:t>DGAJ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F4316B" w:rsidRPr="001A085D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F4316B" w:rsidRPr="00EE103C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5A4365" w:rsidRDefault="00F4316B" w:rsidP="00536A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DD496E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1A085D" w:rsidRDefault="00F4316B" w:rsidP="00536A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Cambia el estatus del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Contacto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(activado / desactivado) correctamente”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F4316B" w:rsidRPr="002B3DAC" w:rsidRDefault="00F4316B" w:rsidP="00536A6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F4316B" w:rsidRPr="00AD37DD" w:rsidTr="00536A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16B" w:rsidRPr="00A263E3" w:rsidRDefault="00F4316B" w:rsidP="00A263E3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5119F1" w:rsidRDefault="00F4316B" w:rsidP="00536A6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16B" w:rsidRPr="00571811" w:rsidRDefault="00F4316B" w:rsidP="00536A6A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F4316B" w:rsidRDefault="00F4316B" w:rsidP="00571811"/>
    <w:p w:rsidR="00A17DCD" w:rsidRDefault="00A17DCD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4" w:name="_Toc488416415"/>
      <w:r w:rsidRPr="00AD37DD">
        <w:rPr>
          <w:rFonts w:asciiTheme="minorHAnsi" w:hAnsiTheme="minorHAnsi" w:cstheme="minorHAnsi"/>
          <w:sz w:val="20"/>
        </w:rPr>
        <w:lastRenderedPageBreak/>
        <w:t>Generales</w:t>
      </w:r>
      <w:bookmarkEnd w:id="84"/>
    </w:p>
    <w:p w:rsidR="00442571" w:rsidRPr="001A085D" w:rsidRDefault="00442571" w:rsidP="0044257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85" w:name="_Toc484712629"/>
      <w:bookmarkStart w:id="86" w:name="_Toc488416416"/>
      <w:bookmarkStart w:id="87" w:name="_Toc363727164"/>
      <w:bookmarkStart w:id="88" w:name="_Toc461701843"/>
      <w:r w:rsidRPr="001A085D">
        <w:rPr>
          <w:rFonts w:asciiTheme="minorHAnsi" w:hAnsiTheme="minorHAnsi" w:cstheme="minorHAnsi"/>
          <w:color w:val="000000" w:themeColor="text1"/>
          <w:sz w:val="20"/>
        </w:rPr>
        <w:t>AG01 Cancelar.</w:t>
      </w:r>
      <w:bookmarkEnd w:id="85"/>
      <w:bookmarkEnd w:id="86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842"/>
        <w:gridCol w:w="7084"/>
      </w:tblGrid>
      <w:tr w:rsidR="00442571" w:rsidRPr="001A085D" w:rsidTr="00F84941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084" w:type="dxa"/>
            <w:shd w:val="clear" w:color="auto" w:fill="BFBFBF"/>
            <w:vAlign w:val="center"/>
          </w:tcPr>
          <w:p w:rsidR="00442571" w:rsidRPr="001A085D" w:rsidRDefault="00442571" w:rsidP="00F8494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442571" w:rsidRPr="001A085D" w:rsidTr="00F8494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442571" w:rsidRPr="00571811" w:rsidRDefault="00442571" w:rsidP="00EE24C8">
            <w:pPr>
              <w:pStyle w:val="Prrafodelista"/>
              <w:keepLines/>
              <w:numPr>
                <w:ilvl w:val="0"/>
                <w:numId w:val="3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442571" w:rsidRPr="001A085D" w:rsidRDefault="00442571" w:rsidP="00F8494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084" w:type="dxa"/>
            <w:shd w:val="clear" w:color="auto" w:fill="auto"/>
          </w:tcPr>
          <w:p w:rsidR="00442571" w:rsidRPr="001A085D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No ejecuta ninguna acción y regresa al flujo básico.</w:t>
            </w:r>
          </w:p>
        </w:tc>
      </w:tr>
      <w:tr w:rsidR="00442571" w:rsidRPr="001A085D" w:rsidTr="00F84941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442571" w:rsidRPr="00571811" w:rsidRDefault="00442571" w:rsidP="00EE24C8">
            <w:pPr>
              <w:pStyle w:val="Prrafodelista"/>
              <w:keepLines/>
              <w:numPr>
                <w:ilvl w:val="0"/>
                <w:numId w:val="3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:rsidR="00442571" w:rsidRPr="001A085D" w:rsidRDefault="00442571" w:rsidP="00F84941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084" w:type="dxa"/>
            <w:shd w:val="clear" w:color="auto" w:fill="auto"/>
          </w:tcPr>
          <w:p w:rsidR="00442571" w:rsidRPr="001A085D" w:rsidRDefault="00442571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general.</w:t>
            </w:r>
          </w:p>
        </w:tc>
      </w:tr>
    </w:tbl>
    <w:p w:rsidR="00442571" w:rsidRPr="001A085D" w:rsidRDefault="00442571" w:rsidP="0044257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89" w:name="_Toc484712630"/>
      <w:bookmarkStart w:id="90" w:name="_Toc488416417"/>
      <w:r w:rsidRPr="001A085D">
        <w:rPr>
          <w:rFonts w:asciiTheme="minorHAnsi" w:hAnsiTheme="minorHAnsi" w:cstheme="minorHAnsi"/>
          <w:color w:val="000000" w:themeColor="text1"/>
          <w:sz w:val="20"/>
        </w:rPr>
        <w:t>AG02 Cerrar sesión</w:t>
      </w:r>
      <w:bookmarkEnd w:id="89"/>
      <w:bookmarkEnd w:id="90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442571" w:rsidRPr="00AD37DD" w:rsidTr="00DD496E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DD496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DD496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42571" w:rsidRPr="00AD37DD" w:rsidRDefault="00442571" w:rsidP="00DD496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42571" w:rsidRPr="00AD37DD" w:rsidTr="00DD49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571811" w:rsidRDefault="00442571" w:rsidP="00DD496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442571" w:rsidP="00DD49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  <w:r w:rsidR="00DD496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Default="00442571" w:rsidP="006D014A">
            <w:pPr>
              <w:pStyle w:val="ndice2"/>
            </w:pPr>
            <w:r>
              <w:t>Muestra mensaje “¿Esta seguro que desea cerrar de sesión?” y las opciones</w:t>
            </w:r>
          </w:p>
          <w:p w:rsidR="00442571" w:rsidRPr="00571811" w:rsidRDefault="00442571" w:rsidP="00DD496E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 w:rsidRPr="00571811">
              <w:rPr>
                <w:rFonts w:asciiTheme="minorHAnsi" w:hAnsiTheme="minorHAnsi"/>
              </w:rPr>
              <w:t>Si</w:t>
            </w:r>
          </w:p>
          <w:p w:rsidR="00442571" w:rsidRPr="00CE78A4" w:rsidRDefault="00442571" w:rsidP="00DD496E">
            <w:pPr>
              <w:pStyle w:val="Prrafodelista"/>
              <w:numPr>
                <w:ilvl w:val="0"/>
                <w:numId w:val="29"/>
              </w:numPr>
            </w:pPr>
            <w:r w:rsidRPr="00571811">
              <w:rPr>
                <w:rFonts w:asciiTheme="minorHAnsi" w:hAnsiTheme="minorHAnsi"/>
              </w:rPr>
              <w:t>No</w:t>
            </w:r>
          </w:p>
        </w:tc>
      </w:tr>
      <w:tr w:rsidR="00442571" w:rsidRPr="00AD37DD" w:rsidTr="00DD49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571811" w:rsidRDefault="00442571" w:rsidP="00DD496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1D18E6" w:rsidP="00DD496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</w:t>
            </w:r>
            <w:r w:rsidR="00DD496E">
              <w:rPr>
                <w:rFonts w:asciiTheme="minorHAnsi" w:hAnsiTheme="minorHAnsi" w:cstheme="minorHAnsi"/>
                <w:szCs w:val="20"/>
              </w:rPr>
              <w:t>suario de la DGAJ.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Default="00442571" w:rsidP="00DD496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442571" w:rsidRDefault="00442571" w:rsidP="00DD496E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442571" w:rsidRPr="0093186E" w:rsidRDefault="00442571" w:rsidP="00DD496E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No, continua con la sesión activa.</w:t>
            </w:r>
          </w:p>
        </w:tc>
      </w:tr>
      <w:tr w:rsidR="00442571" w:rsidRPr="00AD37DD" w:rsidTr="00DD49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571811" w:rsidRDefault="00442571" w:rsidP="00DD496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442571" w:rsidP="00DD496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DD496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442571" w:rsidP="00DD496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  <w:tr w:rsidR="00442571" w:rsidRPr="00AD37DD" w:rsidTr="00DD49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571811" w:rsidRDefault="00442571" w:rsidP="00DD496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Pr="00CE78A4" w:rsidRDefault="00442571" w:rsidP="00DD496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2571" w:rsidRDefault="00442571" w:rsidP="00DD496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:rsidR="00C35D87" w:rsidRDefault="00C35D87" w:rsidP="0046410C">
      <w:bookmarkStart w:id="91" w:name="_Toc371934681"/>
      <w:bookmarkStart w:id="92" w:name="_Toc228339746"/>
      <w:bookmarkStart w:id="93" w:name="_Toc182735733"/>
      <w:bookmarkStart w:id="94" w:name="_Toc52616589"/>
      <w:bookmarkEnd w:id="87"/>
      <w:bookmarkEnd w:id="88"/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5" w:name="_Toc488416418"/>
      <w:r w:rsidRPr="00AD37DD">
        <w:rPr>
          <w:rFonts w:asciiTheme="minorHAnsi" w:hAnsiTheme="minorHAnsi" w:cstheme="minorHAnsi"/>
          <w:sz w:val="20"/>
        </w:rPr>
        <w:t>Extraordinarios</w:t>
      </w:r>
      <w:bookmarkEnd w:id="91"/>
      <w:bookmarkEnd w:id="92"/>
      <w:bookmarkEnd w:id="93"/>
      <w:bookmarkEnd w:id="94"/>
      <w:bookmarkEnd w:id="95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EC115A" w:rsidP="006D014A">
      <w:pPr>
        <w:pStyle w:val="ndice2"/>
      </w:pPr>
      <w:bookmarkStart w:id="96" w:name="_Hlk482972054"/>
      <w:r>
        <w:tab/>
      </w:r>
      <w:r>
        <w:tab/>
        <w:t xml:space="preserve"> </w:t>
      </w:r>
      <w:r w:rsidR="009F4550"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57181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7" w:name="_Toc371934684"/>
      <w:bookmarkStart w:id="98" w:name="_Toc228339747"/>
      <w:bookmarkStart w:id="99" w:name="_Toc182735734"/>
      <w:bookmarkStart w:id="100" w:name="_Toc52616590"/>
      <w:bookmarkStart w:id="101" w:name="_Toc488416419"/>
      <w:bookmarkEnd w:id="96"/>
      <w:r w:rsidRPr="00AD37DD">
        <w:rPr>
          <w:rFonts w:asciiTheme="minorHAnsi" w:hAnsiTheme="minorHAnsi" w:cstheme="minorHAnsi"/>
          <w:sz w:val="20"/>
        </w:rPr>
        <w:t>De excepción</w:t>
      </w:r>
      <w:bookmarkEnd w:id="97"/>
      <w:bookmarkEnd w:id="98"/>
      <w:bookmarkEnd w:id="99"/>
      <w:bookmarkEnd w:id="100"/>
      <w:bookmarkEnd w:id="101"/>
    </w:p>
    <w:p w:rsidR="00554004" w:rsidRPr="00F54628" w:rsidRDefault="00554004" w:rsidP="0057181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2" w:name="_Toc363727167"/>
      <w:bookmarkStart w:id="103" w:name="_Toc461701847"/>
      <w:bookmarkStart w:id="104" w:name="_Toc488416420"/>
      <w:r w:rsidRPr="00F54628">
        <w:rPr>
          <w:rFonts w:asciiTheme="minorHAnsi" w:hAnsiTheme="minorHAnsi" w:cstheme="minorHAnsi"/>
          <w:sz w:val="20"/>
        </w:rPr>
        <w:t xml:space="preserve">AE01 </w:t>
      </w:r>
      <w:bookmarkEnd w:id="102"/>
      <w:r w:rsidR="00F54628" w:rsidRPr="00F54628">
        <w:rPr>
          <w:rFonts w:asciiTheme="minorHAnsi" w:hAnsiTheme="minorHAnsi" w:cstheme="minorHAnsi"/>
          <w:sz w:val="20"/>
        </w:rPr>
        <w:t>Error al guardar</w:t>
      </w:r>
      <w:r w:rsidRPr="00F54628">
        <w:rPr>
          <w:rFonts w:asciiTheme="minorHAnsi" w:hAnsiTheme="minorHAnsi" w:cstheme="minorHAnsi"/>
          <w:sz w:val="20"/>
        </w:rPr>
        <w:t>.</w:t>
      </w:r>
      <w:bookmarkEnd w:id="103"/>
      <w:bookmarkEnd w:id="104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F54628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F54628" w:rsidRPr="00571811" w:rsidRDefault="00F54628" w:rsidP="00EE24C8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F54628" w:rsidRPr="00F24850" w:rsidRDefault="00F54628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F54628" w:rsidRPr="00F24850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Despliega el mensaje “Error al guardar” y regresa al flujo básico.</w:t>
            </w:r>
          </w:p>
        </w:tc>
      </w:tr>
      <w:tr w:rsidR="00F54628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F54628" w:rsidRPr="00571811" w:rsidRDefault="00F54628" w:rsidP="00571811">
            <w:pPr>
              <w:pStyle w:val="Prrafodelista"/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F54628" w:rsidRPr="00F24850" w:rsidRDefault="00F54628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F54628" w:rsidRPr="00F24850" w:rsidRDefault="00F54628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E32F63" w:rsidRDefault="00E32F63" w:rsidP="00571811">
      <w:pPr>
        <w:spacing w:before="0" w:after="0" w:line="240" w:lineRule="auto"/>
        <w:jc w:val="left"/>
        <w:rPr>
          <w:rFonts w:asciiTheme="minorHAnsi" w:hAnsiTheme="minorHAnsi" w:cstheme="minorHAnsi"/>
        </w:rPr>
      </w:pPr>
      <w:bookmarkStart w:id="105" w:name="FAE02"/>
      <w:bookmarkEnd w:id="105"/>
    </w:p>
    <w:p w:rsidR="0017640A" w:rsidRPr="00E32F63" w:rsidRDefault="00BA30BA" w:rsidP="0057181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 xml:space="preserve"> </w:t>
      </w:r>
      <w:bookmarkStart w:id="106" w:name="_Toc488416421"/>
      <w:r w:rsidR="0017640A" w:rsidRPr="00571811">
        <w:rPr>
          <w:rFonts w:asciiTheme="minorHAnsi" w:hAnsiTheme="minorHAnsi" w:cstheme="minorHAnsi"/>
          <w:sz w:val="20"/>
        </w:rPr>
        <w:t>AE0</w:t>
      </w:r>
      <w:r w:rsidR="00E32F63" w:rsidRPr="00571811">
        <w:rPr>
          <w:rFonts w:asciiTheme="minorHAnsi" w:hAnsiTheme="minorHAnsi" w:cstheme="minorHAnsi"/>
          <w:sz w:val="20"/>
        </w:rPr>
        <w:t>2</w:t>
      </w:r>
      <w:r w:rsidR="0017640A" w:rsidRPr="00571811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Consulta sin resultados.</w:t>
      </w:r>
      <w:bookmarkEnd w:id="106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98"/>
        <w:gridCol w:w="1526"/>
        <w:gridCol w:w="7103"/>
      </w:tblGrid>
      <w:tr w:rsidR="0017640A" w:rsidRPr="00BF2E38" w:rsidTr="00DD496E">
        <w:trPr>
          <w:trHeight w:val="461"/>
          <w:tblHeader/>
          <w:jc w:val="center"/>
        </w:trPr>
        <w:tc>
          <w:tcPr>
            <w:tcW w:w="1398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26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103" w:type="dxa"/>
            <w:shd w:val="clear" w:color="auto" w:fill="BFBFBF"/>
            <w:vAlign w:val="center"/>
          </w:tcPr>
          <w:p w:rsidR="0017640A" w:rsidRPr="00BF2E38" w:rsidRDefault="0017640A" w:rsidP="00DC0AB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F2E3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A30BA" w:rsidRPr="00BF2E38" w:rsidTr="00DD496E">
        <w:trPr>
          <w:trHeight w:val="413"/>
          <w:tblHeader/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BA30BA" w:rsidRPr="00571811" w:rsidRDefault="00BA30BA" w:rsidP="00EE24C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BA30BA" w:rsidRPr="00BF2E38" w:rsidRDefault="00BA30BA" w:rsidP="00DC0AB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BA30BA" w:rsidRPr="001A085D" w:rsidRDefault="00BA30BA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BA30BA" w:rsidRPr="001A085D" w:rsidRDefault="00BA30BA" w:rsidP="00F8494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:rsidR="00BA30BA" w:rsidRPr="00571811" w:rsidRDefault="00BA30BA" w:rsidP="00EE24C8">
            <w:pPr>
              <w:pStyle w:val="Prrafodelista"/>
              <w:keepLines/>
              <w:numPr>
                <w:ilvl w:val="0"/>
                <w:numId w:val="33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71811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BA30BA" w:rsidRPr="00BF2E38" w:rsidTr="00DD496E">
        <w:trPr>
          <w:trHeight w:val="413"/>
          <w:tblHeader/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BA30BA" w:rsidRPr="00571811" w:rsidRDefault="00BA30BA" w:rsidP="00EE24C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BA30BA" w:rsidRPr="00BF2E38" w:rsidRDefault="006D014A" w:rsidP="00F86FD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DGAJ.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BA30BA" w:rsidRPr="00BF2E38" w:rsidRDefault="00BA30BA" w:rsidP="00DC0AB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</w:tbl>
    <w:p w:rsidR="00D16B4F" w:rsidRPr="00AD37DD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371934687"/>
      <w:bookmarkStart w:id="108" w:name="_Toc228339748"/>
      <w:bookmarkStart w:id="109" w:name="_Toc488416422"/>
      <w:bookmarkStart w:id="110" w:name="_Toc182735735"/>
      <w:bookmarkStart w:id="111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07"/>
      <w:bookmarkEnd w:id="108"/>
      <w:bookmarkEnd w:id="109"/>
    </w:p>
    <w:p w:rsidR="00A17DCD" w:rsidRDefault="00DC30E4" w:rsidP="00A17DCD">
      <w:pPr>
        <w:rPr>
          <w:rFonts w:asciiTheme="minorHAnsi" w:hAnsiTheme="minorHAnsi" w:cstheme="minorHAnsi"/>
        </w:rPr>
      </w:pPr>
      <w:bookmarkStart w:id="112" w:name="_Toc371934688"/>
      <w:bookmarkStart w:id="113" w:name="_Toc228339749"/>
      <w:r w:rsidRPr="00A17DCD">
        <w:rPr>
          <w:rFonts w:asciiTheme="minorHAnsi" w:hAnsiTheme="minorHAnsi" w:cstheme="minorHAnsi"/>
        </w:rPr>
        <w:t xml:space="preserve">Esta funcionalidad contiene un </w:t>
      </w:r>
      <w:proofErr w:type="spellStart"/>
      <w:r w:rsidRPr="00A17DCD">
        <w:rPr>
          <w:rFonts w:asciiTheme="minorHAnsi" w:hAnsiTheme="minorHAnsi" w:cstheme="minorHAnsi"/>
        </w:rPr>
        <w:t>extend</w:t>
      </w:r>
      <w:proofErr w:type="spellEnd"/>
      <w:r w:rsidRPr="00A17DCD">
        <w:rPr>
          <w:rFonts w:asciiTheme="minorHAnsi" w:hAnsiTheme="minorHAnsi" w:cstheme="minorHAnsi"/>
        </w:rPr>
        <w:t xml:space="preserve"> con</w:t>
      </w:r>
      <w:r w:rsidR="008D686E" w:rsidRPr="00A17DCD">
        <w:rPr>
          <w:rFonts w:asciiTheme="minorHAnsi" w:hAnsiTheme="minorHAnsi" w:cstheme="minorHAnsi"/>
        </w:rPr>
        <w:t xml:space="preserve"> los casos de uso:</w:t>
      </w:r>
    </w:p>
    <w:p w:rsidR="00A17DCD" w:rsidRPr="00A17DCD" w:rsidRDefault="008D686E" w:rsidP="00A17DC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</w:rPr>
        <w:t xml:space="preserve">2022 - </w:t>
      </w:r>
      <w:r w:rsidR="00DC30E4" w:rsidRPr="00A17DCD">
        <w:rPr>
          <w:rFonts w:asciiTheme="minorHAnsi" w:hAnsiTheme="minorHAnsi" w:cstheme="minorHAnsi"/>
          <w:b/>
        </w:rPr>
        <w:t>Registrar Movimientos Bitácora.</w:t>
      </w:r>
    </w:p>
    <w:p w:rsidR="00A17DCD" w:rsidRPr="00A17DCD" w:rsidRDefault="008D686E" w:rsidP="00A17DC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  <w:szCs w:val="20"/>
        </w:rPr>
        <w:t>2012 - Administrar Tipo Documentos.</w:t>
      </w:r>
    </w:p>
    <w:p w:rsidR="008D686E" w:rsidRPr="00A17DCD" w:rsidRDefault="008D686E" w:rsidP="00A17DC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/>
        </w:rPr>
      </w:pPr>
      <w:r w:rsidRPr="00A17DCD">
        <w:rPr>
          <w:rFonts w:asciiTheme="minorHAnsi" w:hAnsiTheme="minorHAnsi" w:cstheme="minorHAnsi"/>
          <w:b/>
          <w:szCs w:val="20"/>
        </w:rPr>
        <w:t>4013 - Administrar Instalaciones.</w:t>
      </w:r>
    </w:p>
    <w:p w:rsidR="00D16B4F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488416423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10"/>
      <w:bookmarkEnd w:id="111"/>
      <w:bookmarkEnd w:id="112"/>
      <w:bookmarkEnd w:id="113"/>
      <w:bookmarkEnd w:id="114"/>
    </w:p>
    <w:p w:rsidR="00E32F63" w:rsidRPr="00764EFB" w:rsidRDefault="00E32F63" w:rsidP="00EE24C8">
      <w:pPr>
        <w:pStyle w:val="Prrafodelista"/>
        <w:numPr>
          <w:ilvl w:val="0"/>
          <w:numId w:val="24"/>
        </w:numPr>
        <w:rPr>
          <w:rFonts w:asciiTheme="minorHAnsi" w:hAnsiTheme="minorHAnsi"/>
        </w:rPr>
      </w:pPr>
      <w:r w:rsidRPr="00EB22AD">
        <w:rPr>
          <w:rFonts w:asciiTheme="minorHAnsi" w:hAnsiTheme="minorHAnsi"/>
        </w:rPr>
        <w:t>Los campos obligatorios serán indicados con un asterisco después del nombre del mismo (*).</w:t>
      </w:r>
    </w:p>
    <w:p w:rsidR="00D16B4F" w:rsidRPr="00AD37DD" w:rsidRDefault="00D16B4F" w:rsidP="0057181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5" w:name="_Toc371934689"/>
      <w:bookmarkStart w:id="116" w:name="_Toc488416424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5"/>
      <w:bookmarkEnd w:id="116"/>
    </w:p>
    <w:p w:rsidR="00554004" w:rsidRPr="00AD37DD" w:rsidRDefault="00554004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7" w:name="_Toc461701853"/>
      <w:bookmarkStart w:id="118" w:name="_Toc488416425"/>
      <w:bookmarkStart w:id="119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7"/>
      <w:bookmarkEnd w:id="118"/>
    </w:p>
    <w:p w:rsidR="0017640A" w:rsidRPr="0017640A" w:rsidRDefault="0017640A" w:rsidP="0017640A">
      <w:pPr>
        <w:pStyle w:val="Prrafodelista"/>
        <w:ind w:left="360"/>
        <w:rPr>
          <w:rFonts w:asciiTheme="minorHAnsi" w:hAnsiTheme="minorHAnsi" w:cstheme="minorHAnsi"/>
          <w:b/>
          <w:color w:val="0070C0"/>
          <w:szCs w:val="20"/>
        </w:rPr>
      </w:pPr>
      <w:bookmarkStart w:id="120" w:name="_Toc461701854"/>
      <w:r>
        <w:rPr>
          <w:rFonts w:asciiTheme="minorHAnsi" w:hAnsiTheme="minorHAnsi" w:cstheme="minorHAnsi"/>
          <w:color w:val="0070C0"/>
          <w:szCs w:val="20"/>
        </w:rPr>
        <w:tab/>
      </w:r>
      <w:r w:rsidRPr="0017640A">
        <w:rPr>
          <w:rFonts w:asciiTheme="minorHAnsi" w:hAnsiTheme="minorHAnsi" w:cstheme="minorHAnsi"/>
          <w:color w:val="0070C0"/>
          <w:szCs w:val="20"/>
        </w:rPr>
        <w:t xml:space="preserve">  </w:t>
      </w:r>
      <w:r w:rsidRPr="0017640A">
        <w:rPr>
          <w:rFonts w:asciiTheme="minorHAnsi" w:hAnsiTheme="minorHAnsi" w:cstheme="minorHAnsi"/>
          <w:szCs w:val="20"/>
        </w:rPr>
        <w:t xml:space="preserve">Los datos del catálogo “Administrar </w:t>
      </w:r>
      <w:r w:rsidR="00772055">
        <w:rPr>
          <w:rFonts w:asciiTheme="minorHAnsi" w:hAnsiTheme="minorHAnsi" w:cstheme="minorHAnsi"/>
          <w:szCs w:val="20"/>
        </w:rPr>
        <w:t>Solicitante/Cliente</w:t>
      </w:r>
      <w:r w:rsidR="00EC115A">
        <w:rPr>
          <w:rFonts w:asciiTheme="minorHAnsi" w:hAnsiTheme="minorHAnsi" w:cstheme="minorHAnsi"/>
          <w:szCs w:val="20"/>
        </w:rPr>
        <w:t>s</w:t>
      </w:r>
      <w:r w:rsidRPr="0017640A">
        <w:rPr>
          <w:rFonts w:asciiTheme="minorHAnsi" w:hAnsiTheme="minorHAnsi" w:cstheme="minorHAnsi"/>
          <w:szCs w:val="20"/>
        </w:rPr>
        <w:t>” son guardados en la base de datos de CONEC II</w:t>
      </w:r>
      <w:r w:rsidR="00F86FD4">
        <w:rPr>
          <w:rFonts w:asciiTheme="minorHAnsi" w:hAnsiTheme="minorHAnsi" w:cstheme="minorHAnsi"/>
          <w:szCs w:val="20"/>
        </w:rPr>
        <w:t>.</w:t>
      </w:r>
    </w:p>
    <w:p w:rsidR="0017640A" w:rsidRDefault="00554004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1" w:name="_Toc488416426"/>
      <w:r w:rsidRPr="00AD37DD">
        <w:rPr>
          <w:rFonts w:asciiTheme="minorHAnsi" w:hAnsiTheme="minorHAnsi" w:cstheme="minorHAnsi"/>
          <w:sz w:val="20"/>
        </w:rPr>
        <w:t>&lt;Pos condición 2&gt;</w:t>
      </w:r>
      <w:bookmarkStart w:id="122" w:name="_Toc362523298"/>
      <w:bookmarkStart w:id="123" w:name="_Toc364353328"/>
      <w:bookmarkEnd w:id="119"/>
      <w:r w:rsidRPr="00AD37DD">
        <w:rPr>
          <w:rFonts w:asciiTheme="minorHAnsi" w:hAnsiTheme="minorHAnsi" w:cstheme="minorHAnsi"/>
          <w:sz w:val="20"/>
        </w:rPr>
        <w:t xml:space="preserve"> Datos actualizad</w:t>
      </w:r>
      <w:bookmarkEnd w:id="122"/>
      <w:bookmarkEnd w:id="123"/>
      <w:r w:rsidRPr="00AD37DD">
        <w:rPr>
          <w:rFonts w:asciiTheme="minorHAnsi" w:hAnsiTheme="minorHAnsi" w:cstheme="minorHAnsi"/>
          <w:sz w:val="20"/>
        </w:rPr>
        <w:t>os</w:t>
      </w:r>
      <w:bookmarkEnd w:id="120"/>
      <w:r w:rsidRPr="00AD37DD">
        <w:rPr>
          <w:rFonts w:asciiTheme="minorHAnsi" w:hAnsiTheme="minorHAnsi" w:cstheme="minorHAnsi"/>
          <w:sz w:val="20"/>
        </w:rPr>
        <w:t>.</w:t>
      </w:r>
      <w:bookmarkEnd w:id="121"/>
    </w:p>
    <w:p w:rsidR="00D92EC5" w:rsidRDefault="0017640A" w:rsidP="0017640A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  <w:t xml:space="preserve">   </w:t>
      </w:r>
      <w:r w:rsidRPr="0017640A">
        <w:rPr>
          <w:rFonts w:asciiTheme="minorHAnsi" w:hAnsiTheme="minorHAnsi" w:cstheme="minorHAnsi"/>
          <w:szCs w:val="20"/>
        </w:rPr>
        <w:t xml:space="preserve">Al terminar la ejecución de esta funcionalidad, los registros con status “Inactivo” no deben mostrarse y aquellas </w:t>
      </w:r>
      <w:r>
        <w:rPr>
          <w:rFonts w:asciiTheme="minorHAnsi" w:hAnsiTheme="minorHAnsi" w:cstheme="minorHAnsi"/>
          <w:szCs w:val="20"/>
        </w:rPr>
        <w:tab/>
        <w:t xml:space="preserve">  </w:t>
      </w:r>
      <w:r w:rsidRPr="0017640A">
        <w:rPr>
          <w:rFonts w:asciiTheme="minorHAnsi" w:hAnsiTheme="minorHAnsi" w:cstheme="minorHAnsi"/>
          <w:szCs w:val="20"/>
        </w:rPr>
        <w:t>cuyo status es “Activo” deben quedar actualizadas y disponibles en el sistema.</w:t>
      </w:r>
    </w:p>
    <w:p w:rsidR="00BA30BA" w:rsidRPr="00571811" w:rsidRDefault="00D92EC5" w:rsidP="0057181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4" w:name="_Toc488416427"/>
      <w:r w:rsidRPr="00571811">
        <w:rPr>
          <w:rFonts w:asciiTheme="minorHAnsi" w:hAnsiTheme="minorHAnsi" w:cstheme="minorHAnsi"/>
          <w:sz w:val="20"/>
        </w:rPr>
        <w:t xml:space="preserve">&lt;Pos condición 3&gt; </w:t>
      </w:r>
      <w:r w:rsidR="00BA30BA" w:rsidRPr="00571811">
        <w:rPr>
          <w:rFonts w:asciiTheme="minorHAnsi" w:hAnsiTheme="minorHAnsi" w:cstheme="minorHAnsi"/>
          <w:sz w:val="20"/>
        </w:rPr>
        <w:t>Registros en Bitácora.</w:t>
      </w:r>
      <w:bookmarkEnd w:id="124"/>
    </w:p>
    <w:p w:rsidR="003D52DE" w:rsidRPr="003D52DE" w:rsidRDefault="00BA30BA" w:rsidP="003D52DE">
      <w:pPr>
        <w:pStyle w:val="Prrafodelista"/>
        <w:rPr>
          <w:rFonts w:asciiTheme="minorHAnsi" w:hAnsiTheme="minorHAnsi" w:cstheme="minorHAnsi"/>
          <w:szCs w:val="20"/>
        </w:rPr>
      </w:pPr>
      <w:r w:rsidRPr="00571811">
        <w:rPr>
          <w:rFonts w:asciiTheme="minorHAnsi" w:hAnsiTheme="minorHAnsi" w:cstheme="minorHAnsi"/>
          <w:szCs w:val="20"/>
        </w:rPr>
        <w:t xml:space="preserve">Los movimientos realizados en cada uno de los flujos (Crear, Modificar, Activar, Desactivar y consultar) serán registrados en la bitácora. </w:t>
      </w:r>
    </w:p>
    <w:p w:rsidR="003D52DE" w:rsidRPr="00571811" w:rsidRDefault="003D52DE" w:rsidP="003D52D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5" w:name="_Toc488416428"/>
      <w:r>
        <w:rPr>
          <w:rFonts w:asciiTheme="minorHAnsi" w:hAnsiTheme="minorHAnsi" w:cstheme="minorHAnsi"/>
          <w:sz w:val="20"/>
        </w:rPr>
        <w:t>&lt;Pos condición 4</w:t>
      </w:r>
      <w:r w:rsidRPr="00571811">
        <w:rPr>
          <w:rFonts w:asciiTheme="minorHAnsi" w:hAnsiTheme="minorHAnsi" w:cstheme="minorHAnsi"/>
          <w:sz w:val="20"/>
        </w:rPr>
        <w:t xml:space="preserve">&gt; Registros en </w:t>
      </w:r>
      <w:r>
        <w:rPr>
          <w:rFonts w:asciiTheme="minorHAnsi" w:hAnsiTheme="minorHAnsi" w:cstheme="minorHAnsi"/>
          <w:sz w:val="20"/>
        </w:rPr>
        <w:t>MCS / CONEC</w:t>
      </w:r>
      <w:r w:rsidRPr="00571811">
        <w:rPr>
          <w:rFonts w:asciiTheme="minorHAnsi" w:hAnsiTheme="minorHAnsi" w:cstheme="minorHAnsi"/>
          <w:sz w:val="20"/>
        </w:rPr>
        <w:t>.</w:t>
      </w:r>
      <w:bookmarkEnd w:id="125"/>
    </w:p>
    <w:p w:rsidR="003D52DE" w:rsidRPr="006B18C1" w:rsidRDefault="003D52DE" w:rsidP="006B18C1">
      <w:pPr>
        <w:pStyle w:val="Prrafodelista"/>
        <w:rPr>
          <w:rFonts w:asciiTheme="minorHAnsi" w:hAnsiTheme="minorHAnsi" w:cstheme="minorHAnsi"/>
          <w:szCs w:val="20"/>
        </w:rPr>
      </w:pPr>
      <w:r w:rsidRPr="00571811">
        <w:rPr>
          <w:rFonts w:asciiTheme="minorHAnsi" w:hAnsiTheme="minorHAnsi" w:cstheme="minorHAnsi"/>
          <w:szCs w:val="20"/>
        </w:rPr>
        <w:t xml:space="preserve">Los movimientos realizados en cada uno de los flujos (Crear, </w:t>
      </w:r>
      <w:r>
        <w:rPr>
          <w:rFonts w:asciiTheme="minorHAnsi" w:hAnsiTheme="minorHAnsi" w:cstheme="minorHAnsi"/>
          <w:szCs w:val="20"/>
        </w:rPr>
        <w:t xml:space="preserve">Validar, </w:t>
      </w:r>
      <w:r w:rsidRPr="00571811">
        <w:rPr>
          <w:rFonts w:asciiTheme="minorHAnsi" w:hAnsiTheme="minorHAnsi" w:cstheme="minorHAnsi"/>
          <w:szCs w:val="20"/>
        </w:rPr>
        <w:t>Modificar, Activar, Desactivar y consultar) serán registrados en</w:t>
      </w:r>
      <w:r>
        <w:rPr>
          <w:rFonts w:asciiTheme="minorHAnsi" w:hAnsiTheme="minorHAnsi" w:cstheme="minorHAnsi"/>
          <w:szCs w:val="20"/>
        </w:rPr>
        <w:t xml:space="preserve"> las base de datos de MCS y CONEC</w:t>
      </w:r>
      <w:r w:rsidRPr="00571811">
        <w:rPr>
          <w:rFonts w:asciiTheme="minorHAnsi" w:hAnsiTheme="minorHAnsi" w:cstheme="minorHAnsi"/>
          <w:szCs w:val="20"/>
        </w:rPr>
        <w:t xml:space="preserve">. </w:t>
      </w:r>
    </w:p>
    <w:p w:rsidR="00F741BD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6" w:name="_Toc371934692"/>
      <w:bookmarkStart w:id="127" w:name="_Toc289774390"/>
      <w:bookmarkStart w:id="128" w:name="_Toc488416429"/>
      <w:r w:rsidRPr="00AD37DD">
        <w:rPr>
          <w:rFonts w:asciiTheme="minorHAnsi" w:hAnsiTheme="minorHAnsi" w:cstheme="minorHAnsi"/>
          <w:sz w:val="20"/>
        </w:rPr>
        <w:lastRenderedPageBreak/>
        <w:t>Reglas de Negocio</w:t>
      </w:r>
      <w:bookmarkEnd w:id="126"/>
      <w:bookmarkEnd w:id="127"/>
      <w:bookmarkEnd w:id="128"/>
    </w:p>
    <w:p w:rsidR="0087570D" w:rsidRPr="0087570D" w:rsidRDefault="0087570D" w:rsidP="0087570D">
      <w:pPr>
        <w:rPr>
          <w:rFonts w:asciiTheme="minorHAnsi" w:hAnsiTheme="minorHAnsi"/>
          <w:b/>
        </w:rPr>
      </w:pPr>
      <w:r w:rsidRPr="0087570D">
        <w:rPr>
          <w:rFonts w:asciiTheme="minorHAnsi" w:hAnsiTheme="minorHAnsi"/>
          <w:b/>
        </w:rPr>
        <w:t>RN</w:t>
      </w:r>
      <w:r>
        <w:rPr>
          <w:rFonts w:asciiTheme="minorHAnsi" w:hAnsiTheme="minorHAnsi"/>
          <w:b/>
        </w:rPr>
        <w:t>065 - Modificar Solicitante/Cliente.</w:t>
      </w:r>
    </w:p>
    <w:p w:rsidR="00BA30BA" w:rsidRPr="0087570D" w:rsidRDefault="00813438" w:rsidP="0087570D">
      <w:pPr>
        <w:rPr>
          <w:rFonts w:asciiTheme="minorHAnsi" w:hAnsiTheme="minorHAnsi"/>
          <w:bCs/>
          <w:kern w:val="32"/>
          <w:szCs w:val="20"/>
        </w:rPr>
      </w:pPr>
      <w:r w:rsidRPr="0087570D">
        <w:rPr>
          <w:rFonts w:asciiTheme="minorHAnsi" w:hAnsiTheme="minorHAnsi"/>
        </w:rPr>
        <w:t>Para modificar un S</w:t>
      </w:r>
      <w:r w:rsidR="00DC4C05" w:rsidRPr="0087570D">
        <w:rPr>
          <w:rFonts w:asciiTheme="minorHAnsi" w:hAnsiTheme="minorHAnsi"/>
        </w:rPr>
        <w:t>olicitante</w:t>
      </w:r>
      <w:r w:rsidRPr="0087570D">
        <w:rPr>
          <w:rFonts w:asciiTheme="minorHAnsi" w:hAnsiTheme="minorHAnsi"/>
        </w:rPr>
        <w:t>/Cliente</w:t>
      </w:r>
      <w:r w:rsidR="007062F1" w:rsidRPr="0087570D">
        <w:rPr>
          <w:rFonts w:asciiTheme="minorHAnsi" w:hAnsiTheme="minorHAnsi"/>
        </w:rPr>
        <w:t>,</w:t>
      </w:r>
      <w:r w:rsidR="00DC4C05" w:rsidRPr="0087570D">
        <w:rPr>
          <w:rFonts w:asciiTheme="minorHAnsi" w:hAnsiTheme="minorHAnsi"/>
        </w:rPr>
        <w:t xml:space="preserve"> solo ciertos campos </w:t>
      </w:r>
      <w:r w:rsidR="00BA30BA" w:rsidRPr="0087570D">
        <w:rPr>
          <w:rFonts w:asciiTheme="minorHAnsi" w:hAnsiTheme="minorHAnsi"/>
        </w:rPr>
        <w:t>estarán</w:t>
      </w:r>
      <w:r w:rsidR="00DC4C05" w:rsidRPr="0087570D">
        <w:rPr>
          <w:rFonts w:asciiTheme="minorHAnsi" w:hAnsiTheme="minorHAnsi"/>
        </w:rPr>
        <w:t xml:space="preserve"> disponibles para su cambio por la DPE</w:t>
      </w:r>
      <w:r w:rsidR="00BA30BA" w:rsidRPr="0087570D">
        <w:rPr>
          <w:rFonts w:asciiTheme="minorHAnsi" w:hAnsiTheme="minorHAnsi"/>
          <w:b/>
        </w:rPr>
        <w:t>.</w:t>
      </w:r>
    </w:p>
    <w:p w:rsidR="0087570D" w:rsidRDefault="0087570D" w:rsidP="0087570D">
      <w:pPr>
        <w:rPr>
          <w:rFonts w:asciiTheme="minorHAnsi" w:hAnsiTheme="minorHAnsi" w:cstheme="minorHAnsi"/>
          <w:szCs w:val="20"/>
        </w:rPr>
      </w:pPr>
      <w:r w:rsidRPr="0087570D">
        <w:rPr>
          <w:rFonts w:asciiTheme="minorHAnsi" w:hAnsiTheme="minorHAnsi"/>
          <w:b/>
        </w:rPr>
        <w:t>RN</w:t>
      </w:r>
      <w:r>
        <w:rPr>
          <w:rFonts w:asciiTheme="minorHAnsi" w:hAnsiTheme="minorHAnsi"/>
          <w:b/>
        </w:rPr>
        <w:t>066 - Permisos para Modificar Solicitante/Cliente.</w:t>
      </w:r>
    </w:p>
    <w:p w:rsidR="00907B74" w:rsidRPr="0087570D" w:rsidRDefault="00BA30BA" w:rsidP="0087570D">
      <w:pPr>
        <w:rPr>
          <w:rFonts w:asciiTheme="minorHAnsi" w:hAnsiTheme="minorHAnsi" w:cstheme="minorHAnsi"/>
          <w:szCs w:val="20"/>
        </w:rPr>
      </w:pPr>
      <w:r w:rsidRPr="0087570D">
        <w:rPr>
          <w:rFonts w:asciiTheme="minorHAnsi" w:hAnsiTheme="minorHAnsi" w:cstheme="minorHAnsi"/>
          <w:szCs w:val="20"/>
        </w:rPr>
        <w:t xml:space="preserve">Súper Administrador tendrá los permisos para poder modificar los </w:t>
      </w:r>
      <w:r w:rsidR="006B18C1" w:rsidRPr="0087570D">
        <w:rPr>
          <w:rFonts w:asciiTheme="minorHAnsi" w:hAnsiTheme="minorHAnsi" w:cstheme="minorHAnsi"/>
          <w:szCs w:val="20"/>
        </w:rPr>
        <w:t xml:space="preserve">datos del </w:t>
      </w:r>
      <w:r w:rsidR="00813438" w:rsidRPr="0087570D">
        <w:rPr>
          <w:rFonts w:asciiTheme="minorHAnsi" w:hAnsiTheme="minorHAnsi" w:cstheme="minorHAnsi"/>
          <w:szCs w:val="20"/>
        </w:rPr>
        <w:t>S</w:t>
      </w:r>
      <w:r w:rsidR="006B18C1" w:rsidRPr="0087570D">
        <w:rPr>
          <w:rFonts w:asciiTheme="minorHAnsi" w:hAnsiTheme="minorHAnsi" w:cstheme="minorHAnsi"/>
          <w:szCs w:val="20"/>
        </w:rPr>
        <w:t>olicitante</w:t>
      </w:r>
      <w:r w:rsidR="00813438" w:rsidRPr="0087570D">
        <w:rPr>
          <w:rFonts w:asciiTheme="minorHAnsi" w:hAnsiTheme="minorHAnsi" w:cstheme="minorHAnsi"/>
          <w:szCs w:val="20"/>
        </w:rPr>
        <w:t>/</w:t>
      </w:r>
      <w:r w:rsidR="006B18C1" w:rsidRPr="0087570D">
        <w:rPr>
          <w:rFonts w:asciiTheme="minorHAnsi" w:hAnsiTheme="minorHAnsi" w:cstheme="minorHAnsi"/>
          <w:szCs w:val="20"/>
        </w:rPr>
        <w:t>Cliente</w:t>
      </w:r>
      <w:r w:rsidRPr="0087570D">
        <w:rPr>
          <w:rFonts w:asciiTheme="minorHAnsi" w:hAnsiTheme="minorHAnsi" w:cstheme="minorHAnsi"/>
          <w:szCs w:val="20"/>
        </w:rPr>
        <w:t>, que ya están siendo ocupados, asumiendo el riesgo que esto implica.</w:t>
      </w:r>
    </w:p>
    <w:p w:rsidR="0051640A" w:rsidRPr="0051640A" w:rsidRDefault="0051640A" w:rsidP="0051640A">
      <w:pPr>
        <w:pStyle w:val="Prrafodelista"/>
        <w:rPr>
          <w:rFonts w:asciiTheme="minorHAnsi" w:hAnsiTheme="minorHAnsi" w:cstheme="minorHAnsi"/>
          <w:szCs w:val="20"/>
        </w:rPr>
      </w:pPr>
    </w:p>
    <w:p w:rsidR="00D16B4F" w:rsidRPr="00EB22AD" w:rsidRDefault="00D16B4F" w:rsidP="00571811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bookmarkStart w:id="129" w:name="_Toc371934693"/>
      <w:r w:rsidRPr="00571811">
        <w:rPr>
          <w:rFonts w:asciiTheme="minorHAnsi" w:hAnsiTheme="minorHAnsi" w:cstheme="minorHAnsi"/>
          <w:b/>
        </w:rPr>
        <w:t>Validaciones</w:t>
      </w:r>
      <w:bookmarkEnd w:id="129"/>
    </w:p>
    <w:p w:rsidR="00554004" w:rsidRPr="00AD37DD" w:rsidRDefault="00554004" w:rsidP="0057181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0" w:name="_Toc461701857"/>
      <w:bookmarkStart w:id="131" w:name="_Toc488416430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30"/>
      <w:bookmarkEnd w:id="131"/>
    </w:p>
    <w:p w:rsidR="0017640A" w:rsidRPr="0017640A" w:rsidRDefault="0017640A" w:rsidP="0017640A">
      <w:pPr>
        <w:pStyle w:val="Prrafodelista"/>
        <w:ind w:left="360"/>
        <w:rPr>
          <w:rFonts w:asciiTheme="minorHAnsi" w:hAnsiTheme="minorHAnsi" w:cstheme="minorHAnsi"/>
          <w:szCs w:val="20"/>
        </w:rPr>
      </w:pPr>
      <w:bookmarkStart w:id="132" w:name="_Toc461701858"/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845"/>
        <w:gridCol w:w="2503"/>
        <w:gridCol w:w="1531"/>
        <w:gridCol w:w="1207"/>
      </w:tblGrid>
      <w:tr w:rsidR="0017640A" w:rsidRPr="00BC47D7" w:rsidTr="00CB6F4C">
        <w:trPr>
          <w:trHeight w:val="204"/>
          <w:tblHeader/>
          <w:jc w:val="center"/>
        </w:trPr>
        <w:tc>
          <w:tcPr>
            <w:tcW w:w="845" w:type="dxa"/>
            <w:shd w:val="clear" w:color="auto" w:fill="BFBFBF" w:themeFill="background1" w:themeFillShade="BF"/>
            <w:noWrap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503" w:type="dxa"/>
            <w:shd w:val="clear" w:color="auto" w:fill="BFBFBF" w:themeFill="background1" w:themeFillShade="BF"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  <w:r w:rsidR="007C4638">
              <w:rPr>
                <w:rFonts w:asciiTheme="minorHAnsi" w:hAnsiTheme="minorHAnsi" w:cs="Arial"/>
                <w:b/>
                <w:szCs w:val="20"/>
              </w:rPr>
              <w:t xml:space="preserve"> DPE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17640A" w:rsidRPr="008649EB" w:rsidRDefault="0017640A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FB26E0" w:rsidRPr="00BC47D7" w:rsidTr="00FB26E0">
        <w:trPr>
          <w:trHeight w:val="136"/>
          <w:jc w:val="center"/>
        </w:trPr>
        <w:tc>
          <w:tcPr>
            <w:tcW w:w="6086" w:type="dxa"/>
            <w:gridSpan w:val="4"/>
            <w:shd w:val="clear" w:color="auto" w:fill="D9D9D9" w:themeFill="background1" w:themeFillShade="D9"/>
            <w:noWrap/>
            <w:vAlign w:val="center"/>
          </w:tcPr>
          <w:p w:rsidR="00FB26E0" w:rsidRPr="00FB26E0" w:rsidRDefault="00FB26E0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B26E0">
              <w:rPr>
                <w:rFonts w:asciiTheme="minorHAnsi" w:hAnsiTheme="minorHAnsi" w:cs="Arial"/>
                <w:b/>
                <w:szCs w:val="20"/>
              </w:rPr>
              <w:t>Datos Generales</w:t>
            </w:r>
          </w:p>
        </w:tc>
      </w:tr>
      <w:tr w:rsidR="00FB26E0" w:rsidRPr="00BC47D7" w:rsidTr="00FB26E0">
        <w:trPr>
          <w:trHeight w:val="256"/>
          <w:jc w:val="center"/>
        </w:trPr>
        <w:tc>
          <w:tcPr>
            <w:tcW w:w="845" w:type="dxa"/>
            <w:noWrap/>
            <w:vAlign w:val="center"/>
          </w:tcPr>
          <w:p w:rsidR="00FB26E0" w:rsidRPr="0046410C" w:rsidRDefault="00FB26E0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FB26E0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o Razón Socia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FB26E0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FB26E0">
        <w:trPr>
          <w:trHeight w:val="256"/>
          <w:jc w:val="center"/>
        </w:trPr>
        <w:tc>
          <w:tcPr>
            <w:tcW w:w="845" w:type="dxa"/>
            <w:noWrap/>
            <w:vAlign w:val="center"/>
          </w:tcPr>
          <w:p w:rsidR="00DD496E" w:rsidRPr="0046410C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DD496E" w:rsidRDefault="00DD496E" w:rsidP="004815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48156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48156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136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DD496E" w:rsidRPr="0054440C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136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Pr="0054440C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4440C">
              <w:rPr>
                <w:rFonts w:asciiTheme="minorHAnsi" w:hAnsiTheme="minorHAnsi" w:cstheme="minorHAnsi"/>
                <w:szCs w:val="20"/>
              </w:rPr>
              <w:t>RFC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FB26E0">
        <w:trPr>
          <w:trHeight w:val="64"/>
          <w:jc w:val="center"/>
        </w:trPr>
        <w:tc>
          <w:tcPr>
            <w:tcW w:w="6086" w:type="dxa"/>
            <w:gridSpan w:val="4"/>
            <w:shd w:val="clear" w:color="auto" w:fill="D9D9D9" w:themeFill="background1" w:themeFillShade="D9"/>
            <w:noWrap/>
            <w:vAlign w:val="center"/>
          </w:tcPr>
          <w:p w:rsidR="00DD496E" w:rsidRPr="00F81AA1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81AA1">
              <w:rPr>
                <w:rFonts w:asciiTheme="minorHAnsi" w:hAnsiTheme="minorHAnsi" w:cs="Arial"/>
                <w:b/>
                <w:szCs w:val="20"/>
              </w:rPr>
              <w:t>Datos del Solicitante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Pr="009A6D2A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del S</w:t>
            </w:r>
            <w:r w:rsidRPr="0054440C">
              <w:rPr>
                <w:rFonts w:asciiTheme="minorHAnsi" w:hAnsiTheme="minorHAnsi" w:cstheme="minorHAnsi"/>
                <w:szCs w:val="20"/>
              </w:rPr>
              <w:t>olicitante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 del Solicitante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 del Solicitante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Pr="0054440C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 del  S</w:t>
            </w:r>
            <w:r w:rsidRPr="0054440C">
              <w:rPr>
                <w:rFonts w:asciiTheme="minorHAnsi" w:hAnsiTheme="minorHAnsi" w:cstheme="minorHAnsi"/>
                <w:szCs w:val="20"/>
              </w:rPr>
              <w:t>olicitante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 2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0" w:type="auto"/>
            <w:noWrap/>
            <w:vAlign w:val="center"/>
          </w:tcPr>
          <w:p w:rsidR="00DD496E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Default="00DD496E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</w:tr>
      <w:tr w:rsidR="00DD496E" w:rsidRPr="00BC47D7" w:rsidTr="0063215E">
        <w:trPr>
          <w:trHeight w:val="64"/>
          <w:jc w:val="center"/>
        </w:trPr>
        <w:tc>
          <w:tcPr>
            <w:tcW w:w="6086" w:type="dxa"/>
            <w:gridSpan w:val="4"/>
            <w:shd w:val="clear" w:color="auto" w:fill="D9D9D9" w:themeFill="background1" w:themeFillShade="D9"/>
            <w:noWrap/>
            <w:vAlign w:val="center"/>
          </w:tcPr>
          <w:p w:rsidR="00DD496E" w:rsidRPr="00F81AA1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F81AA1">
              <w:rPr>
                <w:rFonts w:asciiTheme="minorHAnsi" w:hAnsiTheme="minorHAnsi" w:cs="Arial"/>
                <w:b/>
                <w:szCs w:val="20"/>
              </w:rPr>
              <w:t>Domicilio Fiscal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Código Postal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DC0AB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Colonia 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No. Interior 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6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DD496E" w:rsidRDefault="00DD496E" w:rsidP="008E2D6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Documentos</w:t>
            </w:r>
          </w:p>
        </w:tc>
        <w:tc>
          <w:tcPr>
            <w:tcW w:w="0" w:type="auto"/>
            <w:noWrap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DD496E" w:rsidRPr="00BC47D7" w:rsidRDefault="00DD496E" w:rsidP="0022420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:rsidR="00123E42" w:rsidRDefault="00123E4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:rsidR="00554004" w:rsidRPr="00AD37DD" w:rsidRDefault="00D70D93" w:rsidP="0057181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3" w:name="_Toc488416431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32"/>
      <w:bookmarkEnd w:id="133"/>
    </w:p>
    <w:p w:rsidR="0054440C" w:rsidRPr="0054440C" w:rsidRDefault="0054440C" w:rsidP="0054440C">
      <w:pPr>
        <w:pStyle w:val="Prrafodelista"/>
        <w:ind w:left="360"/>
        <w:rPr>
          <w:rFonts w:asciiTheme="minorHAnsi" w:hAnsiTheme="minorHAnsi" w:cstheme="minorHAnsi"/>
          <w:szCs w:val="20"/>
        </w:rPr>
      </w:pPr>
      <w:bookmarkStart w:id="134" w:name="_Toc371934694"/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2389"/>
        <w:gridCol w:w="1325"/>
        <w:gridCol w:w="944"/>
        <w:gridCol w:w="4573"/>
      </w:tblGrid>
      <w:tr w:rsidR="000E0BEF" w:rsidRPr="005C1AB4" w:rsidTr="00DD496E">
        <w:trPr>
          <w:trHeight w:val="141"/>
          <w:tblHeader/>
          <w:jc w:val="center"/>
        </w:trPr>
        <w:tc>
          <w:tcPr>
            <w:tcW w:w="959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389" w:type="dxa"/>
            <w:shd w:val="clear" w:color="auto" w:fill="BFBFBF" w:themeFill="background1" w:themeFillShade="BF"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4573" w:type="dxa"/>
            <w:shd w:val="clear" w:color="auto" w:fill="BFBFBF" w:themeFill="background1" w:themeFillShade="BF"/>
          </w:tcPr>
          <w:p w:rsidR="000E0BEF" w:rsidRPr="008649EB" w:rsidRDefault="000E0BEF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B171F2" w:rsidRPr="00B171F2" w:rsidRDefault="00B171F2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B171F2">
              <w:rPr>
                <w:rFonts w:asciiTheme="minorHAnsi" w:hAnsiTheme="minorHAnsi" w:cstheme="minorHAnsi"/>
                <w:b/>
                <w:szCs w:val="20"/>
              </w:rPr>
              <w:t>Datos generales del Cliente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vAlign w:val="center"/>
          </w:tcPr>
          <w:p w:rsidR="00DD496E" w:rsidRPr="009A6D2A" w:rsidRDefault="00DD496E" w:rsidP="004815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4440C">
              <w:rPr>
                <w:rFonts w:asciiTheme="minorHAnsi" w:hAnsiTheme="minorHAnsi" w:cstheme="minorHAnsi"/>
                <w:szCs w:val="20"/>
              </w:rPr>
              <w:t>Razón Social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48156A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Alfanumérico 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48156A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500</w:t>
            </w:r>
          </w:p>
        </w:tc>
        <w:tc>
          <w:tcPr>
            <w:tcW w:w="4573" w:type="dxa"/>
          </w:tcPr>
          <w:p w:rsidR="00DD496E" w:rsidRDefault="00DD496E" w:rsidP="0048156A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vAlign w:val="center"/>
          </w:tcPr>
          <w:p w:rsidR="00DD496E" w:rsidRDefault="00DD496E" w:rsidP="0048156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Régimen F</w:t>
            </w:r>
            <w:r w:rsidRPr="009A6D2A">
              <w:rPr>
                <w:rFonts w:asciiTheme="minorHAnsi" w:hAnsiTheme="minorHAnsi" w:cstheme="minorHAnsi"/>
                <w:szCs w:val="20"/>
              </w:rPr>
              <w:t>iscal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48156A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48156A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Pr="00E32DC9" w:rsidRDefault="00DD496E" w:rsidP="0048156A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54440C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Sector</w:t>
            </w:r>
          </w:p>
        </w:tc>
        <w:tc>
          <w:tcPr>
            <w:tcW w:w="1325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Default="00DD496E" w:rsidP="003125A1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54440C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 corto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EF6548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Pr="00E32DC9" w:rsidRDefault="00DD496E" w:rsidP="003125A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9A6D2A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4440C">
              <w:rPr>
                <w:rFonts w:asciiTheme="minorHAnsi" w:hAnsiTheme="minorHAnsi" w:cstheme="minorHAnsi"/>
                <w:szCs w:val="20"/>
              </w:rPr>
              <w:t>RFC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12 y 13</w:t>
            </w:r>
          </w:p>
        </w:tc>
        <w:tc>
          <w:tcPr>
            <w:tcW w:w="4573" w:type="dxa"/>
          </w:tcPr>
          <w:p w:rsidR="00DD496E" w:rsidRDefault="00DD496E" w:rsidP="00B171F2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texto y números.</w:t>
            </w:r>
          </w:p>
          <w:p w:rsidR="00DD496E" w:rsidRDefault="00DD496E" w:rsidP="00B171F2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12 caracteres para personas morales.</w:t>
            </w:r>
          </w:p>
          <w:p w:rsidR="00DD496E" w:rsidRDefault="00DD496E" w:rsidP="003125A1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 caracteres para personas físicas.</w:t>
            </w:r>
          </w:p>
        </w:tc>
      </w:tr>
      <w:tr w:rsidR="00DD496E" w:rsidRPr="00BC47D7" w:rsidTr="00B171F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DD496E" w:rsidRPr="00B171F2" w:rsidRDefault="00DD496E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B171F2">
              <w:rPr>
                <w:rFonts w:asciiTheme="minorHAnsi" w:hAnsiTheme="minorHAnsi" w:cstheme="minorHAnsi"/>
                <w:b/>
                <w:szCs w:val="20"/>
              </w:rPr>
              <w:t>Datos del solicitante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54440C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Apellido Materno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Nombre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Pr="0054440C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Cargo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Pr="00BC47D7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1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DD496E" w:rsidRPr="00541407" w:rsidRDefault="00DD496E" w:rsidP="00541407">
            <w:pPr>
              <w:spacing w:before="0" w:after="120" w:line="240" w:lineRule="auto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mayúsculas, minúsculas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</w:t>
            </w:r>
            <w:r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, y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los siguientes caracteres especiales: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“@”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Pr="00BC47D7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5414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mayúsculas, minúsculas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</w:t>
            </w:r>
            <w:r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, y </w:t>
            </w:r>
            <w:r w:rsidRPr="00541407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los siguientes caracteres especiales: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“@”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405882">
        <w:trPr>
          <w:trHeight w:val="64"/>
          <w:jc w:val="center"/>
        </w:trPr>
        <w:tc>
          <w:tcPr>
            <w:tcW w:w="10190" w:type="dxa"/>
            <w:gridSpan w:val="5"/>
            <w:shd w:val="clear" w:color="auto" w:fill="D9D9D9" w:themeFill="background1" w:themeFillShade="D9"/>
            <w:noWrap/>
            <w:vAlign w:val="center"/>
          </w:tcPr>
          <w:p w:rsidR="00DD496E" w:rsidRPr="00405882" w:rsidRDefault="00DD496E" w:rsidP="0040588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405882">
              <w:rPr>
                <w:rFonts w:asciiTheme="minorHAnsi" w:hAnsiTheme="minorHAnsi" w:cs="Arial"/>
                <w:b/>
                <w:szCs w:val="20"/>
              </w:rPr>
              <w:t>Domicilio Fiscal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Código Postal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Entidad Federativa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Municipio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4573" w:type="dxa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Colonia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 w:rsidRPr="00500F64"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Calle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 w:rsidRPr="00500F64"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</w:tcPr>
          <w:p w:rsidR="00DD496E" w:rsidRDefault="00DD496E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 y los siguientes caracteres especiales: Comillas,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 w:rsidRPr="00E32DC9"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puntos, dos puntos, saltos de línea y diagonales.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No. Interior 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DD496E" w:rsidRDefault="00DD496E" w:rsidP="00892D56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 w:rsidRPr="00AA6A77"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No. Exterior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DD496E" w:rsidRDefault="00DD496E" w:rsidP="00892D56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 w:rsidRPr="00AA6A77">
              <w:rPr>
                <w:rFonts w:asciiTheme="minorHAnsi" w:hAnsiTheme="minorHAnsi" w:cs="Arial"/>
                <w:szCs w:val="20"/>
              </w:rPr>
              <w:t>Solo admite valores numéricos</w:t>
            </w:r>
          </w:p>
        </w:tc>
      </w:tr>
      <w:tr w:rsidR="00DD496E" w:rsidRPr="00BC47D7" w:rsidTr="00CB6F4C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DD496E" w:rsidRDefault="00DD496E" w:rsidP="00EE24C8">
            <w:pPr>
              <w:pStyle w:val="Prrafodelista"/>
              <w:numPr>
                <w:ilvl w:val="0"/>
                <w:numId w:val="37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DD496E" w:rsidRDefault="00DD496E" w:rsidP="0022420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Documentos</w:t>
            </w:r>
          </w:p>
        </w:tc>
        <w:tc>
          <w:tcPr>
            <w:tcW w:w="1325" w:type="dxa"/>
            <w:noWrap/>
            <w:vAlign w:val="center"/>
          </w:tcPr>
          <w:p w:rsidR="00DD496E" w:rsidRDefault="00DD496E">
            <w:pPr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Archivos</w:t>
            </w:r>
          </w:p>
        </w:tc>
        <w:tc>
          <w:tcPr>
            <w:tcW w:w="944" w:type="dxa"/>
            <w:noWrap/>
            <w:vAlign w:val="center"/>
          </w:tcPr>
          <w:p w:rsidR="00DD496E" w:rsidRDefault="00DD496E" w:rsidP="008E2D6E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4573" w:type="dxa"/>
          </w:tcPr>
          <w:p w:rsidR="00DD496E" w:rsidRDefault="00DD496E" w:rsidP="00422AC9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Almacenara los archivos.</w:t>
            </w:r>
          </w:p>
        </w:tc>
      </w:tr>
    </w:tbl>
    <w:p w:rsidR="00690474" w:rsidRPr="00690474" w:rsidRDefault="00690474" w:rsidP="0057181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5" w:name="_Toc488416432"/>
      <w:r w:rsidRPr="00690474">
        <w:rPr>
          <w:rFonts w:asciiTheme="minorHAnsi" w:hAnsiTheme="minorHAnsi" w:cstheme="minorHAnsi"/>
          <w:sz w:val="20"/>
        </w:rPr>
        <w:t>V03 Validar valor único</w:t>
      </w:r>
      <w:bookmarkEnd w:id="135"/>
    </w:p>
    <w:p w:rsidR="00690474" w:rsidRDefault="00690474" w:rsidP="00571811">
      <w:pPr>
        <w:ind w:left="360"/>
        <w:rPr>
          <w:rFonts w:asciiTheme="minorHAnsi" w:hAnsiTheme="minorHAnsi"/>
        </w:rPr>
      </w:pPr>
      <w:r w:rsidRPr="00C86D36">
        <w:rPr>
          <w:rFonts w:asciiTheme="minorHAnsi" w:hAnsiTheme="minorHAnsi"/>
        </w:rPr>
        <w:t>Validar que para el registro y modificación no se guarde un valor duplicado</w:t>
      </w:r>
      <w:r w:rsidR="00764CF4">
        <w:rPr>
          <w:rFonts w:asciiTheme="minorHAnsi" w:hAnsiTheme="minorHAnsi"/>
        </w:rPr>
        <w:t xml:space="preserve"> con base al </w:t>
      </w:r>
      <w:r w:rsidR="00D713D9">
        <w:rPr>
          <w:rFonts w:asciiTheme="minorHAnsi" w:hAnsiTheme="minorHAnsi"/>
        </w:rPr>
        <w:t>RFC</w:t>
      </w:r>
      <w:r w:rsidRPr="00C86D36">
        <w:rPr>
          <w:rFonts w:asciiTheme="minorHAnsi" w:hAnsiTheme="minorHAnsi"/>
        </w:rPr>
        <w:t>.</w:t>
      </w:r>
    </w:p>
    <w:p w:rsidR="00A17DCD" w:rsidRDefault="00A17DCD">
      <w:pPr>
        <w:spacing w:before="0" w:after="0" w:line="240" w:lineRule="auto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8F38B5" w:rsidRDefault="006B18C1" w:rsidP="008F38B5">
      <w:pPr>
        <w:pStyle w:val="Prrafodelista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V04 Validar RFC</w:t>
      </w:r>
    </w:p>
    <w:p w:rsidR="008F38B5" w:rsidRDefault="008F38B5" w:rsidP="008F38B5">
      <w:pPr>
        <w:ind w:left="360"/>
        <w:jc w:val="left"/>
        <w:rPr>
          <w:rFonts w:ascii="Helvetica" w:hAnsi="Helvetica"/>
          <w:color w:val="000000"/>
          <w:sz w:val="18"/>
          <w:szCs w:val="18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33"/>
        <w:gridCol w:w="1417"/>
        <w:gridCol w:w="5610"/>
      </w:tblGrid>
      <w:tr w:rsidR="008F38B5" w:rsidTr="00DD496E">
        <w:trPr>
          <w:tblHeader/>
          <w:jc w:val="center"/>
        </w:trPr>
        <w:tc>
          <w:tcPr>
            <w:tcW w:w="1733" w:type="dxa"/>
            <w:shd w:val="clear" w:color="auto" w:fill="A6A6A6" w:themeFill="background1" w:themeFillShade="A6"/>
            <w:vAlign w:val="center"/>
          </w:tcPr>
          <w:p w:rsidR="008F38B5" w:rsidRPr="008F38B5" w:rsidRDefault="008F38B5" w:rsidP="008F38B5">
            <w:pPr>
              <w:tabs>
                <w:tab w:val="left" w:pos="2880"/>
              </w:tabs>
              <w:jc w:val="left"/>
              <w:rPr>
                <w:rFonts w:ascii="Helvetica" w:hAnsi="Helvetica"/>
                <w:b/>
                <w:color w:val="000000"/>
                <w:sz w:val="18"/>
                <w:szCs w:val="18"/>
              </w:rPr>
            </w:pP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>RFC</w:t>
            </w: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ab/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:rsidR="008F38B5" w:rsidRPr="008F38B5" w:rsidRDefault="008F38B5" w:rsidP="008F38B5">
            <w:pPr>
              <w:tabs>
                <w:tab w:val="left" w:pos="2880"/>
              </w:tabs>
              <w:jc w:val="left"/>
              <w:rPr>
                <w:rFonts w:ascii="Helvetica" w:hAnsi="Helvetica"/>
                <w:b/>
                <w:color w:val="000000"/>
                <w:sz w:val="18"/>
                <w:szCs w:val="18"/>
              </w:rPr>
            </w:pP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 xml:space="preserve">Caracteres </w:t>
            </w:r>
          </w:p>
        </w:tc>
        <w:tc>
          <w:tcPr>
            <w:tcW w:w="5610" w:type="dxa"/>
            <w:shd w:val="clear" w:color="auto" w:fill="A6A6A6" w:themeFill="background1" w:themeFillShade="A6"/>
            <w:vAlign w:val="center"/>
          </w:tcPr>
          <w:p w:rsidR="008F38B5" w:rsidRPr="008F38B5" w:rsidRDefault="008F38B5" w:rsidP="008F38B5">
            <w:pPr>
              <w:jc w:val="left"/>
              <w:rPr>
                <w:rFonts w:ascii="Helvetica" w:hAnsi="Helvetica"/>
                <w:b/>
                <w:color w:val="000000"/>
                <w:sz w:val="18"/>
                <w:szCs w:val="18"/>
              </w:rPr>
            </w:pPr>
            <w:r w:rsidRPr="008F38B5">
              <w:rPr>
                <w:rFonts w:ascii="Helvetica" w:hAnsi="Helvetica"/>
                <w:b/>
                <w:color w:val="000000"/>
                <w:sz w:val="18"/>
                <w:szCs w:val="18"/>
              </w:rPr>
              <w:t>Validaciones</w:t>
            </w:r>
          </w:p>
        </w:tc>
      </w:tr>
      <w:tr w:rsidR="008F38B5" w:rsidTr="00DD496E">
        <w:trPr>
          <w:tblHeader/>
          <w:jc w:val="center"/>
        </w:trPr>
        <w:tc>
          <w:tcPr>
            <w:tcW w:w="1733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Personas morales.</w:t>
            </w:r>
          </w:p>
        </w:tc>
        <w:tc>
          <w:tcPr>
            <w:tcW w:w="1417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12</w:t>
            </w:r>
          </w:p>
        </w:tc>
        <w:tc>
          <w:tcPr>
            <w:tcW w:w="5610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Validar estructura correcta: Deberá de componerse de 3 letras seguidas por 6 dígitos y 3 caracteres alfanuméricos =12</w:t>
            </w:r>
          </w:p>
        </w:tc>
      </w:tr>
      <w:tr w:rsidR="008F38B5" w:rsidTr="00DD496E">
        <w:trPr>
          <w:tblHeader/>
          <w:jc w:val="center"/>
        </w:trPr>
        <w:tc>
          <w:tcPr>
            <w:tcW w:w="1733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Personas Físicas.</w:t>
            </w:r>
          </w:p>
        </w:tc>
        <w:tc>
          <w:tcPr>
            <w:tcW w:w="1417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1</w:t>
            </w:r>
            <w:r w:rsidR="0049263B">
              <w:rPr>
                <w:rFonts w:asciiTheme="minorHAnsi" w:hAnsiTheme="minorHAnsi" w:cstheme="minorHAnsi"/>
                <w:color w:val="000000"/>
                <w:szCs w:val="20"/>
              </w:rPr>
              <w:t>3</w:t>
            </w:r>
          </w:p>
        </w:tc>
        <w:tc>
          <w:tcPr>
            <w:tcW w:w="5610" w:type="dxa"/>
            <w:vAlign w:val="center"/>
          </w:tcPr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Validar estructura correcta:</w:t>
            </w:r>
          </w:p>
          <w:p w:rsidR="008F38B5" w:rsidRPr="00EC3FDB" w:rsidRDefault="008F38B5" w:rsidP="008F38B5">
            <w:pPr>
              <w:jc w:val="left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C3FDB">
              <w:rPr>
                <w:rFonts w:asciiTheme="minorHAnsi" w:hAnsiTheme="minorHAnsi" w:cstheme="minorHAnsi"/>
                <w:color w:val="000000"/>
                <w:szCs w:val="20"/>
              </w:rPr>
              <w:t>Deberá de componer de 4 letras seguida por 6 dígitos y 3 caracteres alfanuméricos =13</w:t>
            </w:r>
            <w:r w:rsidR="00076C43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</w:tr>
    </w:tbl>
    <w:p w:rsidR="00907B74" w:rsidRPr="001A085D" w:rsidRDefault="0049263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6" w:name="_Toc484712646"/>
      <w:bookmarkStart w:id="137" w:name="_Toc488416433"/>
      <w:r>
        <w:rPr>
          <w:rFonts w:asciiTheme="minorHAnsi" w:hAnsiTheme="minorHAnsi" w:cstheme="minorHAnsi"/>
          <w:color w:val="000000" w:themeColor="text1"/>
          <w:sz w:val="20"/>
        </w:rPr>
        <w:t>V05</w:t>
      </w:r>
      <w:r w:rsidR="00907B74"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</w:t>
      </w:r>
      <w:bookmarkEnd w:id="136"/>
      <w:r w:rsidR="00BA30BA">
        <w:rPr>
          <w:rFonts w:asciiTheme="minorHAnsi" w:hAnsiTheme="minorHAnsi" w:cstheme="minorHAnsi"/>
          <w:color w:val="000000" w:themeColor="text1"/>
          <w:sz w:val="20"/>
        </w:rPr>
        <w:t>existencia</w:t>
      </w:r>
      <w:bookmarkEnd w:id="137"/>
    </w:p>
    <w:p w:rsidR="00C65E29" w:rsidRDefault="00BA30BA" w:rsidP="00BC12FD">
      <w:pPr>
        <w:pStyle w:val="Prrafodelista"/>
        <w:ind w:left="360"/>
        <w:rPr>
          <w:rFonts w:asciiTheme="minorHAnsi" w:hAnsiTheme="minorHAnsi" w:cstheme="minorHAnsi"/>
          <w:color w:val="000000" w:themeColor="text1"/>
        </w:rPr>
      </w:pPr>
      <w:bookmarkStart w:id="138" w:name="_Toc484712647"/>
      <w:r w:rsidRPr="00571811">
        <w:rPr>
          <w:rFonts w:asciiTheme="minorHAnsi" w:hAnsiTheme="minorHAnsi" w:cstheme="minorHAnsi"/>
          <w:szCs w:val="20"/>
        </w:rPr>
        <w:t>Validar que el registro no esté siendo utiliz</w:t>
      </w:r>
      <w:r w:rsidR="006B18C1">
        <w:rPr>
          <w:rFonts w:asciiTheme="minorHAnsi" w:hAnsiTheme="minorHAnsi" w:cstheme="minorHAnsi"/>
          <w:szCs w:val="20"/>
        </w:rPr>
        <w:t>ado, “No se puede modificar el S</w:t>
      </w:r>
      <w:r w:rsidRPr="00571811">
        <w:rPr>
          <w:rFonts w:asciiTheme="minorHAnsi" w:hAnsiTheme="minorHAnsi" w:cstheme="minorHAnsi"/>
          <w:szCs w:val="20"/>
        </w:rPr>
        <w:t>olicitante</w:t>
      </w:r>
      <w:r w:rsidR="006B18C1">
        <w:rPr>
          <w:rFonts w:asciiTheme="minorHAnsi" w:hAnsiTheme="minorHAnsi" w:cstheme="minorHAnsi"/>
          <w:szCs w:val="20"/>
        </w:rPr>
        <w:t xml:space="preserve">/Cliente </w:t>
      </w:r>
      <w:r w:rsidRPr="00571811">
        <w:rPr>
          <w:rFonts w:asciiTheme="minorHAnsi" w:hAnsiTheme="minorHAnsi" w:cstheme="minorHAnsi"/>
          <w:szCs w:val="20"/>
        </w:rPr>
        <w:t xml:space="preserve">está siendo ocupado por un una </w:t>
      </w:r>
      <w:r w:rsidR="00F84941">
        <w:rPr>
          <w:rFonts w:asciiTheme="minorHAnsi" w:hAnsiTheme="minorHAnsi" w:cstheme="minorHAnsi"/>
          <w:szCs w:val="20"/>
        </w:rPr>
        <w:t>solicitud</w:t>
      </w:r>
      <w:r w:rsidRPr="00571811">
        <w:rPr>
          <w:rFonts w:asciiTheme="minorHAnsi" w:hAnsiTheme="minorHAnsi" w:cstheme="minorHAnsi"/>
          <w:szCs w:val="20"/>
        </w:rPr>
        <w:t>, favor de validar la información. Contacte a su administrador”</w:t>
      </w:r>
      <w:r w:rsidRPr="00571811">
        <w:rPr>
          <w:rFonts w:asciiTheme="minorHAnsi" w:hAnsiTheme="minorHAnsi" w:cstheme="minorHAnsi"/>
          <w:color w:val="000000" w:themeColor="text1"/>
        </w:rPr>
        <w:t>.</w:t>
      </w:r>
    </w:p>
    <w:p w:rsidR="00FB26E0" w:rsidRDefault="00FB26E0" w:rsidP="00BC12FD">
      <w:pPr>
        <w:pStyle w:val="Prrafodelista"/>
        <w:ind w:left="360"/>
        <w:rPr>
          <w:rFonts w:asciiTheme="minorHAnsi" w:hAnsiTheme="minorHAnsi" w:cstheme="minorHAnsi"/>
          <w:color w:val="000000" w:themeColor="text1"/>
        </w:rPr>
      </w:pPr>
    </w:p>
    <w:p w:rsidR="00FB26E0" w:rsidRPr="00B171F2" w:rsidRDefault="00FB26E0" w:rsidP="00FB26E0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 w:rsidRPr="00B171F2">
        <w:rPr>
          <w:rFonts w:asciiTheme="minorHAnsi" w:hAnsiTheme="minorHAnsi" w:cstheme="minorHAnsi"/>
          <w:b/>
          <w:color w:val="000000" w:themeColor="text1"/>
        </w:rPr>
        <w:t>V06</w:t>
      </w:r>
      <w:r w:rsidR="008D7A8D" w:rsidRPr="00B171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171F2">
        <w:rPr>
          <w:rFonts w:asciiTheme="minorHAnsi" w:hAnsiTheme="minorHAnsi" w:cstheme="minorHAnsi"/>
          <w:b/>
          <w:color w:val="000000" w:themeColor="text1"/>
        </w:rPr>
        <w:t>Validar campos obligatorios del contacto</w:t>
      </w:r>
    </w:p>
    <w:p w:rsidR="00FB26E0" w:rsidRPr="0017640A" w:rsidRDefault="00FB26E0" w:rsidP="00FB26E0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17640A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845"/>
        <w:gridCol w:w="2503"/>
        <w:gridCol w:w="1155"/>
        <w:gridCol w:w="1207"/>
      </w:tblGrid>
      <w:tr w:rsidR="00FB26E0" w:rsidRPr="00BC47D7" w:rsidTr="00B171F2">
        <w:trPr>
          <w:trHeight w:val="204"/>
          <w:tblHeader/>
          <w:jc w:val="center"/>
        </w:trPr>
        <w:tc>
          <w:tcPr>
            <w:tcW w:w="845" w:type="dxa"/>
            <w:shd w:val="clear" w:color="auto" w:fill="BFBFBF" w:themeFill="background1" w:themeFillShade="BF"/>
            <w:noWrap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503" w:type="dxa"/>
            <w:shd w:val="clear" w:color="auto" w:fill="BFBFBF" w:themeFill="background1" w:themeFillShade="BF"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:rsidR="00FB26E0" w:rsidRPr="008649EB" w:rsidRDefault="00FB26E0" w:rsidP="00FB26E0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Obligatorio</w:t>
            </w:r>
            <w:r>
              <w:rPr>
                <w:rFonts w:asciiTheme="minorHAnsi" w:hAnsiTheme="minorHAnsi" w:cs="Arial"/>
                <w:b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B26E0" w:rsidRPr="008649EB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Default="00FB26E0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FB26E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FB26E0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FB26E0" w:rsidRPr="00BC47D7" w:rsidRDefault="00FB26E0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FB26E0" w:rsidRPr="0054440C" w:rsidRDefault="00FB26E0" w:rsidP="007005C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Correo </w:t>
            </w:r>
            <w:r w:rsidR="007005C3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FB26E0" w:rsidRPr="00BC47D7" w:rsidRDefault="00FB26E0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Pr="00BC47D7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Pr="00BC47D7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Extensión 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No 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7005C3" w:rsidRPr="00BC47D7" w:rsidTr="00B171F2">
        <w:trPr>
          <w:trHeight w:val="64"/>
          <w:jc w:val="center"/>
        </w:trPr>
        <w:tc>
          <w:tcPr>
            <w:tcW w:w="845" w:type="dxa"/>
            <w:noWrap/>
            <w:vAlign w:val="center"/>
          </w:tcPr>
          <w:p w:rsidR="007005C3" w:rsidRPr="00BC47D7" w:rsidRDefault="007005C3" w:rsidP="00EE24C8">
            <w:pPr>
              <w:pStyle w:val="Prrafodelista"/>
              <w:numPr>
                <w:ilvl w:val="0"/>
                <w:numId w:val="40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503" w:type="dxa"/>
            <w:noWrap/>
            <w:vAlign w:val="center"/>
          </w:tcPr>
          <w:p w:rsidR="007005C3" w:rsidRDefault="007005C3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0" w:type="auto"/>
            <w:noWrap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:rsidR="007005C3" w:rsidRDefault="007005C3" w:rsidP="00B171F2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:rsidR="00FB26E0" w:rsidRPr="00FB26E0" w:rsidRDefault="00FB26E0" w:rsidP="00FB26E0">
      <w:pPr>
        <w:rPr>
          <w:rFonts w:asciiTheme="minorHAnsi" w:hAnsiTheme="minorHAnsi" w:cstheme="minorHAnsi"/>
          <w:b/>
          <w:color w:val="000000" w:themeColor="text1"/>
        </w:rPr>
      </w:pPr>
      <w:r w:rsidRPr="00FB26E0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FB26E0" w:rsidRDefault="00C57AC5" w:rsidP="00FB26E0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V07</w:t>
      </w:r>
      <w:r w:rsidR="00A1109B">
        <w:rPr>
          <w:rFonts w:asciiTheme="minorHAnsi" w:hAnsiTheme="minorHAnsi" w:cstheme="minorHAnsi"/>
          <w:b/>
          <w:color w:val="000000" w:themeColor="text1"/>
        </w:rPr>
        <w:t xml:space="preserve"> Validar tipo de datos. </w:t>
      </w:r>
    </w:p>
    <w:p w:rsidR="00B171F2" w:rsidRPr="0054440C" w:rsidRDefault="00B171F2" w:rsidP="00B171F2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54440C">
        <w:rPr>
          <w:rFonts w:asciiTheme="minorHAnsi" w:hAnsiTheme="minorHAnsi" w:cstheme="minorHAnsi"/>
          <w:szCs w:val="20"/>
        </w:rPr>
        <w:t>Validar que los campos hayan sido llenados de acuerdo a la siguiente tabla.</w:t>
      </w: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2389"/>
        <w:gridCol w:w="1325"/>
        <w:gridCol w:w="944"/>
        <w:gridCol w:w="4573"/>
      </w:tblGrid>
      <w:tr w:rsidR="00B171F2" w:rsidRPr="005C1AB4" w:rsidTr="00B171F2">
        <w:trPr>
          <w:trHeight w:val="141"/>
          <w:jc w:val="center"/>
        </w:trPr>
        <w:tc>
          <w:tcPr>
            <w:tcW w:w="959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lastRenderedPageBreak/>
              <w:t>No.</w:t>
            </w:r>
          </w:p>
        </w:tc>
        <w:tc>
          <w:tcPr>
            <w:tcW w:w="2389" w:type="dxa"/>
            <w:shd w:val="clear" w:color="auto" w:fill="BFBFBF" w:themeFill="background1" w:themeFillShade="BF"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325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944" w:type="dxa"/>
            <w:shd w:val="clear" w:color="auto" w:fill="BFBFBF" w:themeFill="background1" w:themeFillShade="BF"/>
            <w:noWrap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 w:rsidRPr="008649EB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4573" w:type="dxa"/>
            <w:shd w:val="clear" w:color="auto" w:fill="BFBFBF" w:themeFill="background1" w:themeFillShade="BF"/>
            <w:vAlign w:val="center"/>
          </w:tcPr>
          <w:p w:rsidR="00B171F2" w:rsidRPr="008649EB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Paterno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Apellido Materno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Nombre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B171F2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B171F2" w:rsidRPr="00BC47D7" w:rsidRDefault="00B171F2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B171F2" w:rsidRPr="0054440C" w:rsidRDefault="00B171F2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Cargo</w:t>
            </w:r>
          </w:p>
        </w:tc>
        <w:tc>
          <w:tcPr>
            <w:tcW w:w="1325" w:type="dxa"/>
            <w:noWrap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B171F2" w:rsidRPr="00BC47D7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60</w:t>
            </w:r>
          </w:p>
        </w:tc>
        <w:tc>
          <w:tcPr>
            <w:tcW w:w="4573" w:type="dxa"/>
            <w:vAlign w:val="center"/>
          </w:tcPr>
          <w:p w:rsidR="00B171F2" w:rsidRDefault="00B171F2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tipo texto.</w:t>
            </w:r>
          </w:p>
        </w:tc>
      </w:tr>
      <w:tr w:rsidR="001B4707" w:rsidRPr="00BC47D7" w:rsidTr="00490D0A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</w:t>
            </w:r>
            <w:r w:rsidR="00BB6498">
              <w:rPr>
                <w:rFonts w:asciiTheme="minorHAnsi" w:hAnsiTheme="minorHAnsi" w:cstheme="minorHAnsi"/>
                <w:szCs w:val="20"/>
              </w:rPr>
              <w:t xml:space="preserve">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1B4707" w:rsidRDefault="001B4707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mayúsculas,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minúsculas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9, y los siguientes caracteres especiales: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“@”</w:t>
            </w:r>
            <w:proofErr w:type="gramStart"/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1B4707" w:rsidRPr="00BC47D7" w:rsidTr="00490D0A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Correo</w:t>
            </w:r>
            <w:r w:rsidR="00BB6498">
              <w:rPr>
                <w:rFonts w:asciiTheme="minorHAnsi" w:hAnsiTheme="minorHAnsi" w:cstheme="minorHAnsi"/>
                <w:szCs w:val="20"/>
              </w:rPr>
              <w:t xml:space="preserve">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30</w:t>
            </w:r>
          </w:p>
        </w:tc>
        <w:tc>
          <w:tcPr>
            <w:tcW w:w="4573" w:type="dxa"/>
          </w:tcPr>
          <w:p w:rsidR="001B4707" w:rsidRDefault="001B4707" w:rsidP="00B8713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 xml:space="preserve">Acepta letras de la "a" a la "z", 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mayúsculas, 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minúsculas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 xml:space="preserve">, </w:t>
            </w:r>
            <w:r w:rsidRPr="002C5C06">
              <w:rPr>
                <w:rFonts w:asciiTheme="minorHAnsi" w:hAnsiTheme="minorHAnsi" w:cstheme="minorHAnsi"/>
                <w:bCs/>
                <w:color w:val="000000"/>
                <w:szCs w:val="20"/>
                <w:lang w:val="es-MX" w:eastAsia="es-MX"/>
              </w:rPr>
              <w:t>números del 0 al 9, y los siguientes caracteres especiales: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 “@”</w:t>
            </w:r>
            <w:proofErr w:type="gramStart"/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, ”</w:t>
            </w:r>
            <w:proofErr w:type="gramEnd"/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”, ”–“, “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_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”</w:t>
            </w:r>
            <w:r w:rsidRPr="005414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)</w:t>
            </w:r>
            <w:r w:rsidRPr="002C5C06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fijo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Extensión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1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  <w:tr w:rsidR="001B4707" w:rsidRPr="00BC47D7" w:rsidTr="00B171F2">
        <w:trPr>
          <w:trHeight w:val="64"/>
          <w:jc w:val="center"/>
        </w:trPr>
        <w:tc>
          <w:tcPr>
            <w:tcW w:w="959" w:type="dxa"/>
            <w:noWrap/>
            <w:vAlign w:val="center"/>
          </w:tcPr>
          <w:p w:rsidR="001B4707" w:rsidRDefault="001B4707" w:rsidP="00EE24C8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389" w:type="dxa"/>
            <w:noWrap/>
            <w:vAlign w:val="center"/>
          </w:tcPr>
          <w:p w:rsidR="001B4707" w:rsidRDefault="001B4707" w:rsidP="00B171F2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Teléfono móvil 2</w:t>
            </w:r>
          </w:p>
        </w:tc>
        <w:tc>
          <w:tcPr>
            <w:tcW w:w="1325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944" w:type="dxa"/>
            <w:noWrap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4573" w:type="dxa"/>
            <w:vAlign w:val="center"/>
          </w:tcPr>
          <w:p w:rsidR="001B4707" w:rsidRDefault="001B4707" w:rsidP="00B171F2">
            <w:pPr>
              <w:spacing w:before="0" w:after="0" w:line="240" w:lineRule="atLeast"/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admite valores numéricos.</w:t>
            </w:r>
          </w:p>
        </w:tc>
      </w:tr>
    </w:tbl>
    <w:p w:rsidR="00DC0AB2" w:rsidRPr="00AE46D5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</w:rPr>
      </w:pPr>
      <w:bookmarkStart w:id="139" w:name="_Toc488416434"/>
      <w:bookmarkEnd w:id="138"/>
      <w:r w:rsidRPr="00AD37DD">
        <w:rPr>
          <w:rFonts w:asciiTheme="minorHAnsi" w:hAnsiTheme="minorHAnsi" w:cstheme="minorHAnsi"/>
          <w:sz w:val="20"/>
        </w:rPr>
        <w:t xml:space="preserve">Criterios de </w:t>
      </w:r>
      <w:bookmarkEnd w:id="134"/>
      <w:r w:rsidR="004B4CCF" w:rsidRPr="00AD37DD">
        <w:rPr>
          <w:rFonts w:asciiTheme="minorHAnsi" w:hAnsiTheme="minorHAnsi" w:cstheme="minorHAnsi"/>
          <w:sz w:val="20"/>
        </w:rPr>
        <w:t>Aceptación.</w:t>
      </w:r>
      <w:bookmarkEnd w:id="139"/>
    </w:p>
    <w:p w:rsidR="004B4CCF" w:rsidRPr="00DD496E" w:rsidRDefault="004B4CCF" w:rsidP="00DD496E">
      <w:pPr>
        <w:rPr>
          <w:rFonts w:asciiTheme="minorHAnsi" w:hAnsiTheme="minorHAnsi" w:cstheme="minorHAnsi"/>
        </w:rPr>
      </w:pPr>
      <w:r w:rsidRPr="00DD496E">
        <w:rPr>
          <w:rFonts w:ascii="Calibri" w:hAnsi="Calibri" w:cs="Calibri"/>
          <w:bCs/>
          <w:color w:val="000000"/>
          <w:szCs w:val="20"/>
          <w:lang w:val="es-MX" w:eastAsia="es-MX"/>
        </w:rPr>
        <w:t xml:space="preserve">FUNC-CONF-022 </w:t>
      </w:r>
      <w:r w:rsidRPr="00DD496E">
        <w:rPr>
          <w:rFonts w:ascii="Calibri" w:hAnsi="Calibri" w:cs="Calibri"/>
          <w:bCs/>
          <w:color w:val="000000"/>
          <w:lang w:val="es-MX" w:eastAsia="es-MX"/>
        </w:rPr>
        <w:t>-</w:t>
      </w:r>
      <w:r w:rsidRPr="00DD496E">
        <w:rPr>
          <w:rFonts w:ascii="Calibri" w:hAnsi="Calibri" w:cs="Calibri"/>
          <w:bCs/>
          <w:color w:val="000000"/>
          <w:szCs w:val="20"/>
          <w:lang w:val="es-MX" w:eastAsia="es-MX"/>
        </w:rPr>
        <w:t>Validar que e</w:t>
      </w:r>
      <w:r w:rsidR="00813438" w:rsidRPr="00DD496E">
        <w:rPr>
          <w:rFonts w:ascii="Calibri" w:hAnsi="Calibri" w:cs="Calibri"/>
          <w:bCs/>
          <w:color w:val="000000"/>
          <w:szCs w:val="20"/>
          <w:lang w:val="es-MX" w:eastAsia="es-MX"/>
        </w:rPr>
        <w:t>l sistema permita crear nuevos Solicitantes/Clientes</w:t>
      </w:r>
      <w:r w:rsidR="00690474" w:rsidRPr="00DD496E">
        <w:rPr>
          <w:rFonts w:ascii="Calibri" w:hAnsi="Calibri" w:cs="Calibri"/>
          <w:bCs/>
          <w:color w:val="000000"/>
          <w:szCs w:val="20"/>
          <w:lang w:val="es-MX" w:eastAsia="es-MX"/>
        </w:rPr>
        <w:t>.</w:t>
      </w:r>
    </w:p>
    <w:p w:rsidR="004B4CCF" w:rsidRPr="00DD496E" w:rsidRDefault="004B4CCF" w:rsidP="00DD496E">
      <w:pPr>
        <w:rPr>
          <w:rFonts w:asciiTheme="minorHAnsi" w:hAnsiTheme="minorHAnsi" w:cstheme="minorHAnsi"/>
        </w:rPr>
      </w:pPr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FUNC-CONF-023 </w:t>
      </w:r>
      <w:r w:rsidRPr="00DD496E">
        <w:rPr>
          <w:rFonts w:asciiTheme="minorHAnsi" w:hAnsiTheme="minorHAnsi" w:cstheme="minorHAnsi"/>
        </w:rPr>
        <w:t xml:space="preserve">- 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Validar que el 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sistema permita la consulta de S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>olicitantes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/Clientes</w:t>
      </w:r>
      <w:r w:rsidRPr="00DD496E">
        <w:rPr>
          <w:rFonts w:asciiTheme="minorHAnsi" w:hAnsiTheme="minorHAnsi" w:cstheme="minorHAnsi"/>
        </w:rPr>
        <w:t>.</w:t>
      </w:r>
    </w:p>
    <w:p w:rsidR="00DC0AB2" w:rsidRPr="00DD496E" w:rsidRDefault="005F470D" w:rsidP="00DD496E">
      <w:pPr>
        <w:rPr>
          <w:rFonts w:asciiTheme="minorHAnsi" w:hAnsiTheme="minorHAnsi" w:cstheme="minorHAnsi"/>
        </w:rPr>
      </w:pPr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FUNC-CONF-024 </w:t>
      </w:r>
      <w:r w:rsidR="00DC0AB2" w:rsidRPr="00DD496E">
        <w:rPr>
          <w:rFonts w:asciiTheme="minorHAnsi" w:hAnsiTheme="minorHAnsi" w:cstheme="minorHAnsi"/>
        </w:rPr>
        <w:t>-</w:t>
      </w:r>
      <w:r w:rsidRPr="00DD496E">
        <w:rPr>
          <w:rFonts w:asciiTheme="minorHAnsi" w:hAnsiTheme="minorHAnsi" w:cstheme="minorHAnsi"/>
        </w:rPr>
        <w:t xml:space="preserve"> 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>Validar que el sistema permita modificar la información de los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 S</w:t>
      </w:r>
      <w:r w:rsidR="00BE424F" w:rsidRPr="00DD496E">
        <w:rPr>
          <w:rFonts w:ascii="Calibri" w:hAnsi="Calibri" w:cs="Calibri"/>
          <w:color w:val="000000"/>
          <w:szCs w:val="20"/>
          <w:lang w:val="es-MX" w:eastAsia="es-MX"/>
        </w:rPr>
        <w:t>olicitantes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/Clientes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>.</w:t>
      </w:r>
    </w:p>
    <w:p w:rsidR="00F17A4F" w:rsidRPr="00571811" w:rsidRDefault="005F470D" w:rsidP="00DD496E"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FUNC-CONF-025 </w:t>
      </w:r>
      <w:r w:rsidR="00DC0AB2" w:rsidRPr="00DD496E">
        <w:rPr>
          <w:rFonts w:asciiTheme="minorHAnsi" w:hAnsiTheme="minorHAnsi" w:cstheme="minorHAnsi"/>
        </w:rPr>
        <w:t>-</w:t>
      </w:r>
      <w:r w:rsidRPr="00DD496E">
        <w:rPr>
          <w:rFonts w:asciiTheme="minorHAnsi" w:hAnsiTheme="minorHAnsi" w:cstheme="minorHAnsi"/>
        </w:rPr>
        <w:t xml:space="preserve"> 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permita </w:t>
      </w:r>
      <w:r w:rsidR="00F84941" w:rsidRPr="00DD496E">
        <w:rPr>
          <w:rFonts w:asciiTheme="minorHAnsi" w:hAnsiTheme="minorHAnsi" w:cstheme="minorHAnsi"/>
          <w:color w:val="000000" w:themeColor="text1"/>
        </w:rPr>
        <w:t>cambiar el  estatus (Activar o Desactivar) de los</w:t>
      </w:r>
      <w:r w:rsidR="00F84941" w:rsidRPr="00DD496E">
        <w:rPr>
          <w:rFonts w:ascii="Calibri" w:hAnsi="Calibri" w:cs="Calibri"/>
          <w:color w:val="000000"/>
          <w:szCs w:val="20"/>
          <w:lang w:val="es-MX" w:eastAsia="es-MX"/>
        </w:rPr>
        <w:t xml:space="preserve"> 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S</w:t>
      </w:r>
      <w:r w:rsidR="00BE424F" w:rsidRPr="00DD496E">
        <w:rPr>
          <w:rFonts w:ascii="Calibri" w:hAnsi="Calibri" w:cs="Calibri"/>
          <w:color w:val="000000"/>
          <w:szCs w:val="20"/>
          <w:lang w:val="es-MX" w:eastAsia="es-MX"/>
        </w:rPr>
        <w:t>olicitantes</w:t>
      </w:r>
      <w:r w:rsidR="00813438" w:rsidRPr="00DD496E">
        <w:rPr>
          <w:rFonts w:ascii="Calibri" w:hAnsi="Calibri" w:cs="Calibri"/>
          <w:color w:val="000000"/>
          <w:szCs w:val="20"/>
          <w:lang w:val="es-MX" w:eastAsia="es-MX"/>
        </w:rPr>
        <w:t>/Clientes</w:t>
      </w:r>
      <w:r w:rsidRPr="00DD496E">
        <w:rPr>
          <w:rFonts w:ascii="Calibri" w:hAnsi="Calibri" w:cs="Calibri"/>
          <w:color w:val="000000"/>
          <w:szCs w:val="20"/>
          <w:lang w:val="es-MX" w:eastAsia="es-MX"/>
        </w:rPr>
        <w:t>.</w:t>
      </w:r>
      <w:bookmarkStart w:id="140" w:name="_Toc371934695"/>
      <w:bookmarkStart w:id="141" w:name="_Toc289774391"/>
    </w:p>
    <w:p w:rsidR="002D47A2" w:rsidRDefault="002D47A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Default="00D16B4F" w:rsidP="0057181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2" w:name="_Toc488416435"/>
      <w:r w:rsidRPr="00AD37DD">
        <w:rPr>
          <w:rFonts w:asciiTheme="minorHAnsi" w:hAnsiTheme="minorHAnsi" w:cstheme="minorHAnsi"/>
          <w:sz w:val="20"/>
        </w:rPr>
        <w:lastRenderedPageBreak/>
        <w:t>Referencias</w:t>
      </w:r>
      <w:bookmarkEnd w:id="140"/>
      <w:bookmarkEnd w:id="141"/>
      <w:bookmarkEnd w:id="142"/>
    </w:p>
    <w:p w:rsidR="006A5C61" w:rsidRPr="00AD37DD" w:rsidRDefault="006A5C61" w:rsidP="0017640A"/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B6498"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C316F" w:rsidRPr="00AD37DD" w:rsidRDefault="00AD37DD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B6498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AD37DD" w:rsidRDefault="00DC0AB2" w:rsidP="006D014A">
            <w:pPr>
              <w:pStyle w:val="ndice2"/>
            </w:pPr>
            <w:r w:rsidRPr="00AD37DD">
              <w:t>1</w:t>
            </w:r>
          </w:p>
        </w:tc>
        <w:tc>
          <w:tcPr>
            <w:tcW w:w="5812" w:type="dxa"/>
            <w:vAlign w:val="center"/>
          </w:tcPr>
          <w:p w:rsidR="00DC0AB2" w:rsidRPr="006D014A" w:rsidRDefault="00DC0AB2" w:rsidP="006D014A">
            <w:pPr>
              <w:rPr>
                <w:rFonts w:asciiTheme="minorHAnsi" w:hAnsiTheme="minorHAnsi" w:cstheme="minorHAnsi"/>
              </w:rPr>
            </w:pPr>
            <w:r w:rsidRPr="006D014A">
              <w:rPr>
                <w:rFonts w:asciiTheme="minorHAnsi" w:hAnsiTheme="minorHAnsi" w:cstheme="minorHAnsi"/>
              </w:rPr>
              <w:t xml:space="preserve">Diagrama Conceptual de la Solución Tecnológica </w:t>
            </w:r>
            <w:r w:rsidR="002C41C8" w:rsidRPr="006D014A">
              <w:rPr>
                <w:rFonts w:asciiTheme="minorHAnsi" w:hAnsiTheme="minorHAnsi" w:cstheme="minorHAnsi"/>
              </w:rPr>
              <w:t>DGTI_DST_F_DiagConcepST_CONECII</w:t>
            </w:r>
            <w:r w:rsidRPr="006D014A">
              <w:rPr>
                <w:rFonts w:asciiTheme="minorHAnsi" w:hAnsiTheme="minorHAnsi" w:cstheme="minorHAnsi"/>
              </w:rPr>
              <w:t>.docx).</w:t>
            </w:r>
          </w:p>
        </w:tc>
        <w:tc>
          <w:tcPr>
            <w:tcW w:w="2409" w:type="dxa"/>
            <w:vAlign w:val="center"/>
          </w:tcPr>
          <w:p w:rsidR="00DC0AB2" w:rsidRPr="006D014A" w:rsidRDefault="006D014A" w:rsidP="006D014A">
            <w:pPr>
              <w:jc w:val="center"/>
              <w:rPr>
                <w:rFonts w:asciiTheme="minorHAnsi" w:hAnsiTheme="minorHAnsi" w:cstheme="minorHAnsi"/>
              </w:rPr>
            </w:pPr>
            <w:r w:rsidRPr="006D014A">
              <w:rPr>
                <w:rFonts w:asciiTheme="minorHAnsi" w:hAnsiTheme="minorHAnsi" w:cstheme="minorHAnsi"/>
              </w:rPr>
              <w:t>SEGOB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AD37DD" w:rsidRDefault="00DC0AB2" w:rsidP="006D014A">
            <w:pPr>
              <w:pStyle w:val="ndice2"/>
            </w:pPr>
            <w:r w:rsidRPr="00AD37DD">
              <w:t>2</w:t>
            </w:r>
          </w:p>
        </w:tc>
        <w:tc>
          <w:tcPr>
            <w:tcW w:w="5812" w:type="dxa"/>
            <w:vAlign w:val="center"/>
          </w:tcPr>
          <w:p w:rsidR="00DC0AB2" w:rsidRPr="006D014A" w:rsidRDefault="00DC0AB2" w:rsidP="006D014A">
            <w:pPr>
              <w:rPr>
                <w:rFonts w:asciiTheme="minorHAnsi" w:hAnsiTheme="minorHAnsi" w:cstheme="minorHAnsi"/>
              </w:rPr>
            </w:pPr>
            <w:r w:rsidRPr="006D014A">
              <w:rPr>
                <w:rFonts w:asciiTheme="minorHAnsi" w:hAnsiTheme="minorHAnsi" w:cstheme="minorHAnsi"/>
              </w:rPr>
              <w:t>Requerimientos de la Solución Tecnológica (</w:t>
            </w:r>
            <w:r w:rsidR="006D57FC" w:rsidRPr="006D014A">
              <w:rPr>
                <w:rFonts w:asciiTheme="minorHAnsi" w:hAnsiTheme="minorHAnsi" w:cstheme="minorHAnsi"/>
              </w:rPr>
              <w:t>ReqSolTec_CONECll</w:t>
            </w:r>
            <w:r w:rsidR="00224205" w:rsidRPr="006D014A">
              <w:rPr>
                <w:rFonts w:asciiTheme="minorHAnsi" w:hAnsiTheme="minorHAnsi" w:cstheme="minorHAnsi"/>
              </w:rPr>
              <w:t>.</w:t>
            </w:r>
            <w:r w:rsidRPr="006D014A">
              <w:rPr>
                <w:rFonts w:asciiTheme="minorHAnsi" w:hAnsiTheme="minorHAnsi" w:cstheme="minorHAnsi"/>
              </w:rPr>
              <w:t>docx).</w:t>
            </w:r>
          </w:p>
        </w:tc>
        <w:tc>
          <w:tcPr>
            <w:tcW w:w="2409" w:type="dxa"/>
            <w:vAlign w:val="center"/>
          </w:tcPr>
          <w:p w:rsidR="00DC0AB2" w:rsidRPr="006D014A" w:rsidRDefault="006D014A" w:rsidP="006D014A">
            <w:pPr>
              <w:jc w:val="center"/>
              <w:rPr>
                <w:rFonts w:asciiTheme="minorHAnsi" w:hAnsiTheme="minorHAnsi" w:cstheme="minorHAnsi"/>
              </w:rPr>
            </w:pPr>
            <w:r w:rsidRPr="006D014A">
              <w:rPr>
                <w:rFonts w:asciiTheme="minorHAnsi" w:hAnsiTheme="minorHAnsi" w:cstheme="minorHAnsi"/>
              </w:rPr>
              <w:t>SEGOB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AD37DD" w:rsidRDefault="00DC0AB2" w:rsidP="006D014A">
            <w:pPr>
              <w:pStyle w:val="ndice2"/>
            </w:pPr>
            <w:r>
              <w:t>3</w:t>
            </w:r>
          </w:p>
        </w:tc>
        <w:tc>
          <w:tcPr>
            <w:tcW w:w="5812" w:type="dxa"/>
            <w:vAlign w:val="center"/>
          </w:tcPr>
          <w:p w:rsidR="00DC0AB2" w:rsidRPr="006D014A" w:rsidRDefault="00DC0AB2" w:rsidP="006D014A">
            <w:pPr>
              <w:rPr>
                <w:rFonts w:asciiTheme="minorHAnsi" w:hAnsiTheme="minorHAnsi" w:cstheme="minorHAnsi"/>
              </w:rPr>
            </w:pPr>
            <w:r w:rsidRPr="006D014A">
              <w:rPr>
                <w:rFonts w:asciiTheme="minorHAnsi" w:hAnsiTheme="minorHAnsi" w:cstheme="minorHAnsi"/>
              </w:rPr>
              <w:t>Glosario de Términos. (</w:t>
            </w:r>
            <w:r w:rsidR="006D57FC" w:rsidRPr="006D014A">
              <w:rPr>
                <w:rFonts w:asciiTheme="minorHAnsi" w:hAnsiTheme="minorHAnsi" w:cstheme="minorHAnsi"/>
              </w:rPr>
              <w:t>GlosarioTer_CONEC</w:t>
            </w:r>
            <w:r w:rsidRPr="006D014A">
              <w:rPr>
                <w:rFonts w:asciiTheme="minorHAnsi" w:hAnsiTheme="minorHAnsi" w:cstheme="minorHAnsi"/>
              </w:rPr>
              <w:t>II.docx).</w:t>
            </w:r>
          </w:p>
        </w:tc>
        <w:tc>
          <w:tcPr>
            <w:tcW w:w="2409" w:type="dxa"/>
            <w:vAlign w:val="center"/>
          </w:tcPr>
          <w:p w:rsidR="00DC0AB2" w:rsidRPr="006D014A" w:rsidRDefault="006D014A" w:rsidP="006D014A">
            <w:pPr>
              <w:jc w:val="center"/>
              <w:rPr>
                <w:rFonts w:asciiTheme="minorHAnsi" w:hAnsiTheme="minorHAnsi" w:cstheme="minorHAnsi"/>
              </w:rPr>
            </w:pPr>
            <w:r w:rsidRPr="006D014A">
              <w:rPr>
                <w:rFonts w:asciiTheme="minorHAnsi" w:hAnsiTheme="minorHAnsi" w:cstheme="minorHAnsi"/>
              </w:rPr>
              <w:t>SEGOB</w:t>
            </w:r>
          </w:p>
        </w:tc>
      </w:tr>
      <w:tr w:rsidR="00DC0AB2" w:rsidRPr="00AD37DD" w:rsidTr="00BB6498">
        <w:tc>
          <w:tcPr>
            <w:tcW w:w="1276" w:type="dxa"/>
            <w:vAlign w:val="center"/>
          </w:tcPr>
          <w:p w:rsidR="00DC0AB2" w:rsidRPr="00AD37DD" w:rsidRDefault="00DC0AB2" w:rsidP="006D014A">
            <w:pPr>
              <w:pStyle w:val="ndice2"/>
            </w:pPr>
            <w:r>
              <w:t>4</w:t>
            </w:r>
          </w:p>
        </w:tc>
        <w:tc>
          <w:tcPr>
            <w:tcW w:w="5812" w:type="dxa"/>
            <w:vAlign w:val="center"/>
          </w:tcPr>
          <w:p w:rsidR="00DC0AB2" w:rsidRPr="006D014A" w:rsidRDefault="00DC0AB2" w:rsidP="006D014A">
            <w:pPr>
              <w:rPr>
                <w:rFonts w:asciiTheme="minorHAnsi" w:hAnsiTheme="minorHAnsi" w:cstheme="minorHAnsi"/>
              </w:rPr>
            </w:pPr>
            <w:r w:rsidRPr="006D014A">
              <w:rPr>
                <w:rFonts w:asciiTheme="minorHAnsi" w:hAnsiTheme="minorHAnsi" w:cstheme="minorHAnsi"/>
              </w:rPr>
              <w:t>Modelo de Flujo de Negocios. (</w:t>
            </w:r>
            <w:r w:rsidR="006D57FC" w:rsidRPr="006D014A">
              <w:rPr>
                <w:rFonts w:asciiTheme="minorHAnsi" w:hAnsiTheme="minorHAnsi" w:cstheme="minorHAnsi"/>
              </w:rPr>
              <w:t>ModFlujoNeg_CONEC</w:t>
            </w:r>
            <w:r w:rsidRPr="006D014A">
              <w:rPr>
                <w:rFonts w:asciiTheme="minorHAnsi" w:hAnsiTheme="minorHAnsi" w:cstheme="minorHAnsi"/>
              </w:rPr>
              <w:t>II.docx).</w:t>
            </w:r>
          </w:p>
        </w:tc>
        <w:tc>
          <w:tcPr>
            <w:tcW w:w="2409" w:type="dxa"/>
            <w:vAlign w:val="center"/>
          </w:tcPr>
          <w:p w:rsidR="00DC0AB2" w:rsidRPr="006D014A" w:rsidRDefault="006D014A" w:rsidP="006D014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6D014A">
              <w:rPr>
                <w:rFonts w:asciiTheme="minorHAnsi" w:hAnsiTheme="minorHAnsi" w:cstheme="minorHAnsi"/>
              </w:rPr>
              <w:t>SEGOB</w:t>
            </w:r>
          </w:p>
        </w:tc>
      </w:tr>
      <w:tr w:rsidR="00035F6A" w:rsidRPr="00AD37DD" w:rsidTr="00BB6498">
        <w:tc>
          <w:tcPr>
            <w:tcW w:w="1276" w:type="dxa"/>
            <w:vAlign w:val="center"/>
          </w:tcPr>
          <w:p w:rsidR="00035F6A" w:rsidRDefault="00035F6A" w:rsidP="006D014A">
            <w:pPr>
              <w:pStyle w:val="ndice2"/>
            </w:pPr>
            <w:r>
              <w:t>5</w:t>
            </w:r>
          </w:p>
        </w:tc>
        <w:tc>
          <w:tcPr>
            <w:tcW w:w="5812" w:type="dxa"/>
            <w:vAlign w:val="center"/>
          </w:tcPr>
          <w:p w:rsidR="00035F6A" w:rsidRPr="006D014A" w:rsidRDefault="00352AB6" w:rsidP="006D014A">
            <w:pPr>
              <w:rPr>
                <w:rFonts w:asciiTheme="minorHAnsi" w:hAnsiTheme="minorHAnsi" w:cstheme="minorHAnsi"/>
              </w:rPr>
            </w:pPr>
            <w:r w:rsidRPr="006D014A">
              <w:rPr>
                <w:rFonts w:asciiTheme="minorHAnsi" w:hAnsiTheme="minorHAnsi" w:cstheme="minorHAnsi"/>
              </w:rPr>
              <w:t xml:space="preserve">Catálogo de </w:t>
            </w:r>
            <w:r w:rsidR="00035F6A" w:rsidRPr="006D014A">
              <w:rPr>
                <w:rFonts w:asciiTheme="minorHAnsi" w:hAnsiTheme="minorHAnsi" w:cstheme="minorHAnsi"/>
              </w:rPr>
              <w:t>Reglas de Negocio (</w:t>
            </w:r>
            <w:r w:rsidRPr="006D014A">
              <w:rPr>
                <w:rFonts w:asciiTheme="minorHAnsi" w:hAnsiTheme="minorHAnsi" w:cstheme="minorHAnsi"/>
              </w:rPr>
              <w:t>CatRegNeg_</w:t>
            </w:r>
            <w:r w:rsidR="00035F6A" w:rsidRPr="006D014A">
              <w:rPr>
                <w:rFonts w:asciiTheme="minorHAnsi" w:hAnsiTheme="minorHAnsi" w:cstheme="minorHAnsi"/>
              </w:rPr>
              <w:t>CONECII.docx).</w:t>
            </w:r>
          </w:p>
        </w:tc>
        <w:tc>
          <w:tcPr>
            <w:tcW w:w="2409" w:type="dxa"/>
            <w:vAlign w:val="center"/>
          </w:tcPr>
          <w:p w:rsidR="00035F6A" w:rsidRPr="006D014A" w:rsidRDefault="006D014A" w:rsidP="006D014A">
            <w:pPr>
              <w:jc w:val="center"/>
              <w:rPr>
                <w:rFonts w:asciiTheme="minorHAnsi" w:hAnsiTheme="minorHAnsi" w:cstheme="minorHAnsi"/>
              </w:rPr>
            </w:pPr>
            <w:r w:rsidRPr="006D014A">
              <w:rPr>
                <w:rFonts w:asciiTheme="minorHAnsi" w:hAnsiTheme="minorHAnsi" w:cstheme="minorHAnsi"/>
              </w:rPr>
              <w:t>SEGOB</w:t>
            </w:r>
          </w:p>
        </w:tc>
      </w:tr>
    </w:tbl>
    <w:p w:rsidR="00554004" w:rsidRPr="00AD37DD" w:rsidRDefault="00554004" w:rsidP="00C15C09"/>
    <w:p w:rsidR="00554004" w:rsidRDefault="00554004" w:rsidP="00C15C09"/>
    <w:p w:rsidR="00C15C09" w:rsidRDefault="00C15C09" w:rsidP="00C15C09"/>
    <w:p w:rsidR="00907B74" w:rsidRDefault="00907B74" w:rsidP="00C15C09"/>
    <w:p w:rsidR="00907B74" w:rsidRDefault="00907B74" w:rsidP="00C15C09"/>
    <w:p w:rsidR="00907B74" w:rsidRDefault="00907B74" w:rsidP="00C15C09">
      <w:bookmarkStart w:id="143" w:name="_GoBack"/>
      <w:bookmarkEnd w:id="143"/>
    </w:p>
    <w:p w:rsidR="00F17A4F" w:rsidRDefault="00F17A4F" w:rsidP="00C15C09"/>
    <w:p w:rsidR="00701E26" w:rsidRDefault="00701E26" w:rsidP="00C15C09"/>
    <w:p w:rsidR="00701E26" w:rsidRDefault="00701E26" w:rsidP="00C15C09"/>
    <w:p w:rsidR="00701E26" w:rsidRDefault="00701E26" w:rsidP="00C15C09"/>
    <w:p w:rsidR="00701E26" w:rsidRDefault="00701E26" w:rsidP="00C15C09"/>
    <w:p w:rsidR="00701E26" w:rsidRDefault="00701E26" w:rsidP="00C15C09"/>
    <w:p w:rsidR="002D47A2" w:rsidRDefault="002D47A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44" w:name="_Toc461701862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571811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5" w:name="_Toc488416436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4"/>
      <w:bookmarkEnd w:id="145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DD496E" w:rsidRDefault="00DD496E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DD496E" w:rsidRPr="00C207B5" w:rsidRDefault="00DD496E" w:rsidP="00DD496E">
      <w:pPr>
        <w:spacing w:after="0" w:line="240" w:lineRule="auto"/>
        <w:rPr>
          <w:rFonts w:cstheme="minorHAnsi"/>
        </w:rPr>
      </w:pPr>
    </w:p>
    <w:p w:rsidR="00DD496E" w:rsidRPr="00B23F5C" w:rsidRDefault="00DD496E" w:rsidP="00DD496E">
      <w:pPr>
        <w:spacing w:after="0" w:line="240" w:lineRule="auto"/>
        <w:rPr>
          <w:rFonts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D496E" w:rsidRPr="00DD496E" w:rsidTr="0048156A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D496E" w:rsidRPr="00DD496E" w:rsidRDefault="00DD496E" w:rsidP="0048156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DD496E" w:rsidRPr="00DD496E" w:rsidRDefault="00DD496E" w:rsidP="0048156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DD496E" w:rsidRPr="00DD496E" w:rsidRDefault="00DD496E" w:rsidP="0048156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48156A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D496E" w:rsidRPr="00DD496E" w:rsidRDefault="00DD496E" w:rsidP="0048156A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DD496E" w:rsidRPr="00DD496E" w:rsidRDefault="00DD496E" w:rsidP="0048156A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DD496E" w:rsidRPr="00DD496E" w:rsidRDefault="00DD496E" w:rsidP="0048156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DD496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DD496E" w:rsidRPr="00DD496E" w:rsidTr="0048156A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DD496E" w:rsidRPr="00DD496E" w:rsidRDefault="00DD496E" w:rsidP="0048156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DD496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DD496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48156A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DD496E" w:rsidRPr="00DD496E" w:rsidRDefault="00DD496E" w:rsidP="0048156A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DD496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DD496E" w:rsidRPr="00DD496E" w:rsidTr="0048156A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DD496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DD496E" w:rsidRPr="00DD496E" w:rsidRDefault="00DD496E" w:rsidP="00DD496E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D496E" w:rsidRPr="00DD496E" w:rsidTr="0048156A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D496E" w:rsidRPr="00DD496E" w:rsidRDefault="00DD496E" w:rsidP="0048156A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48156A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DD496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DD496E" w:rsidRPr="00DD496E" w:rsidTr="0048156A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48156A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48156A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DD496E" w:rsidRPr="00DD496E" w:rsidRDefault="00DD496E" w:rsidP="0048156A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DD496E" w:rsidRDefault="00DD496E" w:rsidP="00DD496E">
      <w:pPr>
        <w:rPr>
          <w:rFonts w:asciiTheme="minorHAnsi" w:hAnsiTheme="minorHAnsi" w:cstheme="minorHAnsi"/>
          <w:b/>
          <w:szCs w:val="20"/>
        </w:rPr>
      </w:pPr>
    </w:p>
    <w:p w:rsidR="00DD496E" w:rsidRDefault="00DD496E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:rsidR="00DD496E" w:rsidRPr="00DD496E" w:rsidRDefault="00DD496E" w:rsidP="00DD496E">
      <w:pPr>
        <w:rPr>
          <w:rFonts w:asciiTheme="minorHAnsi" w:hAnsiTheme="minorHAnsi" w:cstheme="minorHAnsi"/>
          <w:b/>
          <w:szCs w:val="20"/>
        </w:rPr>
      </w:pPr>
      <w:r w:rsidRPr="00DD496E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p w:rsidR="00DD496E" w:rsidRPr="00DD496E" w:rsidRDefault="00DD496E" w:rsidP="00DD496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D496E" w:rsidRPr="00DD496E" w:rsidTr="0048156A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48156A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DD496E" w:rsidRPr="00DD496E" w:rsidTr="0048156A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Enrique Zárate Morales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D496E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DD496E" w:rsidRPr="00DD496E" w:rsidRDefault="00DD496E" w:rsidP="0048156A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DD496E" w:rsidRPr="00DD496E" w:rsidRDefault="00DD496E" w:rsidP="0048156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AA783E" w:rsidRPr="00AD37DD" w:rsidRDefault="00AA783E" w:rsidP="00C15C09"/>
    <w:sectPr w:rsidR="00AA783E" w:rsidRPr="00AD37DD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F5" w:rsidRDefault="00D21EF5" w:rsidP="0060039F">
      <w:pPr>
        <w:pStyle w:val="Encabezado"/>
      </w:pPr>
      <w:r>
        <w:separator/>
      </w:r>
    </w:p>
  </w:endnote>
  <w:endnote w:type="continuationSeparator" w:id="0">
    <w:p w:rsidR="00D21EF5" w:rsidRDefault="00D21EF5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48156A" w:rsidTr="00EF0432">
      <w:tc>
        <w:tcPr>
          <w:tcW w:w="3465" w:type="dxa"/>
        </w:tcPr>
        <w:p w:rsidR="0048156A" w:rsidRPr="00CD783E" w:rsidRDefault="0048156A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49B661" wp14:editId="2649B662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156A" w:rsidRPr="00CD783E" w:rsidRDefault="0048156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48156A" w:rsidRPr="0070527F" w:rsidRDefault="0048156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ro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dela6I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48156A" w:rsidRPr="00CD783E" w:rsidRDefault="0048156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48156A" w:rsidRPr="0070527F" w:rsidRDefault="0048156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48156A" w:rsidRPr="00BE4042" w:rsidRDefault="0048156A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48156A" w:rsidRPr="00CD783E" w:rsidRDefault="0048156A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48156A" w:rsidRPr="00D566C8" w:rsidTr="00EF0432">
      <w:tc>
        <w:tcPr>
          <w:tcW w:w="3465" w:type="dxa"/>
        </w:tcPr>
        <w:p w:rsidR="0048156A" w:rsidRPr="00BE4042" w:rsidRDefault="0048156A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48156A" w:rsidRDefault="0048156A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48156A" w:rsidRPr="00D566C8" w:rsidRDefault="0048156A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48156A" w:rsidRPr="00A65C57" w:rsidRDefault="0048156A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F5" w:rsidRDefault="00D21EF5" w:rsidP="0060039F">
      <w:pPr>
        <w:pStyle w:val="Encabezado"/>
      </w:pPr>
      <w:r>
        <w:separator/>
      </w:r>
    </w:p>
  </w:footnote>
  <w:footnote w:type="continuationSeparator" w:id="0">
    <w:p w:rsidR="00D21EF5" w:rsidRDefault="00D21EF5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56A" w:rsidRPr="005B608B" w:rsidRDefault="0048156A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48156A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48156A" w:rsidRPr="00780E31" w:rsidRDefault="0048156A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728" behindDoc="1" locked="0" layoutInCell="1" allowOverlap="1" wp14:anchorId="778C0E4A" wp14:editId="530D2990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48156A" w:rsidRPr="00BE4042" w:rsidRDefault="0048156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48156A" w:rsidRPr="00BE4042" w:rsidRDefault="0048156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48156A" w:rsidRDefault="0048156A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48156A" w:rsidRPr="00BE4042" w:rsidRDefault="0048156A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48156A" w:rsidRPr="005E5122" w:rsidRDefault="0048156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48156A" w:rsidRPr="005B1C5D" w:rsidRDefault="0048156A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6D014A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6D014A">
            <w:rPr>
              <w:rStyle w:val="Nmerodepgina"/>
              <w:rFonts w:ascii="Calibri" w:hAnsi="Calibri" w:cs="Arial"/>
              <w:noProof/>
              <w:sz w:val="16"/>
              <w:szCs w:val="16"/>
            </w:rPr>
            <w:t>35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48156A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48156A" w:rsidRPr="00780E31" w:rsidRDefault="0048156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48156A" w:rsidRPr="00BE4042" w:rsidRDefault="0048156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8156A" w:rsidRPr="005E5122" w:rsidRDefault="0048156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8156A" w:rsidRPr="005B1C5D" w:rsidRDefault="0048156A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48156A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48156A" w:rsidRPr="00780E31" w:rsidRDefault="0048156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48156A" w:rsidRPr="00BE4042" w:rsidRDefault="0048156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48156A" w:rsidRPr="00F879E4" w:rsidRDefault="0048156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48156A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48156A" w:rsidRPr="00780E31" w:rsidRDefault="0048156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48156A" w:rsidRPr="00BE4042" w:rsidRDefault="0048156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48156A" w:rsidRPr="005E5122" w:rsidRDefault="0048156A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48156A" w:rsidRPr="005B1C5D" w:rsidRDefault="0048156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48156A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48156A" w:rsidRPr="00780E31" w:rsidRDefault="0048156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48156A" w:rsidRPr="00BE4042" w:rsidRDefault="0048156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48156A" w:rsidRPr="001F75F8" w:rsidRDefault="0048156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48156A" w:rsidRPr="001F75F8" w:rsidRDefault="0048156A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48156A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48156A" w:rsidRPr="009A1678" w:rsidRDefault="0048156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48156A" w:rsidRPr="006E716C" w:rsidRDefault="0048156A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48156A" w:rsidRPr="006E716C" w:rsidRDefault="0048156A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48156A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48156A" w:rsidRPr="009A1678" w:rsidRDefault="0048156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48156A" w:rsidRPr="006F4FC9" w:rsidRDefault="0048156A" w:rsidP="0077366F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4012 - </w:t>
          </w:r>
          <w:r w:rsidRPr="00704C7A">
            <w:rPr>
              <w:rFonts w:ascii="Calibri" w:hAnsi="Calibri" w:cs="Arial"/>
              <w:sz w:val="16"/>
              <w:szCs w:val="16"/>
            </w:rPr>
            <w:t xml:space="preserve">Administrar </w:t>
          </w:r>
          <w:r w:rsidRPr="00BE424F">
            <w:rPr>
              <w:rFonts w:ascii="Calibri" w:hAnsi="Calibri" w:cs="Arial"/>
              <w:sz w:val="16"/>
              <w:szCs w:val="16"/>
            </w:rPr>
            <w:t>Solicitante</w:t>
          </w:r>
          <w:r>
            <w:rPr>
              <w:rFonts w:ascii="Calibri" w:hAnsi="Calibri" w:cs="Arial"/>
              <w:sz w:val="16"/>
              <w:szCs w:val="16"/>
            </w:rPr>
            <w:t>s</w:t>
          </w:r>
          <w:r w:rsidRPr="00BE424F">
            <w:rPr>
              <w:rFonts w:ascii="Calibri" w:hAnsi="Calibri" w:cs="Arial"/>
              <w:sz w:val="16"/>
              <w:szCs w:val="16"/>
            </w:rPr>
            <w:t>/Clientes</w:t>
          </w:r>
        </w:p>
      </w:tc>
      <w:tc>
        <w:tcPr>
          <w:tcW w:w="2595" w:type="dxa"/>
          <w:gridSpan w:val="2"/>
          <w:vMerge/>
          <w:vAlign w:val="center"/>
        </w:tcPr>
        <w:p w:rsidR="0048156A" w:rsidRPr="006E716C" w:rsidRDefault="0048156A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48156A" w:rsidRPr="00C1246F" w:rsidRDefault="0048156A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615D"/>
    <w:multiLevelType w:val="hybridMultilevel"/>
    <w:tmpl w:val="0D70F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77126"/>
    <w:multiLevelType w:val="hybridMultilevel"/>
    <w:tmpl w:val="ACB08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84E2D"/>
    <w:multiLevelType w:val="hybridMultilevel"/>
    <w:tmpl w:val="48F41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A62A1"/>
    <w:multiLevelType w:val="hybridMultilevel"/>
    <w:tmpl w:val="2AD698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07DCB"/>
    <w:multiLevelType w:val="hybridMultilevel"/>
    <w:tmpl w:val="9278A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44ACD"/>
    <w:multiLevelType w:val="hybridMultilevel"/>
    <w:tmpl w:val="DBD4C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F4B04"/>
    <w:multiLevelType w:val="hybridMultilevel"/>
    <w:tmpl w:val="2B5E1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17AED"/>
    <w:multiLevelType w:val="hybridMultilevel"/>
    <w:tmpl w:val="B9629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9">
    <w:nsid w:val="199814DF"/>
    <w:multiLevelType w:val="hybridMultilevel"/>
    <w:tmpl w:val="6FB83E6A"/>
    <w:lvl w:ilvl="0" w:tplc="C34AA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F59EE"/>
    <w:multiLevelType w:val="hybridMultilevel"/>
    <w:tmpl w:val="DC8EE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B5EFC"/>
    <w:multiLevelType w:val="hybridMultilevel"/>
    <w:tmpl w:val="517A3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D1345"/>
    <w:multiLevelType w:val="hybridMultilevel"/>
    <w:tmpl w:val="BAB2BC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F7D12"/>
    <w:multiLevelType w:val="hybridMultilevel"/>
    <w:tmpl w:val="30940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282E1B"/>
    <w:multiLevelType w:val="hybridMultilevel"/>
    <w:tmpl w:val="155CC8B4"/>
    <w:lvl w:ilvl="0" w:tplc="50CC356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21A49"/>
    <w:multiLevelType w:val="hybridMultilevel"/>
    <w:tmpl w:val="B4605EC0"/>
    <w:lvl w:ilvl="0" w:tplc="6E6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E87CFB"/>
    <w:multiLevelType w:val="hybridMultilevel"/>
    <w:tmpl w:val="D744E9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B775A4"/>
    <w:multiLevelType w:val="hybridMultilevel"/>
    <w:tmpl w:val="231C5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090207"/>
    <w:multiLevelType w:val="hybridMultilevel"/>
    <w:tmpl w:val="D3922B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534EE8"/>
    <w:multiLevelType w:val="hybridMultilevel"/>
    <w:tmpl w:val="397E1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DA3FF0"/>
    <w:multiLevelType w:val="hybridMultilevel"/>
    <w:tmpl w:val="25688C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CC7D36"/>
    <w:multiLevelType w:val="hybridMultilevel"/>
    <w:tmpl w:val="DBD4C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4B7783"/>
    <w:multiLevelType w:val="hybridMultilevel"/>
    <w:tmpl w:val="B4605EC0"/>
    <w:lvl w:ilvl="0" w:tplc="6E6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B016C6"/>
    <w:multiLevelType w:val="hybridMultilevel"/>
    <w:tmpl w:val="72D2565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17C6E65"/>
    <w:multiLevelType w:val="hybridMultilevel"/>
    <w:tmpl w:val="C9A449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BF6576"/>
    <w:multiLevelType w:val="hybridMultilevel"/>
    <w:tmpl w:val="29563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B95154"/>
    <w:multiLevelType w:val="hybridMultilevel"/>
    <w:tmpl w:val="BAB0A4A4"/>
    <w:lvl w:ilvl="0" w:tplc="1B829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DB5491"/>
    <w:multiLevelType w:val="multilevel"/>
    <w:tmpl w:val="FDBEF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38A2F24"/>
    <w:multiLevelType w:val="hybridMultilevel"/>
    <w:tmpl w:val="6ACA2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ED5F03"/>
    <w:multiLevelType w:val="hybridMultilevel"/>
    <w:tmpl w:val="A7F4A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17B1E"/>
    <w:multiLevelType w:val="hybridMultilevel"/>
    <w:tmpl w:val="524487C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7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F03144"/>
    <w:multiLevelType w:val="hybridMultilevel"/>
    <w:tmpl w:val="EDB83D0C"/>
    <w:lvl w:ilvl="0" w:tplc="21D416F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1C01B4"/>
    <w:multiLevelType w:val="hybridMultilevel"/>
    <w:tmpl w:val="2B5E1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EC031D"/>
    <w:multiLevelType w:val="hybridMultilevel"/>
    <w:tmpl w:val="6C0449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973457"/>
    <w:multiLevelType w:val="multilevel"/>
    <w:tmpl w:val="C876E3B2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DE36582"/>
    <w:multiLevelType w:val="hybridMultilevel"/>
    <w:tmpl w:val="0C0ED822"/>
    <w:lvl w:ilvl="0" w:tplc="3B78C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E13FCC"/>
    <w:multiLevelType w:val="hybridMultilevel"/>
    <w:tmpl w:val="86F62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4A6948"/>
    <w:multiLevelType w:val="hybridMultilevel"/>
    <w:tmpl w:val="AF944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1"/>
  </w:num>
  <w:num w:numId="3">
    <w:abstractNumId w:val="18"/>
  </w:num>
  <w:num w:numId="4">
    <w:abstractNumId w:val="43"/>
  </w:num>
  <w:num w:numId="5">
    <w:abstractNumId w:val="9"/>
  </w:num>
  <w:num w:numId="6">
    <w:abstractNumId w:val="35"/>
  </w:num>
  <w:num w:numId="7">
    <w:abstractNumId w:val="44"/>
  </w:num>
  <w:num w:numId="8">
    <w:abstractNumId w:val="42"/>
  </w:num>
  <w:num w:numId="9">
    <w:abstractNumId w:val="48"/>
  </w:num>
  <w:num w:numId="10">
    <w:abstractNumId w:val="14"/>
  </w:num>
  <w:num w:numId="11">
    <w:abstractNumId w:val="13"/>
  </w:num>
  <w:num w:numId="12">
    <w:abstractNumId w:val="45"/>
  </w:num>
  <w:num w:numId="13">
    <w:abstractNumId w:val="25"/>
  </w:num>
  <w:num w:numId="14">
    <w:abstractNumId w:val="11"/>
  </w:num>
  <w:num w:numId="15">
    <w:abstractNumId w:val="21"/>
  </w:num>
  <w:num w:numId="16">
    <w:abstractNumId w:val="26"/>
  </w:num>
  <w:num w:numId="17">
    <w:abstractNumId w:val="17"/>
  </w:num>
  <w:num w:numId="18">
    <w:abstractNumId w:val="34"/>
  </w:num>
  <w:num w:numId="19">
    <w:abstractNumId w:val="20"/>
  </w:num>
  <w:num w:numId="20">
    <w:abstractNumId w:val="31"/>
  </w:num>
  <w:num w:numId="21">
    <w:abstractNumId w:val="10"/>
  </w:num>
  <w:num w:numId="22">
    <w:abstractNumId w:val="12"/>
  </w:num>
  <w:num w:numId="23">
    <w:abstractNumId w:val="24"/>
  </w:num>
  <w:num w:numId="24">
    <w:abstractNumId w:val="7"/>
  </w:num>
  <w:num w:numId="25">
    <w:abstractNumId w:val="22"/>
  </w:num>
  <w:num w:numId="26">
    <w:abstractNumId w:val="3"/>
  </w:num>
  <w:num w:numId="27">
    <w:abstractNumId w:val="46"/>
  </w:num>
  <w:num w:numId="28">
    <w:abstractNumId w:val="36"/>
  </w:num>
  <w:num w:numId="29">
    <w:abstractNumId w:val="28"/>
  </w:num>
  <w:num w:numId="30">
    <w:abstractNumId w:val="29"/>
  </w:num>
  <w:num w:numId="31">
    <w:abstractNumId w:val="2"/>
  </w:num>
  <w:num w:numId="32">
    <w:abstractNumId w:val="47"/>
  </w:num>
  <w:num w:numId="33">
    <w:abstractNumId w:val="1"/>
  </w:num>
  <w:num w:numId="34">
    <w:abstractNumId w:val="0"/>
  </w:num>
  <w:num w:numId="35">
    <w:abstractNumId w:val="32"/>
  </w:num>
  <w:num w:numId="36">
    <w:abstractNumId w:val="5"/>
  </w:num>
  <w:num w:numId="37">
    <w:abstractNumId w:val="6"/>
  </w:num>
  <w:num w:numId="38">
    <w:abstractNumId w:val="37"/>
  </w:num>
  <w:num w:numId="39">
    <w:abstractNumId w:val="33"/>
  </w:num>
  <w:num w:numId="40">
    <w:abstractNumId w:val="23"/>
  </w:num>
  <w:num w:numId="41">
    <w:abstractNumId w:val="39"/>
  </w:num>
  <w:num w:numId="42">
    <w:abstractNumId w:val="27"/>
  </w:num>
  <w:num w:numId="43">
    <w:abstractNumId w:val="30"/>
  </w:num>
  <w:num w:numId="44">
    <w:abstractNumId w:val="19"/>
  </w:num>
  <w:num w:numId="45">
    <w:abstractNumId w:val="4"/>
  </w:num>
  <w:num w:numId="46">
    <w:abstractNumId w:val="40"/>
  </w:num>
  <w:num w:numId="47">
    <w:abstractNumId w:val="38"/>
  </w:num>
  <w:num w:numId="48">
    <w:abstractNumId w:val="15"/>
  </w:num>
  <w:num w:numId="49">
    <w:abstractNumId w:val="1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0C43"/>
    <w:rsid w:val="00001DBD"/>
    <w:rsid w:val="00011964"/>
    <w:rsid w:val="00026A1B"/>
    <w:rsid w:val="00026C00"/>
    <w:rsid w:val="00035F6A"/>
    <w:rsid w:val="000407F9"/>
    <w:rsid w:val="00040F0A"/>
    <w:rsid w:val="000423E5"/>
    <w:rsid w:val="00045FD0"/>
    <w:rsid w:val="000524C0"/>
    <w:rsid w:val="00055252"/>
    <w:rsid w:val="0005593E"/>
    <w:rsid w:val="00056988"/>
    <w:rsid w:val="00056B94"/>
    <w:rsid w:val="000575A3"/>
    <w:rsid w:val="0005765E"/>
    <w:rsid w:val="0006154B"/>
    <w:rsid w:val="000656AA"/>
    <w:rsid w:val="0006628B"/>
    <w:rsid w:val="000714A0"/>
    <w:rsid w:val="00072698"/>
    <w:rsid w:val="00074BE4"/>
    <w:rsid w:val="00076C43"/>
    <w:rsid w:val="00081DB3"/>
    <w:rsid w:val="0008296C"/>
    <w:rsid w:val="000838DD"/>
    <w:rsid w:val="00085032"/>
    <w:rsid w:val="00091BF2"/>
    <w:rsid w:val="00092227"/>
    <w:rsid w:val="000A7FC1"/>
    <w:rsid w:val="000B29F0"/>
    <w:rsid w:val="000B5B46"/>
    <w:rsid w:val="000C5FD2"/>
    <w:rsid w:val="000C71F2"/>
    <w:rsid w:val="000C7FD8"/>
    <w:rsid w:val="000D50F3"/>
    <w:rsid w:val="000E0ACB"/>
    <w:rsid w:val="000E0BEF"/>
    <w:rsid w:val="000E143E"/>
    <w:rsid w:val="000E21AC"/>
    <w:rsid w:val="000E40DC"/>
    <w:rsid w:val="000E6097"/>
    <w:rsid w:val="000F620A"/>
    <w:rsid w:val="000F6E11"/>
    <w:rsid w:val="00105AFA"/>
    <w:rsid w:val="001076EE"/>
    <w:rsid w:val="00107BF1"/>
    <w:rsid w:val="00107D6A"/>
    <w:rsid w:val="00111E01"/>
    <w:rsid w:val="001136F5"/>
    <w:rsid w:val="00114425"/>
    <w:rsid w:val="00114952"/>
    <w:rsid w:val="00114C4A"/>
    <w:rsid w:val="00115BB0"/>
    <w:rsid w:val="0011643C"/>
    <w:rsid w:val="00122C1D"/>
    <w:rsid w:val="001231B5"/>
    <w:rsid w:val="00123E42"/>
    <w:rsid w:val="00124613"/>
    <w:rsid w:val="001263DF"/>
    <w:rsid w:val="00126521"/>
    <w:rsid w:val="00135D7A"/>
    <w:rsid w:val="001425A7"/>
    <w:rsid w:val="0014520C"/>
    <w:rsid w:val="00146005"/>
    <w:rsid w:val="00152F19"/>
    <w:rsid w:val="001531E7"/>
    <w:rsid w:val="0015482F"/>
    <w:rsid w:val="001611D8"/>
    <w:rsid w:val="00166C7C"/>
    <w:rsid w:val="00167D3C"/>
    <w:rsid w:val="00170F5F"/>
    <w:rsid w:val="00172DFB"/>
    <w:rsid w:val="00175B67"/>
    <w:rsid w:val="0017640A"/>
    <w:rsid w:val="0018098D"/>
    <w:rsid w:val="0018145C"/>
    <w:rsid w:val="001833CB"/>
    <w:rsid w:val="00184C17"/>
    <w:rsid w:val="00186444"/>
    <w:rsid w:val="001866AD"/>
    <w:rsid w:val="00190105"/>
    <w:rsid w:val="00190720"/>
    <w:rsid w:val="001909AF"/>
    <w:rsid w:val="001909F8"/>
    <w:rsid w:val="00192CD8"/>
    <w:rsid w:val="00194D7B"/>
    <w:rsid w:val="0019754D"/>
    <w:rsid w:val="001A3C3D"/>
    <w:rsid w:val="001A5ED2"/>
    <w:rsid w:val="001B4707"/>
    <w:rsid w:val="001B5E33"/>
    <w:rsid w:val="001C0850"/>
    <w:rsid w:val="001C1149"/>
    <w:rsid w:val="001C63BB"/>
    <w:rsid w:val="001C653E"/>
    <w:rsid w:val="001D0AC5"/>
    <w:rsid w:val="001D18E6"/>
    <w:rsid w:val="001D27BB"/>
    <w:rsid w:val="001D6543"/>
    <w:rsid w:val="001D761B"/>
    <w:rsid w:val="001E67D0"/>
    <w:rsid w:val="001F3866"/>
    <w:rsid w:val="00210B52"/>
    <w:rsid w:val="002132A7"/>
    <w:rsid w:val="00214DAF"/>
    <w:rsid w:val="00217345"/>
    <w:rsid w:val="00221BAE"/>
    <w:rsid w:val="00224205"/>
    <w:rsid w:val="0022614C"/>
    <w:rsid w:val="002329A9"/>
    <w:rsid w:val="00232A4D"/>
    <w:rsid w:val="00233257"/>
    <w:rsid w:val="00234482"/>
    <w:rsid w:val="002374CD"/>
    <w:rsid w:val="00240537"/>
    <w:rsid w:val="002407D2"/>
    <w:rsid w:val="00241449"/>
    <w:rsid w:val="002448B8"/>
    <w:rsid w:val="00245A7C"/>
    <w:rsid w:val="00246ECF"/>
    <w:rsid w:val="002531CC"/>
    <w:rsid w:val="0025424F"/>
    <w:rsid w:val="00255764"/>
    <w:rsid w:val="002601F7"/>
    <w:rsid w:val="002648D1"/>
    <w:rsid w:val="00270F64"/>
    <w:rsid w:val="00271B96"/>
    <w:rsid w:val="00273D84"/>
    <w:rsid w:val="00276119"/>
    <w:rsid w:val="002761C5"/>
    <w:rsid w:val="00281D2B"/>
    <w:rsid w:val="00282247"/>
    <w:rsid w:val="00282968"/>
    <w:rsid w:val="002839E8"/>
    <w:rsid w:val="0028456A"/>
    <w:rsid w:val="002A1045"/>
    <w:rsid w:val="002A2501"/>
    <w:rsid w:val="002A3CC5"/>
    <w:rsid w:val="002A6F7D"/>
    <w:rsid w:val="002B3DAC"/>
    <w:rsid w:val="002B4F82"/>
    <w:rsid w:val="002B561C"/>
    <w:rsid w:val="002B79E1"/>
    <w:rsid w:val="002C41C8"/>
    <w:rsid w:val="002C4D6E"/>
    <w:rsid w:val="002D360E"/>
    <w:rsid w:val="002D47A2"/>
    <w:rsid w:val="002E47D3"/>
    <w:rsid w:val="002E53B1"/>
    <w:rsid w:val="002E68DB"/>
    <w:rsid w:val="00300249"/>
    <w:rsid w:val="003125A1"/>
    <w:rsid w:val="00312ED6"/>
    <w:rsid w:val="00312F2A"/>
    <w:rsid w:val="003149EC"/>
    <w:rsid w:val="00316C10"/>
    <w:rsid w:val="00320A99"/>
    <w:rsid w:val="003216B6"/>
    <w:rsid w:val="003222E8"/>
    <w:rsid w:val="00322C79"/>
    <w:rsid w:val="00324D2F"/>
    <w:rsid w:val="00327C75"/>
    <w:rsid w:val="0033216F"/>
    <w:rsid w:val="0034123A"/>
    <w:rsid w:val="0034240E"/>
    <w:rsid w:val="003430F3"/>
    <w:rsid w:val="0034632A"/>
    <w:rsid w:val="00352AB6"/>
    <w:rsid w:val="003538A3"/>
    <w:rsid w:val="00353F93"/>
    <w:rsid w:val="003570A6"/>
    <w:rsid w:val="0036306D"/>
    <w:rsid w:val="00363CFE"/>
    <w:rsid w:val="00364971"/>
    <w:rsid w:val="00365268"/>
    <w:rsid w:val="00374180"/>
    <w:rsid w:val="00375714"/>
    <w:rsid w:val="003763E4"/>
    <w:rsid w:val="00383B51"/>
    <w:rsid w:val="00384FB9"/>
    <w:rsid w:val="003859CC"/>
    <w:rsid w:val="00386393"/>
    <w:rsid w:val="00387649"/>
    <w:rsid w:val="0039002E"/>
    <w:rsid w:val="00396A2C"/>
    <w:rsid w:val="003A04DF"/>
    <w:rsid w:val="003A3856"/>
    <w:rsid w:val="003A7CD2"/>
    <w:rsid w:val="003B0CF2"/>
    <w:rsid w:val="003B2FAD"/>
    <w:rsid w:val="003B5582"/>
    <w:rsid w:val="003C35E6"/>
    <w:rsid w:val="003C5BCE"/>
    <w:rsid w:val="003C5D16"/>
    <w:rsid w:val="003C71C2"/>
    <w:rsid w:val="003D006F"/>
    <w:rsid w:val="003D02BA"/>
    <w:rsid w:val="003D52DE"/>
    <w:rsid w:val="003E2106"/>
    <w:rsid w:val="003E3B20"/>
    <w:rsid w:val="003F7045"/>
    <w:rsid w:val="004010A8"/>
    <w:rsid w:val="004038AD"/>
    <w:rsid w:val="00405882"/>
    <w:rsid w:val="00405922"/>
    <w:rsid w:val="00406019"/>
    <w:rsid w:val="00407163"/>
    <w:rsid w:val="004209CC"/>
    <w:rsid w:val="00422AC9"/>
    <w:rsid w:val="00425283"/>
    <w:rsid w:val="00425E17"/>
    <w:rsid w:val="00433285"/>
    <w:rsid w:val="00433670"/>
    <w:rsid w:val="00434BA6"/>
    <w:rsid w:val="004370D6"/>
    <w:rsid w:val="00442571"/>
    <w:rsid w:val="00444487"/>
    <w:rsid w:val="00445B96"/>
    <w:rsid w:val="00450BFE"/>
    <w:rsid w:val="0045233E"/>
    <w:rsid w:val="00455180"/>
    <w:rsid w:val="00463458"/>
    <w:rsid w:val="004634A6"/>
    <w:rsid w:val="0046410C"/>
    <w:rsid w:val="00467483"/>
    <w:rsid w:val="00467649"/>
    <w:rsid w:val="00471FF7"/>
    <w:rsid w:val="0048156A"/>
    <w:rsid w:val="00484E76"/>
    <w:rsid w:val="00487C61"/>
    <w:rsid w:val="00490D0A"/>
    <w:rsid w:val="0049263B"/>
    <w:rsid w:val="00492D8A"/>
    <w:rsid w:val="0049688F"/>
    <w:rsid w:val="004A0EA4"/>
    <w:rsid w:val="004A11AA"/>
    <w:rsid w:val="004A28CF"/>
    <w:rsid w:val="004A4B14"/>
    <w:rsid w:val="004A50AB"/>
    <w:rsid w:val="004A6395"/>
    <w:rsid w:val="004B001E"/>
    <w:rsid w:val="004B385C"/>
    <w:rsid w:val="004B4609"/>
    <w:rsid w:val="004B4CCF"/>
    <w:rsid w:val="004C2D0F"/>
    <w:rsid w:val="004C391F"/>
    <w:rsid w:val="004C3BB9"/>
    <w:rsid w:val="004C44A0"/>
    <w:rsid w:val="004C5C90"/>
    <w:rsid w:val="004C6519"/>
    <w:rsid w:val="004C6BBC"/>
    <w:rsid w:val="004D25C8"/>
    <w:rsid w:val="004D4087"/>
    <w:rsid w:val="004D55F1"/>
    <w:rsid w:val="004D6458"/>
    <w:rsid w:val="004D7007"/>
    <w:rsid w:val="004E7A30"/>
    <w:rsid w:val="004F194F"/>
    <w:rsid w:val="004F296C"/>
    <w:rsid w:val="00500124"/>
    <w:rsid w:val="0050303F"/>
    <w:rsid w:val="005030B9"/>
    <w:rsid w:val="00505C20"/>
    <w:rsid w:val="005119F1"/>
    <w:rsid w:val="005122A2"/>
    <w:rsid w:val="00513A3E"/>
    <w:rsid w:val="00514F94"/>
    <w:rsid w:val="0051640A"/>
    <w:rsid w:val="005271EC"/>
    <w:rsid w:val="00527841"/>
    <w:rsid w:val="00530954"/>
    <w:rsid w:val="00536A6A"/>
    <w:rsid w:val="00541407"/>
    <w:rsid w:val="00542DD4"/>
    <w:rsid w:val="0054440C"/>
    <w:rsid w:val="0054550F"/>
    <w:rsid w:val="00545878"/>
    <w:rsid w:val="005514C1"/>
    <w:rsid w:val="0055350C"/>
    <w:rsid w:val="00554004"/>
    <w:rsid w:val="00562459"/>
    <w:rsid w:val="00562483"/>
    <w:rsid w:val="00563BC5"/>
    <w:rsid w:val="00571811"/>
    <w:rsid w:val="00575F8F"/>
    <w:rsid w:val="0057644B"/>
    <w:rsid w:val="005875A5"/>
    <w:rsid w:val="00591B5F"/>
    <w:rsid w:val="00591E58"/>
    <w:rsid w:val="00593424"/>
    <w:rsid w:val="005934B8"/>
    <w:rsid w:val="005961D4"/>
    <w:rsid w:val="005A0F58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2BD8"/>
    <w:rsid w:val="005C329D"/>
    <w:rsid w:val="005C33A5"/>
    <w:rsid w:val="005C6CC8"/>
    <w:rsid w:val="005D012D"/>
    <w:rsid w:val="005D2A51"/>
    <w:rsid w:val="005D7A64"/>
    <w:rsid w:val="005E115F"/>
    <w:rsid w:val="005E5122"/>
    <w:rsid w:val="005F35C7"/>
    <w:rsid w:val="005F470D"/>
    <w:rsid w:val="0060039F"/>
    <w:rsid w:val="00602FC6"/>
    <w:rsid w:val="00603F04"/>
    <w:rsid w:val="00605526"/>
    <w:rsid w:val="006071DE"/>
    <w:rsid w:val="00610483"/>
    <w:rsid w:val="006124E1"/>
    <w:rsid w:val="00613EBE"/>
    <w:rsid w:val="00615537"/>
    <w:rsid w:val="00620989"/>
    <w:rsid w:val="006224BC"/>
    <w:rsid w:val="00626AB9"/>
    <w:rsid w:val="00630864"/>
    <w:rsid w:val="0063215E"/>
    <w:rsid w:val="006323D2"/>
    <w:rsid w:val="00632BEA"/>
    <w:rsid w:val="00634522"/>
    <w:rsid w:val="00636D21"/>
    <w:rsid w:val="006372B5"/>
    <w:rsid w:val="00644AA1"/>
    <w:rsid w:val="00644F4A"/>
    <w:rsid w:val="0064566E"/>
    <w:rsid w:val="00647E3F"/>
    <w:rsid w:val="00652457"/>
    <w:rsid w:val="00652EB2"/>
    <w:rsid w:val="00654F00"/>
    <w:rsid w:val="00661408"/>
    <w:rsid w:val="00666602"/>
    <w:rsid w:val="006731E7"/>
    <w:rsid w:val="00674B06"/>
    <w:rsid w:val="00675834"/>
    <w:rsid w:val="00677401"/>
    <w:rsid w:val="00682A5E"/>
    <w:rsid w:val="00683C7E"/>
    <w:rsid w:val="00690474"/>
    <w:rsid w:val="00693800"/>
    <w:rsid w:val="0069763C"/>
    <w:rsid w:val="006A1E0F"/>
    <w:rsid w:val="006A5C61"/>
    <w:rsid w:val="006B18C1"/>
    <w:rsid w:val="006B4084"/>
    <w:rsid w:val="006B4196"/>
    <w:rsid w:val="006B4C79"/>
    <w:rsid w:val="006C02AC"/>
    <w:rsid w:val="006C3551"/>
    <w:rsid w:val="006C3D9F"/>
    <w:rsid w:val="006C5F82"/>
    <w:rsid w:val="006C5F97"/>
    <w:rsid w:val="006C758D"/>
    <w:rsid w:val="006D014A"/>
    <w:rsid w:val="006D1CE2"/>
    <w:rsid w:val="006D57FC"/>
    <w:rsid w:val="006D58B5"/>
    <w:rsid w:val="006D5F4F"/>
    <w:rsid w:val="006E0449"/>
    <w:rsid w:val="006E0A93"/>
    <w:rsid w:val="006E1D4D"/>
    <w:rsid w:val="006E25E8"/>
    <w:rsid w:val="006E4822"/>
    <w:rsid w:val="006E485C"/>
    <w:rsid w:val="006E716C"/>
    <w:rsid w:val="006F2F01"/>
    <w:rsid w:val="006F4262"/>
    <w:rsid w:val="006F4FC9"/>
    <w:rsid w:val="00700597"/>
    <w:rsid w:val="007005C3"/>
    <w:rsid w:val="00701967"/>
    <w:rsid w:val="00701E26"/>
    <w:rsid w:val="00702504"/>
    <w:rsid w:val="00703779"/>
    <w:rsid w:val="00703837"/>
    <w:rsid w:val="00704C7A"/>
    <w:rsid w:val="0070527F"/>
    <w:rsid w:val="007062F1"/>
    <w:rsid w:val="0071783E"/>
    <w:rsid w:val="007259D2"/>
    <w:rsid w:val="0073563B"/>
    <w:rsid w:val="007367BF"/>
    <w:rsid w:val="0074254E"/>
    <w:rsid w:val="0074623D"/>
    <w:rsid w:val="00750930"/>
    <w:rsid w:val="00752AE0"/>
    <w:rsid w:val="007530B1"/>
    <w:rsid w:val="00756EE7"/>
    <w:rsid w:val="00764B73"/>
    <w:rsid w:val="00764BF4"/>
    <w:rsid w:val="00764CF4"/>
    <w:rsid w:val="00764EFB"/>
    <w:rsid w:val="0076543A"/>
    <w:rsid w:val="00766972"/>
    <w:rsid w:val="00772055"/>
    <w:rsid w:val="0077366F"/>
    <w:rsid w:val="00773A1C"/>
    <w:rsid w:val="00774265"/>
    <w:rsid w:val="00781DF9"/>
    <w:rsid w:val="00782572"/>
    <w:rsid w:val="00785032"/>
    <w:rsid w:val="0078783A"/>
    <w:rsid w:val="00790AD7"/>
    <w:rsid w:val="00792A9C"/>
    <w:rsid w:val="00793C46"/>
    <w:rsid w:val="007960E1"/>
    <w:rsid w:val="007A1AC1"/>
    <w:rsid w:val="007A5015"/>
    <w:rsid w:val="007B0DC1"/>
    <w:rsid w:val="007B3A01"/>
    <w:rsid w:val="007C13B7"/>
    <w:rsid w:val="007C1AD2"/>
    <w:rsid w:val="007C4417"/>
    <w:rsid w:val="007C4638"/>
    <w:rsid w:val="007C518D"/>
    <w:rsid w:val="007D5ABB"/>
    <w:rsid w:val="007D77E6"/>
    <w:rsid w:val="007E0CD8"/>
    <w:rsid w:val="007E791E"/>
    <w:rsid w:val="007E79AD"/>
    <w:rsid w:val="007F28F5"/>
    <w:rsid w:val="007F6F20"/>
    <w:rsid w:val="00800203"/>
    <w:rsid w:val="00800645"/>
    <w:rsid w:val="00801639"/>
    <w:rsid w:val="008073E0"/>
    <w:rsid w:val="0081016C"/>
    <w:rsid w:val="00813438"/>
    <w:rsid w:val="0081549F"/>
    <w:rsid w:val="00815E0E"/>
    <w:rsid w:val="0081629E"/>
    <w:rsid w:val="00821813"/>
    <w:rsid w:val="00826D40"/>
    <w:rsid w:val="00831299"/>
    <w:rsid w:val="008360D8"/>
    <w:rsid w:val="00847195"/>
    <w:rsid w:val="008478A4"/>
    <w:rsid w:val="0085432E"/>
    <w:rsid w:val="00856624"/>
    <w:rsid w:val="00856F79"/>
    <w:rsid w:val="008619D5"/>
    <w:rsid w:val="008627A3"/>
    <w:rsid w:val="008649EB"/>
    <w:rsid w:val="00867938"/>
    <w:rsid w:val="008703F6"/>
    <w:rsid w:val="0087570D"/>
    <w:rsid w:val="0088753E"/>
    <w:rsid w:val="00892D56"/>
    <w:rsid w:val="008943F5"/>
    <w:rsid w:val="0089665B"/>
    <w:rsid w:val="00896C67"/>
    <w:rsid w:val="008A3DB6"/>
    <w:rsid w:val="008B110A"/>
    <w:rsid w:val="008B1650"/>
    <w:rsid w:val="008B5A13"/>
    <w:rsid w:val="008B6D45"/>
    <w:rsid w:val="008C26F4"/>
    <w:rsid w:val="008C2EDC"/>
    <w:rsid w:val="008C459F"/>
    <w:rsid w:val="008C7D0F"/>
    <w:rsid w:val="008D05F7"/>
    <w:rsid w:val="008D3AC7"/>
    <w:rsid w:val="008D607C"/>
    <w:rsid w:val="008D6725"/>
    <w:rsid w:val="008D686E"/>
    <w:rsid w:val="008D70D7"/>
    <w:rsid w:val="008D7A8D"/>
    <w:rsid w:val="008E0A3B"/>
    <w:rsid w:val="008E2D6E"/>
    <w:rsid w:val="008E39A6"/>
    <w:rsid w:val="008E4ECC"/>
    <w:rsid w:val="008E7C1B"/>
    <w:rsid w:val="008F38B5"/>
    <w:rsid w:val="008F4F69"/>
    <w:rsid w:val="009056FD"/>
    <w:rsid w:val="00906132"/>
    <w:rsid w:val="00907A1F"/>
    <w:rsid w:val="00907B74"/>
    <w:rsid w:val="00912C59"/>
    <w:rsid w:val="00914009"/>
    <w:rsid w:val="00916384"/>
    <w:rsid w:val="009174AC"/>
    <w:rsid w:val="00920F3D"/>
    <w:rsid w:val="00926165"/>
    <w:rsid w:val="009271C0"/>
    <w:rsid w:val="00931AAD"/>
    <w:rsid w:val="00931E05"/>
    <w:rsid w:val="009358C5"/>
    <w:rsid w:val="00940569"/>
    <w:rsid w:val="009420FF"/>
    <w:rsid w:val="00942AEA"/>
    <w:rsid w:val="0094772A"/>
    <w:rsid w:val="009524BC"/>
    <w:rsid w:val="009563C2"/>
    <w:rsid w:val="00966AC4"/>
    <w:rsid w:val="00967066"/>
    <w:rsid w:val="009675DD"/>
    <w:rsid w:val="00972305"/>
    <w:rsid w:val="00972E9C"/>
    <w:rsid w:val="00973AF2"/>
    <w:rsid w:val="0097574E"/>
    <w:rsid w:val="00976C3C"/>
    <w:rsid w:val="00981C0F"/>
    <w:rsid w:val="00984E07"/>
    <w:rsid w:val="00991FC4"/>
    <w:rsid w:val="00994E37"/>
    <w:rsid w:val="009A6D2A"/>
    <w:rsid w:val="009A7F02"/>
    <w:rsid w:val="009B22D0"/>
    <w:rsid w:val="009B4548"/>
    <w:rsid w:val="009B6544"/>
    <w:rsid w:val="009C5D04"/>
    <w:rsid w:val="009D3B64"/>
    <w:rsid w:val="009D3D5B"/>
    <w:rsid w:val="009D6001"/>
    <w:rsid w:val="009D63F2"/>
    <w:rsid w:val="009D67BD"/>
    <w:rsid w:val="009E0BD4"/>
    <w:rsid w:val="009E4CA7"/>
    <w:rsid w:val="009F380B"/>
    <w:rsid w:val="009F3E00"/>
    <w:rsid w:val="009F402E"/>
    <w:rsid w:val="009F4550"/>
    <w:rsid w:val="009F7F45"/>
    <w:rsid w:val="00A00BB4"/>
    <w:rsid w:val="00A027A6"/>
    <w:rsid w:val="00A02EB8"/>
    <w:rsid w:val="00A03926"/>
    <w:rsid w:val="00A03A9C"/>
    <w:rsid w:val="00A05F15"/>
    <w:rsid w:val="00A1109B"/>
    <w:rsid w:val="00A13809"/>
    <w:rsid w:val="00A15027"/>
    <w:rsid w:val="00A17DCD"/>
    <w:rsid w:val="00A263E3"/>
    <w:rsid w:val="00A35466"/>
    <w:rsid w:val="00A37550"/>
    <w:rsid w:val="00A44059"/>
    <w:rsid w:val="00A457E9"/>
    <w:rsid w:val="00A5000C"/>
    <w:rsid w:val="00A53EF1"/>
    <w:rsid w:val="00A56C9B"/>
    <w:rsid w:val="00A57236"/>
    <w:rsid w:val="00A61663"/>
    <w:rsid w:val="00A61E99"/>
    <w:rsid w:val="00A61EFF"/>
    <w:rsid w:val="00A63296"/>
    <w:rsid w:val="00A65C57"/>
    <w:rsid w:val="00A66377"/>
    <w:rsid w:val="00A713D5"/>
    <w:rsid w:val="00A7616B"/>
    <w:rsid w:val="00A8201A"/>
    <w:rsid w:val="00A8239D"/>
    <w:rsid w:val="00A83107"/>
    <w:rsid w:val="00A869CE"/>
    <w:rsid w:val="00AA783E"/>
    <w:rsid w:val="00AB0357"/>
    <w:rsid w:val="00AC2E3E"/>
    <w:rsid w:val="00AC3BEE"/>
    <w:rsid w:val="00AD3437"/>
    <w:rsid w:val="00AD37DD"/>
    <w:rsid w:val="00AD53E5"/>
    <w:rsid w:val="00AD6C95"/>
    <w:rsid w:val="00AE3BC3"/>
    <w:rsid w:val="00AE46D5"/>
    <w:rsid w:val="00AE6FD6"/>
    <w:rsid w:val="00AE7182"/>
    <w:rsid w:val="00AF1223"/>
    <w:rsid w:val="00AF35BC"/>
    <w:rsid w:val="00AF5014"/>
    <w:rsid w:val="00AF5978"/>
    <w:rsid w:val="00AF724A"/>
    <w:rsid w:val="00B01776"/>
    <w:rsid w:val="00B01D79"/>
    <w:rsid w:val="00B04797"/>
    <w:rsid w:val="00B11F90"/>
    <w:rsid w:val="00B1276C"/>
    <w:rsid w:val="00B167E2"/>
    <w:rsid w:val="00B16EF2"/>
    <w:rsid w:val="00B171F2"/>
    <w:rsid w:val="00B21D6B"/>
    <w:rsid w:val="00B2244F"/>
    <w:rsid w:val="00B231D0"/>
    <w:rsid w:val="00B3345C"/>
    <w:rsid w:val="00B34A1A"/>
    <w:rsid w:val="00B400C6"/>
    <w:rsid w:val="00B4701F"/>
    <w:rsid w:val="00B47AD9"/>
    <w:rsid w:val="00B539DF"/>
    <w:rsid w:val="00B60FF1"/>
    <w:rsid w:val="00B63E80"/>
    <w:rsid w:val="00B64055"/>
    <w:rsid w:val="00B6449A"/>
    <w:rsid w:val="00B654F7"/>
    <w:rsid w:val="00B67167"/>
    <w:rsid w:val="00B733FF"/>
    <w:rsid w:val="00B74FDB"/>
    <w:rsid w:val="00B75198"/>
    <w:rsid w:val="00B76F62"/>
    <w:rsid w:val="00B86C34"/>
    <w:rsid w:val="00B87130"/>
    <w:rsid w:val="00B91F94"/>
    <w:rsid w:val="00B93550"/>
    <w:rsid w:val="00B955C1"/>
    <w:rsid w:val="00BA30BA"/>
    <w:rsid w:val="00BA431F"/>
    <w:rsid w:val="00BB2C52"/>
    <w:rsid w:val="00BB3361"/>
    <w:rsid w:val="00BB3FA3"/>
    <w:rsid w:val="00BB6498"/>
    <w:rsid w:val="00BB6600"/>
    <w:rsid w:val="00BC12FD"/>
    <w:rsid w:val="00BC36D3"/>
    <w:rsid w:val="00BC4294"/>
    <w:rsid w:val="00BC43BD"/>
    <w:rsid w:val="00BC50A3"/>
    <w:rsid w:val="00BC513D"/>
    <w:rsid w:val="00BC692E"/>
    <w:rsid w:val="00BD0B53"/>
    <w:rsid w:val="00BD0E19"/>
    <w:rsid w:val="00BD19CC"/>
    <w:rsid w:val="00BD592E"/>
    <w:rsid w:val="00BD6190"/>
    <w:rsid w:val="00BD619C"/>
    <w:rsid w:val="00BE0BF7"/>
    <w:rsid w:val="00BE33E4"/>
    <w:rsid w:val="00BE4042"/>
    <w:rsid w:val="00BE424F"/>
    <w:rsid w:val="00BE46B4"/>
    <w:rsid w:val="00BE52E6"/>
    <w:rsid w:val="00BE586D"/>
    <w:rsid w:val="00BE736C"/>
    <w:rsid w:val="00BE75BC"/>
    <w:rsid w:val="00BE75CC"/>
    <w:rsid w:val="00BF05FB"/>
    <w:rsid w:val="00BF39BE"/>
    <w:rsid w:val="00BF5E2A"/>
    <w:rsid w:val="00BF7608"/>
    <w:rsid w:val="00BF7C69"/>
    <w:rsid w:val="00C04640"/>
    <w:rsid w:val="00C07E5D"/>
    <w:rsid w:val="00C1246F"/>
    <w:rsid w:val="00C12B84"/>
    <w:rsid w:val="00C14140"/>
    <w:rsid w:val="00C14C9F"/>
    <w:rsid w:val="00C15C09"/>
    <w:rsid w:val="00C23EA7"/>
    <w:rsid w:val="00C254C3"/>
    <w:rsid w:val="00C272C8"/>
    <w:rsid w:val="00C300B7"/>
    <w:rsid w:val="00C32F4D"/>
    <w:rsid w:val="00C35D87"/>
    <w:rsid w:val="00C35F9D"/>
    <w:rsid w:val="00C42501"/>
    <w:rsid w:val="00C43215"/>
    <w:rsid w:val="00C46FB9"/>
    <w:rsid w:val="00C51F56"/>
    <w:rsid w:val="00C5282B"/>
    <w:rsid w:val="00C5459C"/>
    <w:rsid w:val="00C55F16"/>
    <w:rsid w:val="00C56A0A"/>
    <w:rsid w:val="00C56D30"/>
    <w:rsid w:val="00C576EC"/>
    <w:rsid w:val="00C57AC5"/>
    <w:rsid w:val="00C6067E"/>
    <w:rsid w:val="00C65E29"/>
    <w:rsid w:val="00C701CD"/>
    <w:rsid w:val="00C71E63"/>
    <w:rsid w:val="00C72C72"/>
    <w:rsid w:val="00C8057E"/>
    <w:rsid w:val="00C8104D"/>
    <w:rsid w:val="00C816BE"/>
    <w:rsid w:val="00C86D36"/>
    <w:rsid w:val="00C9000B"/>
    <w:rsid w:val="00C960E5"/>
    <w:rsid w:val="00C97F7D"/>
    <w:rsid w:val="00CA230C"/>
    <w:rsid w:val="00CA6627"/>
    <w:rsid w:val="00CB0518"/>
    <w:rsid w:val="00CB2D1A"/>
    <w:rsid w:val="00CB663D"/>
    <w:rsid w:val="00CB6F4C"/>
    <w:rsid w:val="00CB7BE5"/>
    <w:rsid w:val="00CC241C"/>
    <w:rsid w:val="00CC2575"/>
    <w:rsid w:val="00CC316F"/>
    <w:rsid w:val="00CD1476"/>
    <w:rsid w:val="00CD172A"/>
    <w:rsid w:val="00CD349F"/>
    <w:rsid w:val="00CD4643"/>
    <w:rsid w:val="00CD6337"/>
    <w:rsid w:val="00CD72B9"/>
    <w:rsid w:val="00CE78A4"/>
    <w:rsid w:val="00CF172C"/>
    <w:rsid w:val="00CF56A7"/>
    <w:rsid w:val="00CF6856"/>
    <w:rsid w:val="00CF7BB8"/>
    <w:rsid w:val="00D06559"/>
    <w:rsid w:val="00D07879"/>
    <w:rsid w:val="00D100D2"/>
    <w:rsid w:val="00D104F7"/>
    <w:rsid w:val="00D11705"/>
    <w:rsid w:val="00D16B4F"/>
    <w:rsid w:val="00D21EF5"/>
    <w:rsid w:val="00D27C2F"/>
    <w:rsid w:val="00D27DB0"/>
    <w:rsid w:val="00D31479"/>
    <w:rsid w:val="00D37CCD"/>
    <w:rsid w:val="00D40C59"/>
    <w:rsid w:val="00D44B43"/>
    <w:rsid w:val="00D46593"/>
    <w:rsid w:val="00D566C8"/>
    <w:rsid w:val="00D6390D"/>
    <w:rsid w:val="00D63F16"/>
    <w:rsid w:val="00D64139"/>
    <w:rsid w:val="00D641AE"/>
    <w:rsid w:val="00D6453A"/>
    <w:rsid w:val="00D656B5"/>
    <w:rsid w:val="00D70D93"/>
    <w:rsid w:val="00D713D9"/>
    <w:rsid w:val="00D74CCA"/>
    <w:rsid w:val="00D81810"/>
    <w:rsid w:val="00D84221"/>
    <w:rsid w:val="00D91BC6"/>
    <w:rsid w:val="00D92EC5"/>
    <w:rsid w:val="00D97917"/>
    <w:rsid w:val="00D97D8D"/>
    <w:rsid w:val="00DA3C2C"/>
    <w:rsid w:val="00DA3F26"/>
    <w:rsid w:val="00DB6DD5"/>
    <w:rsid w:val="00DB7437"/>
    <w:rsid w:val="00DB7B91"/>
    <w:rsid w:val="00DC04FC"/>
    <w:rsid w:val="00DC0AB2"/>
    <w:rsid w:val="00DC30E4"/>
    <w:rsid w:val="00DC4C05"/>
    <w:rsid w:val="00DC79B1"/>
    <w:rsid w:val="00DD496E"/>
    <w:rsid w:val="00DD530A"/>
    <w:rsid w:val="00DE100D"/>
    <w:rsid w:val="00DE33C3"/>
    <w:rsid w:val="00DE5ABF"/>
    <w:rsid w:val="00DE78EC"/>
    <w:rsid w:val="00DF438E"/>
    <w:rsid w:val="00E00F95"/>
    <w:rsid w:val="00E01551"/>
    <w:rsid w:val="00E02CD9"/>
    <w:rsid w:val="00E13A69"/>
    <w:rsid w:val="00E13CCE"/>
    <w:rsid w:val="00E14EA6"/>
    <w:rsid w:val="00E1511F"/>
    <w:rsid w:val="00E1538F"/>
    <w:rsid w:val="00E27BF4"/>
    <w:rsid w:val="00E32F63"/>
    <w:rsid w:val="00E35C0D"/>
    <w:rsid w:val="00E36313"/>
    <w:rsid w:val="00E37BA5"/>
    <w:rsid w:val="00E425A5"/>
    <w:rsid w:val="00E458F0"/>
    <w:rsid w:val="00E52C8A"/>
    <w:rsid w:val="00E572EB"/>
    <w:rsid w:val="00E614BD"/>
    <w:rsid w:val="00E630F7"/>
    <w:rsid w:val="00E64506"/>
    <w:rsid w:val="00E64843"/>
    <w:rsid w:val="00E64B51"/>
    <w:rsid w:val="00E67C9A"/>
    <w:rsid w:val="00E70B98"/>
    <w:rsid w:val="00E70DBF"/>
    <w:rsid w:val="00E70F98"/>
    <w:rsid w:val="00E72431"/>
    <w:rsid w:val="00E731FD"/>
    <w:rsid w:val="00E80B4E"/>
    <w:rsid w:val="00E90EA0"/>
    <w:rsid w:val="00E93D7D"/>
    <w:rsid w:val="00E94919"/>
    <w:rsid w:val="00E97424"/>
    <w:rsid w:val="00EA2941"/>
    <w:rsid w:val="00EA3615"/>
    <w:rsid w:val="00EA6395"/>
    <w:rsid w:val="00EB22AD"/>
    <w:rsid w:val="00EB42B9"/>
    <w:rsid w:val="00EB6ED4"/>
    <w:rsid w:val="00EB7910"/>
    <w:rsid w:val="00EC0458"/>
    <w:rsid w:val="00EC115A"/>
    <w:rsid w:val="00EC33AB"/>
    <w:rsid w:val="00EC3FDB"/>
    <w:rsid w:val="00EC6C3E"/>
    <w:rsid w:val="00ED0D60"/>
    <w:rsid w:val="00ED5788"/>
    <w:rsid w:val="00ED5C03"/>
    <w:rsid w:val="00ED7B91"/>
    <w:rsid w:val="00EE0850"/>
    <w:rsid w:val="00EE24C8"/>
    <w:rsid w:val="00EE3A5A"/>
    <w:rsid w:val="00EF0432"/>
    <w:rsid w:val="00EF2497"/>
    <w:rsid w:val="00EF3A0D"/>
    <w:rsid w:val="00EF6548"/>
    <w:rsid w:val="00F040BF"/>
    <w:rsid w:val="00F132FE"/>
    <w:rsid w:val="00F135F3"/>
    <w:rsid w:val="00F13728"/>
    <w:rsid w:val="00F14248"/>
    <w:rsid w:val="00F17A4F"/>
    <w:rsid w:val="00F17CE4"/>
    <w:rsid w:val="00F22772"/>
    <w:rsid w:val="00F22BA8"/>
    <w:rsid w:val="00F249F4"/>
    <w:rsid w:val="00F27A8A"/>
    <w:rsid w:val="00F336BE"/>
    <w:rsid w:val="00F33A7D"/>
    <w:rsid w:val="00F42F99"/>
    <w:rsid w:val="00F4316B"/>
    <w:rsid w:val="00F43BC4"/>
    <w:rsid w:val="00F43E51"/>
    <w:rsid w:val="00F44A0A"/>
    <w:rsid w:val="00F4652D"/>
    <w:rsid w:val="00F505A3"/>
    <w:rsid w:val="00F50F09"/>
    <w:rsid w:val="00F53AD7"/>
    <w:rsid w:val="00F54628"/>
    <w:rsid w:val="00F54BA2"/>
    <w:rsid w:val="00F575AF"/>
    <w:rsid w:val="00F639A8"/>
    <w:rsid w:val="00F643B6"/>
    <w:rsid w:val="00F728EE"/>
    <w:rsid w:val="00F73FB9"/>
    <w:rsid w:val="00F741BD"/>
    <w:rsid w:val="00F81780"/>
    <w:rsid w:val="00F81AA1"/>
    <w:rsid w:val="00F84941"/>
    <w:rsid w:val="00F853F6"/>
    <w:rsid w:val="00F85D1B"/>
    <w:rsid w:val="00F86FD4"/>
    <w:rsid w:val="00F9308C"/>
    <w:rsid w:val="00F94B6F"/>
    <w:rsid w:val="00F97570"/>
    <w:rsid w:val="00FA2345"/>
    <w:rsid w:val="00FB135D"/>
    <w:rsid w:val="00FB26E0"/>
    <w:rsid w:val="00FB4A8A"/>
    <w:rsid w:val="00FD4130"/>
    <w:rsid w:val="00FD778A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D014A"/>
    <w:pPr>
      <w:spacing w:line="240" w:lineRule="auto"/>
      <w:ind w:left="720" w:hanging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2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2D6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2D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2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2D6E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45233E"/>
    <w:rPr>
      <w:rFonts w:ascii="Arial" w:hAnsi="Arial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1407"/>
    <w:rPr>
      <w:b/>
      <w:bCs/>
    </w:rPr>
  </w:style>
  <w:style w:type="character" w:customStyle="1" w:styleId="apple-converted-space">
    <w:name w:val="apple-converted-space"/>
    <w:basedOn w:val="Fuentedeprrafopredeter"/>
    <w:rsid w:val="00541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D014A"/>
    <w:pPr>
      <w:spacing w:line="240" w:lineRule="auto"/>
      <w:ind w:left="720" w:hanging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2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2D6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2D6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2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2D6E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45233E"/>
    <w:rPr>
      <w:rFonts w:ascii="Arial" w:hAnsi="Arial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41407"/>
    <w:rPr>
      <w:b/>
      <w:bCs/>
    </w:rPr>
  </w:style>
  <w:style w:type="character" w:customStyle="1" w:styleId="apple-converted-space">
    <w:name w:val="apple-converted-space"/>
    <w:basedOn w:val="Fuentedeprrafopredeter"/>
    <w:rsid w:val="0054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HJA3EZWJME7P-63-634</_dlc_DocId>
    <_dlc_DocIdUrl xmlns="677bed95-bca3-4c70-b25d-b660af2a4252">
      <Url>http://srvspspf/dtsit/ss/dgtic/_layouts/DocIdRedir.aspx?ID=HJA3EZWJME7P-63-634</Url>
      <Description>HJA3EZWJME7P-63-634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5942-AE03-4A24-9465-39849FABF089}">
  <ds:schemaRefs>
    <ds:schemaRef ds:uri="http://schemas.microsoft.com/office/2006/metadata/properties"/>
    <ds:schemaRef ds:uri="http://schemas.microsoft.com/office/infopath/2007/PartnerControls"/>
    <ds:schemaRef ds:uri="677bed95-bca3-4c70-b25d-b660af2a4252"/>
  </ds:schemaRefs>
</ds:datastoreItem>
</file>

<file path=customXml/itemProps2.xml><?xml version="1.0" encoding="utf-8"?>
<ds:datastoreItem xmlns:ds="http://schemas.openxmlformats.org/officeDocument/2006/customXml" ds:itemID="{55F6F5D9-92C8-4914-975B-FD8881446A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2673925-2057-4060-AF29-9DB5F85431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276BF-4420-4D7B-BA9E-EF2EBEBF3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9B13EE9-74DA-454D-8E81-57D72814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373</TotalTime>
  <Pages>35</Pages>
  <Words>5662</Words>
  <Characters>31145</Characters>
  <Application>Microsoft Office Word</Application>
  <DocSecurity>0</DocSecurity>
  <Lines>259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36734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26</cp:revision>
  <cp:lastPrinted>2017-07-24T16:58:00Z</cp:lastPrinted>
  <dcterms:created xsi:type="dcterms:W3CDTF">2017-06-20T22:45:00Z</dcterms:created>
  <dcterms:modified xsi:type="dcterms:W3CDTF">2017-07-24T16:59:00Z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8c09aeed-b007-4d61-8722-b94eed006834</vt:lpwstr>
  </property>
</Properties>
</file>