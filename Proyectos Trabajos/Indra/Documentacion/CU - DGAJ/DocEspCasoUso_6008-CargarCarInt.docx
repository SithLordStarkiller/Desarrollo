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2D5B5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0F7D537A" w14:textId="77777777"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55F8372D" w14:textId="77777777"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2E699A9B" w14:textId="77777777"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245CFD4F" w14:textId="77777777"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1E6E80BD" w14:textId="77777777"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14:paraId="0CF1126B" w14:textId="77777777"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14:paraId="175C582F" w14:textId="1E5C1BD0" w:rsidR="008C26F4" w:rsidRPr="009768E6" w:rsidRDefault="00C309B6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6008</w:t>
      </w:r>
      <w:r w:rsidR="00C55350">
        <w:rPr>
          <w:rFonts w:asciiTheme="minorHAnsi" w:hAnsiTheme="minorHAnsi" w:cstheme="minorHAnsi"/>
          <w:sz w:val="28"/>
          <w:szCs w:val="28"/>
        </w:rPr>
        <w:t xml:space="preserve"> - </w:t>
      </w:r>
      <w:r w:rsidR="000D647B">
        <w:rPr>
          <w:rFonts w:asciiTheme="minorHAnsi" w:hAnsiTheme="minorHAnsi" w:cstheme="minorHAnsi"/>
          <w:sz w:val="28"/>
          <w:szCs w:val="28"/>
        </w:rPr>
        <w:t>Cargar</w:t>
      </w:r>
      <w:r w:rsidR="0055687D" w:rsidRPr="009768E6">
        <w:rPr>
          <w:rFonts w:asciiTheme="minorHAnsi" w:hAnsiTheme="minorHAnsi" w:cstheme="minorHAnsi"/>
          <w:sz w:val="28"/>
          <w:szCs w:val="28"/>
        </w:rPr>
        <w:t xml:space="preserve"> </w:t>
      </w:r>
      <w:r w:rsidR="00C55350">
        <w:rPr>
          <w:rFonts w:asciiTheme="minorHAnsi" w:hAnsiTheme="minorHAnsi" w:cstheme="minorHAnsi"/>
          <w:sz w:val="28"/>
          <w:szCs w:val="28"/>
        </w:rPr>
        <w:t>Carta I</w:t>
      </w:r>
      <w:r>
        <w:rPr>
          <w:rFonts w:asciiTheme="minorHAnsi" w:hAnsiTheme="minorHAnsi" w:cstheme="minorHAnsi"/>
          <w:sz w:val="28"/>
          <w:szCs w:val="28"/>
        </w:rPr>
        <w:t>ntención</w:t>
      </w:r>
      <w:r w:rsidR="00C55350">
        <w:rPr>
          <w:rFonts w:asciiTheme="minorHAnsi" w:hAnsiTheme="minorHAnsi" w:cstheme="minorHAnsi"/>
          <w:sz w:val="28"/>
          <w:szCs w:val="28"/>
        </w:rPr>
        <w:t xml:space="preserve"> F</w:t>
      </w:r>
      <w:r w:rsidR="003459E8">
        <w:rPr>
          <w:rFonts w:asciiTheme="minorHAnsi" w:hAnsiTheme="minorHAnsi" w:cstheme="minorHAnsi"/>
          <w:sz w:val="28"/>
          <w:szCs w:val="28"/>
        </w:rPr>
        <w:t>irmada</w:t>
      </w:r>
    </w:p>
    <w:p w14:paraId="4CAFB739" w14:textId="77777777"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0C14EFBC" w14:textId="738138BD" w:rsidR="00AE6FD6" w:rsidRPr="009768E6" w:rsidRDefault="00AE6FD6" w:rsidP="00DB071A">
      <w:pPr>
        <w:pStyle w:val="Ttulo"/>
        <w:spacing w:before="120"/>
        <w:ind w:left="567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DB071A">
        <w:rPr>
          <w:rFonts w:asciiTheme="minorHAnsi" w:hAnsiTheme="minorHAnsi" w:cstheme="minorHAnsi"/>
          <w:sz w:val="24"/>
          <w:szCs w:val="24"/>
        </w:rPr>
        <w:t>1.0</w:t>
      </w:r>
    </w:p>
    <w:p w14:paraId="1A3DB399" w14:textId="7777777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4C1FC62E" w14:textId="4AAB27F6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5F7CA6">
        <w:rPr>
          <w:rFonts w:asciiTheme="minorHAnsi" w:hAnsiTheme="minorHAnsi" w:cstheme="minorHAnsi"/>
          <w:sz w:val="22"/>
          <w:szCs w:val="22"/>
        </w:rPr>
        <w:t>20</w:t>
      </w:r>
      <w:r w:rsidR="008D05F7" w:rsidRPr="009768E6">
        <w:rPr>
          <w:rFonts w:asciiTheme="minorHAnsi" w:hAnsiTheme="minorHAnsi" w:cstheme="minorHAnsi"/>
          <w:sz w:val="22"/>
          <w:szCs w:val="22"/>
        </w:rPr>
        <w:t>/</w:t>
      </w:r>
      <w:r w:rsidR="005F7CA6">
        <w:rPr>
          <w:rFonts w:asciiTheme="minorHAnsi" w:hAnsiTheme="minorHAnsi" w:cstheme="minorHAnsi"/>
          <w:sz w:val="22"/>
          <w:szCs w:val="22"/>
        </w:rPr>
        <w:t>12</w:t>
      </w:r>
      <w:r w:rsidR="00A8239D" w:rsidRPr="009768E6">
        <w:rPr>
          <w:rFonts w:asciiTheme="minorHAnsi" w:hAnsiTheme="minorHAnsi" w:cstheme="minorHAnsi"/>
          <w:sz w:val="22"/>
          <w:szCs w:val="22"/>
        </w:rPr>
        <w:t>/201</w:t>
      </w:r>
      <w:r w:rsidR="005F7CA6">
        <w:rPr>
          <w:rFonts w:asciiTheme="minorHAnsi" w:hAnsiTheme="minorHAnsi" w:cstheme="minorHAnsi"/>
          <w:sz w:val="22"/>
          <w:szCs w:val="22"/>
        </w:rPr>
        <w:t>6</w:t>
      </w:r>
    </w:p>
    <w:p w14:paraId="7A02A521" w14:textId="77777777"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14:paraId="5285DBB2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744A2D7A" w14:textId="77777777"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14:paraId="5CBF9E26" w14:textId="77777777"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288032A4" w14:textId="77777777" w:rsidR="006C297A" w:rsidRPr="006C297A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CA38B0">
        <w:rPr>
          <w:rFonts w:ascii="Calibri" w:hAnsi="Calibri" w:cstheme="minorHAnsi"/>
          <w:lang w:val="es-MX"/>
        </w:rPr>
        <w:fldChar w:fldCharType="begin"/>
      </w:r>
      <w:r w:rsidR="00E94919" w:rsidRPr="00CA38B0">
        <w:rPr>
          <w:rFonts w:ascii="Calibri" w:hAnsi="Calibri" w:cstheme="minorHAnsi"/>
          <w:lang w:val="es-MX"/>
        </w:rPr>
        <w:instrText xml:space="preserve"> TOC \o "1-4" \h \z \u </w:instrText>
      </w:r>
      <w:r w:rsidRPr="00CA38B0">
        <w:rPr>
          <w:rFonts w:ascii="Calibri" w:hAnsi="Calibri" w:cstheme="minorHAnsi"/>
          <w:lang w:val="es-MX"/>
        </w:rPr>
        <w:fldChar w:fldCharType="separate"/>
      </w:r>
      <w:hyperlink w:anchor="_Toc488487541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1.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_Toc488487541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4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237FBD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42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2.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Introducción Cargar Carta Intención Firmada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_Toc488487542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5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1E85E69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43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3.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Funcionalidad del Sistema: Cargar Carta Intención Firmada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_Toc488487543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5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7AB971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44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3.1.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_Toc488487544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5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128C89E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45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3.2.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_Toc488487545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5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4A52174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46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4.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Diagrama de la Funcionalidad del Sistema.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_Toc488487546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5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E0120A1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47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5.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_Toc488487547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5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C4D90E3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48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6.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_Toc488487548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6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BC2A7B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49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7.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_Toc488487549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7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B69E9B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50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7.1.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_Toc488487550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7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7EF65B0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51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7.2.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&lt;Precondición 2&gt; Permisos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_Toc488487551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7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61D18C9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52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7.3.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&lt;Precondición 3&gt; Autenticación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_Toc488487552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7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54C96A3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53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7.4.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&lt;Precondición 4&gt; Plantilla carta intención cargada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_Toc488487553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7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63BA6DC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54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7.5.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&lt;Precondición 5&gt; Debe existir el instrumento jurídico formalizado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_Toc488487554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7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97D0FE1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55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7.6.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&lt;Precondición 6&gt; Carta intención creada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_Toc488487555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7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DD6E8EE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56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_Toc488487556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7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8B2C328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57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8.1.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_Toc488487557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7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CF5C76B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58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8.2.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_Toc488487558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8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BF057AB" w14:textId="77777777" w:rsidR="006C297A" w:rsidRPr="006C297A" w:rsidRDefault="005D4C3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59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8.2.1.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Opcionales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_Toc488487559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8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602871" w14:textId="77777777" w:rsidR="006C297A" w:rsidRPr="006C297A" w:rsidRDefault="005D4C3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60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8.2.2.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Generales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_Toc488487560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9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FC517D" w14:textId="77777777" w:rsidR="006C297A" w:rsidRPr="006C297A" w:rsidRDefault="005D4C3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61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8.2.2.1.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_Toc488487561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9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FCF0B77" w14:textId="77777777" w:rsidR="006C297A" w:rsidRPr="006C297A" w:rsidRDefault="005D4C3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62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8.2.2.2.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_Toc488487562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9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4F7B305" w14:textId="77777777" w:rsidR="006C297A" w:rsidRPr="006C297A" w:rsidRDefault="005D4C3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63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8.2.3.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_Toc488487563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9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9B71AD" w14:textId="77777777" w:rsidR="006C297A" w:rsidRPr="006C297A" w:rsidRDefault="005D4C3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64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8.2.4.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_Toc488487564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9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F64CFCA" w14:textId="77777777" w:rsidR="006C297A" w:rsidRPr="006C297A" w:rsidRDefault="005D4C3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65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8.2.4.1.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 xml:space="preserve">AE01 </w:t>
        </w:r>
        <w:r w:rsidR="006C297A" w:rsidRPr="006C297A">
          <w:rPr>
            <w:rStyle w:val="Hipervnculo"/>
            <w:rFonts w:asciiTheme="minorHAnsi" w:hAnsiTheme="minorHAnsi" w:cstheme="minorHAnsi"/>
            <w:noProof/>
            <w:lang w:val="es-MX"/>
          </w:rPr>
          <w:t>Error al cargar la carta intención.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_Toc488487565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9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9845F56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66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8.3.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_Toc488487566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10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4A2FC0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67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8.4.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_Toc488487567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10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716937E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68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8.5.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_Toc488487568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10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8253232" w14:textId="77777777" w:rsidR="006C297A" w:rsidRPr="006C297A" w:rsidRDefault="005D4C3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69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8.5.1.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&lt;Pos condición 1&gt; Carta intención firmada cargada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_Toc488487569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10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60397CE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70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9.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_Toc488487570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10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2E3AC68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71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10.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_Toc488487571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10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359BAEA" w14:textId="77777777" w:rsidR="006C297A" w:rsidRPr="006C297A" w:rsidRDefault="005D4C3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72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10.1.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_Toc488487572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10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464987F" w14:textId="77777777" w:rsidR="006C297A" w:rsidRPr="006C297A" w:rsidRDefault="005D4C3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73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10.2.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V02 Validar  tipo de Dato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_Toc488487573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10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23B29DD" w14:textId="77777777" w:rsidR="006C297A" w:rsidRPr="006C297A" w:rsidRDefault="005D4C3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74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10.3.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V03 Validar extensión del archivo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_Toc488487574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11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2C1C214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75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11.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_Toc488487575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11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E3F34FB" w14:textId="77777777" w:rsidR="006C297A" w:rsidRP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487576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12.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_Toc488487576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11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E07878" w14:textId="77777777" w:rsidR="006C297A" w:rsidRDefault="005D4C3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487577" w:history="1">
        <w:r w:rsidR="006C297A" w:rsidRPr="006C297A">
          <w:rPr>
            <w:rStyle w:val="Hipervnculo"/>
            <w:rFonts w:asciiTheme="minorHAnsi" w:hAnsiTheme="minorHAnsi" w:cstheme="minorHAnsi"/>
            <w:noProof/>
          </w:rPr>
          <w:t>13.</w:t>
        </w:r>
        <w:r w:rsidR="006C297A" w:rsidRPr="006C297A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6C297A" w:rsidRPr="006C297A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6C297A" w:rsidRPr="006C297A">
          <w:rPr>
            <w:rFonts w:asciiTheme="minorHAnsi" w:hAnsiTheme="minorHAnsi" w:cstheme="minorHAnsi"/>
            <w:noProof/>
            <w:webHidden/>
          </w:rPr>
          <w:tab/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begin"/>
        </w:r>
        <w:r w:rsidR="006C297A" w:rsidRPr="006C297A">
          <w:rPr>
            <w:rFonts w:asciiTheme="minorHAnsi" w:hAnsiTheme="minorHAnsi" w:cstheme="minorHAnsi"/>
            <w:noProof/>
            <w:webHidden/>
          </w:rPr>
          <w:instrText xml:space="preserve"> PAGEREF _Toc488487577 \h </w:instrText>
        </w:r>
        <w:r w:rsidR="006C297A" w:rsidRPr="006C297A">
          <w:rPr>
            <w:rFonts w:asciiTheme="minorHAnsi" w:hAnsiTheme="minorHAnsi" w:cstheme="minorHAnsi"/>
            <w:noProof/>
            <w:webHidden/>
          </w:rPr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C297A" w:rsidRPr="006C297A">
          <w:rPr>
            <w:rFonts w:asciiTheme="minorHAnsi" w:hAnsiTheme="minorHAnsi" w:cstheme="minorHAnsi"/>
            <w:noProof/>
            <w:webHidden/>
          </w:rPr>
          <w:t>12</w:t>
        </w:r>
        <w:r w:rsidR="006C297A" w:rsidRPr="006C297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5A1374" w14:textId="77777777" w:rsidR="007E79AD" w:rsidRPr="00CA38B0" w:rsidRDefault="00B40DB0" w:rsidP="00E94919">
      <w:pPr>
        <w:rPr>
          <w:rFonts w:ascii="Calibri" w:hAnsi="Calibri" w:cstheme="minorHAnsi"/>
          <w:lang w:val="es-MX"/>
        </w:rPr>
      </w:pPr>
      <w:r w:rsidRPr="00CA38B0">
        <w:rPr>
          <w:rFonts w:ascii="Calibri" w:hAnsi="Calibri" w:cstheme="minorHAnsi"/>
          <w:szCs w:val="20"/>
          <w:lang w:val="es-MX"/>
        </w:rPr>
        <w:fldChar w:fldCharType="end"/>
      </w:r>
    </w:p>
    <w:p w14:paraId="70A934A9" w14:textId="77777777" w:rsidR="006323D2" w:rsidRPr="00CA38B0" w:rsidRDefault="006323D2">
      <w:pPr>
        <w:spacing w:before="0" w:after="0" w:line="240" w:lineRule="auto"/>
        <w:jc w:val="left"/>
        <w:rPr>
          <w:rFonts w:ascii="Calibri" w:hAnsi="Calibri" w:cstheme="minorHAnsi"/>
          <w:lang w:val="es-MX"/>
        </w:rPr>
      </w:pPr>
      <w:r w:rsidRPr="00CA38B0">
        <w:rPr>
          <w:rFonts w:ascii="Calibri" w:hAnsi="Calibri" w:cstheme="minorHAnsi"/>
          <w:lang w:val="es-MX"/>
        </w:rPr>
        <w:br w:type="page"/>
      </w:r>
    </w:p>
    <w:p w14:paraId="26562A56" w14:textId="77777777"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487541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E07F71" w14:paraId="27A53ED0" w14:textId="77777777" w:rsidTr="0059751F">
        <w:trPr>
          <w:trHeight w:val="540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1F9822EA" w14:textId="77777777" w:rsidR="00E07F71" w:rsidRPr="00581FCE" w:rsidRDefault="00E07F71" w:rsidP="0059751F">
            <w:pPr>
              <w:spacing w:line="264" w:lineRule="atLeast"/>
              <w:rPr>
                <w:rFonts w:ascii="Calibri" w:hAnsi="Calibri" w:cs="Calibri"/>
                <w:color w:val="212121"/>
                <w:szCs w:val="20"/>
              </w:rPr>
            </w:pPr>
            <w:r w:rsidRPr="00581FCE">
              <w:rPr>
                <w:rFonts w:ascii="Calibri" w:hAnsi="Calibri" w:cs="Calibri"/>
                <w:b/>
                <w:bCs/>
                <w:color w:val="212121"/>
                <w:szCs w:val="20"/>
              </w:rPr>
              <w:t>Versión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2A802321" w14:textId="77777777" w:rsidR="00E07F71" w:rsidRDefault="00E07F71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Comentario / Descripción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10D084B4" w14:textId="77777777" w:rsidR="00E07F71" w:rsidRDefault="00E07F71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Responsable de Actualización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2A7FAD75" w14:textId="77777777" w:rsidR="00E07F71" w:rsidRDefault="00E07F71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Fecha de Actualización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BFBFBF"/>
            <w:hideMark/>
          </w:tcPr>
          <w:p w14:paraId="7F2E2097" w14:textId="77777777" w:rsidR="00E07F71" w:rsidRDefault="00E07F71" w:rsidP="0059751F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12121"/>
                <w:szCs w:val="20"/>
              </w:rPr>
              <w:t>Estado del Documento</w:t>
            </w:r>
          </w:p>
        </w:tc>
      </w:tr>
      <w:tr w:rsidR="00E07F71" w14:paraId="6C9550FB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09677214" w14:textId="77777777" w:rsidR="00E07F71" w:rsidRDefault="00E07F71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  <w:vAlign w:val="center"/>
          </w:tcPr>
          <w:p w14:paraId="60902BCD" w14:textId="77777777" w:rsidR="00E07F71" w:rsidRDefault="00E07F71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Elaboración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15ED3CB4" w14:textId="53CF05EE" w:rsidR="00E07F71" w:rsidRP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5F7CA6">
              <w:rPr>
                <w:rFonts w:ascii="Calibri" w:hAnsi="Calibri" w:cs="Calibri"/>
                <w:color w:val="212121"/>
                <w:szCs w:val="20"/>
              </w:rPr>
              <w:t>Denise González Díaz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493E8814" w14:textId="774BFD4A" w:rsidR="00E07F71" w:rsidRP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5F7CA6">
              <w:rPr>
                <w:rFonts w:ascii="Calibri" w:hAnsi="Calibri" w:cs="Calibri"/>
                <w:color w:val="212121"/>
                <w:szCs w:val="20"/>
              </w:rPr>
              <w:t>09/12/2016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 w:themeFill="background1" w:themeFillShade="D9"/>
          </w:tcPr>
          <w:p w14:paraId="7EF73410" w14:textId="77777777" w:rsidR="00E07F71" w:rsidRDefault="00E07F71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Elaborado</w:t>
            </w:r>
          </w:p>
        </w:tc>
      </w:tr>
      <w:tr w:rsidR="005F7CA6" w14:paraId="73CC083D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750A119" w14:textId="77777777" w:rsid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0.1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B4115EC" w14:textId="77777777" w:rsid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Entrega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2D067" w14:textId="0BE65BAC" w:rsidR="005F7CA6" w:rsidRP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5F7CA6">
              <w:rPr>
                <w:rFonts w:ascii="Calibri" w:hAnsi="Calibri" w:cs="Calibri"/>
                <w:color w:val="212121"/>
                <w:szCs w:val="20"/>
              </w:rPr>
              <w:t>Denise González Díaz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31FF2C" w14:textId="39410794" w:rsidR="005F7CA6" w:rsidRP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5F7CA6">
              <w:rPr>
                <w:rFonts w:ascii="Calibri" w:hAnsi="Calibri" w:cs="Calibri"/>
                <w:color w:val="212121"/>
                <w:szCs w:val="20"/>
              </w:rPr>
              <w:t>15/12/2016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170949" w14:textId="77777777" w:rsid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Entregado</w:t>
            </w:r>
          </w:p>
        </w:tc>
      </w:tr>
      <w:tr w:rsidR="005F7CA6" w14:paraId="6F412133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7564FA60" w14:textId="77777777" w:rsid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0.2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3DE63C92" w14:textId="77777777" w:rsid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Actualización de calidad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44AE8514" w14:textId="1F57946D" w:rsidR="005F7CA6" w:rsidRP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5F7CA6">
              <w:rPr>
                <w:rFonts w:ascii="Calibri" w:hAnsi="Calibri" w:cs="Calibri"/>
                <w:color w:val="212121"/>
                <w:szCs w:val="20"/>
              </w:rPr>
              <w:t>Denise González Díaz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</w:tcPr>
          <w:p w14:paraId="76343A83" w14:textId="0ECC90CF" w:rsidR="005F7CA6" w:rsidRP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5F7CA6">
              <w:rPr>
                <w:rFonts w:ascii="Calibri" w:hAnsi="Calibri" w:cs="Calibri"/>
                <w:color w:val="212121"/>
                <w:szCs w:val="20"/>
              </w:rPr>
              <w:t>19/12/2016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9D9D9"/>
            <w:vAlign w:val="center"/>
            <w:hideMark/>
          </w:tcPr>
          <w:p w14:paraId="4CB5A328" w14:textId="77777777" w:rsid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Actualizado</w:t>
            </w:r>
          </w:p>
        </w:tc>
      </w:tr>
      <w:tr w:rsidR="005F7CA6" w14:paraId="03505D4A" w14:textId="77777777" w:rsidTr="0059751F">
        <w:trPr>
          <w:trHeight w:val="285"/>
          <w:jc w:val="center"/>
        </w:trPr>
        <w:tc>
          <w:tcPr>
            <w:tcW w:w="9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0A3A268" w14:textId="77777777" w:rsid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1.0</w:t>
            </w:r>
          </w:p>
        </w:tc>
        <w:tc>
          <w:tcPr>
            <w:tcW w:w="27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09A3372" w14:textId="77777777" w:rsid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Cierre del documento</w:t>
            </w:r>
          </w:p>
        </w:tc>
        <w:tc>
          <w:tcPr>
            <w:tcW w:w="2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B450B8" w14:textId="7DE5E340" w:rsidR="005F7CA6" w:rsidRP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5F7CA6">
              <w:rPr>
                <w:rFonts w:ascii="Calibri" w:hAnsi="Calibri" w:cs="Calibri"/>
                <w:color w:val="212121"/>
                <w:szCs w:val="20"/>
              </w:rPr>
              <w:t>Denise González Díaz</w:t>
            </w:r>
          </w:p>
        </w:tc>
        <w:tc>
          <w:tcPr>
            <w:tcW w:w="17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894E14" w14:textId="58DC1915" w:rsidR="005F7CA6" w:rsidRP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 w:rsidRPr="005F7CA6">
              <w:rPr>
                <w:rFonts w:ascii="Calibri" w:hAnsi="Calibri" w:cs="Calibri"/>
                <w:color w:val="212121"/>
                <w:szCs w:val="20"/>
              </w:rPr>
              <w:t>20/12/2016</w:t>
            </w:r>
          </w:p>
        </w:tc>
        <w:tc>
          <w:tcPr>
            <w:tcW w:w="14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48527B1" w14:textId="77777777" w:rsidR="005F7CA6" w:rsidRDefault="005F7CA6" w:rsidP="005F7CA6">
            <w:pPr>
              <w:spacing w:line="264" w:lineRule="atLeast"/>
              <w:jc w:val="center"/>
              <w:rPr>
                <w:rFonts w:ascii="Calibri" w:hAnsi="Calibri" w:cs="Calibri"/>
                <w:color w:val="212121"/>
                <w:szCs w:val="20"/>
              </w:rPr>
            </w:pPr>
            <w:r>
              <w:rPr>
                <w:rFonts w:ascii="Calibri" w:hAnsi="Calibri" w:cs="Calibri"/>
                <w:color w:val="212121"/>
                <w:szCs w:val="20"/>
              </w:rPr>
              <w:t>Cerrado</w:t>
            </w:r>
          </w:p>
        </w:tc>
      </w:tr>
    </w:tbl>
    <w:p w14:paraId="44BC2F5A" w14:textId="77777777"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14:paraId="0271571B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14:paraId="51275E41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14:paraId="32E51A25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6E57CD56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396D5866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14:paraId="70363710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1A28D629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2BAC98C5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76D880C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6008FCF7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53DD69F1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6AEB4BF5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57FB73E7" w14:textId="649A5C21" w:rsidR="007E79AD" w:rsidRPr="00F24850" w:rsidRDefault="000D458D" w:rsidP="000D458D">
      <w:pPr>
        <w:spacing w:before="0" w:after="0" w:line="240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4A8EB5B" w14:textId="159DCD3F" w:rsidR="00D16B4F" w:rsidRPr="00F24850" w:rsidRDefault="00D16B4F" w:rsidP="008832D5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" w:name="_Toc294257054"/>
      <w:bookmarkStart w:id="6" w:name="_Toc371934662"/>
      <w:bookmarkStart w:id="7" w:name="_Toc488487542"/>
      <w:bookmarkStart w:id="8" w:name="_Toc115491660"/>
      <w:bookmarkStart w:id="9" w:name="_Toc126228547"/>
      <w:bookmarkStart w:id="10" w:name="_Toc126229114"/>
      <w:bookmarkStart w:id="11" w:name="_Toc126231375"/>
      <w:bookmarkStart w:id="12" w:name="_Toc126231386"/>
      <w:bookmarkStart w:id="13" w:name="_Toc126231482"/>
      <w:bookmarkStart w:id="14" w:name="_Toc126231549"/>
      <w:bookmarkStart w:id="15" w:name="_Toc126231663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5"/>
      <w:bookmarkEnd w:id="6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C55350">
        <w:rPr>
          <w:rFonts w:asciiTheme="minorHAnsi" w:hAnsiTheme="minorHAnsi" w:cstheme="minorHAnsi"/>
          <w:sz w:val="20"/>
        </w:rPr>
        <w:t>C</w:t>
      </w:r>
      <w:r w:rsidR="0055687D">
        <w:rPr>
          <w:rFonts w:asciiTheme="minorHAnsi" w:hAnsiTheme="minorHAnsi" w:cstheme="minorHAnsi"/>
          <w:sz w:val="20"/>
        </w:rPr>
        <w:t>ar</w:t>
      </w:r>
      <w:r w:rsidR="000D647B">
        <w:rPr>
          <w:rFonts w:asciiTheme="minorHAnsi" w:hAnsiTheme="minorHAnsi" w:cstheme="minorHAnsi"/>
          <w:sz w:val="20"/>
        </w:rPr>
        <w:t>gar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C55350">
        <w:rPr>
          <w:rFonts w:asciiTheme="minorHAnsi" w:hAnsiTheme="minorHAnsi" w:cstheme="minorHAnsi"/>
          <w:sz w:val="20"/>
        </w:rPr>
        <w:t>C</w:t>
      </w:r>
      <w:r w:rsidR="00C309B6">
        <w:rPr>
          <w:rFonts w:asciiTheme="minorHAnsi" w:hAnsiTheme="minorHAnsi" w:cstheme="minorHAnsi"/>
          <w:sz w:val="20"/>
        </w:rPr>
        <w:t xml:space="preserve">arta </w:t>
      </w:r>
      <w:r w:rsidR="00C55350">
        <w:rPr>
          <w:rFonts w:asciiTheme="minorHAnsi" w:hAnsiTheme="minorHAnsi" w:cstheme="minorHAnsi"/>
          <w:sz w:val="20"/>
        </w:rPr>
        <w:t>I</w:t>
      </w:r>
      <w:r w:rsidR="00C309B6">
        <w:rPr>
          <w:rFonts w:asciiTheme="minorHAnsi" w:hAnsiTheme="minorHAnsi" w:cstheme="minorHAnsi"/>
          <w:sz w:val="20"/>
        </w:rPr>
        <w:t>ntención</w:t>
      </w:r>
      <w:r w:rsidR="00C55350">
        <w:rPr>
          <w:rFonts w:asciiTheme="minorHAnsi" w:hAnsiTheme="minorHAnsi" w:cstheme="minorHAnsi"/>
          <w:sz w:val="20"/>
        </w:rPr>
        <w:t xml:space="preserve"> F</w:t>
      </w:r>
      <w:r w:rsidR="003459E8">
        <w:rPr>
          <w:rFonts w:asciiTheme="minorHAnsi" w:hAnsiTheme="minorHAnsi" w:cstheme="minorHAnsi"/>
          <w:sz w:val="20"/>
        </w:rPr>
        <w:t>irmada</w:t>
      </w:r>
      <w:bookmarkEnd w:id="7"/>
    </w:p>
    <w:p w14:paraId="4F59C2B9" w14:textId="77777777"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419003AE" w14:textId="08687CA6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487543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C55350">
        <w:rPr>
          <w:rFonts w:asciiTheme="minorHAnsi" w:hAnsiTheme="minorHAnsi" w:cstheme="minorHAnsi"/>
          <w:sz w:val="20"/>
        </w:rPr>
        <w:t>C</w:t>
      </w:r>
      <w:r w:rsidR="0055687D">
        <w:rPr>
          <w:rFonts w:asciiTheme="minorHAnsi" w:hAnsiTheme="minorHAnsi" w:cstheme="minorHAnsi"/>
          <w:sz w:val="20"/>
        </w:rPr>
        <w:t>ar</w:t>
      </w:r>
      <w:r w:rsidR="000D647B">
        <w:rPr>
          <w:rFonts w:asciiTheme="minorHAnsi" w:hAnsiTheme="minorHAnsi" w:cstheme="minorHAnsi"/>
          <w:sz w:val="20"/>
        </w:rPr>
        <w:t>gar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C55350">
        <w:rPr>
          <w:rFonts w:asciiTheme="minorHAnsi" w:hAnsiTheme="minorHAnsi" w:cstheme="minorHAnsi"/>
          <w:sz w:val="20"/>
        </w:rPr>
        <w:t>Carta I</w:t>
      </w:r>
      <w:r w:rsidR="00C309B6">
        <w:rPr>
          <w:rFonts w:asciiTheme="minorHAnsi" w:hAnsiTheme="minorHAnsi" w:cstheme="minorHAnsi"/>
          <w:sz w:val="20"/>
        </w:rPr>
        <w:t>ntención</w:t>
      </w:r>
      <w:r w:rsidR="00C55350">
        <w:rPr>
          <w:rFonts w:asciiTheme="minorHAnsi" w:hAnsiTheme="minorHAnsi" w:cstheme="minorHAnsi"/>
          <w:sz w:val="20"/>
        </w:rPr>
        <w:t xml:space="preserve"> F</w:t>
      </w:r>
      <w:r w:rsidR="003459E8">
        <w:rPr>
          <w:rFonts w:asciiTheme="minorHAnsi" w:hAnsiTheme="minorHAnsi" w:cstheme="minorHAnsi"/>
          <w:sz w:val="20"/>
        </w:rPr>
        <w:t>irmada</w:t>
      </w:r>
      <w:bookmarkEnd w:id="17"/>
    </w:p>
    <w:p w14:paraId="4CEA0732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487544"/>
      <w:r w:rsidRPr="00F24850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F24850">
        <w:rPr>
          <w:rFonts w:asciiTheme="minorHAnsi" w:hAnsiTheme="minorHAnsi" w:cstheme="minorHAnsi"/>
          <w:sz w:val="20"/>
        </w:rPr>
        <w:t>.</w:t>
      </w:r>
      <w:bookmarkEnd w:id="21"/>
    </w:p>
    <w:p w14:paraId="4922F2F6" w14:textId="1D890172" w:rsidR="00D16B4F" w:rsidRPr="00E07F71" w:rsidRDefault="00EF0432" w:rsidP="00E07F71">
      <w:pPr>
        <w:pStyle w:val="Prrafodelista"/>
        <w:ind w:left="360"/>
        <w:rPr>
          <w:rFonts w:asciiTheme="minorHAnsi" w:hAnsiTheme="minorHAnsi" w:cstheme="minorHAnsi"/>
        </w:rPr>
      </w:pPr>
      <w:r w:rsidRPr="00E07F71">
        <w:rPr>
          <w:rFonts w:asciiTheme="minorHAnsi" w:hAnsiTheme="minorHAnsi" w:cstheme="minorHAnsi"/>
        </w:rPr>
        <w:t>Permitir a</w:t>
      </w:r>
      <w:r w:rsidR="009D678F" w:rsidRPr="00E07F71">
        <w:rPr>
          <w:rFonts w:asciiTheme="minorHAnsi" w:hAnsiTheme="minorHAnsi" w:cstheme="minorHAnsi"/>
        </w:rPr>
        <w:t>l</w:t>
      </w:r>
      <w:r w:rsidR="000D458D" w:rsidRPr="00E07F71">
        <w:rPr>
          <w:rFonts w:asciiTheme="minorHAnsi" w:hAnsiTheme="minorHAnsi" w:cstheme="minorHAnsi"/>
        </w:rPr>
        <w:t xml:space="preserve"> </w:t>
      </w:r>
      <w:r w:rsidRPr="00E07F71">
        <w:rPr>
          <w:rFonts w:asciiTheme="minorHAnsi" w:hAnsiTheme="minorHAnsi" w:cstheme="minorHAnsi"/>
        </w:rPr>
        <w:t>usuario</w:t>
      </w:r>
      <w:r w:rsidR="000D458D" w:rsidRPr="00E07F71">
        <w:rPr>
          <w:rFonts w:asciiTheme="minorHAnsi" w:hAnsiTheme="minorHAnsi" w:cstheme="minorHAnsi"/>
        </w:rPr>
        <w:t xml:space="preserve"> de la</w:t>
      </w:r>
      <w:r w:rsidR="009D678F" w:rsidRPr="00E07F71">
        <w:rPr>
          <w:rFonts w:asciiTheme="minorHAnsi" w:hAnsiTheme="minorHAnsi" w:cstheme="minorHAnsi"/>
        </w:rPr>
        <w:t xml:space="preserve"> DGAJ cargar el documento de la carta intención</w:t>
      </w:r>
      <w:r w:rsidR="003459E8" w:rsidRPr="00E07F71">
        <w:rPr>
          <w:rFonts w:asciiTheme="minorHAnsi" w:hAnsiTheme="minorHAnsi" w:cstheme="minorHAnsi"/>
        </w:rPr>
        <w:t xml:space="preserve"> con firma autógrafa</w:t>
      </w:r>
      <w:r w:rsidR="009D678F" w:rsidRPr="00E07F71">
        <w:rPr>
          <w:rFonts w:asciiTheme="minorHAnsi" w:hAnsiTheme="minorHAnsi" w:cstheme="minorHAnsi"/>
        </w:rPr>
        <w:t>, al sistema.</w:t>
      </w:r>
    </w:p>
    <w:p w14:paraId="5CCFB37D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8487545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F24850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C41D11" w:rsidRPr="00F24850" w14:paraId="4C74E43E" w14:textId="77777777" w:rsidTr="00503922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25A05F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9862DCF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B983B1C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A208400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4C1D8F" w:rsidRPr="00F24850" w14:paraId="087C3CD1" w14:textId="77777777" w:rsidTr="009D678F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FC42" w14:textId="45B6F6BE" w:rsidR="004C1D8F" w:rsidRPr="00031604" w:rsidRDefault="009D678F" w:rsidP="00C55350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9D678F">
              <w:rPr>
                <w:rFonts w:ascii="Calibri" w:hAnsi="Calibri" w:cs="Calibri"/>
                <w:color w:val="000000"/>
                <w:szCs w:val="20"/>
              </w:rPr>
              <w:t>FUNC-DGAJ-026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52BC" w14:textId="349E72DE" w:rsidR="004C1D8F" w:rsidRDefault="004C1D8F" w:rsidP="00911E35">
            <w:r w:rsidRPr="004C5C7E">
              <w:rPr>
                <w:rFonts w:asciiTheme="minorHAnsi" w:hAnsiTheme="minorHAnsi" w:cstheme="minorHAnsi"/>
                <w:color w:val="000000"/>
                <w:szCs w:val="20"/>
              </w:rPr>
              <w:t xml:space="preserve">Cargar </w:t>
            </w:r>
            <w:r w:rsidR="00911E35">
              <w:rPr>
                <w:rFonts w:asciiTheme="minorHAnsi" w:hAnsiTheme="minorHAnsi" w:cstheme="minorHAnsi"/>
                <w:color w:val="000000"/>
                <w:szCs w:val="20"/>
              </w:rPr>
              <w:t>la carta intención con firma autógrafa en el sistema.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8B936" w14:textId="0E27B81F" w:rsidR="004C1D8F" w:rsidRPr="00EC39C5" w:rsidRDefault="00911E35" w:rsidP="004C1D8F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911E35">
              <w:rPr>
                <w:rFonts w:asciiTheme="minorHAnsi" w:hAnsiTheme="minorHAnsi" w:cstheme="minorHAnsi"/>
                <w:color w:val="000000"/>
                <w:szCs w:val="20"/>
              </w:rPr>
              <w:t>El sistema permitirá al usuario cargar las cartas intención firmadas autógrafamente.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607F6" w14:textId="1F27FDDC" w:rsidR="004C1D8F" w:rsidRPr="00F24850" w:rsidRDefault="00C55350" w:rsidP="00672371">
            <w:pPr>
              <w:pStyle w:val="ndice2"/>
              <w:framePr w:wrap="around"/>
            </w:pPr>
            <w:r>
              <w:t xml:space="preserve">6008 - </w:t>
            </w:r>
            <w:r w:rsidR="00911E35">
              <w:t>Cargar carta intención firmad</w:t>
            </w:r>
            <w:r w:rsidR="003459E8">
              <w:t>a</w:t>
            </w:r>
          </w:p>
        </w:tc>
      </w:tr>
    </w:tbl>
    <w:p w14:paraId="36C0252B" w14:textId="5C42A3FB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8487546"/>
      <w:bookmarkStart w:id="30" w:name="_Toc289774377"/>
      <w:r w:rsidRPr="00F24850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r w:rsidR="00C55350">
        <w:rPr>
          <w:rFonts w:asciiTheme="minorHAnsi" w:hAnsiTheme="minorHAnsi" w:cstheme="minorHAnsi"/>
          <w:sz w:val="20"/>
        </w:rPr>
        <w:t>.</w:t>
      </w:r>
      <w:bookmarkEnd w:id="29"/>
    </w:p>
    <w:p w14:paraId="0EE7C12F" w14:textId="70BBFBC4" w:rsidR="00E6338E" w:rsidRPr="00F24850" w:rsidRDefault="003459E8" w:rsidP="003459E8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6B6936C" wp14:editId="0AF96CB4">
            <wp:extent cx="4770782" cy="167317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CargarCartaIntenció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38" cy="167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B7F8" w14:textId="2E676223" w:rsidR="00D16B4F" w:rsidRPr="00F24850" w:rsidRDefault="00D16B4F" w:rsidP="00672371">
      <w:pPr>
        <w:pStyle w:val="ndice2"/>
        <w:framePr w:wrap="around"/>
      </w:pPr>
    </w:p>
    <w:p w14:paraId="40C4544D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8487547"/>
      <w:r w:rsidRPr="00F24850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88"/>
        <w:gridCol w:w="5248"/>
      </w:tblGrid>
      <w:tr w:rsidR="00D16B4F" w:rsidRPr="00F24850" w14:paraId="11B367DD" w14:textId="77777777" w:rsidTr="00C55350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6E2D215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6A24DBE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B8D2AE6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3459E8" w:rsidRPr="00F24850" w14:paraId="7F02F075" w14:textId="77777777" w:rsidTr="00C55350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50A0" w14:textId="1A89B79E" w:rsidR="003459E8" w:rsidRPr="00F24850" w:rsidRDefault="003459E8" w:rsidP="00FE21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6DEB8" w14:textId="0399C3D5" w:rsidR="003459E8" w:rsidRPr="003459E8" w:rsidRDefault="003459E8" w:rsidP="003459E8">
            <w:pPr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3459E8">
              <w:rPr>
                <w:rFonts w:ascii="Calibri" w:hAnsi="Calibri" w:cstheme="minorHAnsi"/>
                <w:szCs w:val="20"/>
              </w:rPr>
              <w:t>Usuario de la DGAJ</w:t>
            </w:r>
            <w:r w:rsidR="00C55350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39DB6" w14:textId="2E86D747" w:rsidR="003459E8" w:rsidRPr="00AD5F3D" w:rsidRDefault="003459E8" w:rsidP="00617A86">
            <w:pPr>
              <w:pStyle w:val="ndice2"/>
              <w:framePr w:wrap="aroun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Actor que realiza la</w:t>
            </w:r>
            <w:r w:rsidRPr="00AD5F3D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carga de la carta intención con firma autógrafa, al sistema</w:t>
            </w:r>
            <w:r w:rsidRPr="00AD5F3D">
              <w:rPr>
                <w:rFonts w:ascii="Calibri" w:hAnsi="Calibri"/>
              </w:rPr>
              <w:t>.</w:t>
            </w:r>
          </w:p>
          <w:p w14:paraId="79CB1574" w14:textId="6F363970" w:rsidR="003459E8" w:rsidRPr="00A679C7" w:rsidRDefault="003459E8" w:rsidP="00A679C7">
            <w:pPr>
              <w:pStyle w:val="ndice2"/>
              <w:framePr w:wrap="around"/>
            </w:pPr>
            <w:r w:rsidRPr="00AD5F3D">
              <w:rPr>
                <w:rFonts w:ascii="Calibri" w:hAnsi="Calibri"/>
              </w:rPr>
              <w:t>Nota: Los roles de los usuarios de la DGAJ se encuentran descritos en el documento del diagrama conceptual de la solución tecnológica.</w:t>
            </w:r>
          </w:p>
        </w:tc>
      </w:tr>
    </w:tbl>
    <w:p w14:paraId="246C9CBD" w14:textId="26961553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8487548"/>
      <w:r w:rsidRPr="00F24850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14:paraId="75C5CD42" w14:textId="5A92FE95" w:rsidR="00D16B4F" w:rsidRPr="00F24850" w:rsidRDefault="000E763C" w:rsidP="00E07F71">
      <w:pPr>
        <w:pStyle w:val="ndice2"/>
        <w:framePr w:hSpace="0" w:wrap="auto" w:vAnchor="margin" w:yAlign="inline"/>
        <w:suppressOverlap w:val="0"/>
        <w:jc w:val="center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543D7384" wp14:editId="1F985E3B">
            <wp:extent cx="6333490" cy="6029325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CargarCar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2F67" w14:textId="77777777" w:rsidR="00A33A1E" w:rsidRDefault="00A33A1E" w:rsidP="00A33A1E">
      <w:bookmarkStart w:id="37" w:name="_Toc371934669"/>
    </w:p>
    <w:p w14:paraId="4789F55E" w14:textId="5B92019A" w:rsidR="00A33A1E" w:rsidRDefault="00A33A1E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</w:p>
    <w:p w14:paraId="40604B92" w14:textId="09B3888B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488487549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14:paraId="493FFDC6" w14:textId="77777777" w:rsidR="00455180" w:rsidRPr="00F24850" w:rsidRDefault="00455180" w:rsidP="00455180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14:paraId="0FEC1C42" w14:textId="4FB06E36" w:rsidR="000E763C" w:rsidRDefault="000E763C" w:rsidP="000E763C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6" w:name="_Toc461701833"/>
      <w:bookmarkStart w:id="47" w:name="_Toc435197750"/>
      <w:bookmarkStart w:id="48" w:name="_Toc432760413"/>
      <w:bookmarkStart w:id="49" w:name="_Toc228339739"/>
      <w:bookmarkStart w:id="50" w:name="_Toc484620417"/>
      <w:bookmarkStart w:id="51" w:name="_Toc486962645"/>
      <w:bookmarkStart w:id="52" w:name="_Toc488487550"/>
      <w:r>
        <w:rPr>
          <w:rFonts w:asciiTheme="minorHAnsi" w:hAnsiTheme="minorHAnsi" w:cstheme="minorHAnsi"/>
          <w:color w:val="000000" w:themeColor="text1"/>
          <w:sz w:val="20"/>
        </w:rPr>
        <w:t>&lt;Precondición 1&gt;</w:t>
      </w:r>
      <w:bookmarkEnd w:id="46"/>
      <w:bookmarkEnd w:id="47"/>
      <w:bookmarkEnd w:id="48"/>
      <w:bookmarkEnd w:id="49"/>
      <w:r>
        <w:rPr>
          <w:rFonts w:asciiTheme="minorHAnsi" w:hAnsiTheme="minorHAnsi" w:cstheme="minorHAnsi"/>
          <w:color w:val="000000" w:themeColor="text1"/>
          <w:sz w:val="20"/>
        </w:rPr>
        <w:t xml:space="preserve"> Nombre de usuario y contraseña válidos</w:t>
      </w:r>
      <w:bookmarkEnd w:id="50"/>
      <w:bookmarkEnd w:id="51"/>
      <w:bookmarkEnd w:id="52"/>
    </w:p>
    <w:p w14:paraId="09E30B87" w14:textId="4ED6C6D9" w:rsidR="00F95951" w:rsidRPr="00F95951" w:rsidRDefault="00F95951" w:rsidP="00F95951">
      <w:pPr>
        <w:ind w:firstLine="360"/>
        <w:rPr>
          <w:rFonts w:ascii="Calibri" w:hAnsi="Calibri"/>
        </w:rPr>
      </w:pPr>
      <w:bookmarkStart w:id="53" w:name="_Toc461701834"/>
      <w:bookmarkStart w:id="54" w:name="_Toc484620418"/>
      <w:bookmarkStart w:id="55" w:name="_Toc486962646"/>
      <w:r w:rsidRPr="00F95951">
        <w:rPr>
          <w:rFonts w:ascii="Calibri" w:hAnsi="Calibri"/>
        </w:rPr>
        <w:t>El usuario de la DGAJ debe contar con un nombre de usuario y contraseña válidos.</w:t>
      </w:r>
    </w:p>
    <w:p w14:paraId="03B97493" w14:textId="3E80FD8F" w:rsidR="000E763C" w:rsidRDefault="000E763C" w:rsidP="000E763C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6" w:name="_Toc488487551"/>
      <w:r>
        <w:rPr>
          <w:rFonts w:asciiTheme="minorHAnsi" w:hAnsiTheme="minorHAnsi" w:cstheme="minorHAnsi"/>
          <w:color w:val="000000" w:themeColor="text1"/>
          <w:sz w:val="20"/>
        </w:rPr>
        <w:t>&lt;Precondición 2&gt;</w:t>
      </w:r>
      <w:bookmarkEnd w:id="53"/>
      <w:r>
        <w:rPr>
          <w:rFonts w:asciiTheme="minorHAnsi" w:hAnsiTheme="minorHAnsi" w:cstheme="minorHAnsi"/>
          <w:color w:val="000000" w:themeColor="text1"/>
          <w:sz w:val="20"/>
        </w:rPr>
        <w:t xml:space="preserve"> Permisos</w:t>
      </w:r>
      <w:bookmarkEnd w:id="54"/>
      <w:bookmarkEnd w:id="55"/>
      <w:bookmarkEnd w:id="56"/>
    </w:p>
    <w:p w14:paraId="7CB9CC4B" w14:textId="77777777" w:rsidR="000E763C" w:rsidRPr="00756736" w:rsidRDefault="000E763C" w:rsidP="000E763C">
      <w:pPr>
        <w:ind w:left="360"/>
        <w:rPr>
          <w:rFonts w:asciiTheme="minorHAnsi" w:hAnsiTheme="minorHAnsi" w:cstheme="minorHAnsi"/>
          <w:szCs w:val="20"/>
        </w:rPr>
      </w:pPr>
      <w:r w:rsidRPr="00756736">
        <w:rPr>
          <w:rFonts w:asciiTheme="minorHAnsi" w:hAnsiTheme="minorHAnsi" w:cstheme="minorHAnsi"/>
          <w:szCs w:val="20"/>
        </w:rPr>
        <w:t>El usuario de la DGA</w:t>
      </w:r>
      <w:r>
        <w:rPr>
          <w:rFonts w:asciiTheme="minorHAnsi" w:hAnsiTheme="minorHAnsi" w:cstheme="minorHAnsi"/>
          <w:szCs w:val="20"/>
        </w:rPr>
        <w:t>J</w:t>
      </w:r>
      <w:r w:rsidRPr="00756736">
        <w:rPr>
          <w:rFonts w:asciiTheme="minorHAnsi" w:hAnsiTheme="minorHAnsi" w:cstheme="minorHAnsi"/>
          <w:szCs w:val="20"/>
        </w:rPr>
        <w:t xml:space="preserve"> debe contar con los permisos</w:t>
      </w:r>
      <w:r>
        <w:rPr>
          <w:rFonts w:asciiTheme="minorHAnsi" w:hAnsiTheme="minorHAnsi" w:cstheme="minorHAnsi"/>
          <w:szCs w:val="20"/>
        </w:rPr>
        <w:t xml:space="preserve"> </w:t>
      </w:r>
      <w:r w:rsidRPr="00756736">
        <w:rPr>
          <w:rFonts w:asciiTheme="minorHAnsi" w:hAnsiTheme="minorHAnsi" w:cstheme="minorHAnsi"/>
          <w:szCs w:val="20"/>
        </w:rPr>
        <w:t xml:space="preserve">para </w:t>
      </w:r>
      <w:r>
        <w:rPr>
          <w:rFonts w:asciiTheme="minorHAnsi" w:hAnsiTheme="minorHAnsi" w:cstheme="minorHAnsi"/>
          <w:szCs w:val="20"/>
        </w:rPr>
        <w:t xml:space="preserve"> la creación de la carta intención.</w:t>
      </w:r>
    </w:p>
    <w:p w14:paraId="7EDF4F7B" w14:textId="14634B9E" w:rsidR="000E763C" w:rsidRDefault="000E763C" w:rsidP="000E763C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7" w:name="_Toc484620419"/>
      <w:bookmarkStart w:id="58" w:name="_Toc486962647"/>
      <w:bookmarkStart w:id="59" w:name="_Toc488487552"/>
      <w:r>
        <w:rPr>
          <w:rFonts w:asciiTheme="minorHAnsi" w:hAnsiTheme="minorHAnsi" w:cstheme="minorHAnsi"/>
          <w:color w:val="000000" w:themeColor="text1"/>
          <w:sz w:val="20"/>
        </w:rPr>
        <w:t>&lt;Precondición 3&gt; Autenticación</w:t>
      </w:r>
      <w:bookmarkEnd w:id="57"/>
      <w:bookmarkEnd w:id="58"/>
      <w:bookmarkEnd w:id="59"/>
    </w:p>
    <w:p w14:paraId="57F913CC" w14:textId="77777777" w:rsidR="000E763C" w:rsidRPr="00756736" w:rsidRDefault="000E763C" w:rsidP="000E763C">
      <w:pPr>
        <w:ind w:left="360"/>
        <w:rPr>
          <w:rFonts w:asciiTheme="minorHAnsi" w:hAnsiTheme="minorHAnsi" w:cstheme="minorHAnsi"/>
          <w:szCs w:val="20"/>
        </w:rPr>
      </w:pPr>
      <w:r w:rsidRPr="00756736">
        <w:rPr>
          <w:rFonts w:asciiTheme="minorHAnsi" w:hAnsiTheme="minorHAnsi" w:cstheme="minorHAnsi"/>
          <w:szCs w:val="20"/>
        </w:rPr>
        <w:t>El usuario de la DGA</w:t>
      </w:r>
      <w:r>
        <w:rPr>
          <w:rFonts w:asciiTheme="minorHAnsi" w:hAnsiTheme="minorHAnsi" w:cstheme="minorHAnsi"/>
          <w:szCs w:val="20"/>
        </w:rPr>
        <w:t>J</w:t>
      </w:r>
      <w:r w:rsidRPr="00756736">
        <w:rPr>
          <w:rFonts w:asciiTheme="minorHAnsi" w:hAnsiTheme="minorHAnsi" w:cstheme="minorHAnsi"/>
          <w:szCs w:val="20"/>
        </w:rPr>
        <w:t xml:space="preserve"> debe estar autenticado dentro del sistema. </w:t>
      </w:r>
    </w:p>
    <w:p w14:paraId="09796B87" w14:textId="77777777" w:rsidR="000E763C" w:rsidRPr="003E5683" w:rsidRDefault="000E763C" w:rsidP="000E763C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0" w:name="_Toc486962648"/>
      <w:bookmarkStart w:id="61" w:name="_Toc488487553"/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&lt;Precondición 4&gt; </w:t>
      </w:r>
      <w:r w:rsidRPr="003E5683">
        <w:rPr>
          <w:rFonts w:asciiTheme="minorHAnsi" w:hAnsiTheme="minorHAnsi" w:cstheme="minorHAnsi"/>
          <w:sz w:val="20"/>
        </w:rPr>
        <w:t>Plantilla carta intención cargada</w:t>
      </w:r>
      <w:bookmarkEnd w:id="60"/>
      <w:bookmarkEnd w:id="61"/>
    </w:p>
    <w:p w14:paraId="121EDB89" w14:textId="77777777" w:rsidR="000E763C" w:rsidRDefault="000E763C" w:rsidP="000E763C">
      <w:pPr>
        <w:ind w:firstLine="360"/>
        <w:rPr>
          <w:rFonts w:asciiTheme="minorHAnsi" w:hAnsiTheme="minorHAnsi"/>
          <w:lang w:val="es-MX" w:eastAsia="en-US"/>
        </w:rPr>
      </w:pPr>
      <w:r>
        <w:rPr>
          <w:rFonts w:asciiTheme="minorHAnsi" w:hAnsiTheme="minorHAnsi"/>
          <w:lang w:val="es-MX" w:eastAsia="en-US"/>
        </w:rPr>
        <w:t>Se debe tener cargada la platilla de la carta intención previamente.</w:t>
      </w:r>
    </w:p>
    <w:p w14:paraId="44D8C0CE" w14:textId="77777777" w:rsidR="000E763C" w:rsidRPr="003E5683" w:rsidRDefault="000E763C" w:rsidP="000E763C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2" w:name="_Toc486962649"/>
      <w:bookmarkStart w:id="63" w:name="_Toc488487554"/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&lt;Precondición </w:t>
      </w:r>
      <w:r>
        <w:rPr>
          <w:rFonts w:asciiTheme="minorHAnsi" w:hAnsiTheme="minorHAnsi" w:cstheme="minorHAnsi"/>
          <w:color w:val="000000" w:themeColor="text1"/>
          <w:sz w:val="20"/>
        </w:rPr>
        <w:t>5</w:t>
      </w:r>
      <w:r w:rsidRPr="003E5683">
        <w:rPr>
          <w:rFonts w:asciiTheme="minorHAnsi" w:hAnsiTheme="minorHAnsi" w:cstheme="minorHAnsi"/>
          <w:color w:val="000000" w:themeColor="text1"/>
          <w:sz w:val="20"/>
        </w:rPr>
        <w:t xml:space="preserve">&gt; </w:t>
      </w:r>
      <w:r>
        <w:rPr>
          <w:rFonts w:asciiTheme="minorHAnsi" w:hAnsiTheme="minorHAnsi" w:cstheme="minorHAnsi"/>
          <w:color w:val="000000" w:themeColor="text1"/>
          <w:sz w:val="20"/>
        </w:rPr>
        <w:t>Debe existir el instrumento jurídico formalizado</w:t>
      </w:r>
      <w:bookmarkEnd w:id="62"/>
      <w:bookmarkEnd w:id="63"/>
    </w:p>
    <w:p w14:paraId="4A6974DA" w14:textId="3FC87DAF" w:rsidR="000E763C" w:rsidRPr="0005300F" w:rsidRDefault="000E763C" w:rsidP="0005300F">
      <w:pPr>
        <w:ind w:left="360"/>
        <w:rPr>
          <w:rFonts w:asciiTheme="minorHAnsi" w:hAnsiTheme="minorHAnsi" w:cstheme="minorHAnsi"/>
          <w:lang w:val="es-MX" w:eastAsia="en-US"/>
        </w:rPr>
      </w:pPr>
      <w:r w:rsidRPr="0005300F">
        <w:rPr>
          <w:rFonts w:asciiTheme="minorHAnsi" w:hAnsiTheme="minorHAnsi" w:cstheme="minorHAnsi"/>
          <w:lang w:val="es-MX" w:eastAsia="en-US"/>
        </w:rPr>
        <w:t>Debe existir el instrumento jurídico formalizado, al cual se relaciona la carta intención. Además de realizar la búsqueda previa del instrumento jurídico.</w:t>
      </w:r>
    </w:p>
    <w:p w14:paraId="20E8126A" w14:textId="731B4E8F" w:rsidR="00F95951" w:rsidRDefault="00F95951" w:rsidP="00F95951">
      <w:pPr>
        <w:pStyle w:val="EstiloTtulo1Antes6ptoDespus3ptoInterlineadoMn"/>
        <w:numPr>
          <w:ilvl w:val="1"/>
          <w:numId w:val="12"/>
        </w:numPr>
        <w:tabs>
          <w:tab w:val="left" w:pos="708"/>
        </w:tabs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64" w:name="_Toc487196454"/>
      <w:bookmarkStart w:id="65" w:name="_Toc488487555"/>
      <w:r>
        <w:rPr>
          <w:rFonts w:asciiTheme="minorHAnsi" w:hAnsiTheme="minorHAnsi" w:cstheme="minorHAnsi"/>
          <w:color w:val="000000" w:themeColor="text1"/>
          <w:sz w:val="20"/>
        </w:rPr>
        <w:t>&lt;Precondición 6&gt; Carta intención creada</w:t>
      </w:r>
      <w:bookmarkEnd w:id="64"/>
      <w:bookmarkEnd w:id="65"/>
    </w:p>
    <w:p w14:paraId="02173C16" w14:textId="77777777" w:rsidR="00F95951" w:rsidRDefault="00F95951" w:rsidP="00F95951">
      <w:pPr>
        <w:ind w:firstLine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Se debe contar con la carta intención creada previamente en el sistema.</w:t>
      </w:r>
    </w:p>
    <w:p w14:paraId="6B982F89" w14:textId="77777777"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6" w:name="_Toc488487556"/>
      <w:r w:rsidRPr="00F24850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66"/>
    </w:p>
    <w:p w14:paraId="48649594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7" w:name="_Toc371934673"/>
      <w:bookmarkStart w:id="68" w:name="_Toc289774378"/>
      <w:bookmarkStart w:id="69" w:name="_Toc126991050"/>
      <w:bookmarkStart w:id="70" w:name="_Toc488487557"/>
      <w:r w:rsidRPr="00F24850">
        <w:rPr>
          <w:rFonts w:asciiTheme="minorHAnsi" w:hAnsiTheme="minorHAnsi" w:cstheme="minorHAnsi"/>
          <w:sz w:val="20"/>
        </w:rPr>
        <w:t>Flujo Básico</w:t>
      </w:r>
      <w:bookmarkEnd w:id="67"/>
      <w:bookmarkEnd w:id="68"/>
      <w:bookmarkEnd w:id="69"/>
      <w:bookmarkEnd w:id="70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311825" w14:paraId="0E80C0B2" w14:textId="77777777" w:rsidTr="00F64ED3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5CB1D84" w14:textId="77777777" w:rsidR="00455180" w:rsidRPr="00311825" w:rsidRDefault="00455180" w:rsidP="00E07F71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31182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C38271E" w14:textId="77777777" w:rsidR="00455180" w:rsidRPr="00311825" w:rsidRDefault="00455180" w:rsidP="00F64ED3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31182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41A5C1" w14:textId="77777777" w:rsidR="00455180" w:rsidRPr="00311825" w:rsidRDefault="00455180" w:rsidP="00F64ED3">
            <w:pPr>
              <w:jc w:val="center"/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</w:pPr>
            <w:r w:rsidRPr="00311825">
              <w:rPr>
                <w:rFonts w:ascii="Calibri" w:hAnsi="Calibr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311825" w:rsidRPr="00311825" w14:paraId="573615BD" w14:textId="77777777" w:rsidTr="00F64ED3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D2F7F" w14:textId="77777777" w:rsidR="00311825" w:rsidRPr="00311825" w:rsidRDefault="00311825" w:rsidP="00E07F71">
            <w:pPr>
              <w:jc w:val="center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1C3E" w14:textId="1A4D6DEA" w:rsidR="00311825" w:rsidRPr="00311825" w:rsidRDefault="00AB1D3D" w:rsidP="00F64ED3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Usuario de la DGAJ</w:t>
            </w:r>
            <w:r w:rsidR="00F64ED3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17D17" w14:textId="77777777" w:rsidR="00311825" w:rsidRDefault="00311825" w:rsidP="00F64ED3">
            <w:pPr>
              <w:rPr>
                <w:rFonts w:ascii="Calibri" w:hAnsi="Calibri"/>
                <w:bCs/>
              </w:rPr>
            </w:pPr>
            <w:r w:rsidRPr="00311825">
              <w:rPr>
                <w:rFonts w:ascii="Calibri" w:hAnsi="Calibri"/>
                <w:bCs/>
              </w:rPr>
              <w:t xml:space="preserve">Selecciona </w:t>
            </w:r>
            <w:r w:rsidR="00F95951">
              <w:rPr>
                <w:rFonts w:ascii="Calibri" w:hAnsi="Calibri"/>
                <w:bCs/>
              </w:rPr>
              <w:t xml:space="preserve">instrumento jurídico / carta </w:t>
            </w:r>
            <w:r w:rsidR="00AB1D3D">
              <w:rPr>
                <w:rFonts w:ascii="Calibri" w:hAnsi="Calibri"/>
                <w:bCs/>
              </w:rPr>
              <w:t>intención</w:t>
            </w:r>
            <w:r w:rsidR="00F95951">
              <w:rPr>
                <w:rFonts w:ascii="Calibri" w:hAnsi="Calibri"/>
                <w:bCs/>
              </w:rPr>
              <w:t>/ cargar.</w:t>
            </w:r>
          </w:p>
          <w:p w14:paraId="157C28CE" w14:textId="2E1D1F5F" w:rsidR="00F95951" w:rsidRPr="00E07F71" w:rsidRDefault="00F95951" w:rsidP="00F64ED3">
            <w:pPr>
              <w:rPr>
                <w:rFonts w:ascii="Calibri" w:hAnsi="Calibri"/>
                <w:b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Ver reglas de negocio </w:t>
            </w:r>
            <w:r w:rsidR="00E07F71">
              <w:rPr>
                <w:rFonts w:asciiTheme="minorHAnsi" w:hAnsiTheme="minorHAnsi" w:cstheme="minorHAnsi"/>
                <w:b/>
              </w:rPr>
              <w:t xml:space="preserve">RN117 - </w:t>
            </w:r>
            <w:r w:rsidR="00E07F71" w:rsidRPr="00F64ED3">
              <w:rPr>
                <w:rFonts w:asciiTheme="minorHAnsi" w:hAnsiTheme="minorHAnsi" w:cstheme="minorHAnsi"/>
                <w:b/>
              </w:rPr>
              <w:t>Opciones de carta intención</w:t>
            </w:r>
            <w:r w:rsidR="00E07F71">
              <w:rPr>
                <w:rFonts w:asciiTheme="minorHAnsi" w:hAnsiTheme="minorHAnsi" w:cstheme="minorHAnsi"/>
                <w:bCs/>
              </w:rPr>
              <w:t xml:space="preserve">, </w:t>
            </w:r>
            <w:r w:rsidR="00E07F71">
              <w:rPr>
                <w:rFonts w:ascii="Calibri" w:hAnsi="Calibri"/>
                <w:b/>
              </w:rPr>
              <w:t xml:space="preserve">RN118 - </w:t>
            </w:r>
            <w:r w:rsidR="00E07F71" w:rsidRPr="00B33C06">
              <w:rPr>
                <w:rFonts w:ascii="Calibri" w:hAnsi="Calibri"/>
                <w:b/>
              </w:rPr>
              <w:t>Permisos</w:t>
            </w:r>
            <w:r w:rsidR="00E07F71">
              <w:rPr>
                <w:rFonts w:ascii="Calibri" w:hAnsi="Calibri"/>
                <w:b/>
              </w:rPr>
              <w:t xml:space="preserve"> Carta Intención</w:t>
            </w:r>
            <w:r w:rsidR="00E07F71" w:rsidRPr="00B33C06">
              <w:rPr>
                <w:rFonts w:ascii="Calibri" w:hAnsi="Calibri"/>
                <w:b/>
              </w:rPr>
              <w:t xml:space="preserve">. </w:t>
            </w:r>
          </w:p>
        </w:tc>
      </w:tr>
      <w:tr w:rsidR="00311825" w:rsidRPr="00311825" w14:paraId="05FFB3C7" w14:textId="77777777" w:rsidTr="00F64ED3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CE89F" w14:textId="3BF8BCFD" w:rsidR="00311825" w:rsidRPr="00311825" w:rsidRDefault="00311825" w:rsidP="00E07F71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50A5C" w14:textId="77777777" w:rsidR="00311825" w:rsidRPr="00311825" w:rsidRDefault="00311825" w:rsidP="00F64ED3">
            <w:pPr>
              <w:rPr>
                <w:rFonts w:ascii="Calibri" w:hAnsi="Calibri" w:cstheme="minorHAnsi"/>
                <w:bCs/>
                <w:szCs w:val="20"/>
              </w:rPr>
            </w:pPr>
            <w:r w:rsidRPr="00311825">
              <w:rPr>
                <w:rFonts w:ascii="Calibri" w:hAnsi="Calibr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22CA" w14:textId="73E56C13" w:rsidR="00311825" w:rsidRPr="00311825" w:rsidRDefault="00AB1D3D" w:rsidP="00F64ED3">
            <w:pPr>
              <w:pStyle w:val="ndice2"/>
              <w:framePr w:hSpace="0" w:wrap="auto" w:vAnchor="margin" w:yAlign="inline"/>
              <w:suppressOverlap w:val="0"/>
            </w:pPr>
            <w:r>
              <w:t>Muestra el formulario para la carga de la carta intención</w:t>
            </w:r>
            <w:r w:rsidR="00311825" w:rsidRPr="00311825">
              <w:t>.</w:t>
            </w:r>
          </w:p>
          <w:p w14:paraId="75C2A880" w14:textId="09DDCCDB" w:rsidR="00311825" w:rsidRPr="00311825" w:rsidRDefault="00311825" w:rsidP="00F64ED3">
            <w:pPr>
              <w:pStyle w:val="ndice2"/>
              <w:framePr w:hSpace="0" w:wrap="auto" w:vAnchor="margin" w:yAlign="inline"/>
              <w:numPr>
                <w:ilvl w:val="0"/>
                <w:numId w:val="6"/>
              </w:numPr>
              <w:suppressOverlap w:val="0"/>
            </w:pPr>
            <w:r w:rsidRPr="00311825">
              <w:t xml:space="preserve">Fecha de </w:t>
            </w:r>
            <w:r w:rsidR="006D2378">
              <w:t>registro (</w:t>
            </w:r>
            <w:r w:rsidR="00A33A1E">
              <w:t>se obtiene de manera automática</w:t>
            </w:r>
            <w:r w:rsidR="006D2378">
              <w:t>).</w:t>
            </w:r>
          </w:p>
          <w:p w14:paraId="47C71FED" w14:textId="56CE6AAA" w:rsidR="00311825" w:rsidRPr="00311825" w:rsidRDefault="00A33A1E" w:rsidP="00F64ED3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Observaciones</w:t>
            </w:r>
            <w:r w:rsidR="00F95951">
              <w:rPr>
                <w:rFonts w:ascii="Calibri" w:hAnsi="Calibri"/>
              </w:rPr>
              <w:t>.</w:t>
            </w:r>
          </w:p>
          <w:p w14:paraId="3D209074" w14:textId="46BA7A5B" w:rsidR="00311825" w:rsidRPr="00311825" w:rsidRDefault="00F95951" w:rsidP="00F64ED3">
            <w:pPr>
              <w:pStyle w:val="Prrafodelista"/>
              <w:numPr>
                <w:ilvl w:val="0"/>
                <w:numId w:val="6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Documento (muestra la ruta del documento una vez seleccionado).</w:t>
            </w:r>
          </w:p>
          <w:p w14:paraId="25528550" w14:textId="77777777" w:rsidR="00311825" w:rsidRPr="00311825" w:rsidRDefault="00311825" w:rsidP="00F64ED3">
            <w:p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t>Muestra las opciones:</w:t>
            </w:r>
          </w:p>
          <w:p w14:paraId="69D1195D" w14:textId="77777777" w:rsidR="00311825" w:rsidRPr="00311825" w:rsidRDefault="00311825" w:rsidP="00F64ED3">
            <w:pPr>
              <w:pStyle w:val="Prrafodelista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lastRenderedPageBreak/>
              <w:t>Adjuntar.</w:t>
            </w:r>
          </w:p>
          <w:p w14:paraId="15C6F3AF" w14:textId="12456D7B" w:rsidR="00311825" w:rsidRPr="00311825" w:rsidRDefault="00136D1C" w:rsidP="00F64ED3">
            <w:pPr>
              <w:pStyle w:val="Prrafodelista"/>
              <w:numPr>
                <w:ilvl w:val="0"/>
                <w:numId w:val="7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Cancelar</w:t>
            </w:r>
            <w:r w:rsidR="00672371">
              <w:rPr>
                <w:rFonts w:ascii="Calibri" w:hAnsi="Calibri"/>
              </w:rPr>
              <w:t>,</w:t>
            </w:r>
          </w:p>
          <w:p w14:paraId="0C7F2D76" w14:textId="77777777" w:rsidR="00311825" w:rsidRPr="00311825" w:rsidRDefault="00311825" w:rsidP="00F64ED3">
            <w:pPr>
              <w:pStyle w:val="Prrafodelista"/>
              <w:numPr>
                <w:ilvl w:val="0"/>
                <w:numId w:val="7"/>
              </w:numPr>
              <w:rPr>
                <w:rFonts w:ascii="Calibri" w:hAnsi="Calibri"/>
              </w:rPr>
            </w:pPr>
            <w:r w:rsidRPr="00311825">
              <w:rPr>
                <w:rFonts w:ascii="Calibri" w:hAnsi="Calibri"/>
              </w:rPr>
              <w:t>Guardar.</w:t>
            </w:r>
          </w:p>
        </w:tc>
      </w:tr>
      <w:tr w:rsidR="00455C64" w:rsidRPr="00311825" w14:paraId="2407B146" w14:textId="77777777" w:rsidTr="00F64ED3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09DB4" w14:textId="77777777" w:rsidR="00455C64" w:rsidRPr="00311825" w:rsidRDefault="00455C64" w:rsidP="00E07F71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ED602" w14:textId="277E7563" w:rsidR="00455C64" w:rsidRPr="00311825" w:rsidRDefault="00AB1D3D" w:rsidP="00F64ED3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Usuario de la DGAJ</w:t>
            </w:r>
            <w:r w:rsidR="00F64ED3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6981" w14:textId="77777777" w:rsidR="00672371" w:rsidRDefault="00672371" w:rsidP="00F64ED3">
            <w:pPr>
              <w:pStyle w:val="ndice2"/>
              <w:framePr w:hSpace="0" w:wrap="auto" w:vAnchor="margin" w:yAlign="inline"/>
              <w:suppressOverlap w:val="0"/>
            </w:pPr>
            <w:r>
              <w:t>De acuerdo a la necesidad del usuario:</w:t>
            </w:r>
          </w:p>
          <w:p w14:paraId="6D5EBE50" w14:textId="2561C1AA" w:rsidR="00A679C7" w:rsidRPr="00A679C7" w:rsidRDefault="00AB1D3D" w:rsidP="00F64ED3">
            <w:pPr>
              <w:pStyle w:val="ndice2"/>
              <w:framePr w:hSpace="0" w:wrap="auto" w:vAnchor="margin" w:yAlign="inline"/>
              <w:numPr>
                <w:ilvl w:val="0"/>
                <w:numId w:val="13"/>
              </w:numPr>
              <w:suppressOverlap w:val="0"/>
              <w:rPr>
                <w:rFonts w:ascii="Calibri" w:hAnsi="Calibri"/>
              </w:rPr>
            </w:pPr>
            <w:r>
              <w:t>Si ingresa los datos solicitados, la</w:t>
            </w:r>
            <w:r w:rsidR="00455C64" w:rsidRPr="00311825">
              <w:t xml:space="preserve"> </w:t>
            </w:r>
            <w:r>
              <w:t xml:space="preserve">carta intención </w:t>
            </w:r>
            <w:r w:rsidR="00A679C7">
              <w:t>y selecciona la opción adjuntar, continua en el flujo.</w:t>
            </w:r>
          </w:p>
          <w:p w14:paraId="06B501C9" w14:textId="77777777" w:rsidR="00F95951" w:rsidRDefault="00672371" w:rsidP="00F64ED3">
            <w:pPr>
              <w:pStyle w:val="ndice2"/>
              <w:framePr w:hSpace="0" w:wrap="auto" w:vAnchor="margin" w:yAlign="inline"/>
              <w:numPr>
                <w:ilvl w:val="0"/>
                <w:numId w:val="13"/>
              </w:numPr>
              <w:suppressOverlap w:val="0"/>
              <w:rPr>
                <w:rFonts w:ascii="Calibri" w:hAnsi="Calibri"/>
              </w:rPr>
            </w:pPr>
            <w:r w:rsidRPr="00672371">
              <w:rPr>
                <w:rFonts w:ascii="Calibri" w:hAnsi="Calibri"/>
              </w:rPr>
              <w:t>Si selecciona la opción</w:t>
            </w:r>
          </w:p>
          <w:p w14:paraId="7AF4FFD6" w14:textId="691232DD" w:rsidR="00672371" w:rsidRPr="00672371" w:rsidRDefault="00672371" w:rsidP="00F64ED3">
            <w:pPr>
              <w:pStyle w:val="ndice2"/>
              <w:framePr w:hSpace="0" w:wrap="auto" w:vAnchor="margin" w:yAlign="inline"/>
              <w:numPr>
                <w:ilvl w:val="0"/>
                <w:numId w:val="13"/>
              </w:numPr>
              <w:suppressOverlap w:val="0"/>
              <w:rPr>
                <w:rFonts w:ascii="Calibri" w:hAnsi="Calibri"/>
              </w:rPr>
            </w:pPr>
            <w:r w:rsidRPr="00672371">
              <w:rPr>
                <w:rFonts w:ascii="Calibri" w:hAnsi="Calibri"/>
              </w:rPr>
              <w:t xml:space="preserve">Cancelar”, continua en el flujo </w:t>
            </w:r>
            <w:r w:rsidRPr="00672371">
              <w:rPr>
                <w:rFonts w:ascii="Calibri" w:hAnsi="Calibri"/>
                <w:b/>
              </w:rPr>
              <w:t>AGO01 Cancelar.</w:t>
            </w:r>
          </w:p>
        </w:tc>
      </w:tr>
      <w:tr w:rsidR="00311825" w:rsidRPr="00311825" w14:paraId="2D7BCDAB" w14:textId="77777777" w:rsidTr="00F64ED3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8A012" w14:textId="505079B1" w:rsidR="00311825" w:rsidRPr="00311825" w:rsidRDefault="00311825" w:rsidP="00E07F71">
            <w:pPr>
              <w:jc w:val="center"/>
              <w:rPr>
                <w:rFonts w:ascii="Calibri" w:hAnsi="Calibri" w:cstheme="minorHAnsi"/>
                <w:bCs/>
                <w:szCs w:val="20"/>
                <w:lang w:val="es-MX"/>
              </w:rPr>
            </w:pPr>
            <w:r>
              <w:rPr>
                <w:rFonts w:ascii="Calibri" w:hAnsi="Calibr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C3FA" w14:textId="396A2677" w:rsidR="00311825" w:rsidRPr="00311825" w:rsidRDefault="00311825" w:rsidP="00F64ED3">
            <w:pPr>
              <w:rPr>
                <w:rFonts w:ascii="Calibri" w:hAnsi="Calibri" w:cstheme="minorHAnsi"/>
                <w:bCs/>
                <w:szCs w:val="20"/>
              </w:rPr>
            </w:pPr>
            <w:r w:rsidRPr="00311825">
              <w:rPr>
                <w:rFonts w:ascii="Calibri" w:hAnsi="Calibri" w:cstheme="minorHAnsi"/>
                <w:szCs w:val="20"/>
              </w:rPr>
              <w:t>CONEC II</w:t>
            </w:r>
            <w:r w:rsidR="00F64ED3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094CD" w14:textId="77777777" w:rsidR="00672371" w:rsidRDefault="00672371" w:rsidP="00F64ED3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Muestra asistente para carga de archivos solicitando la ruta de ubicación y el archivo de carga, con la opción:</w:t>
            </w:r>
          </w:p>
          <w:p w14:paraId="46184E2C" w14:textId="3F6A4314" w:rsidR="00311825" w:rsidRPr="00455C64" w:rsidRDefault="00672371" w:rsidP="00F64ED3">
            <w:pPr>
              <w:rPr>
                <w:rFonts w:ascii="Calibri" w:hAnsi="Calibri"/>
              </w:rPr>
            </w:pPr>
            <w:r w:rsidRPr="00FD25B6">
              <w:rPr>
                <w:rFonts w:asciiTheme="minorHAnsi" w:hAnsiTheme="minorHAnsi" w:cstheme="minorHAnsi"/>
                <w:szCs w:val="20"/>
              </w:rPr>
              <w:t>“Cargar”</w:t>
            </w:r>
            <w:r w:rsidR="00F31BEB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6D2378" w:rsidRPr="00311825" w14:paraId="40AA0135" w14:textId="77777777" w:rsidTr="00F64ED3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DF13E" w14:textId="77777777" w:rsidR="006D2378" w:rsidRPr="00311825" w:rsidRDefault="006D2378" w:rsidP="00E07F71">
            <w:pPr>
              <w:keepLines/>
              <w:spacing w:after="0"/>
              <w:jc w:val="center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7C04" w14:textId="3852725B" w:rsidR="006D2378" w:rsidRDefault="00617A86" w:rsidP="00F64ED3">
            <w:r>
              <w:rPr>
                <w:rFonts w:ascii="Calibri" w:hAnsi="Calibri" w:cstheme="minorHAnsi"/>
                <w:bCs/>
                <w:szCs w:val="20"/>
              </w:rPr>
              <w:t>Usuario de la DGAJ</w:t>
            </w:r>
            <w:r w:rsidR="00F64ED3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E6A8B" w14:textId="35F40F1B" w:rsidR="006D2378" w:rsidRPr="00311825" w:rsidRDefault="00672371" w:rsidP="00F64ED3">
            <w:pPr>
              <w:keepLines/>
              <w:spacing w:after="0"/>
              <w:jc w:val="left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szCs w:val="20"/>
                <w:lang w:val="es-MX"/>
              </w:rPr>
              <w:t>Proporciona la ruta de ubicación y elige el documento a cargar; posteriormente selecciona la opción cargar</w:t>
            </w:r>
            <w:r w:rsidR="00A679C7">
              <w:rPr>
                <w:rFonts w:ascii="Calibri" w:hAnsi="Calibri" w:cstheme="minorHAnsi"/>
                <w:szCs w:val="20"/>
                <w:lang w:val="es-MX"/>
              </w:rPr>
              <w:t>.</w:t>
            </w:r>
          </w:p>
        </w:tc>
      </w:tr>
      <w:tr w:rsidR="006D2378" w:rsidRPr="00311825" w14:paraId="614733CF" w14:textId="77777777" w:rsidTr="00F64ED3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D1642" w14:textId="77777777" w:rsidR="006D2378" w:rsidRPr="00311825" w:rsidRDefault="006D2378" w:rsidP="00E07F71">
            <w:pPr>
              <w:jc w:val="center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BD12C" w14:textId="4DF9DFB4" w:rsidR="006D2378" w:rsidRDefault="00136D1C" w:rsidP="00F64ED3">
            <w:r>
              <w:rPr>
                <w:rFonts w:ascii="Calibri" w:hAnsi="Calibri" w:cstheme="minorHAnsi"/>
                <w:bCs/>
                <w:szCs w:val="20"/>
              </w:rPr>
              <w:t>Usuario de la DGAJ</w:t>
            </w:r>
            <w:r w:rsidR="00F64ED3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44DBD" w14:textId="77777777" w:rsidR="006D2378" w:rsidRPr="00311825" w:rsidRDefault="006D2378" w:rsidP="00F64ED3">
            <w:pPr>
              <w:rPr>
                <w:rFonts w:ascii="Calibri" w:hAnsi="Calibri" w:cstheme="minorHAnsi"/>
                <w:szCs w:val="20"/>
                <w:lang w:val="es-MX"/>
              </w:rPr>
            </w:pPr>
            <w:r w:rsidRPr="00311825">
              <w:rPr>
                <w:rFonts w:ascii="Calibri" w:hAnsi="Calibri" w:cstheme="minorHAnsi"/>
                <w:szCs w:val="20"/>
                <w:lang w:val="es-MX"/>
              </w:rPr>
              <w:t>Selecciona la opción guardar.</w:t>
            </w:r>
          </w:p>
        </w:tc>
      </w:tr>
      <w:tr w:rsidR="00311825" w:rsidRPr="00311825" w14:paraId="387F7923" w14:textId="77777777" w:rsidTr="00F64ED3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B787A" w14:textId="77777777" w:rsidR="00311825" w:rsidRPr="00311825" w:rsidRDefault="00311825" w:rsidP="00E07F71">
            <w:pPr>
              <w:jc w:val="center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97F7D" w14:textId="0607E3A5" w:rsidR="00311825" w:rsidRPr="00311825" w:rsidRDefault="00311825" w:rsidP="00F64ED3">
            <w:pPr>
              <w:jc w:val="left"/>
              <w:rPr>
                <w:rFonts w:ascii="Calibri" w:hAnsi="Calibri" w:cstheme="minorHAnsi"/>
                <w:szCs w:val="20"/>
              </w:rPr>
            </w:pPr>
            <w:r w:rsidRPr="00311825">
              <w:rPr>
                <w:rFonts w:ascii="Calibri" w:hAnsi="Calibri" w:cstheme="minorHAnsi"/>
                <w:szCs w:val="20"/>
              </w:rPr>
              <w:t>CONEC II</w:t>
            </w:r>
            <w:r w:rsidR="00F64ED3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2144" w14:textId="70A549F1" w:rsidR="00032ACB" w:rsidRPr="002167CC" w:rsidRDefault="00032ACB" w:rsidP="00F64ED3">
            <w:p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2167CC">
              <w:rPr>
                <w:rFonts w:asciiTheme="minorHAnsi" w:hAnsiTheme="minorHAnsi" w:cstheme="minorHAnsi"/>
                <w:szCs w:val="20"/>
                <w:lang w:val="es-MX"/>
              </w:rPr>
              <w:t xml:space="preserve">Efectúa las validaciones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V01,</w:t>
            </w:r>
            <w:r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 </w:t>
            </w:r>
            <w:r w:rsidR="00FE00FA">
              <w:rPr>
                <w:rFonts w:asciiTheme="minorHAnsi" w:hAnsiTheme="minorHAnsi" w:cstheme="minorHAnsi"/>
                <w:b/>
                <w:szCs w:val="20"/>
                <w:lang w:val="es-MX"/>
              </w:rPr>
              <w:t xml:space="preserve">V02 y </w:t>
            </w:r>
            <w:r w:rsidRPr="002167CC">
              <w:rPr>
                <w:rFonts w:asciiTheme="minorHAnsi" w:hAnsiTheme="minorHAnsi" w:cstheme="minorHAnsi"/>
                <w:b/>
                <w:szCs w:val="20"/>
                <w:lang w:val="es-MX"/>
              </w:rPr>
              <w:t>V03</w:t>
            </w:r>
            <w:r w:rsidR="00A679C7">
              <w:rPr>
                <w:rFonts w:asciiTheme="minorHAnsi" w:hAnsiTheme="minorHAnsi" w:cstheme="minorHAnsi"/>
                <w:szCs w:val="20"/>
                <w:lang w:val="es-MX"/>
              </w:rPr>
              <w:t xml:space="preserve"> </w:t>
            </w:r>
          </w:p>
          <w:p w14:paraId="4742EE71" w14:textId="77777777" w:rsidR="00032ACB" w:rsidRPr="00CC05A9" w:rsidRDefault="00032ACB" w:rsidP="00F64ED3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0"/>
              </w:rPr>
            </w:pPr>
            <w:r w:rsidRPr="00CC05A9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todas las validaciones, muestra los campos que no cumplen con la validación en color rojo y mostrara mensaje de acuerdo a la validación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  <w:p w14:paraId="2D127782" w14:textId="302F805B" w:rsidR="00311825" w:rsidRPr="00311825" w:rsidRDefault="00032ACB" w:rsidP="00F64ED3">
            <w:pPr>
              <w:rPr>
                <w:rFonts w:ascii="Calibri" w:hAnsi="Calibri" w:cstheme="minorHAnsi"/>
                <w:szCs w:val="20"/>
                <w:lang w:val="es-MX"/>
              </w:rPr>
            </w:pPr>
            <w:r w:rsidRPr="002167CC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Una vez terminada la validación, continúa en el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flujo básico.</w:t>
            </w:r>
          </w:p>
        </w:tc>
      </w:tr>
      <w:tr w:rsidR="00311825" w:rsidRPr="00311825" w14:paraId="49CE54AA" w14:textId="77777777" w:rsidTr="00F64ED3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7156D" w14:textId="77777777" w:rsidR="00311825" w:rsidRPr="00311825" w:rsidRDefault="00311825" w:rsidP="00E07F71">
            <w:pPr>
              <w:jc w:val="center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8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DA4AD" w14:textId="77B4EFF4" w:rsidR="00311825" w:rsidRPr="00311825" w:rsidRDefault="00311825" w:rsidP="00F64ED3">
            <w:pPr>
              <w:jc w:val="left"/>
              <w:rPr>
                <w:rFonts w:ascii="Calibri" w:hAnsi="Calibri" w:cstheme="minorHAnsi"/>
                <w:szCs w:val="20"/>
              </w:rPr>
            </w:pPr>
            <w:r w:rsidRPr="00311825">
              <w:rPr>
                <w:rFonts w:ascii="Calibri" w:hAnsi="Calibri" w:cstheme="minorHAnsi"/>
                <w:szCs w:val="20"/>
              </w:rPr>
              <w:t>CONEC II</w:t>
            </w:r>
            <w:r w:rsidR="00F64ED3">
              <w:rPr>
                <w:rFonts w:ascii="Calibri" w:hAnsi="Calibr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3F3B" w14:textId="359AD96D" w:rsidR="00311825" w:rsidRDefault="00311825" w:rsidP="00F64ED3">
            <w:pPr>
              <w:rPr>
                <w:rFonts w:ascii="Calibri" w:hAnsi="Calibri" w:cstheme="minorHAnsi"/>
                <w:szCs w:val="20"/>
                <w:lang w:val="es-MX"/>
              </w:rPr>
            </w:pPr>
            <w:r w:rsidRPr="00311825">
              <w:rPr>
                <w:rFonts w:ascii="Calibri" w:hAnsi="Calibri" w:cstheme="minorHAnsi"/>
                <w:szCs w:val="20"/>
                <w:lang w:val="es-MX"/>
              </w:rPr>
              <w:t>Guarda los datos y el documento. Mu</w:t>
            </w:r>
            <w:r w:rsidR="006D2378">
              <w:rPr>
                <w:rFonts w:ascii="Calibri" w:hAnsi="Calibri" w:cstheme="minorHAnsi"/>
                <w:szCs w:val="20"/>
                <w:lang w:val="es-MX"/>
              </w:rPr>
              <w:t>estra mensaje de éxito “</w:t>
            </w:r>
            <w:r w:rsidR="00F31BEB">
              <w:rPr>
                <w:rFonts w:ascii="Calibri" w:hAnsi="Calibri" w:cstheme="minorHAnsi"/>
                <w:szCs w:val="20"/>
                <w:lang w:val="es-MX"/>
              </w:rPr>
              <w:t xml:space="preserve">Carta intención firmada </w:t>
            </w:r>
            <w:r w:rsidR="006D2378">
              <w:rPr>
                <w:rFonts w:ascii="Calibri" w:hAnsi="Calibri" w:cstheme="minorHAnsi"/>
                <w:szCs w:val="20"/>
                <w:lang w:val="es-MX"/>
              </w:rPr>
              <w:t>carg</w:t>
            </w:r>
            <w:r w:rsidR="00F31BEB">
              <w:rPr>
                <w:rFonts w:ascii="Calibri" w:hAnsi="Calibri" w:cstheme="minorHAnsi"/>
                <w:szCs w:val="20"/>
                <w:lang w:val="es-MX"/>
              </w:rPr>
              <w:t xml:space="preserve">ada </w:t>
            </w:r>
            <w:r w:rsidR="006D2378">
              <w:rPr>
                <w:rFonts w:ascii="Calibri" w:hAnsi="Calibri" w:cstheme="minorHAnsi"/>
                <w:szCs w:val="20"/>
                <w:lang w:val="es-MX"/>
              </w:rPr>
              <w:t>correctamente</w:t>
            </w:r>
            <w:r w:rsidRPr="00311825">
              <w:rPr>
                <w:rFonts w:ascii="Calibri" w:hAnsi="Calibri" w:cstheme="minorHAnsi"/>
                <w:szCs w:val="20"/>
                <w:lang w:val="es-MX"/>
              </w:rPr>
              <w:t>”.</w:t>
            </w:r>
          </w:p>
          <w:p w14:paraId="320375E3" w14:textId="62322D00" w:rsidR="00F31BEB" w:rsidRPr="00311825" w:rsidRDefault="00F31BEB" w:rsidP="00F64ED3">
            <w:pPr>
              <w:rPr>
                <w:rFonts w:ascii="Calibri" w:hAnsi="Calibri" w:cstheme="minorHAnsi"/>
                <w:szCs w:val="20"/>
                <w:lang w:val="es-MX"/>
              </w:rPr>
            </w:pPr>
            <w:r>
              <w:rPr>
                <w:rFonts w:ascii="Calibri" w:hAnsi="Calibri" w:cstheme="minorHAnsi"/>
                <w:szCs w:val="20"/>
                <w:lang w:val="es-MX"/>
              </w:rPr>
              <w:t xml:space="preserve">En caso contrario continúa el flujo excepcional </w:t>
            </w:r>
            <w:r w:rsidRPr="00F31BEB">
              <w:rPr>
                <w:rFonts w:ascii="Calibri" w:hAnsi="Calibri" w:cstheme="minorHAnsi"/>
                <w:b/>
                <w:szCs w:val="20"/>
                <w:lang w:val="es-MX"/>
              </w:rPr>
              <w:t>AE01 Error al cargar la carta intención.</w:t>
            </w:r>
          </w:p>
        </w:tc>
      </w:tr>
      <w:tr w:rsidR="00E6338E" w:rsidRPr="00311825" w14:paraId="1DB108FC" w14:textId="77777777" w:rsidTr="00F64ED3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2D760" w14:textId="77F396F9" w:rsidR="00E6338E" w:rsidRDefault="00032ACB" w:rsidP="00E07F71">
            <w:pPr>
              <w:jc w:val="center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9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3AA5" w14:textId="73665AA0" w:rsidR="00E6338E" w:rsidRPr="00311825" w:rsidRDefault="00617A86" w:rsidP="00F64ED3">
            <w:pPr>
              <w:jc w:val="left"/>
              <w:rPr>
                <w:rFonts w:ascii="Calibri" w:hAnsi="Calibr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Usuario de la DGAJ</w:t>
            </w:r>
            <w:r w:rsidR="00F64ED3">
              <w:rPr>
                <w:rFonts w:ascii="Calibri" w:hAnsi="Calibr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F8B54" w14:textId="3B0202F4" w:rsidR="00E6338E" w:rsidRPr="00665506" w:rsidRDefault="00E6338E" w:rsidP="00F64ED3">
            <w:pPr>
              <w:rPr>
                <w:rFonts w:ascii="Calibri" w:hAnsi="Calibri" w:cstheme="minorHAnsi"/>
                <w:bCs/>
                <w:szCs w:val="20"/>
              </w:rPr>
            </w:pPr>
            <w:r w:rsidRPr="00B33BE1">
              <w:rPr>
                <w:rFonts w:ascii="Calibri" w:hAnsi="Calibri" w:cs="Calibri"/>
                <w:bCs/>
                <w:szCs w:val="20"/>
              </w:rPr>
              <w:t>En todo momento el sistema presenta</w:t>
            </w:r>
            <w:r>
              <w:rPr>
                <w:rFonts w:ascii="Calibri" w:hAnsi="Calibri" w:cs="Calibri"/>
                <w:bCs/>
                <w:szCs w:val="20"/>
              </w:rPr>
              <w:t>rá</w:t>
            </w:r>
            <w:r w:rsidRPr="00B33BE1">
              <w:rPr>
                <w:rFonts w:ascii="Calibri" w:hAnsi="Calibri" w:cs="Calibri"/>
                <w:bCs/>
                <w:szCs w:val="20"/>
              </w:rPr>
              <w:t xml:space="preserve"> la opción “Cerrar Sesión”. En caso que el usuario seleccione esta opción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, el flujo continuará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 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el </w:t>
            </w:r>
            <w:r w:rsidRPr="00B33BE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B33BE1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F64ED3" w:rsidRPr="00311825" w14:paraId="09D50D57" w14:textId="77777777" w:rsidTr="00F64ED3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5B81" w14:textId="5F5ADD06" w:rsidR="00F64ED3" w:rsidRPr="00311825" w:rsidRDefault="00F64ED3" w:rsidP="00E07F71">
            <w:pPr>
              <w:jc w:val="center"/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10</w:t>
            </w:r>
          </w:p>
        </w:tc>
        <w:tc>
          <w:tcPr>
            <w:tcW w:w="9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525BA" w14:textId="77777777" w:rsidR="00F64ED3" w:rsidRPr="00665506" w:rsidRDefault="00F64ED3" w:rsidP="00F64ED3">
            <w:pPr>
              <w:rPr>
                <w:rFonts w:ascii="Calibri" w:hAnsi="Calibri" w:cstheme="minorHAnsi"/>
                <w:szCs w:val="20"/>
                <w:lang w:val="es-MX"/>
              </w:rPr>
            </w:pPr>
            <w:r w:rsidRPr="00665506">
              <w:rPr>
                <w:rFonts w:ascii="Calibri" w:hAnsi="Calibri" w:cstheme="minorHAnsi"/>
                <w:bCs/>
                <w:szCs w:val="20"/>
              </w:rPr>
              <w:t>Fin del flujo básico.</w:t>
            </w:r>
          </w:p>
        </w:tc>
      </w:tr>
    </w:tbl>
    <w:p w14:paraId="7D20E0BC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1" w:name="_Toc371934674"/>
      <w:bookmarkStart w:id="72" w:name="_Toc228339743"/>
      <w:bookmarkStart w:id="73" w:name="_Toc488487558"/>
      <w:r w:rsidRPr="00F24850">
        <w:rPr>
          <w:rFonts w:asciiTheme="minorHAnsi" w:hAnsiTheme="minorHAnsi" w:cstheme="minorHAnsi"/>
          <w:sz w:val="20"/>
        </w:rPr>
        <w:t>Flujos Alternos</w:t>
      </w:r>
      <w:bookmarkEnd w:id="71"/>
      <w:bookmarkEnd w:id="72"/>
      <w:bookmarkEnd w:id="73"/>
    </w:p>
    <w:p w14:paraId="715A88FA" w14:textId="77777777" w:rsidR="00455180" w:rsidRPr="00F2485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74" w:name="_Toc52616587"/>
      <w:bookmarkStart w:id="75" w:name="_Toc182735731"/>
      <w:bookmarkStart w:id="76" w:name="_Toc228339744"/>
      <w:bookmarkStart w:id="77" w:name="_Toc461701838"/>
      <w:bookmarkStart w:id="78" w:name="_Toc488487559"/>
      <w:r w:rsidRPr="00F24850">
        <w:rPr>
          <w:rFonts w:asciiTheme="minorHAnsi" w:hAnsiTheme="minorHAnsi" w:cstheme="minorHAnsi"/>
          <w:sz w:val="20"/>
        </w:rPr>
        <w:t>Opcionales</w:t>
      </w:r>
      <w:bookmarkEnd w:id="74"/>
      <w:bookmarkEnd w:id="75"/>
      <w:bookmarkEnd w:id="76"/>
      <w:bookmarkEnd w:id="77"/>
      <w:bookmarkEnd w:id="78"/>
    </w:p>
    <w:p w14:paraId="3945C240" w14:textId="77777777" w:rsidR="00455180" w:rsidRPr="00100E7E" w:rsidRDefault="00100E7E" w:rsidP="00100E7E">
      <w:pPr>
        <w:ind w:left="720"/>
        <w:rPr>
          <w:rFonts w:ascii="Calibri" w:hAnsi="Calibri"/>
          <w:color w:val="0070C0"/>
        </w:rPr>
      </w:pPr>
      <w:r w:rsidRPr="00100E7E">
        <w:rPr>
          <w:rFonts w:ascii="Calibri" w:hAnsi="Calibri"/>
        </w:rPr>
        <w:t>No aplica para esta funcionalidad del sistema.</w:t>
      </w:r>
    </w:p>
    <w:p w14:paraId="4439EC96" w14:textId="77777777" w:rsidR="00D16B4F" w:rsidRPr="00F24850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9" w:name="_Toc371934678"/>
      <w:bookmarkStart w:id="80" w:name="_Toc228339745"/>
      <w:bookmarkStart w:id="81" w:name="_Toc182735732"/>
      <w:bookmarkStart w:id="82" w:name="_Toc52616588"/>
      <w:bookmarkStart w:id="83" w:name="_Toc488487560"/>
      <w:r w:rsidRPr="00F24850">
        <w:rPr>
          <w:rFonts w:asciiTheme="minorHAnsi" w:hAnsiTheme="minorHAnsi" w:cstheme="minorHAnsi"/>
          <w:sz w:val="20"/>
        </w:rPr>
        <w:lastRenderedPageBreak/>
        <w:t>Generales</w:t>
      </w:r>
      <w:bookmarkEnd w:id="79"/>
      <w:bookmarkEnd w:id="80"/>
      <w:bookmarkEnd w:id="81"/>
      <w:bookmarkEnd w:id="82"/>
      <w:bookmarkEnd w:id="83"/>
    </w:p>
    <w:p w14:paraId="0A38264B" w14:textId="71CF3270" w:rsidR="00F64ED3" w:rsidRPr="00F64ED3" w:rsidRDefault="00630864" w:rsidP="00F64ED3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4" w:name="_Toc363727164"/>
      <w:bookmarkStart w:id="85" w:name="_Toc461701843"/>
      <w:bookmarkStart w:id="86" w:name="_Toc488487561"/>
      <w:r w:rsidRPr="00F24850">
        <w:rPr>
          <w:rFonts w:asciiTheme="minorHAnsi" w:hAnsiTheme="minorHAnsi" w:cstheme="minorHAnsi"/>
          <w:sz w:val="20"/>
        </w:rPr>
        <w:t>AG01 Cancelar</w:t>
      </w:r>
      <w:bookmarkEnd w:id="84"/>
      <w:r w:rsidRPr="00F24850">
        <w:rPr>
          <w:rFonts w:asciiTheme="minorHAnsi" w:hAnsiTheme="minorHAnsi" w:cstheme="minorHAnsi"/>
          <w:sz w:val="20"/>
        </w:rPr>
        <w:t>.</w:t>
      </w:r>
      <w:bookmarkEnd w:id="85"/>
      <w:bookmarkEnd w:id="86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F64ED3" w:rsidRPr="00F24850" w14:paraId="6BC46B45" w14:textId="77777777" w:rsidTr="00F64ED3">
        <w:trPr>
          <w:trHeight w:val="447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C1AAD0" w14:textId="712F93E6" w:rsidR="00F64ED3" w:rsidRPr="00F64ED3" w:rsidRDefault="00F64ED3" w:rsidP="00E07F71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64ED3">
              <w:rPr>
                <w:rFonts w:asciiTheme="minorHAnsi" w:hAnsiTheme="minorHAnsi" w:cstheme="minorHAnsi"/>
                <w:b/>
                <w:szCs w:val="20"/>
              </w:rPr>
              <w:t>No. Paso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2BCC4" w14:textId="4949C5CE" w:rsidR="00F64ED3" w:rsidRPr="00F64ED3" w:rsidRDefault="00F64ED3" w:rsidP="00F64ED3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F64ED3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D05E75" w14:textId="2E36555D" w:rsidR="00F64ED3" w:rsidRPr="00F64ED3" w:rsidRDefault="00F64ED3" w:rsidP="00F64ED3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F64ED3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F64ED3" w:rsidRPr="00F24850" w14:paraId="2B76C25A" w14:textId="77777777" w:rsidTr="00376E83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B1DA65" w14:textId="6AA2266E" w:rsidR="00F64ED3" w:rsidRPr="00376E83" w:rsidRDefault="00F64ED3" w:rsidP="00E07F71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421B7" w14:textId="69A9375B" w:rsidR="00F64ED3" w:rsidRDefault="00F64ED3" w:rsidP="00376E83">
            <w:pPr>
              <w:rPr>
                <w:rFonts w:ascii="Calibri" w:hAnsi="Calibri" w:cstheme="minorHAnsi"/>
                <w:bCs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Usuario de la DGAJ.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5E5F31" w14:textId="1BBD7F65" w:rsidR="00F64ED3" w:rsidRPr="00376E83" w:rsidRDefault="00F64ED3" w:rsidP="00376E83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Selecciona la opción cancelar.</w:t>
            </w:r>
          </w:p>
        </w:tc>
      </w:tr>
      <w:tr w:rsidR="00F64ED3" w:rsidRPr="00F24850" w14:paraId="02E341C8" w14:textId="77777777" w:rsidTr="00376E83">
        <w:trPr>
          <w:trHeight w:val="601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5432CF" w14:textId="77777777" w:rsidR="00F64ED3" w:rsidRPr="00376E83" w:rsidRDefault="00F64ED3" w:rsidP="00E07F71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2E30C0" w14:textId="77777777" w:rsidR="00F64ED3" w:rsidRPr="00376E83" w:rsidRDefault="00F64ED3" w:rsidP="00376E83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CONEC II.</w:t>
            </w:r>
          </w:p>
        </w:tc>
        <w:tc>
          <w:tcPr>
            <w:tcW w:w="7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1111C3" w14:textId="77777777" w:rsidR="00F64ED3" w:rsidRPr="00376E83" w:rsidRDefault="00F64ED3" w:rsidP="00376E83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No ejecuta ninguna acción y regresa al flujo básico.</w:t>
            </w:r>
          </w:p>
        </w:tc>
      </w:tr>
      <w:tr w:rsidR="00F64ED3" w:rsidRPr="00F24850" w14:paraId="44445462" w14:textId="77777777" w:rsidTr="00F64ED3">
        <w:trPr>
          <w:trHeight w:val="373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5F4443" w14:textId="77777777" w:rsidR="00F64ED3" w:rsidRPr="00376E83" w:rsidRDefault="00F64ED3" w:rsidP="00E07F71">
            <w:pPr>
              <w:jc w:val="center"/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3</w:t>
            </w:r>
          </w:p>
        </w:tc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2046AD" w14:textId="77777777" w:rsidR="00F64ED3" w:rsidRPr="00376E83" w:rsidRDefault="00F64ED3" w:rsidP="00376E83">
            <w:pPr>
              <w:rPr>
                <w:rFonts w:ascii="Calibri" w:hAnsi="Calibri"/>
              </w:rPr>
            </w:pPr>
            <w:r w:rsidRPr="00376E83">
              <w:rPr>
                <w:rFonts w:ascii="Calibri" w:hAnsi="Calibri"/>
              </w:rPr>
              <w:t>Fin del flujo general.</w:t>
            </w:r>
          </w:p>
        </w:tc>
      </w:tr>
    </w:tbl>
    <w:p w14:paraId="6949D5D0" w14:textId="1D3C190B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7" w:name="_Toc461701844"/>
      <w:bookmarkStart w:id="88" w:name="_Toc488487562"/>
      <w:r w:rsidRPr="00F24850">
        <w:rPr>
          <w:rFonts w:asciiTheme="minorHAnsi" w:hAnsiTheme="minorHAnsi" w:cstheme="minorHAnsi"/>
          <w:sz w:val="20"/>
        </w:rPr>
        <w:t>AG02 Cerrar sesión</w:t>
      </w:r>
      <w:bookmarkEnd w:id="87"/>
      <w:bookmarkEnd w:id="88"/>
    </w:p>
    <w:p w14:paraId="01FBA704" w14:textId="77777777" w:rsidR="005123BB" w:rsidRDefault="005123BB" w:rsidP="003619FD">
      <w:bookmarkStart w:id="89" w:name="_Toc371934681"/>
      <w:bookmarkStart w:id="90" w:name="_Toc228339746"/>
      <w:bookmarkStart w:id="91" w:name="_Toc182735733"/>
      <w:bookmarkStart w:id="92" w:name="_Toc52616589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376E83" w:rsidRPr="00F24850" w14:paraId="1B4F1A08" w14:textId="77777777" w:rsidTr="00A33A1E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EBF3E5E" w14:textId="77777777" w:rsidR="00376E83" w:rsidRPr="00F24850" w:rsidRDefault="00376E83" w:rsidP="00E07F71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9C88B92" w14:textId="77777777" w:rsidR="00376E83" w:rsidRPr="00F24850" w:rsidRDefault="00376E83" w:rsidP="00A33A1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D9F1756" w14:textId="77777777" w:rsidR="00376E83" w:rsidRPr="00F24850" w:rsidRDefault="00376E83" w:rsidP="00A33A1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376E83" w:rsidRPr="00F24850" w14:paraId="5921F650" w14:textId="77777777" w:rsidTr="00A33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66BF0" w14:textId="6E92D7FE" w:rsidR="00376E83" w:rsidRPr="00F24850" w:rsidRDefault="00376E83" w:rsidP="00E07F7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7B785" w14:textId="77777777" w:rsidR="00376E83" w:rsidRPr="00F24850" w:rsidRDefault="00376E83" w:rsidP="00A33A1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84148" w14:textId="77777777" w:rsidR="00376E83" w:rsidRDefault="00376E83" w:rsidP="00672371">
            <w:pPr>
              <w:pStyle w:val="ndice2"/>
              <w:framePr w:hSpace="0" w:wrap="auto" w:vAnchor="margin" w:yAlign="inline"/>
              <w:suppressOverlap w:val="0"/>
            </w:pPr>
            <w:r>
              <w:t>Muestra mensaje “¿Esta seguro que desea cerrar la sesión?” y las opciones:</w:t>
            </w:r>
          </w:p>
          <w:p w14:paraId="700D4A6F" w14:textId="566DDC18" w:rsidR="00376E83" w:rsidRPr="00B57AD1" w:rsidRDefault="00E07F71" w:rsidP="0085462D">
            <w:pPr>
              <w:pStyle w:val="Prrafodelista"/>
              <w:numPr>
                <w:ilvl w:val="0"/>
                <w:numId w:val="10"/>
              </w:numPr>
              <w:tabs>
                <w:tab w:val="left" w:pos="1586"/>
              </w:tabs>
            </w:pPr>
            <w:r>
              <w:rPr>
                <w:rFonts w:ascii="Calibri" w:hAnsi="Calibri"/>
              </w:rPr>
              <w:t>Sí</w:t>
            </w:r>
            <w:r w:rsidR="00376E83" w:rsidRPr="00F470A8">
              <w:rPr>
                <w:rFonts w:ascii="Calibri" w:hAnsi="Calibri"/>
              </w:rPr>
              <w:t>.</w:t>
            </w:r>
          </w:p>
          <w:p w14:paraId="48ED7803" w14:textId="77777777" w:rsidR="00376E83" w:rsidRPr="00F24850" w:rsidRDefault="00376E83" w:rsidP="0085462D">
            <w:pPr>
              <w:pStyle w:val="Prrafodelista"/>
              <w:numPr>
                <w:ilvl w:val="0"/>
                <w:numId w:val="10"/>
              </w:numPr>
              <w:tabs>
                <w:tab w:val="left" w:pos="1586"/>
              </w:tabs>
            </w:pPr>
            <w:r w:rsidRPr="00F470A8">
              <w:rPr>
                <w:rFonts w:ascii="Calibri" w:hAnsi="Calibri"/>
              </w:rPr>
              <w:t>No.</w:t>
            </w:r>
          </w:p>
        </w:tc>
      </w:tr>
      <w:tr w:rsidR="00376E83" w:rsidRPr="00F24850" w14:paraId="0C97E77A" w14:textId="77777777" w:rsidTr="00A33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33222" w14:textId="77777777" w:rsidR="00376E83" w:rsidRPr="00F24850" w:rsidRDefault="00376E83" w:rsidP="00E07F7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6F860" w14:textId="6A56EE10" w:rsidR="00376E83" w:rsidRPr="00F24850" w:rsidRDefault="00136D1C" w:rsidP="00A33A1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theme="minorHAnsi"/>
                <w:bCs/>
                <w:szCs w:val="20"/>
              </w:rPr>
              <w:t>Usuario de la DGAJ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03534A" w14:textId="77777777" w:rsidR="00376E83" w:rsidRDefault="00376E83" w:rsidP="00672371">
            <w:pPr>
              <w:pStyle w:val="ndice2"/>
              <w:framePr w:hSpace="0" w:wrap="auto" w:vAnchor="margin" w:yAlign="inline"/>
              <w:suppressOverlap w:val="0"/>
            </w:pPr>
            <w:r>
              <w:t>De acuerdo a la necesidad del usuario:</w:t>
            </w:r>
          </w:p>
          <w:p w14:paraId="6E9F249B" w14:textId="18855CEE" w:rsidR="00376E83" w:rsidRPr="00B57AD1" w:rsidRDefault="00E07F71" w:rsidP="0085462D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" w:hAnsi="Calibri"/>
              </w:rPr>
              <w:t>Si selecciona “Sí</w:t>
            </w:r>
            <w:r w:rsidR="00376E83">
              <w:rPr>
                <w:rFonts w:ascii="Calibri" w:hAnsi="Calibri"/>
              </w:rPr>
              <w:t>”, continua el flujo en el siguiente paso.</w:t>
            </w:r>
          </w:p>
          <w:p w14:paraId="6A4C4FA2" w14:textId="77777777" w:rsidR="00376E83" w:rsidRPr="00F24850" w:rsidRDefault="00376E83" w:rsidP="0085462D">
            <w:pPr>
              <w:pStyle w:val="Prrafodelista"/>
              <w:numPr>
                <w:ilvl w:val="0"/>
                <w:numId w:val="11"/>
              </w:numPr>
            </w:pPr>
            <w:r>
              <w:rPr>
                <w:rFonts w:ascii="Calibri" w:hAnsi="Calibri"/>
              </w:rPr>
              <w:t>Si selecciona “No”, continua con la sesión activa.</w:t>
            </w:r>
          </w:p>
        </w:tc>
      </w:tr>
      <w:tr w:rsidR="00376E83" w:rsidRPr="00F24850" w14:paraId="3AF2729E" w14:textId="77777777" w:rsidTr="00A33A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7DCD5" w14:textId="77777777" w:rsidR="00376E83" w:rsidRPr="00F24850" w:rsidRDefault="00376E83" w:rsidP="00E07F7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F24850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FA2FB" w14:textId="77777777" w:rsidR="00376E83" w:rsidRDefault="00376E83" w:rsidP="00A33A1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C5B96" w14:textId="77777777" w:rsidR="00376E83" w:rsidRDefault="00376E83" w:rsidP="00672371">
            <w:pPr>
              <w:pStyle w:val="ndice2"/>
              <w:framePr w:hSpace="0" w:wrap="auto" w:vAnchor="margin" w:yAlign="inline"/>
              <w:suppressOverlap w:val="0"/>
            </w:pPr>
            <w:r>
              <w:t>Cierra sesión, mostrando el mensaje “Sesión Finalizada” y regresa a pantalla de acceso.</w:t>
            </w:r>
          </w:p>
        </w:tc>
      </w:tr>
      <w:tr w:rsidR="00F64ED3" w:rsidRPr="00F24850" w14:paraId="1B7A505F" w14:textId="77777777" w:rsidTr="00F64E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3EB2C" w14:textId="77777777" w:rsidR="00F64ED3" w:rsidRPr="00F24850" w:rsidRDefault="00F64ED3" w:rsidP="00E07F71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449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27DA0" w14:textId="77777777" w:rsidR="00F64ED3" w:rsidRPr="00F24850" w:rsidRDefault="00F64ED3" w:rsidP="00A33A1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57D2924B" w14:textId="77777777" w:rsidR="00D16B4F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3" w:name="_Toc488487563"/>
      <w:r w:rsidRPr="00F24850">
        <w:rPr>
          <w:rFonts w:asciiTheme="minorHAnsi" w:hAnsiTheme="minorHAnsi" w:cstheme="minorHAnsi"/>
          <w:sz w:val="20"/>
        </w:rPr>
        <w:t>Extraordinarios</w:t>
      </w:r>
      <w:bookmarkEnd w:id="89"/>
      <w:bookmarkEnd w:id="90"/>
      <w:bookmarkEnd w:id="91"/>
      <w:bookmarkEnd w:id="92"/>
      <w:bookmarkEnd w:id="93"/>
      <w:r w:rsidRPr="00F24850">
        <w:rPr>
          <w:rFonts w:asciiTheme="minorHAnsi" w:hAnsiTheme="minorHAnsi" w:cstheme="minorHAnsi"/>
          <w:sz w:val="20"/>
        </w:rPr>
        <w:tab/>
      </w:r>
    </w:p>
    <w:p w14:paraId="414D9983" w14:textId="56CC06F1" w:rsidR="00652031" w:rsidRPr="00652031" w:rsidRDefault="00652031" w:rsidP="00652031">
      <w:pPr>
        <w:ind w:firstLine="567"/>
        <w:rPr>
          <w:rFonts w:ascii="Calibri" w:hAnsi="Calibri"/>
        </w:rPr>
      </w:pPr>
      <w:r w:rsidRPr="00652031">
        <w:rPr>
          <w:rFonts w:ascii="Calibri" w:hAnsi="Calibri"/>
        </w:rPr>
        <w:t>No aplica para esta funcionalidad del sistema</w:t>
      </w:r>
    </w:p>
    <w:p w14:paraId="5F30B0F7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4" w:name="_Toc371934684"/>
      <w:bookmarkStart w:id="95" w:name="_Toc228339747"/>
      <w:bookmarkStart w:id="96" w:name="_Toc182735734"/>
      <w:bookmarkStart w:id="97" w:name="_Toc52616590"/>
      <w:bookmarkStart w:id="98" w:name="_Toc488487564"/>
      <w:r w:rsidRPr="00F24850">
        <w:rPr>
          <w:rFonts w:asciiTheme="minorHAnsi" w:hAnsiTheme="minorHAnsi" w:cstheme="minorHAnsi"/>
          <w:sz w:val="20"/>
        </w:rPr>
        <w:t>De excepción</w:t>
      </w:r>
      <w:bookmarkEnd w:id="94"/>
      <w:bookmarkEnd w:id="95"/>
      <w:bookmarkEnd w:id="96"/>
      <w:bookmarkEnd w:id="97"/>
      <w:bookmarkEnd w:id="98"/>
    </w:p>
    <w:p w14:paraId="6A01CAF2" w14:textId="60FFF53A" w:rsidR="00CB3D16" w:rsidRPr="0053355D" w:rsidRDefault="006D2378" w:rsidP="00D0605C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9" w:name="_Toc483406969"/>
      <w:bookmarkStart w:id="100" w:name="_Toc488487565"/>
      <w:bookmarkStart w:id="101" w:name="_Toc363727167"/>
      <w:bookmarkStart w:id="102" w:name="_Toc461701847"/>
      <w:r>
        <w:rPr>
          <w:rFonts w:asciiTheme="minorHAnsi" w:hAnsiTheme="minorHAnsi" w:cstheme="minorHAnsi"/>
          <w:sz w:val="20"/>
        </w:rPr>
        <w:t xml:space="preserve">AE01 </w:t>
      </w:r>
      <w:bookmarkEnd w:id="99"/>
      <w:r w:rsidR="00F31BEB" w:rsidRPr="00F31BEB">
        <w:rPr>
          <w:rFonts w:ascii="Calibri" w:hAnsi="Calibri" w:cstheme="minorHAnsi"/>
          <w:sz w:val="20"/>
          <w:lang w:val="es-MX"/>
        </w:rPr>
        <w:t>Error al cargar la carta intención.</w:t>
      </w:r>
      <w:bookmarkEnd w:id="100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CB3D16" w:rsidRPr="0053355D" w14:paraId="28C56EFB" w14:textId="77777777" w:rsidTr="00F64ED3">
        <w:trPr>
          <w:trHeight w:val="374"/>
          <w:tblHeader/>
        </w:trPr>
        <w:tc>
          <w:tcPr>
            <w:tcW w:w="1101" w:type="dxa"/>
            <w:shd w:val="clear" w:color="auto" w:fill="BFBFBF"/>
            <w:vAlign w:val="center"/>
          </w:tcPr>
          <w:p w14:paraId="61D3903C" w14:textId="77777777"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0C514456" w14:textId="77777777"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24B7585B" w14:textId="77777777" w:rsidR="00CB3D16" w:rsidRPr="0053355D" w:rsidRDefault="00CB3D16" w:rsidP="009768E6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F31BEB" w:rsidRPr="0053355D" w14:paraId="6FAED251" w14:textId="77777777" w:rsidTr="009768E6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393F5772" w14:textId="77777777" w:rsidR="00F31BEB" w:rsidRPr="00C41D11" w:rsidRDefault="00F31BEB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4E0A7619" w14:textId="5BBC7F2B" w:rsidR="00F31BEB" w:rsidRPr="0053355D" w:rsidRDefault="00F31BEB" w:rsidP="0066550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02617414" w14:textId="1093E9C4" w:rsidR="00F31BEB" w:rsidRPr="0053355D" w:rsidRDefault="00F31BEB" w:rsidP="00F31BEB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bCs/>
                <w:szCs w:val="20"/>
              </w:rPr>
              <w:t>Muestra el mensaje de error “Ocurrió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un error al cargar la carta intención firmada</w:t>
            </w:r>
            <w:r w:rsidRPr="0053355D">
              <w:rPr>
                <w:rFonts w:asciiTheme="minorHAnsi" w:hAnsiTheme="minorHAnsi" w:cstheme="minorHAnsi"/>
                <w:bCs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y regresa al flujo básico.</w:t>
            </w:r>
          </w:p>
        </w:tc>
      </w:tr>
      <w:tr w:rsidR="0001644B" w:rsidRPr="0053355D" w14:paraId="64976B7A" w14:textId="77777777" w:rsidTr="00516C15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20C77054" w14:textId="77777777" w:rsidR="0001644B" w:rsidRPr="00C41D11" w:rsidRDefault="0001644B" w:rsidP="00C41D11">
            <w:pPr>
              <w:jc w:val="center"/>
              <w:rPr>
                <w:rFonts w:ascii="Calibri" w:hAnsi="Calibri"/>
              </w:rPr>
            </w:pPr>
            <w:r w:rsidRPr="00C41D11">
              <w:rPr>
                <w:rFonts w:ascii="Calibri" w:hAnsi="Calibri"/>
              </w:rPr>
              <w:t>2</w:t>
            </w:r>
          </w:p>
        </w:tc>
        <w:tc>
          <w:tcPr>
            <w:tcW w:w="8926" w:type="dxa"/>
            <w:gridSpan w:val="2"/>
            <w:shd w:val="clear" w:color="auto" w:fill="auto"/>
          </w:tcPr>
          <w:p w14:paraId="43D1D9A5" w14:textId="3B03AEB1" w:rsidR="0001644B" w:rsidRPr="0053355D" w:rsidRDefault="0001644B" w:rsidP="009768E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53355D">
              <w:rPr>
                <w:rFonts w:asciiTheme="minorHAnsi" w:hAnsiTheme="minorHAnsi" w:cstheme="minorHAnsi"/>
                <w:szCs w:val="20"/>
              </w:rPr>
              <w:t xml:space="preserve">Fin del flujo </w:t>
            </w:r>
            <w:r>
              <w:rPr>
                <w:rFonts w:asciiTheme="minorHAnsi" w:hAnsiTheme="minorHAnsi" w:cstheme="minorHAnsi"/>
                <w:szCs w:val="20"/>
              </w:rPr>
              <w:t>excepcional.</w:t>
            </w:r>
          </w:p>
        </w:tc>
      </w:tr>
    </w:tbl>
    <w:p w14:paraId="5CCC3ECB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3" w:name="_Toc371934687"/>
      <w:bookmarkStart w:id="104" w:name="_Toc228339748"/>
      <w:bookmarkStart w:id="105" w:name="_Toc488487566"/>
      <w:bookmarkStart w:id="106" w:name="_Toc182735735"/>
      <w:bookmarkStart w:id="107" w:name="_Toc52616591"/>
      <w:bookmarkEnd w:id="101"/>
      <w:bookmarkEnd w:id="102"/>
      <w:r w:rsidRPr="00F24850">
        <w:rPr>
          <w:rFonts w:asciiTheme="minorHAnsi" w:hAnsiTheme="minorHAnsi" w:cstheme="minorHAnsi"/>
          <w:sz w:val="20"/>
        </w:rPr>
        <w:lastRenderedPageBreak/>
        <w:t>Puntos de Extensión</w:t>
      </w:r>
      <w:bookmarkEnd w:id="103"/>
      <w:bookmarkEnd w:id="104"/>
      <w:bookmarkEnd w:id="105"/>
    </w:p>
    <w:p w14:paraId="7922AAA8" w14:textId="49DCEB9F" w:rsidR="00376E83" w:rsidRPr="00F470A8" w:rsidRDefault="00376E83" w:rsidP="00376E83">
      <w:pPr>
        <w:pStyle w:val="Prrafodelista"/>
        <w:ind w:left="360"/>
        <w:rPr>
          <w:rFonts w:asciiTheme="minorHAnsi" w:hAnsiTheme="minorHAnsi"/>
          <w:b/>
        </w:rPr>
      </w:pPr>
      <w:bookmarkStart w:id="108" w:name="_Toc371934688"/>
      <w:bookmarkStart w:id="109" w:name="_Toc228339749"/>
      <w:r w:rsidRPr="00F470A8">
        <w:rPr>
          <w:rFonts w:asciiTheme="minorHAnsi" w:hAnsiTheme="minorHAnsi"/>
        </w:rPr>
        <w:t xml:space="preserve">Esta funcionalidad tiene una extensión en </w:t>
      </w:r>
      <w:r w:rsidR="00FE00FA">
        <w:rPr>
          <w:rFonts w:asciiTheme="minorHAnsi" w:hAnsiTheme="minorHAnsi"/>
        </w:rPr>
        <w:t xml:space="preserve">el </w:t>
      </w:r>
      <w:r w:rsidRPr="00F470A8">
        <w:rPr>
          <w:rFonts w:asciiTheme="minorHAnsi" w:hAnsiTheme="minorHAnsi"/>
        </w:rPr>
        <w:t>caso de uso “</w:t>
      </w:r>
      <w:r w:rsidRPr="00F470A8">
        <w:rPr>
          <w:rFonts w:asciiTheme="minorHAnsi" w:hAnsiTheme="minorHAnsi"/>
          <w:b/>
        </w:rPr>
        <w:t>2022 – Registrar Movimientos Bitácora”.</w:t>
      </w:r>
    </w:p>
    <w:p w14:paraId="4DE5CF0B" w14:textId="77777777" w:rsidR="00D16B4F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0" w:name="_Toc488487567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106"/>
      <w:bookmarkEnd w:id="107"/>
      <w:bookmarkEnd w:id="108"/>
      <w:bookmarkEnd w:id="109"/>
      <w:bookmarkEnd w:id="110"/>
    </w:p>
    <w:p w14:paraId="703C31C5" w14:textId="5256C708" w:rsidR="00136D1C" w:rsidRPr="00136D1C" w:rsidRDefault="00136D1C" w:rsidP="00136D1C">
      <w:pPr>
        <w:ind w:firstLine="360"/>
        <w:rPr>
          <w:rFonts w:ascii="Calibri" w:hAnsi="Calibri"/>
        </w:rPr>
      </w:pPr>
      <w:r w:rsidRPr="00136D1C">
        <w:rPr>
          <w:rFonts w:ascii="Calibri" w:hAnsi="Calibri"/>
        </w:rPr>
        <w:t>No aplica para esta funcionalidad del sistema.</w:t>
      </w:r>
    </w:p>
    <w:p w14:paraId="5BC3FF72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1" w:name="_Toc371934689"/>
      <w:bookmarkStart w:id="112" w:name="_Toc488487568"/>
      <w:proofErr w:type="spellStart"/>
      <w:r w:rsidRPr="00F24850">
        <w:rPr>
          <w:rFonts w:asciiTheme="minorHAnsi" w:hAnsiTheme="minorHAnsi" w:cstheme="minorHAnsi"/>
          <w:sz w:val="20"/>
        </w:rPr>
        <w:t>Pos</w:t>
      </w:r>
      <w:proofErr w:type="spellEnd"/>
      <w:r w:rsidRPr="00F24850">
        <w:rPr>
          <w:rFonts w:asciiTheme="minorHAnsi" w:hAnsiTheme="minorHAnsi" w:cstheme="minorHAnsi"/>
          <w:sz w:val="20"/>
        </w:rPr>
        <w:t xml:space="preserve"> Condiciones</w:t>
      </w:r>
      <w:bookmarkEnd w:id="111"/>
      <w:bookmarkEnd w:id="112"/>
    </w:p>
    <w:p w14:paraId="092BA118" w14:textId="157BBC67" w:rsidR="00554004" w:rsidRPr="00F24850" w:rsidRDefault="00554004" w:rsidP="005D1533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3" w:name="_Toc461701853"/>
      <w:bookmarkStart w:id="114" w:name="_Toc488487569"/>
      <w:bookmarkStart w:id="115" w:name="_Toc228339751"/>
      <w:r w:rsidRPr="00F24850">
        <w:rPr>
          <w:rFonts w:asciiTheme="minorHAnsi" w:hAnsiTheme="minorHAnsi" w:cstheme="minorHAnsi"/>
          <w:sz w:val="20"/>
        </w:rPr>
        <w:t xml:space="preserve">&lt;Pos condición 1&gt; </w:t>
      </w:r>
      <w:bookmarkEnd w:id="113"/>
      <w:r w:rsidR="00136D1C">
        <w:rPr>
          <w:rFonts w:asciiTheme="minorHAnsi" w:hAnsiTheme="minorHAnsi" w:cstheme="minorHAnsi"/>
          <w:sz w:val="20"/>
        </w:rPr>
        <w:t xml:space="preserve">Carta intención </w:t>
      </w:r>
      <w:r w:rsidR="00F31BEB">
        <w:rPr>
          <w:rFonts w:asciiTheme="minorHAnsi" w:hAnsiTheme="minorHAnsi" w:cstheme="minorHAnsi"/>
          <w:sz w:val="20"/>
        </w:rPr>
        <w:t>firmada</w:t>
      </w:r>
      <w:r w:rsidR="00136D1C">
        <w:rPr>
          <w:rFonts w:asciiTheme="minorHAnsi" w:hAnsiTheme="minorHAnsi" w:cstheme="minorHAnsi"/>
          <w:sz w:val="20"/>
        </w:rPr>
        <w:t xml:space="preserve"> cargada</w:t>
      </w:r>
      <w:bookmarkEnd w:id="114"/>
    </w:p>
    <w:p w14:paraId="69CFBFAD" w14:textId="46F777BC" w:rsidR="00554004" w:rsidRPr="00CB3D16" w:rsidRDefault="00136D1C" w:rsidP="00554004">
      <w:pPr>
        <w:ind w:left="567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Se guarda el documento de la carta intención</w:t>
      </w:r>
      <w:r w:rsidR="00F31BEB">
        <w:rPr>
          <w:rFonts w:asciiTheme="minorHAnsi" w:hAnsiTheme="minorHAnsi" w:cstheme="minorHAnsi"/>
          <w:szCs w:val="20"/>
        </w:rPr>
        <w:t xml:space="preserve"> firmada en el sistema</w:t>
      </w:r>
      <w:r>
        <w:rPr>
          <w:rFonts w:asciiTheme="minorHAnsi" w:hAnsiTheme="minorHAnsi" w:cstheme="minorHAnsi"/>
          <w:szCs w:val="20"/>
        </w:rPr>
        <w:t>.</w:t>
      </w:r>
    </w:p>
    <w:p w14:paraId="61F94542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6" w:name="_Toc371934692"/>
      <w:bookmarkStart w:id="117" w:name="_Toc289774390"/>
      <w:bookmarkStart w:id="118" w:name="_Toc488487570"/>
      <w:bookmarkEnd w:id="115"/>
      <w:r w:rsidRPr="00F24850">
        <w:rPr>
          <w:rFonts w:asciiTheme="minorHAnsi" w:hAnsiTheme="minorHAnsi" w:cstheme="minorHAnsi"/>
          <w:sz w:val="20"/>
        </w:rPr>
        <w:t>Reglas de Negocio</w:t>
      </w:r>
      <w:bookmarkEnd w:id="116"/>
      <w:bookmarkEnd w:id="117"/>
      <w:bookmarkEnd w:id="118"/>
    </w:p>
    <w:p w14:paraId="33C13CB0" w14:textId="38B2CEF8" w:rsidR="00F64ED3" w:rsidRPr="00F64ED3" w:rsidRDefault="005E3A4F" w:rsidP="00F64ED3">
      <w:pPr>
        <w:rPr>
          <w:rFonts w:ascii="Calibri" w:hAnsi="Calibri"/>
          <w:b/>
        </w:rPr>
      </w:pPr>
      <w:bookmarkStart w:id="119" w:name="_Toc371934693"/>
      <w:r>
        <w:rPr>
          <w:rFonts w:asciiTheme="minorHAnsi" w:hAnsiTheme="minorHAnsi" w:cstheme="minorHAnsi"/>
          <w:b/>
        </w:rPr>
        <w:t xml:space="preserve">RN117 - </w:t>
      </w:r>
      <w:r w:rsidR="00F64ED3" w:rsidRPr="00F64ED3">
        <w:rPr>
          <w:rFonts w:asciiTheme="minorHAnsi" w:hAnsiTheme="minorHAnsi" w:cstheme="minorHAnsi"/>
          <w:b/>
        </w:rPr>
        <w:t>Opciones de carta intención</w:t>
      </w:r>
      <w:r w:rsidR="00F64ED3" w:rsidRPr="00F64ED3">
        <w:rPr>
          <w:rFonts w:asciiTheme="minorHAnsi" w:hAnsiTheme="minorHAnsi" w:cstheme="minorHAnsi"/>
          <w:bCs/>
        </w:rPr>
        <w:t>.</w:t>
      </w:r>
      <w:r w:rsidR="00F31BEB" w:rsidRPr="00F64ED3">
        <w:rPr>
          <w:rFonts w:ascii="Calibri" w:hAnsi="Calibri"/>
          <w:b/>
        </w:rPr>
        <w:tab/>
      </w:r>
    </w:p>
    <w:p w14:paraId="52119B86" w14:textId="17420C99" w:rsidR="00F31BEB" w:rsidRPr="00F31BEB" w:rsidRDefault="00F31BEB" w:rsidP="00F31BEB">
      <w:pPr>
        <w:rPr>
          <w:rFonts w:ascii="Calibri" w:hAnsi="Calibri"/>
        </w:rPr>
      </w:pPr>
      <w:r w:rsidRPr="00F31BEB">
        <w:rPr>
          <w:rFonts w:ascii="Calibri" w:hAnsi="Calibri"/>
        </w:rPr>
        <w:t>Una vez que el instrumento jurídico se formalice y se envié al cliente y a las áreas prestadoras del servicio, no se podrá crear, modificar, cargar y/o generar la carta intención. Sólo podrá ser consultada.</w:t>
      </w:r>
    </w:p>
    <w:p w14:paraId="55EDD252" w14:textId="43B8A5FC" w:rsidR="00F64ED3" w:rsidRPr="00B33C06" w:rsidRDefault="005E3A4F" w:rsidP="00F64ED3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RN118 - </w:t>
      </w:r>
      <w:r w:rsidR="00F64ED3" w:rsidRPr="00B33C06">
        <w:rPr>
          <w:rFonts w:ascii="Calibri" w:hAnsi="Calibri"/>
          <w:b/>
        </w:rPr>
        <w:t>Permisos</w:t>
      </w:r>
      <w:r>
        <w:rPr>
          <w:rFonts w:ascii="Calibri" w:hAnsi="Calibri"/>
          <w:b/>
        </w:rPr>
        <w:t xml:space="preserve"> Carta Intención</w:t>
      </w:r>
      <w:r w:rsidR="00F64ED3" w:rsidRPr="00B33C06">
        <w:rPr>
          <w:rFonts w:ascii="Calibri" w:hAnsi="Calibri"/>
          <w:b/>
        </w:rPr>
        <w:t xml:space="preserve">. </w:t>
      </w:r>
    </w:p>
    <w:p w14:paraId="4F0CC775" w14:textId="3C6FA52C" w:rsidR="00221137" w:rsidRPr="00221137" w:rsidRDefault="00F31BEB" w:rsidP="00F31BEB">
      <w:pPr>
        <w:rPr>
          <w:rFonts w:ascii="Calibri" w:hAnsi="Calibri"/>
        </w:rPr>
      </w:pPr>
      <w:r w:rsidRPr="00F31BEB">
        <w:rPr>
          <w:rFonts w:ascii="Calibri" w:hAnsi="Calibri"/>
        </w:rPr>
        <w:t>Sólo el súper usuario de la DGAJ, podrá crear, modificar, cargar y/o generar la carta intención después de que el instrumento jurídico se formalice y sea enviado al cliente y a las áreas prestadoras del servicio.</w:t>
      </w:r>
    </w:p>
    <w:p w14:paraId="45C56FD3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0" w:name="_Toc488487571"/>
      <w:r w:rsidRPr="00F24850">
        <w:rPr>
          <w:rFonts w:asciiTheme="minorHAnsi" w:hAnsiTheme="minorHAnsi" w:cstheme="minorHAnsi"/>
          <w:sz w:val="20"/>
        </w:rPr>
        <w:t>Validaciones</w:t>
      </w:r>
      <w:bookmarkEnd w:id="119"/>
      <w:bookmarkEnd w:id="120"/>
    </w:p>
    <w:p w14:paraId="425FD6A8" w14:textId="77777777" w:rsidR="00554004" w:rsidRPr="00F24850" w:rsidRDefault="00554004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1" w:name="_Toc461701857"/>
      <w:bookmarkStart w:id="122" w:name="_Toc488487572"/>
      <w:r w:rsidRPr="00F24850">
        <w:rPr>
          <w:rFonts w:asciiTheme="minorHAnsi" w:hAnsiTheme="minorHAnsi" w:cstheme="minorHAnsi"/>
          <w:sz w:val="20"/>
        </w:rPr>
        <w:t>V01 Validar campos obligatorios</w:t>
      </w:r>
      <w:bookmarkEnd w:id="121"/>
      <w:bookmarkEnd w:id="122"/>
    </w:p>
    <w:tbl>
      <w:tblPr>
        <w:tblStyle w:val="Tablaconcuadrcula"/>
        <w:tblW w:w="7531" w:type="dxa"/>
        <w:jc w:val="center"/>
        <w:tblLayout w:type="fixed"/>
        <w:tblLook w:val="0000" w:firstRow="0" w:lastRow="0" w:firstColumn="0" w:lastColumn="0" w:noHBand="0" w:noVBand="0"/>
      </w:tblPr>
      <w:tblGrid>
        <w:gridCol w:w="937"/>
        <w:gridCol w:w="3796"/>
        <w:gridCol w:w="1417"/>
        <w:gridCol w:w="1381"/>
      </w:tblGrid>
      <w:tr w:rsidR="00D87B16" w:rsidRPr="001A085D" w14:paraId="3EC2E30E" w14:textId="77777777" w:rsidTr="00A33A1E">
        <w:trPr>
          <w:trHeight w:val="204"/>
          <w:tblHeader/>
          <w:jc w:val="center"/>
        </w:trPr>
        <w:tc>
          <w:tcPr>
            <w:tcW w:w="937" w:type="dxa"/>
            <w:shd w:val="clear" w:color="auto" w:fill="BFBFBF" w:themeFill="background1" w:themeFillShade="BF"/>
            <w:noWrap/>
          </w:tcPr>
          <w:p w14:paraId="47231290" w14:textId="77777777" w:rsidR="00D87B16" w:rsidRPr="001A085D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3796" w:type="dxa"/>
            <w:shd w:val="clear" w:color="auto" w:fill="BFBFBF" w:themeFill="background1" w:themeFillShade="BF"/>
          </w:tcPr>
          <w:p w14:paraId="278BFAA0" w14:textId="77777777" w:rsidR="00D87B16" w:rsidRPr="001A085D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17" w:type="dxa"/>
            <w:shd w:val="clear" w:color="auto" w:fill="BFBFBF" w:themeFill="background1" w:themeFillShade="BF"/>
            <w:noWrap/>
          </w:tcPr>
          <w:p w14:paraId="401A9D93" w14:textId="77777777" w:rsidR="00D87B16" w:rsidRPr="001A085D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14:paraId="581BD4E3" w14:textId="77777777" w:rsidR="00D87B16" w:rsidRPr="001A085D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D87B16" w:rsidRPr="001A085D" w14:paraId="375F9109" w14:textId="77777777" w:rsidTr="00A33A1E">
        <w:trPr>
          <w:trHeight w:val="136"/>
          <w:jc w:val="center"/>
        </w:trPr>
        <w:tc>
          <w:tcPr>
            <w:tcW w:w="937" w:type="dxa"/>
            <w:noWrap/>
          </w:tcPr>
          <w:p w14:paraId="200DB927" w14:textId="77777777" w:rsidR="00D87B16" w:rsidRPr="001A085D" w:rsidRDefault="00D87B16" w:rsidP="0085462D">
            <w:pPr>
              <w:pStyle w:val="Prrafodelista"/>
              <w:numPr>
                <w:ilvl w:val="0"/>
                <w:numId w:val="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</w:tcPr>
          <w:p w14:paraId="4984DC11" w14:textId="32D9F143" w:rsidR="00D87B16" w:rsidRPr="001A085D" w:rsidRDefault="00D87B16" w:rsidP="00A33A1E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 de registro</w:t>
            </w:r>
          </w:p>
        </w:tc>
        <w:tc>
          <w:tcPr>
            <w:tcW w:w="1417" w:type="dxa"/>
            <w:noWrap/>
          </w:tcPr>
          <w:p w14:paraId="08FB5C49" w14:textId="05A8EE04" w:rsidR="00D87B16" w:rsidRPr="00FE00FA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381" w:type="dxa"/>
          </w:tcPr>
          <w:p w14:paraId="2E100369" w14:textId="0D0A3B58" w:rsidR="00D87B16" w:rsidRPr="00FE00FA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N</w:t>
            </w:r>
            <w:r w:rsid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o</w:t>
            </w:r>
          </w:p>
        </w:tc>
      </w:tr>
      <w:tr w:rsidR="00D87B16" w:rsidRPr="001A085D" w14:paraId="7640AE32" w14:textId="77777777" w:rsidTr="00A33A1E">
        <w:trPr>
          <w:trHeight w:val="64"/>
          <w:jc w:val="center"/>
        </w:trPr>
        <w:tc>
          <w:tcPr>
            <w:tcW w:w="937" w:type="dxa"/>
            <w:noWrap/>
          </w:tcPr>
          <w:p w14:paraId="684BE175" w14:textId="77777777" w:rsidR="00D87B16" w:rsidRPr="001A085D" w:rsidRDefault="00D87B16" w:rsidP="0085462D">
            <w:pPr>
              <w:pStyle w:val="Prrafodelista"/>
              <w:numPr>
                <w:ilvl w:val="0"/>
                <w:numId w:val="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42152184" w14:textId="7DB1BBD9" w:rsidR="00D87B16" w:rsidRPr="001A085D" w:rsidRDefault="00D87B16" w:rsidP="00A33A1E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Observaciones</w:t>
            </w:r>
          </w:p>
        </w:tc>
        <w:tc>
          <w:tcPr>
            <w:tcW w:w="1417" w:type="dxa"/>
            <w:noWrap/>
          </w:tcPr>
          <w:p w14:paraId="3FB3A0E4" w14:textId="77777777" w:rsidR="00D87B16" w:rsidRPr="00FE00FA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No</w:t>
            </w:r>
          </w:p>
        </w:tc>
        <w:tc>
          <w:tcPr>
            <w:tcW w:w="1381" w:type="dxa"/>
          </w:tcPr>
          <w:p w14:paraId="69301FCB" w14:textId="77777777" w:rsidR="00D87B16" w:rsidRPr="00FE00FA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  <w:tr w:rsidR="00D87B16" w:rsidRPr="001A085D" w14:paraId="1FE3C2E8" w14:textId="77777777" w:rsidTr="00A33A1E">
        <w:trPr>
          <w:trHeight w:val="64"/>
          <w:jc w:val="center"/>
        </w:trPr>
        <w:tc>
          <w:tcPr>
            <w:tcW w:w="937" w:type="dxa"/>
            <w:noWrap/>
          </w:tcPr>
          <w:p w14:paraId="2A67B33E" w14:textId="77777777" w:rsidR="00D87B16" w:rsidRPr="001A085D" w:rsidRDefault="00D87B16" w:rsidP="0085462D">
            <w:pPr>
              <w:pStyle w:val="Prrafodelista"/>
              <w:numPr>
                <w:ilvl w:val="0"/>
                <w:numId w:val="8"/>
              </w:num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796" w:type="dxa"/>
            <w:noWrap/>
          </w:tcPr>
          <w:p w14:paraId="67542DC2" w14:textId="21CDA895" w:rsidR="00D87B16" w:rsidRPr="00D376BD" w:rsidRDefault="00D87B16" w:rsidP="00D87B16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Documento</w:t>
            </w:r>
          </w:p>
        </w:tc>
        <w:tc>
          <w:tcPr>
            <w:tcW w:w="1417" w:type="dxa"/>
            <w:noWrap/>
          </w:tcPr>
          <w:p w14:paraId="236C5C52" w14:textId="4D85B464" w:rsidR="00D87B16" w:rsidRPr="00FE00FA" w:rsidRDefault="00F31BEB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  <w:tc>
          <w:tcPr>
            <w:tcW w:w="1381" w:type="dxa"/>
          </w:tcPr>
          <w:p w14:paraId="0F1E7E66" w14:textId="77777777" w:rsidR="00D87B16" w:rsidRPr="00FE00FA" w:rsidRDefault="00D87B16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Si</w:t>
            </w:r>
          </w:p>
        </w:tc>
      </w:tr>
    </w:tbl>
    <w:p w14:paraId="392B87BB" w14:textId="1A3EF78E" w:rsidR="0013605C" w:rsidRDefault="0013605C" w:rsidP="0013605C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3" w:name="_Toc488487573"/>
      <w:bookmarkStart w:id="124" w:name="_Toc484798851"/>
      <w:r>
        <w:rPr>
          <w:rFonts w:asciiTheme="minorHAnsi" w:hAnsiTheme="minorHAnsi" w:cstheme="minorHAnsi"/>
          <w:sz w:val="20"/>
        </w:rPr>
        <w:t>V02 Validar  tipo de Dato</w:t>
      </w:r>
      <w:bookmarkEnd w:id="123"/>
      <w:r>
        <w:rPr>
          <w:rFonts w:asciiTheme="minorHAnsi" w:hAnsiTheme="minorHAnsi" w:cstheme="minorHAnsi"/>
          <w:sz w:val="20"/>
        </w:rPr>
        <w:t xml:space="preserve"> </w:t>
      </w:r>
      <w:bookmarkEnd w:id="124"/>
    </w:p>
    <w:p w14:paraId="5602F3EA" w14:textId="77777777" w:rsidR="0013605C" w:rsidRDefault="0013605C" w:rsidP="0013605C">
      <w:pPr>
        <w:ind w:left="360" w:firstLine="360"/>
        <w:rPr>
          <w:rFonts w:asciiTheme="minorHAnsi" w:hAnsiTheme="minorHAnsi" w:cstheme="minorHAnsi"/>
          <w:color w:val="000000" w:themeColor="text1"/>
          <w:szCs w:val="20"/>
        </w:rPr>
      </w:pPr>
      <w:r w:rsidRPr="001A085D">
        <w:rPr>
          <w:rFonts w:asciiTheme="minorHAnsi" w:hAnsiTheme="minorHAnsi" w:cstheme="minorHAnsi"/>
          <w:color w:val="000000" w:themeColor="text1"/>
          <w:szCs w:val="20"/>
        </w:rPr>
        <w:t>Validar que los campos sean llenados de acuerdo a la siguiente tabla:</w:t>
      </w:r>
    </w:p>
    <w:tbl>
      <w:tblPr>
        <w:tblStyle w:val="Tablaconcuadrcula"/>
        <w:tblW w:w="8466" w:type="dxa"/>
        <w:jc w:val="center"/>
        <w:tblLayout w:type="fixed"/>
        <w:tblLook w:val="0000" w:firstRow="0" w:lastRow="0" w:firstColumn="0" w:lastColumn="0" w:noHBand="0" w:noVBand="0"/>
      </w:tblPr>
      <w:tblGrid>
        <w:gridCol w:w="971"/>
        <w:gridCol w:w="2119"/>
        <w:gridCol w:w="1276"/>
        <w:gridCol w:w="1684"/>
        <w:gridCol w:w="2416"/>
      </w:tblGrid>
      <w:tr w:rsidR="0013605C" w:rsidRPr="001A085D" w14:paraId="599E686D" w14:textId="77777777" w:rsidTr="00F64ED3">
        <w:trPr>
          <w:trHeight w:val="141"/>
          <w:tblHeader/>
          <w:jc w:val="center"/>
        </w:trPr>
        <w:tc>
          <w:tcPr>
            <w:tcW w:w="971" w:type="dxa"/>
            <w:shd w:val="clear" w:color="auto" w:fill="BFBFBF" w:themeFill="background1" w:themeFillShade="BF"/>
            <w:noWrap/>
            <w:vAlign w:val="center"/>
          </w:tcPr>
          <w:p w14:paraId="4A542FD3" w14:textId="77777777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2119" w:type="dxa"/>
            <w:shd w:val="clear" w:color="auto" w:fill="BFBFBF" w:themeFill="background1" w:themeFillShade="BF"/>
            <w:vAlign w:val="center"/>
          </w:tcPr>
          <w:p w14:paraId="1ABB8700" w14:textId="77777777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276" w:type="dxa"/>
            <w:shd w:val="clear" w:color="auto" w:fill="BFBFBF" w:themeFill="background1" w:themeFillShade="BF"/>
            <w:noWrap/>
            <w:vAlign w:val="center"/>
          </w:tcPr>
          <w:p w14:paraId="2736BA35" w14:textId="77777777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1684" w:type="dxa"/>
            <w:shd w:val="clear" w:color="auto" w:fill="BFBFBF" w:themeFill="background1" w:themeFillShade="BF"/>
            <w:noWrap/>
            <w:vAlign w:val="center"/>
          </w:tcPr>
          <w:p w14:paraId="7992475C" w14:textId="77777777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Longitud</w:t>
            </w:r>
          </w:p>
        </w:tc>
        <w:tc>
          <w:tcPr>
            <w:tcW w:w="2416" w:type="dxa"/>
            <w:shd w:val="clear" w:color="auto" w:fill="BFBFBF" w:themeFill="background1" w:themeFillShade="BF"/>
            <w:vAlign w:val="center"/>
          </w:tcPr>
          <w:p w14:paraId="7BC898E4" w14:textId="77777777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13605C" w:rsidRPr="001A085D" w14:paraId="792E1AD2" w14:textId="77777777" w:rsidTr="00F64ED3">
        <w:trPr>
          <w:trHeight w:val="64"/>
          <w:jc w:val="center"/>
        </w:trPr>
        <w:tc>
          <w:tcPr>
            <w:tcW w:w="971" w:type="dxa"/>
            <w:noWrap/>
            <w:vAlign w:val="center"/>
          </w:tcPr>
          <w:p w14:paraId="2EF8633F" w14:textId="77777777" w:rsidR="0013605C" w:rsidRPr="001A085D" w:rsidRDefault="0013605C" w:rsidP="0085462D">
            <w:pPr>
              <w:pStyle w:val="Prrafodelista"/>
              <w:numPr>
                <w:ilvl w:val="0"/>
                <w:numId w:val="9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vAlign w:val="center"/>
          </w:tcPr>
          <w:p w14:paraId="0A044301" w14:textId="7860C35C" w:rsidR="0013605C" w:rsidRPr="001A085D" w:rsidRDefault="0013605C" w:rsidP="00A33A1E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 de registro</w:t>
            </w:r>
          </w:p>
        </w:tc>
        <w:tc>
          <w:tcPr>
            <w:tcW w:w="1276" w:type="dxa"/>
            <w:noWrap/>
            <w:vAlign w:val="center"/>
          </w:tcPr>
          <w:p w14:paraId="608B2C0B" w14:textId="4FF72DCE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Fecha</w:t>
            </w:r>
          </w:p>
        </w:tc>
        <w:tc>
          <w:tcPr>
            <w:tcW w:w="1684" w:type="dxa"/>
            <w:noWrap/>
            <w:vAlign w:val="center"/>
          </w:tcPr>
          <w:p w14:paraId="5625820E" w14:textId="5321EEC3" w:rsidR="0013605C" w:rsidRPr="001A085D" w:rsidRDefault="0013605C" w:rsidP="0013605C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10</w:t>
            </w:r>
          </w:p>
        </w:tc>
        <w:tc>
          <w:tcPr>
            <w:tcW w:w="2416" w:type="dxa"/>
            <w:vAlign w:val="center"/>
          </w:tcPr>
          <w:p w14:paraId="167FE7BC" w14:textId="43E9CD2C" w:rsidR="0013605C" w:rsidRDefault="0013605C" w:rsidP="00A33A1E">
            <w:pPr>
              <w:tabs>
                <w:tab w:val="center" w:pos="1458"/>
              </w:tabs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En formato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dd</w:t>
            </w:r>
            <w:proofErr w:type="spellEnd"/>
            <w:r w:rsid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- mm </w:t>
            </w:r>
            <w:r w:rsidR="00F31BEB">
              <w:rPr>
                <w:rFonts w:asciiTheme="minorHAnsi" w:hAnsiTheme="minorHAnsi" w:cstheme="minorHAnsi"/>
                <w:color w:val="000000" w:themeColor="text1"/>
                <w:szCs w:val="20"/>
              </w:rPr>
              <w:t>–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aa</w:t>
            </w:r>
            <w:r w:rsid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>aa</w:t>
            </w:r>
            <w:proofErr w:type="spellEnd"/>
          </w:p>
          <w:p w14:paraId="77FB27AD" w14:textId="0158DD36" w:rsidR="00F31BEB" w:rsidRPr="001A085D" w:rsidRDefault="00F31BEB" w:rsidP="00F31BEB">
            <w:pPr>
              <w:tabs>
                <w:tab w:val="center" w:pos="1458"/>
              </w:tabs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Indica la fecha en la que se cargó el archivo.</w:t>
            </w:r>
          </w:p>
        </w:tc>
      </w:tr>
      <w:tr w:rsidR="0013605C" w:rsidRPr="001A085D" w14:paraId="238BDECE" w14:textId="77777777" w:rsidTr="00F64ED3">
        <w:trPr>
          <w:trHeight w:val="691"/>
          <w:jc w:val="center"/>
        </w:trPr>
        <w:tc>
          <w:tcPr>
            <w:tcW w:w="971" w:type="dxa"/>
            <w:noWrap/>
            <w:vAlign w:val="center"/>
          </w:tcPr>
          <w:p w14:paraId="78C7D79B" w14:textId="77777777" w:rsidR="0013605C" w:rsidRPr="001A085D" w:rsidRDefault="0013605C" w:rsidP="0085462D">
            <w:pPr>
              <w:pStyle w:val="Prrafodelista"/>
              <w:numPr>
                <w:ilvl w:val="0"/>
                <w:numId w:val="9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25A7561D" w14:textId="2DD53071" w:rsidR="0013605C" w:rsidRPr="001A085D" w:rsidRDefault="0013605C" w:rsidP="00A33A1E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Observaciones</w:t>
            </w:r>
          </w:p>
        </w:tc>
        <w:tc>
          <w:tcPr>
            <w:tcW w:w="1276" w:type="dxa"/>
            <w:noWrap/>
            <w:vAlign w:val="center"/>
          </w:tcPr>
          <w:p w14:paraId="1F9F534E" w14:textId="77777777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Texto</w:t>
            </w:r>
          </w:p>
        </w:tc>
        <w:tc>
          <w:tcPr>
            <w:tcW w:w="1684" w:type="dxa"/>
            <w:noWrap/>
            <w:vAlign w:val="center"/>
          </w:tcPr>
          <w:p w14:paraId="3E4B96BA" w14:textId="2EF66619" w:rsidR="0013605C" w:rsidRPr="001A085D" w:rsidRDefault="0013605C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600</w:t>
            </w:r>
          </w:p>
        </w:tc>
        <w:tc>
          <w:tcPr>
            <w:tcW w:w="2416" w:type="dxa"/>
            <w:vAlign w:val="center"/>
          </w:tcPr>
          <w:p w14:paraId="74E22AAB" w14:textId="68EC016F" w:rsidR="0013605C" w:rsidRPr="001A085D" w:rsidRDefault="0013605C" w:rsidP="00FE00FA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Contemplar</w:t>
            </w:r>
            <w:r w:rsidR="00FE00F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caracteres especiales.</w:t>
            </w:r>
          </w:p>
        </w:tc>
      </w:tr>
      <w:tr w:rsidR="0013605C" w:rsidRPr="001A085D" w14:paraId="6CAF4B2A" w14:textId="77777777" w:rsidTr="00F64ED3">
        <w:trPr>
          <w:trHeight w:val="313"/>
          <w:jc w:val="center"/>
        </w:trPr>
        <w:tc>
          <w:tcPr>
            <w:tcW w:w="971" w:type="dxa"/>
            <w:noWrap/>
            <w:vAlign w:val="center"/>
          </w:tcPr>
          <w:p w14:paraId="47EF41E7" w14:textId="77777777" w:rsidR="0013605C" w:rsidRPr="001A085D" w:rsidRDefault="0013605C" w:rsidP="0085462D">
            <w:pPr>
              <w:pStyle w:val="Prrafodelista"/>
              <w:numPr>
                <w:ilvl w:val="0"/>
                <w:numId w:val="9"/>
              </w:num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2119" w:type="dxa"/>
            <w:noWrap/>
            <w:vAlign w:val="center"/>
          </w:tcPr>
          <w:p w14:paraId="40C0162E" w14:textId="0E1C5BB0" w:rsidR="0013605C" w:rsidRPr="00D376BD" w:rsidRDefault="0013605C" w:rsidP="00A33A1E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Documento</w:t>
            </w:r>
          </w:p>
        </w:tc>
        <w:tc>
          <w:tcPr>
            <w:tcW w:w="1276" w:type="dxa"/>
            <w:noWrap/>
            <w:vAlign w:val="center"/>
          </w:tcPr>
          <w:p w14:paraId="241FC5B1" w14:textId="4D1AA5BE" w:rsidR="0013605C" w:rsidRDefault="00F64ED3" w:rsidP="00F64ED3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A</w:t>
            </w:r>
            <w:r w:rsidR="00FE00FA">
              <w:rPr>
                <w:rFonts w:asciiTheme="minorHAnsi" w:hAnsiTheme="minorHAnsi" w:cstheme="minorHAnsi"/>
                <w:szCs w:val="20"/>
              </w:rPr>
              <w:t>rchivo</w:t>
            </w:r>
          </w:p>
        </w:tc>
        <w:tc>
          <w:tcPr>
            <w:tcW w:w="1684" w:type="dxa"/>
            <w:noWrap/>
            <w:vAlign w:val="center"/>
          </w:tcPr>
          <w:p w14:paraId="71EFEF1D" w14:textId="6403EC1F" w:rsidR="0013605C" w:rsidRDefault="00FE00FA" w:rsidP="00A33A1E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10 MB</w:t>
            </w:r>
          </w:p>
        </w:tc>
        <w:tc>
          <w:tcPr>
            <w:tcW w:w="2416" w:type="dxa"/>
            <w:vAlign w:val="center"/>
          </w:tcPr>
          <w:p w14:paraId="1CB5273F" w14:textId="2BFCBADD" w:rsidR="0013605C" w:rsidRDefault="0013605C" w:rsidP="00A33A1E">
            <w:pPr>
              <w:spacing w:before="0" w:after="0" w:line="240" w:lineRule="atLeas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Ver validación 3.</w:t>
            </w:r>
          </w:p>
        </w:tc>
      </w:tr>
    </w:tbl>
    <w:p w14:paraId="2444FA84" w14:textId="15B905FD" w:rsidR="00F8350E" w:rsidRDefault="002442F6" w:rsidP="00A3074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lastRenderedPageBreak/>
        <w:t xml:space="preserve"> </w:t>
      </w:r>
      <w:bookmarkStart w:id="125" w:name="_Toc488487574"/>
      <w:r w:rsidR="0013605C">
        <w:rPr>
          <w:rFonts w:asciiTheme="minorHAnsi" w:hAnsiTheme="minorHAnsi" w:cstheme="minorHAnsi"/>
          <w:sz w:val="20"/>
        </w:rPr>
        <w:t>V03</w:t>
      </w:r>
      <w:r w:rsidR="00A30743">
        <w:rPr>
          <w:rFonts w:asciiTheme="minorHAnsi" w:hAnsiTheme="minorHAnsi" w:cstheme="minorHAnsi"/>
          <w:sz w:val="20"/>
        </w:rPr>
        <w:t xml:space="preserve"> Validar extensi</w:t>
      </w:r>
      <w:r w:rsidR="00F8350E">
        <w:rPr>
          <w:rFonts w:asciiTheme="minorHAnsi" w:hAnsiTheme="minorHAnsi" w:cstheme="minorHAnsi"/>
          <w:sz w:val="20"/>
        </w:rPr>
        <w:t>ón del archivo</w:t>
      </w:r>
      <w:bookmarkEnd w:id="125"/>
    </w:p>
    <w:p w14:paraId="054B536D" w14:textId="0EF7082C" w:rsidR="00A30743" w:rsidRPr="00F8350E" w:rsidRDefault="006D2378" w:rsidP="00F8350E">
      <w:pPr>
        <w:ind w:left="360"/>
      </w:pPr>
      <w:r>
        <w:rPr>
          <w:rFonts w:ascii="Calibri" w:hAnsi="Calibri"/>
        </w:rPr>
        <w:t>Validar que el formato del</w:t>
      </w:r>
      <w:r w:rsidR="00F8350E" w:rsidRPr="00F8350E">
        <w:rPr>
          <w:rFonts w:ascii="Calibri" w:hAnsi="Calibri"/>
        </w:rPr>
        <w:t xml:space="preserve"> archivo </w:t>
      </w:r>
      <w:r>
        <w:rPr>
          <w:rFonts w:ascii="Calibri" w:hAnsi="Calibri"/>
        </w:rPr>
        <w:t xml:space="preserve">es PDF con un </w:t>
      </w:r>
      <w:r w:rsidR="00665506">
        <w:rPr>
          <w:rFonts w:ascii="Calibri" w:hAnsi="Calibri"/>
        </w:rPr>
        <w:t>tamaño</w:t>
      </w:r>
      <w:r>
        <w:rPr>
          <w:rFonts w:ascii="Calibri" w:hAnsi="Calibri"/>
        </w:rPr>
        <w:t xml:space="preserve"> </w:t>
      </w:r>
      <w:r w:rsidR="00FE00FA">
        <w:rPr>
          <w:rFonts w:ascii="Calibri" w:hAnsi="Calibri"/>
        </w:rPr>
        <w:t xml:space="preserve">máximo </w:t>
      </w:r>
      <w:r>
        <w:rPr>
          <w:rFonts w:ascii="Calibri" w:hAnsi="Calibri"/>
        </w:rPr>
        <w:t>de 10 MB.</w:t>
      </w:r>
    </w:p>
    <w:p w14:paraId="35CC3C4A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6" w:name="_Toc371934694"/>
      <w:bookmarkStart w:id="127" w:name="_Toc488487575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26"/>
      <w:bookmarkEnd w:id="127"/>
    </w:p>
    <w:p w14:paraId="64687FBE" w14:textId="03F54512" w:rsidR="00617A86" w:rsidRDefault="00D17D54" w:rsidP="00E07F71">
      <w:pPr>
        <w:ind w:left="1695" w:hanging="1695"/>
        <w:rPr>
          <w:rFonts w:asciiTheme="minorHAnsi" w:hAnsiTheme="minorHAnsi" w:cstheme="minorHAnsi"/>
          <w:color w:val="000000"/>
          <w:szCs w:val="20"/>
        </w:rPr>
      </w:pPr>
      <w:r w:rsidRPr="00D17D54">
        <w:rPr>
          <w:rFonts w:ascii="Calibri" w:hAnsi="Calibri" w:cs="Calibri"/>
          <w:color w:val="000000"/>
          <w:szCs w:val="20"/>
        </w:rPr>
        <w:t>FUNC-DGAJ-026</w:t>
      </w:r>
      <w:r w:rsidR="00F64ED3">
        <w:rPr>
          <w:rFonts w:asciiTheme="minorHAnsi" w:hAnsiTheme="minorHAnsi" w:cstheme="minorHAnsi"/>
        </w:rPr>
        <w:t xml:space="preserve"> </w:t>
      </w:r>
      <w:r w:rsidR="00E07F71">
        <w:rPr>
          <w:rFonts w:asciiTheme="minorHAnsi" w:hAnsiTheme="minorHAnsi" w:cstheme="minorHAnsi"/>
        </w:rPr>
        <w:t xml:space="preserve">- </w:t>
      </w:r>
      <w:r w:rsidRPr="00D17D54">
        <w:rPr>
          <w:rFonts w:asciiTheme="minorHAnsi" w:hAnsiTheme="minorHAnsi" w:cstheme="minorHAnsi"/>
          <w:color w:val="000000"/>
          <w:szCs w:val="20"/>
        </w:rPr>
        <w:t>Validar que el sistema per</w:t>
      </w:r>
      <w:r w:rsidR="00F31BEB">
        <w:rPr>
          <w:rFonts w:asciiTheme="minorHAnsi" w:hAnsiTheme="minorHAnsi" w:cstheme="minorHAnsi"/>
          <w:color w:val="000000"/>
          <w:szCs w:val="20"/>
        </w:rPr>
        <w:t>mita cargar una carta intención firmada.</w:t>
      </w:r>
    </w:p>
    <w:p w14:paraId="3FA8545B" w14:textId="56B7D206" w:rsidR="00D16B4F" w:rsidRPr="00652031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8" w:name="_Toc371934695"/>
      <w:bookmarkStart w:id="129" w:name="_Toc289774391"/>
      <w:bookmarkStart w:id="130" w:name="_Toc488487576"/>
      <w:r w:rsidRPr="00652031">
        <w:rPr>
          <w:rFonts w:asciiTheme="minorHAnsi" w:hAnsiTheme="minorHAnsi" w:cstheme="minorHAnsi"/>
          <w:sz w:val="20"/>
        </w:rPr>
        <w:t>Referencias</w:t>
      </w:r>
      <w:bookmarkEnd w:id="128"/>
      <w:bookmarkEnd w:id="129"/>
      <w:bookmarkEnd w:id="130"/>
    </w:p>
    <w:tbl>
      <w:tblPr>
        <w:tblpPr w:leftFromText="141" w:rightFromText="141" w:vertAnchor="text" w:tblpY="1"/>
        <w:tblOverlap w:val="never"/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F24850" w14:paraId="12C6596C" w14:textId="77777777" w:rsidTr="00F64ED3">
        <w:tc>
          <w:tcPr>
            <w:tcW w:w="1276" w:type="dxa"/>
            <w:shd w:val="clear" w:color="auto" w:fill="BFBFBF" w:themeFill="background1" w:themeFillShade="BF"/>
          </w:tcPr>
          <w:p w14:paraId="37B90458" w14:textId="0E2902D4" w:rsidR="00CC316F" w:rsidRPr="00F24850" w:rsidRDefault="00AD37DD" w:rsidP="00F64ED3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4FE88347" w14:textId="77777777" w:rsidR="00CC316F" w:rsidRPr="00F24850" w:rsidRDefault="00CC316F" w:rsidP="00F64ED3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2601166F" w14:textId="77777777" w:rsidR="00CC316F" w:rsidRPr="00F24850" w:rsidRDefault="00CC316F" w:rsidP="00F64ED3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F64ED3" w:rsidRPr="00F24850" w14:paraId="20189898" w14:textId="77777777" w:rsidTr="00F64ED3">
        <w:tc>
          <w:tcPr>
            <w:tcW w:w="1276" w:type="dxa"/>
            <w:shd w:val="clear" w:color="auto" w:fill="auto"/>
          </w:tcPr>
          <w:p w14:paraId="786309D8" w14:textId="56843298" w:rsidR="00F64ED3" w:rsidRPr="00F64ED3" w:rsidRDefault="00F64ED3" w:rsidP="00F64ED3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64E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 w14:paraId="0A7DAEB0" w14:textId="2895CA63" w:rsidR="00F64ED3" w:rsidRPr="00F64ED3" w:rsidRDefault="00F64ED3" w:rsidP="00F64ED3">
            <w:pPr>
              <w:spacing w:before="0" w:after="0"/>
              <w:rPr>
                <w:rFonts w:asciiTheme="minorHAnsi" w:hAnsiTheme="minorHAnsi" w:cstheme="minorHAnsi"/>
                <w:b/>
                <w:szCs w:val="20"/>
              </w:rPr>
            </w:pPr>
            <w:r w:rsidRPr="00F64ED3">
              <w:rPr>
                <w:rFonts w:asciiTheme="minorHAnsi" w:hAnsiTheme="minorHAnsi" w:cstheme="minorHAnsi"/>
              </w:rPr>
              <w:t>Diagrama Conceptual de la Solución Tecnológica (DiaConcepSolTec_CONECII.docx).</w:t>
            </w:r>
          </w:p>
        </w:tc>
        <w:tc>
          <w:tcPr>
            <w:tcW w:w="2409" w:type="dxa"/>
            <w:shd w:val="clear" w:color="auto" w:fill="auto"/>
          </w:tcPr>
          <w:p w14:paraId="12A35C4C" w14:textId="1581F14A" w:rsidR="00F64ED3" w:rsidRPr="00F64ED3" w:rsidRDefault="00F64ED3" w:rsidP="00F64ED3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64ED3">
              <w:rPr>
                <w:rFonts w:asciiTheme="minorHAnsi" w:hAnsiTheme="minorHAnsi" w:cstheme="minorHAnsi"/>
              </w:rPr>
              <w:t>SEGOB</w:t>
            </w:r>
          </w:p>
        </w:tc>
      </w:tr>
      <w:tr w:rsidR="00F64ED3" w:rsidRPr="00F24850" w14:paraId="19B9B713" w14:textId="77777777" w:rsidTr="00F64ED3">
        <w:tc>
          <w:tcPr>
            <w:tcW w:w="1276" w:type="dxa"/>
            <w:shd w:val="clear" w:color="auto" w:fill="auto"/>
          </w:tcPr>
          <w:p w14:paraId="3AD4C4DE" w14:textId="37BE030D" w:rsidR="00F64ED3" w:rsidRPr="00F64ED3" w:rsidRDefault="00F64ED3" w:rsidP="00F64ED3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64ED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 w14:paraId="0F915E1B" w14:textId="0F87D301" w:rsidR="00F64ED3" w:rsidRPr="00F64ED3" w:rsidRDefault="00F64ED3" w:rsidP="00F64ED3">
            <w:pPr>
              <w:spacing w:before="0" w:after="0"/>
              <w:rPr>
                <w:rFonts w:asciiTheme="minorHAnsi" w:hAnsiTheme="minorHAnsi" w:cstheme="minorHAnsi"/>
                <w:b/>
                <w:szCs w:val="20"/>
              </w:rPr>
            </w:pPr>
            <w:r w:rsidRPr="00F64ED3">
              <w:rPr>
                <w:rFonts w:asciiTheme="minorHAnsi" w:hAnsiTheme="minorHAnsi" w:cstheme="minorHAnsi"/>
              </w:rPr>
              <w:t>Requerimientos de la Solución Tecnológica (ReqSolTec_CONECII.docx).</w:t>
            </w:r>
          </w:p>
        </w:tc>
        <w:tc>
          <w:tcPr>
            <w:tcW w:w="2409" w:type="dxa"/>
            <w:shd w:val="clear" w:color="auto" w:fill="auto"/>
          </w:tcPr>
          <w:p w14:paraId="56D3E309" w14:textId="68B69990" w:rsidR="00F64ED3" w:rsidRPr="00F64ED3" w:rsidRDefault="00F64ED3" w:rsidP="00F64ED3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64ED3">
              <w:rPr>
                <w:rFonts w:asciiTheme="minorHAnsi" w:hAnsiTheme="minorHAnsi" w:cstheme="minorHAnsi"/>
              </w:rPr>
              <w:t>SEGOB</w:t>
            </w:r>
          </w:p>
        </w:tc>
      </w:tr>
      <w:tr w:rsidR="00F64ED3" w:rsidRPr="00F24850" w14:paraId="62394C42" w14:textId="77777777" w:rsidTr="00F64ED3">
        <w:tc>
          <w:tcPr>
            <w:tcW w:w="1276" w:type="dxa"/>
            <w:shd w:val="clear" w:color="auto" w:fill="auto"/>
          </w:tcPr>
          <w:p w14:paraId="7FB10F0D" w14:textId="402E1F1A" w:rsidR="00F64ED3" w:rsidRPr="00F64ED3" w:rsidRDefault="00F64ED3" w:rsidP="00F64ED3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64ED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 w14:paraId="469B60D4" w14:textId="446BF09A" w:rsidR="00F64ED3" w:rsidRPr="00F64ED3" w:rsidRDefault="00F64ED3" w:rsidP="00F64ED3">
            <w:pPr>
              <w:spacing w:before="0" w:after="0"/>
              <w:rPr>
                <w:rFonts w:asciiTheme="minorHAnsi" w:hAnsiTheme="minorHAnsi" w:cstheme="minorHAnsi"/>
                <w:b/>
                <w:szCs w:val="20"/>
              </w:rPr>
            </w:pPr>
            <w:r w:rsidRPr="00F64ED3">
              <w:rPr>
                <w:rFonts w:asciiTheme="minorHAnsi" w:hAnsiTheme="minorHAnsi" w:cstheme="minorHAnsi"/>
              </w:rPr>
              <w:t>Glosario de Términos. (GlosarioTer_CONECII.docx).</w:t>
            </w:r>
          </w:p>
        </w:tc>
        <w:tc>
          <w:tcPr>
            <w:tcW w:w="2409" w:type="dxa"/>
            <w:shd w:val="clear" w:color="auto" w:fill="auto"/>
          </w:tcPr>
          <w:p w14:paraId="51DE8FA3" w14:textId="7BFA1AB5" w:rsidR="00F64ED3" w:rsidRPr="00F64ED3" w:rsidRDefault="00F64ED3" w:rsidP="00F64ED3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64ED3">
              <w:rPr>
                <w:rFonts w:asciiTheme="minorHAnsi" w:hAnsiTheme="minorHAnsi" w:cstheme="minorHAnsi"/>
              </w:rPr>
              <w:t>SEGOB</w:t>
            </w:r>
          </w:p>
        </w:tc>
      </w:tr>
      <w:tr w:rsidR="00F64ED3" w:rsidRPr="00F24850" w14:paraId="0D0936F5" w14:textId="77777777" w:rsidTr="00F64ED3">
        <w:tc>
          <w:tcPr>
            <w:tcW w:w="1276" w:type="dxa"/>
            <w:shd w:val="clear" w:color="auto" w:fill="auto"/>
          </w:tcPr>
          <w:p w14:paraId="4DA66A8F" w14:textId="358E0A47" w:rsidR="00F64ED3" w:rsidRPr="00F64ED3" w:rsidRDefault="00F64ED3" w:rsidP="00F64ED3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64ED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812" w:type="dxa"/>
            <w:shd w:val="clear" w:color="auto" w:fill="auto"/>
          </w:tcPr>
          <w:p w14:paraId="0452BD21" w14:textId="252D2541" w:rsidR="00F64ED3" w:rsidRPr="00F64ED3" w:rsidRDefault="00F64ED3" w:rsidP="00F64ED3">
            <w:pPr>
              <w:spacing w:before="0" w:after="0"/>
              <w:rPr>
                <w:rFonts w:asciiTheme="minorHAnsi" w:hAnsiTheme="minorHAnsi" w:cstheme="minorHAnsi"/>
              </w:rPr>
            </w:pPr>
            <w:r w:rsidRPr="00F64ED3">
              <w:rPr>
                <w:rFonts w:asciiTheme="minorHAnsi" w:hAnsiTheme="minorHAnsi" w:cstheme="minorHAnsi"/>
              </w:rPr>
              <w:t>Modelo de Flujo de Negocios. (ModFlujoNeg_CONECII.docx).</w:t>
            </w:r>
          </w:p>
        </w:tc>
        <w:tc>
          <w:tcPr>
            <w:tcW w:w="2409" w:type="dxa"/>
            <w:shd w:val="clear" w:color="auto" w:fill="auto"/>
          </w:tcPr>
          <w:p w14:paraId="752E51E8" w14:textId="4FFAF1D3" w:rsidR="00F64ED3" w:rsidRPr="00F64ED3" w:rsidRDefault="00F64ED3" w:rsidP="00F64ED3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64ED3">
              <w:rPr>
                <w:rFonts w:asciiTheme="minorHAnsi" w:hAnsiTheme="minorHAnsi" w:cstheme="minorHAnsi"/>
              </w:rPr>
              <w:t>SEGOB</w:t>
            </w:r>
          </w:p>
        </w:tc>
      </w:tr>
      <w:tr w:rsidR="00F64ED3" w:rsidRPr="00F24850" w14:paraId="38431004" w14:textId="77777777" w:rsidTr="00F64ED3">
        <w:tc>
          <w:tcPr>
            <w:tcW w:w="1276" w:type="dxa"/>
            <w:shd w:val="clear" w:color="auto" w:fill="auto"/>
          </w:tcPr>
          <w:p w14:paraId="3AF6D858" w14:textId="1960EEF2" w:rsidR="00F64ED3" w:rsidRPr="00F64ED3" w:rsidRDefault="00F64ED3" w:rsidP="00F64ED3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64ED3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812" w:type="dxa"/>
            <w:shd w:val="clear" w:color="auto" w:fill="auto"/>
          </w:tcPr>
          <w:p w14:paraId="2AD68DB9" w14:textId="36BB69F2" w:rsidR="00F64ED3" w:rsidRPr="00F64ED3" w:rsidRDefault="00F64ED3" w:rsidP="00F64ED3">
            <w:pPr>
              <w:spacing w:before="0" w:after="0"/>
              <w:rPr>
                <w:rFonts w:asciiTheme="minorHAnsi" w:hAnsiTheme="minorHAnsi" w:cstheme="minorHAnsi"/>
              </w:rPr>
            </w:pPr>
            <w:r w:rsidRPr="00F64ED3">
              <w:rPr>
                <w:rFonts w:asciiTheme="minorHAnsi" w:hAnsiTheme="minorHAnsi" w:cstheme="minorHAnsi"/>
              </w:rPr>
              <w:t>Catálogo de Reglas de Negocio (CataRegNeg_CONECII.docx).</w:t>
            </w:r>
          </w:p>
        </w:tc>
        <w:tc>
          <w:tcPr>
            <w:tcW w:w="2409" w:type="dxa"/>
            <w:shd w:val="clear" w:color="auto" w:fill="auto"/>
          </w:tcPr>
          <w:p w14:paraId="0407BF50" w14:textId="4EDC2CF3" w:rsidR="00F64ED3" w:rsidRPr="00F64ED3" w:rsidRDefault="00F64ED3" w:rsidP="00F64ED3">
            <w:pPr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64ED3">
              <w:rPr>
                <w:rFonts w:asciiTheme="minorHAnsi" w:hAnsiTheme="minorHAnsi" w:cstheme="minorHAnsi"/>
              </w:rPr>
              <w:t>SEGOB</w:t>
            </w:r>
          </w:p>
        </w:tc>
      </w:tr>
    </w:tbl>
    <w:p w14:paraId="6253DEC2" w14:textId="04B10F79" w:rsidR="005D1533" w:rsidRDefault="00F64ED3" w:rsidP="005D1533">
      <w:bookmarkStart w:id="131" w:name="_Toc461701862"/>
      <w:r>
        <w:br w:type="textWrapping" w:clear="all"/>
      </w:r>
    </w:p>
    <w:p w14:paraId="408AFE65" w14:textId="77777777" w:rsidR="00F64ED3" w:rsidRDefault="00F64ED3" w:rsidP="005D1533"/>
    <w:p w14:paraId="2359A13A" w14:textId="77777777" w:rsidR="00F64ED3" w:rsidRDefault="00F64ED3" w:rsidP="005D1533"/>
    <w:p w14:paraId="17AB57F2" w14:textId="77777777" w:rsidR="00F64ED3" w:rsidRDefault="00F64ED3" w:rsidP="005D1533"/>
    <w:p w14:paraId="46959F47" w14:textId="77777777" w:rsidR="005D1533" w:rsidRDefault="005D1533">
      <w:pPr>
        <w:spacing w:before="0" w:after="0" w:line="240" w:lineRule="auto"/>
        <w:jc w:val="left"/>
      </w:pPr>
      <w:r>
        <w:br w:type="page"/>
      </w:r>
    </w:p>
    <w:p w14:paraId="750C48B9" w14:textId="77777777" w:rsidR="00CC316F" w:rsidRPr="00F24850" w:rsidRDefault="00CC316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2" w:name="_Toc488487577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31"/>
      <w:bookmarkEnd w:id="132"/>
    </w:p>
    <w:p w14:paraId="734ECA8E" w14:textId="77777777" w:rsidR="00CC316F" w:rsidRPr="00F24850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30BD9269" w14:textId="77777777" w:rsidR="0034123A" w:rsidRPr="00F24850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73A6A47A" w14:textId="77777777" w:rsidR="0034123A" w:rsidRPr="00F24850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219733D6" w14:textId="77777777" w:rsidR="00C57AA5" w:rsidRDefault="00C57AA5" w:rsidP="00C57AA5">
      <w:pPr>
        <w:spacing w:after="0" w:line="240" w:lineRule="auto"/>
        <w:rPr>
          <w:rFonts w:asciiTheme="minorHAnsi" w:hAnsiTheme="minorHAnsi" w:cstheme="minorHAnsi"/>
        </w:rPr>
      </w:pPr>
    </w:p>
    <w:p w14:paraId="06068DC7" w14:textId="77777777" w:rsidR="00E07F71" w:rsidRDefault="00E07F71" w:rsidP="00E07F71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E07F71" w:rsidRPr="0011141B" w14:paraId="27177FCD" w14:textId="77777777" w:rsidTr="0059751F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4479C36A" w14:textId="77777777" w:rsidR="00E07F71" w:rsidRPr="0011141B" w:rsidRDefault="00E07F71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0E4A9539" w14:textId="77777777" w:rsidR="00E07F71" w:rsidRPr="0011141B" w:rsidRDefault="00E07F71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5E4B6BC5" w14:textId="77777777" w:rsidR="00E07F71" w:rsidRPr="0011141B" w:rsidRDefault="00E07F71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0E724A06" w14:textId="77777777" w:rsidR="00E07F71" w:rsidRPr="0011141B" w:rsidRDefault="00E07F71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18E7968" w14:textId="77777777" w:rsidR="00E07F71" w:rsidRPr="0011141B" w:rsidRDefault="00E07F71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61D47195" w14:textId="77777777" w:rsidR="00E07F71" w:rsidRPr="0011141B" w:rsidRDefault="00E07F71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2E164310" w14:textId="77777777" w:rsidR="00E07F71" w:rsidRPr="0011141B" w:rsidRDefault="00E07F71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11141B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E07F71" w:rsidRPr="0011141B" w14:paraId="6BA7ECDF" w14:textId="77777777" w:rsidTr="0059751F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8E9DC9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3947F858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190F1705" w14:textId="77777777" w:rsidR="00E07F71" w:rsidRPr="0011141B" w:rsidRDefault="00E07F71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11141B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11141B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72F2E67E" w14:textId="77777777" w:rsidR="00E07F71" w:rsidRPr="0011141B" w:rsidRDefault="00E07F71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B815B25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5C927F85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7B32EC80" w14:textId="77777777" w:rsidR="00E07F71" w:rsidRPr="0011141B" w:rsidRDefault="00E07F71" w:rsidP="0059751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E07F71" w:rsidRPr="0011141B" w14:paraId="51F6A374" w14:textId="77777777" w:rsidTr="0059751F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4372950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7338B71A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61D566DD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52D82764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496C11E0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7DE97440" w14:textId="77777777" w:rsidR="00E07F71" w:rsidRPr="0011141B" w:rsidRDefault="00E07F71" w:rsidP="00E07F71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001DB6A9" w14:textId="77777777" w:rsidR="00E07F71" w:rsidRPr="0011141B" w:rsidRDefault="00E07F71" w:rsidP="00E07F71">
      <w:pPr>
        <w:rPr>
          <w:rFonts w:asciiTheme="minorHAnsi" w:hAnsiTheme="minorHAnsi" w:cstheme="minorHAnsi"/>
          <w:szCs w:val="20"/>
        </w:rPr>
      </w:pPr>
    </w:p>
    <w:p w14:paraId="0EF52B2B" w14:textId="77777777" w:rsidR="00E07F71" w:rsidRPr="0011141B" w:rsidRDefault="00E07F71" w:rsidP="00E07F71">
      <w:pPr>
        <w:rPr>
          <w:rFonts w:asciiTheme="minorHAnsi" w:hAnsiTheme="minorHAnsi" w:cstheme="minorHAnsi"/>
          <w:szCs w:val="20"/>
        </w:rPr>
      </w:pPr>
    </w:p>
    <w:p w14:paraId="6E85C5D2" w14:textId="77777777" w:rsidR="00E07F71" w:rsidRPr="0011141B" w:rsidRDefault="00E07F71" w:rsidP="00E07F71">
      <w:pPr>
        <w:rPr>
          <w:rFonts w:asciiTheme="minorHAnsi" w:hAnsiTheme="minorHAnsi" w:cstheme="minorHAnsi"/>
          <w:szCs w:val="20"/>
        </w:rPr>
      </w:pPr>
    </w:p>
    <w:p w14:paraId="1D02F026" w14:textId="77777777" w:rsidR="00E07F71" w:rsidRPr="0011141B" w:rsidRDefault="00E07F71" w:rsidP="00E07F71">
      <w:pPr>
        <w:rPr>
          <w:rFonts w:asciiTheme="minorHAnsi" w:hAnsiTheme="minorHAnsi" w:cstheme="minorHAnsi"/>
          <w:szCs w:val="20"/>
        </w:rPr>
      </w:pPr>
    </w:p>
    <w:p w14:paraId="14C3AC36" w14:textId="77777777" w:rsidR="00E07F71" w:rsidRPr="0011141B" w:rsidRDefault="00E07F71" w:rsidP="00E07F71">
      <w:pPr>
        <w:rPr>
          <w:rFonts w:asciiTheme="minorHAnsi" w:hAnsiTheme="minorHAnsi" w:cstheme="minorHAnsi"/>
          <w:szCs w:val="20"/>
        </w:rPr>
      </w:pPr>
    </w:p>
    <w:p w14:paraId="31B25541" w14:textId="77777777" w:rsidR="00E07F71" w:rsidRDefault="00E07F71" w:rsidP="00E07F71">
      <w:pPr>
        <w:rPr>
          <w:rFonts w:asciiTheme="minorHAnsi" w:hAnsiTheme="minorHAnsi" w:cstheme="minorHAnsi"/>
          <w:szCs w:val="20"/>
        </w:rPr>
      </w:pPr>
    </w:p>
    <w:p w14:paraId="217D7CF3" w14:textId="77777777" w:rsidR="00E07F71" w:rsidRDefault="00E07F71" w:rsidP="00E07F71">
      <w:pPr>
        <w:rPr>
          <w:rFonts w:asciiTheme="minorHAnsi" w:hAnsiTheme="minorHAnsi" w:cstheme="minorHAnsi"/>
          <w:szCs w:val="20"/>
        </w:rPr>
      </w:pPr>
    </w:p>
    <w:p w14:paraId="662F440D" w14:textId="77777777" w:rsidR="00E07F71" w:rsidRDefault="00E07F71" w:rsidP="00E07F71">
      <w:pPr>
        <w:rPr>
          <w:rFonts w:asciiTheme="minorHAnsi" w:hAnsiTheme="minorHAnsi" w:cstheme="minorHAnsi"/>
          <w:szCs w:val="20"/>
        </w:rPr>
      </w:pPr>
    </w:p>
    <w:p w14:paraId="3E529564" w14:textId="77777777" w:rsidR="00E07F71" w:rsidRDefault="00E07F71" w:rsidP="00E07F71">
      <w:pPr>
        <w:rPr>
          <w:rFonts w:asciiTheme="minorHAnsi" w:hAnsiTheme="minorHAnsi" w:cstheme="minorHAnsi"/>
          <w:szCs w:val="20"/>
        </w:rPr>
      </w:pPr>
    </w:p>
    <w:p w14:paraId="013A0209" w14:textId="77777777" w:rsidR="00E07F71" w:rsidRPr="0011141B" w:rsidRDefault="00E07F71" w:rsidP="00E07F71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E07F71" w:rsidRPr="0011141B" w14:paraId="38CC3DE9" w14:textId="77777777" w:rsidTr="009D502F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296CCB8B" w14:textId="77777777" w:rsidR="00E07F71" w:rsidRPr="0011141B" w:rsidRDefault="00E07F71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14:paraId="4DC956C8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40132058" w14:textId="77777777" w:rsidR="00E07F71" w:rsidRPr="0011141B" w:rsidRDefault="00E07F71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14:paraId="337BDD53" w14:textId="77777777" w:rsidR="009D502F" w:rsidRPr="0011141B" w:rsidRDefault="009D502F" w:rsidP="009D502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1CE92F67" w14:textId="31E678EB" w:rsidR="00E07F71" w:rsidRPr="0011141B" w:rsidRDefault="009D502F" w:rsidP="009D502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</w:tr>
      <w:tr w:rsidR="00E07F71" w:rsidRPr="0011141B" w14:paraId="7F7A1606" w14:textId="77777777" w:rsidTr="009D502F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DAEE879" w14:textId="77777777" w:rsidR="009D502F" w:rsidRPr="0011141B" w:rsidRDefault="009D502F" w:rsidP="009D502F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783E30F9" w14:textId="4A194764" w:rsidR="00E07F71" w:rsidRPr="0011141B" w:rsidRDefault="009D502F" w:rsidP="009D502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</w:rPr>
              <w:t>Administrador de Proyecto INDRA</w:t>
            </w:r>
          </w:p>
        </w:tc>
        <w:tc>
          <w:tcPr>
            <w:tcW w:w="500" w:type="pct"/>
            <w:shd w:val="clear" w:color="auto" w:fill="FFFFFF"/>
          </w:tcPr>
          <w:p w14:paraId="04E9B6C6" w14:textId="77777777" w:rsidR="00E07F71" w:rsidRPr="0011141B" w:rsidRDefault="00E07F71" w:rsidP="0059751F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14:paraId="7364DCDE" w14:textId="4ED49D99" w:rsidR="00E07F71" w:rsidRPr="0011141B" w:rsidRDefault="00E07F71" w:rsidP="0059751F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bookmarkStart w:id="133" w:name="_GoBack"/>
            <w:bookmarkEnd w:id="133"/>
            <w:r w:rsidRPr="0011141B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</w:tbl>
    <w:p w14:paraId="09ABDB3F" w14:textId="77777777" w:rsidR="00E07F71" w:rsidRPr="0011141B" w:rsidRDefault="00E07F71" w:rsidP="00E07F71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2106A521" w14:textId="77777777" w:rsidR="00E07F71" w:rsidRPr="0011141B" w:rsidRDefault="00E07F71" w:rsidP="00E07F71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6F9A108" w14:textId="77777777" w:rsidR="00E07F71" w:rsidRDefault="00E07F71" w:rsidP="00E07F71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14:paraId="01A372AC" w14:textId="77777777" w:rsidR="00E07F71" w:rsidRPr="0011141B" w:rsidRDefault="00E07F71" w:rsidP="00E07F71">
      <w:pPr>
        <w:rPr>
          <w:rFonts w:asciiTheme="minorHAnsi" w:hAnsiTheme="minorHAnsi" w:cstheme="minorHAnsi"/>
          <w:b/>
          <w:szCs w:val="20"/>
        </w:rPr>
      </w:pPr>
      <w:r w:rsidRPr="0011141B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14:paraId="7672DDE3" w14:textId="77777777" w:rsidR="00E07F71" w:rsidRPr="0011141B" w:rsidRDefault="00E07F71" w:rsidP="00E07F71">
      <w:pPr>
        <w:rPr>
          <w:rFonts w:asciiTheme="minorHAnsi" w:hAnsiTheme="minorHAnsi" w:cstheme="minorHAnsi"/>
          <w:szCs w:val="20"/>
        </w:rPr>
      </w:pPr>
    </w:p>
    <w:p w14:paraId="2FB75084" w14:textId="77777777" w:rsidR="00E07F71" w:rsidRPr="0011141B" w:rsidRDefault="00E07F71" w:rsidP="00E07F71">
      <w:pPr>
        <w:rPr>
          <w:rFonts w:asciiTheme="minorHAnsi" w:hAnsiTheme="minorHAnsi" w:cstheme="minorHAnsi"/>
          <w:szCs w:val="20"/>
        </w:rPr>
      </w:pPr>
    </w:p>
    <w:p w14:paraId="2698B17F" w14:textId="77777777" w:rsidR="00E07F71" w:rsidRPr="0011141B" w:rsidRDefault="00E07F71" w:rsidP="00E07F71">
      <w:pPr>
        <w:rPr>
          <w:rFonts w:asciiTheme="minorHAnsi" w:hAnsiTheme="minorHAnsi" w:cstheme="minorHAnsi"/>
          <w:szCs w:val="20"/>
        </w:rPr>
      </w:pPr>
    </w:p>
    <w:p w14:paraId="4ADE0AEF" w14:textId="77777777" w:rsidR="00E07F71" w:rsidRDefault="00E07F71" w:rsidP="00E07F71">
      <w:pPr>
        <w:rPr>
          <w:rFonts w:asciiTheme="minorHAnsi" w:hAnsiTheme="minorHAnsi" w:cstheme="minorHAnsi"/>
          <w:szCs w:val="20"/>
        </w:rPr>
      </w:pPr>
    </w:p>
    <w:p w14:paraId="43565CB3" w14:textId="77777777" w:rsidR="00E07F71" w:rsidRPr="0011141B" w:rsidRDefault="00E07F71" w:rsidP="00E07F71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E07F71" w:rsidRPr="0011141B" w14:paraId="360ED447" w14:textId="77777777" w:rsidTr="0059751F">
        <w:trPr>
          <w:trHeight w:val="2647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32F0BC1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1EE2C4F4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14:paraId="7CAA964F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14:paraId="37555474" w14:textId="77777777" w:rsidR="00E07F71" w:rsidRPr="0011141B" w:rsidRDefault="00E07F71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5F95B470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0D3825C6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14:paraId="3E0DE4C9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Contencioso, Asuntos Contractuales y Normatividad</w:t>
            </w:r>
          </w:p>
        </w:tc>
      </w:tr>
      <w:tr w:rsidR="00E07F71" w:rsidRPr="0011141B" w14:paraId="0EC0CECA" w14:textId="77777777" w:rsidTr="0059751F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1F278CA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7E10C4C8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Enrique Zárate Morales</w:t>
            </w:r>
          </w:p>
          <w:p w14:paraId="645A1FF8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11141B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14:paraId="70895BE9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6097EC48" w14:textId="77777777" w:rsidR="00E07F71" w:rsidRPr="0011141B" w:rsidRDefault="00E07F71" w:rsidP="0059751F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14:paraId="3F508310" w14:textId="77777777" w:rsidR="00E07F71" w:rsidRPr="0011141B" w:rsidRDefault="00E07F71" w:rsidP="0059751F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14:paraId="15C9C3EC" w14:textId="77777777" w:rsidR="00E07F71" w:rsidRPr="0011141B" w:rsidRDefault="00E07F71" w:rsidP="00E07F71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786DF279" w14:textId="77777777" w:rsidR="00E07F71" w:rsidRDefault="00E07F71" w:rsidP="00E07F71">
      <w:pPr>
        <w:spacing w:after="0" w:line="240" w:lineRule="auto"/>
        <w:rPr>
          <w:rFonts w:asciiTheme="minorHAnsi" w:hAnsiTheme="minorHAnsi" w:cstheme="minorHAnsi"/>
        </w:rPr>
      </w:pPr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40AC5A88" w14:textId="77777777" w:rsidR="00C57AA5" w:rsidRDefault="00C57AA5" w:rsidP="00C57AA5">
      <w:pPr>
        <w:spacing w:after="0" w:line="240" w:lineRule="auto"/>
        <w:rPr>
          <w:rFonts w:asciiTheme="minorHAnsi" w:hAnsiTheme="minorHAnsi" w:cstheme="minorHAnsi"/>
        </w:rPr>
      </w:pPr>
    </w:p>
    <w:sectPr w:rsidR="00C57AA5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31037F" w15:done="0"/>
  <w15:commentEx w15:paraId="335FEA4A" w15:done="0"/>
  <w15:commentEx w15:paraId="01ABF9D8" w15:done="0"/>
  <w15:commentEx w15:paraId="3D9C8898" w15:done="0"/>
  <w15:commentEx w15:paraId="393100BE" w15:done="0"/>
  <w15:commentEx w15:paraId="31204B16" w15:done="0"/>
  <w15:commentEx w15:paraId="3228893C" w15:done="0"/>
  <w15:commentEx w15:paraId="58259F8F" w15:done="0"/>
  <w15:commentEx w15:paraId="366705D8" w15:done="0"/>
  <w15:commentEx w15:paraId="29580198" w15:done="0"/>
  <w15:commentEx w15:paraId="3041DAB1" w15:done="0"/>
  <w15:commentEx w15:paraId="696F9429" w15:done="0"/>
  <w15:commentEx w15:paraId="7893DD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11A6E" w14:textId="77777777" w:rsidR="005D4C3F" w:rsidRDefault="005D4C3F" w:rsidP="0060039F">
      <w:pPr>
        <w:pStyle w:val="Encabezado"/>
      </w:pPr>
      <w:r>
        <w:separator/>
      </w:r>
    </w:p>
  </w:endnote>
  <w:endnote w:type="continuationSeparator" w:id="0">
    <w:p w14:paraId="33B67E2F" w14:textId="77777777" w:rsidR="005D4C3F" w:rsidRDefault="005D4C3F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F64ED3" w14:paraId="64B78D64" w14:textId="77777777" w:rsidTr="00EF0432">
      <w:tc>
        <w:tcPr>
          <w:tcW w:w="3465" w:type="dxa"/>
        </w:tcPr>
        <w:p w14:paraId="7546CD29" w14:textId="77777777" w:rsidR="00F64ED3" w:rsidRPr="00CD783E" w:rsidRDefault="00F64ED3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30B289" wp14:editId="6D3E01C8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74645" w14:textId="77777777" w:rsidR="00F64ED3" w:rsidRPr="00CD783E" w:rsidRDefault="00F64ED3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23AFC592" w14:textId="77777777" w:rsidR="00F64ED3" w:rsidRPr="0070527F" w:rsidRDefault="00F64ED3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14:paraId="7ED74645" w14:textId="77777777" w:rsidR="00F64ED3" w:rsidRPr="00CD783E" w:rsidRDefault="00F64ED3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23AFC592" w14:textId="77777777" w:rsidR="00F64ED3" w:rsidRPr="0070527F" w:rsidRDefault="00F64ED3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38399E2C" w14:textId="77777777" w:rsidR="00F64ED3" w:rsidRPr="00BE4042" w:rsidRDefault="00F64ED3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1575D6A1" w14:textId="77777777" w:rsidR="00F64ED3" w:rsidRPr="00CD783E" w:rsidRDefault="00F64ED3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F64ED3" w:rsidRPr="00D566C8" w14:paraId="03F988D8" w14:textId="77777777" w:rsidTr="00EF0432">
      <w:tc>
        <w:tcPr>
          <w:tcW w:w="3465" w:type="dxa"/>
        </w:tcPr>
        <w:p w14:paraId="70B82A4A" w14:textId="77777777" w:rsidR="00F64ED3" w:rsidRPr="00BE4042" w:rsidRDefault="00F64ED3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643B477A" w14:textId="77777777" w:rsidR="00F64ED3" w:rsidRDefault="00F64ED3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5131F10E" w14:textId="77777777" w:rsidR="00F64ED3" w:rsidRPr="00D566C8" w:rsidRDefault="00F64ED3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17038962" w14:textId="77777777" w:rsidR="00F64ED3" w:rsidRPr="00A65C57" w:rsidRDefault="00F64ED3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DF1D86" w14:textId="77777777" w:rsidR="005D4C3F" w:rsidRDefault="005D4C3F" w:rsidP="0060039F">
      <w:pPr>
        <w:pStyle w:val="Encabezado"/>
      </w:pPr>
      <w:r>
        <w:separator/>
      </w:r>
    </w:p>
  </w:footnote>
  <w:footnote w:type="continuationSeparator" w:id="0">
    <w:p w14:paraId="32F64FFF" w14:textId="77777777" w:rsidR="005D4C3F" w:rsidRDefault="005D4C3F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93F67" w14:textId="77777777" w:rsidR="00F64ED3" w:rsidRPr="005B608B" w:rsidRDefault="00F64ED3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F64ED3" w:rsidRPr="00780E31" w14:paraId="7A2CD0AC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685241FC" w14:textId="77777777" w:rsidR="00F64ED3" w:rsidRPr="00780E31" w:rsidRDefault="00F64ED3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0262372D" wp14:editId="0CEB693B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36BA4C38" w14:textId="77777777" w:rsidR="00F64ED3" w:rsidRPr="00BE4042" w:rsidRDefault="00F64ED3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240ADADC" w14:textId="77777777" w:rsidR="00F64ED3" w:rsidRPr="00BE4042" w:rsidRDefault="00F64ED3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4F7AED95" w14:textId="77777777" w:rsidR="00F64ED3" w:rsidRDefault="00F64ED3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39F947CB" w14:textId="77777777" w:rsidR="00F64ED3" w:rsidRPr="00BE4042" w:rsidRDefault="00F64ED3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2B440858" w14:textId="77777777" w:rsidR="00F64ED3" w:rsidRPr="005E5122" w:rsidRDefault="00F64ED3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6C00EA63" w14:textId="77777777" w:rsidR="00F64ED3" w:rsidRPr="005B1C5D" w:rsidRDefault="00F64ED3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9D502F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13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9D502F">
            <w:rPr>
              <w:rStyle w:val="Nmerodepgina"/>
              <w:rFonts w:ascii="Calibri" w:hAnsi="Calibri" w:cs="Arial"/>
              <w:noProof/>
              <w:sz w:val="16"/>
              <w:szCs w:val="16"/>
            </w:rPr>
            <w:t>14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F64ED3" w:rsidRPr="00780E31" w14:paraId="01D4ADBF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44E484D" w14:textId="77777777" w:rsidR="00F64ED3" w:rsidRPr="00780E31" w:rsidRDefault="00F64ED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6A388883" w14:textId="77777777" w:rsidR="00F64ED3" w:rsidRPr="00BE4042" w:rsidRDefault="00F64ED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5DA01ED" w14:textId="77777777" w:rsidR="00F64ED3" w:rsidRPr="005E5122" w:rsidRDefault="00F64ED3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788AFFF" w14:textId="77777777" w:rsidR="00F64ED3" w:rsidRPr="005B1C5D" w:rsidRDefault="00F64ED3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F64ED3" w:rsidRPr="00780E31" w14:paraId="58799526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71A1F46" w14:textId="77777777" w:rsidR="00F64ED3" w:rsidRPr="00780E31" w:rsidRDefault="00F64ED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02EA4B0" w14:textId="77777777" w:rsidR="00F64ED3" w:rsidRPr="00BE4042" w:rsidRDefault="00F64ED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3870BFC4" w14:textId="77777777" w:rsidR="00F64ED3" w:rsidRPr="00F879E4" w:rsidRDefault="00F64ED3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F64ED3" w:rsidRPr="00780E31" w14:paraId="6A4373CB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4B5BAF91" w14:textId="77777777" w:rsidR="00F64ED3" w:rsidRPr="00780E31" w:rsidRDefault="00F64ED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176B2293" w14:textId="77777777" w:rsidR="00F64ED3" w:rsidRPr="00BE4042" w:rsidRDefault="00F64ED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041A0D2A" w14:textId="77777777" w:rsidR="00F64ED3" w:rsidRPr="005E5122" w:rsidRDefault="00F64ED3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7677BABA" w14:textId="77777777" w:rsidR="00F64ED3" w:rsidRPr="005B1C5D" w:rsidRDefault="00F64ED3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F64ED3" w:rsidRPr="00780E31" w14:paraId="0FFB4E65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8BE2743" w14:textId="77777777" w:rsidR="00F64ED3" w:rsidRPr="00780E31" w:rsidRDefault="00F64ED3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71F4FA1F" w14:textId="77777777" w:rsidR="00F64ED3" w:rsidRPr="00BE4042" w:rsidRDefault="00F64ED3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5E2C6DB9" w14:textId="77777777" w:rsidR="00F64ED3" w:rsidRPr="001F75F8" w:rsidRDefault="00F64ED3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697A32CA" w14:textId="77777777" w:rsidR="00F64ED3" w:rsidRPr="001F75F8" w:rsidRDefault="00F64ED3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F64ED3" w:rsidRPr="00780E31" w14:paraId="2BEB11B2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36FB3875" w14:textId="77777777" w:rsidR="00F64ED3" w:rsidRPr="009A1678" w:rsidRDefault="00F64ED3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5EB1AA15" w14:textId="77777777" w:rsidR="00F64ED3" w:rsidRPr="006E716C" w:rsidRDefault="00F64ED3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60D6CFB4" w14:textId="77777777" w:rsidR="00F64ED3" w:rsidRPr="006E716C" w:rsidRDefault="00F64ED3" w:rsidP="0055687D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F64ED3" w:rsidRPr="00780E31" w14:paraId="6DBC9910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7412A351" w14:textId="77777777" w:rsidR="00F64ED3" w:rsidRPr="009A1678" w:rsidRDefault="00F64ED3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0A104979" w14:textId="50470690" w:rsidR="00F64ED3" w:rsidRPr="0055687D" w:rsidRDefault="00F64ED3" w:rsidP="00C309B6">
          <w:pPr>
            <w:spacing w:before="0" w:after="0" w:line="240" w:lineRule="auto"/>
            <w:ind w:right="57"/>
            <w:rPr>
              <w:rFonts w:ascii="Calibri" w:hAnsi="Calibri" w:cs="Arial"/>
              <w:b/>
              <w:sz w:val="22"/>
              <w:szCs w:val="22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6008 - </w:t>
          </w:r>
          <w:r w:rsidRPr="0055687D">
            <w:rPr>
              <w:rFonts w:ascii="Calibri" w:hAnsi="Calibri" w:cs="Arial"/>
              <w:sz w:val="16"/>
              <w:szCs w:val="16"/>
            </w:rPr>
            <w:t>Car</w:t>
          </w:r>
          <w:r>
            <w:rPr>
              <w:rFonts w:ascii="Calibri" w:hAnsi="Calibri" w:cs="Arial"/>
              <w:sz w:val="16"/>
              <w:szCs w:val="16"/>
            </w:rPr>
            <w:t>gar</w:t>
          </w:r>
          <w:r w:rsidRPr="0055687D">
            <w:rPr>
              <w:rFonts w:ascii="Calibri" w:hAnsi="Calibri" w:cs="Arial"/>
              <w:sz w:val="16"/>
              <w:szCs w:val="16"/>
            </w:rPr>
            <w:t xml:space="preserve"> </w:t>
          </w:r>
          <w:r>
            <w:rPr>
              <w:rFonts w:ascii="Calibri" w:hAnsi="Calibri" w:cs="Arial"/>
              <w:sz w:val="16"/>
              <w:szCs w:val="16"/>
            </w:rPr>
            <w:t>Carta Intención Firmada</w:t>
          </w:r>
        </w:p>
      </w:tc>
      <w:tc>
        <w:tcPr>
          <w:tcW w:w="2595" w:type="dxa"/>
          <w:gridSpan w:val="2"/>
          <w:vMerge/>
          <w:vAlign w:val="center"/>
        </w:tcPr>
        <w:p w14:paraId="2DDF61ED" w14:textId="77777777" w:rsidR="00F64ED3" w:rsidRPr="006E716C" w:rsidRDefault="00F64ED3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7748DE17" w14:textId="77777777" w:rsidR="00F64ED3" w:rsidRPr="00C1246F" w:rsidRDefault="00F64ED3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3FC3"/>
    <w:multiLevelType w:val="hybridMultilevel"/>
    <w:tmpl w:val="B0425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56E34"/>
    <w:multiLevelType w:val="hybridMultilevel"/>
    <w:tmpl w:val="0ED8C2C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">
    <w:nsid w:val="279837F0"/>
    <w:multiLevelType w:val="hybridMultilevel"/>
    <w:tmpl w:val="77268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312AE"/>
    <w:multiLevelType w:val="hybridMultilevel"/>
    <w:tmpl w:val="7BE69A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77096"/>
    <w:multiLevelType w:val="hybridMultilevel"/>
    <w:tmpl w:val="E2EC3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A2765"/>
    <w:multiLevelType w:val="hybridMultilevel"/>
    <w:tmpl w:val="F8F6805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EE27F58"/>
    <w:multiLevelType w:val="hybridMultilevel"/>
    <w:tmpl w:val="3CA869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12E29"/>
    <w:multiLevelType w:val="hybridMultilevel"/>
    <w:tmpl w:val="2784388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9B0D09"/>
    <w:multiLevelType w:val="hybridMultilevel"/>
    <w:tmpl w:val="A7168A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760B458B"/>
    <w:multiLevelType w:val="hybridMultilevel"/>
    <w:tmpl w:val="480EC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"/>
  </w:num>
  <w:num w:numId="15">
    <w:abstractNumId w:val="12"/>
  </w:num>
  <w:num w:numId="16">
    <w:abstractNumId w:val="13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lutio">
    <w15:presenceInfo w15:providerId="None" w15:userId="solu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1644B"/>
    <w:rsid w:val="00026A1B"/>
    <w:rsid w:val="00031604"/>
    <w:rsid w:val="00032ACB"/>
    <w:rsid w:val="00033556"/>
    <w:rsid w:val="000423E5"/>
    <w:rsid w:val="00045FD0"/>
    <w:rsid w:val="00052511"/>
    <w:rsid w:val="0005300F"/>
    <w:rsid w:val="00055252"/>
    <w:rsid w:val="0005593E"/>
    <w:rsid w:val="00056F26"/>
    <w:rsid w:val="0005765E"/>
    <w:rsid w:val="000656AA"/>
    <w:rsid w:val="0006628B"/>
    <w:rsid w:val="000714A0"/>
    <w:rsid w:val="000774BA"/>
    <w:rsid w:val="00081DB3"/>
    <w:rsid w:val="0008296C"/>
    <w:rsid w:val="00091BF2"/>
    <w:rsid w:val="00092227"/>
    <w:rsid w:val="00097790"/>
    <w:rsid w:val="000A1DC2"/>
    <w:rsid w:val="000B5B46"/>
    <w:rsid w:val="000C71F2"/>
    <w:rsid w:val="000D0D3C"/>
    <w:rsid w:val="000D458D"/>
    <w:rsid w:val="000D50F3"/>
    <w:rsid w:val="000D647B"/>
    <w:rsid w:val="000E0ACB"/>
    <w:rsid w:val="000E6097"/>
    <w:rsid w:val="000E763C"/>
    <w:rsid w:val="000F620A"/>
    <w:rsid w:val="00100E7E"/>
    <w:rsid w:val="00106D7D"/>
    <w:rsid w:val="00107BF1"/>
    <w:rsid w:val="00107D6A"/>
    <w:rsid w:val="00111E01"/>
    <w:rsid w:val="001136F5"/>
    <w:rsid w:val="00114425"/>
    <w:rsid w:val="001231B5"/>
    <w:rsid w:val="00126521"/>
    <w:rsid w:val="00126BD4"/>
    <w:rsid w:val="00135D7A"/>
    <w:rsid w:val="0013605C"/>
    <w:rsid w:val="00136D1C"/>
    <w:rsid w:val="0014520C"/>
    <w:rsid w:val="00146005"/>
    <w:rsid w:val="00152F19"/>
    <w:rsid w:val="001531E7"/>
    <w:rsid w:val="001660EF"/>
    <w:rsid w:val="00172DFB"/>
    <w:rsid w:val="0017621A"/>
    <w:rsid w:val="0018098D"/>
    <w:rsid w:val="0018145C"/>
    <w:rsid w:val="001833CB"/>
    <w:rsid w:val="00184C17"/>
    <w:rsid w:val="00186444"/>
    <w:rsid w:val="0019754D"/>
    <w:rsid w:val="001A5ED2"/>
    <w:rsid w:val="001B488A"/>
    <w:rsid w:val="001C0850"/>
    <w:rsid w:val="001D27BB"/>
    <w:rsid w:val="001E60D1"/>
    <w:rsid w:val="001E67D0"/>
    <w:rsid w:val="001F3866"/>
    <w:rsid w:val="0021158A"/>
    <w:rsid w:val="002132A7"/>
    <w:rsid w:val="00214DAF"/>
    <w:rsid w:val="00217345"/>
    <w:rsid w:val="00221137"/>
    <w:rsid w:val="00221BAE"/>
    <w:rsid w:val="00232A4D"/>
    <w:rsid w:val="00233257"/>
    <w:rsid w:val="002354B9"/>
    <w:rsid w:val="002374CD"/>
    <w:rsid w:val="00240013"/>
    <w:rsid w:val="002442F6"/>
    <w:rsid w:val="002448B8"/>
    <w:rsid w:val="00250CCA"/>
    <w:rsid w:val="002601F7"/>
    <w:rsid w:val="002650CF"/>
    <w:rsid w:val="00270F64"/>
    <w:rsid w:val="002761C5"/>
    <w:rsid w:val="00281D2B"/>
    <w:rsid w:val="00282968"/>
    <w:rsid w:val="002839E8"/>
    <w:rsid w:val="0028456A"/>
    <w:rsid w:val="002A2F76"/>
    <w:rsid w:val="002A3CC5"/>
    <w:rsid w:val="002A6F7D"/>
    <w:rsid w:val="002B2586"/>
    <w:rsid w:val="002E47D3"/>
    <w:rsid w:val="002F760A"/>
    <w:rsid w:val="00300249"/>
    <w:rsid w:val="00303AFC"/>
    <w:rsid w:val="00311825"/>
    <w:rsid w:val="00312F2A"/>
    <w:rsid w:val="00316C10"/>
    <w:rsid w:val="00320A99"/>
    <w:rsid w:val="003222E8"/>
    <w:rsid w:val="003233C0"/>
    <w:rsid w:val="00324D2F"/>
    <w:rsid w:val="00324D34"/>
    <w:rsid w:val="00327C75"/>
    <w:rsid w:val="0033216F"/>
    <w:rsid w:val="0034123A"/>
    <w:rsid w:val="0034240E"/>
    <w:rsid w:val="003430F3"/>
    <w:rsid w:val="003459E8"/>
    <w:rsid w:val="0034632A"/>
    <w:rsid w:val="00347A21"/>
    <w:rsid w:val="00353F93"/>
    <w:rsid w:val="003619FD"/>
    <w:rsid w:val="0036306D"/>
    <w:rsid w:val="00365268"/>
    <w:rsid w:val="00375714"/>
    <w:rsid w:val="003763E4"/>
    <w:rsid w:val="00376E83"/>
    <w:rsid w:val="00387649"/>
    <w:rsid w:val="0039002E"/>
    <w:rsid w:val="00395D5F"/>
    <w:rsid w:val="00396A2C"/>
    <w:rsid w:val="003A3856"/>
    <w:rsid w:val="003B0CF2"/>
    <w:rsid w:val="003B5582"/>
    <w:rsid w:val="003C71C2"/>
    <w:rsid w:val="003E3B20"/>
    <w:rsid w:val="003E7A74"/>
    <w:rsid w:val="003F6F7E"/>
    <w:rsid w:val="004038AD"/>
    <w:rsid w:val="00405922"/>
    <w:rsid w:val="004209CC"/>
    <w:rsid w:val="00425283"/>
    <w:rsid w:val="00425E17"/>
    <w:rsid w:val="00432476"/>
    <w:rsid w:val="00433285"/>
    <w:rsid w:val="00434235"/>
    <w:rsid w:val="00434BA6"/>
    <w:rsid w:val="004370D6"/>
    <w:rsid w:val="00445B96"/>
    <w:rsid w:val="00450BFE"/>
    <w:rsid w:val="00455180"/>
    <w:rsid w:val="00455C64"/>
    <w:rsid w:val="00456CA9"/>
    <w:rsid w:val="004634A6"/>
    <w:rsid w:val="00471FF7"/>
    <w:rsid w:val="00483B34"/>
    <w:rsid w:val="00487C61"/>
    <w:rsid w:val="00492D8A"/>
    <w:rsid w:val="004A0EA4"/>
    <w:rsid w:val="004A28CF"/>
    <w:rsid w:val="004A3B9E"/>
    <w:rsid w:val="004A52F2"/>
    <w:rsid w:val="004A563B"/>
    <w:rsid w:val="004B001E"/>
    <w:rsid w:val="004B385C"/>
    <w:rsid w:val="004B580B"/>
    <w:rsid w:val="004B5B54"/>
    <w:rsid w:val="004C1D8F"/>
    <w:rsid w:val="004C3BB9"/>
    <w:rsid w:val="004C7B4E"/>
    <w:rsid w:val="004D15D2"/>
    <w:rsid w:val="004D4087"/>
    <w:rsid w:val="004D55F1"/>
    <w:rsid w:val="004D6458"/>
    <w:rsid w:val="004D7007"/>
    <w:rsid w:val="004E48B1"/>
    <w:rsid w:val="004E599F"/>
    <w:rsid w:val="004E7A30"/>
    <w:rsid w:val="00500124"/>
    <w:rsid w:val="0050303F"/>
    <w:rsid w:val="005030B9"/>
    <w:rsid w:val="00503922"/>
    <w:rsid w:val="00505C20"/>
    <w:rsid w:val="00507C8C"/>
    <w:rsid w:val="005123BB"/>
    <w:rsid w:val="00513A3E"/>
    <w:rsid w:val="005148D7"/>
    <w:rsid w:val="00527841"/>
    <w:rsid w:val="00537A25"/>
    <w:rsid w:val="00542DD4"/>
    <w:rsid w:val="00545878"/>
    <w:rsid w:val="005532BA"/>
    <w:rsid w:val="00554004"/>
    <w:rsid w:val="0055687D"/>
    <w:rsid w:val="00561F82"/>
    <w:rsid w:val="00562459"/>
    <w:rsid w:val="00562483"/>
    <w:rsid w:val="0057644B"/>
    <w:rsid w:val="00593424"/>
    <w:rsid w:val="005934B8"/>
    <w:rsid w:val="005961D4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1AB4"/>
    <w:rsid w:val="005C2A94"/>
    <w:rsid w:val="005C33A5"/>
    <w:rsid w:val="005C548D"/>
    <w:rsid w:val="005D1533"/>
    <w:rsid w:val="005D2A51"/>
    <w:rsid w:val="005D4C3F"/>
    <w:rsid w:val="005E115F"/>
    <w:rsid w:val="005E1603"/>
    <w:rsid w:val="005E3A4F"/>
    <w:rsid w:val="005E5122"/>
    <w:rsid w:val="005E7254"/>
    <w:rsid w:val="005F35C7"/>
    <w:rsid w:val="005F7CA6"/>
    <w:rsid w:val="0060039F"/>
    <w:rsid w:val="006041B3"/>
    <w:rsid w:val="00605526"/>
    <w:rsid w:val="00610483"/>
    <w:rsid w:val="00615537"/>
    <w:rsid w:val="00617A86"/>
    <w:rsid w:val="00624C99"/>
    <w:rsid w:val="00626901"/>
    <w:rsid w:val="00626AB9"/>
    <w:rsid w:val="00630864"/>
    <w:rsid w:val="006323D2"/>
    <w:rsid w:val="00632BEA"/>
    <w:rsid w:val="00634522"/>
    <w:rsid w:val="00636D21"/>
    <w:rsid w:val="006372B5"/>
    <w:rsid w:val="006404C2"/>
    <w:rsid w:val="006474AC"/>
    <w:rsid w:val="00652031"/>
    <w:rsid w:val="00654F00"/>
    <w:rsid w:val="00661408"/>
    <w:rsid w:val="00663563"/>
    <w:rsid w:val="00665506"/>
    <w:rsid w:val="006671F0"/>
    <w:rsid w:val="00672371"/>
    <w:rsid w:val="0067413D"/>
    <w:rsid w:val="00677401"/>
    <w:rsid w:val="00682A5E"/>
    <w:rsid w:val="00683FC3"/>
    <w:rsid w:val="0069763C"/>
    <w:rsid w:val="006A5C61"/>
    <w:rsid w:val="006B4196"/>
    <w:rsid w:val="006B4C79"/>
    <w:rsid w:val="006C0DBB"/>
    <w:rsid w:val="006C297A"/>
    <w:rsid w:val="006C3551"/>
    <w:rsid w:val="006C3D9F"/>
    <w:rsid w:val="006C5F82"/>
    <w:rsid w:val="006C5F97"/>
    <w:rsid w:val="006D2378"/>
    <w:rsid w:val="006D7132"/>
    <w:rsid w:val="006E0A93"/>
    <w:rsid w:val="006E10A8"/>
    <w:rsid w:val="006E25E8"/>
    <w:rsid w:val="006E485C"/>
    <w:rsid w:val="006E716C"/>
    <w:rsid w:val="006F4FC9"/>
    <w:rsid w:val="00700597"/>
    <w:rsid w:val="00702504"/>
    <w:rsid w:val="00703837"/>
    <w:rsid w:val="0070527F"/>
    <w:rsid w:val="0071783E"/>
    <w:rsid w:val="0073563B"/>
    <w:rsid w:val="007367BF"/>
    <w:rsid w:val="00752AE0"/>
    <w:rsid w:val="00764BF4"/>
    <w:rsid w:val="00766972"/>
    <w:rsid w:val="00773A1C"/>
    <w:rsid w:val="00774265"/>
    <w:rsid w:val="00785032"/>
    <w:rsid w:val="00790AD7"/>
    <w:rsid w:val="00792286"/>
    <w:rsid w:val="00792A9C"/>
    <w:rsid w:val="00793C46"/>
    <w:rsid w:val="007960E1"/>
    <w:rsid w:val="007A5015"/>
    <w:rsid w:val="007B0DC1"/>
    <w:rsid w:val="007B3A19"/>
    <w:rsid w:val="007C13B7"/>
    <w:rsid w:val="007C1AD2"/>
    <w:rsid w:val="007C4417"/>
    <w:rsid w:val="007C518D"/>
    <w:rsid w:val="007D7A3C"/>
    <w:rsid w:val="007D7D57"/>
    <w:rsid w:val="007E0CD8"/>
    <w:rsid w:val="007E79AD"/>
    <w:rsid w:val="007F28F5"/>
    <w:rsid w:val="007F6F20"/>
    <w:rsid w:val="00800645"/>
    <w:rsid w:val="008073E0"/>
    <w:rsid w:val="0081016C"/>
    <w:rsid w:val="00813E7C"/>
    <w:rsid w:val="0081549F"/>
    <w:rsid w:val="008175B9"/>
    <w:rsid w:val="00821813"/>
    <w:rsid w:val="00826D40"/>
    <w:rsid w:val="00831299"/>
    <w:rsid w:val="008360D8"/>
    <w:rsid w:val="0085432E"/>
    <w:rsid w:val="0085462D"/>
    <w:rsid w:val="00856624"/>
    <w:rsid w:val="00865F95"/>
    <w:rsid w:val="00866A43"/>
    <w:rsid w:val="00867938"/>
    <w:rsid w:val="008703F6"/>
    <w:rsid w:val="008832D5"/>
    <w:rsid w:val="008A3DB6"/>
    <w:rsid w:val="008B110A"/>
    <w:rsid w:val="008B1650"/>
    <w:rsid w:val="008C26F4"/>
    <w:rsid w:val="008C4B4C"/>
    <w:rsid w:val="008C7D0F"/>
    <w:rsid w:val="008D05F7"/>
    <w:rsid w:val="008D3AC7"/>
    <w:rsid w:val="008E0A3B"/>
    <w:rsid w:val="008E39A6"/>
    <w:rsid w:val="008E665B"/>
    <w:rsid w:val="008F5DEA"/>
    <w:rsid w:val="00900262"/>
    <w:rsid w:val="00911E35"/>
    <w:rsid w:val="00912C59"/>
    <w:rsid w:val="00916384"/>
    <w:rsid w:val="009249D0"/>
    <w:rsid w:val="00926110"/>
    <w:rsid w:val="009271C0"/>
    <w:rsid w:val="00931AAD"/>
    <w:rsid w:val="009358C5"/>
    <w:rsid w:val="00940569"/>
    <w:rsid w:val="009420FF"/>
    <w:rsid w:val="00946C47"/>
    <w:rsid w:val="009563C2"/>
    <w:rsid w:val="009565E4"/>
    <w:rsid w:val="00966AC4"/>
    <w:rsid w:val="00967066"/>
    <w:rsid w:val="00972305"/>
    <w:rsid w:val="00972685"/>
    <w:rsid w:val="00973AF2"/>
    <w:rsid w:val="00975AE2"/>
    <w:rsid w:val="009768E6"/>
    <w:rsid w:val="009861D3"/>
    <w:rsid w:val="00992C43"/>
    <w:rsid w:val="00992CF7"/>
    <w:rsid w:val="00993203"/>
    <w:rsid w:val="00995860"/>
    <w:rsid w:val="009A7F02"/>
    <w:rsid w:val="009C5D04"/>
    <w:rsid w:val="009C79D4"/>
    <w:rsid w:val="009D502F"/>
    <w:rsid w:val="009D678F"/>
    <w:rsid w:val="009E0BD4"/>
    <w:rsid w:val="009E2F85"/>
    <w:rsid w:val="009E4CA7"/>
    <w:rsid w:val="009F3E00"/>
    <w:rsid w:val="009F402E"/>
    <w:rsid w:val="009F4550"/>
    <w:rsid w:val="009F7F45"/>
    <w:rsid w:val="00A027A6"/>
    <w:rsid w:val="00A02EB8"/>
    <w:rsid w:val="00A03926"/>
    <w:rsid w:val="00A23B1E"/>
    <w:rsid w:val="00A30743"/>
    <w:rsid w:val="00A33A1E"/>
    <w:rsid w:val="00A35466"/>
    <w:rsid w:val="00A457E9"/>
    <w:rsid w:val="00A53EF1"/>
    <w:rsid w:val="00A61EFF"/>
    <w:rsid w:val="00A65C57"/>
    <w:rsid w:val="00A679C7"/>
    <w:rsid w:val="00A713D5"/>
    <w:rsid w:val="00A7616B"/>
    <w:rsid w:val="00A8201A"/>
    <w:rsid w:val="00A8239D"/>
    <w:rsid w:val="00A869CE"/>
    <w:rsid w:val="00A870E8"/>
    <w:rsid w:val="00AA783E"/>
    <w:rsid w:val="00AB1D3D"/>
    <w:rsid w:val="00AD264B"/>
    <w:rsid w:val="00AD3437"/>
    <w:rsid w:val="00AD37DD"/>
    <w:rsid w:val="00AD53E5"/>
    <w:rsid w:val="00AE2F99"/>
    <w:rsid w:val="00AE3BC3"/>
    <w:rsid w:val="00AE6FD6"/>
    <w:rsid w:val="00AF35BC"/>
    <w:rsid w:val="00B01776"/>
    <w:rsid w:val="00B01D79"/>
    <w:rsid w:val="00B04797"/>
    <w:rsid w:val="00B1190E"/>
    <w:rsid w:val="00B1276C"/>
    <w:rsid w:val="00B167E2"/>
    <w:rsid w:val="00B231D0"/>
    <w:rsid w:val="00B24E1B"/>
    <w:rsid w:val="00B3238F"/>
    <w:rsid w:val="00B34A1A"/>
    <w:rsid w:val="00B34BB2"/>
    <w:rsid w:val="00B37C54"/>
    <w:rsid w:val="00B40DB0"/>
    <w:rsid w:val="00B47AD9"/>
    <w:rsid w:val="00B52119"/>
    <w:rsid w:val="00B60FF1"/>
    <w:rsid w:val="00B64055"/>
    <w:rsid w:val="00B6449A"/>
    <w:rsid w:val="00B67167"/>
    <w:rsid w:val="00B733FF"/>
    <w:rsid w:val="00B77C52"/>
    <w:rsid w:val="00B86C34"/>
    <w:rsid w:val="00BA431F"/>
    <w:rsid w:val="00BB3B2C"/>
    <w:rsid w:val="00BB3FA3"/>
    <w:rsid w:val="00BB7AF6"/>
    <w:rsid w:val="00BC36D3"/>
    <w:rsid w:val="00BC4294"/>
    <w:rsid w:val="00BC47D7"/>
    <w:rsid w:val="00BD0B53"/>
    <w:rsid w:val="00BD0E19"/>
    <w:rsid w:val="00BD3F03"/>
    <w:rsid w:val="00BD592E"/>
    <w:rsid w:val="00BE0BF7"/>
    <w:rsid w:val="00BE4042"/>
    <w:rsid w:val="00BE586D"/>
    <w:rsid w:val="00BE5F6B"/>
    <w:rsid w:val="00BE736C"/>
    <w:rsid w:val="00BE75CC"/>
    <w:rsid w:val="00BF39BE"/>
    <w:rsid w:val="00BF7608"/>
    <w:rsid w:val="00C04640"/>
    <w:rsid w:val="00C05ED0"/>
    <w:rsid w:val="00C1246F"/>
    <w:rsid w:val="00C12B84"/>
    <w:rsid w:val="00C2360A"/>
    <w:rsid w:val="00C254C3"/>
    <w:rsid w:val="00C272C8"/>
    <w:rsid w:val="00C309B6"/>
    <w:rsid w:val="00C32F4D"/>
    <w:rsid w:val="00C41D11"/>
    <w:rsid w:val="00C43215"/>
    <w:rsid w:val="00C43B2F"/>
    <w:rsid w:val="00C51F56"/>
    <w:rsid w:val="00C539C4"/>
    <w:rsid w:val="00C5459C"/>
    <w:rsid w:val="00C55350"/>
    <w:rsid w:val="00C576EC"/>
    <w:rsid w:val="00C57AA5"/>
    <w:rsid w:val="00C6067E"/>
    <w:rsid w:val="00C701CD"/>
    <w:rsid w:val="00C8057E"/>
    <w:rsid w:val="00C816BE"/>
    <w:rsid w:val="00CA230C"/>
    <w:rsid w:val="00CA38B0"/>
    <w:rsid w:val="00CA6627"/>
    <w:rsid w:val="00CB0518"/>
    <w:rsid w:val="00CB2D1A"/>
    <w:rsid w:val="00CB3D16"/>
    <w:rsid w:val="00CB663D"/>
    <w:rsid w:val="00CC2575"/>
    <w:rsid w:val="00CC316F"/>
    <w:rsid w:val="00CD0842"/>
    <w:rsid w:val="00CD172A"/>
    <w:rsid w:val="00CD72B9"/>
    <w:rsid w:val="00CE78A4"/>
    <w:rsid w:val="00CF140C"/>
    <w:rsid w:val="00CF172C"/>
    <w:rsid w:val="00CF56A7"/>
    <w:rsid w:val="00CF6856"/>
    <w:rsid w:val="00D0605C"/>
    <w:rsid w:val="00D100D2"/>
    <w:rsid w:val="00D104F7"/>
    <w:rsid w:val="00D16B4F"/>
    <w:rsid w:val="00D17D54"/>
    <w:rsid w:val="00D227FC"/>
    <w:rsid w:val="00D31479"/>
    <w:rsid w:val="00D31F7E"/>
    <w:rsid w:val="00D37CCD"/>
    <w:rsid w:val="00D44B43"/>
    <w:rsid w:val="00D566C8"/>
    <w:rsid w:val="00D63F16"/>
    <w:rsid w:val="00D64139"/>
    <w:rsid w:val="00D641AE"/>
    <w:rsid w:val="00D6427C"/>
    <w:rsid w:val="00D67CF1"/>
    <w:rsid w:val="00D70D93"/>
    <w:rsid w:val="00D80CAD"/>
    <w:rsid w:val="00D81810"/>
    <w:rsid w:val="00D84221"/>
    <w:rsid w:val="00D864C4"/>
    <w:rsid w:val="00D87B16"/>
    <w:rsid w:val="00D91BC6"/>
    <w:rsid w:val="00D97917"/>
    <w:rsid w:val="00DA3F26"/>
    <w:rsid w:val="00DA7CF5"/>
    <w:rsid w:val="00DB071A"/>
    <w:rsid w:val="00DB49D5"/>
    <w:rsid w:val="00DC23CF"/>
    <w:rsid w:val="00DC79B1"/>
    <w:rsid w:val="00DD30FA"/>
    <w:rsid w:val="00DE100D"/>
    <w:rsid w:val="00DE29B8"/>
    <w:rsid w:val="00DE33C3"/>
    <w:rsid w:val="00DE5ABF"/>
    <w:rsid w:val="00DE78EC"/>
    <w:rsid w:val="00E01551"/>
    <w:rsid w:val="00E02CD9"/>
    <w:rsid w:val="00E07F71"/>
    <w:rsid w:val="00E11D19"/>
    <w:rsid w:val="00E13565"/>
    <w:rsid w:val="00E13A69"/>
    <w:rsid w:val="00E14EA6"/>
    <w:rsid w:val="00E15BD2"/>
    <w:rsid w:val="00E1640F"/>
    <w:rsid w:val="00E27BF4"/>
    <w:rsid w:val="00E36313"/>
    <w:rsid w:val="00E37BA5"/>
    <w:rsid w:val="00E425A5"/>
    <w:rsid w:val="00E439B9"/>
    <w:rsid w:val="00E52C8A"/>
    <w:rsid w:val="00E56CC5"/>
    <w:rsid w:val="00E572EB"/>
    <w:rsid w:val="00E614BD"/>
    <w:rsid w:val="00E6338E"/>
    <w:rsid w:val="00E64B51"/>
    <w:rsid w:val="00E67C9A"/>
    <w:rsid w:val="00E70B98"/>
    <w:rsid w:val="00E70DBF"/>
    <w:rsid w:val="00E90EA0"/>
    <w:rsid w:val="00E94919"/>
    <w:rsid w:val="00E95DD4"/>
    <w:rsid w:val="00EA2941"/>
    <w:rsid w:val="00EA3615"/>
    <w:rsid w:val="00EA69B8"/>
    <w:rsid w:val="00EB2071"/>
    <w:rsid w:val="00EB6ED4"/>
    <w:rsid w:val="00EC0458"/>
    <w:rsid w:val="00EC6C3E"/>
    <w:rsid w:val="00ED5788"/>
    <w:rsid w:val="00ED7B91"/>
    <w:rsid w:val="00ED7E78"/>
    <w:rsid w:val="00EE0727"/>
    <w:rsid w:val="00EE3A5A"/>
    <w:rsid w:val="00EF0432"/>
    <w:rsid w:val="00F040BF"/>
    <w:rsid w:val="00F132FE"/>
    <w:rsid w:val="00F135F3"/>
    <w:rsid w:val="00F13728"/>
    <w:rsid w:val="00F14248"/>
    <w:rsid w:val="00F17CE4"/>
    <w:rsid w:val="00F22772"/>
    <w:rsid w:val="00F24850"/>
    <w:rsid w:val="00F249F4"/>
    <w:rsid w:val="00F31BEB"/>
    <w:rsid w:val="00F336BE"/>
    <w:rsid w:val="00F42F99"/>
    <w:rsid w:val="00F43BC4"/>
    <w:rsid w:val="00F45F66"/>
    <w:rsid w:val="00F50F09"/>
    <w:rsid w:val="00F54BA2"/>
    <w:rsid w:val="00F575AF"/>
    <w:rsid w:val="00F64ED3"/>
    <w:rsid w:val="00F67A7E"/>
    <w:rsid w:val="00F8350E"/>
    <w:rsid w:val="00F841A9"/>
    <w:rsid w:val="00F9308C"/>
    <w:rsid w:val="00F94B6F"/>
    <w:rsid w:val="00F95951"/>
    <w:rsid w:val="00F95C43"/>
    <w:rsid w:val="00FA77AE"/>
    <w:rsid w:val="00FB135D"/>
    <w:rsid w:val="00FD4130"/>
    <w:rsid w:val="00FE00FA"/>
    <w:rsid w:val="00FE2192"/>
    <w:rsid w:val="00FF4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885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72371"/>
    <w:pPr>
      <w:framePr w:hSpace="141" w:wrap="around" w:vAnchor="text" w:hAnchor="text" w:y="1"/>
      <w:spacing w:line="240" w:lineRule="auto"/>
      <w:suppressOverlap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E2F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2F8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2F85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2F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2F85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672371"/>
    <w:pPr>
      <w:framePr w:hSpace="141" w:wrap="around" w:vAnchor="text" w:hAnchor="text" w:y="1"/>
      <w:spacing w:line="240" w:lineRule="auto"/>
      <w:suppressOverlap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9E2F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2F85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2F85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2F8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2F85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87C6C-BDA6-4FD6-A345-6FBB80198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</TotalTime>
  <Pages>14</Pages>
  <Words>1900</Words>
  <Characters>10453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12329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3</cp:revision>
  <cp:lastPrinted>2016-12-21T23:08:00Z</cp:lastPrinted>
  <dcterms:created xsi:type="dcterms:W3CDTF">2017-07-24T20:26:00Z</dcterms:created>
  <dcterms:modified xsi:type="dcterms:W3CDTF">2017-08-15T15:54:00Z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