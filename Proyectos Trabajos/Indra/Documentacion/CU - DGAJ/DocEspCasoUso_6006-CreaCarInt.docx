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E79FB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397E79FC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397E79FD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397E79FE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397E79FF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397E7A00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397E7A02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397E7A03" w14:textId="0A937EBD" w:rsidR="008C26F4" w:rsidRPr="00630473" w:rsidRDefault="00B60A44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60</w:t>
      </w:r>
      <w:r w:rsidR="00243D27">
        <w:rPr>
          <w:rFonts w:asciiTheme="minorHAnsi" w:hAnsiTheme="minorHAnsi" w:cstheme="minorHAnsi"/>
          <w:sz w:val="28"/>
          <w:szCs w:val="28"/>
        </w:rPr>
        <w:t>0</w:t>
      </w:r>
      <w:r w:rsidR="00E034E1">
        <w:rPr>
          <w:rFonts w:asciiTheme="minorHAnsi" w:hAnsiTheme="minorHAnsi" w:cstheme="minorHAnsi"/>
          <w:sz w:val="28"/>
          <w:szCs w:val="28"/>
        </w:rPr>
        <w:t>6 - Crear Carta I</w:t>
      </w:r>
      <w:r>
        <w:rPr>
          <w:rFonts w:asciiTheme="minorHAnsi" w:hAnsiTheme="minorHAnsi" w:cstheme="minorHAnsi"/>
          <w:sz w:val="28"/>
          <w:szCs w:val="28"/>
        </w:rPr>
        <w:t>ntención</w:t>
      </w:r>
    </w:p>
    <w:p w14:paraId="397E7A04" w14:textId="77777777" w:rsidR="008C26F4" w:rsidRPr="00630473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397E7A05" w14:textId="17C0EB7E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630473">
        <w:rPr>
          <w:rFonts w:asciiTheme="minorHAnsi" w:hAnsiTheme="minorHAnsi" w:cstheme="minorHAnsi"/>
          <w:sz w:val="24"/>
          <w:szCs w:val="24"/>
        </w:rPr>
        <w:t xml:space="preserve">Versión </w:t>
      </w:r>
      <w:r w:rsidR="009415FA">
        <w:rPr>
          <w:rFonts w:asciiTheme="minorHAnsi" w:hAnsiTheme="minorHAnsi" w:cstheme="minorHAnsi"/>
          <w:sz w:val="24"/>
          <w:szCs w:val="24"/>
        </w:rPr>
        <w:t>1.0</w:t>
      </w:r>
    </w:p>
    <w:p w14:paraId="397E7A06" w14:textId="77777777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97E7A07" w14:textId="0296C327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630473">
        <w:rPr>
          <w:rFonts w:asciiTheme="minorHAnsi" w:hAnsiTheme="minorHAnsi" w:cstheme="minorHAnsi"/>
          <w:sz w:val="22"/>
          <w:szCs w:val="22"/>
        </w:rPr>
        <w:t>Fecha:</w:t>
      </w:r>
      <w:r w:rsidR="00A8239D" w:rsidRPr="00630473">
        <w:rPr>
          <w:rFonts w:asciiTheme="minorHAnsi" w:hAnsiTheme="minorHAnsi" w:cstheme="minorHAnsi"/>
          <w:sz w:val="22"/>
          <w:szCs w:val="22"/>
        </w:rPr>
        <w:t xml:space="preserve"> </w:t>
      </w:r>
      <w:r w:rsidR="00E929D3">
        <w:rPr>
          <w:rFonts w:asciiTheme="minorHAnsi" w:hAnsiTheme="minorHAnsi" w:cstheme="minorHAnsi"/>
          <w:sz w:val="22"/>
          <w:szCs w:val="22"/>
        </w:rPr>
        <w:t>20/12</w:t>
      </w:r>
      <w:r w:rsidR="009415FA" w:rsidRPr="009415FA">
        <w:rPr>
          <w:rFonts w:asciiTheme="minorHAnsi" w:hAnsiTheme="minorHAnsi" w:cstheme="minorHAnsi"/>
          <w:sz w:val="22"/>
          <w:szCs w:val="22"/>
        </w:rPr>
        <w:t>/</w:t>
      </w:r>
      <w:r w:rsidR="009415FA">
        <w:rPr>
          <w:rFonts w:asciiTheme="minorHAnsi" w:hAnsiTheme="minorHAnsi" w:cstheme="minorHAnsi"/>
          <w:sz w:val="22"/>
          <w:szCs w:val="22"/>
        </w:rPr>
        <w:t>20</w:t>
      </w:r>
      <w:r w:rsidR="00E929D3">
        <w:rPr>
          <w:rFonts w:asciiTheme="minorHAnsi" w:hAnsiTheme="minorHAnsi" w:cstheme="minorHAnsi"/>
          <w:sz w:val="22"/>
          <w:szCs w:val="22"/>
        </w:rPr>
        <w:t>16</w:t>
      </w:r>
    </w:p>
    <w:p w14:paraId="397E7A08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397E7A09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97E7A0A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397E7A0B" w14:textId="77777777" w:rsidR="00E94919" w:rsidRPr="00601F68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601F68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535679A5" w14:textId="77777777" w:rsidR="00A97010" w:rsidRPr="00A97010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9C0F43">
        <w:rPr>
          <w:rFonts w:asciiTheme="minorHAnsi" w:hAnsiTheme="minorHAnsi" w:cstheme="minorHAnsi"/>
          <w:lang w:val="es-MX"/>
        </w:rPr>
        <w:fldChar w:fldCharType="begin"/>
      </w:r>
      <w:r w:rsidR="00E94919" w:rsidRPr="009C0F43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9C0F43">
        <w:rPr>
          <w:rFonts w:asciiTheme="minorHAnsi" w:hAnsiTheme="minorHAnsi" w:cstheme="minorHAnsi"/>
          <w:lang w:val="es-MX"/>
        </w:rPr>
        <w:fldChar w:fldCharType="separate"/>
      </w:r>
      <w:hyperlink w:anchor="_Toc488486189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_Toc488486189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4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858E7A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0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Introducción Crear Carta Intención.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_Toc488486190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B7A881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1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3.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Funcionalidad del Sistema: Crear Carta Intención.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_Toc488486191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C80999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2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3.1.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_Toc488486192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24F6EA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3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3.2.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_Toc488486193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216205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4" w:history="1">
        <w:r w:rsidR="00A97010" w:rsidRPr="00A97010">
          <w:rPr>
            <w:rStyle w:val="Hipervnculo"/>
            <w:rFonts w:asciiTheme="minorHAnsi" w:hAnsiTheme="minorHAnsi" w:cstheme="minorHAnsi"/>
            <w:noProof/>
            <w:lang w:val="es-MX" w:eastAsia="es-MX"/>
          </w:rPr>
          <w:t>4.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_Toc488486194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2BA530E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5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5.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_Toc488486195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110EF85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6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6.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_Toc488486196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C173F8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7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7.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_Toc488486197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8AC2D8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8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7.1.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_Toc488486198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619277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199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7.2.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_Toc488486199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3CA956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0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7.3.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_Toc488486200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339145E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1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7.4.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&lt;Precondición 4&gt; Plantilla carta intención cargada.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_Toc488486201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CF48F7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2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7.5.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&lt;Precondición 5&gt; Debe existir el instrumento jurídico formalizado.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_Toc488486202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2F1E71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3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7.6.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&lt;Precondición 6&gt; Conexión sistema REP.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_Toc488486203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AFD8D9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4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_Toc488486204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1EEA28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5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_Toc488486205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09B49C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6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_Toc488486206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10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62815D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7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Opcionales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_Toc488486207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10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09AB91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8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8.2.1.1.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AO01 Agregar receptor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_Toc488486208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10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07D142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09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8.2.1.2.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AO02 Descartar receptor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_Toc488486209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11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F3CD49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0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8.2.1.3.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AO03 Agregar contratante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_Toc488486210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12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172A1C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1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8.2.1.4.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AO04 Descartar contratante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_Toc488486211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13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B73DAE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2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8.2.1.5.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AO05 Agregar interesados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_Toc488486212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13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C5F6F4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3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8.2.1.6.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AO06 Descartar interesados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_Toc488486213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14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9FD812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4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Generales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_Toc488486214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30E476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5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8.2.2.1.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_Toc488486215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B94602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6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8.2.2.2.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_Toc488486216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BF649C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7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8.2.3.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_Toc488486217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15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83A31D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8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8.2.4.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_Toc488486218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815912A" w14:textId="77777777" w:rsidR="00A97010" w:rsidRPr="00A97010" w:rsidRDefault="005A15F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19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8.2.4.1.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AE01 Error al crear el documento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_Toc488486219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6EB506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0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8.3.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_Toc488486220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238CEE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1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8.4.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_Toc488486221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E279EC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2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8.5.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_Toc488486222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6C4F6B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3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8.5.1.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&lt;Pos condición 1&gt; Carta intención creada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_Toc488486223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2F78EF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4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8.5.2.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&lt;Pos condición 2&gt; Registros en Bitácora.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_Toc488486224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3F6A74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5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9.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_Toc488486225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16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E3A0E8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6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Validaciones.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_Toc488486226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A0CA09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7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Validar campos obligatorios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_Toc488486227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738885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8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_Toc488486228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17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493A91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29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10.3.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V03 Validar fecha de continuación de servicio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_Toc488486229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18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58CE3A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30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10.4.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V04 Validar fecha de término de servicio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_Toc488486230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18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EC6328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31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10.5.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V05 Validar duplicidad en carta intención.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_Toc488486231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18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A4D871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32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10.6.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V06 Validar domicilios de las instalaciones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_Toc488486232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18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101189" w14:textId="77777777" w:rsidR="00A97010" w:rsidRPr="00A97010" w:rsidRDefault="005A15F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33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10.7.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V07 Validar duplicidad de interesados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_Toc488486233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18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7D8E3C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34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11.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_Toc488486234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18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0C668FE" w14:textId="77777777" w:rsidR="00A97010" w:rsidRP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6235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12.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_Toc488486235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19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6B69FE8" w14:textId="77777777" w:rsidR="00A97010" w:rsidRDefault="005A15F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86236" w:history="1">
        <w:r w:rsidR="00A97010" w:rsidRPr="00A97010">
          <w:rPr>
            <w:rStyle w:val="Hipervnculo"/>
            <w:rFonts w:asciiTheme="minorHAnsi" w:hAnsiTheme="minorHAnsi" w:cstheme="minorHAnsi"/>
            <w:noProof/>
          </w:rPr>
          <w:t>13.</w:t>
        </w:r>
        <w:r w:rsidR="00A97010" w:rsidRPr="00A97010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97010" w:rsidRPr="00A97010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A97010" w:rsidRPr="00A97010">
          <w:rPr>
            <w:rFonts w:asciiTheme="minorHAnsi" w:hAnsiTheme="minorHAnsi" w:cstheme="minorHAnsi"/>
            <w:noProof/>
            <w:webHidden/>
          </w:rPr>
          <w:tab/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begin"/>
        </w:r>
        <w:r w:rsidR="00A97010" w:rsidRPr="00A97010">
          <w:rPr>
            <w:rFonts w:asciiTheme="minorHAnsi" w:hAnsiTheme="minorHAnsi" w:cstheme="minorHAnsi"/>
            <w:noProof/>
            <w:webHidden/>
          </w:rPr>
          <w:instrText xml:space="preserve"> PAGEREF _Toc488486236 \h </w:instrText>
        </w:r>
        <w:r w:rsidR="00A97010" w:rsidRPr="00A97010">
          <w:rPr>
            <w:rFonts w:asciiTheme="minorHAnsi" w:hAnsiTheme="minorHAnsi" w:cstheme="minorHAnsi"/>
            <w:noProof/>
            <w:webHidden/>
          </w:rPr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7010" w:rsidRPr="00A97010">
          <w:rPr>
            <w:rFonts w:asciiTheme="minorHAnsi" w:hAnsiTheme="minorHAnsi" w:cstheme="minorHAnsi"/>
            <w:noProof/>
            <w:webHidden/>
          </w:rPr>
          <w:t>20</w:t>
        </w:r>
        <w:r w:rsidR="00A97010" w:rsidRPr="00A970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97E7A39" w14:textId="77777777" w:rsidR="007E79AD" w:rsidRPr="009C0F43" w:rsidRDefault="00487C61" w:rsidP="00E94919">
      <w:pPr>
        <w:rPr>
          <w:rFonts w:asciiTheme="minorHAnsi" w:hAnsiTheme="minorHAnsi" w:cstheme="minorHAnsi"/>
          <w:lang w:val="es-MX"/>
        </w:rPr>
      </w:pPr>
      <w:r w:rsidRPr="009C0F43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397E7A3A" w14:textId="77777777"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E57F5D">
        <w:rPr>
          <w:rFonts w:ascii="Calibri" w:hAnsi="Calibri" w:cstheme="minorHAnsi"/>
          <w:lang w:val="es-MX"/>
        </w:rPr>
        <w:br w:type="page"/>
      </w:r>
    </w:p>
    <w:p w14:paraId="397E7A3B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486189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p w14:paraId="397E7A54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EB0E1E" w14:paraId="19C5F44B" w14:textId="77777777" w:rsidTr="0059751F">
        <w:trPr>
          <w:trHeight w:val="540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3B5582CC" w14:textId="77777777" w:rsidR="00EB0E1E" w:rsidRPr="00581FCE" w:rsidRDefault="00EB0E1E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581FCE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5A879EAE" w14:textId="77777777" w:rsidR="00EB0E1E" w:rsidRDefault="00EB0E1E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1FDF597F" w14:textId="77777777" w:rsidR="00EB0E1E" w:rsidRDefault="00EB0E1E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56792045" w14:textId="77777777" w:rsidR="00EB0E1E" w:rsidRDefault="00EB0E1E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7FD7EDAD" w14:textId="77777777" w:rsidR="00EB0E1E" w:rsidRDefault="00EB0E1E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EB0E1E" w:rsidRPr="00E929D3" w14:paraId="7FC42E42" w14:textId="77777777" w:rsidTr="00EB0E1E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18C5D31A" w14:textId="6FD728C2" w:rsidR="00EB0E1E" w:rsidRDefault="00EB0E1E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78404DEE" w14:textId="55571D0F" w:rsidR="00EB0E1E" w:rsidRDefault="00EB0E1E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55FA9A39" w14:textId="1C622B52" w:rsidR="00E929D3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E929D3">
              <w:rPr>
                <w:rFonts w:ascii="Calibri" w:hAnsi="Calibri" w:cs="Calibri"/>
                <w:color w:val="212121"/>
                <w:szCs w:val="20"/>
              </w:rPr>
              <w:t>Abimael Alcántara Chávez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9FB52CE" w14:textId="506962A8" w:rsidR="00EB0E1E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9A45100" w14:textId="0A02A24B" w:rsidR="00EB0E1E" w:rsidRDefault="00EB0E1E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Elaborado</w:t>
            </w:r>
          </w:p>
        </w:tc>
      </w:tr>
      <w:tr w:rsidR="00E929D3" w:rsidRPr="00E929D3" w14:paraId="465AE597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1164E8" w14:textId="02390FAD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5915EF" w14:textId="7C11450E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B6331" w14:textId="491A0577" w:rsidR="00E929D3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411182">
              <w:rPr>
                <w:rFonts w:ascii="Calibri" w:hAnsi="Calibri" w:cs="Calibri"/>
                <w:color w:val="212121"/>
                <w:szCs w:val="20"/>
              </w:rPr>
              <w:t>Abimael Alcántara Chávez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921D2" w14:textId="75FAAFC7" w:rsidR="00E929D3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15/12/2016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35904" w14:textId="3D9327F7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E929D3" w:rsidRPr="00E929D3" w14:paraId="1BEB1F52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242FA233" w14:textId="77777777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526E3AB2" w14:textId="77777777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69CE9308" w14:textId="06508911" w:rsidR="00E929D3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411182">
              <w:rPr>
                <w:rFonts w:ascii="Calibri" w:hAnsi="Calibri" w:cs="Calibri"/>
                <w:color w:val="212121"/>
                <w:szCs w:val="20"/>
              </w:rPr>
              <w:t>Abimael Alcántara Chávez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34EB87FA" w14:textId="2D3662F3" w:rsidR="00E929D3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4ACC5524" w14:textId="77777777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E929D3" w:rsidRPr="00E929D3" w14:paraId="702914F5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61D4D14" w14:textId="77777777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D22CC42" w14:textId="77777777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02F191" w14:textId="5AA6F4B1" w:rsidR="00E929D3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411182">
              <w:rPr>
                <w:rFonts w:ascii="Calibri" w:hAnsi="Calibri" w:cs="Calibri"/>
                <w:color w:val="212121"/>
                <w:szCs w:val="20"/>
              </w:rPr>
              <w:t>Abimael Alcántara Chávez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A2F9A" w14:textId="520607E3" w:rsidR="00E929D3" w:rsidRP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20/12/2016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B00FE4F" w14:textId="77777777" w:rsidR="00E929D3" w:rsidRDefault="00E929D3" w:rsidP="00E929D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397E7A55" w14:textId="77777777" w:rsidR="007E79AD" w:rsidRPr="00E929D3" w:rsidRDefault="007E79AD" w:rsidP="00E929D3">
      <w:pPr>
        <w:spacing w:line="264" w:lineRule="atLeast"/>
        <w:rPr>
          <w:rFonts w:ascii="Calibri" w:hAnsi="Calibri" w:cs="Calibri"/>
          <w:color w:val="212121"/>
          <w:szCs w:val="20"/>
        </w:rPr>
      </w:pPr>
    </w:p>
    <w:p w14:paraId="397E7A56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397E7A59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397E7A57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397E7A58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397E7A5F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397E7A5A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397E7A5B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397E7A5C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397E7A5D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397E7A5E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397E7A60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397E7A61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397E7A62" w14:textId="77777777" w:rsidR="0081016C" w:rsidRPr="00AD37DD" w:rsidRDefault="00A027A6" w:rsidP="00A97010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397E7A63" w14:textId="5DC33141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486190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E034E1">
        <w:rPr>
          <w:rFonts w:asciiTheme="minorHAnsi" w:hAnsiTheme="minorHAnsi" w:cstheme="minorHAnsi"/>
          <w:sz w:val="20"/>
        </w:rPr>
        <w:t>Crear Carta I</w:t>
      </w:r>
      <w:r w:rsidR="00E70D8F">
        <w:rPr>
          <w:rFonts w:asciiTheme="minorHAnsi" w:hAnsiTheme="minorHAnsi" w:cstheme="minorHAnsi"/>
          <w:sz w:val="20"/>
        </w:rPr>
        <w:t>ntención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14:paraId="397E7A64" w14:textId="77777777" w:rsidR="008D05F7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>Control Electrónico</w:t>
      </w:r>
      <w:r w:rsidR="00E3434F">
        <w:rPr>
          <w:rFonts w:asciiTheme="minorHAnsi" w:hAnsiTheme="minorHAnsi" w:cstheme="minorHAnsi"/>
          <w:color w:val="000000" w:themeColor="text1"/>
        </w:rPr>
        <w:t xml:space="preserve"> </w:t>
      </w:r>
      <w:r w:rsidRPr="00AD37DD">
        <w:rPr>
          <w:rFonts w:asciiTheme="minorHAnsi" w:hAnsiTheme="minorHAnsi" w:cstheme="minorHAnsi"/>
          <w:color w:val="000000" w:themeColor="text1"/>
        </w:rPr>
        <w:t xml:space="preserve">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397E7A65" w14:textId="0401C361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486191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E034E1">
        <w:rPr>
          <w:rFonts w:asciiTheme="minorHAnsi" w:hAnsiTheme="minorHAnsi" w:cstheme="minorHAnsi"/>
          <w:sz w:val="20"/>
        </w:rPr>
        <w:t>Crear Carta I</w:t>
      </w:r>
      <w:r w:rsidR="00E70D8F">
        <w:rPr>
          <w:rFonts w:asciiTheme="minorHAnsi" w:hAnsiTheme="minorHAnsi" w:cstheme="minorHAnsi"/>
          <w:sz w:val="20"/>
        </w:rPr>
        <w:t>ntención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397E7A66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486192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397E7A67" w14:textId="5E3036B6" w:rsidR="00D16B4F" w:rsidRPr="00A97010" w:rsidRDefault="00EF0432" w:rsidP="00A97010">
      <w:pPr>
        <w:rPr>
          <w:rFonts w:asciiTheme="minorHAnsi" w:hAnsiTheme="minorHAnsi" w:cstheme="minorHAnsi"/>
        </w:rPr>
      </w:pPr>
      <w:r w:rsidRPr="00A97010">
        <w:rPr>
          <w:rFonts w:asciiTheme="minorHAnsi" w:hAnsiTheme="minorHAnsi" w:cstheme="minorHAnsi"/>
        </w:rPr>
        <w:t xml:space="preserve">Permitir al usuario </w:t>
      </w:r>
      <w:r w:rsidR="00243D27" w:rsidRPr="00A97010">
        <w:rPr>
          <w:rFonts w:asciiTheme="minorHAnsi" w:hAnsiTheme="minorHAnsi" w:cstheme="minorHAnsi"/>
        </w:rPr>
        <w:t xml:space="preserve">de la </w:t>
      </w:r>
      <w:r w:rsidR="00000648" w:rsidRPr="00A97010">
        <w:rPr>
          <w:rFonts w:asciiTheme="minorHAnsi" w:hAnsiTheme="minorHAnsi" w:cstheme="minorHAnsi"/>
        </w:rPr>
        <w:t>DGAJ (</w:t>
      </w:r>
      <w:r w:rsidR="00243D27" w:rsidRPr="00A97010">
        <w:rPr>
          <w:rFonts w:asciiTheme="minorHAnsi" w:hAnsiTheme="minorHAnsi" w:cstheme="minorHAnsi"/>
        </w:rPr>
        <w:t>D</w:t>
      </w:r>
      <w:r w:rsidR="00000648" w:rsidRPr="00A97010">
        <w:rPr>
          <w:rFonts w:asciiTheme="minorHAnsi" w:hAnsiTheme="minorHAnsi" w:cstheme="minorHAnsi"/>
        </w:rPr>
        <w:t xml:space="preserve">irección </w:t>
      </w:r>
      <w:r w:rsidR="00243D27" w:rsidRPr="00A97010">
        <w:rPr>
          <w:rFonts w:asciiTheme="minorHAnsi" w:hAnsiTheme="minorHAnsi" w:cstheme="minorHAnsi"/>
        </w:rPr>
        <w:t>G</w:t>
      </w:r>
      <w:r w:rsidR="00000648" w:rsidRPr="00A97010">
        <w:rPr>
          <w:rFonts w:asciiTheme="minorHAnsi" w:hAnsiTheme="minorHAnsi" w:cstheme="minorHAnsi"/>
        </w:rPr>
        <w:t xml:space="preserve">eneral de </w:t>
      </w:r>
      <w:r w:rsidR="00243D27" w:rsidRPr="00A97010">
        <w:rPr>
          <w:rFonts w:asciiTheme="minorHAnsi" w:hAnsiTheme="minorHAnsi" w:cstheme="minorHAnsi"/>
        </w:rPr>
        <w:t>A</w:t>
      </w:r>
      <w:r w:rsidR="00000648" w:rsidRPr="00A97010">
        <w:rPr>
          <w:rFonts w:asciiTheme="minorHAnsi" w:hAnsiTheme="minorHAnsi" w:cstheme="minorHAnsi"/>
        </w:rPr>
        <w:t xml:space="preserve">suntos </w:t>
      </w:r>
      <w:r w:rsidR="00243D27" w:rsidRPr="00A97010">
        <w:rPr>
          <w:rFonts w:asciiTheme="minorHAnsi" w:hAnsiTheme="minorHAnsi" w:cstheme="minorHAnsi"/>
        </w:rPr>
        <w:t>J</w:t>
      </w:r>
      <w:r w:rsidR="00000648" w:rsidRPr="00A97010">
        <w:rPr>
          <w:rFonts w:asciiTheme="minorHAnsi" w:hAnsiTheme="minorHAnsi" w:cstheme="minorHAnsi"/>
        </w:rPr>
        <w:t>urídicos)</w:t>
      </w:r>
      <w:r w:rsidR="00D27E61" w:rsidRPr="00A97010">
        <w:rPr>
          <w:rFonts w:asciiTheme="minorHAnsi" w:hAnsiTheme="minorHAnsi" w:cstheme="minorHAnsi"/>
        </w:rPr>
        <w:t xml:space="preserve">, </w:t>
      </w:r>
      <w:r w:rsidR="00243D27" w:rsidRPr="00A97010">
        <w:rPr>
          <w:rFonts w:asciiTheme="minorHAnsi" w:hAnsiTheme="minorHAnsi" w:cstheme="minorHAnsi"/>
        </w:rPr>
        <w:t xml:space="preserve">ingresar los datos para </w:t>
      </w:r>
      <w:r w:rsidR="00E70D8F" w:rsidRPr="00A97010">
        <w:rPr>
          <w:rFonts w:asciiTheme="minorHAnsi" w:hAnsiTheme="minorHAnsi" w:cstheme="minorHAnsi"/>
        </w:rPr>
        <w:t>la</w:t>
      </w:r>
      <w:r w:rsidR="00243D27" w:rsidRPr="00A97010">
        <w:rPr>
          <w:rFonts w:asciiTheme="minorHAnsi" w:hAnsiTheme="minorHAnsi" w:cstheme="minorHAnsi"/>
        </w:rPr>
        <w:t xml:space="preserve"> creación de la</w:t>
      </w:r>
      <w:r w:rsidR="00E70D8F" w:rsidRPr="00A97010">
        <w:rPr>
          <w:rFonts w:asciiTheme="minorHAnsi" w:hAnsiTheme="minorHAnsi" w:cstheme="minorHAnsi"/>
        </w:rPr>
        <w:t xml:space="preserve"> carta intención</w:t>
      </w:r>
      <w:r w:rsidR="00243D27" w:rsidRPr="00A97010">
        <w:rPr>
          <w:rFonts w:asciiTheme="minorHAnsi" w:hAnsiTheme="minorHAnsi" w:cstheme="minorHAnsi"/>
        </w:rPr>
        <w:t>.</w:t>
      </w:r>
    </w:p>
    <w:p w14:paraId="397E7A68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486193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876"/>
      </w:tblGrid>
      <w:tr w:rsidR="00D16B4F" w:rsidRPr="00AD37DD" w14:paraId="397E7A6E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A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B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C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D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9E3958" w:rsidRPr="00AD37DD" w14:paraId="397E7A73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6F" w14:textId="3EA097EB" w:rsidR="009E3958" w:rsidRPr="00E70D8F" w:rsidRDefault="00E70D8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FUNC-DGAJ-022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0" w14:textId="4B541938" w:rsidR="009E3958" w:rsidRPr="00AD5F3D" w:rsidRDefault="00F0028B" w:rsidP="00EF0432">
            <w:pPr>
              <w:spacing w:before="0" w:after="0" w:line="240" w:lineRule="auto"/>
              <w:rPr>
                <w:rFonts w:ascii="Calibri" w:hAnsi="Calibri" w:cstheme="minorHAnsi"/>
                <w:szCs w:val="20"/>
                <w:lang w:eastAsia="es-MX"/>
              </w:rPr>
            </w:pPr>
            <w:r w:rsidRPr="00AD5F3D">
              <w:rPr>
                <w:rFonts w:ascii="Calibri" w:hAnsi="Calibri" w:cstheme="minorHAnsi"/>
                <w:szCs w:val="20"/>
                <w:lang w:eastAsia="es-MX"/>
              </w:rPr>
              <w:t>El sistema permitirá al usuario</w:t>
            </w:r>
            <w:r w:rsidR="00000648" w:rsidRPr="00AD5F3D">
              <w:rPr>
                <w:rFonts w:ascii="Calibri" w:hAnsi="Calibri" w:cstheme="minorHAnsi"/>
                <w:szCs w:val="20"/>
                <w:lang w:eastAsia="es-MX"/>
              </w:rPr>
              <w:t xml:space="preserve"> de la DGAJ</w:t>
            </w:r>
            <w:r w:rsidRPr="00AD5F3D">
              <w:rPr>
                <w:rFonts w:ascii="Calibri" w:hAnsi="Calibri" w:cstheme="minorHAnsi"/>
                <w:szCs w:val="20"/>
                <w:lang w:eastAsia="es-MX"/>
              </w:rPr>
              <w:t xml:space="preserve"> crear una Carta Intención.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1" w14:textId="1745A71C" w:rsidR="009E3958" w:rsidRPr="00000648" w:rsidRDefault="00243D27" w:rsidP="00F0028B">
            <w:pPr>
              <w:rPr>
                <w:rFonts w:ascii="Calibri" w:hAnsi="Calibri" w:cs="Calibri"/>
                <w:color w:val="000000"/>
                <w:szCs w:val="20"/>
              </w:rPr>
            </w:pPr>
            <w:r w:rsidRPr="00000648">
              <w:rPr>
                <w:rFonts w:ascii="Calibri" w:hAnsi="Calibri" w:cs="Calibri"/>
                <w:color w:val="000000"/>
                <w:szCs w:val="20"/>
              </w:rPr>
              <w:t>El sistema permitirá al usuario crear una Carta Intención.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2" w14:textId="208C75C8" w:rsidR="009E3958" w:rsidRPr="00A97010" w:rsidRDefault="00F0028B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6</w:t>
            </w:r>
            <w:r w:rsidR="009E3958" w:rsidRPr="00A97010">
              <w:rPr>
                <w:rFonts w:asciiTheme="minorHAnsi" w:hAnsiTheme="minorHAnsi" w:cstheme="minorHAnsi"/>
              </w:rPr>
              <w:t xml:space="preserve">006 - </w:t>
            </w:r>
            <w:r w:rsidRPr="00A97010">
              <w:rPr>
                <w:rFonts w:asciiTheme="minorHAnsi" w:hAnsiTheme="minorHAnsi" w:cstheme="minorHAnsi"/>
              </w:rPr>
              <w:t xml:space="preserve">Crear </w:t>
            </w:r>
            <w:r w:rsidR="00E034E1" w:rsidRPr="00A97010">
              <w:rPr>
                <w:rFonts w:asciiTheme="minorHAnsi" w:hAnsiTheme="minorHAnsi" w:cstheme="minorHAnsi"/>
              </w:rPr>
              <w:t>Carta I</w:t>
            </w:r>
            <w:r w:rsidRPr="00A97010">
              <w:rPr>
                <w:rFonts w:asciiTheme="minorHAnsi" w:hAnsiTheme="minorHAnsi" w:cstheme="minorHAnsi"/>
              </w:rPr>
              <w:t>ntención</w:t>
            </w:r>
          </w:p>
        </w:tc>
      </w:tr>
    </w:tbl>
    <w:p w14:paraId="397E7A84" w14:textId="77777777" w:rsidR="00165253" w:rsidRPr="00AD5F3D" w:rsidRDefault="00D16B4F" w:rsidP="00C0039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="Calibri" w:hAnsi="Calibri"/>
          <w:noProof/>
          <w:lang w:val="es-MX" w:eastAsia="es-MX"/>
        </w:rPr>
      </w:pPr>
      <w:bookmarkStart w:id="26" w:name="_Toc371934666"/>
      <w:bookmarkStart w:id="27" w:name="_Toc289774376"/>
      <w:bookmarkStart w:id="28" w:name="_Toc126991049"/>
      <w:bookmarkStart w:id="29" w:name="_Toc488486194"/>
      <w:bookmarkStart w:id="30" w:name="_Toc289774377"/>
      <w:r w:rsidRPr="00AD5F3D">
        <w:rPr>
          <w:rFonts w:ascii="Calibri" w:hAnsi="Calibr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397E7A85" w14:textId="3F55CA0D" w:rsidR="002D1034" w:rsidRDefault="00014060" w:rsidP="00A97010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13FB3921" wp14:editId="1D85C39B">
            <wp:extent cx="3912782" cy="1329070"/>
            <wp:effectExtent l="0" t="0" r="0" b="444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CartaIntenci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" r="5450" b="15541"/>
                    <a:stretch/>
                  </pic:blipFill>
                  <pic:spPr bwMode="auto">
                    <a:xfrm>
                      <a:off x="0" y="0"/>
                      <a:ext cx="3956053" cy="134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E7A86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486195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3402"/>
        <w:gridCol w:w="5687"/>
      </w:tblGrid>
      <w:tr w:rsidR="00D16B4F" w:rsidRPr="00AD37DD" w14:paraId="397E7A8A" w14:textId="77777777" w:rsidTr="009B1765">
        <w:trPr>
          <w:tblHeader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7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8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9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AD37DD" w14:paraId="397E7A8E" w14:textId="77777777" w:rsidTr="009B1765">
        <w:trPr>
          <w:tblHeader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B" w14:textId="77777777" w:rsidR="00CF6856" w:rsidRPr="002D1034" w:rsidRDefault="002D1034" w:rsidP="00FE2192">
            <w:pPr>
              <w:rPr>
                <w:rFonts w:asciiTheme="minorHAnsi" w:hAnsiTheme="minorHAnsi" w:cstheme="minorHAnsi"/>
                <w:color w:val="0070C0"/>
              </w:rPr>
            </w:pPr>
            <w:r w:rsidRPr="002D103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C" w14:textId="56341586" w:rsidR="00CF6856" w:rsidRPr="00AD5F3D" w:rsidRDefault="00000648" w:rsidP="00FE2192">
            <w:pPr>
              <w:rPr>
                <w:rFonts w:ascii="Calibri" w:hAnsi="Calibri" w:cstheme="minorHAnsi"/>
                <w:color w:val="0070C0"/>
                <w:szCs w:val="20"/>
              </w:rPr>
            </w:pPr>
            <w:r w:rsidRPr="00AD5F3D">
              <w:rPr>
                <w:rFonts w:ascii="Calibri" w:hAnsi="Calibri" w:cstheme="minorHAnsi"/>
                <w:szCs w:val="20"/>
              </w:rPr>
              <w:t xml:space="preserve">Usuario de la </w:t>
            </w:r>
            <w:r w:rsidR="0044129D" w:rsidRPr="00AD5F3D">
              <w:rPr>
                <w:rFonts w:ascii="Calibri" w:hAnsi="Calibri" w:cstheme="minorHAnsi"/>
                <w:szCs w:val="20"/>
              </w:rPr>
              <w:t>DGA</w:t>
            </w:r>
            <w:r w:rsidR="00A62D53" w:rsidRPr="00AD5F3D">
              <w:rPr>
                <w:rFonts w:ascii="Calibri" w:hAnsi="Calibri" w:cstheme="minorHAnsi"/>
                <w:szCs w:val="20"/>
              </w:rPr>
              <w:t>J</w:t>
            </w:r>
            <w:r w:rsidR="007B5263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4E83" w14:textId="1BA0D37D" w:rsidR="00CF6856" w:rsidRPr="00A97010" w:rsidRDefault="00BC3818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Actor que se encarga de ingresar los datos, para la creación de la carta intención.</w:t>
            </w:r>
          </w:p>
          <w:p w14:paraId="397E7A8D" w14:textId="3F6CD35A" w:rsidR="00BC3818" w:rsidRPr="00AD5F3D" w:rsidRDefault="00BC3818" w:rsidP="00AD5F3D">
            <w:pPr>
              <w:rPr>
                <w:rFonts w:ascii="Calibri" w:hAnsi="Calibri"/>
              </w:rPr>
            </w:pPr>
            <w:r w:rsidRPr="00AD5F3D">
              <w:rPr>
                <w:rFonts w:ascii="Calibri" w:hAnsi="Calibri"/>
              </w:rPr>
              <w:t>Nota: Los roles de los usuarios de la DGAJ se encuentran descritos en el documento del diagrama conceptual de la solución tecnológica.</w:t>
            </w:r>
          </w:p>
        </w:tc>
      </w:tr>
    </w:tbl>
    <w:p w14:paraId="40352A11" w14:textId="0C1F3748" w:rsidR="00B60A44" w:rsidRPr="002C3063" w:rsidRDefault="00D16B4F" w:rsidP="002C3063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486196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397E7A92" w14:textId="10297AA9" w:rsidR="00D16B4F" w:rsidRDefault="00BD16A3" w:rsidP="00A97010">
      <w:pPr>
        <w:pStyle w:val="ndice2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22536529" wp14:editId="2BF09309">
            <wp:extent cx="4168239" cy="6692021"/>
            <wp:effectExtent l="0" t="0" r="381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3CrearCartaIntenc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3" b="5484"/>
                    <a:stretch/>
                  </pic:blipFill>
                  <pic:spPr bwMode="auto">
                    <a:xfrm>
                      <a:off x="0" y="0"/>
                      <a:ext cx="4176155" cy="670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E7A94" w14:textId="77777777" w:rsidR="00455180" w:rsidRDefault="00D16B4F" w:rsidP="00455180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8486197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Start w:id="39" w:name="_Toc371934672"/>
      <w:bookmarkStart w:id="40" w:name="_Toc289774375"/>
      <w:bookmarkStart w:id="41" w:name="_Toc126991048"/>
      <w:bookmarkEnd w:id="35"/>
      <w:bookmarkEnd w:id="36"/>
      <w:bookmarkEnd w:id="37"/>
      <w:bookmarkEnd w:id="38"/>
    </w:p>
    <w:p w14:paraId="397E7A95" w14:textId="77777777" w:rsidR="00DC2538" w:rsidRPr="00756736" w:rsidRDefault="00DC2538" w:rsidP="00756736">
      <w:pPr>
        <w:rPr>
          <w:rFonts w:asciiTheme="minorHAnsi" w:hAnsiTheme="minorHAnsi" w:cstheme="minorHAnsi"/>
          <w:color w:val="000000" w:themeColor="text1"/>
          <w:szCs w:val="20"/>
        </w:rPr>
      </w:pPr>
      <w:bookmarkStart w:id="42" w:name="_Toc427934378"/>
      <w:bookmarkStart w:id="43" w:name="_Toc427941333"/>
      <w:bookmarkStart w:id="44" w:name="_Toc428182528"/>
      <w:bookmarkStart w:id="45" w:name="_Toc429062442"/>
      <w:r w:rsidRPr="00756736">
        <w:rPr>
          <w:rFonts w:asciiTheme="minorHAnsi" w:hAnsiTheme="minorHAnsi" w:cstheme="minorHAnsi"/>
          <w:color w:val="000000" w:themeColor="text1"/>
          <w:szCs w:val="20"/>
        </w:rPr>
        <w:t>Las precondiciones que deben existir para que esta funcionalidad se ejecute son las siguientes:</w:t>
      </w:r>
      <w:bookmarkEnd w:id="42"/>
      <w:bookmarkEnd w:id="43"/>
      <w:bookmarkEnd w:id="44"/>
      <w:bookmarkEnd w:id="45"/>
    </w:p>
    <w:p w14:paraId="397E7A96" w14:textId="77777777" w:rsidR="003D3FD3" w:rsidRDefault="003D3FD3" w:rsidP="00F97B54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61701833"/>
      <w:bookmarkStart w:id="47" w:name="_Toc435197750"/>
      <w:bookmarkStart w:id="48" w:name="_Toc432760413"/>
      <w:bookmarkStart w:id="49" w:name="_Toc228339739"/>
      <w:bookmarkStart w:id="50" w:name="_Toc484620417"/>
      <w:bookmarkStart w:id="51" w:name="_Toc488486198"/>
      <w:r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46"/>
      <w:bookmarkEnd w:id="47"/>
      <w:bookmarkEnd w:id="48"/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válidos.</w:t>
      </w:r>
      <w:bookmarkEnd w:id="50"/>
      <w:bookmarkEnd w:id="51"/>
    </w:p>
    <w:p w14:paraId="397E7A97" w14:textId="6671DD7E" w:rsidR="00455180" w:rsidRPr="00A97010" w:rsidRDefault="00D2526C" w:rsidP="00A97010">
      <w:pPr>
        <w:ind w:left="360"/>
        <w:rPr>
          <w:rFonts w:asciiTheme="minorHAnsi" w:hAnsiTheme="minorHAnsi" w:cstheme="minorHAnsi"/>
        </w:rPr>
      </w:pPr>
      <w:r w:rsidRPr="00A97010">
        <w:rPr>
          <w:rFonts w:asciiTheme="minorHAnsi" w:hAnsiTheme="minorHAnsi" w:cstheme="minorHAnsi"/>
        </w:rPr>
        <w:t>El usuario</w:t>
      </w:r>
      <w:r w:rsidR="00CF6856" w:rsidRPr="00A97010">
        <w:rPr>
          <w:rFonts w:asciiTheme="minorHAnsi" w:hAnsiTheme="minorHAnsi" w:cstheme="minorHAnsi"/>
        </w:rPr>
        <w:t xml:space="preserve"> </w:t>
      </w:r>
      <w:r w:rsidR="00756736" w:rsidRPr="00A97010">
        <w:rPr>
          <w:rFonts w:asciiTheme="minorHAnsi" w:hAnsiTheme="minorHAnsi" w:cstheme="minorHAnsi"/>
        </w:rPr>
        <w:t>de la DGA</w:t>
      </w:r>
      <w:r w:rsidR="00E96583" w:rsidRPr="00A97010">
        <w:rPr>
          <w:rFonts w:asciiTheme="minorHAnsi" w:hAnsiTheme="minorHAnsi" w:cstheme="minorHAnsi"/>
        </w:rPr>
        <w:t>J</w:t>
      </w:r>
      <w:r w:rsidR="00756736" w:rsidRPr="00A97010">
        <w:rPr>
          <w:rFonts w:asciiTheme="minorHAnsi" w:hAnsiTheme="minorHAnsi" w:cstheme="minorHAnsi"/>
        </w:rPr>
        <w:t xml:space="preserve"> </w:t>
      </w:r>
      <w:r w:rsidR="00CF6856" w:rsidRPr="00A97010">
        <w:rPr>
          <w:rFonts w:asciiTheme="minorHAnsi" w:hAnsiTheme="minorHAnsi" w:cstheme="minorHAnsi"/>
        </w:rPr>
        <w:t>debe</w:t>
      </w:r>
      <w:r w:rsidR="00455180" w:rsidRPr="00A97010">
        <w:rPr>
          <w:rFonts w:asciiTheme="minorHAnsi" w:hAnsiTheme="minorHAnsi" w:cstheme="minorHAnsi"/>
        </w:rPr>
        <w:t xml:space="preserve"> contar con un </w:t>
      </w:r>
      <w:r w:rsidR="00CF6856" w:rsidRPr="00A97010">
        <w:rPr>
          <w:rFonts w:asciiTheme="minorHAnsi" w:hAnsiTheme="minorHAnsi" w:cstheme="minorHAnsi"/>
        </w:rPr>
        <w:t xml:space="preserve">nombre de </w:t>
      </w:r>
      <w:r w:rsidR="00455180" w:rsidRPr="00A97010">
        <w:rPr>
          <w:rFonts w:asciiTheme="minorHAnsi" w:hAnsiTheme="minorHAnsi" w:cstheme="minorHAnsi"/>
        </w:rPr>
        <w:t xml:space="preserve">usuario y contraseña </w:t>
      </w:r>
      <w:r w:rsidR="00CF6856" w:rsidRPr="00A97010">
        <w:rPr>
          <w:rFonts w:asciiTheme="minorHAnsi" w:hAnsiTheme="minorHAnsi" w:cstheme="minorHAnsi"/>
        </w:rPr>
        <w:t>válido</w:t>
      </w:r>
      <w:r w:rsidR="006A5C61" w:rsidRPr="00A97010">
        <w:rPr>
          <w:rFonts w:asciiTheme="minorHAnsi" w:hAnsiTheme="minorHAnsi" w:cstheme="minorHAnsi"/>
        </w:rPr>
        <w:t>s</w:t>
      </w:r>
      <w:r w:rsidR="00CF6856" w:rsidRPr="00A97010">
        <w:rPr>
          <w:rFonts w:asciiTheme="minorHAnsi" w:hAnsiTheme="minorHAnsi" w:cstheme="minorHAnsi"/>
        </w:rPr>
        <w:t>.</w:t>
      </w:r>
    </w:p>
    <w:p w14:paraId="397E7A98" w14:textId="77777777" w:rsidR="003D3FD3" w:rsidRDefault="003D3FD3" w:rsidP="00F97B54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2" w:name="_Toc461701834"/>
      <w:bookmarkStart w:id="53" w:name="_Toc484620418"/>
      <w:bookmarkStart w:id="54" w:name="_Toc488486199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52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3"/>
      <w:bookmarkEnd w:id="54"/>
    </w:p>
    <w:p w14:paraId="397E7A99" w14:textId="1385ECF4" w:rsidR="00CF6856" w:rsidRPr="00756736" w:rsidRDefault="00D2526C" w:rsidP="00CF6856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 xml:space="preserve">El usuario </w:t>
      </w:r>
      <w:r w:rsidR="00756736" w:rsidRPr="00756736">
        <w:rPr>
          <w:rFonts w:asciiTheme="minorHAnsi" w:hAnsiTheme="minorHAnsi" w:cstheme="minorHAnsi"/>
          <w:szCs w:val="20"/>
        </w:rPr>
        <w:t>de la DGA</w:t>
      </w:r>
      <w:r w:rsidR="00E96583">
        <w:rPr>
          <w:rFonts w:asciiTheme="minorHAnsi" w:hAnsiTheme="minorHAnsi" w:cstheme="minorHAnsi"/>
          <w:szCs w:val="20"/>
        </w:rPr>
        <w:t>J</w:t>
      </w:r>
      <w:r w:rsidR="00756736" w:rsidRPr="00756736">
        <w:rPr>
          <w:rFonts w:asciiTheme="minorHAnsi" w:hAnsiTheme="minorHAnsi" w:cstheme="minorHAnsi"/>
          <w:szCs w:val="20"/>
        </w:rPr>
        <w:t xml:space="preserve"> </w:t>
      </w:r>
      <w:r w:rsidR="00CF6856" w:rsidRPr="00756736">
        <w:rPr>
          <w:rFonts w:asciiTheme="minorHAnsi" w:hAnsiTheme="minorHAnsi" w:cstheme="minorHAnsi"/>
          <w:szCs w:val="20"/>
        </w:rPr>
        <w:t>debe contar con los permisos</w:t>
      </w:r>
      <w:r w:rsidR="00BC3818">
        <w:rPr>
          <w:rFonts w:asciiTheme="minorHAnsi" w:hAnsiTheme="minorHAnsi" w:cstheme="minorHAnsi"/>
          <w:szCs w:val="20"/>
        </w:rPr>
        <w:t xml:space="preserve"> </w:t>
      </w:r>
      <w:r w:rsidR="00CF6856" w:rsidRPr="00756736">
        <w:rPr>
          <w:rFonts w:asciiTheme="minorHAnsi" w:hAnsiTheme="minorHAnsi" w:cstheme="minorHAnsi"/>
          <w:szCs w:val="20"/>
        </w:rPr>
        <w:t xml:space="preserve">para </w:t>
      </w:r>
      <w:r w:rsidR="00BC3818">
        <w:rPr>
          <w:rFonts w:asciiTheme="minorHAnsi" w:hAnsiTheme="minorHAnsi" w:cstheme="minorHAnsi"/>
          <w:szCs w:val="20"/>
        </w:rPr>
        <w:t xml:space="preserve"> la creación de la carta intención.</w:t>
      </w:r>
    </w:p>
    <w:p w14:paraId="397E7A9A" w14:textId="77777777" w:rsidR="003D3FD3" w:rsidRDefault="003D3FD3" w:rsidP="00F97B54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484620419"/>
      <w:bookmarkStart w:id="56" w:name="_Toc488486200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5"/>
      <w:bookmarkEnd w:id="56"/>
    </w:p>
    <w:p w14:paraId="397E7A9B" w14:textId="3F3DC48A" w:rsidR="00756736" w:rsidRPr="00756736" w:rsidRDefault="00455180" w:rsidP="00756736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>E</w:t>
      </w:r>
      <w:r w:rsidR="00CF6856" w:rsidRPr="00756736">
        <w:rPr>
          <w:rFonts w:asciiTheme="minorHAnsi" w:hAnsiTheme="minorHAnsi" w:cstheme="minorHAnsi"/>
          <w:szCs w:val="20"/>
        </w:rPr>
        <w:t xml:space="preserve">l usuario </w:t>
      </w:r>
      <w:r w:rsidR="00756736" w:rsidRPr="00756736">
        <w:rPr>
          <w:rFonts w:asciiTheme="minorHAnsi" w:hAnsiTheme="minorHAnsi" w:cstheme="minorHAnsi"/>
          <w:szCs w:val="20"/>
        </w:rPr>
        <w:t>de la DGA</w:t>
      </w:r>
      <w:r w:rsidR="00E96583">
        <w:rPr>
          <w:rFonts w:asciiTheme="minorHAnsi" w:hAnsiTheme="minorHAnsi" w:cstheme="minorHAnsi"/>
          <w:szCs w:val="20"/>
        </w:rPr>
        <w:t>J</w:t>
      </w:r>
      <w:r w:rsidR="00756736" w:rsidRPr="00756736">
        <w:rPr>
          <w:rFonts w:asciiTheme="minorHAnsi" w:hAnsiTheme="minorHAnsi" w:cstheme="minorHAnsi"/>
          <w:szCs w:val="20"/>
        </w:rPr>
        <w:t xml:space="preserve"> </w:t>
      </w:r>
      <w:r w:rsidR="00CF6856" w:rsidRPr="00756736">
        <w:rPr>
          <w:rFonts w:asciiTheme="minorHAnsi" w:hAnsiTheme="minorHAnsi" w:cstheme="minorHAnsi"/>
          <w:szCs w:val="20"/>
        </w:rPr>
        <w:t xml:space="preserve">debe </w:t>
      </w:r>
      <w:r w:rsidRPr="00756736">
        <w:rPr>
          <w:rFonts w:asciiTheme="minorHAnsi" w:hAnsiTheme="minorHAnsi" w:cstheme="minorHAnsi"/>
          <w:szCs w:val="20"/>
        </w:rPr>
        <w:t>estar autenticado dentro del sistema.</w:t>
      </w:r>
      <w:r w:rsidR="00756736" w:rsidRPr="00756736">
        <w:rPr>
          <w:rFonts w:asciiTheme="minorHAnsi" w:hAnsiTheme="minorHAnsi" w:cstheme="minorHAnsi"/>
          <w:szCs w:val="20"/>
        </w:rPr>
        <w:t xml:space="preserve"> </w:t>
      </w:r>
    </w:p>
    <w:p w14:paraId="754C4F3D" w14:textId="0F13E81D" w:rsidR="00E96583" w:rsidRPr="003E5683" w:rsidRDefault="00756736" w:rsidP="00E9658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7" w:name="_Toc488486201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4&gt; </w:t>
      </w:r>
      <w:r w:rsidR="003E5683" w:rsidRPr="003E5683">
        <w:rPr>
          <w:rFonts w:asciiTheme="minorHAnsi" w:hAnsiTheme="minorHAnsi" w:cstheme="minorHAnsi"/>
          <w:sz w:val="20"/>
        </w:rPr>
        <w:t>Plantilla carta intención cargada</w:t>
      </w:r>
      <w:r w:rsidR="00F01893">
        <w:rPr>
          <w:rFonts w:asciiTheme="minorHAnsi" w:hAnsiTheme="minorHAnsi" w:cstheme="minorHAnsi"/>
          <w:sz w:val="20"/>
        </w:rPr>
        <w:t>.</w:t>
      </w:r>
      <w:bookmarkEnd w:id="57"/>
    </w:p>
    <w:p w14:paraId="397E7A9D" w14:textId="0A373A32" w:rsidR="00455180" w:rsidRDefault="003E5683" w:rsidP="002C3063">
      <w:pPr>
        <w:ind w:firstLine="360"/>
        <w:rPr>
          <w:rFonts w:asciiTheme="minorHAnsi" w:hAnsiTheme="minorHAnsi"/>
          <w:lang w:val="es-MX" w:eastAsia="en-US"/>
        </w:rPr>
      </w:pPr>
      <w:r>
        <w:rPr>
          <w:rFonts w:asciiTheme="minorHAnsi" w:hAnsiTheme="minorHAnsi"/>
          <w:lang w:val="es-MX" w:eastAsia="en-US"/>
        </w:rPr>
        <w:t>Se debe tener cargada la platilla de la carta intención previamente.</w:t>
      </w:r>
    </w:p>
    <w:p w14:paraId="7D7D3E46" w14:textId="1E110C5C" w:rsidR="00EC288F" w:rsidRPr="003E5683" w:rsidRDefault="00EC288F" w:rsidP="00EC288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8" w:name="_Toc488486202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>
        <w:rPr>
          <w:rFonts w:asciiTheme="minorHAnsi" w:hAnsiTheme="minorHAnsi" w:cstheme="minorHAnsi"/>
          <w:color w:val="000000" w:themeColor="text1"/>
          <w:sz w:val="20"/>
        </w:rPr>
        <w:t>5</w:t>
      </w:r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&gt; 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Debe existir el </w:t>
      </w:r>
      <w:r w:rsidR="007826B3">
        <w:rPr>
          <w:rFonts w:asciiTheme="minorHAnsi" w:hAnsiTheme="minorHAnsi" w:cstheme="minorHAnsi"/>
          <w:color w:val="000000" w:themeColor="text1"/>
          <w:sz w:val="20"/>
        </w:rPr>
        <w:t>instrumento jurídico</w:t>
      </w:r>
      <w:r w:rsidR="00E5446B">
        <w:rPr>
          <w:rFonts w:asciiTheme="minorHAnsi" w:hAnsiTheme="minorHAnsi" w:cstheme="minorHAnsi"/>
          <w:color w:val="000000" w:themeColor="text1"/>
          <w:sz w:val="20"/>
        </w:rPr>
        <w:t xml:space="preserve"> formalizado</w:t>
      </w:r>
      <w:r w:rsidR="00F01893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58"/>
    </w:p>
    <w:p w14:paraId="48CB00DC" w14:textId="699315BB" w:rsidR="00EC288F" w:rsidRPr="009B1765" w:rsidRDefault="00EC288F" w:rsidP="009B1765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9B176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existir el</w:t>
      </w:r>
      <w:r w:rsidR="002B205A" w:rsidRPr="009B176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instrumento jurídico formalizado</w:t>
      </w:r>
      <w:r w:rsidRPr="009B176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, al cual se </w:t>
      </w:r>
      <w:r w:rsidR="002B205A" w:rsidRPr="009B176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creará </w:t>
      </w:r>
      <w:r w:rsidRPr="009B176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la carta intención.</w:t>
      </w:r>
      <w:r w:rsidR="00EE2621" w:rsidRPr="009B176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Además de realizar la búsqueda previa del instrumento jurídico</w:t>
      </w:r>
      <w:r w:rsidR="00B61040" w:rsidRPr="009B176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6057453E" w14:textId="220F48AD" w:rsidR="002A386F" w:rsidRDefault="005B1595" w:rsidP="002A386F">
      <w:pPr>
        <w:pStyle w:val="EstiloTtulo1Antes6ptoDespus3ptoInterlineadoMn"/>
        <w:numPr>
          <w:ilvl w:val="1"/>
          <w:numId w:val="6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9" w:name="_Toc488486203"/>
      <w:r>
        <w:rPr>
          <w:rFonts w:asciiTheme="minorHAnsi" w:hAnsiTheme="minorHAnsi" w:cstheme="minorHAnsi"/>
          <w:color w:val="000000" w:themeColor="text1"/>
          <w:sz w:val="20"/>
        </w:rPr>
        <w:t>&lt;</w:t>
      </w:r>
      <w:r w:rsidR="002A386F">
        <w:rPr>
          <w:rFonts w:asciiTheme="minorHAnsi" w:hAnsiTheme="minorHAnsi" w:cstheme="minorHAnsi"/>
          <w:color w:val="000000" w:themeColor="text1"/>
          <w:sz w:val="20"/>
        </w:rPr>
        <w:t>Precondición 6&gt; Conexión sistema REP.</w:t>
      </w:r>
      <w:bookmarkEnd w:id="59"/>
    </w:p>
    <w:p w14:paraId="0F084028" w14:textId="7ECACCC4" w:rsidR="002A386F" w:rsidRDefault="002A386F" w:rsidP="002A386F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El sistema debe contar con conexión al sistema REP para obtener los datos d</w:t>
      </w:r>
      <w:r w:rsidR="00A9701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 los integrantes del SPF. Ver caso de uso </w:t>
      </w:r>
      <w:r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>3006 - Obtener Integrantes REP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397E7A9E" w14:textId="05101162" w:rsidR="00D16B4F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488486204"/>
      <w:r w:rsidRPr="00AD37DD">
        <w:rPr>
          <w:rFonts w:asciiTheme="minorHAnsi" w:hAnsiTheme="minorHAnsi" w:cstheme="minorHAnsi"/>
          <w:sz w:val="20"/>
        </w:rPr>
        <w:t>Flujo de Eventos</w:t>
      </w:r>
      <w:bookmarkEnd w:id="39"/>
      <w:bookmarkEnd w:id="40"/>
      <w:bookmarkEnd w:id="41"/>
      <w:bookmarkEnd w:id="60"/>
    </w:p>
    <w:p w14:paraId="397E7AA0" w14:textId="13E0013E" w:rsidR="004716CD" w:rsidRPr="00AD37DD" w:rsidRDefault="00D16B4F" w:rsidP="00AD5F3D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</w:pPr>
      <w:bookmarkStart w:id="61" w:name="_Toc371934673"/>
      <w:bookmarkStart w:id="62" w:name="_Toc289774378"/>
      <w:bookmarkStart w:id="63" w:name="_Toc126991050"/>
      <w:bookmarkStart w:id="64" w:name="_Toc488486205"/>
      <w:r w:rsidRPr="00AD37DD">
        <w:rPr>
          <w:rFonts w:asciiTheme="minorHAnsi" w:hAnsiTheme="minorHAnsi" w:cstheme="minorHAnsi"/>
          <w:sz w:val="20"/>
        </w:rPr>
        <w:t>Flujo Básico</w:t>
      </w:r>
      <w:bookmarkEnd w:id="61"/>
      <w:bookmarkEnd w:id="62"/>
      <w:bookmarkEnd w:id="63"/>
      <w:bookmarkEnd w:id="6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1751"/>
        <w:gridCol w:w="7568"/>
      </w:tblGrid>
      <w:tr w:rsidR="00455180" w:rsidRPr="00AD37DD" w14:paraId="397E7AA4" w14:textId="77777777" w:rsidTr="009B1765">
        <w:trPr>
          <w:trHeight w:val="317"/>
          <w:tblHeader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1" w14:textId="77777777" w:rsidR="00455180" w:rsidRPr="00AD37DD" w:rsidRDefault="00455180" w:rsidP="009B176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2" w14:textId="77777777" w:rsidR="00455180" w:rsidRPr="00AD37DD" w:rsidRDefault="00455180" w:rsidP="009B176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3" w14:textId="77777777" w:rsidR="00455180" w:rsidRPr="00AD37DD" w:rsidRDefault="00455180" w:rsidP="009B176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14:paraId="397E7AA8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A5" w14:textId="77777777" w:rsidR="009F4550" w:rsidRPr="00AD37DD" w:rsidRDefault="006A5C61" w:rsidP="009B1765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6" w14:textId="0EB7AA8E" w:rsidR="009F4550" w:rsidRPr="00D2526C" w:rsidRDefault="00756736" w:rsidP="009B176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 w:rsidR="00E96583">
              <w:rPr>
                <w:rFonts w:asciiTheme="minorHAnsi" w:hAnsiTheme="minorHAnsi" w:cstheme="minorHAnsi"/>
                <w:szCs w:val="20"/>
              </w:rPr>
              <w:t>J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E454" w14:textId="77777777" w:rsidR="009F4550" w:rsidRDefault="00AA046A" w:rsidP="009B1765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Ingresa a Instrumentos Jurídicos / carta intención / crear.</w:t>
            </w:r>
          </w:p>
          <w:p w14:paraId="397E7AA7" w14:textId="73F60EC1" w:rsidR="00095541" w:rsidRPr="00A97010" w:rsidRDefault="00095541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bCs/>
              </w:rPr>
              <w:t xml:space="preserve">Ver reglas de negocio </w:t>
            </w:r>
            <w:r w:rsidR="00931306" w:rsidRPr="00A97010">
              <w:rPr>
                <w:rFonts w:asciiTheme="minorHAnsi" w:hAnsiTheme="minorHAnsi" w:cstheme="minorHAnsi"/>
                <w:b/>
              </w:rPr>
              <w:t xml:space="preserve">RN117 - Opciones de carta intención y RN118 - Permisos Carta Intención. </w:t>
            </w:r>
          </w:p>
        </w:tc>
      </w:tr>
      <w:tr w:rsidR="00455180" w:rsidRPr="00AD37DD" w14:paraId="397E7AB5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9" w14:textId="77777777" w:rsidR="00455180" w:rsidRPr="00AD37DD" w:rsidRDefault="006A5C61" w:rsidP="009B1765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A" w14:textId="77777777" w:rsidR="00455180" w:rsidRPr="00D2526C" w:rsidRDefault="00CF6856" w:rsidP="009B1765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D2526C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D252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23C6" w14:textId="406D17CD" w:rsidR="00455180" w:rsidRDefault="008F665D" w:rsidP="009B1765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8F66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Muestra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7F34A8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el formulario para crear la carta intención con los datos:</w:t>
            </w:r>
          </w:p>
          <w:p w14:paraId="453B049E" w14:textId="0570E3D3" w:rsidR="00103E0C" w:rsidRDefault="00141AF2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Nombre del receptor</w:t>
            </w:r>
            <w:r w:rsidR="0028355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del documento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(</w:t>
            </w:r>
            <w:r w:rsidR="00054D98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se debe seleccionar d</w:t>
            </w:r>
            <w:r w:rsidR="00D41BA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e una lista de integrantes REP, opción ver flujo alterno </w:t>
            </w:r>
            <w:r w:rsidR="00D41BA4" w:rsidRPr="00D41BA4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AO01 Agregar receptor).</w:t>
            </w:r>
          </w:p>
          <w:p w14:paraId="64866C95" w14:textId="103BCD85" w:rsidR="00E62DEF" w:rsidRPr="00E62DEF" w:rsidRDefault="00103E0C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elaboración de la carta intención.</w:t>
            </w:r>
          </w:p>
          <w:p w14:paraId="2FC2ADB3" w14:textId="77777777" w:rsidR="00E62DEF" w:rsidRPr="00E62DEF" w:rsidRDefault="00E62DE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>Fecha de continuación de servicio.</w:t>
            </w:r>
          </w:p>
          <w:p w14:paraId="5A8E67E5" w14:textId="77777777" w:rsidR="00E62DEF" w:rsidRPr="00E62DEF" w:rsidRDefault="00E62DE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término de servicio</w:t>
            </w:r>
          </w:p>
          <w:p w14:paraId="112D19EB" w14:textId="77777777" w:rsidR="00E62DEF" w:rsidRPr="00E62DEF" w:rsidRDefault="00E62DE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Ejercicio fiscal.</w:t>
            </w:r>
          </w:p>
          <w:p w14:paraId="64D9D465" w14:textId="2D47EE90" w:rsidR="00A67D0B" w:rsidRDefault="00E5204B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Nombre del contratante </w:t>
            </w:r>
            <w:r w:rsidR="00D41BA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(opción, ver flujo alterno </w:t>
            </w:r>
            <w:r w:rsidR="004D73D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AO03</w:t>
            </w:r>
            <w:r w:rsidR="00D41BA4" w:rsidRPr="00D41BA4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Agregar contratante).</w:t>
            </w:r>
          </w:p>
          <w:p w14:paraId="39123989" w14:textId="264EA45E" w:rsidR="000A77C9" w:rsidRPr="000021AC" w:rsidRDefault="000A77C9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Agregar interesados (opción, </w:t>
            </w:r>
            <w:r w:rsidRPr="00926FE4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ver flujo alterno </w:t>
            </w:r>
            <w:r w:rsidR="004D73D9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AO05</w:t>
            </w:r>
            <w:r w:rsidRPr="00A67D0B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Agregar interesados</w:t>
            </w:r>
            <w:r w:rsidR="000021A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)</w:t>
            </w:r>
          </w:p>
          <w:p w14:paraId="2DA3BDB8" w14:textId="307014DB" w:rsidR="000021AC" w:rsidRPr="00B61040" w:rsidRDefault="000021AC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B61040">
              <w:rPr>
                <w:rFonts w:asciiTheme="minorHAnsi" w:hAnsiTheme="minorHAnsi" w:cstheme="minorHAnsi"/>
                <w:szCs w:val="20"/>
                <w:lang w:val="es-MX" w:eastAsia="en-US"/>
              </w:rPr>
              <w:t>Elaboró.</w:t>
            </w:r>
          </w:p>
          <w:p w14:paraId="56DCE49B" w14:textId="61AA7B78" w:rsidR="000021AC" w:rsidRPr="00B61040" w:rsidRDefault="000021AC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B61040">
              <w:rPr>
                <w:rFonts w:asciiTheme="minorHAnsi" w:hAnsiTheme="minorHAnsi" w:cstheme="minorHAnsi"/>
                <w:szCs w:val="20"/>
                <w:lang w:val="es-MX" w:eastAsia="en-US"/>
              </w:rPr>
              <w:t>Revisó.</w:t>
            </w:r>
          </w:p>
          <w:p w14:paraId="11DC3085" w14:textId="446B32F0" w:rsidR="006552D2" w:rsidRDefault="006552D2" w:rsidP="009B1765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Y las opciones:</w:t>
            </w:r>
          </w:p>
          <w:p w14:paraId="67DAE3E5" w14:textId="755806B2" w:rsidR="00370795" w:rsidRPr="00926FE4" w:rsidRDefault="00141AF2" w:rsidP="009B176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926FE4">
              <w:rPr>
                <w:rFonts w:asciiTheme="minorHAnsi" w:hAnsiTheme="minorHAnsi" w:cstheme="minorHAnsi"/>
                <w:szCs w:val="20"/>
                <w:lang w:val="es-MX" w:eastAsia="en-US"/>
              </w:rPr>
              <w:t>Guardar.</w:t>
            </w:r>
          </w:p>
          <w:p w14:paraId="397E7AB4" w14:textId="6F16463C" w:rsidR="006552D2" w:rsidRPr="002C3063" w:rsidRDefault="00370795" w:rsidP="009B176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</w:p>
        </w:tc>
      </w:tr>
      <w:tr w:rsidR="003E583F" w:rsidRPr="00AD37DD" w14:paraId="22E8CC95" w14:textId="77777777" w:rsidTr="009B1765">
        <w:trPr>
          <w:trHeight w:val="1130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07CF" w14:textId="733B0059" w:rsidR="003E583F" w:rsidRDefault="003E583F" w:rsidP="009B1765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8010" w14:textId="31BC80D6" w:rsidR="003E583F" w:rsidRPr="001A085D" w:rsidRDefault="003E583F" w:rsidP="009B176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>
              <w:rPr>
                <w:rFonts w:asciiTheme="minorHAnsi" w:hAnsiTheme="minorHAnsi" w:cstheme="minorHAnsi"/>
                <w:szCs w:val="20"/>
              </w:rPr>
              <w:t>J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EB1E" w14:textId="52448694" w:rsidR="003E583F" w:rsidRPr="00103E0C" w:rsidRDefault="003E583F" w:rsidP="009B1765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Ingresa y/o selecciona los siguientes datos </w:t>
            </w:r>
          </w:p>
          <w:p w14:paraId="6513DA86" w14:textId="197E9B15" w:rsidR="003E583F" w:rsidRDefault="003E583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Nombre del receptor del documento</w:t>
            </w:r>
            <w:r w:rsidR="00B6104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, ver flujo alterno </w:t>
            </w:r>
            <w:r w:rsidR="00B61040" w:rsidRPr="00D41BA4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AO01 Agregar receptor</w:t>
            </w:r>
          </w:p>
          <w:p w14:paraId="63DF6C13" w14:textId="5C7AB2CC" w:rsidR="003E583F" w:rsidRPr="00E62DEF" w:rsidRDefault="003E583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elaboración de la carta intención.</w:t>
            </w:r>
          </w:p>
          <w:p w14:paraId="0D41F44A" w14:textId="77777777" w:rsidR="003E583F" w:rsidRPr="00E62DEF" w:rsidRDefault="003E583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continuación de servicio.</w:t>
            </w:r>
          </w:p>
          <w:p w14:paraId="36457720" w14:textId="77777777" w:rsidR="003E583F" w:rsidRPr="00E62DEF" w:rsidRDefault="003E583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término de servicio</w:t>
            </w:r>
          </w:p>
          <w:p w14:paraId="21F7E1F7" w14:textId="77777777" w:rsidR="003E583F" w:rsidRPr="00E62DEF" w:rsidRDefault="003E583F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Ejercicio fiscal.</w:t>
            </w:r>
          </w:p>
          <w:p w14:paraId="7D3980A6" w14:textId="292E40F3" w:rsidR="003E583F" w:rsidRDefault="00B61040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Nombre del contratante,  ver flujo alterno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AO03</w:t>
            </w:r>
            <w:r w:rsidRPr="00D41BA4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Agregar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contratante</w:t>
            </w:r>
          </w:p>
          <w:p w14:paraId="644F85B4" w14:textId="614C0CB6" w:rsidR="003E583F" w:rsidRDefault="00B61040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Interesados,  ver flujo alterno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AO05</w:t>
            </w:r>
            <w:r w:rsidRPr="00D41BA4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Agregar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interesados.</w:t>
            </w:r>
          </w:p>
          <w:p w14:paraId="1987832C" w14:textId="77777777" w:rsidR="000021AC" w:rsidRDefault="000021AC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Elaboró.</w:t>
            </w:r>
          </w:p>
          <w:p w14:paraId="76B1ED48" w14:textId="2177852E" w:rsidR="000021AC" w:rsidRPr="00A67D0B" w:rsidRDefault="000021AC" w:rsidP="009B176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Revisó.</w:t>
            </w:r>
          </w:p>
        </w:tc>
      </w:tr>
      <w:tr w:rsidR="003E583F" w:rsidRPr="00AD37DD" w14:paraId="397E7ABF" w14:textId="77777777" w:rsidTr="009B1765">
        <w:trPr>
          <w:trHeight w:val="1130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B6" w14:textId="7EBFDD36" w:rsidR="003E583F" w:rsidRPr="00AD37DD" w:rsidRDefault="003E583F" w:rsidP="009B1765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B7" w14:textId="3716B738" w:rsidR="003E583F" w:rsidRPr="001A085D" w:rsidRDefault="003E583F" w:rsidP="009B176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>
              <w:rPr>
                <w:rFonts w:asciiTheme="minorHAnsi" w:hAnsiTheme="minorHAnsi" w:cstheme="minorHAnsi"/>
                <w:szCs w:val="20"/>
              </w:rPr>
              <w:t>J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FA3F" w14:textId="77777777" w:rsidR="003E583F" w:rsidRPr="00FB5E80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238E4C83" w14:textId="5F1BF8BD" w:rsidR="003E583F" w:rsidRDefault="003E583F" w:rsidP="009B176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397E7ABE" w14:textId="04F0C3A5" w:rsidR="003E583F" w:rsidRPr="00AD5F3D" w:rsidRDefault="003E583F" w:rsidP="009B176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AD5F3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 w:rsidRPr="00AD5F3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AD5F3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AD5F3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AD5F3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3E583F" w:rsidRPr="00AD37DD" w14:paraId="59EC88BB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D849" w14:textId="43D28E65" w:rsidR="003E583F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92477" w14:textId="3AD5FA09" w:rsidR="003E583F" w:rsidRPr="001A085D" w:rsidRDefault="003E583F" w:rsidP="009B176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F868" w14:textId="1BCA786D" w:rsidR="003E583F" w:rsidRPr="00FB5E80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CB254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V01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, </w:t>
            </w:r>
            <w:r w:rsidRPr="00CB254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V02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, V03, V04, V05 y V06. </w:t>
            </w:r>
          </w:p>
          <w:p w14:paraId="70970D07" w14:textId="3A64F899" w:rsidR="003E583F" w:rsidRDefault="003E583F" w:rsidP="009B176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alguna validación, muestra el campo que no cumple con la validación en color rojo y muestra mensaje de acuerdo a la validación. Continúa en el paso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básico.</w:t>
            </w:r>
          </w:p>
          <w:p w14:paraId="3278A8B2" w14:textId="05230B8F" w:rsidR="003E583F" w:rsidRPr="004904A9" w:rsidRDefault="003E583F" w:rsidP="009B1765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Una vez terminada la validación, continúa en el paso siguiente.</w:t>
            </w:r>
          </w:p>
        </w:tc>
      </w:tr>
      <w:tr w:rsidR="003E583F" w:rsidRPr="00AD37DD" w14:paraId="2636DA4C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703A" w14:textId="3E2F1BDC" w:rsidR="003E583F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6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4373" w14:textId="21616B08" w:rsidR="003E583F" w:rsidRDefault="003E583F" w:rsidP="009B176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AFFBB" w14:textId="1B204C83" w:rsidR="003E583F" w:rsidRDefault="003E583F" w:rsidP="009B1765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Guarda los datos de la carta intención y muestra el mensaje “Carta </w:t>
            </w:r>
            <w:r w:rsidR="00906AD2">
              <w:rPr>
                <w:rFonts w:asciiTheme="minorHAnsi" w:hAnsiTheme="minorHAnsi" w:cstheme="minorHAnsi"/>
                <w:szCs w:val="20"/>
                <w:lang w:val="es-MX"/>
              </w:rPr>
              <w:t xml:space="preserve">intención </w:t>
            </w:r>
            <w:r>
              <w:rPr>
                <w:rFonts w:asciiTheme="minorHAnsi" w:hAnsiTheme="minorHAnsi" w:cstheme="minorHAnsi"/>
                <w:szCs w:val="20"/>
                <w:lang w:val="es-MX"/>
              </w:rPr>
              <w:t>creada correctamente”.</w:t>
            </w:r>
          </w:p>
          <w:p w14:paraId="259D7FA6" w14:textId="43EEBD28" w:rsidR="003E583F" w:rsidRDefault="003E583F" w:rsidP="009B1765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En caso contrario continua en el flujo excepcional </w:t>
            </w:r>
            <w:r w:rsidRPr="003E583F">
              <w:rPr>
                <w:rFonts w:asciiTheme="minorHAnsi" w:hAnsiTheme="minorHAnsi" w:cstheme="minorHAnsi"/>
                <w:b/>
                <w:szCs w:val="20"/>
                <w:lang w:val="es-MX"/>
              </w:rPr>
              <w:t>AE01 Error al crear carta intención</w:t>
            </w:r>
          </w:p>
        </w:tc>
      </w:tr>
      <w:tr w:rsidR="003E583F" w:rsidRPr="00AD37DD" w14:paraId="6D63E9D0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3BCA" w14:textId="0430C801" w:rsidR="003E583F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7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70A1" w14:textId="17A0B707" w:rsidR="003E583F" w:rsidRPr="001A085D" w:rsidRDefault="003E583F" w:rsidP="009B176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3A41" w14:textId="6D72E88A" w:rsidR="003E583F" w:rsidRPr="003E583F" w:rsidRDefault="003E583F" w:rsidP="009B1765">
            <w:pPr>
              <w:rPr>
                <w:rFonts w:asciiTheme="minorHAnsi" w:hAnsiTheme="minorHAnsi" w:cstheme="minorHAnsi"/>
                <w:b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Muestra la carta intención creada en formato PDF, con los siguientes campos y de acuerdo a la plantilla de la carta intención </w:t>
            </w:r>
            <w:r w:rsidRPr="00CB254B">
              <w:rPr>
                <w:rFonts w:asciiTheme="minorHAnsi" w:hAnsiTheme="minorHAnsi" w:cstheme="minorHAnsi"/>
                <w:szCs w:val="20"/>
                <w:lang w:val="es-MX"/>
              </w:rPr>
              <w:t>(ver caso de uso</w:t>
            </w: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 </w:t>
            </w:r>
            <w:r w:rsidR="00A97010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3011 - </w:t>
            </w:r>
            <w:r w:rsidRPr="003E583F">
              <w:rPr>
                <w:rFonts w:asciiTheme="minorHAnsi" w:hAnsiTheme="minorHAnsi" w:cstheme="minorHAnsi"/>
                <w:b/>
                <w:szCs w:val="20"/>
                <w:lang w:val="es-MX"/>
              </w:rPr>
              <w:t>Modificar plantilla carta intención.</w:t>
            </w:r>
          </w:p>
          <w:p w14:paraId="6980C892" w14:textId="3DADF004" w:rsidR="003E583F" w:rsidRDefault="00F87E5C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1 - </w:t>
            </w:r>
            <w:r w:rsidR="003E583F"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elaboración.</w:t>
            </w:r>
          </w:p>
          <w:p w14:paraId="3BFE25F9" w14:textId="61E02617" w:rsidR="003E583F" w:rsidRDefault="00F87E5C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2 - </w:t>
            </w:r>
            <w:r w:rsidR="00D41BA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Datos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del receptor del documento</w:t>
            </w:r>
            <w:r w:rsidR="00D41BA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5B60611" w14:textId="1CE9B8B9" w:rsidR="003E583F" w:rsidRDefault="00F87E5C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3 -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Nombre del instrumento jurídico.</w:t>
            </w:r>
          </w:p>
          <w:p w14:paraId="04E6137E" w14:textId="6E03AAFA" w:rsidR="003E583F" w:rsidRDefault="00F87E5C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4 -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Número del instrumento jurídico.</w:t>
            </w:r>
          </w:p>
          <w:p w14:paraId="0BA31FBE" w14:textId="3C93482B" w:rsidR="003E583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5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-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instrumento jurídico.</w:t>
            </w:r>
          </w:p>
          <w:p w14:paraId="1D1F8A62" w14:textId="08DB2BF1" w:rsidR="003E583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6 -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 o servicios.</w:t>
            </w:r>
          </w:p>
          <w:p w14:paraId="210C856E" w14:textId="794463A6" w:rsidR="003E583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7 -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Razón social del contratante</w:t>
            </w:r>
          </w:p>
          <w:p w14:paraId="15216085" w14:textId="4FAFC2D3" w:rsidR="003E583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8 -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Siglas del contratante</w:t>
            </w:r>
          </w:p>
          <w:p w14:paraId="39B30AEC" w14:textId="24D20BAB" w:rsidR="003E583F" w:rsidRPr="00E62DE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9 -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vencimiento del instrumento jurídico</w:t>
            </w:r>
            <w:r w:rsidR="00C43ADB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actual.</w:t>
            </w:r>
          </w:p>
          <w:p w14:paraId="0C9B7769" w14:textId="291671FE" w:rsidR="003E583F" w:rsidRPr="00E62DE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10 -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continuación de servicio.</w:t>
            </w:r>
          </w:p>
          <w:p w14:paraId="4340BFFA" w14:textId="5D1FF311" w:rsidR="003E583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11 -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término de servicio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13C1C52F" w14:textId="2DBCAC31" w:rsidR="003E583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12 -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Domicilios de las instalaciones (se mostraran ordenados alfabéticamente y con índice).</w:t>
            </w:r>
          </w:p>
          <w:p w14:paraId="5375DC9C" w14:textId="0C59ACE6" w:rsidR="003E583F" w:rsidRPr="00097311" w:rsidRDefault="003E583F" w:rsidP="009B1765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Calle</w:t>
            </w:r>
          </w:p>
          <w:p w14:paraId="5CE51D22" w14:textId="674AA05C" w:rsidR="003E583F" w:rsidRPr="00097311" w:rsidRDefault="003E583F" w:rsidP="009B1765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número exterior</w:t>
            </w:r>
          </w:p>
          <w:p w14:paraId="350B742C" w14:textId="77777777" w:rsidR="003E583F" w:rsidRPr="00097311" w:rsidRDefault="003E583F" w:rsidP="009B1765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número interior</w:t>
            </w:r>
          </w:p>
          <w:p w14:paraId="22D7F703" w14:textId="77777777" w:rsidR="003E583F" w:rsidRPr="00097311" w:rsidRDefault="003E583F" w:rsidP="009B1765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colonia</w:t>
            </w:r>
          </w:p>
          <w:p w14:paraId="7AD7CE0E" w14:textId="77777777" w:rsidR="003E583F" w:rsidRPr="00097311" w:rsidRDefault="003E583F" w:rsidP="009B1765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delegación o municipio</w:t>
            </w:r>
          </w:p>
          <w:p w14:paraId="0CA12267" w14:textId="77777777" w:rsidR="003E583F" w:rsidRPr="00097311" w:rsidRDefault="003E583F" w:rsidP="009B1765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entidad federativa</w:t>
            </w:r>
          </w:p>
          <w:p w14:paraId="5C5234BA" w14:textId="1CB18A6C" w:rsidR="003E583F" w:rsidRPr="00097311" w:rsidRDefault="003E583F" w:rsidP="009B1765">
            <w:pPr>
              <w:pStyle w:val="Prrafodelista"/>
              <w:numPr>
                <w:ilvl w:val="1"/>
                <w:numId w:val="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código postal</w:t>
            </w:r>
          </w:p>
          <w:p w14:paraId="2611A294" w14:textId="3A26A58C" w:rsidR="003E583F" w:rsidRPr="00E62DEF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13 -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Ejercicio fiscal.</w:t>
            </w:r>
          </w:p>
          <w:p w14:paraId="6D3322EE" w14:textId="77A9CC37" w:rsidR="003E583F" w:rsidRPr="00E54C47" w:rsidRDefault="00DA2B9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54C4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14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Pr="00E54C4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- </w:t>
            </w:r>
            <w:r w:rsidR="003E583F" w:rsidRPr="00E54C4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Nombre y cargo del contratante.</w:t>
            </w:r>
          </w:p>
          <w:p w14:paraId="7292F36F" w14:textId="480C4A73" w:rsidR="003E583F" w:rsidRDefault="00E54C4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15</w:t>
            </w:r>
            <w:r w:rsidR="00DA2B9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3E583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Interesados.</w:t>
            </w:r>
          </w:p>
          <w:p w14:paraId="5ED52EE9" w14:textId="2E8F0B61" w:rsidR="00DA2B97" w:rsidRDefault="00095352" w:rsidP="009B1765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Jerarquía.</w:t>
            </w:r>
          </w:p>
          <w:p w14:paraId="40B443CE" w14:textId="59AB36BF" w:rsidR="00095352" w:rsidRDefault="00095352" w:rsidP="009B1765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Nombre Completo.</w:t>
            </w:r>
          </w:p>
          <w:p w14:paraId="18603413" w14:textId="3DBA8BF4" w:rsidR="00095352" w:rsidRDefault="00095352" w:rsidP="009B1765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Cargo.</w:t>
            </w:r>
          </w:p>
          <w:p w14:paraId="013CE9B7" w14:textId="1A90E9FB" w:rsidR="000021AC" w:rsidRDefault="00E54C4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16</w:t>
            </w:r>
            <w:r w:rsidR="00906AD2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0021A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Elaboró.</w:t>
            </w:r>
          </w:p>
          <w:p w14:paraId="358CF8CC" w14:textId="446D119C" w:rsidR="000021AC" w:rsidRPr="00CB254B" w:rsidRDefault="00E54C47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17</w:t>
            </w:r>
            <w:r w:rsidR="00906AD2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-</w:t>
            </w:r>
            <w:r w:rsidR="00F87E5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0021A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Revisó.</w:t>
            </w:r>
          </w:p>
          <w:p w14:paraId="6A0113A4" w14:textId="0B001763" w:rsidR="003E583F" w:rsidRDefault="003E583F" w:rsidP="009B1765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Y las opciones:</w:t>
            </w:r>
          </w:p>
          <w:p w14:paraId="4325742A" w14:textId="7C92654E" w:rsidR="003E583F" w:rsidRDefault="003E583F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Cerrar.</w:t>
            </w:r>
          </w:p>
          <w:p w14:paraId="30AED0A0" w14:textId="67DB2AB8" w:rsidR="003E583F" w:rsidRPr="00115DED" w:rsidRDefault="003E583F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Descargar.</w:t>
            </w:r>
          </w:p>
          <w:p w14:paraId="44438576" w14:textId="6DB76C87" w:rsidR="003E583F" w:rsidRPr="00F420DD" w:rsidRDefault="003E583F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Imprimir.</w:t>
            </w:r>
          </w:p>
        </w:tc>
      </w:tr>
      <w:tr w:rsidR="003E583F" w:rsidRPr="00AD37DD" w14:paraId="68851E5C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3C27" w14:textId="4674E37E" w:rsidR="003E583F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9C21" w14:textId="0B9A4523" w:rsidR="003E583F" w:rsidRPr="001A085D" w:rsidRDefault="003E583F" w:rsidP="009B176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D745" w14:textId="77777777" w:rsidR="003E583F" w:rsidRPr="00FB5E80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3A35C9CE" w14:textId="074AD048" w:rsidR="003E583F" w:rsidRPr="00F420DD" w:rsidRDefault="003E583F" w:rsidP="009B176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2B5B3A10" w14:textId="46FB0AEF" w:rsidR="003E583F" w:rsidRDefault="003E583F" w:rsidP="009B1765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“Descargar</w:t>
            </w:r>
            <w:r w:rsidRPr="00AD5F3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</w:t>
            </w:r>
            <w:r w:rsidRPr="00A9701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caso de uso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A9701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9041 - 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Generar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carta intención.</w:t>
            </w:r>
          </w:p>
          <w:p w14:paraId="0B41707D" w14:textId="1BE6658C" w:rsidR="003E583F" w:rsidRPr="004904A9" w:rsidRDefault="003E583F" w:rsidP="009B176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“Imprimir</w:t>
            </w:r>
            <w:r w:rsidRPr="00A9701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  <w:r w:rsidRPr="00A9701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Ver caso de uso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A9701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9041 - 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Generar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carta intención.</w:t>
            </w:r>
          </w:p>
        </w:tc>
      </w:tr>
      <w:tr w:rsidR="003E583F" w:rsidRPr="00AD37DD" w14:paraId="2EE19768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2657" w14:textId="26D266DE" w:rsidR="003E583F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9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19F9D" w14:textId="6B435072" w:rsidR="003E583F" w:rsidRPr="001A085D" w:rsidRDefault="003E583F" w:rsidP="009B176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12DE" w14:textId="0D802C20" w:rsidR="003E583F" w:rsidRPr="004904A9" w:rsidRDefault="00906AD2" w:rsidP="009B1765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Cierra la pantalla de la carta intención</w:t>
            </w:r>
            <w:r w:rsidR="003E583F">
              <w:rPr>
                <w:rFonts w:asciiTheme="minorHAnsi" w:hAnsiTheme="minorHAnsi" w:cstheme="minorHAnsi"/>
                <w:szCs w:val="20"/>
                <w:lang w:val="es-MX"/>
              </w:rPr>
              <w:t xml:space="preserve"> y vuelve a la pantalla de selección del </w:t>
            </w:r>
            <w:r w:rsidR="0022114A">
              <w:rPr>
                <w:rFonts w:asciiTheme="minorHAnsi" w:hAnsiTheme="minorHAnsi" w:cstheme="minorHAnsi"/>
                <w:szCs w:val="20"/>
                <w:lang w:val="es-MX"/>
              </w:rPr>
              <w:t>instrumento jurídico.</w:t>
            </w:r>
          </w:p>
        </w:tc>
      </w:tr>
      <w:tr w:rsidR="003E583F" w:rsidRPr="00AD37DD" w14:paraId="397E7AC3" w14:textId="77777777" w:rsidTr="009B1765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0" w14:textId="385F87EF" w:rsidR="003E583F" w:rsidRDefault="003E583F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1" w14:textId="702952EB" w:rsidR="003E583F" w:rsidRPr="006A5C61" w:rsidRDefault="003E583F" w:rsidP="009B1765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2" w14:textId="4BE64A12" w:rsidR="003E583F" w:rsidRPr="007C13B7" w:rsidRDefault="003E583F" w:rsidP="009B1765">
            <w:pPr>
              <w:rPr>
                <w:rFonts w:asciiTheme="minorHAnsi" w:hAnsiTheme="minorHAnsi" w:cstheme="minorHAnsi"/>
                <w:color w:val="0070C0"/>
                <w:szCs w:val="20"/>
                <w:lang w:val="es-MX"/>
              </w:rPr>
            </w:pPr>
            <w:r w:rsidRPr="004904A9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básico, continúa con el flujo </w:t>
            </w:r>
            <w:r w:rsidRPr="004904A9">
              <w:rPr>
                <w:rFonts w:asciiTheme="minorHAnsi" w:hAnsiTheme="minorHAnsi" w:cstheme="minorHAnsi"/>
                <w:b/>
                <w:szCs w:val="20"/>
                <w:lang w:val="es-MX"/>
              </w:rPr>
              <w:t>AG0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>2</w:t>
            </w:r>
            <w:r w:rsidRPr="004904A9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Cerrar sesión</w:t>
            </w:r>
            <w:r w:rsidRPr="004904A9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F49E8" w:rsidRPr="00AD37DD" w14:paraId="397E7AC7" w14:textId="77777777" w:rsidTr="00F01893">
        <w:trPr>
          <w:trHeight w:val="61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4" w14:textId="7897B1E7" w:rsidR="006F49E8" w:rsidRPr="00AD37DD" w:rsidRDefault="006F49E8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11</w:t>
            </w:r>
          </w:p>
        </w:tc>
        <w:tc>
          <w:tcPr>
            <w:tcW w:w="9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6" w14:textId="77777777" w:rsidR="006F49E8" w:rsidRPr="007C13B7" w:rsidRDefault="006F49E8" w:rsidP="009B176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904A9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397E7AC8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5" w:name="_Toc371934674"/>
      <w:bookmarkStart w:id="66" w:name="_Toc228339743"/>
      <w:bookmarkStart w:id="67" w:name="_Toc488486206"/>
      <w:r w:rsidRPr="00AD37DD">
        <w:rPr>
          <w:rFonts w:asciiTheme="minorHAnsi" w:hAnsiTheme="minorHAnsi" w:cstheme="minorHAnsi"/>
          <w:sz w:val="20"/>
        </w:rPr>
        <w:t>Flujos Alternos</w:t>
      </w:r>
      <w:bookmarkEnd w:id="65"/>
      <w:bookmarkEnd w:id="66"/>
      <w:bookmarkEnd w:id="67"/>
    </w:p>
    <w:p w14:paraId="397E7AC9" w14:textId="77777777" w:rsidR="0045518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8" w:name="_Toc52616587"/>
      <w:bookmarkStart w:id="69" w:name="_Toc182735731"/>
      <w:bookmarkStart w:id="70" w:name="_Toc228339744"/>
      <w:bookmarkStart w:id="71" w:name="_Toc461701838"/>
      <w:bookmarkStart w:id="72" w:name="_Toc488486207"/>
      <w:r w:rsidRPr="00AD37DD">
        <w:rPr>
          <w:rFonts w:asciiTheme="minorHAnsi" w:hAnsiTheme="minorHAnsi" w:cstheme="minorHAnsi"/>
          <w:sz w:val="20"/>
        </w:rPr>
        <w:t>Opcionales</w:t>
      </w:r>
      <w:bookmarkEnd w:id="68"/>
      <w:bookmarkEnd w:id="69"/>
      <w:bookmarkEnd w:id="70"/>
      <w:bookmarkEnd w:id="71"/>
      <w:bookmarkEnd w:id="72"/>
    </w:p>
    <w:p w14:paraId="2B849648" w14:textId="287CFA43" w:rsidR="00097311" w:rsidRPr="00702529" w:rsidRDefault="00DF6884" w:rsidP="000973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3" w:name="_Toc488486208"/>
      <w:r>
        <w:rPr>
          <w:rFonts w:asciiTheme="minorHAnsi" w:hAnsiTheme="minorHAnsi" w:cstheme="minorHAnsi"/>
          <w:sz w:val="20"/>
        </w:rPr>
        <w:t>AO01 Agregar receptor</w:t>
      </w:r>
      <w:bookmarkEnd w:id="73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097311" w:rsidRPr="00F24850" w14:paraId="5EADE32F" w14:textId="77777777" w:rsidTr="009B1765">
        <w:trPr>
          <w:trHeight w:val="360"/>
          <w:tblHeader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8860C6B" w14:textId="77777777" w:rsidR="00097311" w:rsidRPr="00A97010" w:rsidRDefault="00097311" w:rsidP="00A97010">
            <w:pPr>
              <w:pStyle w:val="ndice2"/>
            </w:pPr>
            <w:r w:rsidRPr="00A97010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9972A8D" w14:textId="77777777" w:rsidR="00097311" w:rsidRPr="00F24850" w:rsidRDefault="00097311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486093" w14:textId="77777777" w:rsidR="00097311" w:rsidRPr="00F24850" w:rsidRDefault="00097311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097311" w:rsidRPr="00F24850" w14:paraId="264C1E8C" w14:textId="77777777" w:rsidTr="009B1765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F15E9C" w14:textId="77777777" w:rsidR="00097311" w:rsidRPr="00376E83" w:rsidRDefault="00097311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76D05" w14:textId="65485F4A" w:rsidR="00097311" w:rsidRPr="00376E83" w:rsidRDefault="00E45FD1" w:rsidP="00DF6884">
            <w:pPr>
              <w:rPr>
                <w:rFonts w:ascii="Calibri" w:hAnsi="Calibri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U</w:t>
            </w:r>
            <w:r w:rsidR="00097311" w:rsidRPr="00BB2A5B">
              <w:rPr>
                <w:rFonts w:ascii="Calibri" w:hAnsi="Calibri" w:cstheme="minorHAnsi"/>
                <w:color w:val="000000" w:themeColor="text1"/>
                <w:szCs w:val="20"/>
              </w:rPr>
              <w:t>suario de la DGA</w:t>
            </w:r>
            <w:r w:rsidR="00CE6387"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E5DA9" w14:textId="19C21CD5" w:rsidR="00097311" w:rsidRPr="00376E83" w:rsidRDefault="00097311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Selecciona la opción agregar </w:t>
            </w:r>
            <w:r w:rsidR="00DF6884">
              <w:rPr>
                <w:rFonts w:ascii="Calibri" w:hAnsi="Calibri"/>
              </w:rPr>
              <w:t>receptor</w:t>
            </w:r>
            <w:r w:rsidR="009B1765">
              <w:rPr>
                <w:rFonts w:ascii="Calibri" w:hAnsi="Calibri"/>
              </w:rPr>
              <w:t>.</w:t>
            </w:r>
          </w:p>
        </w:tc>
      </w:tr>
      <w:tr w:rsidR="00097311" w:rsidRPr="00F24850" w14:paraId="6B3B6667" w14:textId="77777777" w:rsidTr="009B1765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CA7F7" w14:textId="77777777" w:rsidR="00097311" w:rsidRPr="00376E83" w:rsidRDefault="00097311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049708" w14:textId="77777777" w:rsidR="00097311" w:rsidRPr="00376E83" w:rsidRDefault="00097311" w:rsidP="00DF6884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DFE04E" w14:textId="6A875189" w:rsidR="00097311" w:rsidRDefault="00AA4C28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Muestra el for</w:t>
            </w:r>
            <w:r w:rsidR="00906AD2">
              <w:rPr>
                <w:rFonts w:ascii="Calibri" w:hAnsi="Calibri"/>
              </w:rPr>
              <w:t>mulario para agregar al receptor</w:t>
            </w:r>
            <w:r w:rsidR="002A386F">
              <w:rPr>
                <w:rFonts w:ascii="Calibri" w:hAnsi="Calibri"/>
              </w:rPr>
              <w:t xml:space="preserve"> del d</w:t>
            </w:r>
            <w:r w:rsidR="00CE6387">
              <w:rPr>
                <w:rFonts w:ascii="Calibri" w:hAnsi="Calibri"/>
              </w:rPr>
              <w:t>ocumento</w:t>
            </w:r>
          </w:p>
          <w:p w14:paraId="257459C2" w14:textId="10FAB99C" w:rsidR="002A386F" w:rsidRPr="002A386F" w:rsidRDefault="00CE6387" w:rsidP="002A38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A386F">
              <w:rPr>
                <w:rFonts w:ascii="Calibri" w:hAnsi="Calibri"/>
              </w:rPr>
              <w:t>Nombre</w:t>
            </w:r>
            <w:r w:rsidR="004274FD" w:rsidRPr="002A386F">
              <w:rPr>
                <w:rFonts w:ascii="Calibri" w:hAnsi="Calibri"/>
              </w:rPr>
              <w:t xml:space="preserve"> (lista autocompletable</w:t>
            </w:r>
            <w:r w:rsidR="002A386F">
              <w:rPr>
                <w:rFonts w:ascii="Calibri" w:hAnsi="Calibri"/>
              </w:rPr>
              <w:t xml:space="preserve"> </w:t>
            </w:r>
            <w:r w:rsidR="002A386F"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obtenida del CU </w:t>
            </w:r>
            <w:r w:rsidR="002A386F" w:rsidRPr="002A386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3006 - Obtener Integrantes REP</w:t>
            </w:r>
            <w:r w:rsidR="002A386F"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 los cargos de los integrantes del SPF).</w:t>
            </w:r>
          </w:p>
          <w:p w14:paraId="2ECEAA5B" w14:textId="77777777" w:rsidR="00E45FD1" w:rsidRDefault="00E45FD1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las opciones.</w:t>
            </w:r>
          </w:p>
          <w:p w14:paraId="0797E1CC" w14:textId="77777777" w:rsidR="00E45FD1" w:rsidRPr="00E45FD1" w:rsidRDefault="00E45FD1" w:rsidP="002A386F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Buscar.</w:t>
            </w:r>
          </w:p>
          <w:p w14:paraId="0E22E1C1" w14:textId="240D8072" w:rsidR="00E45FD1" w:rsidRPr="00E45FD1" w:rsidRDefault="00E45FD1" w:rsidP="002A386F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C</w:t>
            </w:r>
            <w:r w:rsidR="00B83746">
              <w:rPr>
                <w:rFonts w:ascii="Calibri" w:hAnsi="Calibri"/>
              </w:rPr>
              <w:t>errar.</w:t>
            </w:r>
          </w:p>
        </w:tc>
      </w:tr>
      <w:tr w:rsidR="00097311" w:rsidRPr="00F24850" w14:paraId="67004634" w14:textId="77777777" w:rsidTr="009B1765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D46D95" w14:textId="6D0CE783" w:rsidR="00097311" w:rsidRPr="00376E83" w:rsidRDefault="00097311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CEA2F" w14:textId="04F07B34" w:rsidR="00097311" w:rsidRPr="00376E83" w:rsidRDefault="00E45FD1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4F3D0" w14:textId="77777777" w:rsidR="00E45FD1" w:rsidRPr="00FB5E80" w:rsidRDefault="00E45FD1" w:rsidP="00E45F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644A35D9" w14:textId="03B6379F" w:rsidR="00E45FD1" w:rsidRPr="00F420DD" w:rsidRDefault="00E45FD1" w:rsidP="00E45FD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ingresa el cargo y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Buscar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6330ECFB" w14:textId="1FD91A3F" w:rsidR="00097311" w:rsidRPr="00E45FD1" w:rsidRDefault="00E45FD1" w:rsidP="00DF688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 w:rsidR="00DF688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 w:rsidR="00DF688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</w:t>
            </w:r>
          </w:p>
        </w:tc>
      </w:tr>
      <w:tr w:rsidR="00FD06D7" w:rsidRPr="00F24850" w14:paraId="207BE1F1" w14:textId="77777777" w:rsidTr="009B1765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6C9E5" w14:textId="12B7A683" w:rsidR="00FD06D7" w:rsidRPr="00376E83" w:rsidRDefault="00FD06D7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C1416" w14:textId="60B1AD77" w:rsidR="00FD06D7" w:rsidRPr="00376E83" w:rsidRDefault="00FD06D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74402F" w14:textId="6FC65F9F" w:rsidR="00FD06D7" w:rsidRDefault="00CE638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 la búsqueda del nombre</w:t>
            </w:r>
            <w:r w:rsidR="00FD06D7">
              <w:rPr>
                <w:rFonts w:ascii="Calibri" w:hAnsi="Calibri"/>
              </w:rPr>
              <w:t>.</w:t>
            </w:r>
          </w:p>
          <w:p w14:paraId="3ED288C0" w14:textId="77777777" w:rsidR="00CE6387" w:rsidRDefault="00FD06D7" w:rsidP="00E45FD1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lastRenderedPageBreak/>
              <w:t>Si encuentra resultados, continúa en el paso siguiente.</w:t>
            </w:r>
          </w:p>
          <w:p w14:paraId="17AB44D2" w14:textId="2DD51574" w:rsidR="00FD06D7" w:rsidRPr="00CE6387" w:rsidRDefault="00FD06D7" w:rsidP="00E45FD1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CE6387">
              <w:rPr>
                <w:rFonts w:ascii="Calibri" w:hAnsi="Calibri"/>
              </w:rPr>
              <w:t>En caso de no encontrar resultados, muestra el mensaje de aviso “No se encontraron resultados”.</w:t>
            </w:r>
          </w:p>
        </w:tc>
      </w:tr>
      <w:tr w:rsidR="00FD06D7" w:rsidRPr="00F24850" w14:paraId="7C7AC20F" w14:textId="77777777" w:rsidTr="009B1765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6D146" w14:textId="2A7BAB29" w:rsidR="00FD06D7" w:rsidRPr="00376E83" w:rsidRDefault="00FD06D7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771F41" w14:textId="0DA173F9" w:rsidR="00FD06D7" w:rsidRPr="00376E83" w:rsidRDefault="00FD06D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E2B6BC" w14:textId="22B263CC" w:rsidR="00FD06D7" w:rsidRDefault="00CE638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 al receptor</w:t>
            </w:r>
            <w:r w:rsidR="00FD06D7">
              <w:rPr>
                <w:rFonts w:ascii="Calibri" w:hAnsi="Calibri"/>
              </w:rPr>
              <w:t xml:space="preserve"> con los campos:</w:t>
            </w:r>
          </w:p>
          <w:p w14:paraId="298902F2" w14:textId="77777777" w:rsidR="00FD06D7" w:rsidRPr="004208C0" w:rsidRDefault="00FD06D7" w:rsidP="004208C0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Jerarquía.</w:t>
            </w:r>
          </w:p>
          <w:p w14:paraId="0842BDAF" w14:textId="77777777" w:rsidR="00FD06D7" w:rsidRPr="004208C0" w:rsidRDefault="00FD06D7" w:rsidP="004208C0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Nombre completo.</w:t>
            </w:r>
          </w:p>
          <w:p w14:paraId="037385CB" w14:textId="77777777" w:rsidR="00FD06D7" w:rsidRPr="004208C0" w:rsidRDefault="00FD06D7" w:rsidP="004208C0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Cargo.</w:t>
            </w:r>
          </w:p>
          <w:p w14:paraId="01E07E76" w14:textId="77777777" w:rsidR="00FD06D7" w:rsidRPr="00DF6884" w:rsidRDefault="00FD06D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Activa la opción.</w:t>
            </w:r>
          </w:p>
          <w:p w14:paraId="3FF6DCA0" w14:textId="1C6033CF" w:rsidR="00FD06D7" w:rsidRPr="003E331B" w:rsidRDefault="00FD06D7" w:rsidP="003E331B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Descartar</w:t>
            </w:r>
            <w:r>
              <w:rPr>
                <w:rFonts w:ascii="Calibri" w:hAnsi="Calibri"/>
              </w:rPr>
              <w:t>.</w:t>
            </w:r>
          </w:p>
        </w:tc>
      </w:tr>
      <w:tr w:rsidR="00FD06D7" w:rsidRPr="00F24850" w14:paraId="5E39258E" w14:textId="77777777" w:rsidTr="009B1765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ECE7D1" w14:textId="593188D4" w:rsidR="00FD06D7" w:rsidRPr="00376E83" w:rsidRDefault="00FD06D7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85ED1B" w14:textId="59A076FE" w:rsidR="00FD06D7" w:rsidRPr="00376E83" w:rsidRDefault="00DA4BA1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A25A6F" w14:textId="77777777" w:rsidR="00FD06D7" w:rsidRPr="00FB5E80" w:rsidRDefault="00FD06D7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3D741969" w14:textId="77777777" w:rsidR="00FD06D7" w:rsidRPr="00B83746" w:rsidRDefault="00FD06D7" w:rsidP="00B8374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básico.</w:t>
            </w:r>
          </w:p>
          <w:p w14:paraId="31E5F6C8" w14:textId="5ADED464" w:rsidR="00FD06D7" w:rsidRPr="004208C0" w:rsidRDefault="00FD06D7" w:rsidP="00DF6884">
            <w:pPr>
              <w:pStyle w:val="Prrafodelista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Si</w:t>
            </w:r>
            <w:r w:rsidR="00CE638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selecciona al receptor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y la opción “Descartar”, continua en el flujo </w:t>
            </w:r>
            <w:r>
              <w:rPr>
                <w:rFonts w:ascii="Calibri" w:hAnsi="Calibri"/>
                <w:b/>
              </w:rPr>
              <w:t>AO02 Descartar receptor</w:t>
            </w:r>
            <w:r w:rsidRPr="004208C0">
              <w:rPr>
                <w:rFonts w:ascii="Calibri" w:hAnsi="Calibri"/>
                <w:b/>
              </w:rPr>
              <w:t>.</w:t>
            </w:r>
          </w:p>
        </w:tc>
      </w:tr>
      <w:tr w:rsidR="006F49E8" w:rsidRPr="00F24850" w14:paraId="42429554" w14:textId="77777777" w:rsidTr="006F49E8">
        <w:trPr>
          <w:trHeight w:val="386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4BCA76" w14:textId="5C5B226D" w:rsidR="006F49E8" w:rsidRPr="00376E83" w:rsidRDefault="006F49E8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A22A6E" w14:textId="4568A965" w:rsidR="006F49E8" w:rsidRPr="00FD06D7" w:rsidRDefault="006F49E8" w:rsidP="00FD06D7">
            <w:pPr>
              <w:keepLines/>
              <w:spacing w:after="0"/>
              <w:jc w:val="left"/>
              <w:rPr>
                <w:rFonts w:ascii="Calibri" w:hAnsi="Calibri"/>
              </w:rPr>
            </w:pPr>
            <w:r w:rsidRPr="00FD06D7">
              <w:rPr>
                <w:rFonts w:ascii="Calibri" w:hAnsi="Calibri"/>
              </w:rPr>
              <w:t xml:space="preserve">Fin del flujo </w:t>
            </w:r>
            <w:r>
              <w:rPr>
                <w:rFonts w:ascii="Calibri" w:hAnsi="Calibri"/>
              </w:rPr>
              <w:t>opcional.</w:t>
            </w:r>
          </w:p>
        </w:tc>
      </w:tr>
    </w:tbl>
    <w:p w14:paraId="75CBECA3" w14:textId="0A5A8C4F" w:rsidR="007935AF" w:rsidRPr="00FB5E80" w:rsidRDefault="007935AF" w:rsidP="007935AF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4" w:name="_Toc488486209"/>
      <w:bookmarkStart w:id="75" w:name="_Toc461701839"/>
      <w:r>
        <w:rPr>
          <w:rFonts w:asciiTheme="minorHAnsi" w:hAnsiTheme="minorHAnsi" w:cstheme="minorHAnsi"/>
          <w:color w:val="000000" w:themeColor="text1"/>
          <w:sz w:val="20"/>
        </w:rPr>
        <w:t xml:space="preserve">AO02 </w:t>
      </w:r>
      <w:r w:rsidR="00DF6884">
        <w:rPr>
          <w:rFonts w:asciiTheme="minorHAnsi" w:hAnsiTheme="minorHAnsi" w:cstheme="minorHAnsi"/>
          <w:color w:val="000000" w:themeColor="text1"/>
          <w:sz w:val="20"/>
        </w:rPr>
        <w:t>Descartar receptor</w:t>
      </w:r>
      <w:bookmarkEnd w:id="74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7935AF" w:rsidRPr="00FB5E80" w14:paraId="3BF45D46" w14:textId="77777777" w:rsidTr="00DF6884">
        <w:trPr>
          <w:trHeight w:val="52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2B420E5F" w14:textId="77777777" w:rsidR="007935AF" w:rsidRPr="00FB5E80" w:rsidRDefault="007935AF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202E0E62" w14:textId="77777777" w:rsidR="007935AF" w:rsidRPr="00FB5E80" w:rsidRDefault="007935AF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21EA7E1A" w14:textId="77777777" w:rsidR="007935AF" w:rsidRPr="00FB5E80" w:rsidRDefault="007935AF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7935AF" w:rsidRPr="00FB5E80" w14:paraId="6B345858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8AB1841" w14:textId="77777777" w:rsidR="007935AF" w:rsidRPr="00FB5E80" w:rsidRDefault="007935AF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6CE3693" w14:textId="77777777" w:rsidR="007935AF" w:rsidRPr="00FB5E80" w:rsidRDefault="007935AF" w:rsidP="00DF688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701091BF" w14:textId="0E80595E" w:rsidR="007935AF" w:rsidRPr="00FB5E80" w:rsidRDefault="007935AF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“Está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seguro de que desea descartar 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 </w:t>
            </w:r>
            <w:r w:rsidR="00CE638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receptor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</w:p>
          <w:p w14:paraId="46B43F40" w14:textId="77777777" w:rsidR="007935AF" w:rsidRPr="00FB5E80" w:rsidRDefault="007935AF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Así como las opciones:</w:t>
            </w:r>
          </w:p>
          <w:p w14:paraId="0BEB65A0" w14:textId="77777777" w:rsidR="007935AF" w:rsidRPr="00FB5E80" w:rsidRDefault="007935AF" w:rsidP="007935AF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“Aceptar”,</w:t>
            </w:r>
          </w:p>
          <w:p w14:paraId="60A669C3" w14:textId="77777777" w:rsidR="007935AF" w:rsidRPr="00FB5E80" w:rsidRDefault="007935AF" w:rsidP="007935AF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</w:tc>
      </w:tr>
      <w:tr w:rsidR="007935AF" w:rsidRPr="00FB5E80" w14:paraId="5328CA51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22E277F" w14:textId="77777777" w:rsidR="007935AF" w:rsidRPr="00FB5E80" w:rsidRDefault="007935AF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FAE12F8" w14:textId="1AFE1443" w:rsidR="007935AF" w:rsidRPr="00FB5E80" w:rsidRDefault="00441C32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641A9A25" w14:textId="77777777" w:rsidR="007935AF" w:rsidRPr="00FB5E80" w:rsidRDefault="007935AF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 continúa como sigue:</w:t>
            </w:r>
          </w:p>
          <w:p w14:paraId="6B98666A" w14:textId="77777777" w:rsidR="007935AF" w:rsidRPr="00FB5E80" w:rsidRDefault="007935AF" w:rsidP="007935AF">
            <w:pPr>
              <w:pStyle w:val="Prrafodelista"/>
              <w:keepLines/>
              <w:numPr>
                <w:ilvl w:val="0"/>
                <w:numId w:val="2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“Aceptar”, continúa con el flujo.</w:t>
            </w:r>
          </w:p>
          <w:p w14:paraId="509DDCB4" w14:textId="5EC95271" w:rsidR="007935AF" w:rsidRPr="00FB5E80" w:rsidRDefault="003E331B" w:rsidP="007935AF">
            <w:pPr>
              <w:pStyle w:val="Prrafodelista"/>
              <w:keepLines/>
              <w:numPr>
                <w:ilvl w:val="0"/>
                <w:numId w:val="2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“Cerrar”</w:t>
            </w:r>
            <w:r w:rsidR="007935AF"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 el paso 3 del flujo básico.</w:t>
            </w:r>
          </w:p>
        </w:tc>
      </w:tr>
      <w:tr w:rsidR="007935AF" w:rsidRPr="00FB5E80" w14:paraId="4B65AD7A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EE678F7" w14:textId="77777777" w:rsidR="007935AF" w:rsidRPr="00FB5E80" w:rsidRDefault="007935AF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BB7904" w14:textId="77777777" w:rsidR="007935AF" w:rsidRPr="00FB5E80" w:rsidRDefault="007935AF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151E6DC4" w14:textId="2AE37EA8" w:rsidR="007935AF" w:rsidRPr="00FB5E80" w:rsidRDefault="007935AF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Quita </w:t>
            </w:r>
            <w:r w:rsidR="003E331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al </w:t>
            </w:r>
            <w:r w:rsidR="00DF688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receptor</w:t>
            </w:r>
            <w:r w:rsidR="003E331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7935AF" w:rsidRPr="00FB5E80" w14:paraId="523CAA9C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6BD00C8" w14:textId="77777777" w:rsidR="007935AF" w:rsidRPr="00FB5E80" w:rsidRDefault="007935AF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BD3BBDD" w14:textId="77777777" w:rsidR="007935AF" w:rsidRPr="00FB5E80" w:rsidRDefault="007935AF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34DB0ADE" w14:textId="4B4D5338" w:rsidR="007935AF" w:rsidRPr="00FB5E80" w:rsidRDefault="007935AF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Regresa al paso </w:t>
            </w:r>
            <w:r w:rsidR="003E331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3 del flujo </w:t>
            </w:r>
            <w:r w:rsidR="003E331B" w:rsidRPr="003E331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Agregar </w:t>
            </w:r>
            <w:r w:rsidR="00DF6884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receptor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6F49E8" w:rsidRPr="00FB5E80" w14:paraId="2C0CF7E0" w14:textId="77777777" w:rsidTr="00F01893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C69F2D7" w14:textId="77777777" w:rsidR="006F49E8" w:rsidRPr="00FB5E80" w:rsidRDefault="006F49E8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6</w:t>
            </w:r>
          </w:p>
        </w:tc>
        <w:tc>
          <w:tcPr>
            <w:tcW w:w="8926" w:type="dxa"/>
            <w:gridSpan w:val="2"/>
            <w:shd w:val="clear" w:color="auto" w:fill="auto"/>
            <w:vAlign w:val="center"/>
          </w:tcPr>
          <w:p w14:paraId="27BA2AE9" w14:textId="77777777" w:rsidR="006F49E8" w:rsidRPr="00FB5E80" w:rsidRDefault="006F49E8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396AECEA" w14:textId="77777777" w:rsidR="006F49E8" w:rsidRDefault="006F49E8" w:rsidP="006F49E8">
      <w:pPr>
        <w:pStyle w:val="EstiloTtulo1Antes6ptoDespus3ptoInterlineadoMn"/>
        <w:numPr>
          <w:ilvl w:val="0"/>
          <w:numId w:val="0"/>
        </w:numPr>
        <w:ind w:left="1728"/>
        <w:jc w:val="left"/>
        <w:rPr>
          <w:rFonts w:asciiTheme="minorHAnsi" w:hAnsiTheme="minorHAnsi" w:cstheme="minorHAnsi"/>
          <w:sz w:val="20"/>
        </w:rPr>
      </w:pPr>
    </w:p>
    <w:p w14:paraId="3094EF1C" w14:textId="77777777" w:rsidR="006F49E8" w:rsidRDefault="006F49E8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4CD3544D" w14:textId="5D99B55A" w:rsidR="00D41BA4" w:rsidRPr="00702529" w:rsidRDefault="00DF6884" w:rsidP="00D41BA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6" w:name="_Toc488486210"/>
      <w:r>
        <w:rPr>
          <w:rFonts w:asciiTheme="minorHAnsi" w:hAnsiTheme="minorHAnsi" w:cstheme="minorHAnsi"/>
          <w:sz w:val="20"/>
        </w:rPr>
        <w:lastRenderedPageBreak/>
        <w:t xml:space="preserve">AO03 </w:t>
      </w:r>
      <w:r w:rsidR="00D41BA4">
        <w:rPr>
          <w:rFonts w:asciiTheme="minorHAnsi" w:hAnsiTheme="minorHAnsi" w:cstheme="minorHAnsi"/>
          <w:sz w:val="20"/>
        </w:rPr>
        <w:t xml:space="preserve">Agregar </w:t>
      </w:r>
      <w:r>
        <w:rPr>
          <w:rFonts w:asciiTheme="minorHAnsi" w:hAnsiTheme="minorHAnsi" w:cstheme="minorHAnsi"/>
          <w:sz w:val="20"/>
        </w:rPr>
        <w:t>contratante</w:t>
      </w:r>
      <w:bookmarkEnd w:id="7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D41BA4" w:rsidRPr="00F24850" w14:paraId="5F9D85E3" w14:textId="77777777" w:rsidTr="006F49E8">
        <w:trPr>
          <w:trHeight w:val="36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55E317" w14:textId="77777777" w:rsidR="00D41BA4" w:rsidRPr="00672371" w:rsidRDefault="00D41BA4" w:rsidP="00A97010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3F5D063" w14:textId="77777777" w:rsidR="00D41BA4" w:rsidRPr="00F2485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8481013" w14:textId="77777777" w:rsidR="00D41BA4" w:rsidRPr="00F2485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41BA4" w:rsidRPr="00F24850" w14:paraId="2CA9D350" w14:textId="77777777" w:rsidTr="00DF6884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263F44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55D977" w14:textId="790216C5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U</w:t>
            </w: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suario de la DGA</w:t>
            </w:r>
            <w:r w:rsidR="00441C32"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  <w:r w:rsidR="006F49E8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8461D3" w14:textId="5A85DB88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Selecciona la opción agregar </w:t>
            </w:r>
            <w:r w:rsidR="00DF6884">
              <w:rPr>
                <w:rFonts w:ascii="Calibri" w:hAnsi="Calibri"/>
              </w:rPr>
              <w:t>contratante.</w:t>
            </w:r>
          </w:p>
        </w:tc>
      </w:tr>
      <w:tr w:rsidR="00D41BA4" w:rsidRPr="00F24850" w14:paraId="30B75760" w14:textId="77777777" w:rsidTr="00DF6884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1C810D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8F932A" w14:textId="77777777" w:rsidR="00D41BA4" w:rsidRPr="00376E83" w:rsidRDefault="00D41BA4" w:rsidP="00DF6884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0D51A7" w14:textId="3731DDA3" w:rsidR="00D41BA4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Muestra el formulario para agregar </w:t>
            </w:r>
            <w:r w:rsidR="00441C32">
              <w:rPr>
                <w:rFonts w:ascii="Calibri" w:hAnsi="Calibri"/>
              </w:rPr>
              <w:t>contratante</w:t>
            </w:r>
            <w:r>
              <w:rPr>
                <w:rFonts w:ascii="Calibri" w:hAnsi="Calibri"/>
              </w:rPr>
              <w:t>.</w:t>
            </w:r>
          </w:p>
          <w:p w14:paraId="6F0251A1" w14:textId="4FB253C6" w:rsidR="00D41BA4" w:rsidRPr="00AC32BA" w:rsidRDefault="00441C32" w:rsidP="00AC32B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="Calibri" w:hAnsi="Calibri"/>
              </w:rPr>
              <w:t>Nombre</w:t>
            </w:r>
            <w:r w:rsidR="00AC32BA">
              <w:rPr>
                <w:rFonts w:ascii="Calibri" w:hAnsi="Calibri"/>
              </w:rPr>
              <w:t xml:space="preserve"> (lista autocompletable </w:t>
            </w:r>
            <w:r w:rsidR="00AC32BA"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obtenida del CU </w:t>
            </w:r>
            <w:r w:rsidR="00AC32BA" w:rsidRPr="00AC32B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4012</w:t>
            </w:r>
            <w:r w:rsidR="00AC32BA" w:rsidRPr="002A386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AC32B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–</w:t>
            </w:r>
            <w:r w:rsidR="00AC32BA" w:rsidRPr="002A386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AC32B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Administrar clientes</w:t>
            </w:r>
            <w:r w:rsidR="00AC32BA"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).</w:t>
            </w:r>
          </w:p>
          <w:p w14:paraId="470275CA" w14:textId="77777777" w:rsidR="00D41BA4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las opciones.</w:t>
            </w:r>
          </w:p>
          <w:p w14:paraId="446D9A3A" w14:textId="77777777" w:rsidR="00D41BA4" w:rsidRPr="00E45FD1" w:rsidRDefault="00D41BA4" w:rsidP="00DF688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Buscar.</w:t>
            </w:r>
          </w:p>
          <w:p w14:paraId="3BC286BA" w14:textId="77777777" w:rsidR="00D41BA4" w:rsidRPr="00E45FD1" w:rsidRDefault="00D41BA4" w:rsidP="00DF688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errar.</w:t>
            </w:r>
          </w:p>
        </w:tc>
      </w:tr>
      <w:tr w:rsidR="00D41BA4" w:rsidRPr="00F24850" w14:paraId="776848BD" w14:textId="77777777" w:rsidTr="00DF6884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FD47F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7BEB8" w14:textId="60307083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C3D41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1FD6F176" w14:textId="21B8D1B3" w:rsidR="00D41BA4" w:rsidRPr="00F420DD" w:rsidRDefault="00D41BA4" w:rsidP="00DF688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 w:rsidR="00441C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ingresa el nombre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Buscar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13F9F63D" w14:textId="77777777" w:rsidR="00D41BA4" w:rsidRPr="00E45FD1" w:rsidRDefault="00D41BA4" w:rsidP="00DF688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“Cancelar”, continúa en el </w:t>
            </w:r>
            <w:r w:rsidRPr="00E45FD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E45FD1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FD06D7" w:rsidRPr="00F24850" w14:paraId="65DC441F" w14:textId="77777777" w:rsidTr="00DF6884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B7EE8" w14:textId="77777777" w:rsidR="00FD06D7" w:rsidRPr="00376E83" w:rsidRDefault="00FD06D7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007B0D" w14:textId="3D592FA0" w:rsidR="00FD06D7" w:rsidRPr="00376E83" w:rsidRDefault="00FD06D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2A86B" w14:textId="3D630F40" w:rsidR="00FD06D7" w:rsidRDefault="00441C32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 la búsqueda del nombre.</w:t>
            </w:r>
          </w:p>
          <w:p w14:paraId="538D4C56" w14:textId="77777777" w:rsidR="00441C32" w:rsidRDefault="00FD06D7" w:rsidP="00441C32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Si encuentra resultados, continúa en el paso siguiente.</w:t>
            </w:r>
          </w:p>
          <w:p w14:paraId="5772B024" w14:textId="6EB653E9" w:rsidR="00FD06D7" w:rsidRPr="00376E83" w:rsidRDefault="00FD06D7" w:rsidP="00441C32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En caso de no encontrar resultados, muestra el mensaje de aviso “No se encontraron resultados”.</w:t>
            </w:r>
          </w:p>
        </w:tc>
      </w:tr>
      <w:tr w:rsidR="00FD06D7" w:rsidRPr="00F24850" w14:paraId="3879F8E8" w14:textId="77777777" w:rsidTr="00DF6884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2E3A71" w14:textId="77777777" w:rsidR="00FD06D7" w:rsidRPr="00376E83" w:rsidRDefault="00FD06D7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4F171" w14:textId="2184E565" w:rsidR="00FD06D7" w:rsidRPr="00376E83" w:rsidRDefault="00FD06D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F1341D" w14:textId="5BF737F8" w:rsidR="00FD06D7" w:rsidRDefault="00441C32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 al contratante</w:t>
            </w:r>
            <w:r w:rsidR="00FD06D7">
              <w:rPr>
                <w:rFonts w:ascii="Calibri" w:hAnsi="Calibri"/>
              </w:rPr>
              <w:t xml:space="preserve"> con los campos:</w:t>
            </w:r>
          </w:p>
          <w:p w14:paraId="65691ADE" w14:textId="77777777" w:rsidR="00FD06D7" w:rsidRPr="004208C0" w:rsidRDefault="00FD06D7" w:rsidP="00DF6884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Nombre completo.</w:t>
            </w:r>
          </w:p>
          <w:p w14:paraId="0C38AACA" w14:textId="77777777" w:rsidR="00FD06D7" w:rsidRPr="004208C0" w:rsidRDefault="00FD06D7" w:rsidP="00DF6884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Cargo.</w:t>
            </w:r>
          </w:p>
          <w:p w14:paraId="74FCCFB0" w14:textId="77777777" w:rsidR="00FD06D7" w:rsidRDefault="00FD06D7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Activa las opciones.</w:t>
            </w:r>
          </w:p>
          <w:p w14:paraId="21B877A5" w14:textId="77777777" w:rsidR="00FD06D7" w:rsidRPr="004208C0" w:rsidRDefault="00FD06D7" w:rsidP="00DF6884">
            <w:pPr>
              <w:pStyle w:val="Prrafodelista"/>
              <w:numPr>
                <w:ilvl w:val="0"/>
                <w:numId w:val="19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Agregar.</w:t>
            </w:r>
          </w:p>
          <w:p w14:paraId="746DEF15" w14:textId="07BFB526" w:rsidR="00FD06D7" w:rsidRPr="003E331B" w:rsidRDefault="00FD06D7" w:rsidP="00DF6884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Descartar</w:t>
            </w:r>
            <w:r>
              <w:rPr>
                <w:rFonts w:ascii="Calibri" w:hAnsi="Calibri"/>
              </w:rPr>
              <w:t xml:space="preserve">, ver flujo </w:t>
            </w:r>
            <w:r w:rsidR="00441C32">
              <w:rPr>
                <w:rFonts w:ascii="Calibri" w:hAnsi="Calibri"/>
                <w:b/>
              </w:rPr>
              <w:t>AO04</w:t>
            </w:r>
            <w:r w:rsidRPr="004208C0">
              <w:rPr>
                <w:rFonts w:ascii="Calibri" w:hAnsi="Calibri"/>
                <w:b/>
              </w:rPr>
              <w:t xml:space="preserve"> Descartar </w:t>
            </w:r>
            <w:r>
              <w:rPr>
                <w:rFonts w:ascii="Calibri" w:hAnsi="Calibri"/>
                <w:b/>
              </w:rPr>
              <w:t>contratante</w:t>
            </w:r>
          </w:p>
        </w:tc>
      </w:tr>
      <w:tr w:rsidR="00FD06D7" w:rsidRPr="00F24850" w14:paraId="719F823A" w14:textId="77777777" w:rsidTr="00DF6884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4EB4EC" w14:textId="77777777" w:rsidR="00FD06D7" w:rsidRPr="00376E83" w:rsidRDefault="00FD06D7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7F9700" w14:textId="0261061F" w:rsidR="00FD06D7" w:rsidRPr="00376E83" w:rsidRDefault="00DA4BA1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2B929C" w14:textId="77777777" w:rsidR="00FD06D7" w:rsidRPr="00FB5E80" w:rsidRDefault="00FD06D7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0BA477D7" w14:textId="77777777" w:rsidR="00FD06D7" w:rsidRPr="00B83746" w:rsidRDefault="00FD06D7" w:rsidP="00DF688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básico.</w:t>
            </w:r>
          </w:p>
          <w:p w14:paraId="57945C23" w14:textId="6A1B766B" w:rsidR="00FD06D7" w:rsidRPr="004208C0" w:rsidRDefault="00441C32" w:rsidP="00DF6884">
            <w:pPr>
              <w:pStyle w:val="Prrafodelista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Si selecciona al contratante</w:t>
            </w:r>
            <w:r w:rsidR="00FD06D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y la opción “Descartar”, continua en el flujo </w:t>
            </w:r>
            <w:r w:rsidR="00FD06D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AO04</w:t>
            </w:r>
            <w:r w:rsidR="00FD06D7" w:rsidRPr="00B837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Descartar </w:t>
            </w:r>
            <w:r w:rsidR="00FD06D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contratante</w:t>
            </w:r>
            <w:r w:rsidR="00FD06D7" w:rsidRPr="00B837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6F49E8" w:rsidRPr="00F24850" w14:paraId="1C6E3159" w14:textId="77777777" w:rsidTr="00F01893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3F145" w14:textId="77777777" w:rsidR="006F49E8" w:rsidRPr="00376E83" w:rsidRDefault="006F49E8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FDECB3" w14:textId="11FE0C85" w:rsidR="006F49E8" w:rsidRPr="00FD06D7" w:rsidRDefault="006F49E8" w:rsidP="00FD06D7">
            <w:pPr>
              <w:keepLines/>
              <w:spacing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opcional.</w:t>
            </w:r>
          </w:p>
        </w:tc>
      </w:tr>
    </w:tbl>
    <w:p w14:paraId="597A6901" w14:textId="0D3139AE" w:rsidR="00D41BA4" w:rsidRPr="00FB5E80" w:rsidRDefault="004D73D9" w:rsidP="00D41BA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7" w:name="_Toc488486211"/>
      <w:r>
        <w:rPr>
          <w:rFonts w:asciiTheme="minorHAnsi" w:hAnsiTheme="minorHAnsi" w:cstheme="minorHAnsi"/>
          <w:color w:val="000000" w:themeColor="text1"/>
          <w:sz w:val="20"/>
        </w:rPr>
        <w:lastRenderedPageBreak/>
        <w:t>AO04 Descartar contratante</w:t>
      </w:r>
      <w:bookmarkEnd w:id="77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D41BA4" w:rsidRPr="00FB5E80" w14:paraId="79AC7BBC" w14:textId="77777777" w:rsidTr="00DF6884">
        <w:trPr>
          <w:trHeight w:val="52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481B334A" w14:textId="77777777" w:rsidR="00D41BA4" w:rsidRPr="00637549" w:rsidRDefault="00D41BA4" w:rsidP="00A97010">
            <w:pPr>
              <w:jc w:val="center"/>
              <w:rPr>
                <w:rFonts w:ascii="Calibri" w:hAnsi="Calibri"/>
                <w:b/>
              </w:rPr>
            </w:pPr>
            <w:r w:rsidRPr="00637549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568B7540" w14:textId="77777777" w:rsidR="00D41BA4" w:rsidRPr="00FB5E8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3F1DEA26" w14:textId="77777777" w:rsidR="00D41BA4" w:rsidRPr="00FB5E8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D41BA4" w:rsidRPr="00FB5E80" w14:paraId="7757F31D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6913C385" w14:textId="77777777" w:rsidR="00D41BA4" w:rsidRPr="00637549" w:rsidRDefault="00D41BA4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640B8A2" w14:textId="77777777" w:rsidR="00D41BA4" w:rsidRPr="00FB5E80" w:rsidRDefault="00D41BA4" w:rsidP="00DF688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6BF7E73B" w14:textId="3F31E72B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“Está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seguro de que desea descartar 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 </w:t>
            </w:r>
            <w:r w:rsidR="00441C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contratante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</w:p>
          <w:p w14:paraId="206EAE1C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Así como las opciones:</w:t>
            </w:r>
          </w:p>
          <w:p w14:paraId="511A1C65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“Aceptar”,</w:t>
            </w:r>
          </w:p>
          <w:p w14:paraId="71C03FAE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</w:tc>
      </w:tr>
      <w:tr w:rsidR="00D41BA4" w:rsidRPr="00FB5E80" w14:paraId="4CB51FDB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41697F3" w14:textId="77777777" w:rsidR="00D41BA4" w:rsidRPr="00637549" w:rsidRDefault="00D41BA4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1CFF4DB" w14:textId="5F34901A" w:rsidR="00D41BA4" w:rsidRPr="00FB5E80" w:rsidRDefault="00441C32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6F49E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51F15C82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 continúa como sigue:</w:t>
            </w:r>
          </w:p>
          <w:p w14:paraId="3376D73F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“Aceptar”, continúa con el flujo.</w:t>
            </w:r>
          </w:p>
          <w:p w14:paraId="712C5491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“Cerrar”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 el paso 3 del flujo básico.</w:t>
            </w:r>
          </w:p>
        </w:tc>
      </w:tr>
      <w:tr w:rsidR="00D41BA4" w:rsidRPr="00FB5E80" w14:paraId="5C6930D4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B940506" w14:textId="3CD04E67" w:rsidR="00D41BA4" w:rsidRPr="00637549" w:rsidRDefault="00637549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891A9AB" w14:textId="7E89222A" w:rsidR="00D41BA4" w:rsidRPr="00FB5E80" w:rsidRDefault="00D41BA4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F49E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6726F3F0" w14:textId="3B8D28EE" w:rsidR="00D41BA4" w:rsidRPr="00FB5E80" w:rsidRDefault="00D41BA4" w:rsidP="004D73D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Quita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al </w:t>
            </w:r>
            <w:r w:rsidR="004D73D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contratante.</w:t>
            </w:r>
          </w:p>
        </w:tc>
      </w:tr>
      <w:tr w:rsidR="00D41BA4" w:rsidRPr="00FB5E80" w14:paraId="1922348E" w14:textId="77777777" w:rsidTr="00DF6884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A830B68" w14:textId="614B24AD" w:rsidR="00D41BA4" w:rsidRPr="00637549" w:rsidRDefault="00637549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0597F2F" w14:textId="77777777" w:rsidR="00D41BA4" w:rsidRPr="00FB5E80" w:rsidRDefault="00D41BA4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2470DEDB" w14:textId="24F608D9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Regresa al paso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3 del flujo </w:t>
            </w:r>
            <w:r w:rsidR="004D73D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AO03</w:t>
            </w:r>
            <w:r w:rsidRPr="003E331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Agregar </w:t>
            </w:r>
            <w:r w:rsidR="004D73D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contratante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6F49E8" w:rsidRPr="00FB5E80" w14:paraId="6BF4E7E8" w14:textId="77777777" w:rsidTr="00F01893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046D984" w14:textId="7314C507" w:rsidR="006F49E8" w:rsidRPr="00637549" w:rsidRDefault="006F49E8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5</w:t>
            </w:r>
          </w:p>
        </w:tc>
        <w:tc>
          <w:tcPr>
            <w:tcW w:w="8926" w:type="dxa"/>
            <w:gridSpan w:val="2"/>
            <w:shd w:val="clear" w:color="auto" w:fill="auto"/>
            <w:vAlign w:val="center"/>
          </w:tcPr>
          <w:p w14:paraId="0CBDE488" w14:textId="77777777" w:rsidR="006F49E8" w:rsidRPr="00FB5E80" w:rsidRDefault="006F49E8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5431CE1E" w14:textId="06D6373A" w:rsidR="004D73D9" w:rsidRDefault="004D73D9" w:rsidP="004D73D9"/>
    <w:p w14:paraId="2D719975" w14:textId="6CCF35CE" w:rsidR="00D41BA4" w:rsidRPr="00702529" w:rsidRDefault="004D73D9" w:rsidP="00D41BA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8" w:name="_Toc488486212"/>
      <w:r>
        <w:rPr>
          <w:rFonts w:asciiTheme="minorHAnsi" w:hAnsiTheme="minorHAnsi" w:cstheme="minorHAnsi"/>
          <w:sz w:val="20"/>
        </w:rPr>
        <w:t xml:space="preserve">AO05 </w:t>
      </w:r>
      <w:r w:rsidR="00D41BA4">
        <w:rPr>
          <w:rFonts w:asciiTheme="minorHAnsi" w:hAnsiTheme="minorHAnsi" w:cstheme="minorHAnsi"/>
          <w:sz w:val="20"/>
        </w:rPr>
        <w:t>Agregar interesados</w:t>
      </w:r>
      <w:bookmarkEnd w:id="78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D41BA4" w:rsidRPr="00F24850" w14:paraId="2BD470A7" w14:textId="77777777" w:rsidTr="006F49E8">
        <w:trPr>
          <w:trHeight w:val="416"/>
          <w:tblHeader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18DFD0" w14:textId="77777777" w:rsidR="00D41BA4" w:rsidRPr="00672371" w:rsidRDefault="00D41BA4" w:rsidP="00A97010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4F2540" w14:textId="77777777" w:rsidR="00D41BA4" w:rsidRPr="00F2485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54D74D" w14:textId="77777777" w:rsidR="00D41BA4" w:rsidRPr="00F2485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41BA4" w:rsidRPr="00F24850" w14:paraId="451685C5" w14:textId="77777777" w:rsidTr="006F49E8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F27BAE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7F80D9" w14:textId="3F359463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U</w:t>
            </w: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suario de la DGA</w:t>
            </w:r>
            <w:r w:rsidR="00441C32">
              <w:rPr>
                <w:rFonts w:ascii="Calibri" w:hAnsi="Calibri" w:cstheme="minorHAnsi"/>
                <w:color w:val="000000" w:themeColor="text1"/>
                <w:szCs w:val="20"/>
              </w:rPr>
              <w:t>J</w:t>
            </w:r>
            <w:r w:rsidR="006F49E8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EFF58" w14:textId="5D8F7C35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Selecciona la opción agregar interesados</w:t>
            </w:r>
            <w:r w:rsidR="006F49E8">
              <w:rPr>
                <w:rFonts w:ascii="Calibri" w:hAnsi="Calibri"/>
              </w:rPr>
              <w:t>.</w:t>
            </w:r>
          </w:p>
        </w:tc>
      </w:tr>
      <w:tr w:rsidR="00D41BA4" w:rsidRPr="00F24850" w14:paraId="13036DF1" w14:textId="77777777" w:rsidTr="006F49E8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16B641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5A8D5D" w14:textId="77777777" w:rsidR="00D41BA4" w:rsidRPr="00376E83" w:rsidRDefault="00D41BA4" w:rsidP="00DF6884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E1A00" w14:textId="77777777" w:rsidR="00D41BA4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Muestra el formulario para agregar interesados en el pie de página.</w:t>
            </w:r>
          </w:p>
          <w:p w14:paraId="13685D73" w14:textId="0478E158" w:rsidR="00D41BA4" w:rsidRPr="002A386F" w:rsidRDefault="00441C32" w:rsidP="002A38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="Calibri" w:hAnsi="Calibri"/>
              </w:rPr>
              <w:t>Nombre</w:t>
            </w:r>
            <w:r w:rsidR="002A386F">
              <w:rPr>
                <w:rFonts w:ascii="Calibri" w:hAnsi="Calibri"/>
              </w:rPr>
              <w:t xml:space="preserve"> (lista autocompletable </w:t>
            </w:r>
            <w:r w:rsidR="002A386F"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obtenida del CU </w:t>
            </w:r>
            <w:r w:rsidR="002A386F" w:rsidRPr="002A386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3006 - Obtener Integrantes REP</w:t>
            </w:r>
            <w:r w:rsidR="002A386F" w:rsidRPr="002A386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 los cargos de los integrantes del SPF).</w:t>
            </w:r>
          </w:p>
          <w:p w14:paraId="25D5CA63" w14:textId="77777777" w:rsidR="00D41BA4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las opciones.</w:t>
            </w:r>
          </w:p>
          <w:p w14:paraId="15C207FE" w14:textId="77777777" w:rsidR="00D41BA4" w:rsidRPr="00E45FD1" w:rsidRDefault="00D41BA4" w:rsidP="00DF688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Buscar.</w:t>
            </w:r>
          </w:p>
          <w:p w14:paraId="4FB94E73" w14:textId="77777777" w:rsidR="00D41BA4" w:rsidRPr="00E45FD1" w:rsidRDefault="00D41BA4" w:rsidP="00DF688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errar.</w:t>
            </w:r>
          </w:p>
        </w:tc>
      </w:tr>
      <w:tr w:rsidR="00D41BA4" w:rsidRPr="00F24850" w14:paraId="07322F78" w14:textId="77777777" w:rsidTr="006F49E8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9D7A11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0848B" w14:textId="058A6127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97BF8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66A5D120" w14:textId="062420AF" w:rsidR="00D41BA4" w:rsidRPr="00F420DD" w:rsidRDefault="00D41BA4" w:rsidP="00DF688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 w:rsidR="00441C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ingresa el nombre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Buscar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paso.</w:t>
            </w:r>
          </w:p>
          <w:p w14:paraId="0254B862" w14:textId="6D319B86" w:rsidR="00D41BA4" w:rsidRPr="00E45FD1" w:rsidRDefault="00296F2A" w:rsidP="004D73D9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“C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errar”, continua en el paso 3 del flujo básico.</w:t>
            </w:r>
          </w:p>
        </w:tc>
      </w:tr>
      <w:tr w:rsidR="00D41BA4" w:rsidRPr="00F24850" w14:paraId="65299F96" w14:textId="77777777" w:rsidTr="006F49E8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3B3FD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CAD85" w14:textId="28BDB7B6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98FE2" w14:textId="5FFB2564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CB254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</w:t>
            </w:r>
            <w:r w:rsidR="00BA0CB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7</w:t>
            </w:r>
            <w:r w:rsidR="00FD06D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14:paraId="2FE1BB0D" w14:textId="77777777" w:rsidR="00D41BA4" w:rsidRDefault="00D41BA4" w:rsidP="00DF688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alguna validación, muestra el campo que no cumple con la validación 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 xml:space="preserve">en color rojo y muestra mensaje de acuerdo a la validación. Continúa en el paso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este 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flujo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01D1B56C" w14:textId="77777777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Una vez terminada la validación, continúa en el paso siguiente.</w:t>
            </w:r>
          </w:p>
        </w:tc>
      </w:tr>
      <w:tr w:rsidR="00D41BA4" w:rsidRPr="00F24850" w14:paraId="7C555B19" w14:textId="77777777" w:rsidTr="006F49E8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DC35E8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0CCBCB" w14:textId="113D90D8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2DB4D" w14:textId="3CB105FC" w:rsidR="00D41BA4" w:rsidRDefault="00441C32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 la búsqueda del nombre.</w:t>
            </w:r>
          </w:p>
          <w:p w14:paraId="2BD3E76D" w14:textId="77777777" w:rsidR="00D41BA4" w:rsidRPr="003E331B" w:rsidRDefault="00D41BA4" w:rsidP="00DF6884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Si encuentra resultados, continúa en el paso siguiente.</w:t>
            </w:r>
          </w:p>
          <w:p w14:paraId="7B6211E4" w14:textId="77777777" w:rsidR="00D41BA4" w:rsidRPr="003E331B" w:rsidRDefault="00D41BA4" w:rsidP="00DF6884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 w:rsidRPr="003E331B">
              <w:rPr>
                <w:rFonts w:ascii="Calibri" w:hAnsi="Calibri"/>
              </w:rPr>
              <w:t>En caso de no encontrar resultados, muestra el mensaje de aviso “No se encontraron resultados”.</w:t>
            </w:r>
          </w:p>
        </w:tc>
      </w:tr>
      <w:tr w:rsidR="00D41BA4" w:rsidRPr="00F24850" w14:paraId="00AE9240" w14:textId="77777777" w:rsidTr="006F49E8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94D746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388BF" w14:textId="01EA6C24" w:rsidR="00D41BA4" w:rsidRPr="00376E83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 II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71EC03" w14:textId="77777777" w:rsidR="00D41BA4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 al interesado con los campos:</w:t>
            </w:r>
          </w:p>
          <w:p w14:paraId="3B782D32" w14:textId="77777777" w:rsidR="00D41BA4" w:rsidRPr="004208C0" w:rsidRDefault="00D41BA4" w:rsidP="00DF6884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Jerarquía.</w:t>
            </w:r>
          </w:p>
          <w:p w14:paraId="0C6AA58B" w14:textId="77777777" w:rsidR="00D41BA4" w:rsidRPr="004208C0" w:rsidRDefault="00D41BA4" w:rsidP="00DF6884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Nombre completo.</w:t>
            </w:r>
          </w:p>
          <w:p w14:paraId="725D78D2" w14:textId="77777777" w:rsidR="00D41BA4" w:rsidRPr="004208C0" w:rsidRDefault="00D41BA4" w:rsidP="00DF6884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Cargo.</w:t>
            </w:r>
          </w:p>
          <w:p w14:paraId="06F0FA64" w14:textId="77777777" w:rsidR="00D41BA4" w:rsidRDefault="00D41BA4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Activa las opciones.</w:t>
            </w:r>
          </w:p>
          <w:p w14:paraId="65C28998" w14:textId="77777777" w:rsidR="00D41BA4" w:rsidRPr="004208C0" w:rsidRDefault="00D41BA4" w:rsidP="00DF6884">
            <w:pPr>
              <w:pStyle w:val="Prrafodelista"/>
              <w:numPr>
                <w:ilvl w:val="0"/>
                <w:numId w:val="19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Agregar.</w:t>
            </w:r>
          </w:p>
          <w:p w14:paraId="7325800E" w14:textId="03DF69AA" w:rsidR="00D41BA4" w:rsidRPr="004208C0" w:rsidRDefault="00D41BA4" w:rsidP="004D73D9">
            <w:pPr>
              <w:pStyle w:val="Prrafodelista"/>
              <w:numPr>
                <w:ilvl w:val="0"/>
                <w:numId w:val="19"/>
              </w:numPr>
              <w:rPr>
                <w:rFonts w:ascii="Calibri" w:hAnsi="Calibri"/>
              </w:rPr>
            </w:pPr>
            <w:r w:rsidRPr="004208C0">
              <w:rPr>
                <w:rFonts w:ascii="Calibri" w:hAnsi="Calibri"/>
              </w:rPr>
              <w:t>Descartar</w:t>
            </w:r>
            <w:r>
              <w:rPr>
                <w:rFonts w:ascii="Calibri" w:hAnsi="Calibri"/>
              </w:rPr>
              <w:t xml:space="preserve">, ver flujo </w:t>
            </w:r>
            <w:r w:rsidRPr="004208C0">
              <w:rPr>
                <w:rFonts w:ascii="Calibri" w:hAnsi="Calibri"/>
                <w:b/>
              </w:rPr>
              <w:t>AO0</w:t>
            </w:r>
            <w:r w:rsidR="004D73D9">
              <w:rPr>
                <w:rFonts w:ascii="Calibri" w:hAnsi="Calibri"/>
                <w:b/>
              </w:rPr>
              <w:t>6</w:t>
            </w:r>
            <w:r w:rsidRPr="004208C0">
              <w:rPr>
                <w:rFonts w:ascii="Calibri" w:hAnsi="Calibri"/>
                <w:b/>
              </w:rPr>
              <w:t xml:space="preserve"> Descartar interesado.</w:t>
            </w:r>
          </w:p>
        </w:tc>
      </w:tr>
      <w:tr w:rsidR="00D41BA4" w:rsidRPr="00F24850" w14:paraId="2A048F51" w14:textId="77777777" w:rsidTr="006F49E8">
        <w:trPr>
          <w:trHeight w:val="601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D49C9" w14:textId="77777777" w:rsidR="00D41BA4" w:rsidRPr="00376E83" w:rsidRDefault="00D41BA4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748821" w14:textId="19434100" w:rsidR="00D41BA4" w:rsidRPr="00376E83" w:rsidRDefault="00DA4BA1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6F49E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970C57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42C141D8" w14:textId="77777777" w:rsidR="00D41BA4" w:rsidRPr="00B83746" w:rsidRDefault="00D41BA4" w:rsidP="00DF688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Agregar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 paso 3 de este flujo.</w:t>
            </w:r>
          </w:p>
          <w:p w14:paraId="0B07C5F3" w14:textId="77777777" w:rsidR="00D41BA4" w:rsidRPr="00B83746" w:rsidRDefault="00D41BA4" w:rsidP="00DF688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Cerrar</w:t>
            </w:r>
            <w:r w:rsidRPr="00E45F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paso 3 del flujo básico.</w:t>
            </w:r>
          </w:p>
          <w:p w14:paraId="4441C3E2" w14:textId="36BAA120" w:rsidR="00D41BA4" w:rsidRPr="00376E83" w:rsidRDefault="00D41BA4" w:rsidP="00DF688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Si selecciona un interesado y la opción “Descartar”, continua en el flujo </w:t>
            </w:r>
            <w:r w:rsidR="00441C32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AO06</w:t>
            </w:r>
            <w:r w:rsidRPr="00B837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Descartar interesado.</w:t>
            </w:r>
          </w:p>
        </w:tc>
      </w:tr>
      <w:tr w:rsidR="006F49E8" w:rsidRPr="00F24850" w14:paraId="53542D4C" w14:textId="77777777" w:rsidTr="006F49E8">
        <w:trPr>
          <w:trHeight w:val="320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AE494" w14:textId="77777777" w:rsidR="006F49E8" w:rsidRPr="00376E83" w:rsidRDefault="006F49E8" w:rsidP="00A970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10DF52" w14:textId="41CD8E7F" w:rsidR="006F49E8" w:rsidRPr="00376E83" w:rsidRDefault="006F49E8" w:rsidP="00DF68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opcional.</w:t>
            </w:r>
          </w:p>
        </w:tc>
      </w:tr>
    </w:tbl>
    <w:p w14:paraId="5F5A94A6" w14:textId="1F6A0F35" w:rsidR="00D41BA4" w:rsidRPr="00FB5E80" w:rsidRDefault="004D73D9" w:rsidP="00D41BA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9" w:name="_Toc488486213"/>
      <w:r>
        <w:rPr>
          <w:rFonts w:asciiTheme="minorHAnsi" w:hAnsiTheme="minorHAnsi" w:cstheme="minorHAnsi"/>
          <w:color w:val="000000" w:themeColor="text1"/>
          <w:sz w:val="20"/>
        </w:rPr>
        <w:t>AO06</w:t>
      </w:r>
      <w:r w:rsidR="00D41BA4">
        <w:rPr>
          <w:rFonts w:asciiTheme="minorHAnsi" w:hAnsiTheme="minorHAnsi" w:cstheme="minorHAnsi"/>
          <w:color w:val="000000" w:themeColor="text1"/>
          <w:sz w:val="20"/>
        </w:rPr>
        <w:t xml:space="preserve"> Descartar interesados</w:t>
      </w:r>
      <w:bookmarkEnd w:id="79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D41BA4" w:rsidRPr="00FB5E80" w14:paraId="1C9D36BB" w14:textId="77777777" w:rsidTr="006F49E8">
        <w:trPr>
          <w:trHeight w:val="350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31058E8E" w14:textId="77777777" w:rsidR="00D41BA4" w:rsidRPr="00637549" w:rsidRDefault="00D41BA4" w:rsidP="00A97010">
            <w:pPr>
              <w:jc w:val="center"/>
              <w:rPr>
                <w:rFonts w:ascii="Calibri" w:hAnsi="Calibri"/>
                <w:b/>
              </w:rPr>
            </w:pPr>
            <w:r w:rsidRPr="00637549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3D3AA6CB" w14:textId="77777777" w:rsidR="00D41BA4" w:rsidRPr="00FB5E8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0E1D7EFC" w14:textId="77777777" w:rsidR="00D41BA4" w:rsidRPr="00FB5E80" w:rsidRDefault="00D41BA4" w:rsidP="00DF688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D41BA4" w:rsidRPr="00FB5E80" w14:paraId="10864B5C" w14:textId="77777777" w:rsidTr="006F49E8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6496BB7" w14:textId="77777777" w:rsidR="00D41BA4" w:rsidRPr="00637549" w:rsidRDefault="00D41BA4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9B625C5" w14:textId="77777777" w:rsidR="00D41BA4" w:rsidRPr="00FB5E80" w:rsidRDefault="00D41BA4" w:rsidP="00DF688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3BD3CBAF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“Está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seguro de que desea descartar 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interesado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</w:p>
          <w:p w14:paraId="4739DF9A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Así como las opciones:</w:t>
            </w:r>
          </w:p>
          <w:p w14:paraId="1243E76C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“Aceptar”,</w:t>
            </w:r>
          </w:p>
          <w:p w14:paraId="5211D0DB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</w:tc>
      </w:tr>
      <w:tr w:rsidR="00D41BA4" w:rsidRPr="00FB5E80" w14:paraId="53BA1700" w14:textId="77777777" w:rsidTr="006F49E8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B05CE2F" w14:textId="77777777" w:rsidR="00D41BA4" w:rsidRPr="00637549" w:rsidRDefault="00D41BA4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8C398AB" w14:textId="649CE806" w:rsidR="00D41BA4" w:rsidRPr="00FB5E80" w:rsidRDefault="00441C32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6F49E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02C4CFC9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 continúa como sigue:</w:t>
            </w:r>
          </w:p>
          <w:p w14:paraId="536408A4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“Aceptar”, continúa con el flujo.</w:t>
            </w:r>
          </w:p>
          <w:p w14:paraId="3FAC6561" w14:textId="77777777" w:rsidR="00D41BA4" w:rsidRPr="00FB5E80" w:rsidRDefault="00D41BA4" w:rsidP="00DF6884">
            <w:pPr>
              <w:pStyle w:val="Prrafodelista"/>
              <w:keepLines/>
              <w:numPr>
                <w:ilvl w:val="0"/>
                <w:numId w:val="2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“Cerrar”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 el paso 3 del flujo básico.</w:t>
            </w:r>
          </w:p>
        </w:tc>
      </w:tr>
      <w:tr w:rsidR="00D41BA4" w:rsidRPr="00FB5E80" w14:paraId="48538E6B" w14:textId="77777777" w:rsidTr="006F49E8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5112FE5" w14:textId="04F215A3" w:rsidR="00D41BA4" w:rsidRPr="00637549" w:rsidRDefault="00637549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F673651" w14:textId="77777777" w:rsidR="00D41BA4" w:rsidRPr="00FB5E80" w:rsidRDefault="00D41BA4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559B77E6" w14:textId="77777777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Quita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al interesado del pie de página.</w:t>
            </w:r>
          </w:p>
        </w:tc>
      </w:tr>
      <w:tr w:rsidR="00D41BA4" w:rsidRPr="00FB5E80" w14:paraId="341D471E" w14:textId="77777777" w:rsidTr="006F49E8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88B6CDF" w14:textId="41229308" w:rsidR="00D41BA4" w:rsidRPr="00637549" w:rsidRDefault="00637549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7DC8439" w14:textId="77777777" w:rsidR="00D41BA4" w:rsidRPr="00FB5E80" w:rsidRDefault="00D41BA4" w:rsidP="00DF688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51C9570C" w14:textId="6DDFC4A4" w:rsidR="00D41BA4" w:rsidRPr="00FB5E80" w:rsidRDefault="00D41BA4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Regresa al paso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3 del flujo </w:t>
            </w:r>
            <w:r w:rsidR="004D73D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Pr="003E331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Agregar interesado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6F49E8" w:rsidRPr="00FB5E80" w14:paraId="04F4847D" w14:textId="77777777" w:rsidTr="00F01893">
        <w:trPr>
          <w:trHeight w:val="369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623E28FB" w14:textId="5EE2FF19" w:rsidR="006F49E8" w:rsidRPr="00637549" w:rsidRDefault="006F49E8" w:rsidP="00A97010">
            <w:pPr>
              <w:jc w:val="center"/>
              <w:rPr>
                <w:rFonts w:ascii="Calibri" w:hAnsi="Calibri"/>
              </w:rPr>
            </w:pPr>
            <w:r w:rsidRPr="00637549">
              <w:rPr>
                <w:rFonts w:ascii="Calibri" w:hAnsi="Calibri"/>
              </w:rPr>
              <w:t>5</w:t>
            </w:r>
          </w:p>
        </w:tc>
        <w:tc>
          <w:tcPr>
            <w:tcW w:w="8926" w:type="dxa"/>
            <w:gridSpan w:val="2"/>
            <w:shd w:val="clear" w:color="auto" w:fill="auto"/>
            <w:vAlign w:val="center"/>
          </w:tcPr>
          <w:p w14:paraId="5B45199D" w14:textId="77777777" w:rsidR="006F49E8" w:rsidRPr="00FB5E80" w:rsidRDefault="006F49E8" w:rsidP="00DF688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6F5479C3" w14:textId="2FEA5BDF" w:rsidR="003C07F1" w:rsidRPr="00702529" w:rsidRDefault="003C07F1" w:rsidP="00727EC0">
      <w:pPr>
        <w:pStyle w:val="EstiloTtulo1Antes6ptoDespus3ptoInterlineadoMn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bookmarkStart w:id="80" w:name="_Toc486161998"/>
      <w:bookmarkStart w:id="81" w:name="_Toc486162195"/>
      <w:bookmarkStart w:id="82" w:name="_Toc486162390"/>
      <w:bookmarkStart w:id="83" w:name="_Toc486161999"/>
      <w:bookmarkStart w:id="84" w:name="_Toc486162196"/>
      <w:bookmarkStart w:id="85" w:name="_Toc486162391"/>
      <w:bookmarkStart w:id="86" w:name="_Toc486162012"/>
      <w:bookmarkStart w:id="87" w:name="_Toc486162209"/>
      <w:bookmarkStart w:id="88" w:name="_Toc486162404"/>
      <w:bookmarkStart w:id="89" w:name="_Toc486162029"/>
      <w:bookmarkStart w:id="90" w:name="_Toc486162226"/>
      <w:bookmarkStart w:id="91" w:name="_Toc486162421"/>
      <w:bookmarkStart w:id="92" w:name="_Toc486162030"/>
      <w:bookmarkStart w:id="93" w:name="_Toc486162227"/>
      <w:bookmarkStart w:id="94" w:name="_Toc486162422"/>
      <w:bookmarkStart w:id="95" w:name="_Toc486162031"/>
      <w:bookmarkStart w:id="96" w:name="_Toc486162228"/>
      <w:bookmarkStart w:id="97" w:name="_Toc486162423"/>
      <w:bookmarkStart w:id="98" w:name="_Toc486162032"/>
      <w:bookmarkStart w:id="99" w:name="_Toc486162229"/>
      <w:bookmarkStart w:id="100" w:name="_Toc486162424"/>
      <w:bookmarkStart w:id="101" w:name="FAE02"/>
      <w:bookmarkStart w:id="102" w:name="_Toc486162059"/>
      <w:bookmarkStart w:id="103" w:name="_Toc486162256"/>
      <w:bookmarkStart w:id="104" w:name="_Toc486162451"/>
      <w:bookmarkStart w:id="105" w:name="_Toc485634908"/>
      <w:bookmarkStart w:id="106" w:name="_Toc488486214"/>
      <w:bookmarkEnd w:id="75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Pr="00702529">
        <w:rPr>
          <w:rFonts w:asciiTheme="minorHAnsi" w:hAnsiTheme="minorHAnsi" w:cstheme="minorHAnsi"/>
          <w:sz w:val="20"/>
        </w:rPr>
        <w:t>Generales</w:t>
      </w:r>
      <w:bookmarkEnd w:id="105"/>
      <w:bookmarkEnd w:id="106"/>
    </w:p>
    <w:p w14:paraId="4C01EBD0" w14:textId="77777777" w:rsidR="00727EC0" w:rsidRPr="00702529" w:rsidRDefault="003C07F1" w:rsidP="00727EC0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7" w:name="_Toc485634909"/>
      <w:bookmarkStart w:id="108" w:name="_Toc488486215"/>
      <w:r w:rsidRPr="00702529">
        <w:rPr>
          <w:rFonts w:asciiTheme="minorHAnsi" w:hAnsiTheme="minorHAnsi" w:cstheme="minorHAnsi"/>
          <w:sz w:val="20"/>
        </w:rPr>
        <w:t>AG01 Cancelar.</w:t>
      </w:r>
      <w:bookmarkStart w:id="109" w:name="_Toc485634910"/>
      <w:bookmarkEnd w:id="107"/>
      <w:bookmarkEnd w:id="108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727EC0" w:rsidRPr="00F24850" w14:paraId="14E58226" w14:textId="77777777" w:rsidTr="006F49E8">
        <w:trPr>
          <w:trHeight w:val="36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C06F1F" w14:textId="77777777" w:rsidR="00727EC0" w:rsidRPr="00672371" w:rsidRDefault="00727EC0" w:rsidP="00A97010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73A298" w14:textId="77777777" w:rsidR="00727EC0" w:rsidRPr="00F24850" w:rsidRDefault="00727EC0" w:rsidP="00EC288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31931C" w14:textId="77777777" w:rsidR="00727EC0" w:rsidRPr="00F24850" w:rsidRDefault="00727EC0" w:rsidP="00EC288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727EC0" w:rsidRPr="00F24850" w14:paraId="6903A9E2" w14:textId="77777777" w:rsidTr="00EC288F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EB1B6" w14:textId="77777777" w:rsidR="00727EC0" w:rsidRPr="00376E83" w:rsidRDefault="00727EC0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B47F05" w14:textId="77777777" w:rsidR="00727EC0" w:rsidRPr="00376E83" w:rsidRDefault="00727EC0" w:rsidP="00EC288F">
            <w:pPr>
              <w:rPr>
                <w:rFonts w:ascii="Calibri" w:hAnsi="Calibri"/>
              </w:rPr>
            </w:pP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usuario de la DGA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798581" w14:textId="77777777" w:rsidR="00727EC0" w:rsidRPr="00376E83" w:rsidRDefault="00727EC0" w:rsidP="00EC288F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727EC0" w:rsidRPr="00F24850" w14:paraId="0F6341CE" w14:textId="77777777" w:rsidTr="00EC288F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994567" w14:textId="77777777" w:rsidR="00727EC0" w:rsidRPr="00376E83" w:rsidRDefault="00727EC0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085563" w14:textId="77777777" w:rsidR="00727EC0" w:rsidRPr="00376E83" w:rsidRDefault="00727EC0" w:rsidP="00EC288F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C0900D" w14:textId="77777777" w:rsidR="00727EC0" w:rsidRPr="00376E83" w:rsidRDefault="00727EC0" w:rsidP="00EC288F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6F49E8" w:rsidRPr="00F24850" w14:paraId="49046E64" w14:textId="77777777" w:rsidTr="006F49E8">
        <w:trPr>
          <w:trHeight w:val="366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031B5" w14:textId="77777777" w:rsidR="006F49E8" w:rsidRPr="00376E83" w:rsidRDefault="006F49E8" w:rsidP="00A97010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4FF56" w14:textId="77777777" w:rsidR="006F49E8" w:rsidRPr="00376E83" w:rsidRDefault="006F49E8" w:rsidP="00EC288F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14:paraId="1498A97E" w14:textId="3462FE56" w:rsidR="00727EC0" w:rsidRPr="00702529" w:rsidRDefault="003C07F1" w:rsidP="00727EC0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0" w:name="_Toc485634911"/>
      <w:bookmarkStart w:id="111" w:name="_Toc488486216"/>
      <w:bookmarkEnd w:id="109"/>
      <w:r>
        <w:rPr>
          <w:rFonts w:asciiTheme="minorHAnsi" w:hAnsiTheme="minorHAnsi" w:cstheme="minorHAnsi"/>
          <w:sz w:val="20"/>
        </w:rPr>
        <w:t>AG0</w:t>
      </w:r>
      <w:r w:rsidR="00B83746">
        <w:rPr>
          <w:rFonts w:asciiTheme="minorHAnsi" w:hAnsiTheme="minorHAnsi" w:cstheme="minorHAnsi"/>
          <w:sz w:val="20"/>
        </w:rPr>
        <w:t>2</w:t>
      </w:r>
      <w:r w:rsidRPr="00702529">
        <w:rPr>
          <w:rFonts w:asciiTheme="minorHAnsi" w:hAnsiTheme="minorHAnsi" w:cstheme="minorHAnsi"/>
          <w:sz w:val="20"/>
        </w:rPr>
        <w:t xml:space="preserve"> Cerrar sesión</w:t>
      </w:r>
      <w:bookmarkStart w:id="112" w:name="_Toc485634912"/>
      <w:bookmarkEnd w:id="110"/>
      <w:bookmarkEnd w:id="111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727EC0" w:rsidRPr="00F24850" w14:paraId="2A104A9D" w14:textId="77777777" w:rsidTr="00EC288F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FAAFE98" w14:textId="77777777" w:rsidR="00727EC0" w:rsidRPr="00F24850" w:rsidRDefault="00727EC0" w:rsidP="00A9701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DF5F36C" w14:textId="77777777" w:rsidR="00727EC0" w:rsidRPr="00F24850" w:rsidRDefault="00727EC0" w:rsidP="00EC28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F8846C7" w14:textId="77777777" w:rsidR="00727EC0" w:rsidRPr="00F24850" w:rsidRDefault="00727EC0" w:rsidP="00EC28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27EC0" w:rsidRPr="00F24850" w14:paraId="2A895F50" w14:textId="77777777" w:rsidTr="00EC2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B2880" w14:textId="77777777" w:rsidR="00727EC0" w:rsidRPr="00F24850" w:rsidRDefault="00727EC0" w:rsidP="00A97010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D8A92" w14:textId="77777777" w:rsidR="00727EC0" w:rsidRPr="00F24850" w:rsidRDefault="00727EC0" w:rsidP="00EC28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9D53D" w14:textId="77777777" w:rsidR="00727EC0" w:rsidRPr="00A97010" w:rsidRDefault="00727EC0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Muestra mensaje “¿Esta seguro que desea cerrar la sesión?” y las opciones:</w:t>
            </w:r>
          </w:p>
          <w:p w14:paraId="3E56429A" w14:textId="671742F3" w:rsidR="00727EC0" w:rsidRPr="00B57AD1" w:rsidRDefault="00A97010" w:rsidP="00F97B54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727EC0" w:rsidRPr="00F470A8">
              <w:rPr>
                <w:rFonts w:ascii="Calibri" w:hAnsi="Calibri"/>
              </w:rPr>
              <w:t>.</w:t>
            </w:r>
          </w:p>
          <w:p w14:paraId="0E45E5B1" w14:textId="77777777" w:rsidR="00727EC0" w:rsidRPr="00F24850" w:rsidRDefault="00727EC0" w:rsidP="00F97B54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727EC0" w:rsidRPr="00F24850" w14:paraId="77FC4E0B" w14:textId="77777777" w:rsidTr="00EC2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A59C0" w14:textId="77777777" w:rsidR="00727EC0" w:rsidRPr="00F24850" w:rsidRDefault="00727EC0" w:rsidP="00A97010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204D9" w14:textId="77777777" w:rsidR="00727EC0" w:rsidRPr="00F24850" w:rsidRDefault="00727EC0" w:rsidP="00EC28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B2A5B">
              <w:rPr>
                <w:rFonts w:ascii="Calibri" w:hAnsi="Calibri" w:cstheme="minorHAnsi"/>
                <w:color w:val="000000" w:themeColor="text1"/>
                <w:szCs w:val="20"/>
              </w:rPr>
              <w:t>usuario de la DGA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0DA76" w14:textId="77777777" w:rsidR="00727EC0" w:rsidRPr="00A97010" w:rsidRDefault="00727EC0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De acuerdo a la necesidad del usuario:</w:t>
            </w:r>
          </w:p>
          <w:p w14:paraId="12B9D4B6" w14:textId="22B7039D" w:rsidR="00727EC0" w:rsidRPr="00B57AD1" w:rsidRDefault="00A97010" w:rsidP="00F97B54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“Sí</w:t>
            </w:r>
            <w:r w:rsidR="008325FE">
              <w:rPr>
                <w:rFonts w:ascii="Calibri" w:hAnsi="Calibri"/>
              </w:rPr>
              <w:t>”, continú</w:t>
            </w:r>
            <w:r w:rsidR="00727EC0">
              <w:rPr>
                <w:rFonts w:ascii="Calibri" w:hAnsi="Calibri"/>
              </w:rPr>
              <w:t>a el flujo en el siguiente paso.</w:t>
            </w:r>
          </w:p>
          <w:p w14:paraId="7E21F68C" w14:textId="1074BC39" w:rsidR="00727EC0" w:rsidRPr="00F24850" w:rsidRDefault="008325FE" w:rsidP="00F97B54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“No”, continú</w:t>
            </w:r>
            <w:r w:rsidR="00727EC0">
              <w:rPr>
                <w:rFonts w:ascii="Calibri" w:hAnsi="Calibri"/>
              </w:rPr>
              <w:t>a con la sesión activa.</w:t>
            </w:r>
          </w:p>
        </w:tc>
      </w:tr>
      <w:tr w:rsidR="00727EC0" w:rsidRPr="00A97010" w14:paraId="67193368" w14:textId="77777777" w:rsidTr="00EC2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FF7F" w14:textId="77777777" w:rsidR="00727EC0" w:rsidRPr="00F24850" w:rsidRDefault="00727EC0" w:rsidP="00A97010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87C95" w14:textId="77777777" w:rsidR="00727EC0" w:rsidRDefault="00727EC0" w:rsidP="00EC28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04AFB" w14:textId="77777777" w:rsidR="00727EC0" w:rsidRPr="00A97010" w:rsidRDefault="00727EC0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Cierra sesión, mostrando el mensaje “Sesión Finalizada” y regresa a pantalla de acceso.</w:t>
            </w:r>
          </w:p>
        </w:tc>
      </w:tr>
      <w:tr w:rsidR="00727EC0" w:rsidRPr="00F24850" w14:paraId="3331135D" w14:textId="77777777" w:rsidTr="00EC2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0DC6" w14:textId="77777777" w:rsidR="00727EC0" w:rsidRPr="00F24850" w:rsidRDefault="00727EC0" w:rsidP="00A97010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B3B79" w14:textId="77777777" w:rsidR="00727EC0" w:rsidRPr="00F24850" w:rsidRDefault="00727EC0" w:rsidP="00EC288F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62ED" w14:textId="77777777" w:rsidR="00727EC0" w:rsidRPr="00F24850" w:rsidRDefault="00727EC0" w:rsidP="00EC288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34A1FDD3" w14:textId="77777777" w:rsidR="00B83746" w:rsidRDefault="00B83746" w:rsidP="00B83746"/>
    <w:p w14:paraId="0B056233" w14:textId="485233C3" w:rsidR="003C07F1" w:rsidRPr="00702529" w:rsidRDefault="003C07F1" w:rsidP="00727EC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8486217"/>
      <w:r w:rsidRPr="00702529">
        <w:rPr>
          <w:rFonts w:asciiTheme="minorHAnsi" w:hAnsiTheme="minorHAnsi" w:cstheme="minorHAnsi"/>
          <w:sz w:val="20"/>
        </w:rPr>
        <w:t>Extraordinarios</w:t>
      </w:r>
      <w:bookmarkEnd w:id="112"/>
      <w:bookmarkEnd w:id="113"/>
      <w:r w:rsidRPr="00702529">
        <w:rPr>
          <w:rFonts w:asciiTheme="minorHAnsi" w:hAnsiTheme="minorHAnsi" w:cstheme="minorHAnsi"/>
          <w:sz w:val="20"/>
        </w:rPr>
        <w:tab/>
      </w:r>
    </w:p>
    <w:p w14:paraId="6894E4D0" w14:textId="77777777" w:rsidR="003C07F1" w:rsidRPr="00A97010" w:rsidRDefault="003C07F1" w:rsidP="00A97010">
      <w:pPr>
        <w:rPr>
          <w:rFonts w:asciiTheme="minorHAnsi" w:hAnsiTheme="minorHAnsi" w:cstheme="minorHAnsi"/>
        </w:rPr>
      </w:pPr>
      <w:r w:rsidRPr="00A97010">
        <w:rPr>
          <w:rFonts w:asciiTheme="minorHAnsi" w:hAnsiTheme="minorHAnsi" w:cstheme="minorHAnsi"/>
        </w:rPr>
        <w:t>No aplica para esta funcionalidad del sistema.</w:t>
      </w:r>
    </w:p>
    <w:p w14:paraId="331AF8CC" w14:textId="77777777" w:rsidR="003C07F1" w:rsidRPr="00702529" w:rsidRDefault="003C07F1" w:rsidP="003C07F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485634913"/>
      <w:bookmarkStart w:id="115" w:name="_Toc488486218"/>
      <w:r w:rsidRPr="00702529">
        <w:rPr>
          <w:rFonts w:asciiTheme="minorHAnsi" w:hAnsiTheme="minorHAnsi" w:cstheme="minorHAnsi"/>
          <w:sz w:val="20"/>
        </w:rPr>
        <w:lastRenderedPageBreak/>
        <w:t>De excepción</w:t>
      </w:r>
      <w:bookmarkEnd w:id="114"/>
      <w:bookmarkEnd w:id="115"/>
    </w:p>
    <w:p w14:paraId="2CC77FE7" w14:textId="403A5AD3" w:rsidR="003C07F1" w:rsidRPr="00702529" w:rsidRDefault="003C07F1" w:rsidP="003C07F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85634914"/>
      <w:bookmarkStart w:id="117" w:name="_Toc488486219"/>
      <w:r w:rsidRPr="00702529">
        <w:rPr>
          <w:rFonts w:asciiTheme="minorHAnsi" w:hAnsiTheme="minorHAnsi" w:cstheme="minorHAnsi"/>
          <w:sz w:val="20"/>
        </w:rPr>
        <w:t xml:space="preserve">AE01 Error al </w:t>
      </w:r>
      <w:bookmarkEnd w:id="116"/>
      <w:r w:rsidR="00510D2E">
        <w:rPr>
          <w:rFonts w:asciiTheme="minorHAnsi" w:hAnsiTheme="minorHAnsi" w:cstheme="minorHAnsi"/>
          <w:sz w:val="20"/>
        </w:rPr>
        <w:t>crear el documento</w:t>
      </w:r>
      <w:bookmarkEnd w:id="11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3C07F1" w:rsidRPr="00702529" w14:paraId="4F433F07" w14:textId="77777777" w:rsidTr="0063687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7C8299EE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9583792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0858BC7A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3C07F1" w:rsidRPr="00702529" w14:paraId="60229212" w14:textId="77777777" w:rsidTr="0063687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61D5DDE9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4AF22D6" w14:textId="77777777" w:rsidR="003C07F1" w:rsidRPr="00702529" w:rsidRDefault="003C07F1" w:rsidP="0063687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02529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2DD85ADD" w14:textId="68EB50EA" w:rsidR="003C07F1" w:rsidRPr="00702529" w:rsidRDefault="003C07F1" w:rsidP="00F1533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Cs/>
                <w:szCs w:val="20"/>
              </w:rPr>
              <w:t xml:space="preserve">Despliega el mensaje “Error al </w:t>
            </w:r>
            <w:r w:rsidR="00F15338">
              <w:rPr>
                <w:rFonts w:asciiTheme="minorHAnsi" w:hAnsiTheme="minorHAnsi" w:cstheme="minorHAnsi"/>
                <w:bCs/>
                <w:szCs w:val="20"/>
              </w:rPr>
              <w:t>crear la carta intención</w:t>
            </w:r>
            <w:r w:rsidRPr="00702529"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3C07F1" w:rsidRPr="00702529" w14:paraId="13660561" w14:textId="77777777" w:rsidTr="0063687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94AA8D0" w14:textId="77777777" w:rsidR="003C07F1" w:rsidRPr="00702529" w:rsidRDefault="003C07F1" w:rsidP="0063687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03AF919" w14:textId="77777777" w:rsidR="003C07F1" w:rsidRPr="00702529" w:rsidRDefault="003C07F1" w:rsidP="0063687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6172FD23" w14:textId="77777777" w:rsidR="003C07F1" w:rsidRPr="00702529" w:rsidRDefault="003C07F1" w:rsidP="0063687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02529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70D92EA4" w14:textId="19BB283F" w:rsidR="003C07F1" w:rsidRDefault="003C07F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 w:val="24"/>
          <w:szCs w:val="20"/>
        </w:rPr>
      </w:pPr>
    </w:p>
    <w:p w14:paraId="397E7BDA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8" w:name="_Toc371934687"/>
      <w:bookmarkStart w:id="119" w:name="_Toc228339748"/>
      <w:bookmarkStart w:id="120" w:name="_Toc488486220"/>
      <w:bookmarkStart w:id="121" w:name="_Toc182735735"/>
      <w:bookmarkStart w:id="122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18"/>
      <w:bookmarkEnd w:id="119"/>
      <w:bookmarkEnd w:id="120"/>
    </w:p>
    <w:p w14:paraId="75E98715" w14:textId="77777777" w:rsidR="00510D2E" w:rsidRPr="00F470A8" w:rsidRDefault="00510D2E" w:rsidP="00510D2E">
      <w:pPr>
        <w:pStyle w:val="Prrafodelista"/>
        <w:ind w:left="360"/>
        <w:rPr>
          <w:rFonts w:asciiTheme="minorHAnsi" w:hAnsiTheme="minorHAnsi"/>
          <w:b/>
        </w:rPr>
      </w:pPr>
      <w:bookmarkStart w:id="123" w:name="_Toc371934688"/>
      <w:bookmarkStart w:id="124" w:name="_Toc228339749"/>
      <w:r w:rsidRPr="00F470A8">
        <w:rPr>
          <w:rFonts w:asciiTheme="minorHAnsi" w:hAnsiTheme="minorHAnsi"/>
        </w:rPr>
        <w:t xml:space="preserve">Esta funcionalidad tiene una extensión en </w:t>
      </w:r>
      <w:r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14:paraId="397E7BDC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5" w:name="_Toc486162086"/>
      <w:bookmarkStart w:id="126" w:name="_Toc486162283"/>
      <w:bookmarkStart w:id="127" w:name="_Toc486162478"/>
      <w:bookmarkStart w:id="128" w:name="_Toc488486221"/>
      <w:bookmarkEnd w:id="125"/>
      <w:bookmarkEnd w:id="126"/>
      <w:bookmarkEnd w:id="127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21"/>
      <w:bookmarkEnd w:id="122"/>
      <w:bookmarkEnd w:id="123"/>
      <w:bookmarkEnd w:id="124"/>
      <w:bookmarkEnd w:id="128"/>
    </w:p>
    <w:p w14:paraId="397E7BDD" w14:textId="77777777" w:rsidR="002A48D4" w:rsidRPr="009550F2" w:rsidRDefault="009550F2" w:rsidP="002A48D4">
      <w:pPr>
        <w:rPr>
          <w:rFonts w:asciiTheme="minorHAnsi" w:hAnsiTheme="minorHAnsi" w:cstheme="minorHAnsi"/>
          <w:szCs w:val="20"/>
        </w:rPr>
      </w:pPr>
      <w:bookmarkStart w:id="129" w:name="_Toc371934689"/>
      <w:r w:rsidRPr="009550F2">
        <w:rPr>
          <w:rFonts w:asciiTheme="minorHAnsi" w:hAnsiTheme="minorHAnsi" w:cstheme="minorHAnsi"/>
          <w:szCs w:val="20"/>
        </w:rPr>
        <w:t>No aplica para esta funcionalidad del sistema.</w:t>
      </w:r>
    </w:p>
    <w:p w14:paraId="397E7BDE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0" w:name="_Toc488486222"/>
      <w:r w:rsidRPr="00AD37DD">
        <w:rPr>
          <w:rFonts w:asciiTheme="minorHAnsi" w:hAnsiTheme="minorHAnsi" w:cstheme="minorHAnsi"/>
          <w:sz w:val="20"/>
        </w:rPr>
        <w:t>Pos Condiciones</w:t>
      </w:r>
      <w:bookmarkEnd w:id="129"/>
      <w:bookmarkEnd w:id="130"/>
    </w:p>
    <w:p w14:paraId="397E7BDF" w14:textId="268C03FD" w:rsidR="009550F2" w:rsidRPr="001A085D" w:rsidRDefault="009550F2" w:rsidP="009550F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1" w:name="_Toc461701853"/>
      <w:bookmarkStart w:id="132" w:name="_Toc484712639"/>
      <w:bookmarkStart w:id="133" w:name="_Toc488486223"/>
      <w:bookmarkStart w:id="134" w:name="_Toc228339751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&lt;Pos condición 1&gt; </w:t>
      </w:r>
      <w:r w:rsidR="00F15338">
        <w:rPr>
          <w:rFonts w:asciiTheme="minorHAnsi" w:hAnsiTheme="minorHAnsi" w:cstheme="minorHAnsi"/>
          <w:color w:val="000000" w:themeColor="text1"/>
          <w:sz w:val="20"/>
        </w:rPr>
        <w:t>Carta intención creada</w:t>
      </w:r>
      <w:bookmarkEnd w:id="131"/>
      <w:bookmarkEnd w:id="132"/>
      <w:bookmarkEnd w:id="133"/>
    </w:p>
    <w:p w14:paraId="397E7BE0" w14:textId="0684BC34" w:rsidR="009550F2" w:rsidRPr="001A085D" w:rsidRDefault="009550F2" w:rsidP="009550F2">
      <w:pPr>
        <w:ind w:left="567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Los datos</w:t>
      </w:r>
      <w:r w:rsidR="00510D2E">
        <w:rPr>
          <w:rFonts w:asciiTheme="minorHAnsi" w:hAnsiTheme="minorHAnsi" w:cstheme="minorHAnsi"/>
          <w:color w:val="000000" w:themeColor="text1"/>
          <w:szCs w:val="20"/>
        </w:rPr>
        <w:t xml:space="preserve"> para la creación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de</w:t>
      </w:r>
      <w:r w:rsidR="00FD242B">
        <w:rPr>
          <w:rFonts w:asciiTheme="minorHAnsi" w:hAnsiTheme="minorHAnsi" w:cstheme="minorHAnsi"/>
          <w:color w:val="000000" w:themeColor="text1"/>
          <w:szCs w:val="20"/>
        </w:rPr>
        <w:t xml:space="preserve"> la carta intención son guardados en la base de datos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CONEC II.</w:t>
      </w:r>
    </w:p>
    <w:p w14:paraId="2B4D5CFB" w14:textId="4A005A0C" w:rsidR="00510D2E" w:rsidRPr="00510D2E" w:rsidRDefault="00510D2E" w:rsidP="00510D2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5" w:name="_Toc488486224"/>
      <w:bookmarkStart w:id="136" w:name="_Toc371934692"/>
      <w:bookmarkStart w:id="137" w:name="_Toc289774390"/>
      <w:bookmarkEnd w:id="134"/>
      <w:r w:rsidRPr="00510D2E">
        <w:rPr>
          <w:rFonts w:asciiTheme="minorHAnsi" w:hAnsiTheme="minorHAnsi" w:cstheme="minorHAnsi"/>
          <w:color w:val="000000" w:themeColor="text1"/>
          <w:sz w:val="20"/>
        </w:rPr>
        <w:t>&lt;Pos condición 2&gt; Registros en Bitácora.</w:t>
      </w:r>
      <w:bookmarkEnd w:id="135"/>
    </w:p>
    <w:p w14:paraId="51F4C7F9" w14:textId="4561FCFB" w:rsidR="00510D2E" w:rsidRPr="00510D2E" w:rsidRDefault="00205F29" w:rsidP="00510D2E">
      <w:pPr>
        <w:ind w:left="567"/>
        <w:rPr>
          <w:rFonts w:ascii="Calibri" w:hAnsi="Calibri"/>
        </w:rPr>
      </w:pPr>
      <w:r>
        <w:rPr>
          <w:rFonts w:ascii="Calibri" w:hAnsi="Calibri"/>
        </w:rPr>
        <w:t>El movimiento de creación de la carta</w:t>
      </w:r>
      <w:r w:rsidR="00510D2E" w:rsidRPr="00510D2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intención, </w:t>
      </w:r>
      <w:r w:rsidR="00510D2E" w:rsidRPr="00510D2E">
        <w:rPr>
          <w:rFonts w:ascii="Calibri" w:hAnsi="Calibri"/>
        </w:rPr>
        <w:t>realizado por el usuario es registrado en la bitácora.</w:t>
      </w:r>
    </w:p>
    <w:p w14:paraId="397E7BE3" w14:textId="104E6A36" w:rsidR="00D16B4F" w:rsidRDefault="00D16B4F" w:rsidP="00510D2E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88486225"/>
      <w:r w:rsidRPr="00AD37DD">
        <w:rPr>
          <w:rFonts w:asciiTheme="minorHAnsi" w:hAnsiTheme="minorHAnsi" w:cstheme="minorHAnsi"/>
          <w:sz w:val="20"/>
        </w:rPr>
        <w:t>Reglas de Negocio</w:t>
      </w:r>
      <w:bookmarkEnd w:id="136"/>
      <w:bookmarkEnd w:id="137"/>
      <w:bookmarkEnd w:id="138"/>
    </w:p>
    <w:p w14:paraId="27A00F42" w14:textId="18600340" w:rsidR="006F49E8" w:rsidRPr="00A97010" w:rsidRDefault="006F49E8" w:rsidP="00A97010">
      <w:pPr>
        <w:rPr>
          <w:rFonts w:asciiTheme="minorHAnsi" w:hAnsiTheme="minorHAnsi" w:cstheme="minorHAnsi"/>
          <w:b/>
        </w:rPr>
      </w:pPr>
      <w:r w:rsidRPr="00A97010">
        <w:rPr>
          <w:rFonts w:asciiTheme="minorHAnsi" w:hAnsiTheme="minorHAnsi" w:cstheme="minorHAnsi"/>
          <w:b/>
        </w:rPr>
        <w:t>RN</w:t>
      </w:r>
      <w:r w:rsidR="006B6C1D" w:rsidRPr="00A97010">
        <w:rPr>
          <w:rFonts w:asciiTheme="minorHAnsi" w:hAnsiTheme="minorHAnsi" w:cstheme="minorHAnsi"/>
          <w:b/>
        </w:rPr>
        <w:t xml:space="preserve">117 - </w:t>
      </w:r>
      <w:r w:rsidRPr="00A97010">
        <w:rPr>
          <w:rFonts w:asciiTheme="minorHAnsi" w:hAnsiTheme="minorHAnsi" w:cstheme="minorHAnsi"/>
          <w:b/>
        </w:rPr>
        <w:t>Opciones de carta intención.</w:t>
      </w:r>
    </w:p>
    <w:p w14:paraId="7B723BCC" w14:textId="42762367" w:rsidR="00095541" w:rsidRPr="00A97010" w:rsidRDefault="00095541" w:rsidP="00A97010">
      <w:pPr>
        <w:rPr>
          <w:rFonts w:asciiTheme="minorHAnsi" w:hAnsiTheme="minorHAnsi" w:cstheme="minorHAnsi"/>
        </w:rPr>
      </w:pPr>
      <w:r w:rsidRPr="00A97010">
        <w:t xml:space="preserve">Una vez que el </w:t>
      </w:r>
      <w:r w:rsidRPr="00A97010">
        <w:rPr>
          <w:rFonts w:asciiTheme="minorHAnsi" w:hAnsiTheme="minorHAnsi" w:cstheme="minorHAnsi"/>
        </w:rPr>
        <w:t>instrumento jurídico se formalice y se envié al cliente y a las áreas prestadoras del servicio, no se podrá crear, modificar, cargar y/o generar la carta intención. Sólo podrá ser consultada.</w:t>
      </w:r>
    </w:p>
    <w:p w14:paraId="06AAFF94" w14:textId="77777777" w:rsidR="006F49E8" w:rsidRPr="00A97010" w:rsidRDefault="006F49E8" w:rsidP="00A97010">
      <w:pPr>
        <w:rPr>
          <w:rFonts w:asciiTheme="minorHAnsi" w:hAnsiTheme="minorHAnsi" w:cstheme="minorHAnsi"/>
          <w:b/>
        </w:rPr>
      </w:pPr>
    </w:p>
    <w:p w14:paraId="2C5E238B" w14:textId="42770534" w:rsidR="006F49E8" w:rsidRPr="00A97010" w:rsidRDefault="006F49E8" w:rsidP="00A97010">
      <w:pPr>
        <w:rPr>
          <w:rFonts w:asciiTheme="minorHAnsi" w:hAnsiTheme="minorHAnsi" w:cstheme="minorHAnsi"/>
          <w:b/>
        </w:rPr>
      </w:pPr>
      <w:r w:rsidRPr="00A97010">
        <w:rPr>
          <w:rFonts w:asciiTheme="minorHAnsi" w:hAnsiTheme="minorHAnsi" w:cstheme="minorHAnsi"/>
          <w:b/>
        </w:rPr>
        <w:t>RN</w:t>
      </w:r>
      <w:r w:rsidR="006B6C1D" w:rsidRPr="00A97010">
        <w:rPr>
          <w:rFonts w:asciiTheme="minorHAnsi" w:hAnsiTheme="minorHAnsi" w:cstheme="minorHAnsi"/>
          <w:b/>
        </w:rPr>
        <w:t xml:space="preserve">118 - </w:t>
      </w:r>
      <w:r w:rsidRPr="00A97010">
        <w:rPr>
          <w:rFonts w:asciiTheme="minorHAnsi" w:hAnsiTheme="minorHAnsi" w:cstheme="minorHAnsi"/>
          <w:b/>
        </w:rPr>
        <w:t>Permisos</w:t>
      </w:r>
      <w:r w:rsidR="006B6C1D" w:rsidRPr="00A97010">
        <w:rPr>
          <w:rFonts w:asciiTheme="minorHAnsi" w:hAnsiTheme="minorHAnsi" w:cstheme="minorHAnsi"/>
          <w:b/>
        </w:rPr>
        <w:t xml:space="preserve"> Carta Intención</w:t>
      </w:r>
      <w:r w:rsidRPr="00A97010">
        <w:rPr>
          <w:rFonts w:asciiTheme="minorHAnsi" w:hAnsiTheme="minorHAnsi" w:cstheme="minorHAnsi"/>
          <w:b/>
        </w:rPr>
        <w:t xml:space="preserve">. </w:t>
      </w:r>
    </w:p>
    <w:p w14:paraId="21D82D16" w14:textId="32866363" w:rsidR="00095541" w:rsidRPr="00A97010" w:rsidRDefault="00095541" w:rsidP="00A97010">
      <w:pPr>
        <w:rPr>
          <w:rFonts w:asciiTheme="minorHAnsi" w:hAnsiTheme="minorHAnsi" w:cstheme="minorHAnsi"/>
        </w:rPr>
      </w:pPr>
      <w:r w:rsidRPr="00A97010">
        <w:rPr>
          <w:rFonts w:asciiTheme="minorHAnsi" w:hAnsiTheme="minorHAnsi" w:cstheme="minorHAnsi"/>
        </w:rPr>
        <w:t>Sólo el súper usuario de la DGAJ, podrá crear, modificar, cargar y/o generar la carta intención después de que el instrumento jurídico se formalice y sea enviado al cliente y a las áreas prestadoras del servicio.</w:t>
      </w:r>
    </w:p>
    <w:p w14:paraId="05AFB48A" w14:textId="40ADB6FF" w:rsidR="00DA4BA1" w:rsidRDefault="00DA4BA1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14:paraId="257F68AF" w14:textId="23DFBA12" w:rsidR="00F97B54" w:rsidRPr="00F97B54" w:rsidRDefault="00F97B54" w:rsidP="00F97B54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9" w:name="_Toc488486226"/>
      <w:r w:rsidRPr="00F97B54">
        <w:rPr>
          <w:rFonts w:asciiTheme="minorHAnsi" w:hAnsiTheme="minorHAnsi" w:cstheme="minorHAnsi"/>
          <w:sz w:val="20"/>
        </w:rPr>
        <w:lastRenderedPageBreak/>
        <w:t>Validaciones.</w:t>
      </w:r>
      <w:bookmarkEnd w:id="139"/>
    </w:p>
    <w:p w14:paraId="397E7BE8" w14:textId="7D15BA10" w:rsidR="00554004" w:rsidRDefault="00554004" w:rsidP="009550F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0" w:name="_Toc461701857"/>
      <w:r w:rsidRPr="00AD37DD">
        <w:rPr>
          <w:rFonts w:asciiTheme="minorHAnsi" w:hAnsiTheme="minorHAnsi" w:cstheme="minorHAnsi"/>
          <w:sz w:val="20"/>
        </w:rPr>
        <w:t xml:space="preserve"> </w:t>
      </w:r>
      <w:bookmarkStart w:id="141" w:name="_Toc488486227"/>
      <w:r w:rsidRPr="00AD37DD">
        <w:rPr>
          <w:rFonts w:asciiTheme="minorHAnsi" w:hAnsiTheme="minorHAnsi" w:cstheme="minorHAnsi"/>
          <w:sz w:val="20"/>
        </w:rPr>
        <w:t>Validar campos obligatorios</w:t>
      </w:r>
      <w:bookmarkEnd w:id="140"/>
      <w:bookmarkEnd w:id="141"/>
    </w:p>
    <w:p w14:paraId="397E7BE9" w14:textId="77777777" w:rsidR="009550F2" w:rsidRPr="009550F2" w:rsidRDefault="009550F2" w:rsidP="009550F2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7590" w:type="dxa"/>
        <w:jc w:val="center"/>
        <w:tblInd w:w="-1815" w:type="dxa"/>
        <w:tblLayout w:type="fixed"/>
        <w:tblLook w:val="04A0" w:firstRow="1" w:lastRow="0" w:firstColumn="1" w:lastColumn="0" w:noHBand="0" w:noVBand="1"/>
      </w:tblPr>
      <w:tblGrid>
        <w:gridCol w:w="651"/>
        <w:gridCol w:w="4129"/>
        <w:gridCol w:w="1258"/>
        <w:gridCol w:w="1552"/>
      </w:tblGrid>
      <w:tr w:rsidR="002A48D4" w14:paraId="397E7BEE" w14:textId="77777777" w:rsidTr="009550F2">
        <w:trPr>
          <w:trHeight w:val="20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BEA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BEB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BEC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BED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095352" w14:paraId="727BB96B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1BAFD" w14:textId="1DF676B6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67E3" w14:textId="5A6FD0BB" w:rsidR="00095352" w:rsidRPr="00A97010" w:rsidRDefault="00095352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Nombre del receptor del documento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11920" w14:textId="31EBB0DD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BA2A" w14:textId="39ECEEB8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095352" w14:paraId="60A049D3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75474" w14:textId="1334F737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E24" w14:textId="0238659C" w:rsidR="00095352" w:rsidRPr="00A97010" w:rsidRDefault="00095352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Jerarquía del receptor del documento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4196A" w14:textId="518ED9EA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C548" w14:textId="704AD460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095352" w14:paraId="5E1ED83D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D085C" w14:textId="71FCBD50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69B1" w14:textId="489EB4F7" w:rsidR="00095352" w:rsidRPr="00A97010" w:rsidRDefault="00095352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Cargo del receptor del documento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194F4" w14:textId="01C25613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1AD9" w14:textId="176CB94C" w:rsidR="00095352" w:rsidRDefault="00095352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94854" w14:paraId="7E7994B4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F0E71" w14:textId="40B86736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B501" w14:textId="7EB173C1" w:rsidR="00594854" w:rsidRPr="00A97010" w:rsidRDefault="00594854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Fecha elaboración.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1CACA" w14:textId="7CD20282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A901" w14:textId="52671042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94854" w14:paraId="397E7BF3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EF" w14:textId="5BC3E121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7BF0" w14:textId="0EDBDE36" w:rsidR="00594854" w:rsidRPr="00A97010" w:rsidRDefault="00594854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Fecha de continuación de servicio.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7BF1" w14:textId="25CEE856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BF2" w14:textId="48CD2682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94854" w14:paraId="47455F43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E54C9" w14:textId="224889AA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AFA9" w14:textId="38960B7B" w:rsidR="00594854" w:rsidRPr="00A97010" w:rsidRDefault="00594854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Fecha de término de servicio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ABDFC" w14:textId="01E26AEB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5359" w14:textId="4E6D3421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94854" w14:paraId="397E7BF8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F4" w14:textId="5729FAE0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7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7BF5" w14:textId="16E0E76B" w:rsidR="00594854" w:rsidRPr="00A97010" w:rsidRDefault="00594854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Ejercicio fiscal.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7BF6" w14:textId="1592507A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BF7" w14:textId="3562AE7A" w:rsidR="00594854" w:rsidRDefault="0059485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F1574E" w14:paraId="486D2369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10392" w14:textId="410D5A66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8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BC99" w14:textId="6AD29D5F" w:rsidR="00F1574E" w:rsidRPr="00A97010" w:rsidRDefault="00F1574E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Nombre del contratante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A1B23" w14:textId="7B23A727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="00A97010">
              <w:rPr>
                <w:rFonts w:asciiTheme="minorHAnsi" w:hAnsiTheme="minorHAnsi" w:cstheme="minorHAnsi"/>
                <w:color w:val="000000" w:themeColor="text1"/>
                <w:szCs w:val="20"/>
              </w:rPr>
              <w:t>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FA96" w14:textId="7133B615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F1574E" w14:paraId="5E71A741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357FB" w14:textId="3851D7F7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9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DEB3" w14:textId="2DA2BE29" w:rsidR="00F1574E" w:rsidRPr="00A97010" w:rsidRDefault="00F1574E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Cargo del contratante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65172" w14:textId="53D74D17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="00A97010">
              <w:rPr>
                <w:rFonts w:asciiTheme="minorHAnsi" w:hAnsiTheme="minorHAnsi" w:cstheme="minorHAnsi"/>
                <w:color w:val="000000" w:themeColor="text1"/>
                <w:szCs w:val="20"/>
              </w:rPr>
              <w:t>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42C7" w14:textId="7949BC23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F1574E" w14:paraId="7850BA5A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2768F" w14:textId="58246EB6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36CC" w14:textId="10F7F643" w:rsidR="00F1574E" w:rsidRPr="00A97010" w:rsidRDefault="00F1574E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Nombre del interesado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20AD9" w14:textId="40800A73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FF65" w14:textId="0F5ECB76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F1574E" w14:paraId="3A6CEC48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9166B" w14:textId="1C59C535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D3D2" w14:textId="791EA898" w:rsidR="00F1574E" w:rsidRPr="00A97010" w:rsidRDefault="00F1574E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Jerarquía del interesado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0E09" w14:textId="5B3E82B4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3495" w14:textId="2DF553AE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F1574E" w14:paraId="67785067" w14:textId="77777777" w:rsidTr="00EC288F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F3C7" w14:textId="09EC6A92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E69F" w14:textId="5CF60E8B" w:rsidR="00F1574E" w:rsidRPr="00A97010" w:rsidRDefault="00F1574E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Cargo del interesado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2269F" w14:textId="11965C0B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78D4" w14:textId="03DEF7A5" w:rsidR="00F1574E" w:rsidRDefault="00F1574E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67911A4E" w14:textId="64D82CCF" w:rsidR="00FB1234" w:rsidRDefault="00FB1234" w:rsidP="00FB1234">
      <w:bookmarkStart w:id="142" w:name="_Toc461701858"/>
    </w:p>
    <w:p w14:paraId="397E7BFE" w14:textId="77777777" w:rsidR="00554004" w:rsidRDefault="00D70D93" w:rsidP="009550F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3" w:name="_Toc488486228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42"/>
      <w:bookmarkEnd w:id="143"/>
    </w:p>
    <w:p w14:paraId="397E7BFF" w14:textId="77777777" w:rsidR="009550F2" w:rsidRPr="009550F2" w:rsidRDefault="009550F2" w:rsidP="009550F2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2072"/>
        <w:gridCol w:w="1057"/>
        <w:gridCol w:w="992"/>
        <w:gridCol w:w="4556"/>
      </w:tblGrid>
      <w:tr w:rsidR="002A48D4" w14:paraId="397E7C05" w14:textId="77777777" w:rsidTr="008325FE">
        <w:trPr>
          <w:trHeight w:val="204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C00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C01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C02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C03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C04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594854" w14:paraId="53C06327" w14:textId="77777777" w:rsidTr="008325FE">
        <w:trPr>
          <w:trHeight w:val="136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D6040" w14:textId="0282F67D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5EDF" w14:textId="29BF52F6" w:rsidR="00594854" w:rsidRPr="00A97010" w:rsidRDefault="00594854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Nombre del receptor del documento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E993C" w14:textId="34429F96" w:rsidR="00594854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4EF6" w14:textId="69C61997" w:rsidR="00594854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2E19" w14:textId="12249209" w:rsidR="00594854" w:rsidRDefault="00594854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594854" w14:paraId="7A3926FE" w14:textId="77777777" w:rsidTr="008325FE">
        <w:trPr>
          <w:trHeight w:val="136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8A27E" w14:textId="7536BE7F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6EA6" w14:textId="2BDE6077" w:rsidR="00594854" w:rsidRPr="00A97010" w:rsidRDefault="00594854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Jerarquía del receptor del documento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7BCF5" w14:textId="60F8D97D" w:rsidR="00594854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D6FF" w14:textId="3E17888B" w:rsidR="00594854" w:rsidRDefault="003248B9" w:rsidP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E63B" w14:textId="1A91A6FA" w:rsidR="00594854" w:rsidRDefault="00594854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594854" w14:paraId="107BE2FB" w14:textId="77777777" w:rsidTr="008325FE">
        <w:trPr>
          <w:trHeight w:val="136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9DC00" w14:textId="50370AF8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E46A" w14:textId="0D277872" w:rsidR="00594854" w:rsidRPr="00A97010" w:rsidRDefault="00594854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Cargo del receptor del documento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C6617" w14:textId="6D2D415E" w:rsidR="00594854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40F3" w14:textId="67FBC8C1" w:rsidR="00594854" w:rsidRDefault="003248B9" w:rsidP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4D6C" w14:textId="60BF833C" w:rsidR="00594854" w:rsidRDefault="00594854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594854" w14:paraId="397E7C0B" w14:textId="77777777" w:rsidTr="008325FE">
        <w:trPr>
          <w:trHeight w:val="136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06" w14:textId="7DA2C544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07" w14:textId="59A65C91" w:rsidR="00594854" w:rsidRPr="00A97010" w:rsidRDefault="00594854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Fecha elaboración.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7C08" w14:textId="0F8519E6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09" w14:textId="502B5194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0A" w14:textId="2B84BDF6" w:rsidR="00594854" w:rsidRDefault="00594854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ingresa mediante calendario, y en el documento se mostrará con letra y número, por ejemplo: 28 de diciembre de 2015.</w:t>
            </w:r>
          </w:p>
        </w:tc>
      </w:tr>
      <w:tr w:rsidR="00594854" w14:paraId="397E7C11" w14:textId="77777777" w:rsidTr="008325FE">
        <w:trPr>
          <w:trHeight w:val="136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0C" w14:textId="4E185733" w:rsidR="00594854" w:rsidRDefault="00F157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 xml:space="preserve"> </w:t>
            </w:r>
            <w:r w:rsidR="00594854"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0D" w14:textId="740CE449" w:rsidR="00594854" w:rsidRPr="00A97010" w:rsidRDefault="00594854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Fecha de continuación de servicio.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7C0E" w14:textId="43C42C47" w:rsidR="00594854" w:rsidRDefault="00594854" w:rsidP="00F6412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0F" w14:textId="08FBAA5A" w:rsidR="00594854" w:rsidRDefault="00594854" w:rsidP="00F6412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10" w14:textId="030CEF6B" w:rsidR="00594854" w:rsidRDefault="00594854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B1A8F">
              <w:rPr>
                <w:rFonts w:asciiTheme="minorHAnsi" w:hAnsiTheme="minorHAnsi" w:cstheme="minorHAnsi"/>
                <w:color w:val="000000" w:themeColor="text1"/>
                <w:szCs w:val="20"/>
              </w:rPr>
              <w:t>Se ingresa mediante calendario, y en el documento se mostrará con letra y número, por ejemplo: 28 de diciembre de 2015.</w:t>
            </w:r>
          </w:p>
        </w:tc>
      </w:tr>
      <w:tr w:rsidR="00594854" w14:paraId="397E7C17" w14:textId="77777777" w:rsidTr="008325FE">
        <w:trPr>
          <w:trHeight w:val="7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7C12" w14:textId="48673E70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13" w14:textId="3AB20FC9" w:rsidR="00594854" w:rsidRPr="00A97010" w:rsidRDefault="00594854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Fecha de término de servicio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7C14" w14:textId="4C3133DC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15" w14:textId="0541C5A3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C16" w14:textId="797D8CFB" w:rsidR="00594854" w:rsidRDefault="00594854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B1A8F">
              <w:rPr>
                <w:rFonts w:asciiTheme="minorHAnsi" w:hAnsiTheme="minorHAnsi" w:cstheme="minorHAnsi"/>
                <w:color w:val="000000" w:themeColor="text1"/>
                <w:szCs w:val="20"/>
              </w:rPr>
              <w:t>Se ingresa mediante calendario, y en el documento se mostrará con letra y número, por ejemplo: 28 de diciembre de 2015.</w:t>
            </w:r>
          </w:p>
        </w:tc>
      </w:tr>
      <w:tr w:rsidR="00594854" w14:paraId="26C8DA83" w14:textId="77777777" w:rsidTr="008325FE">
        <w:trPr>
          <w:trHeight w:val="7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A9D44" w14:textId="3BD33C62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7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0BAE" w14:textId="159D528E" w:rsidR="00594854" w:rsidRPr="00A97010" w:rsidRDefault="00594854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Ejercicio fiscal.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CBABF" w14:textId="12600E7D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Numérico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157D" w14:textId="0A1898AC" w:rsidR="00594854" w:rsidRDefault="0059485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5006" w14:textId="04F87C88" w:rsidR="00594854" w:rsidRDefault="00594854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refiere al año del ejercicio fiscal. Se toma del año ingresado en la fecha de continuación de servicio.</w:t>
            </w:r>
          </w:p>
        </w:tc>
      </w:tr>
      <w:tr w:rsidR="0080528C" w14:paraId="3ADC3A89" w14:textId="77777777" w:rsidTr="008325FE">
        <w:trPr>
          <w:trHeight w:val="7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38F63" w14:textId="31C05272" w:rsidR="0080528C" w:rsidRDefault="0080528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7A7F" w14:textId="51CC85E4" w:rsidR="0080528C" w:rsidRPr="00A97010" w:rsidRDefault="0080528C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Nombre del contratante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81016" w14:textId="2A38D9A7" w:rsidR="0080528C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0472" w14:textId="62029237" w:rsidR="0080528C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44FC" w14:textId="5D6F9E6B" w:rsidR="0080528C" w:rsidRDefault="0080528C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los contactos del contratante.</w:t>
            </w:r>
          </w:p>
        </w:tc>
      </w:tr>
      <w:tr w:rsidR="0080528C" w14:paraId="0E96C00C" w14:textId="77777777" w:rsidTr="008325FE">
        <w:trPr>
          <w:trHeight w:val="7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8C0" w14:textId="3A27A6E5" w:rsidR="0080528C" w:rsidRDefault="0080528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9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4093" w14:textId="63F705BC" w:rsidR="0080528C" w:rsidRPr="00A97010" w:rsidRDefault="0080528C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Cargo del contratante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33253" w14:textId="5C673771" w:rsidR="0080528C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7BB6" w14:textId="17B02AD0" w:rsidR="0080528C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BB9F" w14:textId="5FF63BDF" w:rsidR="0080528C" w:rsidRDefault="0080528C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los contactos del contratante.</w:t>
            </w:r>
          </w:p>
        </w:tc>
      </w:tr>
      <w:tr w:rsidR="0080528C" w14:paraId="751E7C57" w14:textId="77777777" w:rsidTr="008325FE">
        <w:trPr>
          <w:trHeight w:val="7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23472" w14:textId="1E3A83F9" w:rsidR="0080528C" w:rsidRDefault="0080528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DA13" w14:textId="026A27AE" w:rsidR="0080528C" w:rsidRPr="00A97010" w:rsidRDefault="0080528C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Nombre del interesado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4CA85" w14:textId="30C71CF4" w:rsidR="0080528C" w:rsidRDefault="003248B9" w:rsidP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0BF6" w14:textId="1C5207C6" w:rsidR="0080528C" w:rsidRDefault="003248B9" w:rsidP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A652" w14:textId="317BA3C7" w:rsidR="0080528C" w:rsidRDefault="0080528C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80528C" w14:paraId="73FEFE4B" w14:textId="77777777" w:rsidTr="008325FE">
        <w:trPr>
          <w:trHeight w:val="7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0CAB" w14:textId="45E5A6B2" w:rsidR="0080528C" w:rsidRDefault="0080528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C7B9" w14:textId="0942F20B" w:rsidR="0080528C" w:rsidRPr="00A97010" w:rsidRDefault="0080528C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Jerarquía del interesado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1E89C" w14:textId="5A141F91" w:rsidR="0080528C" w:rsidRDefault="003248B9" w:rsidP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91CC" w14:textId="7BD94C92" w:rsidR="0080528C" w:rsidRDefault="003248B9" w:rsidP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2F4" w14:textId="06098E40" w:rsidR="0080528C" w:rsidRDefault="0080528C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  <w:tr w:rsidR="0080528C" w14:paraId="308303DD" w14:textId="77777777" w:rsidTr="008325FE">
        <w:trPr>
          <w:trHeight w:val="7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E736B" w14:textId="1638E032" w:rsidR="0080528C" w:rsidRDefault="0080528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8033" w14:textId="7D356104" w:rsidR="0080528C" w:rsidRPr="00A97010" w:rsidRDefault="0080528C" w:rsidP="00A97010">
            <w:pPr>
              <w:rPr>
                <w:rFonts w:asciiTheme="minorHAnsi" w:hAnsiTheme="minorHAnsi" w:cstheme="minorHAnsi"/>
                <w:lang w:val="es-MX" w:eastAsia="en-US"/>
              </w:rPr>
            </w:pPr>
            <w:r w:rsidRPr="00A97010">
              <w:rPr>
                <w:rFonts w:asciiTheme="minorHAnsi" w:hAnsiTheme="minorHAnsi" w:cstheme="minorHAnsi"/>
                <w:lang w:val="es-MX" w:eastAsia="en-US"/>
              </w:rPr>
              <w:t>Cargo del interesado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90470" w14:textId="7B2C2F3C" w:rsidR="0080528C" w:rsidRDefault="003248B9" w:rsidP="008325F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0359" w14:textId="1025739A" w:rsidR="0080528C" w:rsidRDefault="003248B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2BD2" w14:textId="15CE716B" w:rsidR="0080528C" w:rsidRDefault="0080528C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13AC1">
              <w:rPr>
                <w:rFonts w:asciiTheme="minorHAnsi" w:hAnsiTheme="minorHAnsi" w:cstheme="minorHAnsi"/>
                <w:color w:val="000000" w:themeColor="text1"/>
                <w:szCs w:val="20"/>
              </w:rPr>
              <w:t>Se toma de integrantes REP.</w:t>
            </w:r>
          </w:p>
        </w:tc>
      </w:tr>
    </w:tbl>
    <w:p w14:paraId="5A1BD94A" w14:textId="7D562E0D" w:rsidR="00C20F0D" w:rsidRPr="00C95C80" w:rsidRDefault="00CD3B7C" w:rsidP="00C20F0D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44" w:name="_Toc486162095"/>
      <w:bookmarkStart w:id="145" w:name="_Toc486162292"/>
      <w:bookmarkStart w:id="146" w:name="_Toc486162487"/>
      <w:bookmarkStart w:id="147" w:name="_Toc488486229"/>
      <w:bookmarkStart w:id="148" w:name="_Toc371934694"/>
      <w:bookmarkEnd w:id="144"/>
      <w:bookmarkEnd w:id="145"/>
      <w:bookmarkEnd w:id="146"/>
      <w:r w:rsidRPr="00C95C80">
        <w:rPr>
          <w:rFonts w:ascii="Calibri" w:hAnsi="Calibri" w:cstheme="minorHAnsi"/>
          <w:sz w:val="20"/>
        </w:rPr>
        <w:t xml:space="preserve">V03 Validar fecha de continuación </w:t>
      </w:r>
      <w:r w:rsidR="00C95C80" w:rsidRPr="00C95C80">
        <w:rPr>
          <w:rFonts w:ascii="Calibri" w:hAnsi="Calibri" w:cstheme="minorHAnsi"/>
          <w:sz w:val="20"/>
        </w:rPr>
        <w:t>de servicio</w:t>
      </w:r>
      <w:bookmarkEnd w:id="147"/>
    </w:p>
    <w:p w14:paraId="6275960A" w14:textId="5C1753C9" w:rsidR="00CD3B7C" w:rsidRPr="00C95C80" w:rsidRDefault="003605B8" w:rsidP="00CD3B7C">
      <w:pPr>
        <w:rPr>
          <w:rFonts w:ascii="Calibri" w:hAnsi="Calibri"/>
        </w:rPr>
      </w:pPr>
      <w:r w:rsidRPr="00C95C80">
        <w:rPr>
          <w:rFonts w:ascii="Calibri" w:hAnsi="Calibri"/>
        </w:rPr>
        <w:t xml:space="preserve">La fecha de continuación de servicio, debe ser mayor a la fecha de término del actual servicio </w:t>
      </w:r>
      <w:r w:rsidR="0080528C">
        <w:rPr>
          <w:rFonts w:ascii="Calibri" w:hAnsi="Calibri"/>
        </w:rPr>
        <w:t xml:space="preserve">o servicios </w:t>
      </w:r>
      <w:r w:rsidRPr="00C95C80">
        <w:rPr>
          <w:rFonts w:ascii="Calibri" w:hAnsi="Calibri"/>
        </w:rPr>
        <w:t>prestado</w:t>
      </w:r>
      <w:r w:rsidR="0080528C">
        <w:rPr>
          <w:rFonts w:ascii="Calibri" w:hAnsi="Calibri"/>
        </w:rPr>
        <w:t>s</w:t>
      </w:r>
      <w:r w:rsidRPr="00C95C80">
        <w:rPr>
          <w:rFonts w:ascii="Calibri" w:hAnsi="Calibri"/>
        </w:rPr>
        <w:t>.</w:t>
      </w:r>
    </w:p>
    <w:p w14:paraId="73A69AEB" w14:textId="09C1A587" w:rsidR="00C95C80" w:rsidRPr="00C95C80" w:rsidRDefault="00C95C80" w:rsidP="00C95C80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49" w:name="_Toc488486230"/>
      <w:r w:rsidRPr="00C95C80">
        <w:rPr>
          <w:rFonts w:ascii="Calibri" w:hAnsi="Calibri" w:cstheme="minorHAnsi"/>
          <w:sz w:val="20"/>
        </w:rPr>
        <w:t>V04 Validar fecha de término de servicio</w:t>
      </w:r>
      <w:bookmarkEnd w:id="149"/>
    </w:p>
    <w:p w14:paraId="5992163E" w14:textId="14910A83" w:rsidR="00C95C80" w:rsidRPr="00C95C80" w:rsidRDefault="00C95C80" w:rsidP="00C95C80">
      <w:pPr>
        <w:rPr>
          <w:rFonts w:ascii="Calibri" w:hAnsi="Calibri"/>
        </w:rPr>
      </w:pPr>
      <w:r>
        <w:rPr>
          <w:rFonts w:ascii="Calibri" w:hAnsi="Calibri"/>
        </w:rPr>
        <w:t xml:space="preserve">La fecha de término </w:t>
      </w:r>
      <w:r w:rsidRPr="00C95C80">
        <w:rPr>
          <w:rFonts w:ascii="Calibri" w:hAnsi="Calibri"/>
        </w:rPr>
        <w:t xml:space="preserve">de servicio, debe ser mayor a la fecha de </w:t>
      </w:r>
      <w:r>
        <w:rPr>
          <w:rFonts w:ascii="Calibri" w:hAnsi="Calibri"/>
        </w:rPr>
        <w:t>continuación</w:t>
      </w:r>
      <w:r w:rsidRPr="00C95C80">
        <w:rPr>
          <w:rFonts w:ascii="Calibri" w:hAnsi="Calibri"/>
        </w:rPr>
        <w:t xml:space="preserve"> del servicio</w:t>
      </w:r>
      <w:r>
        <w:rPr>
          <w:rFonts w:ascii="Calibri" w:hAnsi="Calibri"/>
        </w:rPr>
        <w:t>.</w:t>
      </w:r>
    </w:p>
    <w:p w14:paraId="75B8E25D" w14:textId="74671E1E" w:rsidR="00F97B54" w:rsidRPr="00C95C80" w:rsidRDefault="00F97B54" w:rsidP="00F97B5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50" w:name="_Toc488486231"/>
      <w:r w:rsidRPr="00C95C80">
        <w:rPr>
          <w:rFonts w:ascii="Calibri" w:hAnsi="Calibri" w:cstheme="minorHAnsi"/>
          <w:sz w:val="20"/>
        </w:rPr>
        <w:t>V0</w:t>
      </w:r>
      <w:r>
        <w:rPr>
          <w:rFonts w:ascii="Calibri" w:hAnsi="Calibri" w:cstheme="minorHAnsi"/>
          <w:sz w:val="20"/>
        </w:rPr>
        <w:t>5</w:t>
      </w:r>
      <w:r w:rsidRPr="00C95C80">
        <w:rPr>
          <w:rFonts w:ascii="Calibri" w:hAnsi="Calibri" w:cstheme="minorHAnsi"/>
          <w:sz w:val="20"/>
        </w:rPr>
        <w:t xml:space="preserve"> Validar</w:t>
      </w:r>
      <w:r>
        <w:rPr>
          <w:rFonts w:ascii="Calibri" w:hAnsi="Calibri" w:cstheme="minorHAnsi"/>
          <w:sz w:val="20"/>
        </w:rPr>
        <w:t xml:space="preserve"> duplicidad en carta intención.</w:t>
      </w:r>
      <w:bookmarkEnd w:id="150"/>
    </w:p>
    <w:p w14:paraId="50D10F9B" w14:textId="4CF43493" w:rsidR="00F97B54" w:rsidRPr="00C95C80" w:rsidRDefault="0080528C" w:rsidP="00F97B54">
      <w:pPr>
        <w:rPr>
          <w:rFonts w:ascii="Calibri" w:hAnsi="Calibri"/>
        </w:rPr>
      </w:pPr>
      <w:r>
        <w:rPr>
          <w:rFonts w:ascii="Calibri" w:hAnsi="Calibri"/>
        </w:rPr>
        <w:t>Validar que no exista duplicidad  al crear la carta intención, por instrumento jurídico.</w:t>
      </w:r>
    </w:p>
    <w:p w14:paraId="6D10EB6D" w14:textId="77777777" w:rsidR="008646BF" w:rsidRPr="00C95C80" w:rsidRDefault="008646BF" w:rsidP="008646B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51" w:name="_Toc488486232"/>
      <w:r w:rsidRPr="00C95C80">
        <w:rPr>
          <w:rFonts w:ascii="Calibri" w:hAnsi="Calibri" w:cstheme="minorHAnsi"/>
          <w:sz w:val="20"/>
        </w:rPr>
        <w:t>V0</w:t>
      </w:r>
      <w:r>
        <w:rPr>
          <w:rFonts w:ascii="Calibri" w:hAnsi="Calibri" w:cstheme="minorHAnsi"/>
          <w:sz w:val="20"/>
        </w:rPr>
        <w:t>6</w:t>
      </w:r>
      <w:r w:rsidRPr="00C95C80">
        <w:rPr>
          <w:rFonts w:ascii="Calibri" w:hAnsi="Calibri" w:cstheme="minorHAnsi"/>
          <w:sz w:val="20"/>
        </w:rPr>
        <w:t xml:space="preserve"> Validar</w:t>
      </w:r>
      <w:r>
        <w:rPr>
          <w:rFonts w:ascii="Calibri" w:hAnsi="Calibri" w:cstheme="minorHAnsi"/>
          <w:sz w:val="20"/>
        </w:rPr>
        <w:t xml:space="preserve"> domicilios de las instalaciones</w:t>
      </w:r>
      <w:bookmarkEnd w:id="151"/>
    </w:p>
    <w:p w14:paraId="53CCDFF7" w14:textId="3D24B8B2" w:rsidR="00F97B54" w:rsidRDefault="008646BF" w:rsidP="008646BF">
      <w:pPr>
        <w:rPr>
          <w:rFonts w:ascii="Calibri" w:hAnsi="Calibri"/>
        </w:rPr>
      </w:pPr>
      <w:r w:rsidRPr="003E583F">
        <w:rPr>
          <w:rFonts w:ascii="Calibri" w:hAnsi="Calibri"/>
        </w:rPr>
        <w:t>Sólo se incluirán en la carta intención, los domicilios de las instalaciones, que se indican en el instrumento jurídico actual</w:t>
      </w:r>
      <w:r w:rsidR="00115DED" w:rsidRPr="003E583F">
        <w:rPr>
          <w:rFonts w:ascii="Calibri" w:hAnsi="Calibri"/>
        </w:rPr>
        <w:t>.</w:t>
      </w:r>
    </w:p>
    <w:p w14:paraId="4F1D5BE5" w14:textId="6D53A061" w:rsidR="008646BF" w:rsidRPr="00C95C80" w:rsidRDefault="008646BF" w:rsidP="00031D7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52" w:name="_Toc488486233"/>
      <w:r w:rsidRPr="00C95C80">
        <w:rPr>
          <w:rFonts w:ascii="Calibri" w:hAnsi="Calibri" w:cstheme="minorHAnsi"/>
          <w:sz w:val="20"/>
        </w:rPr>
        <w:t>V0</w:t>
      </w:r>
      <w:r w:rsidR="00AC6D82">
        <w:rPr>
          <w:rFonts w:ascii="Calibri" w:hAnsi="Calibri" w:cstheme="minorHAnsi"/>
          <w:sz w:val="20"/>
        </w:rPr>
        <w:t>7</w:t>
      </w:r>
      <w:r w:rsidRPr="00C95C80">
        <w:rPr>
          <w:rFonts w:ascii="Calibri" w:hAnsi="Calibri" w:cstheme="minorHAnsi"/>
          <w:sz w:val="20"/>
        </w:rPr>
        <w:t xml:space="preserve"> Validar</w:t>
      </w:r>
      <w:r>
        <w:rPr>
          <w:rFonts w:ascii="Calibri" w:hAnsi="Calibri" w:cstheme="minorHAnsi"/>
          <w:sz w:val="20"/>
        </w:rPr>
        <w:t xml:space="preserve"> </w:t>
      </w:r>
      <w:r w:rsidR="00031D7B">
        <w:rPr>
          <w:rFonts w:ascii="Calibri" w:hAnsi="Calibri" w:cstheme="minorHAnsi"/>
          <w:sz w:val="20"/>
        </w:rPr>
        <w:t>duplicidad de interesados</w:t>
      </w:r>
      <w:bookmarkEnd w:id="152"/>
    </w:p>
    <w:p w14:paraId="345B3B3B" w14:textId="1AFDB93A" w:rsidR="008646BF" w:rsidRPr="003E583F" w:rsidRDefault="008646BF" w:rsidP="008646BF">
      <w:pPr>
        <w:rPr>
          <w:rFonts w:ascii="Calibri" w:hAnsi="Calibri"/>
        </w:rPr>
      </w:pPr>
      <w:r w:rsidRPr="003E583F">
        <w:rPr>
          <w:rFonts w:ascii="Calibri" w:hAnsi="Calibri"/>
        </w:rPr>
        <w:t>S</w:t>
      </w:r>
      <w:r w:rsidR="00031D7B">
        <w:rPr>
          <w:rFonts w:ascii="Calibri" w:hAnsi="Calibri"/>
        </w:rPr>
        <w:t>e debe validar que no se repita un interesado en el pie de página</w:t>
      </w:r>
      <w:r w:rsidRPr="003E583F">
        <w:rPr>
          <w:rFonts w:ascii="Calibri" w:hAnsi="Calibri"/>
        </w:rPr>
        <w:t>.</w:t>
      </w:r>
    </w:p>
    <w:p w14:paraId="397E7C1D" w14:textId="77777777" w:rsidR="00B60FF1" w:rsidRPr="008646BF" w:rsidRDefault="00D16B4F" w:rsidP="008646B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53" w:name="_Toc488486234"/>
      <w:r w:rsidRPr="008646BF">
        <w:rPr>
          <w:rFonts w:ascii="Calibri" w:hAnsi="Calibri" w:cstheme="minorHAnsi"/>
          <w:sz w:val="20"/>
        </w:rPr>
        <w:t>Criterios de Aceptación</w:t>
      </w:r>
      <w:bookmarkEnd w:id="148"/>
      <w:bookmarkEnd w:id="153"/>
      <w:r w:rsidRPr="008646BF">
        <w:rPr>
          <w:rFonts w:ascii="Calibri" w:hAnsi="Calibri" w:cstheme="minorHAnsi"/>
          <w:sz w:val="20"/>
        </w:rPr>
        <w:t xml:space="preserve"> </w:t>
      </w:r>
    </w:p>
    <w:p w14:paraId="6D75D057" w14:textId="76704A62" w:rsidR="00C5749A" w:rsidRPr="00AD5F3D" w:rsidRDefault="00224FB3" w:rsidP="002C3063">
      <w:pPr>
        <w:rPr>
          <w:rFonts w:ascii="Calibri" w:hAnsi="Calibri" w:cstheme="minorHAnsi"/>
        </w:rPr>
      </w:pPr>
      <w:r w:rsidRPr="00AD5F3D">
        <w:rPr>
          <w:rFonts w:ascii="Calibri" w:hAnsi="Calibri"/>
        </w:rPr>
        <w:t>FUNC-DGAJ-022</w:t>
      </w:r>
      <w:r w:rsidR="008325FE">
        <w:rPr>
          <w:rFonts w:ascii="Calibri" w:hAnsi="Calibri"/>
        </w:rPr>
        <w:t xml:space="preserve"> </w:t>
      </w:r>
      <w:r w:rsidR="00DA10F8" w:rsidRPr="00DA10F8">
        <w:rPr>
          <w:rFonts w:ascii="Calibri" w:hAnsi="Calibri"/>
        </w:rPr>
        <w:t>Validar que el sistema permita crear una Carta Intención.</w:t>
      </w:r>
    </w:p>
    <w:p w14:paraId="53269137" w14:textId="77777777" w:rsidR="00205F29" w:rsidRPr="008646BF" w:rsidRDefault="00205F29" w:rsidP="008646B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="Calibri" w:hAnsi="Calibri" w:cstheme="minorHAnsi"/>
          <w:sz w:val="20"/>
        </w:rPr>
      </w:pPr>
      <w:bookmarkStart w:id="154" w:name="_Toc486162100"/>
      <w:bookmarkStart w:id="155" w:name="_Toc486162296"/>
      <w:bookmarkStart w:id="156" w:name="_Toc486162491"/>
      <w:bookmarkStart w:id="157" w:name="_Toc486162103"/>
      <w:bookmarkStart w:id="158" w:name="_Toc486162299"/>
      <w:bookmarkStart w:id="159" w:name="_Toc486162494"/>
      <w:bookmarkStart w:id="160" w:name="_Toc371934695"/>
      <w:bookmarkStart w:id="161" w:name="_Toc289774391"/>
      <w:bookmarkStart w:id="162" w:name="_Toc485037967"/>
      <w:bookmarkStart w:id="163" w:name="_Toc485039254"/>
      <w:bookmarkStart w:id="164" w:name="_Toc485039590"/>
      <w:bookmarkStart w:id="165" w:name="_Toc485383052"/>
      <w:bookmarkStart w:id="166" w:name="_Toc488486235"/>
      <w:bookmarkEnd w:id="154"/>
      <w:bookmarkEnd w:id="155"/>
      <w:bookmarkEnd w:id="156"/>
      <w:bookmarkEnd w:id="157"/>
      <w:bookmarkEnd w:id="158"/>
      <w:bookmarkEnd w:id="159"/>
      <w:r w:rsidRPr="008646BF">
        <w:rPr>
          <w:rFonts w:ascii="Calibri" w:hAnsi="Calibri" w:cstheme="minorHAnsi"/>
          <w:sz w:val="20"/>
        </w:rPr>
        <w:lastRenderedPageBreak/>
        <w:t>Referencias</w:t>
      </w:r>
      <w:bookmarkEnd w:id="160"/>
      <w:bookmarkEnd w:id="161"/>
      <w:bookmarkEnd w:id="162"/>
      <w:bookmarkEnd w:id="163"/>
      <w:bookmarkEnd w:id="164"/>
      <w:bookmarkEnd w:id="165"/>
      <w:bookmarkEnd w:id="166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14:paraId="397E7C28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397E7C25" w14:textId="77777777" w:rsidR="00CC316F" w:rsidRPr="00AD37DD" w:rsidRDefault="00AD37DD" w:rsidP="00A97010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397E7C26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97E7C27" w14:textId="77777777" w:rsidR="00CC316F" w:rsidRPr="00AD37DD" w:rsidRDefault="00CC316F" w:rsidP="00A97010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0039E" w:rsidRPr="00AD37DD" w14:paraId="397E7C2C" w14:textId="77777777" w:rsidTr="00B60FF1">
        <w:tc>
          <w:tcPr>
            <w:tcW w:w="1276" w:type="dxa"/>
          </w:tcPr>
          <w:p w14:paraId="397E7C29" w14:textId="77777777" w:rsidR="00C0039E" w:rsidRPr="00A97010" w:rsidRDefault="00C0039E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</w:tcPr>
          <w:p w14:paraId="397E7C2A" w14:textId="77777777" w:rsidR="00C0039E" w:rsidRPr="00A97010" w:rsidRDefault="00C0039E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Diagrama Conceptual de la Solución Tecnológica (DiaConcepSolTec_CONECII.docx).</w:t>
            </w:r>
          </w:p>
        </w:tc>
        <w:tc>
          <w:tcPr>
            <w:tcW w:w="2409" w:type="dxa"/>
          </w:tcPr>
          <w:p w14:paraId="397E7C2B" w14:textId="32D00BE0" w:rsidR="00C0039E" w:rsidRPr="00A97010" w:rsidRDefault="00DA10F8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0" w14:textId="77777777" w:rsidTr="00B60FF1">
        <w:tc>
          <w:tcPr>
            <w:tcW w:w="1276" w:type="dxa"/>
          </w:tcPr>
          <w:p w14:paraId="397E7C2D" w14:textId="77777777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</w:tcPr>
          <w:p w14:paraId="397E7C2E" w14:textId="77777777" w:rsidR="00DA10F8" w:rsidRPr="00A97010" w:rsidRDefault="00DA10F8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Requerimientos de la Solución Tecnológica (ReqSolTec_CONECII.docx).</w:t>
            </w:r>
          </w:p>
        </w:tc>
        <w:tc>
          <w:tcPr>
            <w:tcW w:w="2409" w:type="dxa"/>
          </w:tcPr>
          <w:p w14:paraId="397E7C2F" w14:textId="72646E8F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4" w14:textId="77777777" w:rsidTr="00B60FF1">
        <w:tc>
          <w:tcPr>
            <w:tcW w:w="1276" w:type="dxa"/>
          </w:tcPr>
          <w:p w14:paraId="397E7C31" w14:textId="77777777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</w:tcPr>
          <w:p w14:paraId="397E7C32" w14:textId="77777777" w:rsidR="00DA10F8" w:rsidRPr="00A97010" w:rsidRDefault="00DA10F8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Glosario de Términos (GlosarioTer_CONECII.docx).</w:t>
            </w:r>
          </w:p>
        </w:tc>
        <w:tc>
          <w:tcPr>
            <w:tcW w:w="2409" w:type="dxa"/>
          </w:tcPr>
          <w:p w14:paraId="397E7C33" w14:textId="11F24A28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8" w14:textId="77777777" w:rsidTr="00B60FF1">
        <w:tc>
          <w:tcPr>
            <w:tcW w:w="1276" w:type="dxa"/>
          </w:tcPr>
          <w:p w14:paraId="397E7C35" w14:textId="77777777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</w:tcPr>
          <w:p w14:paraId="397E7C36" w14:textId="77777777" w:rsidR="00DA10F8" w:rsidRPr="00A97010" w:rsidRDefault="00DA10F8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Modelo de Flujo de Negocios (ModFlujoNeg_CONECII.docx).</w:t>
            </w:r>
          </w:p>
        </w:tc>
        <w:tc>
          <w:tcPr>
            <w:tcW w:w="2409" w:type="dxa"/>
          </w:tcPr>
          <w:p w14:paraId="397E7C37" w14:textId="17138AB8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A97010">
              <w:rPr>
                <w:rFonts w:asciiTheme="minorHAnsi" w:hAnsiTheme="minorHAnsi" w:cstheme="minorHAnsi"/>
              </w:rPr>
              <w:t>SEGOB</w:t>
            </w:r>
          </w:p>
        </w:tc>
      </w:tr>
      <w:tr w:rsidR="00DA10F8" w:rsidRPr="00AD37DD" w14:paraId="397E7C3C" w14:textId="77777777" w:rsidTr="00B60FF1">
        <w:tc>
          <w:tcPr>
            <w:tcW w:w="1276" w:type="dxa"/>
          </w:tcPr>
          <w:p w14:paraId="397E7C39" w14:textId="77777777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</w:tcPr>
          <w:p w14:paraId="397E7C3A" w14:textId="77777777" w:rsidR="00DA10F8" w:rsidRPr="00A97010" w:rsidRDefault="00DA10F8" w:rsidP="00A97010">
            <w:pPr>
              <w:rPr>
                <w:rFonts w:asciiTheme="minorHAnsi" w:hAnsiTheme="minorHAnsi" w:cstheme="minorHAnsi"/>
              </w:rPr>
            </w:pPr>
            <w:r w:rsidRPr="00A97010">
              <w:rPr>
                <w:rFonts w:asciiTheme="minorHAnsi" w:hAnsiTheme="minorHAnsi" w:cstheme="minorHAnsi"/>
              </w:rPr>
              <w:t>Catálogo de Reglas de Negocio (CataRegNeg_CONECII.docx).</w:t>
            </w:r>
          </w:p>
        </w:tc>
        <w:tc>
          <w:tcPr>
            <w:tcW w:w="2409" w:type="dxa"/>
          </w:tcPr>
          <w:p w14:paraId="397E7C3B" w14:textId="63BD726F" w:rsidR="00DA10F8" w:rsidRPr="00A97010" w:rsidRDefault="00DA10F8" w:rsidP="00A97010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A97010">
              <w:rPr>
                <w:rFonts w:asciiTheme="minorHAnsi" w:hAnsiTheme="minorHAnsi" w:cstheme="minorHAnsi"/>
              </w:rPr>
              <w:t>SEGOB</w:t>
            </w:r>
          </w:p>
        </w:tc>
      </w:tr>
    </w:tbl>
    <w:p w14:paraId="397E7C3D" w14:textId="77777777" w:rsidR="007B5F91" w:rsidRDefault="007B5F91" w:rsidP="00AD5F3D">
      <w:bookmarkStart w:id="167" w:name="_Toc461701862"/>
    </w:p>
    <w:p w14:paraId="397E7C3E" w14:textId="77777777" w:rsidR="007B5F91" w:rsidRDefault="007B5F9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397E7C3F" w14:textId="77777777" w:rsidR="00CC316F" w:rsidRPr="00AD37DD" w:rsidRDefault="00CC316F" w:rsidP="00601F6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68" w:name="_Toc488486236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67"/>
      <w:bookmarkEnd w:id="168"/>
    </w:p>
    <w:p w14:paraId="397E7C40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397E7C41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7CCCBF0E" w14:textId="77777777" w:rsidR="0011141B" w:rsidRPr="00C207B5" w:rsidRDefault="0011141B" w:rsidP="0011141B">
      <w:pPr>
        <w:spacing w:after="0" w:line="240" w:lineRule="auto"/>
        <w:rPr>
          <w:rFonts w:cstheme="minorHAnsi"/>
        </w:rPr>
      </w:pPr>
    </w:p>
    <w:p w14:paraId="55CA78B1" w14:textId="77777777" w:rsidR="0011141B" w:rsidRDefault="0011141B" w:rsidP="0011141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906C9CA" w14:textId="77777777" w:rsidR="0011141B" w:rsidRDefault="0011141B" w:rsidP="0011141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47803B4" w14:textId="77777777" w:rsidR="0011141B" w:rsidRDefault="0011141B" w:rsidP="0011141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11141B" w:rsidRPr="0011141B" w14:paraId="209FF598" w14:textId="77777777" w:rsidTr="0059751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384FAD6" w14:textId="77777777" w:rsidR="0011141B" w:rsidRPr="0011141B" w:rsidRDefault="0011141B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2F97CA18" w14:textId="77777777" w:rsidR="0011141B" w:rsidRPr="0011141B" w:rsidRDefault="0011141B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6D30D933" w14:textId="77777777" w:rsidR="0011141B" w:rsidRPr="0011141B" w:rsidRDefault="0011141B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06097B9B" w14:textId="77777777" w:rsidR="0011141B" w:rsidRPr="0011141B" w:rsidRDefault="0011141B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4D7A960" w14:textId="77777777" w:rsidR="0011141B" w:rsidRPr="0011141B" w:rsidRDefault="0011141B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508986F7" w14:textId="77777777" w:rsidR="0011141B" w:rsidRPr="0011141B" w:rsidRDefault="0011141B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470B8952" w14:textId="77777777" w:rsidR="0011141B" w:rsidRPr="0011141B" w:rsidRDefault="0011141B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11141B" w:rsidRPr="0011141B" w14:paraId="34A9F472" w14:textId="77777777" w:rsidTr="0059751F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9D83CA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CD59F5F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6A4FC1D2" w14:textId="77777777" w:rsidR="0011141B" w:rsidRPr="0011141B" w:rsidRDefault="0011141B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10CB8BFB" w14:textId="77777777" w:rsidR="0011141B" w:rsidRPr="0011141B" w:rsidRDefault="0011141B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BC5C4DE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1D1E6AB1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32EFCD76" w14:textId="77777777" w:rsidR="0011141B" w:rsidRPr="0011141B" w:rsidRDefault="0011141B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11141B" w:rsidRPr="0011141B" w14:paraId="778067A8" w14:textId="77777777" w:rsidTr="0059751F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7138550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42EE4E57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4B40383F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79BA9E27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07523323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4157CBD" w14:textId="77777777" w:rsidR="0011141B" w:rsidRPr="0011141B" w:rsidRDefault="0011141B" w:rsidP="0011141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75F16EF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35FF921C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28951A5C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7B20FB42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3B5409E3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220C2D7F" w14:textId="77777777" w:rsid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6B0E8E14" w14:textId="77777777" w:rsid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286D80CA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11141B" w:rsidRPr="0011141B" w14:paraId="3E40CFBD" w14:textId="77777777" w:rsidTr="007A1D0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83A276B" w14:textId="77777777" w:rsidR="0011141B" w:rsidRPr="0011141B" w:rsidRDefault="0011141B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7A071C3E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7DD377B2" w14:textId="77777777" w:rsidR="0011141B" w:rsidRPr="0011141B" w:rsidRDefault="0011141B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3E78B7F5" w14:textId="77777777" w:rsidR="007A1D03" w:rsidRPr="0011141B" w:rsidRDefault="0011141B" w:rsidP="007A1D0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A1D03" w:rsidRPr="0011141B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0FDD7792" w14:textId="38360F4A" w:rsidR="0011141B" w:rsidRPr="0011141B" w:rsidRDefault="007A1D03" w:rsidP="007A1D0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</w:tr>
      <w:tr w:rsidR="0011141B" w:rsidRPr="0011141B" w14:paraId="599A8C57" w14:textId="77777777" w:rsidTr="007A1D03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F4791AB" w14:textId="77777777" w:rsidR="007A1D03" w:rsidRPr="0011141B" w:rsidRDefault="007A1D03" w:rsidP="007A1D0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423B2D30" w14:textId="77AC3771" w:rsidR="0011141B" w:rsidRPr="0011141B" w:rsidRDefault="007A1D03" w:rsidP="007A1D0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14:paraId="734159C9" w14:textId="77777777" w:rsidR="0011141B" w:rsidRPr="0011141B" w:rsidRDefault="0011141B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00ABCB15" w14:textId="1B1E9505" w:rsidR="0011141B" w:rsidRPr="0011141B" w:rsidRDefault="0011141B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 xml:space="preserve"> </w:t>
            </w:r>
            <w:bookmarkStart w:id="169" w:name="_GoBack"/>
            <w:bookmarkEnd w:id="169"/>
          </w:p>
        </w:tc>
      </w:tr>
    </w:tbl>
    <w:p w14:paraId="397E7C42" w14:textId="77777777" w:rsidR="0034123A" w:rsidRPr="0011141B" w:rsidRDefault="0034123A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746C2407" w14:textId="77777777" w:rsidR="007F4B5E" w:rsidRPr="0011141B" w:rsidRDefault="007F4B5E" w:rsidP="007F4B5E">
      <w:pPr>
        <w:spacing w:after="0" w:line="240" w:lineRule="auto"/>
        <w:rPr>
          <w:rFonts w:asciiTheme="minorHAnsi" w:hAnsiTheme="minorHAnsi" w:cstheme="minorHAnsi"/>
          <w:szCs w:val="20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14:paraId="73D93623" w14:textId="77777777" w:rsidR="0011141B" w:rsidRDefault="0011141B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14:paraId="67BBDD81" w14:textId="0BF2920A" w:rsidR="0011141B" w:rsidRPr="0011141B" w:rsidRDefault="0011141B" w:rsidP="0011141B">
      <w:pPr>
        <w:rPr>
          <w:rFonts w:asciiTheme="minorHAnsi" w:hAnsiTheme="minorHAnsi" w:cstheme="minorHAnsi"/>
          <w:b/>
          <w:szCs w:val="20"/>
        </w:rPr>
      </w:pPr>
      <w:r w:rsidRPr="0011141B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14:paraId="2D2D87AA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46BA4A84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73C987E9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156FED4F" w14:textId="77777777" w:rsidR="0011141B" w:rsidRDefault="0011141B" w:rsidP="0011141B">
      <w:pPr>
        <w:rPr>
          <w:rFonts w:asciiTheme="minorHAnsi" w:hAnsiTheme="minorHAnsi" w:cstheme="minorHAnsi"/>
          <w:szCs w:val="20"/>
        </w:rPr>
      </w:pPr>
    </w:p>
    <w:p w14:paraId="6EFED8DE" w14:textId="77777777" w:rsidR="0011141B" w:rsidRPr="0011141B" w:rsidRDefault="0011141B" w:rsidP="0011141B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11141B" w:rsidRPr="0011141B" w14:paraId="0834685B" w14:textId="77777777" w:rsidTr="0059751F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EFA653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61CC8196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14:paraId="7D94439D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3BF2D300" w14:textId="77777777" w:rsidR="0011141B" w:rsidRPr="0011141B" w:rsidRDefault="0011141B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D956F4E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8DBE80B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14:paraId="4761A644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11141B" w:rsidRPr="0011141B" w14:paraId="13F9DC96" w14:textId="77777777" w:rsidTr="0059751F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D9422E1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70AF7F1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14:paraId="1AD6A91A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14:paraId="3822080A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0C9B26F3" w14:textId="77777777" w:rsidR="0011141B" w:rsidRPr="0011141B" w:rsidRDefault="0011141B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3731FE69" w14:textId="77777777" w:rsidR="0011141B" w:rsidRPr="0011141B" w:rsidRDefault="0011141B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397E7C43" w14:textId="77777777" w:rsidR="0034123A" w:rsidRPr="0011141B" w:rsidRDefault="0034123A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34123A" w:rsidRPr="0011141B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EA7F2" w14:textId="77777777" w:rsidR="005A15F4" w:rsidRDefault="005A15F4" w:rsidP="0060039F">
      <w:pPr>
        <w:pStyle w:val="Encabezado"/>
      </w:pPr>
      <w:r>
        <w:separator/>
      </w:r>
    </w:p>
  </w:endnote>
  <w:endnote w:type="continuationSeparator" w:id="0">
    <w:p w14:paraId="0216C43D" w14:textId="77777777" w:rsidR="005A15F4" w:rsidRDefault="005A15F4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F01893" w14:paraId="397E7CA1" w14:textId="77777777" w:rsidTr="00EF0432">
      <w:tc>
        <w:tcPr>
          <w:tcW w:w="3465" w:type="dxa"/>
        </w:tcPr>
        <w:p w14:paraId="397E7C9E" w14:textId="77777777" w:rsidR="00F01893" w:rsidRPr="00CD783E" w:rsidRDefault="00F01893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E7CA9" wp14:editId="397E7CAA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E7CAB" w14:textId="77777777" w:rsidR="00F01893" w:rsidRPr="00CD783E" w:rsidRDefault="00F0189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397E7CAC" w14:textId="77777777" w:rsidR="00F01893" w:rsidRPr="0070527F" w:rsidRDefault="00F0189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397E7CAB" w14:textId="77777777" w:rsidR="00F01893" w:rsidRPr="00CD783E" w:rsidRDefault="00F0189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397E7CAC" w14:textId="77777777" w:rsidR="00F01893" w:rsidRPr="0070527F" w:rsidRDefault="00F0189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397E7C9F" w14:textId="77777777" w:rsidR="00F01893" w:rsidRPr="00BE4042" w:rsidRDefault="00F01893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397E7CA0" w14:textId="77777777" w:rsidR="00F01893" w:rsidRPr="00CD783E" w:rsidRDefault="00F01893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F01893" w:rsidRPr="00D566C8" w14:paraId="397E7CA5" w14:textId="77777777" w:rsidTr="00EF0432">
      <w:tc>
        <w:tcPr>
          <w:tcW w:w="3465" w:type="dxa"/>
        </w:tcPr>
        <w:p w14:paraId="397E7CA2" w14:textId="77777777" w:rsidR="00F01893" w:rsidRPr="00BE4042" w:rsidRDefault="00F01893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397E7CA3" w14:textId="77777777" w:rsidR="00F01893" w:rsidRDefault="00F01893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397E7CA4" w14:textId="77777777" w:rsidR="00F01893" w:rsidRPr="00D566C8" w:rsidRDefault="00F01893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397E7CA6" w14:textId="77777777" w:rsidR="00F01893" w:rsidRPr="00A65C57" w:rsidRDefault="00F01893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8E7BA" w14:textId="77777777" w:rsidR="005A15F4" w:rsidRDefault="005A15F4" w:rsidP="0060039F">
      <w:pPr>
        <w:pStyle w:val="Encabezado"/>
      </w:pPr>
      <w:r>
        <w:separator/>
      </w:r>
    </w:p>
  </w:footnote>
  <w:footnote w:type="continuationSeparator" w:id="0">
    <w:p w14:paraId="33B1B62E" w14:textId="77777777" w:rsidR="005A15F4" w:rsidRDefault="005A15F4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7C79" w14:textId="77777777" w:rsidR="00F01893" w:rsidRPr="005B608B" w:rsidRDefault="00F01893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F01893" w:rsidRPr="00780E31" w14:paraId="397E7C81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397E7C7A" w14:textId="77777777" w:rsidR="00F01893" w:rsidRPr="00780E31" w:rsidRDefault="00F01893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97E7CA7" wp14:editId="397E7CA8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97E7C7B" w14:textId="77777777" w:rsidR="00F01893" w:rsidRPr="00BE4042" w:rsidRDefault="00F0189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397E7C7C" w14:textId="77777777" w:rsidR="00F01893" w:rsidRPr="00BE4042" w:rsidRDefault="00F0189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397E7C7D" w14:textId="77777777" w:rsidR="00F01893" w:rsidRDefault="00F01893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397E7C7E" w14:textId="77777777" w:rsidR="00F01893" w:rsidRPr="00BE4042" w:rsidRDefault="00F01893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397E7C7F" w14:textId="77777777" w:rsidR="00F01893" w:rsidRPr="005E5122" w:rsidRDefault="00F0189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397E7C80" w14:textId="77777777" w:rsidR="00F01893" w:rsidRPr="005B1C5D" w:rsidRDefault="00F01893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7A1D03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21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7A1D03">
            <w:rPr>
              <w:rStyle w:val="Nmerodepgina"/>
              <w:rFonts w:ascii="Calibri" w:hAnsi="Calibri" w:cs="Arial"/>
              <w:noProof/>
              <w:sz w:val="16"/>
              <w:szCs w:val="16"/>
            </w:rPr>
            <w:t>22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F01893" w:rsidRPr="00780E31" w14:paraId="397E7C86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2" w14:textId="77777777" w:rsidR="00F01893" w:rsidRPr="00780E31" w:rsidRDefault="00F0189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3" w14:textId="77777777" w:rsidR="00F01893" w:rsidRPr="00BE4042" w:rsidRDefault="00F0189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7E7C84" w14:textId="77777777" w:rsidR="00F01893" w:rsidRPr="005E5122" w:rsidRDefault="00F0189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7E7C85" w14:textId="77777777" w:rsidR="00F01893" w:rsidRPr="005B1C5D" w:rsidRDefault="00F01893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F01893" w:rsidRPr="00780E31" w14:paraId="397E7C8A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7" w14:textId="77777777" w:rsidR="00F01893" w:rsidRPr="00780E31" w:rsidRDefault="00F0189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8" w14:textId="77777777" w:rsidR="00F01893" w:rsidRPr="00BE4042" w:rsidRDefault="00F0189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397E7C89" w14:textId="77777777" w:rsidR="00F01893" w:rsidRPr="00F879E4" w:rsidRDefault="00F0189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F01893" w:rsidRPr="00780E31" w14:paraId="397E7C8F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B" w14:textId="77777777" w:rsidR="00F01893" w:rsidRPr="00780E31" w:rsidRDefault="00F0189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C" w14:textId="77777777" w:rsidR="00F01893" w:rsidRPr="00BE4042" w:rsidRDefault="00F0189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397E7C8D" w14:textId="77777777" w:rsidR="00F01893" w:rsidRPr="005E5122" w:rsidRDefault="00F01893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397E7C8E" w14:textId="77777777" w:rsidR="00F01893" w:rsidRPr="005B1C5D" w:rsidRDefault="00F0189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F01893" w:rsidRPr="00780E31" w14:paraId="397E7C94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0" w14:textId="77777777" w:rsidR="00F01893" w:rsidRPr="00780E31" w:rsidRDefault="00F0189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91" w14:textId="77777777" w:rsidR="00F01893" w:rsidRPr="00BE4042" w:rsidRDefault="00F0189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397E7C92" w14:textId="77777777" w:rsidR="00F01893" w:rsidRPr="001F75F8" w:rsidRDefault="00F0189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397E7C93" w14:textId="77777777" w:rsidR="00F01893" w:rsidRPr="001F75F8" w:rsidRDefault="00F01893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F01893" w:rsidRPr="00780E31" w14:paraId="397E7C98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5" w14:textId="77777777" w:rsidR="00F01893" w:rsidRPr="009A1678" w:rsidRDefault="00F0189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397E7C96" w14:textId="77777777" w:rsidR="00F01893" w:rsidRPr="006E716C" w:rsidRDefault="00F01893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397E7C97" w14:textId="77777777" w:rsidR="00F01893" w:rsidRPr="006E716C" w:rsidRDefault="00F01893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F01893" w:rsidRPr="00780E31" w14:paraId="397E7C9C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9" w14:textId="77777777" w:rsidR="00F01893" w:rsidRPr="009A1678" w:rsidRDefault="00F0189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397E7C9A" w14:textId="070FC6A6" w:rsidR="00F01893" w:rsidRPr="00630473" w:rsidRDefault="00F01893" w:rsidP="00B60A44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6006 - Crear Carta Intención</w:t>
          </w:r>
        </w:p>
      </w:tc>
      <w:tc>
        <w:tcPr>
          <w:tcW w:w="2595" w:type="dxa"/>
          <w:gridSpan w:val="2"/>
          <w:vMerge/>
          <w:vAlign w:val="center"/>
        </w:tcPr>
        <w:p w14:paraId="397E7C9B" w14:textId="77777777" w:rsidR="00F01893" w:rsidRPr="006E716C" w:rsidRDefault="00F01893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397E7C9D" w14:textId="77777777" w:rsidR="00F01893" w:rsidRPr="00C1246F" w:rsidRDefault="00F01893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17BBF"/>
    <w:multiLevelType w:val="hybridMultilevel"/>
    <w:tmpl w:val="3DD47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2478"/>
    <w:multiLevelType w:val="hybridMultilevel"/>
    <w:tmpl w:val="7C48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>
    <w:nsid w:val="199814DF"/>
    <w:multiLevelType w:val="hybridMultilevel"/>
    <w:tmpl w:val="0426A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B23AB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B70B41"/>
    <w:multiLevelType w:val="hybridMultilevel"/>
    <w:tmpl w:val="D960B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7C55"/>
    <w:multiLevelType w:val="hybridMultilevel"/>
    <w:tmpl w:val="3522A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57775"/>
    <w:multiLevelType w:val="hybridMultilevel"/>
    <w:tmpl w:val="A252C340"/>
    <w:lvl w:ilvl="0" w:tplc="14AA1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35A96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E75BE9"/>
    <w:multiLevelType w:val="hybridMultilevel"/>
    <w:tmpl w:val="AA0E5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375E5"/>
    <w:multiLevelType w:val="hybridMultilevel"/>
    <w:tmpl w:val="39E20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D3D64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0B5F0D"/>
    <w:multiLevelType w:val="hybridMultilevel"/>
    <w:tmpl w:val="6654FA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66EBE"/>
    <w:multiLevelType w:val="hybridMultilevel"/>
    <w:tmpl w:val="DDF45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B5301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D20DE4"/>
    <w:multiLevelType w:val="hybridMultilevel"/>
    <w:tmpl w:val="440CF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73457"/>
    <w:multiLevelType w:val="multilevel"/>
    <w:tmpl w:val="4B44E14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20"/>
  </w:num>
  <w:num w:numId="5">
    <w:abstractNumId w:val="4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  <w:num w:numId="12">
    <w:abstractNumId w:val="17"/>
  </w:num>
  <w:num w:numId="13">
    <w:abstractNumId w:val="13"/>
  </w:num>
  <w:num w:numId="14">
    <w:abstractNumId w:val="11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"/>
  </w:num>
  <w:num w:numId="20">
    <w:abstractNumId w:val="8"/>
  </w:num>
  <w:num w:numId="21">
    <w:abstractNumId w:val="15"/>
  </w:num>
  <w:num w:numId="22">
    <w:abstractNumId w:val="16"/>
  </w:num>
  <w:num w:numId="23">
    <w:abstractNumId w:val="12"/>
  </w:num>
  <w:num w:numId="24">
    <w:abstractNumId w:val="14"/>
  </w:num>
  <w:num w:numId="25">
    <w:abstractNumId w:val="6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648"/>
    <w:rsid w:val="000021AC"/>
    <w:rsid w:val="00011964"/>
    <w:rsid w:val="00014060"/>
    <w:rsid w:val="00026893"/>
    <w:rsid w:val="00026A1B"/>
    <w:rsid w:val="00031D7B"/>
    <w:rsid w:val="00035FE6"/>
    <w:rsid w:val="000423E5"/>
    <w:rsid w:val="00045FD0"/>
    <w:rsid w:val="00052284"/>
    <w:rsid w:val="00054D98"/>
    <w:rsid w:val="00055252"/>
    <w:rsid w:val="0005593E"/>
    <w:rsid w:val="0005765E"/>
    <w:rsid w:val="00060EDF"/>
    <w:rsid w:val="000656AA"/>
    <w:rsid w:val="0006628B"/>
    <w:rsid w:val="000714A0"/>
    <w:rsid w:val="00081DB3"/>
    <w:rsid w:val="0008296C"/>
    <w:rsid w:val="0008507C"/>
    <w:rsid w:val="00091BF2"/>
    <w:rsid w:val="00092227"/>
    <w:rsid w:val="00095352"/>
    <w:rsid w:val="00095541"/>
    <w:rsid w:val="00097311"/>
    <w:rsid w:val="000A77C9"/>
    <w:rsid w:val="000B5B46"/>
    <w:rsid w:val="000C71F2"/>
    <w:rsid w:val="000D50F3"/>
    <w:rsid w:val="000E0ACB"/>
    <w:rsid w:val="000E6097"/>
    <w:rsid w:val="000F620A"/>
    <w:rsid w:val="00103E0C"/>
    <w:rsid w:val="00105FC5"/>
    <w:rsid w:val="00107BF1"/>
    <w:rsid w:val="00107D6A"/>
    <w:rsid w:val="0011141B"/>
    <w:rsid w:val="00111E01"/>
    <w:rsid w:val="001136F5"/>
    <w:rsid w:val="00114425"/>
    <w:rsid w:val="00115DED"/>
    <w:rsid w:val="001231B5"/>
    <w:rsid w:val="00126521"/>
    <w:rsid w:val="00135D7A"/>
    <w:rsid w:val="00136DFE"/>
    <w:rsid w:val="00141AF2"/>
    <w:rsid w:val="0014520C"/>
    <w:rsid w:val="00146005"/>
    <w:rsid w:val="00152F19"/>
    <w:rsid w:val="001531E7"/>
    <w:rsid w:val="0015600A"/>
    <w:rsid w:val="00165253"/>
    <w:rsid w:val="00172DFB"/>
    <w:rsid w:val="0018098D"/>
    <w:rsid w:val="0018145C"/>
    <w:rsid w:val="001833CB"/>
    <w:rsid w:val="0018402C"/>
    <w:rsid w:val="00184C17"/>
    <w:rsid w:val="00186444"/>
    <w:rsid w:val="00186759"/>
    <w:rsid w:val="0019754D"/>
    <w:rsid w:val="001A5ED2"/>
    <w:rsid w:val="001A783C"/>
    <w:rsid w:val="001C0850"/>
    <w:rsid w:val="001D1FDE"/>
    <w:rsid w:val="001D27BB"/>
    <w:rsid w:val="001E67D0"/>
    <w:rsid w:val="001F2BBE"/>
    <w:rsid w:val="001F3866"/>
    <w:rsid w:val="001F5FC1"/>
    <w:rsid w:val="00205F29"/>
    <w:rsid w:val="002067CB"/>
    <w:rsid w:val="002132A7"/>
    <w:rsid w:val="00214DAF"/>
    <w:rsid w:val="00217345"/>
    <w:rsid w:val="0022114A"/>
    <w:rsid w:val="00221BAE"/>
    <w:rsid w:val="00224FB3"/>
    <w:rsid w:val="002315E1"/>
    <w:rsid w:val="00232A4D"/>
    <w:rsid w:val="00233257"/>
    <w:rsid w:val="002374CD"/>
    <w:rsid w:val="00241329"/>
    <w:rsid w:val="00243D27"/>
    <w:rsid w:val="002448B8"/>
    <w:rsid w:val="00245515"/>
    <w:rsid w:val="002601F7"/>
    <w:rsid w:val="00270F64"/>
    <w:rsid w:val="002761C5"/>
    <w:rsid w:val="00281D2B"/>
    <w:rsid w:val="00282968"/>
    <w:rsid w:val="00283554"/>
    <w:rsid w:val="002839E8"/>
    <w:rsid w:val="0028456A"/>
    <w:rsid w:val="00284ACD"/>
    <w:rsid w:val="00287C8B"/>
    <w:rsid w:val="002955F1"/>
    <w:rsid w:val="002961D3"/>
    <w:rsid w:val="00296F2A"/>
    <w:rsid w:val="002A386F"/>
    <w:rsid w:val="002A3CC5"/>
    <w:rsid w:val="002A48D4"/>
    <w:rsid w:val="002A6F7D"/>
    <w:rsid w:val="002B205A"/>
    <w:rsid w:val="002B5519"/>
    <w:rsid w:val="002C3063"/>
    <w:rsid w:val="002C7589"/>
    <w:rsid w:val="002D1034"/>
    <w:rsid w:val="002E47D3"/>
    <w:rsid w:val="00300249"/>
    <w:rsid w:val="00302C01"/>
    <w:rsid w:val="00304B41"/>
    <w:rsid w:val="00312F2A"/>
    <w:rsid w:val="00315712"/>
    <w:rsid w:val="00316C10"/>
    <w:rsid w:val="003179D9"/>
    <w:rsid w:val="00320A99"/>
    <w:rsid w:val="003222E8"/>
    <w:rsid w:val="003248B9"/>
    <w:rsid w:val="00324D2F"/>
    <w:rsid w:val="00327C75"/>
    <w:rsid w:val="0033216F"/>
    <w:rsid w:val="0034123A"/>
    <w:rsid w:val="0034240E"/>
    <w:rsid w:val="003430F3"/>
    <w:rsid w:val="00344C66"/>
    <w:rsid w:val="0034632A"/>
    <w:rsid w:val="00346526"/>
    <w:rsid w:val="00353F93"/>
    <w:rsid w:val="0036041E"/>
    <w:rsid w:val="003605B8"/>
    <w:rsid w:val="0036306D"/>
    <w:rsid w:val="00365268"/>
    <w:rsid w:val="00370795"/>
    <w:rsid w:val="00375714"/>
    <w:rsid w:val="003763E4"/>
    <w:rsid w:val="00387649"/>
    <w:rsid w:val="0039002E"/>
    <w:rsid w:val="00396A2C"/>
    <w:rsid w:val="003A3856"/>
    <w:rsid w:val="003B0CF2"/>
    <w:rsid w:val="003B5582"/>
    <w:rsid w:val="003C07F1"/>
    <w:rsid w:val="003C71C2"/>
    <w:rsid w:val="003D36CB"/>
    <w:rsid w:val="003D3FD3"/>
    <w:rsid w:val="003E331B"/>
    <w:rsid w:val="003E3B20"/>
    <w:rsid w:val="003E5683"/>
    <w:rsid w:val="003E583F"/>
    <w:rsid w:val="003F3DDD"/>
    <w:rsid w:val="003F526E"/>
    <w:rsid w:val="004038AD"/>
    <w:rsid w:val="00405922"/>
    <w:rsid w:val="004208C0"/>
    <w:rsid w:val="004209CC"/>
    <w:rsid w:val="0042469E"/>
    <w:rsid w:val="00425283"/>
    <w:rsid w:val="00425E17"/>
    <w:rsid w:val="004274FD"/>
    <w:rsid w:val="00433285"/>
    <w:rsid w:val="00434BA6"/>
    <w:rsid w:val="004370D6"/>
    <w:rsid w:val="0044129D"/>
    <w:rsid w:val="00441C32"/>
    <w:rsid w:val="00445B96"/>
    <w:rsid w:val="00450BFE"/>
    <w:rsid w:val="00455180"/>
    <w:rsid w:val="004634A6"/>
    <w:rsid w:val="004649AD"/>
    <w:rsid w:val="004716CD"/>
    <w:rsid w:val="00471FF7"/>
    <w:rsid w:val="00473DBC"/>
    <w:rsid w:val="00475F6C"/>
    <w:rsid w:val="00487C61"/>
    <w:rsid w:val="004904A9"/>
    <w:rsid w:val="00492D8A"/>
    <w:rsid w:val="004A0EA4"/>
    <w:rsid w:val="004A28CF"/>
    <w:rsid w:val="004B001E"/>
    <w:rsid w:val="004B385C"/>
    <w:rsid w:val="004C0182"/>
    <w:rsid w:val="004C3BB9"/>
    <w:rsid w:val="004D4087"/>
    <w:rsid w:val="004D55F1"/>
    <w:rsid w:val="004D6458"/>
    <w:rsid w:val="004D7007"/>
    <w:rsid w:val="004D73D9"/>
    <w:rsid w:val="004E7A30"/>
    <w:rsid w:val="004F2428"/>
    <w:rsid w:val="004F356E"/>
    <w:rsid w:val="00500124"/>
    <w:rsid w:val="0050140E"/>
    <w:rsid w:val="0050303F"/>
    <w:rsid w:val="005030B9"/>
    <w:rsid w:val="00505C20"/>
    <w:rsid w:val="005066EB"/>
    <w:rsid w:val="005103B1"/>
    <w:rsid w:val="00510D2E"/>
    <w:rsid w:val="00511EBA"/>
    <w:rsid w:val="00513A3E"/>
    <w:rsid w:val="00522BB1"/>
    <w:rsid w:val="00527841"/>
    <w:rsid w:val="005420C3"/>
    <w:rsid w:val="00542DD4"/>
    <w:rsid w:val="00545878"/>
    <w:rsid w:val="00554004"/>
    <w:rsid w:val="00562459"/>
    <w:rsid w:val="00562483"/>
    <w:rsid w:val="0056381E"/>
    <w:rsid w:val="00564B28"/>
    <w:rsid w:val="0057644B"/>
    <w:rsid w:val="00593424"/>
    <w:rsid w:val="005934B8"/>
    <w:rsid w:val="00594854"/>
    <w:rsid w:val="005961D4"/>
    <w:rsid w:val="005A15F4"/>
    <w:rsid w:val="005A1960"/>
    <w:rsid w:val="005A3296"/>
    <w:rsid w:val="005A6A70"/>
    <w:rsid w:val="005A7ADA"/>
    <w:rsid w:val="005B0987"/>
    <w:rsid w:val="005B1595"/>
    <w:rsid w:val="005B1C5D"/>
    <w:rsid w:val="005B4159"/>
    <w:rsid w:val="005B4649"/>
    <w:rsid w:val="005B608B"/>
    <w:rsid w:val="005B71B7"/>
    <w:rsid w:val="005C1A05"/>
    <w:rsid w:val="005C33A5"/>
    <w:rsid w:val="005D2A51"/>
    <w:rsid w:val="005E115F"/>
    <w:rsid w:val="005E5122"/>
    <w:rsid w:val="005F205B"/>
    <w:rsid w:val="005F35C7"/>
    <w:rsid w:val="0060039F"/>
    <w:rsid w:val="00601F68"/>
    <w:rsid w:val="00605526"/>
    <w:rsid w:val="00610173"/>
    <w:rsid w:val="00610483"/>
    <w:rsid w:val="00610A50"/>
    <w:rsid w:val="00615537"/>
    <w:rsid w:val="00626AB9"/>
    <w:rsid w:val="00630473"/>
    <w:rsid w:val="00630864"/>
    <w:rsid w:val="006323D2"/>
    <w:rsid w:val="00632BEA"/>
    <w:rsid w:val="00634522"/>
    <w:rsid w:val="00636876"/>
    <w:rsid w:val="00636D21"/>
    <w:rsid w:val="006372B5"/>
    <w:rsid w:val="00637549"/>
    <w:rsid w:val="00642499"/>
    <w:rsid w:val="006529B3"/>
    <w:rsid w:val="00654F00"/>
    <w:rsid w:val="006552D2"/>
    <w:rsid w:val="00661408"/>
    <w:rsid w:val="00661C8E"/>
    <w:rsid w:val="00667B9D"/>
    <w:rsid w:val="00675F6C"/>
    <w:rsid w:val="00677401"/>
    <w:rsid w:val="00682A5E"/>
    <w:rsid w:val="006860B0"/>
    <w:rsid w:val="00692955"/>
    <w:rsid w:val="0069763C"/>
    <w:rsid w:val="006A1215"/>
    <w:rsid w:val="006A33DD"/>
    <w:rsid w:val="006A5C61"/>
    <w:rsid w:val="006B4196"/>
    <w:rsid w:val="006B4C79"/>
    <w:rsid w:val="006B6C1D"/>
    <w:rsid w:val="006C3551"/>
    <w:rsid w:val="006C3D9F"/>
    <w:rsid w:val="006C5F82"/>
    <w:rsid w:val="006C5F97"/>
    <w:rsid w:val="006D3DBE"/>
    <w:rsid w:val="006D6F00"/>
    <w:rsid w:val="006E0A93"/>
    <w:rsid w:val="006E1689"/>
    <w:rsid w:val="006E25E8"/>
    <w:rsid w:val="006E485C"/>
    <w:rsid w:val="006E716C"/>
    <w:rsid w:val="006F49E8"/>
    <w:rsid w:val="006F4FC9"/>
    <w:rsid w:val="00700597"/>
    <w:rsid w:val="00702504"/>
    <w:rsid w:val="00703837"/>
    <w:rsid w:val="0070527F"/>
    <w:rsid w:val="0071783E"/>
    <w:rsid w:val="00727EC0"/>
    <w:rsid w:val="0073563B"/>
    <w:rsid w:val="007367BF"/>
    <w:rsid w:val="00752AE0"/>
    <w:rsid w:val="00756736"/>
    <w:rsid w:val="00764BF4"/>
    <w:rsid w:val="00766972"/>
    <w:rsid w:val="007729B8"/>
    <w:rsid w:val="00773A1C"/>
    <w:rsid w:val="00774265"/>
    <w:rsid w:val="007826B3"/>
    <w:rsid w:val="00785032"/>
    <w:rsid w:val="0078649A"/>
    <w:rsid w:val="00790AD7"/>
    <w:rsid w:val="00792A9C"/>
    <w:rsid w:val="007935AF"/>
    <w:rsid w:val="00793C46"/>
    <w:rsid w:val="007960E1"/>
    <w:rsid w:val="007A065F"/>
    <w:rsid w:val="007A1D03"/>
    <w:rsid w:val="007A5015"/>
    <w:rsid w:val="007A7105"/>
    <w:rsid w:val="007B0DC1"/>
    <w:rsid w:val="007B5263"/>
    <w:rsid w:val="007B5F91"/>
    <w:rsid w:val="007C13B7"/>
    <w:rsid w:val="007C1AD2"/>
    <w:rsid w:val="007C4417"/>
    <w:rsid w:val="007C518D"/>
    <w:rsid w:val="007C656D"/>
    <w:rsid w:val="007D2B58"/>
    <w:rsid w:val="007E0CD8"/>
    <w:rsid w:val="007E68C8"/>
    <w:rsid w:val="007E79AD"/>
    <w:rsid w:val="007F28F5"/>
    <w:rsid w:val="007F34A8"/>
    <w:rsid w:val="007F4B5E"/>
    <w:rsid w:val="007F6F20"/>
    <w:rsid w:val="00800419"/>
    <w:rsid w:val="00800645"/>
    <w:rsid w:val="0080528C"/>
    <w:rsid w:val="008073E0"/>
    <w:rsid w:val="0081016C"/>
    <w:rsid w:val="0081549F"/>
    <w:rsid w:val="00821813"/>
    <w:rsid w:val="00826D40"/>
    <w:rsid w:val="00831299"/>
    <w:rsid w:val="008325FE"/>
    <w:rsid w:val="008360D8"/>
    <w:rsid w:val="00841665"/>
    <w:rsid w:val="00841E61"/>
    <w:rsid w:val="0085432E"/>
    <w:rsid w:val="00856624"/>
    <w:rsid w:val="008646BF"/>
    <w:rsid w:val="00867938"/>
    <w:rsid w:val="008703F6"/>
    <w:rsid w:val="008725BC"/>
    <w:rsid w:val="00882D25"/>
    <w:rsid w:val="008958AE"/>
    <w:rsid w:val="008A3DB6"/>
    <w:rsid w:val="008B110A"/>
    <w:rsid w:val="008B1650"/>
    <w:rsid w:val="008B2A2E"/>
    <w:rsid w:val="008B4D9B"/>
    <w:rsid w:val="008C26F4"/>
    <w:rsid w:val="008C7D0F"/>
    <w:rsid w:val="008D05F7"/>
    <w:rsid w:val="008D3AC7"/>
    <w:rsid w:val="008E0A3B"/>
    <w:rsid w:val="008E39A6"/>
    <w:rsid w:val="008F3B52"/>
    <w:rsid w:val="008F665D"/>
    <w:rsid w:val="009043FA"/>
    <w:rsid w:val="00906AD2"/>
    <w:rsid w:val="00912C59"/>
    <w:rsid w:val="00916384"/>
    <w:rsid w:val="0092194E"/>
    <w:rsid w:val="00926FE4"/>
    <w:rsid w:val="009271C0"/>
    <w:rsid w:val="00931306"/>
    <w:rsid w:val="00931AAD"/>
    <w:rsid w:val="009358C5"/>
    <w:rsid w:val="00940569"/>
    <w:rsid w:val="009415FA"/>
    <w:rsid w:val="009420FF"/>
    <w:rsid w:val="009550F2"/>
    <w:rsid w:val="009563C2"/>
    <w:rsid w:val="00966AC4"/>
    <w:rsid w:val="0096705F"/>
    <w:rsid w:val="00967066"/>
    <w:rsid w:val="00972305"/>
    <w:rsid w:val="00973AF2"/>
    <w:rsid w:val="0099005F"/>
    <w:rsid w:val="009A7F02"/>
    <w:rsid w:val="009B1765"/>
    <w:rsid w:val="009B6D8A"/>
    <w:rsid w:val="009C0F43"/>
    <w:rsid w:val="009C5D04"/>
    <w:rsid w:val="009E0BD4"/>
    <w:rsid w:val="009E2739"/>
    <w:rsid w:val="009E3958"/>
    <w:rsid w:val="009E4CA7"/>
    <w:rsid w:val="009F2F04"/>
    <w:rsid w:val="009F3E00"/>
    <w:rsid w:val="009F402E"/>
    <w:rsid w:val="009F4550"/>
    <w:rsid w:val="009F7F45"/>
    <w:rsid w:val="00A0217F"/>
    <w:rsid w:val="00A027A6"/>
    <w:rsid w:val="00A02EB8"/>
    <w:rsid w:val="00A03926"/>
    <w:rsid w:val="00A12F5D"/>
    <w:rsid w:val="00A25188"/>
    <w:rsid w:val="00A26BD2"/>
    <w:rsid w:val="00A35466"/>
    <w:rsid w:val="00A457E9"/>
    <w:rsid w:val="00A53EF1"/>
    <w:rsid w:val="00A61EFF"/>
    <w:rsid w:val="00A62D53"/>
    <w:rsid w:val="00A640B6"/>
    <w:rsid w:val="00A65C57"/>
    <w:rsid w:val="00A67D0B"/>
    <w:rsid w:val="00A713D5"/>
    <w:rsid w:val="00A7616B"/>
    <w:rsid w:val="00A8201A"/>
    <w:rsid w:val="00A8239D"/>
    <w:rsid w:val="00A869CE"/>
    <w:rsid w:val="00A97010"/>
    <w:rsid w:val="00AA046A"/>
    <w:rsid w:val="00AA4C28"/>
    <w:rsid w:val="00AA783E"/>
    <w:rsid w:val="00AC32BA"/>
    <w:rsid w:val="00AC6D82"/>
    <w:rsid w:val="00AD3437"/>
    <w:rsid w:val="00AD37DD"/>
    <w:rsid w:val="00AD53E5"/>
    <w:rsid w:val="00AD5F3D"/>
    <w:rsid w:val="00AE3BC3"/>
    <w:rsid w:val="00AE6FD6"/>
    <w:rsid w:val="00AF35BC"/>
    <w:rsid w:val="00B01776"/>
    <w:rsid w:val="00B01D79"/>
    <w:rsid w:val="00B04615"/>
    <w:rsid w:val="00B04797"/>
    <w:rsid w:val="00B06EC1"/>
    <w:rsid w:val="00B1276C"/>
    <w:rsid w:val="00B167E2"/>
    <w:rsid w:val="00B231D0"/>
    <w:rsid w:val="00B30531"/>
    <w:rsid w:val="00B3448A"/>
    <w:rsid w:val="00B34A1A"/>
    <w:rsid w:val="00B3643A"/>
    <w:rsid w:val="00B47AD9"/>
    <w:rsid w:val="00B47BB1"/>
    <w:rsid w:val="00B60A44"/>
    <w:rsid w:val="00B60FF1"/>
    <w:rsid w:val="00B61040"/>
    <w:rsid w:val="00B64055"/>
    <w:rsid w:val="00B6449A"/>
    <w:rsid w:val="00B67167"/>
    <w:rsid w:val="00B73010"/>
    <w:rsid w:val="00B7307B"/>
    <w:rsid w:val="00B733FF"/>
    <w:rsid w:val="00B7774F"/>
    <w:rsid w:val="00B83746"/>
    <w:rsid w:val="00B8386E"/>
    <w:rsid w:val="00B86C34"/>
    <w:rsid w:val="00BA0CB3"/>
    <w:rsid w:val="00BA431F"/>
    <w:rsid w:val="00BB3FA3"/>
    <w:rsid w:val="00BC36D3"/>
    <w:rsid w:val="00BC3818"/>
    <w:rsid w:val="00BC4294"/>
    <w:rsid w:val="00BD0B53"/>
    <w:rsid w:val="00BD0E19"/>
    <w:rsid w:val="00BD16A3"/>
    <w:rsid w:val="00BD592E"/>
    <w:rsid w:val="00BE0BF7"/>
    <w:rsid w:val="00BE4042"/>
    <w:rsid w:val="00BE586D"/>
    <w:rsid w:val="00BE736C"/>
    <w:rsid w:val="00BE75CC"/>
    <w:rsid w:val="00BF39BE"/>
    <w:rsid w:val="00BF7608"/>
    <w:rsid w:val="00C0039E"/>
    <w:rsid w:val="00C00F40"/>
    <w:rsid w:val="00C04640"/>
    <w:rsid w:val="00C1246F"/>
    <w:rsid w:val="00C12B84"/>
    <w:rsid w:val="00C15D76"/>
    <w:rsid w:val="00C20F0D"/>
    <w:rsid w:val="00C254C3"/>
    <w:rsid w:val="00C272C8"/>
    <w:rsid w:val="00C32F4D"/>
    <w:rsid w:val="00C411CD"/>
    <w:rsid w:val="00C41DB2"/>
    <w:rsid w:val="00C43215"/>
    <w:rsid w:val="00C43ADB"/>
    <w:rsid w:val="00C51F56"/>
    <w:rsid w:val="00C523A7"/>
    <w:rsid w:val="00C5459C"/>
    <w:rsid w:val="00C5749A"/>
    <w:rsid w:val="00C576EC"/>
    <w:rsid w:val="00C6067E"/>
    <w:rsid w:val="00C61E7E"/>
    <w:rsid w:val="00C701CD"/>
    <w:rsid w:val="00C8057E"/>
    <w:rsid w:val="00C816BE"/>
    <w:rsid w:val="00C95C80"/>
    <w:rsid w:val="00CA230C"/>
    <w:rsid w:val="00CA6627"/>
    <w:rsid w:val="00CB0518"/>
    <w:rsid w:val="00CB064C"/>
    <w:rsid w:val="00CB254B"/>
    <w:rsid w:val="00CB2D1A"/>
    <w:rsid w:val="00CB663D"/>
    <w:rsid w:val="00CC2575"/>
    <w:rsid w:val="00CC316F"/>
    <w:rsid w:val="00CD172A"/>
    <w:rsid w:val="00CD3B7C"/>
    <w:rsid w:val="00CD72B9"/>
    <w:rsid w:val="00CE5C2E"/>
    <w:rsid w:val="00CE6387"/>
    <w:rsid w:val="00CE78A4"/>
    <w:rsid w:val="00CF172C"/>
    <w:rsid w:val="00CF56A7"/>
    <w:rsid w:val="00CF6856"/>
    <w:rsid w:val="00D100D2"/>
    <w:rsid w:val="00D104F7"/>
    <w:rsid w:val="00D16B4F"/>
    <w:rsid w:val="00D2526C"/>
    <w:rsid w:val="00D27E61"/>
    <w:rsid w:val="00D31479"/>
    <w:rsid w:val="00D37CCD"/>
    <w:rsid w:val="00D41BA4"/>
    <w:rsid w:val="00D44B43"/>
    <w:rsid w:val="00D51C37"/>
    <w:rsid w:val="00D566C8"/>
    <w:rsid w:val="00D63F16"/>
    <w:rsid w:val="00D64139"/>
    <w:rsid w:val="00D641AE"/>
    <w:rsid w:val="00D70D93"/>
    <w:rsid w:val="00D81810"/>
    <w:rsid w:val="00D84221"/>
    <w:rsid w:val="00D91BC6"/>
    <w:rsid w:val="00D97917"/>
    <w:rsid w:val="00DA10F8"/>
    <w:rsid w:val="00DA2B97"/>
    <w:rsid w:val="00DA3F26"/>
    <w:rsid w:val="00DA4BA1"/>
    <w:rsid w:val="00DC2538"/>
    <w:rsid w:val="00DC3E43"/>
    <w:rsid w:val="00DC79B1"/>
    <w:rsid w:val="00DE100D"/>
    <w:rsid w:val="00DE33C3"/>
    <w:rsid w:val="00DE5ABF"/>
    <w:rsid w:val="00DE78EC"/>
    <w:rsid w:val="00DF6884"/>
    <w:rsid w:val="00E01551"/>
    <w:rsid w:val="00E02CD9"/>
    <w:rsid w:val="00E034E1"/>
    <w:rsid w:val="00E065A0"/>
    <w:rsid w:val="00E13A69"/>
    <w:rsid w:val="00E14E01"/>
    <w:rsid w:val="00E14EA6"/>
    <w:rsid w:val="00E2476E"/>
    <w:rsid w:val="00E27BF4"/>
    <w:rsid w:val="00E3434F"/>
    <w:rsid w:val="00E36313"/>
    <w:rsid w:val="00E37BA5"/>
    <w:rsid w:val="00E425A5"/>
    <w:rsid w:val="00E4371E"/>
    <w:rsid w:val="00E45FD1"/>
    <w:rsid w:val="00E509BC"/>
    <w:rsid w:val="00E5204B"/>
    <w:rsid w:val="00E52C8A"/>
    <w:rsid w:val="00E5446B"/>
    <w:rsid w:val="00E54C47"/>
    <w:rsid w:val="00E572EB"/>
    <w:rsid w:val="00E57F5D"/>
    <w:rsid w:val="00E614BD"/>
    <w:rsid w:val="00E62DEF"/>
    <w:rsid w:val="00E635C0"/>
    <w:rsid w:val="00E64B51"/>
    <w:rsid w:val="00E67C9A"/>
    <w:rsid w:val="00E70B98"/>
    <w:rsid w:val="00E70D8F"/>
    <w:rsid w:val="00E70DBF"/>
    <w:rsid w:val="00E74EF8"/>
    <w:rsid w:val="00E80D1A"/>
    <w:rsid w:val="00E90EA0"/>
    <w:rsid w:val="00E929D3"/>
    <w:rsid w:val="00E92A66"/>
    <w:rsid w:val="00E94919"/>
    <w:rsid w:val="00E96583"/>
    <w:rsid w:val="00EA2941"/>
    <w:rsid w:val="00EA3615"/>
    <w:rsid w:val="00EB0E1E"/>
    <w:rsid w:val="00EB618D"/>
    <w:rsid w:val="00EB6ED4"/>
    <w:rsid w:val="00EC0458"/>
    <w:rsid w:val="00EC1B9E"/>
    <w:rsid w:val="00EC2715"/>
    <w:rsid w:val="00EC288F"/>
    <w:rsid w:val="00EC6C3E"/>
    <w:rsid w:val="00ED5788"/>
    <w:rsid w:val="00ED7B91"/>
    <w:rsid w:val="00EE103C"/>
    <w:rsid w:val="00EE2621"/>
    <w:rsid w:val="00EE3553"/>
    <w:rsid w:val="00EE3A5A"/>
    <w:rsid w:val="00EE3B0F"/>
    <w:rsid w:val="00EF0432"/>
    <w:rsid w:val="00F0028B"/>
    <w:rsid w:val="00F01893"/>
    <w:rsid w:val="00F028FF"/>
    <w:rsid w:val="00F040BF"/>
    <w:rsid w:val="00F132FE"/>
    <w:rsid w:val="00F135F3"/>
    <w:rsid w:val="00F13728"/>
    <w:rsid w:val="00F14248"/>
    <w:rsid w:val="00F15338"/>
    <w:rsid w:val="00F1574E"/>
    <w:rsid w:val="00F17CE4"/>
    <w:rsid w:val="00F22772"/>
    <w:rsid w:val="00F249F4"/>
    <w:rsid w:val="00F336BE"/>
    <w:rsid w:val="00F420DD"/>
    <w:rsid w:val="00F42CD1"/>
    <w:rsid w:val="00F42F99"/>
    <w:rsid w:val="00F43BC4"/>
    <w:rsid w:val="00F44C1A"/>
    <w:rsid w:val="00F50F09"/>
    <w:rsid w:val="00F54BA2"/>
    <w:rsid w:val="00F575AF"/>
    <w:rsid w:val="00F64122"/>
    <w:rsid w:val="00F72284"/>
    <w:rsid w:val="00F82192"/>
    <w:rsid w:val="00F82BF4"/>
    <w:rsid w:val="00F84B92"/>
    <w:rsid w:val="00F87E5C"/>
    <w:rsid w:val="00F9308C"/>
    <w:rsid w:val="00F94B6F"/>
    <w:rsid w:val="00F97B54"/>
    <w:rsid w:val="00FA0487"/>
    <w:rsid w:val="00FB1234"/>
    <w:rsid w:val="00FB135D"/>
    <w:rsid w:val="00FB1F5E"/>
    <w:rsid w:val="00FB48E2"/>
    <w:rsid w:val="00FD06D7"/>
    <w:rsid w:val="00FD242B"/>
    <w:rsid w:val="00FD4130"/>
    <w:rsid w:val="00FE2192"/>
    <w:rsid w:val="00FE5DC6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7E7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97010"/>
    <w:pPr>
      <w:spacing w:line="240" w:lineRule="auto"/>
      <w:ind w:left="-41"/>
      <w:jc w:val="center"/>
    </w:pPr>
    <w:rPr>
      <w:rFonts w:asciiTheme="minorHAnsi" w:hAnsiTheme="minorHAnsi" w:cstheme="minorHAnsi"/>
      <w:b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D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D4"/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A48D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39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395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243D27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0E1E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97010"/>
    <w:pPr>
      <w:spacing w:line="240" w:lineRule="auto"/>
      <w:ind w:left="-41"/>
      <w:jc w:val="center"/>
    </w:pPr>
    <w:rPr>
      <w:rFonts w:asciiTheme="minorHAnsi" w:hAnsiTheme="minorHAnsi" w:cstheme="minorHAnsi"/>
      <w:b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D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D4"/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A48D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39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395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243D27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0E1E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HJA3EZWJME7P-63-660</_dlc_DocId>
    <_dlc_DocIdUrl xmlns="677bed95-bca3-4c70-b25d-b660af2a4252">
      <Url>http://srvspspf/dtsit/ss/dgtic/_layouts/DocIdRedir.aspx?ID=HJA3EZWJME7P-63-660</Url>
      <Description>HJA3EZWJME7P-63-660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D65D4-9EB9-4498-972F-99605593C53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4E81D25-CE4A-4DE8-9583-39A2095AD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AB8E6-0D47-4A43-922B-6309D43FDB40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4.xml><?xml version="1.0" encoding="utf-8"?>
<ds:datastoreItem xmlns:ds="http://schemas.openxmlformats.org/officeDocument/2006/customXml" ds:itemID="{5B2491A6-166C-4E9D-88D9-1011D5C5405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439A63-FCC1-46BE-B5C1-35C7A883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</TotalTime>
  <Pages>22</Pages>
  <Words>3526</Words>
  <Characters>19396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22877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3</cp:revision>
  <cp:lastPrinted>2016-12-21T23:08:00Z</cp:lastPrinted>
  <dcterms:created xsi:type="dcterms:W3CDTF">2017-07-24T20:22:00Z</dcterms:created>
  <dcterms:modified xsi:type="dcterms:W3CDTF">2017-08-15T15:40:00Z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e4df12c3-6b32-4daa-a3b6-fa989c1ab463</vt:lpwstr>
  </property>
  <property fmtid="{D5CDD505-2E9C-101B-9397-08002B2CF9AE}" pid="5" name="ContentTypeId">
    <vt:lpwstr>0x010100A6CB274A8538E546BC5954B65FE61B6F</vt:lpwstr>
  </property>
</Properties>
</file>