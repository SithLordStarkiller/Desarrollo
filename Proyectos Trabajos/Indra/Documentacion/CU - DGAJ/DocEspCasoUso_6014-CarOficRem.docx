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2B77DA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2B77DA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ab/>
      </w:r>
    </w:p>
    <w:p w:rsidR="00626AB9" w:rsidRPr="002B77DA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2B77DA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2B77DA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2B77DA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="00C10D76" w:rsidRPr="002B77DA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GICA </w:t>
      </w:r>
      <w:r w:rsidRPr="002B77DA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(DGAET)</w:t>
      </w:r>
    </w:p>
    <w:p w:rsidR="00AE6FD6" w:rsidRPr="002B77DA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ab/>
      </w:r>
    </w:p>
    <w:p w:rsidR="006A5C61" w:rsidRPr="002B77DA" w:rsidRDefault="008D05F7" w:rsidP="0069737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2B77DA">
        <w:rPr>
          <w:rFonts w:asciiTheme="minorHAnsi" w:hAnsiTheme="minorHAnsi" w:cstheme="minorHAnsi"/>
        </w:rPr>
        <w:t>Control Electr</w:t>
      </w:r>
      <w:r w:rsidR="006A5C61" w:rsidRPr="002B77DA">
        <w:rPr>
          <w:rFonts w:asciiTheme="minorHAnsi" w:hAnsiTheme="minorHAnsi" w:cstheme="minorHAnsi"/>
        </w:rPr>
        <w:t xml:space="preserve">ónico de Contraprestaciones / </w:t>
      </w:r>
      <w:r w:rsidRPr="002B77DA">
        <w:rPr>
          <w:rFonts w:asciiTheme="minorHAnsi" w:hAnsiTheme="minorHAnsi" w:cstheme="minorHAnsi"/>
        </w:rPr>
        <w:t>CONEC II</w:t>
      </w:r>
    </w:p>
    <w:p w:rsidR="006A5C61" w:rsidRPr="002B77DA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2B77DA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2B77DA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2B77DA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2B77DA" w:rsidRDefault="001D61E5" w:rsidP="006B579E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6014 - </w:t>
      </w:r>
      <w:r w:rsidR="00C45751" w:rsidRPr="002B77DA">
        <w:rPr>
          <w:rFonts w:asciiTheme="minorHAnsi" w:hAnsiTheme="minorHAnsi" w:cstheme="minorHAnsi"/>
          <w:color w:val="000000" w:themeColor="text1"/>
          <w:sz w:val="28"/>
          <w:szCs w:val="28"/>
        </w:rPr>
        <w:t>Cargar Oficio de Remisión de Proyecto de Instrum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ento Jurídico y Anexos Firmado</w:t>
      </w:r>
    </w:p>
    <w:p w:rsidR="006B579E" w:rsidRPr="002B77DA" w:rsidRDefault="006B579E" w:rsidP="006B579E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D61E5" w:rsidRDefault="00AE6FD6" w:rsidP="006B579E">
      <w:pPr>
        <w:pStyle w:val="Ttulo"/>
        <w:spacing w:before="120" w:after="24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77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4320B9" w:rsidRPr="002B77DA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:rsidR="001D61E5" w:rsidRPr="002B77DA" w:rsidRDefault="001D61E5" w:rsidP="006B579E">
      <w:pPr>
        <w:pStyle w:val="Ttulo"/>
        <w:spacing w:before="120" w:after="24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E6FD6" w:rsidRPr="002B77DA" w:rsidRDefault="00AE6FD6" w:rsidP="006B579E">
      <w:pPr>
        <w:pStyle w:val="Ttulo"/>
        <w:spacing w:before="120" w:after="24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77DA">
        <w:rPr>
          <w:rFonts w:asciiTheme="minorHAnsi" w:hAnsiTheme="minorHAnsi" w:cstheme="minorHAnsi"/>
          <w:color w:val="000000" w:themeColor="text1"/>
          <w:sz w:val="24"/>
          <w:szCs w:val="24"/>
        </w:rPr>
        <w:t>Fecha:</w:t>
      </w:r>
      <w:r w:rsidR="001D61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22</w:t>
      </w:r>
      <w:r w:rsidR="007008A4" w:rsidRPr="002B77DA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="001D61E5">
        <w:rPr>
          <w:rFonts w:asciiTheme="minorHAnsi" w:hAnsiTheme="minorHAnsi" w:cstheme="minorHAnsi"/>
          <w:color w:val="000000" w:themeColor="text1"/>
          <w:sz w:val="24"/>
          <w:szCs w:val="24"/>
        </w:rPr>
        <w:t>12</w:t>
      </w:r>
      <w:r w:rsidR="00223B64" w:rsidRPr="002B77DA">
        <w:rPr>
          <w:rFonts w:asciiTheme="minorHAnsi" w:hAnsiTheme="minorHAnsi" w:cstheme="minorHAnsi"/>
          <w:color w:val="000000" w:themeColor="text1"/>
          <w:sz w:val="24"/>
          <w:szCs w:val="24"/>
        </w:rPr>
        <w:t>/2016</w:t>
      </w:r>
    </w:p>
    <w:p w:rsidR="00AE6FD6" w:rsidRPr="002B77DA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2B77DA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2B77DA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2B77DA">
        <w:rPr>
          <w:rFonts w:asciiTheme="minorHAnsi" w:hAnsiTheme="minorHAnsi" w:cstheme="minorHAnsi"/>
          <w:sz w:val="28"/>
          <w:szCs w:val="28"/>
        </w:rPr>
        <w:br w:type="page"/>
      </w:r>
    </w:p>
    <w:p w:rsidR="001B09B4" w:rsidRPr="002B77DA" w:rsidRDefault="001B09B4" w:rsidP="001B09B4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2B77DA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1D61E5" w:rsidRDefault="00005BC8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 w:rsidRPr="002B77DA">
        <w:rPr>
          <w:rFonts w:cstheme="minorHAnsi"/>
          <w:b w:val="0"/>
          <w:bCs w:val="0"/>
          <w:lang w:val="es-MX"/>
        </w:rPr>
        <w:fldChar w:fldCharType="begin"/>
      </w:r>
      <w:r w:rsidR="00AB62E0" w:rsidRPr="002B77DA">
        <w:rPr>
          <w:rFonts w:cstheme="minorHAnsi"/>
          <w:b w:val="0"/>
          <w:bCs w:val="0"/>
          <w:lang w:val="es-MX"/>
        </w:rPr>
        <w:instrText xml:space="preserve"> TOC \o "1-4" \h \z \u </w:instrText>
      </w:r>
      <w:r w:rsidRPr="002B77DA">
        <w:rPr>
          <w:rFonts w:cstheme="minorHAnsi"/>
          <w:b w:val="0"/>
          <w:bCs w:val="0"/>
          <w:lang w:val="es-MX"/>
        </w:rPr>
        <w:fldChar w:fldCharType="separate"/>
      </w:r>
      <w:hyperlink w:anchor="_Toc488503773" w:history="1">
        <w:r w:rsidR="001D61E5" w:rsidRPr="0030417A">
          <w:rPr>
            <w:rStyle w:val="Hipervnculo"/>
            <w:rFonts w:cstheme="minorHAnsi"/>
            <w:noProof/>
          </w:rPr>
          <w:t>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Histórico de Cambios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_Toc488503773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4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74" w:history="1">
        <w:r w:rsidR="001D61E5" w:rsidRPr="0030417A">
          <w:rPr>
            <w:rStyle w:val="Hipervnculo"/>
            <w:rFonts w:cstheme="minorHAnsi"/>
            <w:noProof/>
          </w:rPr>
          <w:t>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Introducción Cargar Oficio de Remisión de Proyecto de Instrumento Jurídico y Anexos Firmados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_Toc488503774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5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75" w:history="1">
        <w:r w:rsidR="001D61E5" w:rsidRPr="0030417A">
          <w:rPr>
            <w:rStyle w:val="Hipervnculo"/>
            <w:rFonts w:cstheme="minorHAnsi"/>
            <w:noProof/>
          </w:rPr>
          <w:t>3.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Funcionalidad del Sistema: Cargar Oficio de Remisión de Proyecto de Instrumento Jurídico y Anexos Firmados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_Toc488503775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5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76" w:history="1">
        <w:r w:rsidR="001D61E5" w:rsidRPr="0030417A">
          <w:rPr>
            <w:rStyle w:val="Hipervnculo"/>
            <w:rFonts w:cstheme="minorHAnsi"/>
            <w:noProof/>
          </w:rPr>
          <w:t>3.1.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Breve Descripción.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_Toc488503776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5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77" w:history="1">
        <w:r w:rsidR="001D61E5" w:rsidRPr="0030417A">
          <w:rPr>
            <w:rStyle w:val="Hipervnculo"/>
            <w:rFonts w:cstheme="minorHAnsi"/>
            <w:noProof/>
          </w:rPr>
          <w:t>3.2.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Contribución a los Requerimientos.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_Toc488503777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5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78" w:history="1">
        <w:r w:rsidR="001D61E5" w:rsidRPr="0030417A">
          <w:rPr>
            <w:rStyle w:val="Hipervnculo"/>
            <w:rFonts w:cstheme="minorHAnsi"/>
            <w:noProof/>
          </w:rPr>
          <w:t>4.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Diagrama de la Funcionalidad del Sistema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_Toc488503778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5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79" w:history="1">
        <w:r w:rsidR="001D61E5" w:rsidRPr="0030417A">
          <w:rPr>
            <w:rStyle w:val="Hipervnculo"/>
            <w:rFonts w:cstheme="minorHAnsi"/>
            <w:noProof/>
          </w:rPr>
          <w:t>5.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Actores Involucrados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_Toc488503779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6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0" w:history="1">
        <w:r w:rsidR="001D61E5" w:rsidRPr="0030417A">
          <w:rPr>
            <w:rStyle w:val="Hipervnculo"/>
            <w:rFonts w:cstheme="minorHAnsi"/>
            <w:noProof/>
          </w:rPr>
          <w:t>6.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Diagrama de Actividades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_Toc488503780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6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1" w:history="1">
        <w:r w:rsidR="001D61E5" w:rsidRPr="0030417A">
          <w:rPr>
            <w:rStyle w:val="Hipervnculo"/>
            <w:rFonts w:cstheme="minorHAnsi"/>
            <w:noProof/>
          </w:rPr>
          <w:t>7.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Precondiciones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_Toc488503781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2" w:history="1">
        <w:r w:rsidR="001D61E5" w:rsidRPr="0030417A">
          <w:rPr>
            <w:rStyle w:val="Hipervnculo"/>
            <w:rFonts w:cstheme="minorHAnsi"/>
            <w:noProof/>
          </w:rPr>
          <w:t>7.1.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&lt;Precondición 1&gt; Nombre de usuario y contraseña válidos.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_Toc488503782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3" w:history="1">
        <w:r w:rsidR="001D61E5" w:rsidRPr="0030417A">
          <w:rPr>
            <w:rStyle w:val="Hipervnculo"/>
            <w:rFonts w:cstheme="minorHAnsi"/>
            <w:noProof/>
          </w:rPr>
          <w:t>7.2.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&lt;Precondición 2&gt; Permisos.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_Toc488503783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4" w:history="1">
        <w:r w:rsidR="001D61E5" w:rsidRPr="0030417A">
          <w:rPr>
            <w:rStyle w:val="Hipervnculo"/>
            <w:rFonts w:cstheme="minorHAnsi"/>
            <w:noProof/>
          </w:rPr>
          <w:t>7.3.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&lt;Precondición 3&gt; Autenticación.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_Toc488503784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5" w:history="1">
        <w:r w:rsidR="001D61E5" w:rsidRPr="0030417A">
          <w:rPr>
            <w:rStyle w:val="Hipervnculo"/>
            <w:rFonts w:cstheme="minorHAnsi"/>
            <w:noProof/>
          </w:rPr>
          <w:t>7.4.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&lt;Precondición 4&gt;Instrumento Jurídico formalizado.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_Toc488503785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6" w:history="1">
        <w:r w:rsidR="001D61E5" w:rsidRPr="0030417A">
          <w:rPr>
            <w:rStyle w:val="Hipervnculo"/>
            <w:rFonts w:cstheme="minorHAnsi"/>
            <w:noProof/>
          </w:rPr>
          <w:t>7.5.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&lt;Precondición 5&gt; Oficio de Remisión de Proyecto de Instrumento Jurídico y Anexos Firmados previo.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_Toc488503786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7" w:history="1">
        <w:r w:rsidR="001D61E5" w:rsidRPr="0030417A">
          <w:rPr>
            <w:rStyle w:val="Hipervnculo"/>
            <w:rFonts w:cstheme="minorHAnsi"/>
            <w:noProof/>
          </w:rPr>
          <w:t>7.6.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&lt;Precondición 6&gt; Configuración del Oficio de Remisión de Proyecto de Instrumento Jurídico y Anexos Firmados previa.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_Toc488503787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8" w:history="1">
        <w:r w:rsidR="001D61E5" w:rsidRPr="0030417A">
          <w:rPr>
            <w:rStyle w:val="Hipervnculo"/>
            <w:rFonts w:cstheme="minorHAnsi"/>
            <w:noProof/>
          </w:rPr>
          <w:t>8.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Flujo de Eventos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_Toc488503788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89" w:history="1">
        <w:r w:rsidR="001D61E5" w:rsidRPr="0030417A">
          <w:rPr>
            <w:rStyle w:val="Hipervnculo"/>
            <w:rFonts w:cstheme="minorHAnsi"/>
            <w:noProof/>
          </w:rPr>
          <w:t>8.1.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Flujo Básico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_Toc488503789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7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0" w:history="1">
        <w:r w:rsidR="001D61E5" w:rsidRPr="0030417A">
          <w:rPr>
            <w:rStyle w:val="Hipervnculo"/>
            <w:rFonts w:cstheme="minorHAnsi"/>
            <w:noProof/>
          </w:rPr>
          <w:t>8.2.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Flujos Alternos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_Toc488503790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8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1" w:history="1">
        <w:r w:rsidR="001D61E5" w:rsidRPr="0030417A">
          <w:rPr>
            <w:rStyle w:val="Hipervnculo"/>
            <w:rFonts w:cstheme="minorHAnsi"/>
            <w:noProof/>
          </w:rPr>
          <w:t>8.2.1.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Opcionales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_Toc488503791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8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2" w:history="1">
        <w:r w:rsidR="001D61E5" w:rsidRPr="0030417A">
          <w:rPr>
            <w:rStyle w:val="Hipervnculo"/>
            <w:rFonts w:cstheme="minorHAnsi"/>
            <w:noProof/>
          </w:rPr>
          <w:t>8.2.2.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Generales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_Toc488503792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8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3" w:history="1">
        <w:r w:rsidR="001D61E5" w:rsidRPr="0030417A">
          <w:rPr>
            <w:rStyle w:val="Hipervnculo"/>
            <w:rFonts w:cstheme="minorHAnsi"/>
            <w:noProof/>
          </w:rPr>
          <w:t>8.2.2.1.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AG01 Cancelar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_Toc488503793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8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4" w:history="1">
        <w:r w:rsidR="001D61E5" w:rsidRPr="0030417A">
          <w:rPr>
            <w:rStyle w:val="Hipervnculo"/>
            <w:rFonts w:cstheme="minorHAnsi"/>
            <w:noProof/>
          </w:rPr>
          <w:t>8.2.2.2.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AG02 Cerrar Sesión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_Toc488503794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8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5" w:history="1">
        <w:r w:rsidR="001D61E5" w:rsidRPr="0030417A">
          <w:rPr>
            <w:rStyle w:val="Hipervnculo"/>
            <w:rFonts w:cstheme="minorHAnsi"/>
            <w:noProof/>
          </w:rPr>
          <w:t>8.2.3.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Extraordinarios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_Toc488503795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6" w:history="1">
        <w:r w:rsidR="001D61E5" w:rsidRPr="0030417A">
          <w:rPr>
            <w:rStyle w:val="Hipervnculo"/>
            <w:rFonts w:cstheme="minorHAnsi"/>
            <w:noProof/>
          </w:rPr>
          <w:t>8.2.4.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De excepción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_Toc488503796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7" w:history="1">
        <w:r w:rsidR="001D61E5" w:rsidRPr="0030417A">
          <w:rPr>
            <w:rStyle w:val="Hipervnculo"/>
            <w:rFonts w:cstheme="minorHAnsi"/>
            <w:noProof/>
          </w:rPr>
          <w:t>8.2.4.1.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AE01 Error al Cargar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_Toc488503797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8" w:history="1">
        <w:r w:rsidR="001D61E5" w:rsidRPr="0030417A">
          <w:rPr>
            <w:rStyle w:val="Hipervnculo"/>
            <w:rFonts w:cstheme="minorHAnsi"/>
            <w:noProof/>
          </w:rPr>
          <w:t>8.3.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Puntos de Extensión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_Toc488503798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799" w:history="1">
        <w:r w:rsidR="001D61E5" w:rsidRPr="0030417A">
          <w:rPr>
            <w:rStyle w:val="Hipervnculo"/>
            <w:rFonts w:cstheme="minorHAnsi"/>
            <w:noProof/>
          </w:rPr>
          <w:t>8.4.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Requerimientos Especiales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_Toc488503799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0" w:history="1">
        <w:r w:rsidR="001D61E5" w:rsidRPr="0030417A">
          <w:rPr>
            <w:rStyle w:val="Hipervnculo"/>
            <w:rFonts w:cstheme="minorHAnsi"/>
            <w:noProof/>
          </w:rPr>
          <w:t>8.5.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Pos Condiciones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_Toc488503800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1" w:history="1">
        <w:r w:rsidR="001D61E5" w:rsidRPr="0030417A">
          <w:rPr>
            <w:rStyle w:val="Hipervnculo"/>
            <w:rFonts w:cstheme="minorHAnsi"/>
            <w:noProof/>
          </w:rPr>
          <w:t>8.5.1.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&lt;Pos condición 1&gt; Datos guardados.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_Toc488503801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2" w:history="1">
        <w:r w:rsidR="001D61E5" w:rsidRPr="0030417A">
          <w:rPr>
            <w:rStyle w:val="Hipervnculo"/>
            <w:rFonts w:cstheme="minorHAnsi"/>
            <w:noProof/>
          </w:rPr>
          <w:t>8.5.2.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&lt;Pos condición 2&gt; Cambio estatus.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_Toc488503802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3" w:history="1">
        <w:r w:rsidR="001D61E5" w:rsidRPr="0030417A">
          <w:rPr>
            <w:rStyle w:val="Hipervnculo"/>
            <w:rFonts w:cstheme="minorHAnsi"/>
            <w:noProof/>
          </w:rPr>
          <w:t>8.5.3.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&lt;Pos condición 3&gt; Registros en Bitácora.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_Toc488503803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9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4" w:history="1">
        <w:r w:rsidR="001D61E5" w:rsidRPr="0030417A">
          <w:rPr>
            <w:rStyle w:val="Hipervnculo"/>
            <w:rFonts w:cstheme="minorHAnsi"/>
            <w:noProof/>
          </w:rPr>
          <w:t>8.5.4.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&lt;Pos condición 4&gt; Envió de Oficio de Remisión de Proyecto de Instrumento Jurídico y Anexos Firmados.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_Toc488503804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5" w:history="1">
        <w:r w:rsidR="001D61E5" w:rsidRPr="0030417A">
          <w:rPr>
            <w:rStyle w:val="Hipervnculo"/>
            <w:rFonts w:cstheme="minorHAnsi"/>
            <w:noProof/>
          </w:rPr>
          <w:t>9.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Reglas de Negocio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_Toc488503805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6" w:history="1">
        <w:r w:rsidR="001D61E5" w:rsidRPr="0030417A">
          <w:rPr>
            <w:rStyle w:val="Hipervnculo"/>
            <w:rFonts w:cstheme="minorHAnsi"/>
            <w:noProof/>
          </w:rPr>
          <w:t>10.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Validaciones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_Toc488503806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7" w:history="1">
        <w:r w:rsidR="001D61E5" w:rsidRPr="0030417A">
          <w:rPr>
            <w:rStyle w:val="Hipervnculo"/>
            <w:rFonts w:cstheme="minorHAnsi"/>
            <w:noProof/>
          </w:rPr>
          <w:t>10.1.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V01 Tipo Archivo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_Toc488503807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8" w:history="1">
        <w:r w:rsidR="001D61E5" w:rsidRPr="0030417A">
          <w:rPr>
            <w:rStyle w:val="Hipervnculo"/>
            <w:rFonts w:cstheme="minorHAnsi"/>
            <w:noProof/>
          </w:rPr>
          <w:t>10.2.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V02 Tamaño Archivo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_Toc488503808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09" w:history="1">
        <w:r w:rsidR="001D61E5" w:rsidRPr="0030417A">
          <w:rPr>
            <w:rStyle w:val="Hipervnculo"/>
            <w:rFonts w:cstheme="minorHAnsi"/>
            <w:noProof/>
          </w:rPr>
          <w:t>11.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Criterios de Aceptación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_Toc488503809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10" w:history="1">
        <w:r w:rsidR="001D61E5" w:rsidRPr="0030417A">
          <w:rPr>
            <w:rStyle w:val="Hipervnculo"/>
            <w:rFonts w:cstheme="minorHAnsi"/>
            <w:noProof/>
          </w:rPr>
          <w:t>12.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Referencias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_Toc488503810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10</w:t>
        </w:r>
        <w:r w:rsidR="001D61E5">
          <w:rPr>
            <w:noProof/>
            <w:webHidden/>
          </w:rPr>
          <w:fldChar w:fldCharType="end"/>
        </w:r>
      </w:hyperlink>
    </w:p>
    <w:p w:rsidR="001D61E5" w:rsidRDefault="001233F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503811" w:history="1">
        <w:r w:rsidR="001D61E5" w:rsidRPr="0030417A">
          <w:rPr>
            <w:rStyle w:val="Hipervnculo"/>
            <w:rFonts w:cstheme="minorHAnsi"/>
            <w:noProof/>
          </w:rPr>
          <w:t>13.</w:t>
        </w:r>
        <w:r w:rsidR="001D61E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D61E5" w:rsidRPr="0030417A">
          <w:rPr>
            <w:rStyle w:val="Hipervnculo"/>
            <w:rFonts w:cstheme="minorHAnsi"/>
            <w:noProof/>
          </w:rPr>
          <w:t>Firmas de Aprobación</w:t>
        </w:r>
        <w:r w:rsidR="001D61E5">
          <w:rPr>
            <w:noProof/>
            <w:webHidden/>
          </w:rPr>
          <w:tab/>
        </w:r>
        <w:r w:rsidR="001D61E5">
          <w:rPr>
            <w:noProof/>
            <w:webHidden/>
          </w:rPr>
          <w:fldChar w:fldCharType="begin"/>
        </w:r>
        <w:r w:rsidR="001D61E5">
          <w:rPr>
            <w:noProof/>
            <w:webHidden/>
          </w:rPr>
          <w:instrText xml:space="preserve"> PAGEREF _Toc488503811 \h </w:instrText>
        </w:r>
        <w:r w:rsidR="001D61E5">
          <w:rPr>
            <w:noProof/>
            <w:webHidden/>
          </w:rPr>
        </w:r>
        <w:r w:rsidR="001D61E5">
          <w:rPr>
            <w:noProof/>
            <w:webHidden/>
          </w:rPr>
          <w:fldChar w:fldCharType="separate"/>
        </w:r>
        <w:r w:rsidR="001D61E5">
          <w:rPr>
            <w:noProof/>
            <w:webHidden/>
          </w:rPr>
          <w:t>11</w:t>
        </w:r>
        <w:r w:rsidR="001D61E5">
          <w:rPr>
            <w:noProof/>
            <w:webHidden/>
          </w:rPr>
          <w:fldChar w:fldCharType="end"/>
        </w:r>
      </w:hyperlink>
    </w:p>
    <w:p w:rsidR="001B09B4" w:rsidRPr="002B77DA" w:rsidRDefault="00005BC8" w:rsidP="001B09B4">
      <w:pPr>
        <w:rPr>
          <w:rFonts w:asciiTheme="minorHAnsi" w:hAnsiTheme="minorHAnsi" w:cstheme="minorHAnsi"/>
          <w:b/>
          <w:lang w:val="es-MX"/>
        </w:rPr>
      </w:pPr>
      <w:r w:rsidRPr="002B77DA">
        <w:rPr>
          <w:rFonts w:asciiTheme="minorHAnsi" w:hAnsiTheme="minorHAnsi" w:cstheme="minorHAnsi"/>
          <w:b/>
          <w:bCs/>
          <w:szCs w:val="20"/>
          <w:lang w:val="es-MX"/>
        </w:rPr>
        <w:fldChar w:fldCharType="end"/>
      </w:r>
    </w:p>
    <w:p w:rsidR="006323D2" w:rsidRPr="002B77DA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2B77DA">
        <w:rPr>
          <w:rFonts w:asciiTheme="minorHAnsi" w:hAnsiTheme="minorHAnsi" w:cstheme="minorHAnsi"/>
          <w:lang w:val="es-MX"/>
        </w:rPr>
        <w:br w:type="page"/>
      </w:r>
    </w:p>
    <w:p w:rsidR="007E79AD" w:rsidRPr="002B77DA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8503773"/>
      <w:r w:rsidRPr="002B77DA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480"/>
        <w:gridCol w:w="1985"/>
        <w:gridCol w:w="1695"/>
      </w:tblGrid>
      <w:tr w:rsidR="0069737C" w:rsidRPr="002B77DA" w:rsidTr="007514F5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69737C" w:rsidRPr="002B77DA" w:rsidRDefault="0069737C" w:rsidP="007514F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69737C" w:rsidRPr="002B77DA" w:rsidRDefault="0069737C" w:rsidP="007514F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480" w:type="dxa"/>
            <w:shd w:val="clear" w:color="auto" w:fill="BFBFBF"/>
            <w:hideMark/>
          </w:tcPr>
          <w:p w:rsidR="0069737C" w:rsidRPr="002B77DA" w:rsidRDefault="0069737C" w:rsidP="007514F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985" w:type="dxa"/>
            <w:shd w:val="clear" w:color="auto" w:fill="BFBFBF"/>
            <w:hideMark/>
          </w:tcPr>
          <w:p w:rsidR="0069737C" w:rsidRPr="002B77DA" w:rsidRDefault="0069737C" w:rsidP="007514F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695" w:type="dxa"/>
            <w:shd w:val="clear" w:color="auto" w:fill="BFBFBF"/>
          </w:tcPr>
          <w:p w:rsidR="0069737C" w:rsidRPr="002B77DA" w:rsidRDefault="0069737C" w:rsidP="007514F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1D61E5" w:rsidRPr="002B77DA" w:rsidTr="009C63C8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1D61E5" w:rsidRPr="002B77DA" w:rsidRDefault="001D61E5" w:rsidP="007514F5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 Elaboración del documento</w:t>
            </w:r>
          </w:p>
        </w:tc>
        <w:tc>
          <w:tcPr>
            <w:tcW w:w="2480" w:type="dxa"/>
            <w:shd w:val="clear" w:color="auto" w:fill="D9D9D9"/>
          </w:tcPr>
          <w:p w:rsidR="001D61E5" w:rsidRPr="001D61E5" w:rsidRDefault="001D61E5" w:rsidP="001D61E5">
            <w:pPr>
              <w:jc w:val="center"/>
              <w:rPr>
                <w:rFonts w:asciiTheme="minorHAnsi" w:hAnsiTheme="minorHAnsi" w:cstheme="minorHAnsi"/>
              </w:rPr>
            </w:pPr>
            <w:r w:rsidRPr="001D61E5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14/12/2016</w:t>
            </w:r>
          </w:p>
        </w:tc>
        <w:tc>
          <w:tcPr>
            <w:tcW w:w="1695" w:type="dxa"/>
            <w:shd w:val="clear" w:color="auto" w:fill="D9D9D9"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1D61E5" w:rsidRPr="002B77DA" w:rsidTr="00953965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1D61E5" w:rsidRPr="002B77DA" w:rsidRDefault="001D61E5" w:rsidP="007514F5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480" w:type="dxa"/>
            <w:shd w:val="clear" w:color="auto" w:fill="auto"/>
          </w:tcPr>
          <w:p w:rsidR="001D61E5" w:rsidRPr="001D61E5" w:rsidRDefault="001D61E5" w:rsidP="001D61E5">
            <w:pPr>
              <w:jc w:val="center"/>
              <w:rPr>
                <w:rFonts w:asciiTheme="minorHAnsi" w:hAnsiTheme="minorHAnsi" w:cstheme="minorHAnsi"/>
              </w:rPr>
            </w:pPr>
            <w:r w:rsidRPr="001D61E5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985" w:type="dxa"/>
            <w:shd w:val="clear" w:color="auto" w:fill="auto"/>
          </w:tcPr>
          <w:p w:rsidR="001D61E5" w:rsidRDefault="001D61E5" w:rsidP="001D61E5">
            <w:pPr>
              <w:jc w:val="center"/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19</w:t>
            </w:r>
            <w:r w:rsidRPr="001E5A3C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695" w:type="dxa"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Entregado</w:t>
            </w:r>
          </w:p>
        </w:tc>
      </w:tr>
      <w:tr w:rsidR="001D61E5" w:rsidRPr="002B77DA" w:rsidTr="00953965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1D61E5" w:rsidRPr="002B77DA" w:rsidRDefault="001D61E5" w:rsidP="007514F5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480" w:type="dxa"/>
            <w:shd w:val="clear" w:color="auto" w:fill="D9D9D9"/>
          </w:tcPr>
          <w:p w:rsidR="001D61E5" w:rsidRPr="001D61E5" w:rsidRDefault="001D61E5" w:rsidP="001D61E5">
            <w:pPr>
              <w:jc w:val="center"/>
              <w:rPr>
                <w:rFonts w:asciiTheme="minorHAnsi" w:hAnsiTheme="minorHAnsi" w:cstheme="minorHAnsi"/>
              </w:rPr>
            </w:pPr>
            <w:r w:rsidRPr="001D61E5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985" w:type="dxa"/>
            <w:shd w:val="clear" w:color="auto" w:fill="D9D9D9"/>
          </w:tcPr>
          <w:p w:rsidR="001D61E5" w:rsidRDefault="001D61E5" w:rsidP="001D61E5">
            <w:pPr>
              <w:jc w:val="center"/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21</w:t>
            </w:r>
            <w:r w:rsidRPr="001E5A3C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695" w:type="dxa"/>
            <w:shd w:val="clear" w:color="auto" w:fill="D9D9D9"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1D61E5" w:rsidRPr="002B77DA" w:rsidTr="00953965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1D61E5" w:rsidRPr="002B77DA" w:rsidRDefault="001D61E5" w:rsidP="007514F5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480" w:type="dxa"/>
            <w:shd w:val="clear" w:color="auto" w:fill="auto"/>
          </w:tcPr>
          <w:p w:rsidR="001D61E5" w:rsidRPr="001D61E5" w:rsidRDefault="001D61E5" w:rsidP="001D61E5">
            <w:pPr>
              <w:jc w:val="center"/>
              <w:rPr>
                <w:rFonts w:asciiTheme="minorHAnsi" w:hAnsiTheme="minorHAnsi" w:cstheme="minorHAnsi"/>
              </w:rPr>
            </w:pPr>
            <w:r w:rsidRPr="001D61E5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985" w:type="dxa"/>
            <w:shd w:val="clear" w:color="auto" w:fill="auto"/>
          </w:tcPr>
          <w:p w:rsidR="001D61E5" w:rsidRDefault="001D61E5" w:rsidP="001D61E5">
            <w:pPr>
              <w:jc w:val="center"/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22</w:t>
            </w:r>
            <w:r w:rsidRPr="001E5A3C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695" w:type="dxa"/>
            <w:shd w:val="clear" w:color="auto" w:fill="auto"/>
          </w:tcPr>
          <w:p w:rsidR="001D61E5" w:rsidRPr="002B77DA" w:rsidRDefault="001D61E5" w:rsidP="007514F5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Cerrado</w:t>
            </w:r>
          </w:p>
        </w:tc>
      </w:tr>
    </w:tbl>
    <w:p w:rsidR="007E79AD" w:rsidRPr="002B77DA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2B77DA">
        <w:rPr>
          <w:rFonts w:asciiTheme="minorHAnsi" w:hAnsiTheme="minorHAnsi" w:cstheme="minorHAnsi"/>
          <w:lang w:val="es-MX"/>
        </w:rPr>
        <w:tab/>
      </w:r>
    </w:p>
    <w:p w:rsidR="007E79AD" w:rsidRPr="002B77DA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2B77DA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2B77DA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2B77DA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2B77DA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2B77DA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2B77DA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2B77DA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2B77DA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2B77DA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2B77DA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2B77DA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2B77DA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2B77DA" w:rsidRDefault="007E79AD" w:rsidP="007E79AD">
      <w:pPr>
        <w:rPr>
          <w:rFonts w:asciiTheme="minorHAnsi" w:hAnsiTheme="minorHAnsi" w:cstheme="minorHAnsi"/>
        </w:rPr>
      </w:pPr>
    </w:p>
    <w:p w:rsidR="007E79AD" w:rsidRPr="002B77DA" w:rsidRDefault="007E79AD" w:rsidP="007E79AD">
      <w:pPr>
        <w:rPr>
          <w:rFonts w:asciiTheme="minorHAnsi" w:hAnsiTheme="minorHAnsi" w:cstheme="minorHAnsi"/>
        </w:rPr>
      </w:pPr>
    </w:p>
    <w:p w:rsidR="0081016C" w:rsidRPr="002B77DA" w:rsidRDefault="00A027A6" w:rsidP="00287455">
      <w:pPr>
        <w:pStyle w:val="ndice2"/>
      </w:pPr>
      <w:r w:rsidRPr="002B77DA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:rsidR="00D16B4F" w:rsidRPr="002B77DA" w:rsidRDefault="00D16B4F" w:rsidP="00C4575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8503774"/>
      <w:r w:rsidRPr="002B77DA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bookmarkEnd w:id="16"/>
      <w:r w:rsidR="001D61E5">
        <w:rPr>
          <w:rFonts w:asciiTheme="minorHAnsi" w:hAnsiTheme="minorHAnsi" w:cstheme="minorHAnsi"/>
          <w:sz w:val="20"/>
        </w:rPr>
        <w:t xml:space="preserve"> </w:t>
      </w:r>
      <w:r w:rsidR="00802168" w:rsidRPr="002B77DA">
        <w:rPr>
          <w:rFonts w:asciiTheme="minorHAnsi" w:hAnsiTheme="minorHAnsi" w:cstheme="minorHAnsi"/>
          <w:sz w:val="20"/>
        </w:rPr>
        <w:t>Cargar Oficio</w:t>
      </w:r>
      <w:r w:rsidR="00C45751" w:rsidRPr="002B77DA">
        <w:rPr>
          <w:rFonts w:asciiTheme="minorHAnsi" w:hAnsiTheme="minorHAnsi" w:cstheme="minorHAnsi"/>
          <w:sz w:val="20"/>
        </w:rPr>
        <w:t xml:space="preserve"> de Remisión de Proyecto de Instrumento Jurídico y Anexos Firmados</w:t>
      </w:r>
      <w:bookmarkEnd w:id="17"/>
    </w:p>
    <w:p w:rsidR="008D05F7" w:rsidRPr="002B77DA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2B77DA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2B77DA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2B77DA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2B77DA" w:rsidRDefault="00D16B4F" w:rsidP="0080216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8503775"/>
      <w:r w:rsidRPr="002B77DA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2B77DA">
        <w:rPr>
          <w:rFonts w:asciiTheme="minorHAnsi" w:hAnsiTheme="minorHAnsi" w:cstheme="minorHAnsi"/>
          <w:sz w:val="20"/>
        </w:rPr>
        <w:t>:</w:t>
      </w:r>
      <w:bookmarkEnd w:id="19"/>
      <w:r w:rsidR="001D61E5">
        <w:rPr>
          <w:rFonts w:asciiTheme="minorHAnsi" w:hAnsiTheme="minorHAnsi" w:cstheme="minorHAnsi"/>
          <w:sz w:val="20"/>
        </w:rPr>
        <w:t xml:space="preserve"> </w:t>
      </w:r>
      <w:r w:rsidR="00EE3FDE" w:rsidRPr="002B77DA">
        <w:rPr>
          <w:rFonts w:asciiTheme="minorHAnsi" w:hAnsiTheme="minorHAnsi" w:cstheme="minorHAnsi"/>
          <w:sz w:val="20"/>
        </w:rPr>
        <w:t xml:space="preserve">Cargar </w:t>
      </w:r>
      <w:r w:rsidR="00802168" w:rsidRPr="002B77DA">
        <w:rPr>
          <w:rFonts w:asciiTheme="minorHAnsi" w:hAnsiTheme="minorHAnsi" w:cstheme="minorHAnsi"/>
          <w:sz w:val="20"/>
        </w:rPr>
        <w:t>Oficio de Remisión de Proyecto de Instrumento Jurídico y Anexos Firmados</w:t>
      </w:r>
      <w:bookmarkEnd w:id="20"/>
    </w:p>
    <w:p w:rsidR="00D16B4F" w:rsidRPr="002B77DA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8503776"/>
      <w:r w:rsidRPr="002B77DA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2B77DA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:rsidR="00C95826" w:rsidRPr="002B77DA" w:rsidRDefault="00790B6F" w:rsidP="00C95826">
      <w:pPr>
        <w:ind w:left="360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>Permitir</w:t>
      </w:r>
      <w:r w:rsidR="0059222D" w:rsidRPr="002B77DA">
        <w:rPr>
          <w:rFonts w:asciiTheme="minorHAnsi" w:hAnsiTheme="minorHAnsi" w:cstheme="minorHAnsi"/>
        </w:rPr>
        <w:t xml:space="preserve"> al usuario de la</w:t>
      </w:r>
      <w:r w:rsidR="0096512A" w:rsidRPr="002B77DA">
        <w:rPr>
          <w:rFonts w:asciiTheme="minorHAnsi" w:hAnsiTheme="minorHAnsi" w:cstheme="minorHAnsi"/>
        </w:rPr>
        <w:t xml:space="preserve"> Dirección General de Asuntos Jurídicos</w:t>
      </w:r>
      <w:r w:rsidR="001D61E5">
        <w:rPr>
          <w:rFonts w:asciiTheme="minorHAnsi" w:hAnsiTheme="minorHAnsi" w:cstheme="minorHAnsi"/>
        </w:rPr>
        <w:t xml:space="preserve"> </w:t>
      </w:r>
      <w:r w:rsidR="00C16F9A" w:rsidRPr="002B77DA">
        <w:rPr>
          <w:rFonts w:asciiTheme="minorHAnsi" w:hAnsiTheme="minorHAnsi" w:cstheme="minorHAnsi"/>
        </w:rPr>
        <w:t>realizar la carga del Oficio de Remisión de Proyecto de Instru</w:t>
      </w:r>
      <w:r w:rsidR="00985624" w:rsidRPr="002B77DA">
        <w:rPr>
          <w:rFonts w:asciiTheme="minorHAnsi" w:hAnsiTheme="minorHAnsi" w:cstheme="minorHAnsi"/>
        </w:rPr>
        <w:t>mento Jurídico y Anexos Firmados</w:t>
      </w:r>
      <w:r w:rsidR="001D61E5">
        <w:rPr>
          <w:rFonts w:asciiTheme="minorHAnsi" w:hAnsiTheme="minorHAnsi" w:cstheme="minorHAnsi"/>
        </w:rPr>
        <w:t xml:space="preserve"> </w:t>
      </w:r>
      <w:r w:rsidR="0096512A" w:rsidRPr="002B77DA">
        <w:rPr>
          <w:rFonts w:asciiTheme="minorHAnsi" w:hAnsiTheme="minorHAnsi" w:cstheme="minorHAnsi"/>
        </w:rPr>
        <w:t xml:space="preserve">al </w:t>
      </w:r>
      <w:r w:rsidR="0059222D" w:rsidRPr="002B77DA">
        <w:rPr>
          <w:rFonts w:asciiTheme="minorHAnsi" w:hAnsiTheme="minorHAnsi" w:cstheme="minorHAnsi"/>
        </w:rPr>
        <w:t>sistema CONEC II</w:t>
      </w:r>
      <w:r w:rsidR="005E458B" w:rsidRPr="002B77DA">
        <w:rPr>
          <w:rFonts w:asciiTheme="minorHAnsi" w:hAnsiTheme="minorHAnsi" w:cstheme="minorHAnsi"/>
        </w:rPr>
        <w:t xml:space="preserve"> con la finalidad de integrarlo al pa</w:t>
      </w:r>
      <w:r w:rsidR="00C95826" w:rsidRPr="002B77DA">
        <w:rPr>
          <w:rFonts w:asciiTheme="minorHAnsi" w:hAnsiTheme="minorHAnsi" w:cstheme="minorHAnsi"/>
        </w:rPr>
        <w:t>quete de Instrumentos Jurídicos.</w:t>
      </w:r>
    </w:p>
    <w:p w:rsidR="00D16B4F" w:rsidRPr="002B77DA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8503777"/>
      <w:r w:rsidRPr="002B77DA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2B77DA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692"/>
        <w:gridCol w:w="2457"/>
      </w:tblGrid>
      <w:tr w:rsidR="00D16B4F" w:rsidRPr="002B77DA" w:rsidTr="00482565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B450F0" w:rsidRPr="002B77DA" w:rsidTr="00CF4AC4">
        <w:trPr>
          <w:trHeight w:val="497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0F0" w:rsidRPr="002B77DA" w:rsidRDefault="00B450F0" w:rsidP="00B450F0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</w:rPr>
              <w:t>FUNC-DGAJ-038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F0" w:rsidRPr="002B77DA" w:rsidRDefault="00B450F0" w:rsidP="00B450F0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</w:rPr>
              <w:t>Ca</w:t>
            </w:r>
            <w:r w:rsidR="00C16F9A" w:rsidRPr="002B77DA">
              <w:rPr>
                <w:rFonts w:asciiTheme="minorHAnsi" w:hAnsiTheme="minorHAnsi" w:cstheme="minorHAnsi"/>
                <w:color w:val="000000"/>
                <w:szCs w:val="20"/>
              </w:rPr>
              <w:t xml:space="preserve">rgar el </w:t>
            </w:r>
            <w:r w:rsidR="00C16F9A" w:rsidRPr="002B77DA">
              <w:rPr>
                <w:rFonts w:asciiTheme="minorHAnsi" w:hAnsiTheme="minorHAnsi" w:cstheme="minorHAnsi"/>
                <w:color w:val="000000" w:themeColor="text1"/>
              </w:rPr>
              <w:t>Oficio de Remisión de Proyecto de Instrumento Jurídico y Anexos Firmados</w:t>
            </w:r>
            <w:r w:rsidRPr="002B77DA">
              <w:rPr>
                <w:rFonts w:asciiTheme="minorHAnsi" w:hAnsiTheme="minorHAnsi" w:cstheme="minorHAnsi"/>
                <w:color w:val="000000"/>
                <w:szCs w:val="20"/>
              </w:rPr>
              <w:t xml:space="preserve"> autógrafamente.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F0" w:rsidRPr="002B77DA" w:rsidRDefault="00B450F0" w:rsidP="00B450F0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cargar</w:t>
            </w:r>
            <w:r w:rsidR="00C16F9A" w:rsidRPr="002B77DA">
              <w:rPr>
                <w:rFonts w:asciiTheme="minorHAnsi" w:hAnsiTheme="minorHAnsi" w:cstheme="minorHAnsi"/>
                <w:color w:val="000000"/>
                <w:szCs w:val="20"/>
              </w:rPr>
              <w:t xml:space="preserve"> el</w:t>
            </w:r>
            <w:r w:rsidR="001D61E5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C16F9A" w:rsidRPr="002B77DA">
              <w:rPr>
                <w:rFonts w:asciiTheme="minorHAnsi" w:hAnsiTheme="minorHAnsi" w:cstheme="minorHAnsi"/>
                <w:color w:val="000000" w:themeColor="text1"/>
              </w:rPr>
              <w:t>Oficio de Remisión de Proyecto de Instrumento Jurídico y Anexos Firmados</w:t>
            </w:r>
            <w:r w:rsidR="001D61E5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B77DA">
              <w:rPr>
                <w:rFonts w:asciiTheme="minorHAnsi" w:hAnsiTheme="minorHAnsi" w:cstheme="minorHAnsi"/>
                <w:color w:val="000000"/>
                <w:szCs w:val="20"/>
              </w:rPr>
              <w:t>autógrafamente.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F0" w:rsidRPr="002B77DA" w:rsidRDefault="00B450F0" w:rsidP="00B450F0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6014 - Cargar </w:t>
            </w:r>
            <w:r w:rsidR="00C16F9A"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el </w:t>
            </w:r>
            <w:r w:rsidR="00C16F9A" w:rsidRPr="002B77DA">
              <w:rPr>
                <w:rFonts w:asciiTheme="minorHAnsi" w:hAnsiTheme="minorHAnsi" w:cstheme="minorHAnsi"/>
                <w:color w:val="000000" w:themeColor="text1"/>
              </w:rPr>
              <w:t>Oficio de Remisión de Proyecto de Instru</w:t>
            </w:r>
            <w:r w:rsidR="001D61E5">
              <w:rPr>
                <w:rFonts w:asciiTheme="minorHAnsi" w:hAnsiTheme="minorHAnsi" w:cstheme="minorHAnsi"/>
                <w:color w:val="000000" w:themeColor="text1"/>
              </w:rPr>
              <w:t>mento Jurídico y Anexos Firmado</w:t>
            </w:r>
            <w:r w:rsidR="00C16F9A" w:rsidRPr="002B77D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</w:tbl>
    <w:p w:rsidR="00D16B4F" w:rsidRPr="002B77DA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6"/>
      <w:bookmarkStart w:id="32" w:name="_Toc289774376"/>
      <w:bookmarkStart w:id="33" w:name="_Toc126991049"/>
      <w:bookmarkStart w:id="34" w:name="_Toc483324341"/>
      <w:bookmarkStart w:id="35" w:name="_Toc488503778"/>
      <w:bookmarkStart w:id="36" w:name="_Toc289774377"/>
      <w:r w:rsidRPr="002B77DA">
        <w:rPr>
          <w:rFonts w:asciiTheme="minorHAnsi" w:hAnsiTheme="minorHAnsi" w:cstheme="minorHAnsi"/>
          <w:sz w:val="20"/>
        </w:rPr>
        <w:t>Diagrama de la Funcionalidad del Sistema</w:t>
      </w:r>
      <w:bookmarkEnd w:id="31"/>
      <w:bookmarkEnd w:id="32"/>
      <w:bookmarkEnd w:id="33"/>
      <w:bookmarkEnd w:id="34"/>
      <w:bookmarkEnd w:id="35"/>
    </w:p>
    <w:p w:rsidR="005638EA" w:rsidRPr="002B77DA" w:rsidRDefault="006B579E" w:rsidP="009D6EE6">
      <w:pPr>
        <w:jc w:val="center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5814538" cy="1808740"/>
            <wp:effectExtent l="0" t="0" r="0" b="1270"/>
            <wp:docPr id="1" name="Imagen 1" descr="C:\Users\Antonia Lira\Desktop\todo conec\6014 CargOfiR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 Lira\Desktop\todo conec\6014 CargOfiRes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2" b="13771"/>
                    <a:stretch/>
                  </pic:blipFill>
                  <pic:spPr bwMode="auto">
                    <a:xfrm>
                      <a:off x="0" y="0"/>
                      <a:ext cx="5820727" cy="18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1E5" w:rsidRDefault="001D61E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7" w:name="_Toc371934667"/>
      <w:bookmarkStart w:id="38" w:name="_Toc483324342"/>
      <w:r>
        <w:rPr>
          <w:rFonts w:asciiTheme="minorHAnsi" w:hAnsiTheme="minorHAnsi" w:cstheme="minorHAnsi"/>
        </w:rPr>
        <w:br w:type="page"/>
      </w:r>
    </w:p>
    <w:p w:rsidR="00D16B4F" w:rsidRPr="002B77DA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9" w:name="_Toc488503779"/>
      <w:r w:rsidRPr="002B77DA">
        <w:rPr>
          <w:rFonts w:asciiTheme="minorHAnsi" w:hAnsiTheme="minorHAnsi" w:cstheme="minorHAnsi"/>
          <w:sz w:val="20"/>
        </w:rPr>
        <w:lastRenderedPageBreak/>
        <w:t>Actores Involucrados</w:t>
      </w:r>
      <w:bookmarkEnd w:id="37"/>
      <w:bookmarkEnd w:id="38"/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2874"/>
        <w:gridCol w:w="6074"/>
      </w:tblGrid>
      <w:tr w:rsidR="00D16B4F" w:rsidRPr="002B77DA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2B77D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2B77DA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56" w:rsidRPr="002B77DA" w:rsidRDefault="00CF6856" w:rsidP="002477B1">
            <w:pPr>
              <w:pStyle w:val="Prrafodelista"/>
              <w:numPr>
                <w:ilvl w:val="0"/>
                <w:numId w:val="5"/>
              </w:numPr>
              <w:spacing w:before="0" w:after="0" w:line="240" w:lineRule="exact"/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56" w:rsidRPr="002B77DA" w:rsidRDefault="00436A65" w:rsidP="002477B1">
            <w:pPr>
              <w:spacing w:before="0" w:after="0" w:line="240" w:lineRule="exact"/>
              <w:jc w:val="left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DGAJ</w:t>
            </w:r>
            <w:r w:rsidR="002477B1" w:rsidRPr="002B77DA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856" w:rsidRPr="002B77DA" w:rsidRDefault="00436A65" w:rsidP="002477B1">
            <w:pPr>
              <w:spacing w:before="0" w:after="0" w:line="240" w:lineRule="exact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A</w:t>
            </w:r>
            <w:r w:rsidR="006C3FFA"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ctor encargado de </w:t>
            </w:r>
            <w:r w:rsidR="001F1C2A" w:rsidRPr="002B77DA">
              <w:rPr>
                <w:rFonts w:asciiTheme="minorHAnsi" w:hAnsiTheme="minorHAnsi" w:cstheme="minorHAnsi"/>
                <w:szCs w:val="20"/>
                <w:lang w:eastAsia="es-MX"/>
              </w:rPr>
              <w:t>realizar la carga</w:t>
            </w:r>
            <w:r w:rsidR="000F5C76"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 del </w:t>
            </w:r>
            <w:r w:rsidR="000F5C76" w:rsidRPr="002B77DA">
              <w:rPr>
                <w:rFonts w:asciiTheme="minorHAnsi" w:hAnsiTheme="minorHAnsi" w:cstheme="minorHAnsi"/>
                <w:color w:val="000000" w:themeColor="text1"/>
              </w:rPr>
              <w:t>Oficio de Remisión de Proyecto de Instrumento Jurídico y Anexos Firmados</w:t>
            </w:r>
            <w:r w:rsidR="001F1C2A"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 para </w:t>
            </w:r>
            <w:r w:rsidR="001D61E5" w:rsidRPr="002B77DA">
              <w:rPr>
                <w:rFonts w:asciiTheme="minorHAnsi" w:hAnsiTheme="minorHAnsi" w:cstheme="minorHAnsi"/>
                <w:szCs w:val="20"/>
                <w:lang w:eastAsia="es-MX"/>
              </w:rPr>
              <w:t>integrarlo al</w:t>
            </w:r>
            <w:r w:rsidR="002477B1"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 paquete d</w:t>
            </w:r>
            <w:r w:rsidR="000838D3" w:rsidRPr="002B77DA">
              <w:rPr>
                <w:rFonts w:asciiTheme="minorHAnsi" w:hAnsiTheme="minorHAnsi" w:cstheme="minorHAnsi"/>
                <w:szCs w:val="20"/>
                <w:lang w:eastAsia="es-MX"/>
              </w:rPr>
              <w:t>e Instrumentos Jurídicos</w:t>
            </w:r>
            <w:r w:rsidR="002477B1" w:rsidRPr="002B77DA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:rsidR="002477B1" w:rsidRPr="002B77DA" w:rsidRDefault="002477B1" w:rsidP="002477B1">
            <w:pPr>
              <w:spacing w:before="0" w:after="0" w:line="240" w:lineRule="exact"/>
              <w:rPr>
                <w:rFonts w:asciiTheme="minorHAnsi" w:hAnsiTheme="minorHAnsi" w:cstheme="minorHAnsi"/>
              </w:rPr>
            </w:pPr>
            <w:r w:rsidRPr="002B77DA">
              <w:rPr>
                <w:rFonts w:asciiTheme="minorHAnsi" w:hAnsiTheme="minorHAnsi" w:cstheme="minorHAnsi"/>
              </w:rPr>
              <w:t>Nota: Los roles de los usuarios de l</w:t>
            </w:r>
            <w:r w:rsidR="00436A65" w:rsidRPr="002B77DA">
              <w:rPr>
                <w:rFonts w:asciiTheme="minorHAnsi" w:hAnsiTheme="minorHAnsi" w:cstheme="minorHAnsi"/>
              </w:rPr>
              <w:t>a DGAJ</w:t>
            </w:r>
            <w:r w:rsidRPr="002B77DA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:rsidR="009B727A" w:rsidRPr="002B77DA" w:rsidRDefault="00D16B4F" w:rsidP="009B72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0" w:name="_Toc371934668"/>
      <w:bookmarkStart w:id="41" w:name="_Toc483324343"/>
      <w:bookmarkStart w:id="42" w:name="_Toc488503780"/>
      <w:r w:rsidRPr="002B77DA">
        <w:rPr>
          <w:rFonts w:asciiTheme="minorHAnsi" w:hAnsiTheme="minorHAnsi" w:cstheme="minorHAnsi"/>
          <w:sz w:val="20"/>
        </w:rPr>
        <w:t>Diagrama de Actividades</w:t>
      </w:r>
      <w:bookmarkEnd w:id="36"/>
      <w:bookmarkEnd w:id="40"/>
      <w:bookmarkEnd w:id="41"/>
      <w:bookmarkEnd w:id="42"/>
    </w:p>
    <w:p w:rsidR="00661154" w:rsidRPr="002B77DA" w:rsidRDefault="002A6259" w:rsidP="00124467">
      <w:pPr>
        <w:jc w:val="center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4922874" cy="4893039"/>
            <wp:effectExtent l="0" t="0" r="0" b="0"/>
            <wp:docPr id="6" name="Imagen 6" descr="C:\Users\Antonia Lira\Desktop\todo conec\6014 CargOfiResp_ac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ia Lira\Desktop\todo conec\6014 CargOfiResp_act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4" b="7170"/>
                    <a:stretch/>
                  </pic:blipFill>
                  <pic:spPr bwMode="auto">
                    <a:xfrm>
                      <a:off x="0" y="0"/>
                      <a:ext cx="4943504" cy="49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2B77DA" w:rsidRDefault="00D16B4F" w:rsidP="00C002E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/>
        <w:jc w:val="left"/>
        <w:rPr>
          <w:rFonts w:asciiTheme="minorHAnsi" w:hAnsiTheme="minorHAnsi" w:cstheme="minorHAnsi"/>
          <w:sz w:val="20"/>
        </w:rPr>
      </w:pPr>
      <w:bookmarkStart w:id="43" w:name="_Toc228339738"/>
      <w:bookmarkStart w:id="44" w:name="_Toc182735726"/>
      <w:bookmarkStart w:id="45" w:name="_Toc371934669"/>
      <w:bookmarkStart w:id="46" w:name="_Toc483324344"/>
      <w:bookmarkStart w:id="47" w:name="_Toc488503781"/>
      <w:r w:rsidRPr="002B77DA">
        <w:rPr>
          <w:rFonts w:asciiTheme="minorHAnsi" w:hAnsiTheme="minorHAnsi" w:cstheme="minorHAnsi"/>
          <w:sz w:val="20"/>
        </w:rPr>
        <w:lastRenderedPageBreak/>
        <w:t>Precondiciones</w:t>
      </w:r>
      <w:bookmarkEnd w:id="43"/>
      <w:bookmarkEnd w:id="44"/>
      <w:bookmarkEnd w:id="45"/>
      <w:bookmarkEnd w:id="46"/>
      <w:bookmarkEnd w:id="47"/>
    </w:p>
    <w:p w:rsidR="00455180" w:rsidRPr="002B77DA" w:rsidRDefault="00455180" w:rsidP="00C002ED">
      <w:pPr>
        <w:spacing w:after="0"/>
        <w:ind w:left="360"/>
        <w:rPr>
          <w:rFonts w:asciiTheme="minorHAnsi" w:hAnsiTheme="minorHAnsi" w:cstheme="minorHAnsi"/>
          <w:szCs w:val="20"/>
        </w:rPr>
      </w:pPr>
      <w:bookmarkStart w:id="48" w:name="_Toc427934378"/>
      <w:bookmarkStart w:id="49" w:name="_Toc427941333"/>
      <w:bookmarkStart w:id="50" w:name="_Toc428182528"/>
      <w:bookmarkStart w:id="51" w:name="_Toc429062442"/>
      <w:bookmarkStart w:id="52" w:name="_Toc371934672"/>
      <w:bookmarkStart w:id="53" w:name="_Toc289774375"/>
      <w:bookmarkStart w:id="54" w:name="_Toc126991048"/>
      <w:r w:rsidRPr="002B77D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8"/>
      <w:bookmarkEnd w:id="49"/>
      <w:bookmarkEnd w:id="50"/>
      <w:bookmarkEnd w:id="51"/>
    </w:p>
    <w:p w:rsidR="004565E1" w:rsidRPr="002B77DA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228339739"/>
      <w:bookmarkStart w:id="56" w:name="_Toc432760413"/>
      <w:bookmarkStart w:id="57" w:name="_Toc435197750"/>
      <w:bookmarkStart w:id="58" w:name="_Toc461701833"/>
      <w:bookmarkStart w:id="59" w:name="_Toc484712613"/>
      <w:bookmarkStart w:id="60" w:name="_Toc488503782"/>
      <w:bookmarkStart w:id="61" w:name="_Toc483324349"/>
      <w:r w:rsidRPr="002B77DA"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55"/>
      <w:bookmarkEnd w:id="56"/>
      <w:bookmarkEnd w:id="57"/>
      <w:bookmarkEnd w:id="58"/>
      <w:r w:rsidRPr="002B77DA"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59"/>
      <w:bookmarkEnd w:id="60"/>
    </w:p>
    <w:p w:rsidR="004565E1" w:rsidRPr="002B77DA" w:rsidRDefault="004565E1" w:rsidP="004565E1">
      <w:pPr>
        <w:pStyle w:val="ndice2"/>
        <w:ind w:firstLine="360"/>
        <w:jc w:val="both"/>
      </w:pPr>
      <w:r w:rsidRPr="002B77DA">
        <w:t xml:space="preserve">El usuario </w:t>
      </w:r>
      <w:r w:rsidR="00DE7BB2" w:rsidRPr="002B77DA">
        <w:t>de la DGAJ</w:t>
      </w:r>
      <w:r w:rsidRPr="002B77DA">
        <w:t xml:space="preserve"> debe contar con un nombre de usuario y contraseña válidos.</w:t>
      </w:r>
    </w:p>
    <w:p w:rsidR="004565E1" w:rsidRPr="002B77DA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2" w:name="_Toc461701834"/>
      <w:bookmarkStart w:id="63" w:name="_Toc484712614"/>
      <w:bookmarkStart w:id="64" w:name="_Toc488503783"/>
      <w:r w:rsidRPr="002B77DA"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62"/>
      <w:r w:rsidRPr="002B77DA"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63"/>
      <w:bookmarkEnd w:id="64"/>
    </w:p>
    <w:p w:rsidR="004565E1" w:rsidRPr="002B77DA" w:rsidRDefault="004565E1" w:rsidP="004565E1">
      <w:pPr>
        <w:pStyle w:val="Prrafodelista"/>
        <w:ind w:left="360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 xml:space="preserve">El usuario </w:t>
      </w:r>
      <w:r w:rsidR="00DE7BB2" w:rsidRPr="002B77DA">
        <w:rPr>
          <w:rFonts w:asciiTheme="minorHAnsi" w:hAnsiTheme="minorHAnsi" w:cstheme="minorHAnsi"/>
        </w:rPr>
        <w:t>de la DGAJ</w:t>
      </w:r>
      <w:r w:rsidRPr="002B77DA">
        <w:rPr>
          <w:rFonts w:asciiTheme="minorHAnsi" w:hAnsiTheme="minorHAnsi" w:cstheme="minorHAnsi"/>
        </w:rPr>
        <w:t xml:space="preserve"> debe contar con </w:t>
      </w:r>
      <w:r w:rsidR="00AB29C3" w:rsidRPr="002B77DA">
        <w:rPr>
          <w:rFonts w:asciiTheme="minorHAnsi" w:hAnsiTheme="minorHAnsi" w:cstheme="minorHAnsi"/>
        </w:rPr>
        <w:t>el permiso para</w:t>
      </w:r>
      <w:r w:rsidRPr="002B77DA">
        <w:rPr>
          <w:rFonts w:asciiTheme="minorHAnsi" w:hAnsiTheme="minorHAnsi" w:cstheme="minorHAnsi"/>
        </w:rPr>
        <w:t xml:space="preserve"> cargar </w:t>
      </w:r>
      <w:r w:rsidR="000F5C76" w:rsidRPr="002B77DA">
        <w:rPr>
          <w:rFonts w:asciiTheme="minorHAnsi" w:hAnsiTheme="minorHAnsi" w:cstheme="minorHAnsi"/>
        </w:rPr>
        <w:t xml:space="preserve">el </w:t>
      </w:r>
      <w:r w:rsidR="000F5C76" w:rsidRPr="002B77DA">
        <w:rPr>
          <w:rFonts w:asciiTheme="minorHAnsi" w:hAnsiTheme="minorHAnsi" w:cstheme="minorHAnsi"/>
          <w:color w:val="000000" w:themeColor="text1"/>
        </w:rPr>
        <w:t>Oficio de Remisión de Proyecto de Instrumento Jurídico y Anexos Firmados</w:t>
      </w:r>
      <w:r w:rsidR="001D61E5">
        <w:rPr>
          <w:rFonts w:asciiTheme="minorHAnsi" w:hAnsiTheme="minorHAnsi" w:cstheme="minorHAnsi"/>
          <w:color w:val="000000" w:themeColor="text1"/>
        </w:rPr>
        <w:t xml:space="preserve"> </w:t>
      </w:r>
      <w:r w:rsidRPr="002B77DA">
        <w:rPr>
          <w:rFonts w:asciiTheme="minorHAnsi" w:hAnsiTheme="minorHAnsi" w:cstheme="minorHAnsi"/>
        </w:rPr>
        <w:t>dependiendo del rol.</w:t>
      </w:r>
    </w:p>
    <w:p w:rsidR="00525F4C" w:rsidRPr="002B77DA" w:rsidRDefault="00525F4C" w:rsidP="00525F4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5" w:name="_Toc484712615"/>
      <w:bookmarkStart w:id="66" w:name="_Toc488503784"/>
      <w:r w:rsidRPr="002B77DA"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65"/>
      <w:bookmarkEnd w:id="66"/>
    </w:p>
    <w:p w:rsidR="00525F4C" w:rsidRPr="002B77DA" w:rsidRDefault="00525F4C" w:rsidP="00525F4C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Pr="002B77DA">
        <w:rPr>
          <w:rFonts w:asciiTheme="minorHAnsi" w:hAnsiTheme="minorHAnsi" w:cstheme="minorHAnsi"/>
          <w:color w:val="000000" w:themeColor="text1"/>
          <w:szCs w:val="20"/>
        </w:rPr>
        <w:t xml:space="preserve">usuario </w:t>
      </w:r>
      <w:r w:rsidR="00DE7BB2" w:rsidRPr="002B77DA">
        <w:rPr>
          <w:rFonts w:asciiTheme="minorHAnsi" w:hAnsiTheme="minorHAnsi" w:cstheme="minorHAnsi"/>
        </w:rPr>
        <w:t>de la DGAJ</w:t>
      </w: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 sistema.</w:t>
      </w:r>
    </w:p>
    <w:p w:rsidR="00083598" w:rsidRPr="002B77DA" w:rsidRDefault="00083598" w:rsidP="0008359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7" w:name="_Toc488503785"/>
      <w:bookmarkStart w:id="68" w:name="_Toc485917917"/>
      <w:bookmarkStart w:id="69" w:name="_Toc486351199"/>
      <w:r w:rsidRPr="002B77DA">
        <w:rPr>
          <w:rFonts w:asciiTheme="minorHAnsi" w:hAnsiTheme="minorHAnsi" w:cstheme="minorHAnsi"/>
          <w:color w:val="000000" w:themeColor="text1"/>
          <w:sz w:val="20"/>
        </w:rPr>
        <w:t>&lt;Precondición 4&gt;</w:t>
      </w:r>
      <w:r w:rsidR="00646E7B" w:rsidRPr="002B77DA">
        <w:rPr>
          <w:rFonts w:asciiTheme="minorHAnsi" w:hAnsiTheme="minorHAnsi" w:cstheme="minorHAnsi"/>
          <w:color w:val="000000" w:themeColor="text1"/>
          <w:sz w:val="20"/>
        </w:rPr>
        <w:t>Instrumento Jurídico formalizado</w:t>
      </w:r>
      <w:r w:rsidRPr="002B77DA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67"/>
    </w:p>
    <w:p w:rsidR="00083598" w:rsidRPr="002B77DA" w:rsidRDefault="00083598" w:rsidP="00083598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existir un</w:t>
      </w:r>
      <w:r w:rsidR="00502A37"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Instrumento Jurídico</w:t>
      </w:r>
      <w:r w:rsidR="00646E7B"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formalizado</w:t>
      </w: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452AB2" w:rsidRPr="002B77DA" w:rsidRDefault="00452AB2" w:rsidP="00452AB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0" w:name="_Toc487015608"/>
      <w:bookmarkStart w:id="71" w:name="_Toc488503786"/>
      <w:r w:rsidRPr="002B77DA">
        <w:rPr>
          <w:rFonts w:asciiTheme="minorHAnsi" w:hAnsiTheme="minorHAnsi" w:cstheme="minorHAnsi"/>
          <w:color w:val="000000" w:themeColor="text1"/>
          <w:sz w:val="20"/>
        </w:rPr>
        <w:t>&lt;Precondición 5&gt; Oficio de Remisión de Proyecto de Instrumento Jurídico y Anexos Firmados previo.</w:t>
      </w:r>
      <w:bookmarkEnd w:id="70"/>
      <w:bookmarkEnd w:id="71"/>
    </w:p>
    <w:p w:rsidR="00452AB2" w:rsidRPr="002B77DA" w:rsidRDefault="00452AB2" w:rsidP="00452AB2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Debe existir </w:t>
      </w:r>
      <w:r w:rsidR="00AD7CBD"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un </w:t>
      </w:r>
      <w:r w:rsidR="00AD7CBD" w:rsidRPr="002B77DA">
        <w:rPr>
          <w:rFonts w:asciiTheme="minorHAnsi" w:hAnsiTheme="minorHAnsi" w:cstheme="minorHAnsi"/>
          <w:color w:val="000000" w:themeColor="text1"/>
        </w:rPr>
        <w:t>Oficio de Remisión de Proyecto de Instrumento Jurídico y Anexos Firmados previo</w:t>
      </w: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A360E3" w:rsidRPr="002B77DA" w:rsidRDefault="00117EE4" w:rsidP="00A360E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2" w:name="_Toc488503787"/>
      <w:r w:rsidRPr="002B77DA">
        <w:rPr>
          <w:rFonts w:asciiTheme="minorHAnsi" w:hAnsiTheme="minorHAnsi" w:cstheme="minorHAnsi"/>
          <w:color w:val="000000" w:themeColor="text1"/>
          <w:sz w:val="20"/>
        </w:rPr>
        <w:t>&lt;Precondición 6</w:t>
      </w:r>
      <w:r w:rsidR="00A360E3" w:rsidRPr="002B77DA">
        <w:rPr>
          <w:rFonts w:asciiTheme="minorHAnsi" w:hAnsiTheme="minorHAnsi" w:cstheme="minorHAnsi"/>
          <w:color w:val="000000" w:themeColor="text1"/>
          <w:sz w:val="20"/>
        </w:rPr>
        <w:t>&gt; Config</w:t>
      </w:r>
      <w:r w:rsidR="000B2B74" w:rsidRPr="002B77DA">
        <w:rPr>
          <w:rFonts w:asciiTheme="minorHAnsi" w:hAnsiTheme="minorHAnsi" w:cstheme="minorHAnsi"/>
          <w:color w:val="000000" w:themeColor="text1"/>
          <w:sz w:val="20"/>
        </w:rPr>
        <w:t>uración del Oficio de Remisión de Proyecto de Instrumento Jurídico y Anexos Firmados</w:t>
      </w:r>
      <w:r w:rsidR="00A360E3" w:rsidRPr="002B77DA">
        <w:rPr>
          <w:rFonts w:asciiTheme="minorHAnsi" w:hAnsiTheme="minorHAnsi" w:cstheme="minorHAnsi"/>
          <w:color w:val="000000" w:themeColor="text1"/>
          <w:sz w:val="20"/>
        </w:rPr>
        <w:t xml:space="preserve"> previa.</w:t>
      </w:r>
      <w:bookmarkEnd w:id="68"/>
      <w:bookmarkEnd w:id="69"/>
      <w:bookmarkEnd w:id="72"/>
    </w:p>
    <w:p w:rsidR="00525F4C" w:rsidRPr="002B77DA" w:rsidRDefault="00A360E3" w:rsidP="00A360E3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2B77DA">
        <w:rPr>
          <w:rFonts w:asciiTheme="minorHAnsi" w:hAnsiTheme="minorHAnsi" w:cstheme="minorHAnsi"/>
          <w:color w:val="000000" w:themeColor="text1"/>
          <w:szCs w:val="20"/>
          <w:lang w:eastAsia="en-US"/>
        </w:rPr>
        <w:t>El servicio debe estar previamente configurado para r</w:t>
      </w:r>
      <w:r w:rsidR="000B2B74" w:rsidRPr="002B77DA">
        <w:rPr>
          <w:rFonts w:asciiTheme="minorHAnsi" w:hAnsiTheme="minorHAnsi" w:cstheme="minorHAnsi"/>
          <w:color w:val="000000" w:themeColor="text1"/>
          <w:szCs w:val="20"/>
          <w:lang w:eastAsia="en-US"/>
        </w:rPr>
        <w:t xml:space="preserve">equerir el Oficio de Remisión de Proyecto de Instrumento Jurídico y Anexos </w:t>
      </w:r>
      <w:r w:rsidR="00AD7CBD" w:rsidRPr="002B77DA">
        <w:rPr>
          <w:rFonts w:asciiTheme="minorHAnsi" w:hAnsiTheme="minorHAnsi" w:cstheme="minorHAnsi"/>
          <w:color w:val="000000" w:themeColor="text1"/>
          <w:szCs w:val="20"/>
          <w:lang w:eastAsia="en-US"/>
        </w:rPr>
        <w:t xml:space="preserve">Firmados </w:t>
      </w:r>
      <w:r w:rsidR="006B579E" w:rsidRPr="002B77DA">
        <w:rPr>
          <w:rFonts w:asciiTheme="minorHAnsi" w:hAnsiTheme="minorHAnsi" w:cstheme="minorHAnsi"/>
          <w:color w:val="000000" w:themeColor="text1"/>
          <w:szCs w:val="20"/>
          <w:lang w:eastAsia="en-US"/>
        </w:rPr>
        <w:t xml:space="preserve">de acuerdo </w:t>
      </w:r>
      <w:r w:rsidR="006B579E"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con el</w:t>
      </w: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</w:t>
      </w:r>
      <w:r w:rsidR="001D61E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caso de uso</w:t>
      </w: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</w:t>
      </w:r>
      <w:r w:rsidR="001D61E5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 xml:space="preserve">3001 - </w:t>
      </w:r>
      <w:r w:rsidRPr="002B77DA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>Configuración Servicio</w:t>
      </w:r>
      <w:r w:rsidRPr="002B77D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D16B4F" w:rsidRPr="002B77DA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3" w:name="_Toc488503788"/>
      <w:r w:rsidRPr="002B77DA">
        <w:rPr>
          <w:rFonts w:asciiTheme="minorHAnsi" w:hAnsiTheme="minorHAnsi" w:cstheme="minorHAnsi"/>
          <w:sz w:val="20"/>
        </w:rPr>
        <w:t>Flujo de Eventos</w:t>
      </w:r>
      <w:bookmarkEnd w:id="52"/>
      <w:bookmarkEnd w:id="53"/>
      <w:bookmarkEnd w:id="54"/>
      <w:bookmarkEnd w:id="61"/>
      <w:bookmarkEnd w:id="73"/>
    </w:p>
    <w:p w:rsidR="00D16B4F" w:rsidRPr="002B77DA" w:rsidRDefault="00D16B4F" w:rsidP="00105A1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after="0" w:line="480" w:lineRule="auto"/>
        <w:jc w:val="left"/>
        <w:rPr>
          <w:rFonts w:asciiTheme="minorHAnsi" w:hAnsiTheme="minorHAnsi" w:cstheme="minorHAnsi"/>
          <w:sz w:val="20"/>
        </w:rPr>
      </w:pPr>
      <w:bookmarkStart w:id="74" w:name="_Toc371934673"/>
      <w:bookmarkStart w:id="75" w:name="_Toc289774378"/>
      <w:bookmarkStart w:id="76" w:name="_Toc126991050"/>
      <w:bookmarkStart w:id="77" w:name="_Toc483324350"/>
      <w:bookmarkStart w:id="78" w:name="_Toc488503789"/>
      <w:r w:rsidRPr="002B77DA">
        <w:rPr>
          <w:rFonts w:asciiTheme="minorHAnsi" w:hAnsiTheme="minorHAnsi" w:cstheme="minorHAnsi"/>
          <w:sz w:val="20"/>
        </w:rPr>
        <w:t>Flujo Básico</w:t>
      </w:r>
      <w:bookmarkEnd w:id="74"/>
      <w:bookmarkEnd w:id="75"/>
      <w:bookmarkEnd w:id="76"/>
      <w:bookmarkEnd w:id="77"/>
      <w:bookmarkEnd w:id="7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786356" w:rsidRPr="002B77DA" w:rsidTr="001D61E5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86356" w:rsidRPr="002B77DA" w:rsidRDefault="00786356" w:rsidP="001D61E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79" w:name="P4"/>
            <w:bookmarkStart w:id="80" w:name="_Toc371934674"/>
            <w:bookmarkStart w:id="81" w:name="_Toc228339743"/>
            <w:bookmarkStart w:id="82" w:name="_Toc483324351"/>
            <w:bookmarkEnd w:id="79"/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86356" w:rsidRPr="002B77DA" w:rsidRDefault="00786356" w:rsidP="001D61E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86356" w:rsidRPr="002B77DA" w:rsidRDefault="00786356" w:rsidP="001D61E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Descripción de la acción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1D61E5" w:rsidP="001D61E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="006F6C8B"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  <w:r w:rsidR="006B579E"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AB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="007444A0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</w:t>
            </w:r>
            <w:r w:rsidR="000F5C76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rgar </w:t>
            </w:r>
            <w:r w:rsidR="000F5C76" w:rsidRPr="002B77DA">
              <w:rPr>
                <w:rFonts w:asciiTheme="minorHAnsi" w:hAnsiTheme="minorHAnsi" w:cstheme="minorHAnsi"/>
                <w:color w:val="000000" w:themeColor="text1"/>
              </w:rPr>
              <w:t>Oficio de Remisión de Proyecto de Instrumento Jurídico y Anexos Firmados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pStyle w:val="ndice2"/>
              <w:spacing w:line="240" w:lineRule="auto"/>
              <w:jc w:val="both"/>
              <w:rPr>
                <w:color w:val="000000" w:themeColor="text1"/>
              </w:rPr>
            </w:pPr>
            <w:r w:rsidRPr="002B77DA">
              <w:rPr>
                <w:color w:val="000000" w:themeColor="text1"/>
              </w:rPr>
              <w:t xml:space="preserve">Muestra el asistente para adjuntar documentos, mismo que solicita la </w:t>
            </w:r>
            <w:r w:rsidR="006B1BE4" w:rsidRPr="002B77DA">
              <w:rPr>
                <w:color w:val="000000" w:themeColor="text1"/>
              </w:rPr>
              <w:t>r</w:t>
            </w:r>
            <w:r w:rsidR="000F5C76" w:rsidRPr="002B77DA">
              <w:rPr>
                <w:color w:val="000000" w:themeColor="text1"/>
              </w:rPr>
              <w:t>uta del Oficio de Remisión de Proyecto de Instrumento Jurídico y Anexos Firmados que será cargado</w:t>
            </w:r>
            <w:r w:rsidRPr="002B77DA">
              <w:rPr>
                <w:color w:val="000000" w:themeColor="text1"/>
              </w:rPr>
              <w:t>.</w:t>
            </w:r>
          </w:p>
          <w:p w:rsidR="00525F4C" w:rsidRPr="002B77DA" w:rsidRDefault="00525F4C" w:rsidP="001D61E5">
            <w:pPr>
              <w:rPr>
                <w:rFonts w:asciiTheme="minorHAnsi" w:hAnsiTheme="minorHAnsi" w:cstheme="minorHAnsi"/>
                <w:lang w:eastAsia="es-MX"/>
              </w:rPr>
            </w:pPr>
            <w:r w:rsidRPr="002B77DA">
              <w:rPr>
                <w:rFonts w:asciiTheme="minorHAnsi" w:hAnsiTheme="minorHAnsi" w:cstheme="minorHAnsi"/>
                <w:lang w:eastAsia="es-MX"/>
              </w:rPr>
              <w:t>Así como las opciones:</w:t>
            </w:r>
          </w:p>
          <w:p w:rsidR="00525F4C" w:rsidRPr="002B77DA" w:rsidRDefault="00525F4C" w:rsidP="001D61E5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2B77DA">
              <w:rPr>
                <w:rFonts w:asciiTheme="minorHAnsi" w:hAnsiTheme="minorHAnsi" w:cstheme="minorHAnsi"/>
                <w:lang w:eastAsia="es-MX"/>
              </w:rPr>
              <w:t>“Adjuntar”.</w:t>
            </w:r>
          </w:p>
          <w:p w:rsidR="00525F4C" w:rsidRPr="002B77DA" w:rsidRDefault="00525F4C" w:rsidP="001D61E5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2B77DA">
              <w:rPr>
                <w:rFonts w:asciiTheme="minorHAnsi" w:hAnsiTheme="minorHAnsi" w:cstheme="minorHAnsi"/>
                <w:lang w:eastAsia="es-MX"/>
              </w:rPr>
              <w:t>“Cancelar”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1D61E5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6B579E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con</w:t>
            </w:r>
            <w:r w:rsidR="00525F4C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 opción seleccionada, continúa como sigue:</w:t>
            </w:r>
          </w:p>
          <w:p w:rsidR="00525F4C" w:rsidRPr="002B77DA" w:rsidRDefault="00525F4C" w:rsidP="001D61E5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A75F30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 s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la ruta del archivo y la opción “Adjuntar”, continúa el flujo.</w:t>
            </w:r>
          </w:p>
          <w:p w:rsidR="00525F4C" w:rsidRPr="002B77DA" w:rsidRDefault="00525F4C" w:rsidP="001D61E5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A75F30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 s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la opción “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 y V02.</w:t>
            </w:r>
          </w:p>
          <w:p w:rsidR="00525F4C" w:rsidRPr="002B77DA" w:rsidRDefault="00525F4C" w:rsidP="001D61E5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las validaciones, mostrará mensaje </w:t>
            </w:r>
            <w:r w:rsidR="006B579E"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con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la validación. Continúa en el paso 4 del flujo básico.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 el archivo adjuntado y muestra men</w:t>
            </w:r>
            <w:r w:rsidR="000F5C76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saje “</w:t>
            </w:r>
            <w:r w:rsidR="00890162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El </w:t>
            </w:r>
            <w:r w:rsidR="00890162" w:rsidRPr="002B77DA">
              <w:rPr>
                <w:rFonts w:asciiTheme="minorHAnsi" w:hAnsiTheme="minorHAnsi" w:cstheme="minorHAnsi"/>
                <w:color w:val="000000" w:themeColor="text1"/>
              </w:rPr>
              <w:t>Oficio</w:t>
            </w:r>
            <w:r w:rsidR="000F5C76" w:rsidRPr="002B77DA">
              <w:rPr>
                <w:rFonts w:asciiTheme="minorHAnsi" w:hAnsiTheme="minorHAnsi" w:cstheme="minorHAnsi"/>
                <w:color w:val="000000" w:themeColor="text1"/>
              </w:rPr>
              <w:t xml:space="preserve"> de Remisión de Proyecto de Instrumento Jurídico y Anexos </w:t>
            </w:r>
            <w:r w:rsidR="001D61E5" w:rsidRPr="002B77DA">
              <w:rPr>
                <w:rFonts w:asciiTheme="minorHAnsi" w:hAnsiTheme="minorHAnsi" w:cstheme="minorHAnsi"/>
                <w:color w:val="000000" w:themeColor="text1"/>
              </w:rPr>
              <w:t>Firmados</w:t>
            </w:r>
            <w:r w:rsidR="001D61E5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ha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sido cargad</w:t>
            </w:r>
            <w:r w:rsidR="00EA2533"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correctamente”</w:t>
            </w:r>
          </w:p>
          <w:p w:rsidR="00525F4C" w:rsidRPr="002B77DA" w:rsidRDefault="00525F4C" w:rsidP="001D61E5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el flujo continúa en el </w:t>
            </w:r>
            <w:r w:rsidR="00D46397"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Cargar</w:t>
            </w: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B41588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1D61E5" w:rsidP="001D61E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2B77DA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525F4C" w:rsidRPr="002B77DA" w:rsidTr="001D61E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B41588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F4C" w:rsidRPr="002B77DA" w:rsidRDefault="00525F4C" w:rsidP="001D61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básico.</w:t>
            </w:r>
          </w:p>
        </w:tc>
      </w:tr>
    </w:tbl>
    <w:p w:rsidR="00D16B4F" w:rsidRPr="002B77DA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3" w:name="_Toc488503790"/>
      <w:r w:rsidRPr="002B77DA">
        <w:rPr>
          <w:rFonts w:asciiTheme="minorHAnsi" w:hAnsiTheme="minorHAnsi" w:cstheme="minorHAnsi"/>
          <w:sz w:val="20"/>
        </w:rPr>
        <w:t>Flujos Alternos</w:t>
      </w:r>
      <w:bookmarkEnd w:id="80"/>
      <w:bookmarkEnd w:id="81"/>
      <w:bookmarkEnd w:id="82"/>
      <w:bookmarkEnd w:id="83"/>
    </w:p>
    <w:p w:rsidR="00455180" w:rsidRPr="002B77DA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84" w:name="_Toc52616587"/>
      <w:bookmarkStart w:id="85" w:name="_Toc182735731"/>
      <w:bookmarkStart w:id="86" w:name="_Toc228339744"/>
      <w:bookmarkStart w:id="87" w:name="_Toc461701838"/>
      <w:bookmarkStart w:id="88" w:name="_Toc483324352"/>
      <w:bookmarkStart w:id="89" w:name="_Toc488503791"/>
      <w:r w:rsidRPr="002B77DA">
        <w:rPr>
          <w:rFonts w:asciiTheme="minorHAnsi" w:hAnsiTheme="minorHAnsi" w:cstheme="minorHAnsi"/>
          <w:sz w:val="20"/>
        </w:rPr>
        <w:t>Opcionales</w:t>
      </w:r>
      <w:bookmarkEnd w:id="84"/>
      <w:bookmarkEnd w:id="85"/>
      <w:bookmarkEnd w:id="86"/>
      <w:bookmarkEnd w:id="87"/>
      <w:bookmarkEnd w:id="88"/>
      <w:bookmarkEnd w:id="89"/>
    </w:p>
    <w:p w:rsidR="00403669" w:rsidRPr="002B77DA" w:rsidRDefault="00403669" w:rsidP="00403669">
      <w:pPr>
        <w:ind w:left="720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>No aplica para esta funcionalidad del sistema.</w:t>
      </w:r>
    </w:p>
    <w:p w:rsidR="00D16B4F" w:rsidRPr="002B77DA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0" w:name="_Toc484782154"/>
      <w:bookmarkStart w:id="91" w:name="_Toc484782766"/>
      <w:bookmarkStart w:id="92" w:name="_Toc484782155"/>
      <w:bookmarkStart w:id="93" w:name="_Toc484782767"/>
      <w:bookmarkStart w:id="94" w:name="_Toc371934678"/>
      <w:bookmarkStart w:id="95" w:name="_Toc228339745"/>
      <w:bookmarkStart w:id="96" w:name="_Toc182735732"/>
      <w:bookmarkStart w:id="97" w:name="_Toc52616588"/>
      <w:bookmarkStart w:id="98" w:name="_Toc483324357"/>
      <w:bookmarkStart w:id="99" w:name="_Toc488503792"/>
      <w:bookmarkEnd w:id="90"/>
      <w:bookmarkEnd w:id="91"/>
      <w:bookmarkEnd w:id="92"/>
      <w:bookmarkEnd w:id="93"/>
      <w:r w:rsidRPr="002B77DA">
        <w:rPr>
          <w:rFonts w:asciiTheme="minorHAnsi" w:hAnsiTheme="minorHAnsi" w:cstheme="minorHAnsi"/>
          <w:sz w:val="20"/>
        </w:rPr>
        <w:t>Generales</w:t>
      </w:r>
      <w:bookmarkEnd w:id="94"/>
      <w:bookmarkEnd w:id="95"/>
      <w:bookmarkEnd w:id="96"/>
      <w:bookmarkEnd w:id="97"/>
      <w:bookmarkEnd w:id="98"/>
      <w:bookmarkEnd w:id="99"/>
    </w:p>
    <w:p w:rsidR="00630864" w:rsidRPr="002B77DA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0" w:name="_Toc363727164"/>
      <w:bookmarkStart w:id="101" w:name="_Toc461701843"/>
      <w:bookmarkStart w:id="102" w:name="_Toc483324358"/>
      <w:bookmarkStart w:id="103" w:name="_Toc488503793"/>
      <w:r w:rsidRPr="002B77DA">
        <w:rPr>
          <w:rFonts w:asciiTheme="minorHAnsi" w:hAnsiTheme="minorHAnsi" w:cstheme="minorHAnsi"/>
          <w:sz w:val="20"/>
        </w:rPr>
        <w:t>AG01 Cancelar</w:t>
      </w:r>
      <w:bookmarkEnd w:id="100"/>
      <w:bookmarkEnd w:id="101"/>
      <w:bookmarkEnd w:id="102"/>
      <w:bookmarkEnd w:id="103"/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6"/>
        <w:gridCol w:w="1702"/>
        <w:gridCol w:w="7274"/>
      </w:tblGrid>
      <w:tr w:rsidR="00A6403A" w:rsidRPr="002B77DA" w:rsidTr="00DF1B49">
        <w:trPr>
          <w:tblHeader/>
          <w:jc w:val="center"/>
        </w:trPr>
        <w:tc>
          <w:tcPr>
            <w:tcW w:w="495" w:type="pct"/>
            <w:shd w:val="clear" w:color="auto" w:fill="BFBFBF" w:themeFill="background1" w:themeFillShade="BF"/>
            <w:vAlign w:val="center"/>
          </w:tcPr>
          <w:p w:rsidR="00A6403A" w:rsidRPr="002B77DA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4" w:name="_Toc461701844"/>
            <w:r w:rsidRPr="002B77DA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854" w:type="pct"/>
            <w:shd w:val="clear" w:color="auto" w:fill="BFBFBF" w:themeFill="background1" w:themeFillShade="BF"/>
          </w:tcPr>
          <w:p w:rsidR="00A6403A" w:rsidRPr="002B77DA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51" w:type="pct"/>
            <w:shd w:val="clear" w:color="auto" w:fill="BFBFBF" w:themeFill="background1" w:themeFillShade="BF"/>
          </w:tcPr>
          <w:p w:rsidR="00A6403A" w:rsidRPr="002B77DA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2B77DA" w:rsidTr="00DF1B49">
        <w:trPr>
          <w:trHeight w:val="184"/>
          <w:jc w:val="center"/>
        </w:trPr>
        <w:tc>
          <w:tcPr>
            <w:tcW w:w="495" w:type="pct"/>
            <w:shd w:val="clear" w:color="auto" w:fill="auto"/>
            <w:vAlign w:val="center"/>
          </w:tcPr>
          <w:p w:rsidR="00A6403A" w:rsidRPr="002B77DA" w:rsidRDefault="00A6403A" w:rsidP="00E32119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A6403A" w:rsidRPr="002B77DA" w:rsidRDefault="00781D23" w:rsidP="00DF1B49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CONECII</w:t>
            </w:r>
            <w:r w:rsidR="00DF1B49" w:rsidRPr="002B77DA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51" w:type="pct"/>
            <w:shd w:val="clear" w:color="auto" w:fill="auto"/>
            <w:vAlign w:val="center"/>
          </w:tcPr>
          <w:p w:rsidR="00A6403A" w:rsidRPr="002B77DA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szCs w:val="20"/>
              </w:rPr>
              <w:t>No ejecuta ninguna acción y regresa al paso 2 del Flujo Básico.</w:t>
            </w:r>
          </w:p>
        </w:tc>
      </w:tr>
      <w:tr w:rsidR="00583F00" w:rsidRPr="002B77DA" w:rsidTr="00583F00">
        <w:trPr>
          <w:trHeight w:val="417"/>
          <w:jc w:val="center"/>
        </w:trPr>
        <w:tc>
          <w:tcPr>
            <w:tcW w:w="495" w:type="pct"/>
            <w:shd w:val="clear" w:color="auto" w:fill="auto"/>
            <w:vAlign w:val="center"/>
          </w:tcPr>
          <w:p w:rsidR="00583F00" w:rsidRPr="002B77DA" w:rsidRDefault="00583F00" w:rsidP="00583F00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583F00" w:rsidRPr="002B77DA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51" w:type="pct"/>
            <w:shd w:val="clear" w:color="auto" w:fill="auto"/>
            <w:vAlign w:val="center"/>
          </w:tcPr>
          <w:p w:rsidR="00583F00" w:rsidRPr="002B77DA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630864" w:rsidRPr="002B77DA" w:rsidRDefault="00A9384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5" w:name="_Toc483324359"/>
      <w:bookmarkStart w:id="106" w:name="_Toc488503794"/>
      <w:r w:rsidRPr="002B77DA">
        <w:rPr>
          <w:rFonts w:asciiTheme="minorHAnsi" w:hAnsiTheme="minorHAnsi" w:cstheme="minorHAnsi"/>
          <w:sz w:val="20"/>
        </w:rPr>
        <w:t>AG02 Cerrar S</w:t>
      </w:r>
      <w:r w:rsidR="00630864" w:rsidRPr="002B77DA">
        <w:rPr>
          <w:rFonts w:asciiTheme="minorHAnsi" w:hAnsiTheme="minorHAnsi" w:cstheme="minorHAnsi"/>
          <w:sz w:val="20"/>
        </w:rPr>
        <w:t>esión</w:t>
      </w:r>
      <w:bookmarkEnd w:id="104"/>
      <w:bookmarkEnd w:id="105"/>
      <w:bookmarkEnd w:id="106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753"/>
        <w:gridCol w:w="7229"/>
      </w:tblGrid>
      <w:tr w:rsidR="00DF1B49" w:rsidRPr="002B77DA" w:rsidTr="001D61E5">
        <w:trPr>
          <w:trHeight w:val="132"/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F1B49" w:rsidRPr="002B77DA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F1B49" w:rsidRPr="002B77DA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61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F1B49" w:rsidRPr="002B77DA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DF1B49" w:rsidRPr="002B77DA" w:rsidTr="001D6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  <w:lang w:val="es-MX" w:eastAsia="es-MX"/>
              </w:rPr>
              <w:t>CONCEC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583F00">
            <w:pPr>
              <w:pStyle w:val="ndice2"/>
              <w:spacing w:before="0" w:after="0"/>
              <w:jc w:val="both"/>
              <w:rPr>
                <w:lang w:val="es-MX"/>
              </w:rPr>
            </w:pPr>
            <w:r w:rsidRPr="002B77DA">
              <w:rPr>
                <w:lang w:val="es-MX"/>
              </w:rPr>
              <w:t>Muestra mensaje “¿Está seguro que</w:t>
            </w:r>
            <w:r w:rsidR="008B4AFB" w:rsidRPr="002B77DA">
              <w:rPr>
                <w:lang w:val="es-MX"/>
              </w:rPr>
              <w:t xml:space="preserve"> desea cerrar</w:t>
            </w:r>
            <w:r w:rsidRPr="002B77DA">
              <w:rPr>
                <w:lang w:val="es-MX"/>
              </w:rPr>
              <w:t xml:space="preserve"> sesión?” y las opciones</w:t>
            </w:r>
          </w:p>
          <w:p w:rsidR="00DF1B49" w:rsidRPr="002B77DA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2B77DA">
              <w:rPr>
                <w:rFonts w:asciiTheme="minorHAnsi" w:hAnsiTheme="minorHAnsi" w:cstheme="minorHAnsi"/>
                <w:lang w:val="es-MX" w:eastAsia="es-MX"/>
              </w:rPr>
              <w:t>Sí</w:t>
            </w:r>
          </w:p>
          <w:p w:rsidR="00DF1B49" w:rsidRPr="002B77DA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2B77DA">
              <w:rPr>
                <w:rFonts w:asciiTheme="minorHAnsi" w:hAnsiTheme="minorHAnsi" w:cstheme="minorHAnsi"/>
                <w:lang w:val="es-MX" w:eastAsia="es-MX"/>
              </w:rPr>
              <w:t>No</w:t>
            </w:r>
          </w:p>
        </w:tc>
      </w:tr>
      <w:tr w:rsidR="00DF1B49" w:rsidRPr="002B77DA" w:rsidTr="001D6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1D61E5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DGAJ.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6B579E" w:rsidP="00464EF7">
            <w:pPr>
              <w:keepLines/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De acuerdo con</w:t>
            </w:r>
            <w:r w:rsidR="00DF1B49" w:rsidRPr="002B77DA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 xml:space="preserve"> la opción seleccionada: </w:t>
            </w:r>
          </w:p>
          <w:p w:rsidR="00DF1B49" w:rsidRPr="002B77DA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Sí, continúa con el flujo</w:t>
            </w:r>
          </w:p>
          <w:p w:rsidR="00DF1B49" w:rsidRPr="002B77DA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lastRenderedPageBreak/>
              <w:t>Da clic en No, continúa con la sesión activa.</w:t>
            </w:r>
          </w:p>
        </w:tc>
      </w:tr>
      <w:tr w:rsidR="00DF1B49" w:rsidRPr="002B77DA" w:rsidTr="001D6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CONEC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2B77DA">
              <w:rPr>
                <w:bCs/>
                <w:lang w:val="es-MX"/>
              </w:rPr>
              <w:t>Cierra sesión, muestra mensaje “Sesión Finalizada” y regresa a pantalla de acceso.</w:t>
            </w:r>
          </w:p>
        </w:tc>
      </w:tr>
      <w:tr w:rsidR="00DF1B49" w:rsidRPr="002B77DA" w:rsidTr="001D6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49" w:rsidRPr="002B77DA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2B77DA">
              <w:rPr>
                <w:bCs/>
                <w:lang w:val="es-MX"/>
              </w:rPr>
              <w:t>Fin de flujo general</w:t>
            </w:r>
          </w:p>
        </w:tc>
      </w:tr>
    </w:tbl>
    <w:p w:rsidR="00D16B4F" w:rsidRPr="002B77DA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81"/>
      <w:bookmarkStart w:id="108" w:name="_Toc228339746"/>
      <w:bookmarkStart w:id="109" w:name="_Toc182735733"/>
      <w:bookmarkStart w:id="110" w:name="_Toc52616589"/>
      <w:bookmarkStart w:id="111" w:name="_Toc483324360"/>
      <w:bookmarkStart w:id="112" w:name="_Toc488503795"/>
      <w:r w:rsidRPr="002B77DA">
        <w:rPr>
          <w:rFonts w:asciiTheme="minorHAnsi" w:hAnsiTheme="minorHAnsi" w:cstheme="minorHAnsi"/>
          <w:sz w:val="20"/>
        </w:rPr>
        <w:t>Extraordinarios</w:t>
      </w:r>
      <w:bookmarkEnd w:id="107"/>
      <w:bookmarkEnd w:id="108"/>
      <w:bookmarkEnd w:id="109"/>
      <w:bookmarkEnd w:id="110"/>
      <w:bookmarkEnd w:id="111"/>
      <w:bookmarkEnd w:id="112"/>
      <w:r w:rsidRPr="002B77DA">
        <w:rPr>
          <w:rFonts w:asciiTheme="minorHAnsi" w:hAnsiTheme="minorHAnsi" w:cstheme="minorHAnsi"/>
          <w:sz w:val="20"/>
        </w:rPr>
        <w:tab/>
      </w:r>
    </w:p>
    <w:p w:rsidR="006B579E" w:rsidRPr="002B77DA" w:rsidRDefault="009F4550" w:rsidP="001D61E5">
      <w:pPr>
        <w:pStyle w:val="ndice2"/>
        <w:ind w:left="153" w:firstLine="567"/>
        <w:jc w:val="both"/>
      </w:pPr>
      <w:bookmarkStart w:id="113" w:name="_Hlk482972054"/>
      <w:r w:rsidRPr="002B77DA">
        <w:t>No aplica para esta funcionalidad del sistema</w:t>
      </w:r>
      <w:r w:rsidR="00554004" w:rsidRPr="002B77DA">
        <w:t>.</w:t>
      </w:r>
    </w:p>
    <w:p w:rsidR="00D16B4F" w:rsidRPr="002B77DA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371934684"/>
      <w:bookmarkStart w:id="115" w:name="_Toc228339747"/>
      <w:bookmarkStart w:id="116" w:name="_Toc182735734"/>
      <w:bookmarkStart w:id="117" w:name="_Toc52616590"/>
      <w:bookmarkStart w:id="118" w:name="_Toc483324361"/>
      <w:bookmarkStart w:id="119" w:name="_Toc488503796"/>
      <w:bookmarkEnd w:id="113"/>
      <w:r w:rsidRPr="002B77DA">
        <w:rPr>
          <w:rFonts w:asciiTheme="minorHAnsi" w:hAnsiTheme="minorHAnsi" w:cstheme="minorHAnsi"/>
          <w:sz w:val="20"/>
        </w:rPr>
        <w:t>De excepción</w:t>
      </w:r>
      <w:bookmarkEnd w:id="114"/>
      <w:bookmarkEnd w:id="115"/>
      <w:bookmarkEnd w:id="116"/>
      <w:bookmarkEnd w:id="117"/>
      <w:bookmarkEnd w:id="118"/>
      <w:bookmarkEnd w:id="119"/>
    </w:p>
    <w:p w:rsidR="005C01BB" w:rsidRPr="002B77DA" w:rsidRDefault="005C01BB" w:rsidP="005C01B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3919827"/>
      <w:bookmarkStart w:id="121" w:name="_Toc488503797"/>
      <w:bookmarkStart w:id="122" w:name="_Toc371934687"/>
      <w:bookmarkStart w:id="123" w:name="_Toc228339748"/>
      <w:bookmarkStart w:id="124" w:name="_Toc483324362"/>
      <w:bookmarkStart w:id="125" w:name="_Toc182735735"/>
      <w:bookmarkStart w:id="126" w:name="_Toc52616591"/>
      <w:r w:rsidRPr="002B77DA">
        <w:rPr>
          <w:rFonts w:asciiTheme="minorHAnsi" w:hAnsiTheme="minorHAnsi" w:cstheme="minorHAnsi"/>
          <w:sz w:val="20"/>
        </w:rPr>
        <w:t xml:space="preserve">AE01 Error al </w:t>
      </w:r>
      <w:bookmarkEnd w:id="120"/>
      <w:r w:rsidR="002A5799" w:rsidRPr="002B77DA">
        <w:rPr>
          <w:rFonts w:asciiTheme="minorHAnsi" w:hAnsiTheme="minorHAnsi" w:cstheme="minorHAnsi"/>
          <w:sz w:val="20"/>
        </w:rPr>
        <w:t>Cargar</w:t>
      </w:r>
      <w:bookmarkEnd w:id="121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83F00" w:rsidRPr="002B77DA" w:rsidTr="00464EF7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83F00" w:rsidRPr="002B77DA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83F00" w:rsidRPr="002B77DA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83F00" w:rsidRPr="002B77DA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83F00" w:rsidRPr="002B77DA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83F00" w:rsidRPr="002B77DA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583F00" w:rsidRPr="002B77DA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583F00" w:rsidRPr="002B77DA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cargar” y regresa al flujo básico.</w:t>
            </w:r>
          </w:p>
        </w:tc>
      </w:tr>
      <w:tr w:rsidR="00583F00" w:rsidRPr="002B77DA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83F00" w:rsidRPr="002B77DA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83F00" w:rsidRPr="002B77DA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583F00" w:rsidRPr="002B77DA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:rsidR="00D16B4F" w:rsidRPr="002B77DA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488503798"/>
      <w:r w:rsidRPr="002B77DA">
        <w:rPr>
          <w:rFonts w:asciiTheme="minorHAnsi" w:hAnsiTheme="minorHAnsi" w:cstheme="minorHAnsi"/>
          <w:sz w:val="20"/>
        </w:rPr>
        <w:t>Puntos de Extensión</w:t>
      </w:r>
      <w:bookmarkEnd w:id="122"/>
      <w:bookmarkEnd w:id="123"/>
      <w:bookmarkEnd w:id="124"/>
      <w:bookmarkEnd w:id="127"/>
    </w:p>
    <w:p w:rsidR="005C01BB" w:rsidRPr="002B77DA" w:rsidRDefault="001A29AA" w:rsidP="00DF1B49">
      <w:pPr>
        <w:rPr>
          <w:rFonts w:asciiTheme="minorHAnsi" w:hAnsiTheme="minorHAnsi" w:cstheme="minorHAnsi"/>
        </w:rPr>
      </w:pPr>
      <w:bookmarkStart w:id="128" w:name="_Toc371934688"/>
      <w:bookmarkStart w:id="129" w:name="_Toc228339749"/>
      <w:r w:rsidRPr="002B77DA">
        <w:rPr>
          <w:rFonts w:asciiTheme="minorHAnsi" w:hAnsiTheme="minorHAnsi" w:cstheme="minorHAnsi"/>
          <w:color w:val="000000"/>
          <w:szCs w:val="20"/>
          <w:lang w:eastAsia="es-MX"/>
        </w:rPr>
        <w:t xml:space="preserve">Esta funcionalidad contiene un </w:t>
      </w:r>
      <w:proofErr w:type="spellStart"/>
      <w:r w:rsidRPr="002B77DA">
        <w:rPr>
          <w:rFonts w:asciiTheme="minorHAnsi" w:hAnsiTheme="minorHAnsi" w:cstheme="minorHAnsi"/>
          <w:color w:val="000000"/>
          <w:szCs w:val="20"/>
          <w:lang w:eastAsia="es-MX"/>
        </w:rPr>
        <w:t>extend</w:t>
      </w:r>
      <w:proofErr w:type="spellEnd"/>
      <w:r w:rsidRPr="002B77DA">
        <w:rPr>
          <w:rFonts w:asciiTheme="minorHAnsi" w:hAnsiTheme="minorHAnsi" w:cstheme="minorHAnsi"/>
          <w:color w:val="000000"/>
          <w:szCs w:val="20"/>
          <w:lang w:eastAsia="es-MX"/>
        </w:rPr>
        <w:t xml:space="preserve"> con el </w:t>
      </w:r>
      <w:r w:rsidR="001D61E5" w:rsidRPr="001D61E5">
        <w:rPr>
          <w:rFonts w:asciiTheme="minorHAnsi" w:hAnsiTheme="minorHAnsi" w:cstheme="minorHAnsi"/>
          <w:bCs/>
          <w:color w:val="000000"/>
          <w:szCs w:val="20"/>
          <w:lang w:eastAsia="es-MX"/>
        </w:rPr>
        <w:t>caso de uso</w:t>
      </w:r>
      <w:r w:rsidR="001D61E5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 xml:space="preserve"> 2022 - </w:t>
      </w:r>
      <w:r w:rsidRPr="002B77DA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>Registrar Movimientos Bitácora</w:t>
      </w:r>
      <w:r w:rsidR="00705A43" w:rsidRPr="002B77DA">
        <w:rPr>
          <w:rFonts w:asciiTheme="minorHAnsi" w:hAnsiTheme="minorHAnsi" w:cstheme="minorHAnsi"/>
        </w:rPr>
        <w:t>.</w:t>
      </w:r>
    </w:p>
    <w:p w:rsidR="00D16B4F" w:rsidRPr="002B77DA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0" w:name="_Toc483324363"/>
      <w:bookmarkStart w:id="131" w:name="_Toc488503799"/>
      <w:r w:rsidRPr="002B77DA">
        <w:rPr>
          <w:rFonts w:asciiTheme="minorHAnsi" w:hAnsiTheme="minorHAnsi" w:cstheme="minorHAnsi"/>
          <w:sz w:val="20"/>
        </w:rPr>
        <w:t>Requerimientos Especiales</w:t>
      </w:r>
      <w:bookmarkEnd w:id="125"/>
      <w:bookmarkEnd w:id="126"/>
      <w:bookmarkEnd w:id="128"/>
      <w:bookmarkEnd w:id="129"/>
      <w:bookmarkEnd w:id="130"/>
      <w:bookmarkEnd w:id="131"/>
    </w:p>
    <w:p w:rsidR="00705A43" w:rsidRPr="002B77DA" w:rsidRDefault="00705A43" w:rsidP="00705A43">
      <w:pPr>
        <w:ind w:left="792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>No aplica para esta funcionalidad del sistema.</w:t>
      </w:r>
    </w:p>
    <w:p w:rsidR="00D16B4F" w:rsidRPr="002B77DA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2" w:name="_Toc371934689"/>
      <w:bookmarkStart w:id="133" w:name="_Toc483324364"/>
      <w:bookmarkStart w:id="134" w:name="_Toc488503800"/>
      <w:proofErr w:type="spellStart"/>
      <w:r w:rsidRPr="002B77DA">
        <w:rPr>
          <w:rFonts w:asciiTheme="minorHAnsi" w:hAnsiTheme="minorHAnsi" w:cstheme="minorHAnsi"/>
          <w:sz w:val="20"/>
        </w:rPr>
        <w:t>Pos</w:t>
      </w:r>
      <w:proofErr w:type="spellEnd"/>
      <w:r w:rsidRPr="002B77DA">
        <w:rPr>
          <w:rFonts w:asciiTheme="minorHAnsi" w:hAnsiTheme="minorHAnsi" w:cstheme="minorHAnsi"/>
          <w:sz w:val="20"/>
        </w:rPr>
        <w:t xml:space="preserve"> Condiciones</w:t>
      </w:r>
      <w:bookmarkEnd w:id="132"/>
      <w:bookmarkEnd w:id="133"/>
      <w:bookmarkEnd w:id="134"/>
    </w:p>
    <w:p w:rsidR="00E252C4" w:rsidRPr="002B77DA" w:rsidRDefault="00E252C4" w:rsidP="00E252C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5" w:name="_Toc461701853"/>
      <w:bookmarkStart w:id="136" w:name="_Toc484712639"/>
      <w:bookmarkStart w:id="137" w:name="_Toc488503801"/>
      <w:bookmarkStart w:id="138" w:name="_Toc228339751"/>
      <w:bookmarkStart w:id="139" w:name="_Toc371934692"/>
      <w:bookmarkStart w:id="140" w:name="_Toc289774390"/>
      <w:bookmarkStart w:id="141" w:name="_Toc483324369"/>
      <w:r w:rsidRPr="002B77DA">
        <w:rPr>
          <w:rFonts w:asciiTheme="minorHAnsi" w:hAnsiTheme="minorHAnsi" w:cstheme="minorHAnsi"/>
          <w:color w:val="000000" w:themeColor="text1"/>
          <w:sz w:val="20"/>
        </w:rPr>
        <w:t>&lt;Pos condición 1&gt; Datos guardados.</w:t>
      </w:r>
      <w:bookmarkEnd w:id="135"/>
      <w:bookmarkEnd w:id="136"/>
      <w:bookmarkEnd w:id="137"/>
    </w:p>
    <w:p w:rsidR="00525F4C" w:rsidRPr="002B77DA" w:rsidRDefault="00797070" w:rsidP="00797070">
      <w:pPr>
        <w:ind w:left="720"/>
        <w:rPr>
          <w:rFonts w:asciiTheme="minorHAnsi" w:hAnsiTheme="minorHAnsi" w:cstheme="minorHAnsi"/>
          <w:color w:val="000000" w:themeColor="text1"/>
          <w:szCs w:val="20"/>
        </w:rPr>
      </w:pPr>
      <w:r w:rsidRPr="002B77DA">
        <w:rPr>
          <w:rFonts w:asciiTheme="minorHAnsi" w:hAnsiTheme="minorHAnsi" w:cstheme="minorHAnsi"/>
          <w:color w:val="000000" w:themeColor="text1"/>
          <w:szCs w:val="20"/>
        </w:rPr>
        <w:t xml:space="preserve">El </w:t>
      </w:r>
      <w:r w:rsidRPr="002B77DA">
        <w:rPr>
          <w:rFonts w:asciiTheme="minorHAnsi" w:hAnsiTheme="minorHAnsi" w:cstheme="minorHAnsi"/>
          <w:color w:val="000000" w:themeColor="text1"/>
        </w:rPr>
        <w:t>Oficio de Remisión de Proyecto de Instrumento Jurídico y Anexos Firmados</w:t>
      </w:r>
      <w:r w:rsidR="00DF078D" w:rsidRPr="002B77DA">
        <w:rPr>
          <w:rFonts w:asciiTheme="minorHAnsi" w:hAnsiTheme="minorHAnsi" w:cstheme="minorHAnsi"/>
          <w:color w:val="000000" w:themeColor="text1"/>
          <w:szCs w:val="20"/>
        </w:rPr>
        <w:t xml:space="preserve"> es</w:t>
      </w:r>
      <w:r w:rsidR="00E252C4" w:rsidRPr="002B77DA">
        <w:rPr>
          <w:rFonts w:asciiTheme="minorHAnsi" w:hAnsiTheme="minorHAnsi" w:cstheme="minorHAnsi"/>
          <w:color w:val="000000" w:themeColor="text1"/>
          <w:szCs w:val="20"/>
        </w:rPr>
        <w:t xml:space="preserve"> guar</w:t>
      </w:r>
      <w:r w:rsidR="004857BF" w:rsidRPr="002B77DA">
        <w:rPr>
          <w:rFonts w:asciiTheme="minorHAnsi" w:hAnsiTheme="minorHAnsi" w:cstheme="minorHAnsi"/>
          <w:color w:val="000000" w:themeColor="text1"/>
          <w:szCs w:val="20"/>
        </w:rPr>
        <w:t>d</w:t>
      </w:r>
      <w:r w:rsidR="00E252C4" w:rsidRPr="002B77DA">
        <w:rPr>
          <w:rFonts w:asciiTheme="minorHAnsi" w:hAnsiTheme="minorHAnsi" w:cstheme="minorHAnsi"/>
          <w:color w:val="000000" w:themeColor="text1"/>
          <w:szCs w:val="20"/>
        </w:rPr>
        <w:t>ad</w:t>
      </w:r>
      <w:r w:rsidR="0072441F" w:rsidRPr="002B77DA">
        <w:rPr>
          <w:rFonts w:asciiTheme="minorHAnsi" w:hAnsiTheme="minorHAnsi" w:cstheme="minorHAnsi"/>
          <w:color w:val="000000" w:themeColor="text1"/>
          <w:szCs w:val="20"/>
        </w:rPr>
        <w:t>o</w:t>
      </w:r>
      <w:r w:rsidR="00E252C4" w:rsidRPr="002B77DA">
        <w:rPr>
          <w:rFonts w:asciiTheme="minorHAnsi" w:hAnsiTheme="minorHAnsi" w:cstheme="minorHAnsi"/>
          <w:color w:val="000000" w:themeColor="text1"/>
          <w:szCs w:val="20"/>
        </w:rPr>
        <w:t xml:space="preserve"> en la base de datos </w:t>
      </w:r>
      <w:r w:rsidRPr="002B77DA">
        <w:rPr>
          <w:rFonts w:asciiTheme="minorHAnsi" w:hAnsiTheme="minorHAnsi" w:cstheme="minorHAnsi"/>
          <w:color w:val="000000" w:themeColor="text1"/>
          <w:szCs w:val="20"/>
        </w:rPr>
        <w:t>de CONEC</w:t>
      </w:r>
      <w:r w:rsidR="00E252C4" w:rsidRPr="002B77DA">
        <w:rPr>
          <w:rFonts w:asciiTheme="minorHAnsi" w:hAnsiTheme="minorHAnsi" w:cstheme="minorHAnsi"/>
          <w:color w:val="000000" w:themeColor="text1"/>
          <w:szCs w:val="20"/>
        </w:rPr>
        <w:t xml:space="preserve"> II.</w:t>
      </w:r>
      <w:bookmarkEnd w:id="138"/>
    </w:p>
    <w:p w:rsidR="00A362EE" w:rsidRPr="002B77DA" w:rsidRDefault="00A362EE" w:rsidP="00A362E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2" w:name="_Toc488503802"/>
      <w:r w:rsidRPr="002B77DA">
        <w:rPr>
          <w:rFonts w:asciiTheme="minorHAnsi" w:hAnsiTheme="minorHAnsi" w:cstheme="minorHAnsi"/>
          <w:color w:val="000000" w:themeColor="text1"/>
          <w:sz w:val="20"/>
        </w:rPr>
        <w:t>&lt;Pos condición 2&gt; Cambio estatus.</w:t>
      </w:r>
      <w:bookmarkEnd w:id="142"/>
    </w:p>
    <w:p w:rsidR="00A362EE" w:rsidRPr="002B77DA" w:rsidRDefault="00A362EE" w:rsidP="00797070">
      <w:pPr>
        <w:ind w:left="720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>El est</w:t>
      </w:r>
      <w:r w:rsidR="00797070" w:rsidRPr="002B77DA">
        <w:rPr>
          <w:rFonts w:asciiTheme="minorHAnsi" w:hAnsiTheme="minorHAnsi" w:cstheme="minorHAnsi"/>
        </w:rPr>
        <w:t xml:space="preserve">atus del </w:t>
      </w:r>
      <w:r w:rsidR="00797070" w:rsidRPr="002B77DA">
        <w:rPr>
          <w:rFonts w:asciiTheme="minorHAnsi" w:hAnsiTheme="minorHAnsi" w:cstheme="minorHAnsi"/>
          <w:color w:val="000000" w:themeColor="text1"/>
        </w:rPr>
        <w:t>Oficio de Remisión de Proyecto de Instrumento Jurídico y Anexos Firmados</w:t>
      </w:r>
      <w:r w:rsidRPr="002B77DA">
        <w:rPr>
          <w:rFonts w:asciiTheme="minorHAnsi" w:hAnsiTheme="minorHAnsi" w:cstheme="minorHAnsi"/>
        </w:rPr>
        <w:t xml:space="preserve"> es </w:t>
      </w:r>
      <w:r w:rsidR="001D61E5" w:rsidRPr="002B77DA">
        <w:rPr>
          <w:rFonts w:asciiTheme="minorHAnsi" w:hAnsiTheme="minorHAnsi" w:cstheme="minorHAnsi"/>
        </w:rPr>
        <w:t>cambiado a</w:t>
      </w:r>
      <w:r w:rsidR="00797070" w:rsidRPr="002B77DA">
        <w:rPr>
          <w:rFonts w:asciiTheme="minorHAnsi" w:hAnsiTheme="minorHAnsi" w:cstheme="minorHAnsi"/>
        </w:rPr>
        <w:t xml:space="preserve"> “</w:t>
      </w:r>
      <w:r w:rsidR="0072441F" w:rsidRPr="002B77DA">
        <w:rPr>
          <w:rFonts w:asciiTheme="minorHAnsi" w:hAnsiTheme="minorHAnsi" w:cstheme="minorHAnsi"/>
        </w:rPr>
        <w:t>Firmado</w:t>
      </w:r>
      <w:r w:rsidRPr="002B77DA">
        <w:rPr>
          <w:rFonts w:asciiTheme="minorHAnsi" w:hAnsiTheme="minorHAnsi" w:cstheme="minorHAnsi"/>
        </w:rPr>
        <w:t xml:space="preserve">”. </w:t>
      </w:r>
    </w:p>
    <w:p w:rsidR="00A362EE" w:rsidRPr="002B77DA" w:rsidRDefault="00A362EE" w:rsidP="00A362E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3" w:name="_Toc488503803"/>
      <w:r w:rsidRPr="002B77DA">
        <w:rPr>
          <w:rFonts w:asciiTheme="minorHAnsi" w:hAnsiTheme="minorHAnsi" w:cstheme="minorHAnsi"/>
          <w:color w:val="000000" w:themeColor="text1"/>
          <w:sz w:val="20"/>
        </w:rPr>
        <w:t>&lt;Pos condición 3&gt; Registros en Bitácora.</w:t>
      </w:r>
      <w:bookmarkEnd w:id="143"/>
    </w:p>
    <w:p w:rsidR="00A362EE" w:rsidRPr="002B77DA" w:rsidRDefault="00A362EE" w:rsidP="00797070">
      <w:pPr>
        <w:ind w:left="720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</w:rPr>
        <w:t>Los movimientos realizados para la carga de</w:t>
      </w:r>
      <w:r w:rsidR="00797070" w:rsidRPr="002B77DA">
        <w:rPr>
          <w:rFonts w:asciiTheme="minorHAnsi" w:hAnsiTheme="minorHAnsi" w:cstheme="minorHAnsi"/>
        </w:rPr>
        <w:t xml:space="preserve">l </w:t>
      </w:r>
      <w:r w:rsidR="00797070" w:rsidRPr="002B77DA">
        <w:rPr>
          <w:rFonts w:asciiTheme="minorHAnsi" w:hAnsiTheme="minorHAnsi" w:cstheme="minorHAnsi"/>
          <w:color w:val="000000" w:themeColor="text1"/>
        </w:rPr>
        <w:t>Oficio de Remisión de Proyecto de Instrumento Jurídico y Anexos Firmados</w:t>
      </w:r>
      <w:r w:rsidRPr="002B77DA">
        <w:rPr>
          <w:rFonts w:asciiTheme="minorHAnsi" w:hAnsiTheme="minorHAnsi" w:cstheme="minorHAnsi"/>
        </w:rPr>
        <w:t xml:space="preserve"> son registrados en la bitácora. </w:t>
      </w:r>
    </w:p>
    <w:p w:rsidR="00F20A8D" w:rsidRPr="002B77DA" w:rsidRDefault="00F20A8D" w:rsidP="00F20A8D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4" w:name="_Toc488503804"/>
      <w:r w:rsidRPr="002B77DA">
        <w:rPr>
          <w:rFonts w:asciiTheme="minorHAnsi" w:hAnsiTheme="minorHAnsi" w:cstheme="minorHAnsi"/>
          <w:color w:val="000000" w:themeColor="text1"/>
          <w:sz w:val="20"/>
        </w:rPr>
        <w:lastRenderedPageBreak/>
        <w:t>&lt;Pos condición 4&gt; Envió de Oficio de Remisión de Proyecto de Instrumento Jurídico y Anexos Firmados.</w:t>
      </w:r>
      <w:bookmarkEnd w:id="144"/>
    </w:p>
    <w:p w:rsidR="00F20A8D" w:rsidRPr="002B77DA" w:rsidRDefault="00F20A8D" w:rsidP="006B579E">
      <w:pPr>
        <w:ind w:left="720"/>
        <w:rPr>
          <w:rFonts w:asciiTheme="minorHAnsi" w:hAnsiTheme="minorHAnsi" w:cstheme="minorHAnsi"/>
          <w:b/>
        </w:rPr>
      </w:pPr>
      <w:r w:rsidRPr="002B77DA">
        <w:rPr>
          <w:rFonts w:asciiTheme="minorHAnsi" w:hAnsiTheme="minorHAnsi" w:cstheme="minorHAnsi"/>
        </w:rPr>
        <w:t>Una vez cargado el Oficio de Remisión el sistema habilitará la opción</w:t>
      </w:r>
      <w:r w:rsidR="00A54FBB" w:rsidRPr="002B77DA">
        <w:rPr>
          <w:rFonts w:asciiTheme="minorHAnsi" w:hAnsiTheme="minorHAnsi" w:cstheme="minorHAnsi"/>
        </w:rPr>
        <w:t xml:space="preserve"> de “</w:t>
      </w:r>
      <w:r w:rsidRPr="002B77DA">
        <w:rPr>
          <w:rFonts w:asciiTheme="minorHAnsi" w:hAnsiTheme="minorHAnsi" w:cstheme="minorHAnsi"/>
        </w:rPr>
        <w:t xml:space="preserve">Enviar”, Ver </w:t>
      </w:r>
      <w:r w:rsidR="001D61E5">
        <w:rPr>
          <w:rFonts w:asciiTheme="minorHAnsi" w:hAnsiTheme="minorHAnsi" w:cstheme="minorHAnsi"/>
        </w:rPr>
        <w:t>caso de uso</w:t>
      </w:r>
      <w:r w:rsidRPr="002B77DA">
        <w:rPr>
          <w:rFonts w:asciiTheme="minorHAnsi" w:hAnsiTheme="minorHAnsi" w:cstheme="minorHAnsi"/>
          <w:b/>
        </w:rPr>
        <w:t xml:space="preserve"> 9022 Consultar Instrumento Jurídico.</w:t>
      </w:r>
    </w:p>
    <w:p w:rsidR="00D16B4F" w:rsidRPr="002B77DA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5" w:name="_Toc488503805"/>
      <w:r w:rsidRPr="002B77DA">
        <w:rPr>
          <w:rFonts w:asciiTheme="minorHAnsi" w:hAnsiTheme="minorHAnsi" w:cstheme="minorHAnsi"/>
          <w:sz w:val="20"/>
        </w:rPr>
        <w:t>Reglas de Negocio</w:t>
      </w:r>
      <w:bookmarkEnd w:id="139"/>
      <w:bookmarkEnd w:id="140"/>
      <w:bookmarkEnd w:id="141"/>
      <w:bookmarkEnd w:id="145"/>
    </w:p>
    <w:p w:rsidR="00FB4294" w:rsidRPr="002B77DA" w:rsidRDefault="00124467" w:rsidP="00FB4294">
      <w:pPr>
        <w:ind w:left="360"/>
        <w:rPr>
          <w:rFonts w:asciiTheme="minorHAnsi" w:hAnsiTheme="minorHAnsi" w:cstheme="minorHAnsi"/>
        </w:rPr>
      </w:pPr>
      <w:r w:rsidRPr="002B77DA">
        <w:rPr>
          <w:rFonts w:asciiTheme="minorHAnsi" w:hAnsiTheme="minorHAnsi" w:cstheme="minorHAnsi"/>
          <w:szCs w:val="20"/>
          <w:lang w:eastAsia="es-MX"/>
        </w:rPr>
        <w:t>No a</w:t>
      </w:r>
      <w:r w:rsidRPr="002B77DA">
        <w:rPr>
          <w:rFonts w:asciiTheme="minorHAnsi" w:hAnsiTheme="minorHAnsi" w:cstheme="minorHAnsi"/>
        </w:rPr>
        <w:t>plica para esta funcionalidad del sistema.</w:t>
      </w:r>
    </w:p>
    <w:p w:rsidR="008903CB" w:rsidRPr="002B77DA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6" w:name="_Toc371934693"/>
      <w:bookmarkStart w:id="147" w:name="_Toc483324370"/>
      <w:bookmarkStart w:id="148" w:name="_Toc488503806"/>
      <w:r w:rsidRPr="002B77DA">
        <w:rPr>
          <w:rFonts w:asciiTheme="minorHAnsi" w:hAnsiTheme="minorHAnsi" w:cstheme="minorHAnsi"/>
          <w:sz w:val="20"/>
        </w:rPr>
        <w:t>Validaciones</w:t>
      </w:r>
      <w:bookmarkStart w:id="149" w:name="_Toc483919838"/>
      <w:bookmarkStart w:id="150" w:name="_Toc483324371"/>
      <w:bookmarkStart w:id="151" w:name="_Toc461701857"/>
      <w:bookmarkEnd w:id="146"/>
      <w:bookmarkEnd w:id="147"/>
      <w:bookmarkEnd w:id="148"/>
    </w:p>
    <w:p w:rsidR="00583F00" w:rsidRPr="002B77DA" w:rsidRDefault="00583F00" w:rsidP="00A362E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2" w:name="_Toc488503807"/>
      <w:bookmarkStart w:id="153" w:name="_Toc371934694"/>
      <w:bookmarkStart w:id="154" w:name="_Toc483324374"/>
      <w:bookmarkEnd w:id="149"/>
      <w:bookmarkEnd w:id="150"/>
      <w:bookmarkEnd w:id="151"/>
      <w:r w:rsidRPr="002B77DA">
        <w:rPr>
          <w:rFonts w:asciiTheme="minorHAnsi" w:hAnsiTheme="minorHAnsi" w:cstheme="minorHAnsi"/>
          <w:sz w:val="20"/>
        </w:rPr>
        <w:t>V01 Tipo Archivo</w:t>
      </w:r>
      <w:bookmarkEnd w:id="152"/>
    </w:p>
    <w:p w:rsidR="00583F00" w:rsidRPr="002B77DA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2B77DA">
        <w:rPr>
          <w:rFonts w:asciiTheme="minorHAnsi" w:hAnsiTheme="minorHAnsi" w:cstheme="minorHAnsi"/>
          <w:szCs w:val="20"/>
        </w:rPr>
        <w:t xml:space="preserve">Validar que el archivo seleccionado sea formato PDF. </w:t>
      </w:r>
    </w:p>
    <w:p w:rsidR="00583F00" w:rsidRPr="002B77DA" w:rsidRDefault="00583F00" w:rsidP="00A362E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5" w:name="_Toc488503808"/>
      <w:r w:rsidRPr="002B77DA">
        <w:rPr>
          <w:rFonts w:asciiTheme="minorHAnsi" w:hAnsiTheme="minorHAnsi" w:cstheme="minorHAnsi"/>
          <w:sz w:val="20"/>
        </w:rPr>
        <w:t>V02 Tamaño Archivo</w:t>
      </w:r>
      <w:bookmarkEnd w:id="155"/>
    </w:p>
    <w:p w:rsidR="00583F00" w:rsidRPr="002B77DA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2B77DA">
        <w:rPr>
          <w:rFonts w:asciiTheme="minorHAnsi" w:hAnsiTheme="minorHAnsi" w:cstheme="minorHAnsi"/>
          <w:szCs w:val="20"/>
        </w:rPr>
        <w:t xml:space="preserve">Validar que el archivo seleccionado no exceda los 10 MB. </w:t>
      </w:r>
    </w:p>
    <w:p w:rsidR="00D16B4F" w:rsidRPr="002B77DA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6" w:name="_Toc488503809"/>
      <w:r w:rsidRPr="002B77DA">
        <w:rPr>
          <w:rFonts w:asciiTheme="minorHAnsi" w:hAnsiTheme="minorHAnsi" w:cstheme="minorHAnsi"/>
          <w:sz w:val="20"/>
        </w:rPr>
        <w:t>Criterios de Aceptación</w:t>
      </w:r>
      <w:bookmarkEnd w:id="153"/>
      <w:bookmarkEnd w:id="154"/>
      <w:bookmarkEnd w:id="156"/>
    </w:p>
    <w:p w:rsidR="0059222D" w:rsidRPr="002B77DA" w:rsidRDefault="001D61E5" w:rsidP="00B62E55">
      <w:pPr>
        <w:spacing w:before="0" w:after="0" w:line="240" w:lineRule="auto"/>
        <w:rPr>
          <w:rFonts w:asciiTheme="minorHAnsi" w:hAnsiTheme="minorHAnsi" w:cstheme="minorHAnsi"/>
          <w:color w:val="000000"/>
          <w:szCs w:val="20"/>
        </w:rPr>
      </w:pPr>
      <w:bookmarkStart w:id="157" w:name="_Toc371934695"/>
      <w:bookmarkStart w:id="158" w:name="_Toc289774391"/>
      <w:bookmarkStart w:id="159" w:name="_Toc483324375"/>
      <w:r>
        <w:rPr>
          <w:rFonts w:asciiTheme="minorHAnsi" w:hAnsiTheme="minorHAnsi" w:cstheme="minorHAnsi"/>
          <w:color w:val="000000"/>
          <w:szCs w:val="20"/>
        </w:rPr>
        <w:t xml:space="preserve">FUNC-DGAJ-038 - </w:t>
      </w:r>
      <w:r w:rsidR="0072441F" w:rsidRPr="002B77DA">
        <w:rPr>
          <w:rFonts w:asciiTheme="minorHAnsi" w:hAnsiTheme="minorHAnsi" w:cstheme="minorHAnsi"/>
          <w:color w:val="000000"/>
          <w:szCs w:val="20"/>
        </w:rPr>
        <w:t>Validar que el sistema</w:t>
      </w:r>
      <w:r w:rsidR="00B62E55" w:rsidRPr="002B77DA">
        <w:rPr>
          <w:rFonts w:asciiTheme="minorHAnsi" w:hAnsiTheme="minorHAnsi" w:cstheme="minorHAnsi"/>
          <w:color w:val="000000"/>
          <w:szCs w:val="20"/>
        </w:rPr>
        <w:t xml:space="preserve"> permita cargar el </w:t>
      </w:r>
      <w:r w:rsidR="00B62E55" w:rsidRPr="002B77DA">
        <w:rPr>
          <w:rFonts w:asciiTheme="minorHAnsi" w:hAnsiTheme="minorHAnsi" w:cstheme="minorHAnsi"/>
          <w:color w:val="000000" w:themeColor="text1"/>
        </w:rPr>
        <w:t>Oficio de Remisión de Proyecto de Instrumento Jurídico y Anexos Firmados</w:t>
      </w:r>
      <w:r w:rsidR="0072441F" w:rsidRPr="002B77DA">
        <w:rPr>
          <w:rFonts w:asciiTheme="minorHAnsi" w:hAnsiTheme="minorHAnsi" w:cstheme="minorHAnsi"/>
          <w:color w:val="000000"/>
          <w:szCs w:val="20"/>
        </w:rPr>
        <w:t>, para su firma autógrafa</w:t>
      </w:r>
      <w:r w:rsidR="00DF078D" w:rsidRPr="002B77DA">
        <w:rPr>
          <w:rFonts w:asciiTheme="minorHAnsi" w:hAnsiTheme="minorHAnsi" w:cstheme="minorHAnsi"/>
          <w:color w:val="000000"/>
          <w:szCs w:val="20"/>
        </w:rPr>
        <w:t>.</w:t>
      </w:r>
    </w:p>
    <w:p w:rsidR="000A54D1" w:rsidRPr="002B77DA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60" w:name="_Toc488503810"/>
      <w:r w:rsidRPr="002B77DA">
        <w:rPr>
          <w:rFonts w:asciiTheme="minorHAnsi" w:hAnsiTheme="minorHAnsi" w:cstheme="minorHAnsi"/>
          <w:sz w:val="20"/>
        </w:rPr>
        <w:t>Referencias</w:t>
      </w:r>
      <w:bookmarkEnd w:id="157"/>
      <w:bookmarkEnd w:id="158"/>
      <w:bookmarkEnd w:id="159"/>
      <w:bookmarkEnd w:id="160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126"/>
      </w:tblGrid>
      <w:tr w:rsidR="00DF078D" w:rsidRPr="002B77DA" w:rsidTr="004F419B">
        <w:tc>
          <w:tcPr>
            <w:tcW w:w="709" w:type="dxa"/>
            <w:shd w:val="clear" w:color="auto" w:fill="BFBFBF" w:themeFill="background1" w:themeFillShade="BF"/>
          </w:tcPr>
          <w:p w:rsidR="00DF078D" w:rsidRPr="002B77DA" w:rsidRDefault="00DF078D" w:rsidP="0031432B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:rsidR="00DF078D" w:rsidRPr="002B77DA" w:rsidRDefault="00DF078D" w:rsidP="0031432B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Título del documento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F078D" w:rsidRPr="002B77DA" w:rsidRDefault="00DF078D" w:rsidP="0031432B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B77DA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Organización</w:t>
            </w:r>
          </w:p>
        </w:tc>
      </w:tr>
      <w:tr w:rsidR="00DF078D" w:rsidRPr="002B77DA" w:rsidTr="004F419B">
        <w:tc>
          <w:tcPr>
            <w:tcW w:w="709" w:type="dxa"/>
          </w:tcPr>
          <w:p w:rsidR="00DF078D" w:rsidRPr="002B77DA" w:rsidRDefault="00DF078D" w:rsidP="0031432B">
            <w:pPr>
              <w:pStyle w:val="ndice2"/>
            </w:pPr>
            <w:r w:rsidRPr="002B77DA">
              <w:t>1</w:t>
            </w:r>
          </w:p>
        </w:tc>
        <w:tc>
          <w:tcPr>
            <w:tcW w:w="6662" w:type="dxa"/>
          </w:tcPr>
          <w:p w:rsidR="00DF078D" w:rsidRPr="002B77DA" w:rsidRDefault="00DF078D" w:rsidP="008672B7">
            <w:pPr>
              <w:pStyle w:val="ndice2"/>
              <w:jc w:val="left"/>
            </w:pPr>
            <w:r w:rsidRPr="002B77DA">
              <w:t>Diagrama Conceptual de la Solución Tecnológica (DiaConcepSolTec_CONECII.docx).</w:t>
            </w:r>
          </w:p>
        </w:tc>
        <w:tc>
          <w:tcPr>
            <w:tcW w:w="2126" w:type="dxa"/>
          </w:tcPr>
          <w:p w:rsidR="00DF078D" w:rsidRPr="002B77DA" w:rsidRDefault="00DF078D" w:rsidP="0031432B">
            <w:pPr>
              <w:pStyle w:val="ndice2"/>
            </w:pPr>
            <w:r w:rsidRPr="002B77DA">
              <w:t>SEGOB</w:t>
            </w:r>
          </w:p>
        </w:tc>
      </w:tr>
      <w:tr w:rsidR="00DF078D" w:rsidRPr="002B77DA" w:rsidTr="004F419B">
        <w:tc>
          <w:tcPr>
            <w:tcW w:w="709" w:type="dxa"/>
          </w:tcPr>
          <w:p w:rsidR="00DF078D" w:rsidRPr="002B77DA" w:rsidRDefault="00DF078D" w:rsidP="0031432B">
            <w:pPr>
              <w:pStyle w:val="ndice2"/>
            </w:pPr>
            <w:r w:rsidRPr="002B77DA">
              <w:t>2</w:t>
            </w:r>
          </w:p>
        </w:tc>
        <w:tc>
          <w:tcPr>
            <w:tcW w:w="6662" w:type="dxa"/>
          </w:tcPr>
          <w:p w:rsidR="00DF078D" w:rsidRPr="002B77DA" w:rsidRDefault="00DF078D" w:rsidP="008672B7">
            <w:pPr>
              <w:pStyle w:val="ndice2"/>
              <w:jc w:val="left"/>
            </w:pPr>
            <w:r w:rsidRPr="002B77DA">
              <w:t>Requerimientos de la Solución Tecnológica (ReqSolTec_CONECII.docx).</w:t>
            </w:r>
          </w:p>
        </w:tc>
        <w:tc>
          <w:tcPr>
            <w:tcW w:w="2126" w:type="dxa"/>
          </w:tcPr>
          <w:p w:rsidR="00DF078D" w:rsidRPr="002B77DA" w:rsidRDefault="00DF078D" w:rsidP="0031432B">
            <w:pPr>
              <w:pStyle w:val="ndice2"/>
            </w:pPr>
            <w:r w:rsidRPr="002B77DA">
              <w:t>SEGOB</w:t>
            </w:r>
          </w:p>
        </w:tc>
      </w:tr>
      <w:tr w:rsidR="00DF078D" w:rsidRPr="002B77DA" w:rsidTr="004F419B">
        <w:tc>
          <w:tcPr>
            <w:tcW w:w="709" w:type="dxa"/>
          </w:tcPr>
          <w:p w:rsidR="00DF078D" w:rsidRPr="002B77DA" w:rsidRDefault="00DF078D" w:rsidP="0031432B">
            <w:pPr>
              <w:pStyle w:val="ndice2"/>
            </w:pPr>
            <w:r w:rsidRPr="002B77DA">
              <w:t>3</w:t>
            </w:r>
          </w:p>
        </w:tc>
        <w:tc>
          <w:tcPr>
            <w:tcW w:w="6662" w:type="dxa"/>
          </w:tcPr>
          <w:p w:rsidR="00DF078D" w:rsidRPr="002B77DA" w:rsidRDefault="00DF078D" w:rsidP="008672B7">
            <w:pPr>
              <w:pStyle w:val="ndice2"/>
              <w:jc w:val="left"/>
            </w:pPr>
            <w:r w:rsidRPr="002B77DA">
              <w:t>Glosario de Términos (GlosarioTer_CONECII.docx).</w:t>
            </w:r>
          </w:p>
        </w:tc>
        <w:tc>
          <w:tcPr>
            <w:tcW w:w="2126" w:type="dxa"/>
          </w:tcPr>
          <w:p w:rsidR="00DF078D" w:rsidRPr="002B77DA" w:rsidRDefault="00DF078D" w:rsidP="0031432B">
            <w:pPr>
              <w:pStyle w:val="ndice2"/>
            </w:pPr>
            <w:r w:rsidRPr="002B77DA">
              <w:t>SEGOB</w:t>
            </w:r>
          </w:p>
        </w:tc>
      </w:tr>
      <w:tr w:rsidR="00DF078D" w:rsidRPr="002B77DA" w:rsidTr="004F419B">
        <w:tc>
          <w:tcPr>
            <w:tcW w:w="709" w:type="dxa"/>
          </w:tcPr>
          <w:p w:rsidR="00DF078D" w:rsidRPr="002B77DA" w:rsidRDefault="00DF078D" w:rsidP="0031432B">
            <w:pPr>
              <w:pStyle w:val="ndice2"/>
            </w:pPr>
            <w:r w:rsidRPr="002B77DA">
              <w:t>4</w:t>
            </w:r>
          </w:p>
        </w:tc>
        <w:tc>
          <w:tcPr>
            <w:tcW w:w="6662" w:type="dxa"/>
          </w:tcPr>
          <w:p w:rsidR="00DF078D" w:rsidRPr="002B77DA" w:rsidRDefault="00DF078D" w:rsidP="008672B7">
            <w:pPr>
              <w:pStyle w:val="ndice2"/>
              <w:jc w:val="left"/>
            </w:pPr>
            <w:r w:rsidRPr="002B77DA">
              <w:t>Modelo de Flujo de Negocios (ModFlujoNeg_CONECII.docx).</w:t>
            </w:r>
          </w:p>
        </w:tc>
        <w:tc>
          <w:tcPr>
            <w:tcW w:w="2126" w:type="dxa"/>
          </w:tcPr>
          <w:p w:rsidR="00DF078D" w:rsidRPr="002B77DA" w:rsidRDefault="00DF078D" w:rsidP="0031432B">
            <w:pPr>
              <w:pStyle w:val="ndice2"/>
              <w:rPr>
                <w:lang w:val="es-MX"/>
              </w:rPr>
            </w:pPr>
            <w:r w:rsidRPr="002B77DA">
              <w:t>SEGOB</w:t>
            </w:r>
          </w:p>
        </w:tc>
      </w:tr>
      <w:tr w:rsidR="00DF078D" w:rsidRPr="002B77DA" w:rsidTr="004F419B">
        <w:tc>
          <w:tcPr>
            <w:tcW w:w="709" w:type="dxa"/>
          </w:tcPr>
          <w:p w:rsidR="00DF078D" w:rsidRPr="002B77DA" w:rsidRDefault="00DF078D" w:rsidP="0031432B">
            <w:pPr>
              <w:pStyle w:val="ndice2"/>
            </w:pPr>
            <w:r w:rsidRPr="002B77DA">
              <w:t>5</w:t>
            </w:r>
          </w:p>
        </w:tc>
        <w:tc>
          <w:tcPr>
            <w:tcW w:w="6662" w:type="dxa"/>
          </w:tcPr>
          <w:p w:rsidR="00DF078D" w:rsidRPr="002B77DA" w:rsidRDefault="00DF078D" w:rsidP="008672B7">
            <w:pPr>
              <w:pStyle w:val="ndice2"/>
              <w:jc w:val="left"/>
            </w:pPr>
            <w:r w:rsidRPr="002B77DA">
              <w:t>Catálogo de Reglas de Negocio (CataRegNeg_CONECII.docx).</w:t>
            </w:r>
          </w:p>
        </w:tc>
        <w:tc>
          <w:tcPr>
            <w:tcW w:w="2126" w:type="dxa"/>
          </w:tcPr>
          <w:p w:rsidR="00DF078D" w:rsidRPr="002B77DA" w:rsidRDefault="00DF078D" w:rsidP="0031432B">
            <w:pPr>
              <w:pStyle w:val="ndice2"/>
            </w:pPr>
            <w:r w:rsidRPr="002B77DA">
              <w:t>SEGOB</w:t>
            </w:r>
          </w:p>
        </w:tc>
      </w:tr>
    </w:tbl>
    <w:p w:rsidR="00BD0789" w:rsidRPr="002B77DA" w:rsidRDefault="00BD0789" w:rsidP="006B579E">
      <w:pPr>
        <w:pStyle w:val="EstiloTtulo1Antes6ptoDespus3ptoInterlineadoMn"/>
        <w:numPr>
          <w:ilvl w:val="0"/>
          <w:numId w:val="0"/>
        </w:numPr>
        <w:jc w:val="left"/>
        <w:rPr>
          <w:rFonts w:asciiTheme="minorHAnsi" w:hAnsiTheme="minorHAnsi" w:cstheme="minorHAnsi"/>
          <w:sz w:val="20"/>
        </w:rPr>
        <w:sectPr w:rsidR="00BD0789" w:rsidRPr="002B77DA" w:rsidSect="00C254C3">
          <w:headerReference w:type="default" r:id="rId15"/>
          <w:footerReference w:type="default" r:id="rId16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162" w:name="_Toc461701862"/>
      <w:bookmarkStart w:id="163" w:name="_Toc483324376"/>
    </w:p>
    <w:p w:rsidR="006B579E" w:rsidRPr="002B77DA" w:rsidRDefault="006B579E" w:rsidP="006B579E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4" w:name="_Toc485398715"/>
      <w:bookmarkStart w:id="165" w:name="_Toc487803941"/>
      <w:bookmarkStart w:id="166" w:name="_Toc48850381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62"/>
      <w:bookmarkEnd w:id="163"/>
      <w:r w:rsidRPr="002B77DA">
        <w:rPr>
          <w:rFonts w:asciiTheme="minorHAnsi" w:hAnsiTheme="minorHAnsi" w:cstheme="minorHAnsi"/>
          <w:sz w:val="20"/>
        </w:rPr>
        <w:lastRenderedPageBreak/>
        <w:t>Firmas de Aprobación</w:t>
      </w:r>
      <w:bookmarkEnd w:id="164"/>
      <w:bookmarkEnd w:id="165"/>
      <w:bookmarkEnd w:id="166"/>
    </w:p>
    <w:p w:rsidR="006B579E" w:rsidRPr="002B77DA" w:rsidRDefault="006B579E" w:rsidP="006B579E">
      <w:pPr>
        <w:spacing w:after="0" w:line="240" w:lineRule="auto"/>
        <w:rPr>
          <w:rFonts w:asciiTheme="minorHAnsi" w:hAnsiTheme="minorHAnsi" w:cstheme="minorHAnsi"/>
        </w:rPr>
      </w:pPr>
    </w:p>
    <w:p w:rsidR="006B579E" w:rsidRPr="002B77DA" w:rsidRDefault="006B579E" w:rsidP="006B579E">
      <w:pPr>
        <w:spacing w:after="0" w:line="240" w:lineRule="auto"/>
        <w:rPr>
          <w:rFonts w:asciiTheme="minorHAnsi" w:hAnsiTheme="minorHAnsi" w:cstheme="minorHAnsi"/>
        </w:rPr>
      </w:pPr>
    </w:p>
    <w:p w:rsidR="006B579E" w:rsidRPr="002B77DA" w:rsidRDefault="006B579E" w:rsidP="006B579E">
      <w:pPr>
        <w:spacing w:after="0" w:line="240" w:lineRule="auto"/>
        <w:rPr>
          <w:rFonts w:asciiTheme="minorHAnsi" w:hAnsiTheme="minorHAnsi" w:cstheme="minorHAnsi"/>
        </w:rPr>
      </w:pPr>
    </w:p>
    <w:p w:rsidR="006B579E" w:rsidRPr="002B77DA" w:rsidRDefault="006B579E" w:rsidP="006B579E">
      <w:pPr>
        <w:spacing w:after="0" w:line="240" w:lineRule="auto"/>
        <w:rPr>
          <w:rFonts w:asciiTheme="minorHAnsi" w:hAnsiTheme="minorHAnsi" w:cstheme="minorHAnsi"/>
        </w:rPr>
      </w:pPr>
    </w:p>
    <w:p w:rsidR="006B579E" w:rsidRPr="002B77DA" w:rsidRDefault="006B579E" w:rsidP="006B579E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B579E" w:rsidRPr="002B77DA" w:rsidTr="007514F5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B579E" w:rsidRPr="002B77DA" w:rsidRDefault="006B579E" w:rsidP="007514F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6B579E" w:rsidRPr="002B77DA" w:rsidRDefault="006B579E" w:rsidP="007514F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</w:p>
        </w:tc>
      </w:tr>
      <w:tr w:rsidR="006B579E" w:rsidRPr="002B77DA" w:rsidTr="007514F5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6B579E" w:rsidRPr="002B77DA" w:rsidRDefault="006B579E" w:rsidP="007514F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</w:p>
        </w:tc>
      </w:tr>
      <w:tr w:rsidR="006B579E" w:rsidRPr="002B77DA" w:rsidTr="007514F5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6B579E" w:rsidRPr="002B77DA" w:rsidRDefault="006B579E" w:rsidP="006B579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Default="006B579E" w:rsidP="006B579E">
      <w:pPr>
        <w:rPr>
          <w:rFonts w:asciiTheme="minorHAnsi" w:hAnsiTheme="minorHAnsi" w:cstheme="minorHAnsi"/>
          <w:szCs w:val="20"/>
        </w:rPr>
      </w:pPr>
    </w:p>
    <w:p w:rsidR="001D61E5" w:rsidRPr="002B77DA" w:rsidRDefault="001D61E5" w:rsidP="006B579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B579E" w:rsidRPr="002B77DA" w:rsidTr="00CD1AF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CD1AFF" w:rsidRPr="002B77DA" w:rsidRDefault="00CD1AFF" w:rsidP="00CD1AF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6B579E" w:rsidRPr="002B77DA" w:rsidRDefault="00CD1AFF" w:rsidP="00CD1AF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6B579E" w:rsidRPr="002B77DA" w:rsidTr="00CD1AFF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CD1AFF" w:rsidRPr="002B77DA" w:rsidRDefault="00CD1AFF" w:rsidP="00CD1AF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6B579E" w:rsidRPr="002B77DA" w:rsidRDefault="00CD1AFF" w:rsidP="00CD1AF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6B579E" w:rsidRPr="002B77DA" w:rsidRDefault="006B579E" w:rsidP="007514F5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bookmarkStart w:id="167" w:name="_GoBack"/>
            <w:bookmarkEnd w:id="167"/>
            <w:r w:rsidRPr="002B77DA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b/>
          <w:szCs w:val="20"/>
        </w:rPr>
      </w:pPr>
      <w:r w:rsidRPr="002B77DA">
        <w:rPr>
          <w:rFonts w:asciiTheme="minorHAnsi" w:hAnsiTheme="minorHAnsi" w:cstheme="minorHAnsi"/>
          <w:b/>
          <w:szCs w:val="20"/>
        </w:rPr>
        <w:t>Aprobación de caso de uso por la DGAJ</w:t>
      </w: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p w:rsidR="006B579E" w:rsidRPr="002B77DA" w:rsidRDefault="006B579E" w:rsidP="006B579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B579E" w:rsidRPr="002B77DA" w:rsidTr="007514F5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</w:t>
            </w:r>
            <w:r w:rsidR="00292E2E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6B579E" w:rsidRPr="002B77DA" w:rsidTr="007514F5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B579E" w:rsidRPr="002B77DA" w:rsidRDefault="00292E2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r w:rsidR="006B579E" w:rsidRPr="002B77DA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B77DA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6B579E" w:rsidRPr="002B77DA" w:rsidRDefault="006B579E" w:rsidP="007514F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6B579E" w:rsidRPr="002B77DA" w:rsidRDefault="006B579E" w:rsidP="007514F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6B579E" w:rsidRPr="002B77DA" w:rsidRDefault="006B579E" w:rsidP="006B579E">
      <w:pPr>
        <w:pStyle w:val="EstiloTtulo1Antes6ptoDespus3ptoInterlineadoMn"/>
        <w:numPr>
          <w:ilvl w:val="0"/>
          <w:numId w:val="0"/>
        </w:numPr>
        <w:ind w:left="432" w:hanging="432"/>
        <w:jc w:val="left"/>
        <w:rPr>
          <w:rFonts w:asciiTheme="minorHAnsi" w:hAnsiTheme="minorHAnsi" w:cstheme="minorHAnsi"/>
        </w:rPr>
      </w:pPr>
    </w:p>
    <w:p w:rsidR="00D46397" w:rsidRPr="002B77DA" w:rsidRDefault="00D46397" w:rsidP="006B579E">
      <w:pPr>
        <w:pStyle w:val="EstiloTtulo1Antes6ptoDespus3ptoInterlineadoMn"/>
        <w:numPr>
          <w:ilvl w:val="0"/>
          <w:numId w:val="0"/>
        </w:numPr>
        <w:jc w:val="left"/>
        <w:rPr>
          <w:rFonts w:asciiTheme="minorHAnsi" w:hAnsiTheme="minorHAnsi" w:cstheme="minorHAnsi"/>
        </w:rPr>
      </w:pPr>
    </w:p>
    <w:sectPr w:rsidR="00D46397" w:rsidRPr="002B77DA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F0" w:rsidRDefault="001233F0" w:rsidP="0060039F">
      <w:pPr>
        <w:pStyle w:val="Encabezado"/>
      </w:pPr>
      <w:r>
        <w:separator/>
      </w:r>
    </w:p>
  </w:endnote>
  <w:endnote w:type="continuationSeparator" w:id="0">
    <w:p w:rsidR="001233F0" w:rsidRDefault="001233F0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2A6259" w:rsidTr="00EF0432">
      <w:tc>
        <w:tcPr>
          <w:tcW w:w="3465" w:type="dxa"/>
        </w:tcPr>
        <w:p w:rsidR="002A6259" w:rsidRPr="00CD783E" w:rsidRDefault="001233F0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49" type="#_x0000_t202" style="position:absolute;left:0;text-align:left;margin-left:45.75pt;margin-top:3.25pt;width:407.25pt;height:37.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<v:textbox>
                  <w:txbxContent>
                    <w:p w:rsidR="002A6259" w:rsidRPr="00CD783E" w:rsidRDefault="002A6259" w:rsidP="0070527F">
                      <w:pPr>
                        <w:spacing w:before="40" w:after="40" w:line="240" w:lineRule="auto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</w:pPr>
                      <w:r w:rsidRPr="00CD783E"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 xml:space="preserve">Abraham González No. 48, edif. “L”, PB, Col. Juárez, Del. Cuauhtémoc, Ciudad de México, 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>CP.</w:t>
                      </w:r>
                      <w:r w:rsidRPr="00CD783E"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>06600</w:t>
                      </w:r>
                    </w:p>
                    <w:p w:rsidR="002A6259" w:rsidRPr="0070527F" w:rsidRDefault="002A6259" w:rsidP="0070527F">
                      <w:pPr>
                        <w:spacing w:before="40" w:after="40" w:line="240" w:lineRule="auto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w:r>
          <w:r w:rsidR="002A6259"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2A6259" w:rsidRPr="00BE4042" w:rsidRDefault="002A6259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2A6259" w:rsidRPr="00CD783E" w:rsidRDefault="002A6259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2A6259" w:rsidRPr="00D566C8" w:rsidTr="00EF0432">
      <w:tc>
        <w:tcPr>
          <w:tcW w:w="3465" w:type="dxa"/>
        </w:tcPr>
        <w:p w:rsidR="002A6259" w:rsidRPr="00BE4042" w:rsidRDefault="002A6259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2A6259" w:rsidRDefault="002A6259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2A6259" w:rsidRPr="00D566C8" w:rsidRDefault="002A6259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2A6259" w:rsidRPr="00A65C57" w:rsidRDefault="002A6259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F0" w:rsidRDefault="001233F0" w:rsidP="0060039F">
      <w:pPr>
        <w:pStyle w:val="Encabezado"/>
      </w:pPr>
      <w:r>
        <w:separator/>
      </w:r>
    </w:p>
  </w:footnote>
  <w:footnote w:type="continuationSeparator" w:id="0">
    <w:p w:rsidR="001233F0" w:rsidRDefault="001233F0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259" w:rsidRPr="005B608B" w:rsidRDefault="002A6259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2A6259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2A6259" w:rsidRPr="00780E31" w:rsidRDefault="002A6259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4E7D3AA2" wp14:editId="353F328B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2A6259" w:rsidRPr="00BE4042" w:rsidRDefault="002A6259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2A6259" w:rsidRPr="00BE4042" w:rsidRDefault="002A6259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2A6259" w:rsidRDefault="002A6259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2A6259" w:rsidRPr="00BE4042" w:rsidRDefault="002A6259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2A6259" w:rsidRPr="005E5122" w:rsidRDefault="002A625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2A6259" w:rsidRPr="005B1C5D" w:rsidRDefault="00005BC8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="002A6259"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CD1AFF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FC7B3A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="002A6259"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FC7B3A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="002A6259"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CD1AFF">
            <w:rPr>
              <w:rStyle w:val="Nmerodepgina"/>
              <w:rFonts w:ascii="Calibri" w:hAnsi="Calibri" w:cs="Arial"/>
              <w:noProof/>
              <w:sz w:val="16"/>
              <w:szCs w:val="16"/>
            </w:rPr>
            <w:t>13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2A6259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A6259" w:rsidRPr="00780E31" w:rsidRDefault="002A625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A6259" w:rsidRPr="00BE4042" w:rsidRDefault="002A625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A6259" w:rsidRPr="005E5122" w:rsidRDefault="002A625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A6259" w:rsidRPr="005B1C5D" w:rsidRDefault="002A6259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2A6259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A6259" w:rsidRPr="00780E31" w:rsidRDefault="002A625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A6259" w:rsidRPr="00BE4042" w:rsidRDefault="002A625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2A6259" w:rsidRPr="00F879E4" w:rsidRDefault="002A6259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2A6259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A6259" w:rsidRPr="00780E31" w:rsidRDefault="002A625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A6259" w:rsidRPr="00BE4042" w:rsidRDefault="002A625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2A6259" w:rsidRPr="005E5122" w:rsidRDefault="002A6259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2A6259" w:rsidRPr="005B1C5D" w:rsidRDefault="002A6259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2A6259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A6259" w:rsidRPr="00780E31" w:rsidRDefault="002A625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A6259" w:rsidRPr="00BE4042" w:rsidRDefault="002A625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2A6259" w:rsidRPr="001F75F8" w:rsidRDefault="002A625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2A6259" w:rsidRPr="001F75F8" w:rsidRDefault="002A6259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2A6259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A6259" w:rsidRPr="009A1678" w:rsidRDefault="002A6259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2A6259" w:rsidRPr="006E716C" w:rsidRDefault="002A6259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2A6259" w:rsidRPr="006E716C" w:rsidRDefault="002A6259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2A6259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A6259" w:rsidRPr="009A1678" w:rsidRDefault="002A6259" w:rsidP="007E79AD">
          <w:pPr>
            <w:rPr>
              <w:rFonts w:cs="Arial"/>
            </w:rPr>
          </w:pPr>
          <w:bookmarkStart w:id="161" w:name="_Hlk486413656"/>
        </w:p>
      </w:tc>
      <w:tc>
        <w:tcPr>
          <w:tcW w:w="5528" w:type="dxa"/>
          <w:vAlign w:val="center"/>
        </w:tcPr>
        <w:p w:rsidR="002A6259" w:rsidRPr="008C6988" w:rsidRDefault="001D61E5" w:rsidP="005638EA">
          <w:pPr>
            <w:spacing w:before="0" w:after="0" w:line="240" w:lineRule="auto"/>
            <w:ind w:right="57"/>
            <w:rPr>
              <w:rFonts w:ascii="Calibri" w:hAnsi="Calibri" w:cs="Arial"/>
              <w:color w:val="000000" w:themeColor="text1"/>
              <w:sz w:val="16"/>
              <w:szCs w:val="16"/>
            </w:rPr>
          </w:pP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6014 - </w:t>
          </w:r>
          <w:r w:rsidR="002A6259"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Cargar </w:t>
          </w:r>
          <w:r w:rsidR="002A6259" w:rsidRPr="00C45751">
            <w:rPr>
              <w:rFonts w:ascii="Calibri" w:hAnsi="Calibri" w:cs="Arial"/>
              <w:color w:val="000000" w:themeColor="text1"/>
              <w:sz w:val="16"/>
              <w:szCs w:val="16"/>
            </w:rPr>
            <w:t>Oficio de Remisión de Proyecto de Instru</w:t>
          </w: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>mento Jurídico y Anexos Firmado</w:t>
          </w:r>
        </w:p>
      </w:tc>
      <w:bookmarkEnd w:id="161"/>
      <w:tc>
        <w:tcPr>
          <w:tcW w:w="2595" w:type="dxa"/>
          <w:gridSpan w:val="2"/>
          <w:vMerge/>
          <w:vAlign w:val="center"/>
        </w:tcPr>
        <w:p w:rsidR="002A6259" w:rsidRPr="006E716C" w:rsidRDefault="002A6259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2A6259" w:rsidRPr="00C1246F" w:rsidRDefault="002A6259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3090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99814DF"/>
    <w:multiLevelType w:val="hybridMultilevel"/>
    <w:tmpl w:val="D7C05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732EC"/>
    <w:multiLevelType w:val="hybridMultilevel"/>
    <w:tmpl w:val="E0CA4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6723F"/>
    <w:multiLevelType w:val="hybridMultilevel"/>
    <w:tmpl w:val="4C360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A6B7D"/>
    <w:multiLevelType w:val="hybridMultilevel"/>
    <w:tmpl w:val="B45EED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A24ED7"/>
    <w:multiLevelType w:val="hybridMultilevel"/>
    <w:tmpl w:val="BABA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90A67B6"/>
    <w:multiLevelType w:val="hybridMultilevel"/>
    <w:tmpl w:val="0A5257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4377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C2002"/>
    <w:multiLevelType w:val="hybridMultilevel"/>
    <w:tmpl w:val="9DBCA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B0A67"/>
    <w:multiLevelType w:val="hybridMultilevel"/>
    <w:tmpl w:val="957649E8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B5F0D"/>
    <w:multiLevelType w:val="hybridMultilevel"/>
    <w:tmpl w:val="1AB046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54539"/>
    <w:multiLevelType w:val="hybridMultilevel"/>
    <w:tmpl w:val="9D4E4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D4CFC"/>
    <w:multiLevelType w:val="hybridMultilevel"/>
    <w:tmpl w:val="43FA368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1044CB1"/>
    <w:multiLevelType w:val="hybridMultilevel"/>
    <w:tmpl w:val="C908B0DE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>
    <w:nsid w:val="58883478"/>
    <w:multiLevelType w:val="hybridMultilevel"/>
    <w:tmpl w:val="581CA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4BF2362"/>
    <w:multiLevelType w:val="hybridMultilevel"/>
    <w:tmpl w:val="26FCE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A760A0"/>
    <w:multiLevelType w:val="hybridMultilevel"/>
    <w:tmpl w:val="F3860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8"/>
  </w:num>
  <w:num w:numId="4">
    <w:abstractNumId w:val="28"/>
  </w:num>
  <w:num w:numId="5">
    <w:abstractNumId w:val="18"/>
  </w:num>
  <w:num w:numId="6">
    <w:abstractNumId w:val="4"/>
  </w:num>
  <w:num w:numId="7">
    <w:abstractNumId w:val="9"/>
  </w:num>
  <w:num w:numId="8">
    <w:abstractNumId w:val="3"/>
  </w:num>
  <w:num w:numId="9">
    <w:abstractNumId w:val="31"/>
  </w:num>
  <w:num w:numId="10">
    <w:abstractNumId w:val="26"/>
  </w:num>
  <w:num w:numId="11">
    <w:abstractNumId w:val="1"/>
  </w:num>
  <w:num w:numId="12">
    <w:abstractNumId w:val="29"/>
  </w:num>
  <w:num w:numId="13">
    <w:abstractNumId w:val="12"/>
  </w:num>
  <w:num w:numId="14">
    <w:abstractNumId w:val="7"/>
  </w:num>
  <w:num w:numId="15">
    <w:abstractNumId w:val="21"/>
  </w:num>
  <w:num w:numId="16">
    <w:abstractNumId w:val="24"/>
  </w:num>
  <w:num w:numId="17">
    <w:abstractNumId w:val="2"/>
  </w:num>
  <w:num w:numId="18">
    <w:abstractNumId w:val="10"/>
  </w:num>
  <w:num w:numId="19">
    <w:abstractNumId w:val="22"/>
  </w:num>
  <w:num w:numId="20">
    <w:abstractNumId w:val="23"/>
  </w:num>
  <w:num w:numId="21">
    <w:abstractNumId w:val="6"/>
  </w:num>
  <w:num w:numId="22">
    <w:abstractNumId w:val="25"/>
  </w:num>
  <w:num w:numId="23">
    <w:abstractNumId w:val="20"/>
  </w:num>
  <w:num w:numId="24">
    <w:abstractNumId w:val="17"/>
  </w:num>
  <w:num w:numId="25">
    <w:abstractNumId w:val="19"/>
  </w:num>
  <w:num w:numId="26">
    <w:abstractNumId w:val="13"/>
  </w:num>
  <w:num w:numId="27">
    <w:abstractNumId w:val="30"/>
  </w:num>
  <w:num w:numId="28">
    <w:abstractNumId w:val="11"/>
  </w:num>
  <w:num w:numId="29">
    <w:abstractNumId w:val="14"/>
  </w:num>
  <w:num w:numId="30">
    <w:abstractNumId w:val="15"/>
  </w:num>
  <w:num w:numId="31">
    <w:abstractNumId w:val="28"/>
  </w:num>
  <w:num w:numId="32">
    <w:abstractNumId w:val="16"/>
  </w:num>
  <w:num w:numId="33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0B9"/>
    <w:rsid w:val="000012E7"/>
    <w:rsid w:val="0000336F"/>
    <w:rsid w:val="00005BC8"/>
    <w:rsid w:val="00011964"/>
    <w:rsid w:val="00026423"/>
    <w:rsid w:val="00026A1B"/>
    <w:rsid w:val="000301E0"/>
    <w:rsid w:val="00035496"/>
    <w:rsid w:val="000423E5"/>
    <w:rsid w:val="00045C3C"/>
    <w:rsid w:val="00045C8E"/>
    <w:rsid w:val="00045FD0"/>
    <w:rsid w:val="00047CFD"/>
    <w:rsid w:val="00055252"/>
    <w:rsid w:val="0005593E"/>
    <w:rsid w:val="0005765E"/>
    <w:rsid w:val="000656AA"/>
    <w:rsid w:val="0006628B"/>
    <w:rsid w:val="0007126A"/>
    <w:rsid w:val="000714A0"/>
    <w:rsid w:val="00072021"/>
    <w:rsid w:val="00081DB3"/>
    <w:rsid w:val="0008296C"/>
    <w:rsid w:val="00083598"/>
    <w:rsid w:val="000838D3"/>
    <w:rsid w:val="00091BF2"/>
    <w:rsid w:val="00092227"/>
    <w:rsid w:val="00095DD6"/>
    <w:rsid w:val="000A54D1"/>
    <w:rsid w:val="000A6DC5"/>
    <w:rsid w:val="000B2B74"/>
    <w:rsid w:val="000B5B46"/>
    <w:rsid w:val="000C3592"/>
    <w:rsid w:val="000C71F2"/>
    <w:rsid w:val="000D50F3"/>
    <w:rsid w:val="000E0ACB"/>
    <w:rsid w:val="000E6097"/>
    <w:rsid w:val="000E6A6B"/>
    <w:rsid w:val="000E78C4"/>
    <w:rsid w:val="000F5C76"/>
    <w:rsid w:val="000F620A"/>
    <w:rsid w:val="001047A0"/>
    <w:rsid w:val="00105A12"/>
    <w:rsid w:val="001073D6"/>
    <w:rsid w:val="00107BF1"/>
    <w:rsid w:val="00107D6A"/>
    <w:rsid w:val="00111E01"/>
    <w:rsid w:val="001136F5"/>
    <w:rsid w:val="00114425"/>
    <w:rsid w:val="00117EE4"/>
    <w:rsid w:val="0012074F"/>
    <w:rsid w:val="001231B5"/>
    <w:rsid w:val="001233F0"/>
    <w:rsid w:val="00124467"/>
    <w:rsid w:val="00126521"/>
    <w:rsid w:val="0013011E"/>
    <w:rsid w:val="00135D7A"/>
    <w:rsid w:val="00140CD8"/>
    <w:rsid w:val="00141757"/>
    <w:rsid w:val="0014520C"/>
    <w:rsid w:val="00146005"/>
    <w:rsid w:val="00152F19"/>
    <w:rsid w:val="001531E7"/>
    <w:rsid w:val="00160C9D"/>
    <w:rsid w:val="00162D7B"/>
    <w:rsid w:val="00172DFB"/>
    <w:rsid w:val="00176182"/>
    <w:rsid w:val="0018098D"/>
    <w:rsid w:val="0018145C"/>
    <w:rsid w:val="001833CB"/>
    <w:rsid w:val="00184C17"/>
    <w:rsid w:val="00186444"/>
    <w:rsid w:val="0019070C"/>
    <w:rsid w:val="001948CE"/>
    <w:rsid w:val="0019754D"/>
    <w:rsid w:val="001A16C9"/>
    <w:rsid w:val="001A29AA"/>
    <w:rsid w:val="001A5ED2"/>
    <w:rsid w:val="001B09B4"/>
    <w:rsid w:val="001B7C68"/>
    <w:rsid w:val="001C0850"/>
    <w:rsid w:val="001D27BB"/>
    <w:rsid w:val="001D31C2"/>
    <w:rsid w:val="001D47D5"/>
    <w:rsid w:val="001D61E5"/>
    <w:rsid w:val="001E67D0"/>
    <w:rsid w:val="001F1C2A"/>
    <w:rsid w:val="001F1C31"/>
    <w:rsid w:val="001F3866"/>
    <w:rsid w:val="00200473"/>
    <w:rsid w:val="00204BE4"/>
    <w:rsid w:val="00210F46"/>
    <w:rsid w:val="002132A7"/>
    <w:rsid w:val="00214DAF"/>
    <w:rsid w:val="00217345"/>
    <w:rsid w:val="00221BAE"/>
    <w:rsid w:val="00223B64"/>
    <w:rsid w:val="00232A4D"/>
    <w:rsid w:val="00233257"/>
    <w:rsid w:val="002374CD"/>
    <w:rsid w:val="00240C04"/>
    <w:rsid w:val="002448B8"/>
    <w:rsid w:val="00245582"/>
    <w:rsid w:val="0024625F"/>
    <w:rsid w:val="002477B1"/>
    <w:rsid w:val="00254B0D"/>
    <w:rsid w:val="00255A03"/>
    <w:rsid w:val="002601F7"/>
    <w:rsid w:val="00262B36"/>
    <w:rsid w:val="00263F1F"/>
    <w:rsid w:val="0026584C"/>
    <w:rsid w:val="00270F64"/>
    <w:rsid w:val="002761C5"/>
    <w:rsid w:val="00281D2B"/>
    <w:rsid w:val="00282968"/>
    <w:rsid w:val="002839E8"/>
    <w:rsid w:val="0028456A"/>
    <w:rsid w:val="00287455"/>
    <w:rsid w:val="00292E2E"/>
    <w:rsid w:val="00297B38"/>
    <w:rsid w:val="002A3CC5"/>
    <w:rsid w:val="002A3E0F"/>
    <w:rsid w:val="002A5799"/>
    <w:rsid w:val="002A6259"/>
    <w:rsid w:val="002A6F7D"/>
    <w:rsid w:val="002B6D6C"/>
    <w:rsid w:val="002B77DA"/>
    <w:rsid w:val="002D5522"/>
    <w:rsid w:val="002E39FB"/>
    <w:rsid w:val="002E47D3"/>
    <w:rsid w:val="002E544F"/>
    <w:rsid w:val="00300249"/>
    <w:rsid w:val="00312F2A"/>
    <w:rsid w:val="0031432B"/>
    <w:rsid w:val="00315381"/>
    <w:rsid w:val="00316C10"/>
    <w:rsid w:val="00320A99"/>
    <w:rsid w:val="003222E8"/>
    <w:rsid w:val="00324D2F"/>
    <w:rsid w:val="003269CB"/>
    <w:rsid w:val="00327C75"/>
    <w:rsid w:val="00330665"/>
    <w:rsid w:val="0033216F"/>
    <w:rsid w:val="0034123A"/>
    <w:rsid w:val="0034240E"/>
    <w:rsid w:val="003430F3"/>
    <w:rsid w:val="0034632A"/>
    <w:rsid w:val="00353F93"/>
    <w:rsid w:val="0036306D"/>
    <w:rsid w:val="00365268"/>
    <w:rsid w:val="003725A1"/>
    <w:rsid w:val="00375714"/>
    <w:rsid w:val="003763E4"/>
    <w:rsid w:val="00387649"/>
    <w:rsid w:val="00387786"/>
    <w:rsid w:val="0039002E"/>
    <w:rsid w:val="00396A2C"/>
    <w:rsid w:val="00396CC8"/>
    <w:rsid w:val="003A3856"/>
    <w:rsid w:val="003A79C6"/>
    <w:rsid w:val="003B0CF2"/>
    <w:rsid w:val="003B5582"/>
    <w:rsid w:val="003B7109"/>
    <w:rsid w:val="003C10EF"/>
    <w:rsid w:val="003C4414"/>
    <w:rsid w:val="003C71C2"/>
    <w:rsid w:val="003D6BAA"/>
    <w:rsid w:val="003E3B20"/>
    <w:rsid w:val="0040168D"/>
    <w:rsid w:val="00403669"/>
    <w:rsid w:val="004038AD"/>
    <w:rsid w:val="00405922"/>
    <w:rsid w:val="00410A8F"/>
    <w:rsid w:val="004112FD"/>
    <w:rsid w:val="004140B5"/>
    <w:rsid w:val="004209CC"/>
    <w:rsid w:val="00425283"/>
    <w:rsid w:val="00425E17"/>
    <w:rsid w:val="004320B9"/>
    <w:rsid w:val="00432970"/>
    <w:rsid w:val="00433285"/>
    <w:rsid w:val="00434BA6"/>
    <w:rsid w:val="0043518D"/>
    <w:rsid w:val="00436297"/>
    <w:rsid w:val="00436A65"/>
    <w:rsid w:val="004370D6"/>
    <w:rsid w:val="004402EA"/>
    <w:rsid w:val="00445B96"/>
    <w:rsid w:val="00450BFE"/>
    <w:rsid w:val="00452AB2"/>
    <w:rsid w:val="00455180"/>
    <w:rsid w:val="004565E1"/>
    <w:rsid w:val="004604AB"/>
    <w:rsid w:val="004609BF"/>
    <w:rsid w:val="004634A6"/>
    <w:rsid w:val="00464EF7"/>
    <w:rsid w:val="00471FF7"/>
    <w:rsid w:val="00482565"/>
    <w:rsid w:val="00484C3E"/>
    <w:rsid w:val="004857BF"/>
    <w:rsid w:val="00487C61"/>
    <w:rsid w:val="00492D8A"/>
    <w:rsid w:val="004A0EA4"/>
    <w:rsid w:val="004A28CF"/>
    <w:rsid w:val="004A4806"/>
    <w:rsid w:val="004B001E"/>
    <w:rsid w:val="004B385C"/>
    <w:rsid w:val="004B4A20"/>
    <w:rsid w:val="004B7777"/>
    <w:rsid w:val="004C1542"/>
    <w:rsid w:val="004C3BB9"/>
    <w:rsid w:val="004C6F07"/>
    <w:rsid w:val="004D1B46"/>
    <w:rsid w:val="004D4087"/>
    <w:rsid w:val="004D55F1"/>
    <w:rsid w:val="004D6458"/>
    <w:rsid w:val="004D7007"/>
    <w:rsid w:val="004D7F73"/>
    <w:rsid w:val="004E16D3"/>
    <w:rsid w:val="004E7A30"/>
    <w:rsid w:val="004F419B"/>
    <w:rsid w:val="00500124"/>
    <w:rsid w:val="00502A37"/>
    <w:rsid w:val="0050303F"/>
    <w:rsid w:val="005030B9"/>
    <w:rsid w:val="00505C20"/>
    <w:rsid w:val="00512C96"/>
    <w:rsid w:val="00513931"/>
    <w:rsid w:val="00513A3E"/>
    <w:rsid w:val="00516390"/>
    <w:rsid w:val="00525F4C"/>
    <w:rsid w:val="005260F0"/>
    <w:rsid w:val="00527841"/>
    <w:rsid w:val="00536F11"/>
    <w:rsid w:val="005402F8"/>
    <w:rsid w:val="00541B5F"/>
    <w:rsid w:val="00542DD4"/>
    <w:rsid w:val="00544375"/>
    <w:rsid w:val="00545878"/>
    <w:rsid w:val="00547055"/>
    <w:rsid w:val="00552908"/>
    <w:rsid w:val="00554004"/>
    <w:rsid w:val="00562459"/>
    <w:rsid w:val="00562483"/>
    <w:rsid w:val="005638EA"/>
    <w:rsid w:val="0057644B"/>
    <w:rsid w:val="00576D27"/>
    <w:rsid w:val="00583F00"/>
    <w:rsid w:val="0058647D"/>
    <w:rsid w:val="00587D5F"/>
    <w:rsid w:val="0059222D"/>
    <w:rsid w:val="00593424"/>
    <w:rsid w:val="005934B8"/>
    <w:rsid w:val="005952D7"/>
    <w:rsid w:val="005961D4"/>
    <w:rsid w:val="005A1960"/>
    <w:rsid w:val="005A3296"/>
    <w:rsid w:val="005A6A70"/>
    <w:rsid w:val="005B0987"/>
    <w:rsid w:val="005B0C96"/>
    <w:rsid w:val="005B1C5D"/>
    <w:rsid w:val="005B4159"/>
    <w:rsid w:val="005B4649"/>
    <w:rsid w:val="005B5B86"/>
    <w:rsid w:val="005B608B"/>
    <w:rsid w:val="005B71B7"/>
    <w:rsid w:val="005C01BB"/>
    <w:rsid w:val="005C1A05"/>
    <w:rsid w:val="005C33A5"/>
    <w:rsid w:val="005D2A51"/>
    <w:rsid w:val="005D311B"/>
    <w:rsid w:val="005E115F"/>
    <w:rsid w:val="005E458B"/>
    <w:rsid w:val="005E5122"/>
    <w:rsid w:val="005F35C7"/>
    <w:rsid w:val="0060039F"/>
    <w:rsid w:val="00603299"/>
    <w:rsid w:val="00605526"/>
    <w:rsid w:val="00610483"/>
    <w:rsid w:val="0061151D"/>
    <w:rsid w:val="00615537"/>
    <w:rsid w:val="0061684D"/>
    <w:rsid w:val="00626AB9"/>
    <w:rsid w:val="00630864"/>
    <w:rsid w:val="00631534"/>
    <w:rsid w:val="006323D2"/>
    <w:rsid w:val="00632BEA"/>
    <w:rsid w:val="00634522"/>
    <w:rsid w:val="00634E76"/>
    <w:rsid w:val="00636D21"/>
    <w:rsid w:val="006372B5"/>
    <w:rsid w:val="0064673A"/>
    <w:rsid w:val="00646E7B"/>
    <w:rsid w:val="006513AB"/>
    <w:rsid w:val="00654F00"/>
    <w:rsid w:val="00656146"/>
    <w:rsid w:val="00657F5C"/>
    <w:rsid w:val="00661154"/>
    <w:rsid w:val="00661408"/>
    <w:rsid w:val="0067292B"/>
    <w:rsid w:val="00677401"/>
    <w:rsid w:val="00681E99"/>
    <w:rsid w:val="00682A5E"/>
    <w:rsid w:val="006874B0"/>
    <w:rsid w:val="0069737C"/>
    <w:rsid w:val="0069763C"/>
    <w:rsid w:val="006A5C61"/>
    <w:rsid w:val="006B1BE4"/>
    <w:rsid w:val="006B4196"/>
    <w:rsid w:val="006B4C79"/>
    <w:rsid w:val="006B56AE"/>
    <w:rsid w:val="006B579E"/>
    <w:rsid w:val="006C3551"/>
    <w:rsid w:val="006C3D9F"/>
    <w:rsid w:val="006C3FFA"/>
    <w:rsid w:val="006C55FA"/>
    <w:rsid w:val="006C5F82"/>
    <w:rsid w:val="006C5F97"/>
    <w:rsid w:val="006E059D"/>
    <w:rsid w:val="006E0A93"/>
    <w:rsid w:val="006E25E8"/>
    <w:rsid w:val="006E485C"/>
    <w:rsid w:val="006E716C"/>
    <w:rsid w:val="006F2402"/>
    <w:rsid w:val="006F4FC9"/>
    <w:rsid w:val="006F51BB"/>
    <w:rsid w:val="006F582B"/>
    <w:rsid w:val="006F6A1C"/>
    <w:rsid w:val="006F6C8B"/>
    <w:rsid w:val="00700597"/>
    <w:rsid w:val="007008A4"/>
    <w:rsid w:val="00702504"/>
    <w:rsid w:val="00703837"/>
    <w:rsid w:val="0070527F"/>
    <w:rsid w:val="00705A43"/>
    <w:rsid w:val="0070709A"/>
    <w:rsid w:val="0071783E"/>
    <w:rsid w:val="007209B8"/>
    <w:rsid w:val="007243BD"/>
    <w:rsid w:val="0072441F"/>
    <w:rsid w:val="00731D17"/>
    <w:rsid w:val="00733620"/>
    <w:rsid w:val="0073563B"/>
    <w:rsid w:val="007367BF"/>
    <w:rsid w:val="007424DE"/>
    <w:rsid w:val="00743080"/>
    <w:rsid w:val="007444A0"/>
    <w:rsid w:val="00744DE0"/>
    <w:rsid w:val="00747D29"/>
    <w:rsid w:val="00752AE0"/>
    <w:rsid w:val="0076295A"/>
    <w:rsid w:val="00764BF4"/>
    <w:rsid w:val="00766972"/>
    <w:rsid w:val="007722B2"/>
    <w:rsid w:val="007734F3"/>
    <w:rsid w:val="00773A1C"/>
    <w:rsid w:val="00774265"/>
    <w:rsid w:val="00777D8E"/>
    <w:rsid w:val="00781D23"/>
    <w:rsid w:val="00785032"/>
    <w:rsid w:val="00786356"/>
    <w:rsid w:val="00790AD7"/>
    <w:rsid w:val="00790B6F"/>
    <w:rsid w:val="00791D91"/>
    <w:rsid w:val="00792A9C"/>
    <w:rsid w:val="00793C46"/>
    <w:rsid w:val="007960E1"/>
    <w:rsid w:val="00797070"/>
    <w:rsid w:val="007A5015"/>
    <w:rsid w:val="007B0DC1"/>
    <w:rsid w:val="007C073D"/>
    <w:rsid w:val="007C13B7"/>
    <w:rsid w:val="007C1AD2"/>
    <w:rsid w:val="007C4417"/>
    <w:rsid w:val="007C518D"/>
    <w:rsid w:val="007D6168"/>
    <w:rsid w:val="007E0CD8"/>
    <w:rsid w:val="007E79AD"/>
    <w:rsid w:val="007F28F5"/>
    <w:rsid w:val="007F65EE"/>
    <w:rsid w:val="007F6F20"/>
    <w:rsid w:val="00800645"/>
    <w:rsid w:val="00802168"/>
    <w:rsid w:val="008073E0"/>
    <w:rsid w:val="0081016C"/>
    <w:rsid w:val="0081549F"/>
    <w:rsid w:val="008160B5"/>
    <w:rsid w:val="008213AA"/>
    <w:rsid w:val="00821813"/>
    <w:rsid w:val="008268D5"/>
    <w:rsid w:val="00826D40"/>
    <w:rsid w:val="008309C8"/>
    <w:rsid w:val="00831299"/>
    <w:rsid w:val="0083307D"/>
    <w:rsid w:val="008360D8"/>
    <w:rsid w:val="00842932"/>
    <w:rsid w:val="00846A23"/>
    <w:rsid w:val="0085432E"/>
    <w:rsid w:val="00856624"/>
    <w:rsid w:val="00856634"/>
    <w:rsid w:val="008626F4"/>
    <w:rsid w:val="008672B7"/>
    <w:rsid w:val="00867938"/>
    <w:rsid w:val="008703F6"/>
    <w:rsid w:val="008803A0"/>
    <w:rsid w:val="00890162"/>
    <w:rsid w:val="008903CB"/>
    <w:rsid w:val="008A3DB6"/>
    <w:rsid w:val="008A7112"/>
    <w:rsid w:val="008A7946"/>
    <w:rsid w:val="008B0940"/>
    <w:rsid w:val="008B110A"/>
    <w:rsid w:val="008B1650"/>
    <w:rsid w:val="008B4AFB"/>
    <w:rsid w:val="008B5C91"/>
    <w:rsid w:val="008B5DE5"/>
    <w:rsid w:val="008C26F4"/>
    <w:rsid w:val="008C29EA"/>
    <w:rsid w:val="008C6988"/>
    <w:rsid w:val="008C7D0F"/>
    <w:rsid w:val="008D05F7"/>
    <w:rsid w:val="008D3AC7"/>
    <w:rsid w:val="008E0A3B"/>
    <w:rsid w:val="008E39A6"/>
    <w:rsid w:val="008E6BA4"/>
    <w:rsid w:val="008F28DD"/>
    <w:rsid w:val="0090005D"/>
    <w:rsid w:val="009025C6"/>
    <w:rsid w:val="00912C59"/>
    <w:rsid w:val="0091501E"/>
    <w:rsid w:val="00916384"/>
    <w:rsid w:val="00917EC4"/>
    <w:rsid w:val="009271C0"/>
    <w:rsid w:val="00931AAD"/>
    <w:rsid w:val="009358C5"/>
    <w:rsid w:val="00940569"/>
    <w:rsid w:val="009420FF"/>
    <w:rsid w:val="009432C2"/>
    <w:rsid w:val="0095403E"/>
    <w:rsid w:val="00955B16"/>
    <w:rsid w:val="009563C2"/>
    <w:rsid w:val="0096512A"/>
    <w:rsid w:val="00966AC4"/>
    <w:rsid w:val="00967066"/>
    <w:rsid w:val="009710A0"/>
    <w:rsid w:val="00972305"/>
    <w:rsid w:val="00973683"/>
    <w:rsid w:val="00973AF2"/>
    <w:rsid w:val="00974927"/>
    <w:rsid w:val="00985624"/>
    <w:rsid w:val="009905C8"/>
    <w:rsid w:val="0099551D"/>
    <w:rsid w:val="009A7F02"/>
    <w:rsid w:val="009B2CE2"/>
    <w:rsid w:val="009B727A"/>
    <w:rsid w:val="009C5D04"/>
    <w:rsid w:val="009D6110"/>
    <w:rsid w:val="009D6EE6"/>
    <w:rsid w:val="009E0BD4"/>
    <w:rsid w:val="009E170F"/>
    <w:rsid w:val="009E2637"/>
    <w:rsid w:val="009E4CA7"/>
    <w:rsid w:val="009F022D"/>
    <w:rsid w:val="009F3E00"/>
    <w:rsid w:val="009F402E"/>
    <w:rsid w:val="009F4550"/>
    <w:rsid w:val="009F7F45"/>
    <w:rsid w:val="00A016A1"/>
    <w:rsid w:val="00A027A6"/>
    <w:rsid w:val="00A02EB8"/>
    <w:rsid w:val="00A03926"/>
    <w:rsid w:val="00A071F6"/>
    <w:rsid w:val="00A15216"/>
    <w:rsid w:val="00A16D6A"/>
    <w:rsid w:val="00A265F4"/>
    <w:rsid w:val="00A2776C"/>
    <w:rsid w:val="00A32CF8"/>
    <w:rsid w:val="00A35466"/>
    <w:rsid w:val="00A360E3"/>
    <w:rsid w:val="00A362EE"/>
    <w:rsid w:val="00A457E9"/>
    <w:rsid w:val="00A50B4F"/>
    <w:rsid w:val="00A53EF1"/>
    <w:rsid w:val="00A54FBB"/>
    <w:rsid w:val="00A61EFF"/>
    <w:rsid w:val="00A6403A"/>
    <w:rsid w:val="00A65C57"/>
    <w:rsid w:val="00A67270"/>
    <w:rsid w:val="00A71003"/>
    <w:rsid w:val="00A713D5"/>
    <w:rsid w:val="00A75F30"/>
    <w:rsid w:val="00A7616B"/>
    <w:rsid w:val="00A8201A"/>
    <w:rsid w:val="00A8239D"/>
    <w:rsid w:val="00A869CE"/>
    <w:rsid w:val="00A93844"/>
    <w:rsid w:val="00AA49CB"/>
    <w:rsid w:val="00AA783E"/>
    <w:rsid w:val="00AB29C3"/>
    <w:rsid w:val="00AB62E0"/>
    <w:rsid w:val="00AC517B"/>
    <w:rsid w:val="00AC5D3C"/>
    <w:rsid w:val="00AD025C"/>
    <w:rsid w:val="00AD1B5C"/>
    <w:rsid w:val="00AD1D1C"/>
    <w:rsid w:val="00AD3437"/>
    <w:rsid w:val="00AD37DD"/>
    <w:rsid w:val="00AD53E5"/>
    <w:rsid w:val="00AD7CBD"/>
    <w:rsid w:val="00AE204D"/>
    <w:rsid w:val="00AE3BC3"/>
    <w:rsid w:val="00AE6FD6"/>
    <w:rsid w:val="00AF1DBB"/>
    <w:rsid w:val="00AF35BC"/>
    <w:rsid w:val="00B01776"/>
    <w:rsid w:val="00B01D79"/>
    <w:rsid w:val="00B04797"/>
    <w:rsid w:val="00B04DE5"/>
    <w:rsid w:val="00B04F5C"/>
    <w:rsid w:val="00B05156"/>
    <w:rsid w:val="00B1276C"/>
    <w:rsid w:val="00B167E2"/>
    <w:rsid w:val="00B226B8"/>
    <w:rsid w:val="00B231D0"/>
    <w:rsid w:val="00B32014"/>
    <w:rsid w:val="00B34A1A"/>
    <w:rsid w:val="00B41588"/>
    <w:rsid w:val="00B42286"/>
    <w:rsid w:val="00B450F0"/>
    <w:rsid w:val="00B47AD9"/>
    <w:rsid w:val="00B51EE0"/>
    <w:rsid w:val="00B56455"/>
    <w:rsid w:val="00B60FF1"/>
    <w:rsid w:val="00B62CCC"/>
    <w:rsid w:val="00B62E55"/>
    <w:rsid w:val="00B64055"/>
    <w:rsid w:val="00B6449A"/>
    <w:rsid w:val="00B67167"/>
    <w:rsid w:val="00B733FF"/>
    <w:rsid w:val="00B735B6"/>
    <w:rsid w:val="00B751E4"/>
    <w:rsid w:val="00B80378"/>
    <w:rsid w:val="00B84ADF"/>
    <w:rsid w:val="00B86C34"/>
    <w:rsid w:val="00B9638F"/>
    <w:rsid w:val="00BA431F"/>
    <w:rsid w:val="00BA46AF"/>
    <w:rsid w:val="00BB3074"/>
    <w:rsid w:val="00BB3FA3"/>
    <w:rsid w:val="00BC1ABE"/>
    <w:rsid w:val="00BC34AF"/>
    <w:rsid w:val="00BC36D3"/>
    <w:rsid w:val="00BC4294"/>
    <w:rsid w:val="00BD0789"/>
    <w:rsid w:val="00BD0B53"/>
    <w:rsid w:val="00BD0E19"/>
    <w:rsid w:val="00BD592E"/>
    <w:rsid w:val="00BE0BF7"/>
    <w:rsid w:val="00BE18B4"/>
    <w:rsid w:val="00BE1FAF"/>
    <w:rsid w:val="00BE31A8"/>
    <w:rsid w:val="00BE4042"/>
    <w:rsid w:val="00BE586D"/>
    <w:rsid w:val="00BE63BF"/>
    <w:rsid w:val="00BE736C"/>
    <w:rsid w:val="00BE73C4"/>
    <w:rsid w:val="00BE75CC"/>
    <w:rsid w:val="00BE7A84"/>
    <w:rsid w:val="00BF2292"/>
    <w:rsid w:val="00BF3576"/>
    <w:rsid w:val="00BF39BE"/>
    <w:rsid w:val="00BF4AFB"/>
    <w:rsid w:val="00BF7608"/>
    <w:rsid w:val="00C000FD"/>
    <w:rsid w:val="00C002ED"/>
    <w:rsid w:val="00C0165F"/>
    <w:rsid w:val="00C01B4F"/>
    <w:rsid w:val="00C01E94"/>
    <w:rsid w:val="00C033B5"/>
    <w:rsid w:val="00C04640"/>
    <w:rsid w:val="00C06FAD"/>
    <w:rsid w:val="00C10D76"/>
    <w:rsid w:val="00C1246F"/>
    <w:rsid w:val="00C12B84"/>
    <w:rsid w:val="00C16E50"/>
    <w:rsid w:val="00C16F9A"/>
    <w:rsid w:val="00C1760C"/>
    <w:rsid w:val="00C254C3"/>
    <w:rsid w:val="00C272C8"/>
    <w:rsid w:val="00C32F4D"/>
    <w:rsid w:val="00C43215"/>
    <w:rsid w:val="00C444AD"/>
    <w:rsid w:val="00C45751"/>
    <w:rsid w:val="00C50EC8"/>
    <w:rsid w:val="00C51F56"/>
    <w:rsid w:val="00C5459C"/>
    <w:rsid w:val="00C576EC"/>
    <w:rsid w:val="00C6067E"/>
    <w:rsid w:val="00C60808"/>
    <w:rsid w:val="00C63F3C"/>
    <w:rsid w:val="00C648E3"/>
    <w:rsid w:val="00C701CD"/>
    <w:rsid w:val="00C8057E"/>
    <w:rsid w:val="00C816BE"/>
    <w:rsid w:val="00C95826"/>
    <w:rsid w:val="00C96360"/>
    <w:rsid w:val="00C96B81"/>
    <w:rsid w:val="00CA230C"/>
    <w:rsid w:val="00CA559C"/>
    <w:rsid w:val="00CA6627"/>
    <w:rsid w:val="00CA6D86"/>
    <w:rsid w:val="00CB0518"/>
    <w:rsid w:val="00CB2D1A"/>
    <w:rsid w:val="00CB663D"/>
    <w:rsid w:val="00CC2575"/>
    <w:rsid w:val="00CC316F"/>
    <w:rsid w:val="00CC5A48"/>
    <w:rsid w:val="00CD172A"/>
    <w:rsid w:val="00CD1AFF"/>
    <w:rsid w:val="00CD4524"/>
    <w:rsid w:val="00CD72B9"/>
    <w:rsid w:val="00CE1824"/>
    <w:rsid w:val="00CE78A4"/>
    <w:rsid w:val="00CF172C"/>
    <w:rsid w:val="00CF4AC4"/>
    <w:rsid w:val="00CF56A7"/>
    <w:rsid w:val="00CF6856"/>
    <w:rsid w:val="00D01646"/>
    <w:rsid w:val="00D100D2"/>
    <w:rsid w:val="00D104F7"/>
    <w:rsid w:val="00D13F38"/>
    <w:rsid w:val="00D16B4F"/>
    <w:rsid w:val="00D1720D"/>
    <w:rsid w:val="00D20308"/>
    <w:rsid w:val="00D31479"/>
    <w:rsid w:val="00D33E21"/>
    <w:rsid w:val="00D37CCD"/>
    <w:rsid w:val="00D4323F"/>
    <w:rsid w:val="00D44B43"/>
    <w:rsid w:val="00D46397"/>
    <w:rsid w:val="00D56540"/>
    <w:rsid w:val="00D566C8"/>
    <w:rsid w:val="00D63F16"/>
    <w:rsid w:val="00D64139"/>
    <w:rsid w:val="00D641AE"/>
    <w:rsid w:val="00D70D93"/>
    <w:rsid w:val="00D71502"/>
    <w:rsid w:val="00D81810"/>
    <w:rsid w:val="00D81E31"/>
    <w:rsid w:val="00D84221"/>
    <w:rsid w:val="00D84F88"/>
    <w:rsid w:val="00D91BC6"/>
    <w:rsid w:val="00D940B3"/>
    <w:rsid w:val="00D97917"/>
    <w:rsid w:val="00DA3F26"/>
    <w:rsid w:val="00DB28A5"/>
    <w:rsid w:val="00DC4919"/>
    <w:rsid w:val="00DC79B1"/>
    <w:rsid w:val="00DD36FA"/>
    <w:rsid w:val="00DE100D"/>
    <w:rsid w:val="00DE33C3"/>
    <w:rsid w:val="00DE5ABF"/>
    <w:rsid w:val="00DE78EC"/>
    <w:rsid w:val="00DE7BB2"/>
    <w:rsid w:val="00DF078D"/>
    <w:rsid w:val="00DF1B49"/>
    <w:rsid w:val="00E01551"/>
    <w:rsid w:val="00E02CD9"/>
    <w:rsid w:val="00E101EE"/>
    <w:rsid w:val="00E13A69"/>
    <w:rsid w:val="00E14583"/>
    <w:rsid w:val="00E14EA6"/>
    <w:rsid w:val="00E252C4"/>
    <w:rsid w:val="00E27BF4"/>
    <w:rsid w:val="00E316A0"/>
    <w:rsid w:val="00E32119"/>
    <w:rsid w:val="00E36313"/>
    <w:rsid w:val="00E36B83"/>
    <w:rsid w:val="00E37BA5"/>
    <w:rsid w:val="00E425A5"/>
    <w:rsid w:val="00E43510"/>
    <w:rsid w:val="00E448D1"/>
    <w:rsid w:val="00E52C8A"/>
    <w:rsid w:val="00E572EB"/>
    <w:rsid w:val="00E614BD"/>
    <w:rsid w:val="00E64B51"/>
    <w:rsid w:val="00E67C9A"/>
    <w:rsid w:val="00E70B98"/>
    <w:rsid w:val="00E70DBF"/>
    <w:rsid w:val="00E86A83"/>
    <w:rsid w:val="00E90EA0"/>
    <w:rsid w:val="00E94919"/>
    <w:rsid w:val="00EA1232"/>
    <w:rsid w:val="00EA2533"/>
    <w:rsid w:val="00EA2941"/>
    <w:rsid w:val="00EA3615"/>
    <w:rsid w:val="00EB6ED4"/>
    <w:rsid w:val="00EC0458"/>
    <w:rsid w:val="00EC6C3E"/>
    <w:rsid w:val="00ED5788"/>
    <w:rsid w:val="00ED7B91"/>
    <w:rsid w:val="00EE0F71"/>
    <w:rsid w:val="00EE3A5A"/>
    <w:rsid w:val="00EE3E9E"/>
    <w:rsid w:val="00EE3FDE"/>
    <w:rsid w:val="00EE5F50"/>
    <w:rsid w:val="00EE616D"/>
    <w:rsid w:val="00EF0432"/>
    <w:rsid w:val="00EF445D"/>
    <w:rsid w:val="00F008D5"/>
    <w:rsid w:val="00F038C7"/>
    <w:rsid w:val="00F040BF"/>
    <w:rsid w:val="00F12DBD"/>
    <w:rsid w:val="00F132FE"/>
    <w:rsid w:val="00F135F3"/>
    <w:rsid w:val="00F13728"/>
    <w:rsid w:val="00F14248"/>
    <w:rsid w:val="00F14CE2"/>
    <w:rsid w:val="00F17CE4"/>
    <w:rsid w:val="00F20A8D"/>
    <w:rsid w:val="00F22772"/>
    <w:rsid w:val="00F2300F"/>
    <w:rsid w:val="00F249F4"/>
    <w:rsid w:val="00F30820"/>
    <w:rsid w:val="00F336BE"/>
    <w:rsid w:val="00F3664F"/>
    <w:rsid w:val="00F372B3"/>
    <w:rsid w:val="00F3772A"/>
    <w:rsid w:val="00F41A69"/>
    <w:rsid w:val="00F42C29"/>
    <w:rsid w:val="00F42F99"/>
    <w:rsid w:val="00F43BC4"/>
    <w:rsid w:val="00F45316"/>
    <w:rsid w:val="00F50F09"/>
    <w:rsid w:val="00F511D3"/>
    <w:rsid w:val="00F54BA2"/>
    <w:rsid w:val="00F575AF"/>
    <w:rsid w:val="00F6352D"/>
    <w:rsid w:val="00F66A0F"/>
    <w:rsid w:val="00F67283"/>
    <w:rsid w:val="00F67ED2"/>
    <w:rsid w:val="00F85E67"/>
    <w:rsid w:val="00F86888"/>
    <w:rsid w:val="00F87ACF"/>
    <w:rsid w:val="00F9114E"/>
    <w:rsid w:val="00F91D6B"/>
    <w:rsid w:val="00F929DD"/>
    <w:rsid w:val="00F9308C"/>
    <w:rsid w:val="00F94B6F"/>
    <w:rsid w:val="00FA1F91"/>
    <w:rsid w:val="00FB135D"/>
    <w:rsid w:val="00FB4294"/>
    <w:rsid w:val="00FC3BEC"/>
    <w:rsid w:val="00FC7B3A"/>
    <w:rsid w:val="00FD4130"/>
    <w:rsid w:val="00FE1E40"/>
    <w:rsid w:val="00FE2192"/>
    <w:rsid w:val="00FF3A3A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87455"/>
    <w:pPr>
      <w:spacing w:line="276" w:lineRule="auto"/>
      <w:jc w:val="center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HJA3EZWJME7P-63-649</_dlc_DocId>
    <_dlc_DocIdUrl xmlns="677bed95-bca3-4c70-b25d-b660af2a4252">
      <Url>http://srvspspf/dtsit/ss/dgtic/_layouts/DocIdRedir.aspx?ID=HJA3EZWJME7P-63-649</Url>
      <Description>HJA3EZWJME7P-63-649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125D-22E3-4C55-96E0-283FE9A35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BD747-85E5-48F5-8647-FD5A88FA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61D8A-873A-44CE-8654-FAACD84EF985}">
  <ds:schemaRefs>
    <ds:schemaRef ds:uri="http://schemas.microsoft.com/office/2006/metadata/properties"/>
    <ds:schemaRef ds:uri="http://schemas.microsoft.com/office/infopath/2007/PartnerControls"/>
    <ds:schemaRef ds:uri="677bed95-bca3-4c70-b25d-b660af2a425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32480C8-C3C2-4655-B1EF-4D1E90C7D7A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FD871CF-EE3F-4C6E-8F69-88F0BCC8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1899</TotalTime>
  <Pages>13</Pages>
  <Words>1937</Words>
  <Characters>10655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12567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93</cp:revision>
  <cp:lastPrinted>2016-12-21T23:08:00Z</cp:lastPrinted>
  <dcterms:created xsi:type="dcterms:W3CDTF">2017-06-09T18:22:00Z</dcterms:created>
  <dcterms:modified xsi:type="dcterms:W3CDTF">2017-08-15T16:30:00Z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94daa954-d37f-43ad-ac45-213662f10e63</vt:lpwstr>
  </property>
</Properties>
</file>